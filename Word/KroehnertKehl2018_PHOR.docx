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2.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3.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4.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5.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6.xml" ContentType="application/vnd.openxmlformats-officedocument.themeOverrid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7.xml" ContentType="application/vnd.openxmlformats-officedocument.themeOverrid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8.xml" ContentType="application/vnd.openxmlformats-officedocument.themeOverrid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9.xml" ContentType="application/vnd.openxmlformats-officedocument.themeOverrid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69CA31" w14:textId="77777777" w:rsidR="00F1217A" w:rsidRPr="0000387C" w:rsidRDefault="00241FF5" w:rsidP="00A45FD9">
      <w:pPr>
        <w:jc w:val="center"/>
      </w:pPr>
      <w:bookmarkStart w:id="0" w:name="_Hlk512788417"/>
      <w:bookmarkEnd w:id="0"/>
      <w:r w:rsidRPr="0000387C">
        <w:rPr>
          <w:i/>
          <w:sz w:val="16"/>
        </w:rPr>
        <w:t>Photogrammetric Record,</w:t>
      </w:r>
      <w:r w:rsidRPr="0000387C">
        <w:rPr>
          <w:sz w:val="16"/>
        </w:rPr>
        <w:t xml:space="preserve"> xx(xxx): 000–000 (Month 20##)</w:t>
      </w:r>
    </w:p>
    <w:p w14:paraId="627E8B3F" w14:textId="49DB2AB9" w:rsidR="00F1217A" w:rsidRPr="007A6222" w:rsidRDefault="00241FF5" w:rsidP="00A45FD9">
      <w:pPr>
        <w:pStyle w:val="PRec-Title"/>
        <w:rPr>
          <w:color w:val="00B050"/>
        </w:rPr>
      </w:pPr>
      <w:commentRangeStart w:id="1"/>
      <w:commentRangeStart w:id="2"/>
      <w:r w:rsidRPr="007A6222">
        <w:rPr>
          <w:color w:val="00B050"/>
        </w:rPr>
        <w:t xml:space="preserve">Image </w:t>
      </w:r>
      <w:commentRangeEnd w:id="1"/>
      <w:r w:rsidR="000E574C" w:rsidRPr="007A6222">
        <w:rPr>
          <w:rStyle w:val="Kommentarzeichen"/>
          <w:caps w:val="0"/>
          <w:color w:val="00B050"/>
        </w:rPr>
        <w:commentReference w:id="1"/>
      </w:r>
      <w:commentRangeEnd w:id="2"/>
      <w:r w:rsidR="000E574C" w:rsidRPr="007A6222">
        <w:rPr>
          <w:rStyle w:val="Kommentarzeichen"/>
          <w:caps w:val="0"/>
          <w:color w:val="00B050"/>
        </w:rPr>
        <w:commentReference w:id="2"/>
      </w:r>
      <w:r w:rsidRPr="007A6222">
        <w:rPr>
          <w:color w:val="00B050"/>
        </w:rPr>
        <w:t>Synthetisation, Sensors Variability and Power Consumption In Mobile Device Field Applications</w:t>
      </w:r>
    </w:p>
    <w:p w14:paraId="2BB0DABC" w14:textId="77777777" w:rsidR="00F1217A" w:rsidRPr="001D29E5" w:rsidRDefault="00241FF5" w:rsidP="00A45FD9">
      <w:pPr>
        <w:pStyle w:val="PRec-Author"/>
        <w:rPr>
          <w:lang w:val="de-DE"/>
        </w:rPr>
      </w:pPr>
      <w:r w:rsidRPr="001D29E5">
        <w:rPr>
          <w:lang w:val="de-DE"/>
        </w:rPr>
        <w:t>Melanie Kröhnert</w:t>
      </w:r>
      <w:r w:rsidR="00EB59A5" w:rsidRPr="001D29E5">
        <w:rPr>
          <w:lang w:val="de-DE"/>
        </w:rPr>
        <w:t xml:space="preserve"> (</w:t>
      </w:r>
      <w:proofErr w:type="gramStart"/>
      <w:r w:rsidR="00EB59A5" w:rsidRPr="001D29E5">
        <w:rPr>
          <w:lang w:val="de-DE"/>
        </w:rPr>
        <w:t>melanie.kroehnert@tu-dresden.de)</w:t>
      </w:r>
      <w:r w:rsidRPr="001D29E5">
        <w:rPr>
          <w:lang w:val="de-DE"/>
        </w:rPr>
        <w:t>*</w:t>
      </w:r>
      <w:proofErr w:type="gramEnd"/>
    </w:p>
    <w:p w14:paraId="3AC438E3" w14:textId="77777777" w:rsidR="00F1217A" w:rsidRPr="001D29E5" w:rsidRDefault="00241FF5" w:rsidP="00A45FD9">
      <w:pPr>
        <w:pStyle w:val="PRec-Author"/>
        <w:rPr>
          <w:i/>
          <w:smallCaps w:val="0"/>
          <w:lang w:val="de-DE"/>
        </w:rPr>
      </w:pPr>
      <w:r w:rsidRPr="001D29E5">
        <w:rPr>
          <w:lang w:val="de-DE"/>
        </w:rPr>
        <w:t>Hans-Gerd Maas</w:t>
      </w:r>
      <w:r w:rsidR="00EB59A5" w:rsidRPr="001D29E5">
        <w:rPr>
          <w:lang w:val="de-DE"/>
        </w:rPr>
        <w:t xml:space="preserve"> (</w:t>
      </w:r>
      <w:r w:rsidR="00EB59A5" w:rsidRPr="00EF56DF">
        <w:rPr>
          <w:lang w:val="de-DE"/>
        </w:rPr>
        <w:t>hans</w:t>
      </w:r>
      <w:r w:rsidR="00EB59A5" w:rsidRPr="001D29E5">
        <w:rPr>
          <w:lang w:val="de-DE"/>
        </w:rPr>
        <w:t>-gerd.maas@tu-dresden.de)</w:t>
      </w:r>
    </w:p>
    <w:p w14:paraId="14C72719" w14:textId="77777777" w:rsidR="00F1217A" w:rsidRPr="0000387C" w:rsidRDefault="00241FF5" w:rsidP="00A45FD9">
      <w:pPr>
        <w:pStyle w:val="PRec-Author"/>
        <w:spacing w:after="120"/>
      </w:pPr>
      <w:r w:rsidRPr="0000387C">
        <w:rPr>
          <w:i/>
          <w:smallCaps w:val="0"/>
        </w:rPr>
        <w:t xml:space="preserve">Institute for Photogrammetry &amp; Remote Sensing, TU Dresden, </w:t>
      </w:r>
      <w:proofErr w:type="spellStart"/>
      <w:r w:rsidRPr="0000387C">
        <w:rPr>
          <w:i/>
          <w:smallCaps w:val="0"/>
        </w:rPr>
        <w:t>Helmholtzstr</w:t>
      </w:r>
      <w:proofErr w:type="spellEnd"/>
      <w:r w:rsidRPr="0000387C">
        <w:rPr>
          <w:i/>
          <w:smallCaps w:val="0"/>
        </w:rPr>
        <w:t>. 10, 01069 Dresden, Germany</w:t>
      </w:r>
    </w:p>
    <w:p w14:paraId="37339A43" w14:textId="2A9B5932" w:rsidR="00F1217A" w:rsidRPr="0000387C" w:rsidRDefault="00241FF5" w:rsidP="00A45FD9">
      <w:pPr>
        <w:pStyle w:val="PRec-Author"/>
        <w:spacing w:after="60"/>
        <w:rPr>
          <w:i/>
          <w:smallCaps w:val="0"/>
        </w:rPr>
      </w:pPr>
      <w:r w:rsidRPr="0000387C">
        <w:t xml:space="preserve">Christian </w:t>
      </w:r>
      <w:proofErr w:type="spellStart"/>
      <w:r w:rsidRPr="0000387C">
        <w:t>Kehl</w:t>
      </w:r>
      <w:proofErr w:type="spellEnd"/>
      <w:r w:rsidRPr="0000387C">
        <w:t xml:space="preserve"> </w:t>
      </w:r>
      <w:r w:rsidRPr="0000387C">
        <w:rPr>
          <w:smallCaps w:val="0"/>
        </w:rPr>
        <w:t>(</w:t>
      </w:r>
      <w:r w:rsidRPr="0000387C">
        <w:t>chke</w:t>
      </w:r>
      <w:hyperlink r:id="rId11" w:history="1">
        <w:r w:rsidRPr="0000387C">
          <w:rPr>
            <w:rStyle w:val="Hyperlink"/>
            <w:color w:val="auto"/>
            <w:u w:val="none"/>
          </w:rPr>
          <w:t>@d</w:t>
        </w:r>
      </w:hyperlink>
      <w:r w:rsidRPr="0000387C">
        <w:t>tu.dk</w:t>
      </w:r>
      <w:r w:rsidRPr="0000387C">
        <w:rPr>
          <w:smallCaps w:val="0"/>
        </w:rPr>
        <w:t>)</w:t>
      </w:r>
    </w:p>
    <w:p w14:paraId="51B1CE50" w14:textId="77777777" w:rsidR="00F1217A" w:rsidRPr="0000387C" w:rsidRDefault="00241FF5" w:rsidP="00A45FD9">
      <w:pPr>
        <w:pStyle w:val="PRec-Author"/>
        <w:spacing w:after="120"/>
      </w:pPr>
      <w:proofErr w:type="spellStart"/>
      <w:r w:rsidRPr="0000387C">
        <w:rPr>
          <w:i/>
          <w:smallCaps w:val="0"/>
        </w:rPr>
        <w:t>Danmarks</w:t>
      </w:r>
      <w:proofErr w:type="spellEnd"/>
      <w:r w:rsidRPr="0000387C">
        <w:rPr>
          <w:i/>
          <w:smallCaps w:val="0"/>
        </w:rPr>
        <w:t xml:space="preserve"> </w:t>
      </w:r>
      <w:proofErr w:type="spellStart"/>
      <w:r w:rsidRPr="0000387C">
        <w:rPr>
          <w:i/>
          <w:smallCaps w:val="0"/>
        </w:rPr>
        <w:t>Tekniske</w:t>
      </w:r>
      <w:proofErr w:type="spellEnd"/>
      <w:r w:rsidRPr="0000387C">
        <w:rPr>
          <w:i/>
          <w:smallCaps w:val="0"/>
        </w:rPr>
        <w:t xml:space="preserve"> </w:t>
      </w:r>
      <w:proofErr w:type="spellStart"/>
      <w:r w:rsidRPr="0000387C">
        <w:rPr>
          <w:i/>
          <w:smallCaps w:val="0"/>
        </w:rPr>
        <w:t>Universitet</w:t>
      </w:r>
      <w:proofErr w:type="spellEnd"/>
      <w:r w:rsidRPr="0000387C">
        <w:rPr>
          <w:i/>
          <w:smallCaps w:val="0"/>
        </w:rPr>
        <w:t xml:space="preserve">, DTU Compute, Richard </w:t>
      </w:r>
      <w:proofErr w:type="spellStart"/>
      <w:r w:rsidRPr="0000387C">
        <w:rPr>
          <w:i/>
          <w:smallCaps w:val="0"/>
        </w:rPr>
        <w:t>Petersens</w:t>
      </w:r>
      <w:proofErr w:type="spellEnd"/>
      <w:r w:rsidRPr="0000387C">
        <w:rPr>
          <w:i/>
          <w:smallCaps w:val="0"/>
        </w:rPr>
        <w:t xml:space="preserve"> </w:t>
      </w:r>
      <w:proofErr w:type="spellStart"/>
      <w:r w:rsidRPr="0000387C">
        <w:rPr>
          <w:i/>
          <w:smallCaps w:val="0"/>
        </w:rPr>
        <w:t>Plads</w:t>
      </w:r>
      <w:proofErr w:type="spellEnd"/>
      <w:r w:rsidRPr="0000387C">
        <w:rPr>
          <w:i/>
          <w:smallCaps w:val="0"/>
        </w:rPr>
        <w:t xml:space="preserve">, Building 324, 2800 </w:t>
      </w:r>
      <w:proofErr w:type="spellStart"/>
      <w:r w:rsidRPr="0000387C">
        <w:rPr>
          <w:i/>
          <w:smallCaps w:val="0"/>
        </w:rPr>
        <w:t>Kongens</w:t>
      </w:r>
      <w:proofErr w:type="spellEnd"/>
      <w:r w:rsidRPr="0000387C">
        <w:rPr>
          <w:i/>
          <w:smallCaps w:val="0"/>
        </w:rPr>
        <w:t xml:space="preserve"> Lyngby, Denmark</w:t>
      </w:r>
    </w:p>
    <w:p w14:paraId="2D44A1F7" w14:textId="77777777" w:rsidR="00F1217A" w:rsidRPr="0000387C" w:rsidRDefault="00241FF5" w:rsidP="00A45FD9">
      <w:pPr>
        <w:pStyle w:val="PRec-Affiliation"/>
        <w:jc w:val="left"/>
      </w:pPr>
      <w:r w:rsidRPr="0000387C">
        <w:t xml:space="preserve">* </w:t>
      </w:r>
      <w:r w:rsidRPr="0000387C">
        <w:rPr>
          <w:sz w:val="16"/>
          <w:szCs w:val="16"/>
        </w:rPr>
        <w:t>Corresponding author</w:t>
      </w:r>
    </w:p>
    <w:p w14:paraId="3D063E79" w14:textId="4759AEEA" w:rsidR="00F1217A" w:rsidRDefault="00241FF5" w:rsidP="00A45FD9">
      <w:pPr>
        <w:pStyle w:val="PRec-Abstractheader"/>
      </w:pPr>
      <w:r w:rsidRPr="00A45FD9">
        <w:t>Abstract</w:t>
      </w:r>
    </w:p>
    <w:p w14:paraId="7FFDD5A4" w14:textId="5F777FF2" w:rsidR="00136378" w:rsidRDefault="00A26373" w:rsidP="001370FE">
      <w:pPr>
        <w:pStyle w:val="PRec-Abstractheader"/>
        <w:ind w:right="312" w:firstLine="397"/>
        <w:jc w:val="both"/>
        <w:rPr>
          <w:lang w:val="en-GB"/>
        </w:rPr>
      </w:pPr>
      <w:r w:rsidRPr="00136378">
        <w:rPr>
          <w:lang w:val="en-GB"/>
        </w:rPr>
        <w:t>Thanks to the frantic technological progress of mobile devices,</w:t>
      </w:r>
      <w:r w:rsidR="00136378" w:rsidRPr="00136378">
        <w:rPr>
          <w:lang w:val="en-GB"/>
        </w:rPr>
        <w:t xml:space="preserve"> smartphones have been profitability arrived in the scientific domain</w:t>
      </w:r>
      <w:r w:rsidR="007F0C44">
        <w:rPr>
          <w:lang w:val="en-GB"/>
        </w:rPr>
        <w:t>. Apparently, they can serve as p</w:t>
      </w:r>
      <w:r w:rsidR="00136378" w:rsidRPr="00136378">
        <w:rPr>
          <w:lang w:val="en-GB"/>
        </w:rPr>
        <w:t>hotogrammetric measurement devices</w:t>
      </w:r>
      <w:r w:rsidR="007F0C44">
        <w:rPr>
          <w:lang w:val="en-GB"/>
        </w:rPr>
        <w:t xml:space="preserve"> due to inbuilt cameras, </w:t>
      </w:r>
      <w:r w:rsidR="00136378" w:rsidRPr="00136378">
        <w:rPr>
          <w:lang w:val="en-GB"/>
        </w:rPr>
        <w:t xml:space="preserve">sensors for orientation and position </w:t>
      </w:r>
      <w:proofErr w:type="spellStart"/>
      <w:r w:rsidR="00136378" w:rsidRPr="001370FE">
        <w:t>assessment</w:t>
      </w:r>
      <w:proofErr w:type="spellEnd"/>
      <w:r w:rsidR="007F0C44">
        <w:rPr>
          <w:lang w:val="en-GB"/>
        </w:rPr>
        <w:t>, as well as powerful</w:t>
      </w:r>
      <w:r w:rsidR="00136378" w:rsidRPr="00136378">
        <w:rPr>
          <w:lang w:val="en-GB"/>
        </w:rPr>
        <w:t xml:space="preserve"> processing units</w:t>
      </w:r>
      <w:r w:rsidR="007F0C44">
        <w:rPr>
          <w:lang w:val="en-GB"/>
        </w:rPr>
        <w:t xml:space="preserve"> </w:t>
      </w:r>
      <w:r w:rsidR="00136378" w:rsidRPr="00136378">
        <w:rPr>
          <w:lang w:val="en-GB"/>
        </w:rPr>
        <w:t xml:space="preserve">allowing for field-based data </w:t>
      </w:r>
      <w:r w:rsidR="007F0C44">
        <w:rPr>
          <w:lang w:val="en-GB"/>
        </w:rPr>
        <w:t xml:space="preserve">acquisition and </w:t>
      </w:r>
      <w:r w:rsidR="00136378" w:rsidRPr="00136378">
        <w:rPr>
          <w:lang w:val="en-GB"/>
        </w:rPr>
        <w:t xml:space="preserve">processing. </w:t>
      </w:r>
      <w:r w:rsidR="00136378">
        <w:rPr>
          <w:lang w:val="en-GB"/>
        </w:rPr>
        <w:t>The paper outlines two</w:t>
      </w:r>
      <w:r w:rsidR="007F0C44">
        <w:rPr>
          <w:lang w:val="en-GB"/>
        </w:rPr>
        <w:t xml:space="preserve"> photogrammetric</w:t>
      </w:r>
      <w:r w:rsidR="00136378">
        <w:rPr>
          <w:lang w:val="en-GB"/>
        </w:rPr>
        <w:t xml:space="preserve"> </w:t>
      </w:r>
      <w:r w:rsidR="001A3C0F">
        <w:rPr>
          <w:lang w:val="en-GB"/>
        </w:rPr>
        <w:t xml:space="preserve">(Android) </w:t>
      </w:r>
      <w:r w:rsidR="00136378">
        <w:rPr>
          <w:lang w:val="en-GB"/>
        </w:rPr>
        <w:t>applications aim</w:t>
      </w:r>
      <w:r w:rsidR="001A3C0F">
        <w:rPr>
          <w:lang w:val="en-GB"/>
        </w:rPr>
        <w:t>ing</w:t>
      </w:r>
      <w:r w:rsidR="00136378">
        <w:rPr>
          <w:lang w:val="en-GB"/>
        </w:rPr>
        <w:t xml:space="preserve"> for the annotation of </w:t>
      </w:r>
      <w:r w:rsidR="007F0C44">
        <w:rPr>
          <w:lang w:val="en-GB"/>
        </w:rPr>
        <w:t>3D object</w:t>
      </w:r>
      <w:r w:rsidR="00136378">
        <w:rPr>
          <w:lang w:val="en-GB"/>
        </w:rPr>
        <w:t xml:space="preserve"> with 2D image data</w:t>
      </w:r>
      <w:r w:rsidR="007F0C44">
        <w:rPr>
          <w:lang w:val="en-GB"/>
        </w:rPr>
        <w:t xml:space="preserve"> in geo- and hydrology</w:t>
      </w:r>
      <w:r w:rsidR="00136378">
        <w:rPr>
          <w:lang w:val="en-GB"/>
        </w:rPr>
        <w:t>. In doing so,</w:t>
      </w:r>
      <w:r w:rsidR="001A3C0F">
        <w:rPr>
          <w:lang w:val="en-GB"/>
        </w:rPr>
        <w:t xml:space="preserve"> approaches </w:t>
      </w:r>
      <w:r w:rsidR="007F0C44">
        <w:rPr>
          <w:lang w:val="en-GB"/>
        </w:rPr>
        <w:t xml:space="preserve">for the field-based </w:t>
      </w:r>
      <w:r w:rsidR="00136378">
        <w:rPr>
          <w:lang w:val="en-GB"/>
        </w:rPr>
        <w:t xml:space="preserve">registration of 3D </w:t>
      </w:r>
      <w:r w:rsidR="007F0C44">
        <w:rPr>
          <w:lang w:val="en-GB"/>
        </w:rPr>
        <w:t>representations</w:t>
      </w:r>
      <w:r w:rsidR="00136378">
        <w:rPr>
          <w:lang w:val="en-GB"/>
        </w:rPr>
        <w:t xml:space="preserve"> </w:t>
      </w:r>
      <w:r w:rsidR="007F0C44">
        <w:rPr>
          <w:lang w:val="en-GB"/>
        </w:rPr>
        <w:t>and</w:t>
      </w:r>
      <w:r w:rsidR="001A3C0F">
        <w:rPr>
          <w:lang w:val="en-GB"/>
        </w:rPr>
        <w:t xml:space="preserve"> 2D </w:t>
      </w:r>
      <w:r w:rsidR="007F0C44">
        <w:rPr>
          <w:lang w:val="en-GB"/>
        </w:rPr>
        <w:t>smartphone images</w:t>
      </w:r>
      <w:r w:rsidR="001A3C0F">
        <w:rPr>
          <w:lang w:val="en-GB"/>
        </w:rPr>
        <w:t xml:space="preserve"> are explained. Therefore, information about camera</w:t>
      </w:r>
      <w:r w:rsidR="007F0C44">
        <w:rPr>
          <w:lang w:val="en-GB"/>
        </w:rPr>
        <w:t>s’</w:t>
      </w:r>
      <w:r w:rsidR="001A3C0F">
        <w:rPr>
          <w:lang w:val="en-GB"/>
        </w:rPr>
        <w:t xml:space="preserve"> intrinsic and extrinsic parameters are needed. We investigate the potential of smartphone sensors to obtain the position and orientation </w:t>
      </w:r>
      <w:r w:rsidR="007F0C44">
        <w:rPr>
          <w:lang w:val="en-GB"/>
        </w:rPr>
        <w:t>as a prerequisite for image-to-geometry registration. We a</w:t>
      </w:r>
      <w:r w:rsidR="001A3C0F">
        <w:rPr>
          <w:lang w:val="en-GB"/>
        </w:rPr>
        <w:t xml:space="preserve">pply </w:t>
      </w:r>
      <w:r w:rsidR="007F0C44">
        <w:rPr>
          <w:lang w:val="en-GB"/>
        </w:rPr>
        <w:t xml:space="preserve">different algorithms for </w:t>
      </w:r>
      <w:r w:rsidR="001A3C0F">
        <w:rPr>
          <w:lang w:val="en-GB"/>
        </w:rPr>
        <w:t>se</w:t>
      </w:r>
      <w:r w:rsidR="007F0C44">
        <w:rPr>
          <w:lang w:val="en-GB"/>
        </w:rPr>
        <w:t>nsor fusion, outline the issues and their solutions</w:t>
      </w:r>
      <w:r w:rsidR="001A3C0F">
        <w:rPr>
          <w:lang w:val="en-GB"/>
        </w:rPr>
        <w:t>.</w:t>
      </w:r>
      <w:r w:rsidR="007F0C44">
        <w:rPr>
          <w:lang w:val="en-GB"/>
        </w:rPr>
        <w:t xml:space="preserve"> </w:t>
      </w:r>
      <w:r w:rsidR="001A3C0F">
        <w:rPr>
          <w:lang w:val="en-GB"/>
        </w:rPr>
        <w:t>Considering the use of mobile devices for field-based work, the power consumption is a significant metric. Thus, we</w:t>
      </w:r>
      <w:r w:rsidR="00070EB7">
        <w:rPr>
          <w:lang w:val="en-GB"/>
        </w:rPr>
        <w:t xml:space="preserve"> investigate battery life running</w:t>
      </w:r>
      <w:r w:rsidR="001A3C0F">
        <w:rPr>
          <w:lang w:val="en-GB"/>
        </w:rPr>
        <w:t xml:space="preserve"> </w:t>
      </w:r>
      <w:r w:rsidR="007F0C44">
        <w:rPr>
          <w:lang w:val="en-GB"/>
        </w:rPr>
        <w:t xml:space="preserve">both apps observing the behaviour when running </w:t>
      </w:r>
      <w:r w:rsidR="001A3C0F">
        <w:rPr>
          <w:lang w:val="en-GB"/>
        </w:rPr>
        <w:t>2D and 3D</w:t>
      </w:r>
      <w:r w:rsidR="007F0C44">
        <w:rPr>
          <w:lang w:val="en-GB"/>
        </w:rPr>
        <w:t xml:space="preserve"> rendering processes</w:t>
      </w:r>
      <w:r w:rsidR="001A3C0F">
        <w:rPr>
          <w:lang w:val="en-GB"/>
        </w:rPr>
        <w:t xml:space="preserve"> </w:t>
      </w:r>
      <w:r w:rsidR="00070EB7">
        <w:rPr>
          <w:lang w:val="en-GB"/>
        </w:rPr>
        <w:t xml:space="preserve">on different devices. </w:t>
      </w:r>
      <w:r w:rsidR="00070EB7" w:rsidRPr="007F0C44">
        <w:rPr>
          <w:color w:val="CC00CC"/>
          <w:lang w:val="en-GB"/>
        </w:rPr>
        <w:t xml:space="preserve">In conclusion, we point out the usability of current low-cost devices as well as professional hardware for …. </w:t>
      </w:r>
    </w:p>
    <w:p w14:paraId="54785682" w14:textId="77777777" w:rsidR="00F1217A" w:rsidRPr="0000387C" w:rsidRDefault="00241FF5" w:rsidP="00A45FD9">
      <w:pPr>
        <w:pStyle w:val="PRec-Keywords"/>
        <w:ind w:right="0"/>
        <w:rPr>
          <w:lang w:val="en-GB"/>
        </w:rPr>
      </w:pPr>
      <w:r w:rsidRPr="0000387C">
        <w:rPr>
          <w:smallCaps/>
          <w:lang w:val="en-GB"/>
        </w:rPr>
        <w:t>Keywords:</w:t>
      </w:r>
      <w:r w:rsidRPr="0000387C">
        <w:rPr>
          <w:lang w:val="en-GB"/>
        </w:rPr>
        <w:t xml:space="preserve"> </w:t>
      </w:r>
      <w:r w:rsidRPr="00070EB7">
        <w:rPr>
          <w:color w:val="CC00CC"/>
          <w:lang w:val="en-GB"/>
        </w:rPr>
        <w:t xml:space="preserve">photogrammetry, example, word or short phrase, layout, maximum 6 </w:t>
      </w:r>
      <w:proofErr w:type="spellStart"/>
      <w:r w:rsidRPr="00070EB7">
        <w:rPr>
          <w:color w:val="CC00CC"/>
        </w:rPr>
        <w:t>words</w:t>
      </w:r>
      <w:proofErr w:type="spellEnd"/>
    </w:p>
    <w:p w14:paraId="0843C0E4" w14:textId="3964FBFB" w:rsidR="0098414F" w:rsidRDefault="00423F74" w:rsidP="00A45FD9">
      <w:pPr>
        <w:pStyle w:val="PRec-Heading1"/>
      </w:pPr>
      <w:r w:rsidRPr="0000387C">
        <w:t xml:space="preserve">I.  </w:t>
      </w:r>
      <w:r w:rsidR="00241FF5" w:rsidRPr="00A45FD9">
        <w:t>Introduction</w:t>
      </w:r>
    </w:p>
    <w:p w14:paraId="4A870A37" w14:textId="7834504C" w:rsidR="0098414F" w:rsidRPr="00A45FD9" w:rsidRDefault="0098414F" w:rsidP="004C4058">
      <w:pPr>
        <w:pStyle w:val="PRec-MainText"/>
      </w:pPr>
      <w:r w:rsidRPr="0098414F">
        <w:t xml:space="preserve">Mobile devices are ubiquitously available in modern society. Apps for a diverse range of purposes emerged over the past decade. Such mobile devices are also increasingly applied for professional use and scientific purposes to solve computational tasks in outdoor- and field study environments. Geosciences such as hydrology, geology or glaciology rely on the </w:t>
      </w:r>
      <w:r w:rsidRPr="0098414F">
        <w:lastRenderedPageBreak/>
        <w:t xml:space="preserve">documentation of field observations. </w:t>
      </w:r>
      <w:proofErr w:type="gramStart"/>
      <w:r w:rsidRPr="0098414F">
        <w:t>In order to</w:t>
      </w:r>
      <w:proofErr w:type="gramEnd"/>
      <w:r w:rsidRPr="0098414F">
        <w:t xml:space="preserve"> improve field study, these domains now attempt employing mobile devices are digital field instrument. This is illustrated in</w:t>
      </w:r>
      <w:r w:rsidR="00E7729B">
        <w:t xml:space="preserve"> </w:t>
      </w:r>
      <w:r w:rsidR="00E7729B">
        <w:fldChar w:fldCharType="begin"/>
      </w:r>
      <w:r w:rsidR="00E7729B">
        <w:instrText xml:space="preserve"> REF _Ref512858866 \h </w:instrText>
      </w:r>
      <w:r w:rsidR="00E7729B">
        <w:fldChar w:fldCharType="separate"/>
      </w:r>
      <w:r w:rsidR="00281F45" w:rsidRPr="00E7729B">
        <w:t>Fig</w:t>
      </w:r>
      <w:r w:rsidR="00281F45">
        <w:t xml:space="preserve">. </w:t>
      </w:r>
      <w:r w:rsidR="00281F45">
        <w:rPr>
          <w:noProof/>
        </w:rPr>
        <w:t>1</w:t>
      </w:r>
      <w:r w:rsidR="00E7729B">
        <w:fldChar w:fldCharType="end"/>
      </w:r>
      <w:r w:rsidRPr="00CE4A8B">
        <w:rPr>
          <w:color w:val="000000" w:themeColor="text1"/>
        </w:rPr>
        <w:t>,</w:t>
      </w:r>
      <w:r w:rsidRPr="0098414F">
        <w:t xml:space="preserve"> sketching the envisaged use of tablets and smartphones for </w:t>
      </w:r>
      <w:r w:rsidRPr="00A45FD9">
        <w:t>geological and hydrological purposes.</w:t>
      </w:r>
    </w:p>
    <w:p w14:paraId="16998286" w14:textId="399FBE3E" w:rsidR="00355B20" w:rsidRPr="00A45FD9" w:rsidRDefault="00355B20">
      <w:pPr>
        <w:pStyle w:val="Textkrper"/>
        <w:ind w:right="1218"/>
        <w:rPr>
          <w:lang w:val="en-GB"/>
        </w:rPr>
      </w:pPr>
    </w:p>
    <w:tbl>
      <w:tblPr>
        <w:tblW w:w="0" w:type="auto"/>
        <w:jc w:val="center"/>
        <w:tblLook w:val="0000" w:firstRow="0" w:lastRow="0" w:firstColumn="0" w:lastColumn="0" w:noHBand="0" w:noVBand="0"/>
      </w:tblPr>
      <w:tblGrid>
        <w:gridCol w:w="3405"/>
        <w:gridCol w:w="222"/>
        <w:gridCol w:w="3399"/>
      </w:tblGrid>
      <w:tr w:rsidR="000C42D5" w:rsidRPr="0000387C" w14:paraId="08725B39" w14:textId="77777777" w:rsidTr="000C42D5">
        <w:trPr>
          <w:jc w:val="center"/>
        </w:trPr>
        <w:tc>
          <w:tcPr>
            <w:tcW w:w="0" w:type="auto"/>
            <w:shd w:val="clear" w:color="auto" w:fill="auto"/>
            <w:tcMar>
              <w:left w:w="0" w:type="dxa"/>
              <w:right w:w="0" w:type="dxa"/>
            </w:tcMar>
            <w:vAlign w:val="center"/>
          </w:tcPr>
          <w:p w14:paraId="1A310442" w14:textId="77777777" w:rsidR="000C42D5" w:rsidRPr="0000387C" w:rsidRDefault="000C42D5" w:rsidP="000C42D5">
            <w:pPr>
              <w:rPr>
                <w:color w:val="000000"/>
                <w:sz w:val="16"/>
                <w:szCs w:val="16"/>
              </w:rPr>
            </w:pPr>
            <w:r w:rsidRPr="0000387C">
              <w:rPr>
                <w:noProof/>
              </w:rPr>
              <w:drawing>
                <wp:inline distT="0" distB="0" distL="0" distR="0" wp14:anchorId="51AE5D56" wp14:editId="293F99CA">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14:paraId="2C935CC2" w14:textId="77777777" w:rsidR="000C42D5" w:rsidRPr="0000387C" w:rsidRDefault="000C42D5" w:rsidP="000C42D5">
            <w:pPr>
              <w:rPr>
                <w:noProof/>
              </w:rPr>
            </w:pPr>
          </w:p>
        </w:tc>
        <w:tc>
          <w:tcPr>
            <w:tcW w:w="0" w:type="auto"/>
            <w:shd w:val="clear" w:color="auto" w:fill="auto"/>
            <w:tcMar>
              <w:left w:w="0" w:type="dxa"/>
              <w:right w:w="0" w:type="dxa"/>
            </w:tcMar>
            <w:vAlign w:val="center"/>
          </w:tcPr>
          <w:p w14:paraId="657D0694" w14:textId="5918EEF0" w:rsidR="000C42D5" w:rsidRPr="0000387C" w:rsidRDefault="000C42D5" w:rsidP="00E7729B">
            <w:pPr>
              <w:keepNext/>
            </w:pPr>
            <w:r w:rsidRPr="0000387C">
              <w:rPr>
                <w:noProof/>
              </w:rPr>
              <w:drawing>
                <wp:inline distT="0" distB="0" distL="0" distR="0" wp14:anchorId="07FBA34B" wp14:editId="5BB41D9B">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49D023EA" w14:textId="7E80F078" w:rsidR="0098414F" w:rsidRPr="00A45FD9" w:rsidRDefault="00E7729B" w:rsidP="00E7729B">
      <w:pPr>
        <w:pStyle w:val="PRec-Figures"/>
        <w:rPr>
          <w:rFonts w:eastAsia="SimSun"/>
          <w:lang w:eastAsia="en-GB"/>
        </w:rPr>
      </w:pPr>
      <w:bookmarkStart w:id="3" w:name="_Ref512858866"/>
      <w:bookmarkStart w:id="4" w:name="_Hlk512497424"/>
      <w:r w:rsidRPr="00E7729B">
        <w:t>Fig</w:t>
      </w:r>
      <w:r>
        <w:t xml:space="preserve">. </w:t>
      </w:r>
      <w:r>
        <w:fldChar w:fldCharType="begin"/>
      </w:r>
      <w:r>
        <w:instrText xml:space="preserve"> SEQ fig. \* ARABIC </w:instrText>
      </w:r>
      <w:r>
        <w:fldChar w:fldCharType="separate"/>
      </w:r>
      <w:r w:rsidR="00281F45">
        <w:rPr>
          <w:noProof/>
        </w:rPr>
        <w:t>1</w:t>
      </w:r>
      <w:r>
        <w:fldChar w:fldCharType="end"/>
      </w:r>
      <w:bookmarkEnd w:id="3"/>
      <w:r w:rsidR="00423F74" w:rsidRPr="0000387C">
        <w:rPr>
          <w:rFonts w:eastAsia="SimSun"/>
          <w:lang w:eastAsia="en-GB"/>
        </w:rPr>
        <w:t xml:space="preserve"> Illustrative examples for geological interpretation (a) and hydrological annotation (b).</w:t>
      </w:r>
      <w:bookmarkEnd w:id="4"/>
    </w:p>
    <w:p w14:paraId="0DD65B2D" w14:textId="290E5FD1" w:rsidR="00077C3E" w:rsidRDefault="0098414F" w:rsidP="004C4058">
      <w:pPr>
        <w:pStyle w:val="PRec-MainText"/>
      </w:pPr>
      <w:r w:rsidRPr="0098414F">
        <w:t>Geoscience apps for assessing two-dimensional data have been available for several years now (</w:t>
      </w:r>
      <w:r w:rsidRPr="00E3461B">
        <w:rPr>
          <w:color w:val="000000" w:themeColor="text1"/>
          <w:highlight w:val="cyan"/>
        </w:rPr>
        <w:t xml:space="preserve">see </w:t>
      </w:r>
      <w:sdt>
        <w:sdtPr>
          <w:rPr>
            <w:color w:val="000000" w:themeColor="text1"/>
            <w:highlight w:val="cyan"/>
          </w:rPr>
          <w:id w:val="1429309931"/>
          <w:citation/>
        </w:sdtPr>
        <w:sdtContent>
          <w:r w:rsidR="00843845" w:rsidRPr="00E3461B">
            <w:rPr>
              <w:color w:val="000000" w:themeColor="text1"/>
              <w:highlight w:val="cyan"/>
            </w:rPr>
            <w:fldChar w:fldCharType="begin"/>
          </w:r>
          <w:r w:rsidR="00843845" w:rsidRPr="00E3461B">
            <w:rPr>
              <w:color w:val="000000" w:themeColor="text1"/>
              <w:highlight w:val="cyan"/>
              <w:lang w:val="en-US"/>
            </w:rPr>
            <w:instrText xml:space="preserve"> CITATION Platzhalter1 \l 1031 </w:instrText>
          </w:r>
          <w:r w:rsidR="00843845" w:rsidRPr="00E3461B">
            <w:rPr>
              <w:color w:val="000000" w:themeColor="text1"/>
              <w:highlight w:val="cyan"/>
            </w:rPr>
            <w:fldChar w:fldCharType="separate"/>
          </w:r>
          <w:r w:rsidR="00281F45" w:rsidRPr="00E3461B">
            <w:rPr>
              <w:noProof/>
              <w:color w:val="000000" w:themeColor="text1"/>
              <w:highlight w:val="cyan"/>
              <w:lang w:val="en-US"/>
            </w:rPr>
            <w:t>(Platzhalter1)</w:t>
          </w:r>
          <w:r w:rsidR="00843845" w:rsidRPr="00E3461B">
            <w:rPr>
              <w:color w:val="000000" w:themeColor="text1"/>
              <w:highlight w:val="cyan"/>
            </w:rPr>
            <w:fldChar w:fldCharType="end"/>
          </w:r>
        </w:sdtContent>
      </w:sdt>
      <w:r w:rsidRPr="00E3461B">
        <w:rPr>
          <w:color w:val="000000" w:themeColor="text1"/>
          <w:highlight w:val="cyan"/>
        </w:rPr>
        <w:t>for examples</w:t>
      </w:r>
      <w:r w:rsidRPr="0098414F">
        <w:t xml:space="preserve">). The availability three-dimensional base data and their increasingly-easy acquisition (e.g. via </w:t>
      </w:r>
      <w:r w:rsidR="00574C69">
        <w:t>Unmanned Aerial Vehicles (UAVs)</w:t>
      </w:r>
      <w:r>
        <w:rPr>
          <w:color w:val="CC00CC"/>
        </w:rPr>
        <w:t xml:space="preserve"> </w:t>
      </w:r>
      <w:r w:rsidR="00574C69" w:rsidRPr="00574C69">
        <w:rPr>
          <w:color w:val="000000" w:themeColor="text1"/>
        </w:rPr>
        <w:t xml:space="preserve">applying </w:t>
      </w:r>
      <w:r w:rsidR="00574C69">
        <w:t xml:space="preserve">Structure-from-Motion (SfM) </w:t>
      </w:r>
      <w:sdt>
        <w:sdtPr>
          <w:id w:val="-1466116194"/>
          <w:citation/>
        </w:sdtPr>
        <w:sdtContent>
          <w:r w:rsidR="00843845">
            <w:fldChar w:fldCharType="begin"/>
          </w:r>
          <w:r w:rsidR="00843845" w:rsidRPr="00843845">
            <w:rPr>
              <w:lang w:val="en-US"/>
            </w:rPr>
            <w:instrText xml:space="preserve"> CITATION Wu2013 \l 1031 </w:instrText>
          </w:r>
          <w:r w:rsidR="00843845">
            <w:fldChar w:fldCharType="separate"/>
          </w:r>
          <w:r w:rsidR="00281F45" w:rsidRPr="00281F45">
            <w:rPr>
              <w:noProof/>
              <w:lang w:val="en-US"/>
            </w:rPr>
            <w:t>(Wu, 2013)</w:t>
          </w:r>
          <w:r w:rsidR="00843845">
            <w:fldChar w:fldCharType="end"/>
          </w:r>
        </w:sdtContent>
      </w:sdt>
      <w:r w:rsidRPr="0098414F">
        <w:t xml:space="preserve"> and multi-view geometry </w:t>
      </w:r>
      <w:sdt>
        <w:sdtPr>
          <w:id w:val="-740174310"/>
          <w:citation/>
        </w:sdtPr>
        <w:sdtContent>
          <w:r w:rsidR="00843845">
            <w:fldChar w:fldCharType="begin"/>
          </w:r>
          <w:r w:rsidR="00843845">
            <w:rPr>
              <w:lang w:val="en-US"/>
            </w:rPr>
            <w:instrText xml:space="preserve">CITATION Goesele2007 \l 1031 </w:instrText>
          </w:r>
          <w:r w:rsidR="00843845">
            <w:fldChar w:fldCharType="separate"/>
          </w:r>
          <w:r w:rsidR="00281F45" w:rsidRPr="00281F45">
            <w:rPr>
              <w:noProof/>
              <w:lang w:val="en-US"/>
            </w:rPr>
            <w:t>(Goesele, et al., 2007)</w:t>
          </w:r>
          <w:r w:rsidR="00843845">
            <w:fldChar w:fldCharType="end"/>
          </w:r>
        </w:sdtContent>
      </w:sdt>
      <w:r w:rsidRPr="0098414F">
        <w:t xml:space="preserve">, satellite </w:t>
      </w:r>
      <w:r w:rsidR="00D82E3E">
        <w:t xml:space="preserve">Digital Elevation Models (DEMs) </w:t>
      </w:r>
      <w:r w:rsidRPr="0098414F">
        <w:t xml:space="preserve">make it possible to assess 3D data in various scenarios. The application domains benefit from the development in acquisition technology as well as fundamental 3D data processing by being able to analyse the data on small-scale devices right in the field.} Furthermore, crowdsourced data and </w:t>
      </w:r>
      <w:r w:rsidR="00D82E3E">
        <w:t>Volunteered Geographic Information (</w:t>
      </w:r>
      <w:r w:rsidRPr="0098414F">
        <w:t>VGI</w:t>
      </w:r>
      <w:r w:rsidR="00D82E3E">
        <w:t>)</w:t>
      </w:r>
      <w:r w:rsidRPr="0098414F">
        <w:t xml:space="preserve"> contribute to the geoscience data inventory, being acquired by citizen scientists.</w:t>
      </w:r>
      <w:r w:rsidR="00077C3E">
        <w:t xml:space="preserve"> </w:t>
      </w:r>
    </w:p>
    <w:p w14:paraId="489B778E" w14:textId="3C1C802C" w:rsidR="0098414F" w:rsidRDefault="00077C3E" w:rsidP="004C4058">
      <w:pPr>
        <w:pStyle w:val="PRec-MainText"/>
      </w:pPr>
      <w:r w:rsidRPr="00077C3E">
        <w:t>Domain-specific mobile software is required to realise the various domain expert requirements on the target devices, as off-the-shelf software insufficiently addresses the envisaged usage scenario or the domain-specific data types. This is not novel as domain-specific software is often needed to address specific needs and usage scenarios also on common workstations. What makes mobile software distinct is the modality of the device: the only commonplace interaction is via touch screen, data memory is a scarce resource when compared to workstations, and a prime concern of mobile usage is energy consumption while performing certain tasks. The advantage, on the other hand, is the mobility permitted by tablets and smartphones, the array of sensors (</w:t>
      </w:r>
      <w:r w:rsidRPr="00077C3E">
        <w:rPr>
          <w:color w:val="CC00CC"/>
        </w:rPr>
        <w:t xml:space="preserve">e.g. </w:t>
      </w:r>
      <w:r w:rsidR="00D82E3E">
        <w:rPr>
          <w:color w:val="CC00CC"/>
        </w:rPr>
        <w:t xml:space="preserve">a </w:t>
      </w:r>
      <w:r w:rsidRPr="00077C3E">
        <w:rPr>
          <w:color w:val="CC00CC"/>
        </w:rPr>
        <w:t>G</w:t>
      </w:r>
      <w:r w:rsidR="00D82E3E">
        <w:rPr>
          <w:color w:val="CC00CC"/>
        </w:rPr>
        <w:t>lobal Navigation Satellite System (GNSS) for position estimation</w:t>
      </w:r>
      <w:r w:rsidRPr="00077C3E">
        <w:rPr>
          <w:color w:val="CC00CC"/>
        </w:rPr>
        <w:t>) and orientation units</w:t>
      </w:r>
      <w:r>
        <w:t xml:space="preserve"> </w:t>
      </w:r>
      <w:r w:rsidRPr="00077C3E">
        <w:t>with varying degrees of accuracy) available in the field and the high computational qualities compared to the device size</w:t>
      </w:r>
      <w:r>
        <w:t xml:space="preserve"> </w:t>
      </w:r>
      <w:r w:rsidRPr="00077C3E">
        <w:rPr>
          <w:color w:val="CC00CC"/>
        </w:rPr>
        <w:t xml:space="preserve">as well as </w:t>
      </w:r>
      <w:r>
        <w:rPr>
          <w:color w:val="CC00CC"/>
        </w:rPr>
        <w:t>it is possible</w:t>
      </w:r>
      <w:r w:rsidRPr="00077C3E">
        <w:rPr>
          <w:color w:val="CC00CC"/>
        </w:rPr>
        <w:t xml:space="preserve"> to outsource heavyweight processing</w:t>
      </w:r>
      <w:r>
        <w:rPr>
          <w:color w:val="CC00CC"/>
        </w:rPr>
        <w:t xml:space="preserve"> tasks</w:t>
      </w:r>
      <w:r w:rsidRPr="00077C3E">
        <w:rPr>
          <w:color w:val="CC00CC"/>
        </w:rPr>
        <w:t xml:space="preserve"> to external working stations </w:t>
      </w:r>
      <w:r>
        <w:rPr>
          <w:color w:val="CC00CC"/>
        </w:rPr>
        <w:t xml:space="preserve">using </w:t>
      </w:r>
      <w:r w:rsidRPr="00077C3E">
        <w:rPr>
          <w:color w:val="CC00CC"/>
        </w:rPr>
        <w:t xml:space="preserve">largely available </w:t>
      </w:r>
      <w:r>
        <w:rPr>
          <w:color w:val="CC00CC"/>
        </w:rPr>
        <w:t xml:space="preserve">mobile </w:t>
      </w:r>
      <w:r w:rsidRPr="00077C3E">
        <w:rPr>
          <w:color w:val="CC00CC"/>
        </w:rPr>
        <w:t>network</w:t>
      </w:r>
      <w:r>
        <w:rPr>
          <w:color w:val="CC00CC"/>
        </w:rPr>
        <w:t>s</w:t>
      </w:r>
      <w:r w:rsidRPr="00077C3E">
        <w:t>. Developing geoscience, domain-specific mobile software requires to address these challenges (interaction, data handling, energy efficiency) while highlighting how the device advantages are used to support fieldwork tasks in original ways.</w:t>
      </w:r>
    </w:p>
    <w:p w14:paraId="5B79AB0F" w14:textId="43E51E4F" w:rsidR="00077C3E" w:rsidRDefault="00077C3E" w:rsidP="004C4058">
      <w:pPr>
        <w:pStyle w:val="PRec-MainText"/>
      </w:pPr>
      <w:r>
        <w:t xml:space="preserve">This article </w:t>
      </w:r>
      <w:r w:rsidRPr="00077C3E">
        <w:t>addresses the challenges of mobile sensor variability, their usage in image-to-geometry registration of point</w:t>
      </w:r>
      <w:r>
        <w:t xml:space="preserve"> </w:t>
      </w:r>
      <w:r w:rsidRPr="00077C3E">
        <w:t xml:space="preserve">cloud base data, and the related energy </w:t>
      </w:r>
      <w:r w:rsidR="00D82E3E">
        <w:t xml:space="preserve">consumption in comparison to a Digital Surface Model (DSM) </w:t>
      </w:r>
      <w:r w:rsidRPr="00077C3E">
        <w:t>base data mobile application. The techn</w:t>
      </w:r>
      <w:r>
        <w:t>ical research is approached via</w:t>
      </w:r>
      <w:r w:rsidRPr="00077C3E">
        <w:t xml:space="preserve"> two use cases within the domains of surface hydrology and (petroleum) geology. The content covered in the article is a </w:t>
      </w:r>
      <w:r>
        <w:t>significant</w:t>
      </w:r>
      <w:r w:rsidRPr="00077C3E">
        <w:t xml:space="preserve"> extension of earlier </w:t>
      </w:r>
      <w:r w:rsidRPr="00077C3E">
        <w:lastRenderedPageBreak/>
        <w:t xml:space="preserve">published research </w:t>
      </w:r>
      <w:sdt>
        <w:sdtPr>
          <w:id w:val="-1190833778"/>
          <w:citation/>
        </w:sdtPr>
        <w:sdtContent>
          <w:r w:rsidR="00843845">
            <w:fldChar w:fldCharType="begin"/>
          </w:r>
          <w:r w:rsidR="00843845" w:rsidRPr="00843845">
            <w:rPr>
              <w:lang w:val="en-US"/>
            </w:rPr>
            <w:instrText xml:space="preserve"> CITATION Kroehnert2017b \l 1031 </w:instrText>
          </w:r>
          <w:r w:rsidR="00843845">
            <w:fldChar w:fldCharType="separate"/>
          </w:r>
          <w:r w:rsidR="00281F45" w:rsidRPr="00281F45">
            <w:rPr>
              <w:noProof/>
              <w:lang w:val="en-US"/>
            </w:rPr>
            <w:t>(Kröhnert, et al., 2017)</w:t>
          </w:r>
          <w:r w:rsidR="00843845">
            <w:fldChar w:fldCharType="end"/>
          </w:r>
        </w:sdtContent>
      </w:sdt>
      <w:r w:rsidRPr="00077C3E">
        <w:t xml:space="preserve">, focussing on extensive measurements to verify the reasoning and </w:t>
      </w:r>
      <w:r>
        <w:t>statements of previous studies.</w:t>
      </w:r>
    </w:p>
    <w:p w14:paraId="30F5B73D" w14:textId="41A079EA" w:rsidR="00077C3E" w:rsidRDefault="00077C3E" w:rsidP="000C42D5">
      <w:pPr>
        <w:pStyle w:val="PRec-MainText"/>
      </w:pPr>
      <w:r w:rsidRPr="00077C3E">
        <w:t>The sections within this article adhe</w:t>
      </w:r>
      <w:r>
        <w:t xml:space="preserve">re to the following structure: </w:t>
      </w:r>
      <w:r w:rsidRPr="00077C3E">
        <w:t xml:space="preserve">First, different 3D surface data representations are briefly discussed which are employed in hydrology and geology. Second, algorithmic baseline concepts that are key for 3D base data interaction on mobile devices are introduced, summarising project-internal development by the authors as well as referencing key literature on the subject. Third, the challenge of mobile sensor </w:t>
      </w:r>
      <w:proofErr w:type="gramStart"/>
      <w:r w:rsidRPr="00077C3E">
        <w:t>positioning</w:t>
      </w:r>
      <w:proofErr w:type="gramEnd"/>
      <w:r w:rsidRPr="00077C3E">
        <w:t xml:space="preserve"> and orientation is addressed with an in-depth study measuring mobile sensors and comparing their accuracy and variability to professional </w:t>
      </w:r>
      <w:r w:rsidR="00242A31">
        <w:t>Inertial Measurement Unit (</w:t>
      </w:r>
      <w:r w:rsidRPr="00077C3E">
        <w:t>IMU</w:t>
      </w:r>
      <w:r w:rsidR="00242A31">
        <w:t>)</w:t>
      </w:r>
      <w:r w:rsidRPr="00077C3E">
        <w:t xml:space="preserve"> reference data. Fourth, power consumption of such 3D surface data mobile applications is addressed via measurements and analysis of energy efficient control parameters. Subsequently, a section discussed how available mobile systems are used in surface hydrology (i.e. water level gauging) and petroleum geology (i.e. field interpretation) to improve data analysis and integrate outdoor measurements in digital workflows. Then, the article is finalized with some concluding remarks and discussions for future developments in this research trajectory.</w:t>
      </w:r>
    </w:p>
    <w:p w14:paraId="65700CE9" w14:textId="5EA42B22" w:rsidR="00EA640D" w:rsidRPr="0000387C" w:rsidRDefault="00B301E5" w:rsidP="000C42D5">
      <w:pPr>
        <w:pStyle w:val="PRec-Heading1"/>
      </w:pPr>
      <w:bookmarkStart w:id="5" w:name="_Hlk512497639"/>
      <w:r>
        <w:t>I</w:t>
      </w:r>
      <w:r w:rsidR="00EA640D" w:rsidRPr="0000387C">
        <w:t xml:space="preserve">I. </w:t>
      </w:r>
      <w:r w:rsidR="004A1C41">
        <w:t xml:space="preserve">3D base data </w:t>
      </w:r>
      <w:proofErr w:type="spellStart"/>
      <w:r w:rsidR="004A1C41" w:rsidRPr="000C42D5">
        <w:t>represenations</w:t>
      </w:r>
      <w:proofErr w:type="spellEnd"/>
    </w:p>
    <w:bookmarkEnd w:id="5"/>
    <w:p w14:paraId="29EF8096" w14:textId="484D787A" w:rsidR="00EA640D" w:rsidRDefault="004A1C41" w:rsidP="000C42D5">
      <w:pPr>
        <w:pStyle w:val="PRec-MainText"/>
      </w:pPr>
      <w:r w:rsidRPr="004A1C41">
        <w:t xml:space="preserve">Various representation forms for 3D terrain data are available. While early digital systems used gridded </w:t>
      </w:r>
      <w:r w:rsidR="00D82E3E">
        <w:t>DEMs</w:t>
      </w:r>
      <w:r w:rsidRPr="004A1C41">
        <w:t xml:space="preserve"> for their </w:t>
      </w:r>
      <w:r w:rsidRPr="000C42D5">
        <w:rPr>
          <w:rStyle w:val="PRec-MainTextZchn"/>
        </w:rPr>
        <w:t xml:space="preserve">simplicity and compact storage </w:t>
      </w:r>
      <w:sdt>
        <w:sdtPr>
          <w:rPr>
            <w:rStyle w:val="PRec-MainTextZchn"/>
          </w:rPr>
          <w:id w:val="-2093993729"/>
          <w:citation/>
        </w:sdtPr>
        <w:sdtContent>
          <w:r w:rsidR="00C9311B">
            <w:rPr>
              <w:rStyle w:val="PRec-MainTextZchn"/>
            </w:rPr>
            <w:fldChar w:fldCharType="begin"/>
          </w:r>
          <w:r w:rsidR="00C9311B" w:rsidRPr="00C9311B">
            <w:rPr>
              <w:rStyle w:val="PRec-MainTextZchn"/>
              <w:lang w:val="en-US"/>
            </w:rPr>
            <w:instrText xml:space="preserve"> CITATION Trinks2005 \l 1031 </w:instrText>
          </w:r>
          <w:r w:rsidR="00C9311B">
            <w:rPr>
              <w:rStyle w:val="PRec-MainTextZchn"/>
              <w:lang w:val="en-US"/>
            </w:rPr>
            <w:instrText xml:space="preserve"> \m Leskens2015</w:instrText>
          </w:r>
          <w:r w:rsidR="00C9311B">
            <w:rPr>
              <w:rStyle w:val="PRec-MainTextZchn"/>
            </w:rPr>
            <w:fldChar w:fldCharType="separate"/>
          </w:r>
          <w:r w:rsidR="00281F45" w:rsidRPr="00281F45">
            <w:rPr>
              <w:noProof/>
              <w:lang w:val="en-US"/>
            </w:rPr>
            <w:t>(Trinks, et al., 2005; Leskens, et al., 2015)</w:t>
          </w:r>
          <w:r w:rsidR="00C9311B">
            <w:rPr>
              <w:rStyle w:val="PRec-MainTextZchn"/>
            </w:rPr>
            <w:fldChar w:fldCharType="end"/>
          </w:r>
        </w:sdtContent>
      </w:sdt>
      <w:r w:rsidR="00D82E3E">
        <w:rPr>
          <w:rStyle w:val="PRec-MainTextZchn"/>
        </w:rPr>
        <w:t>, DSMs</w:t>
      </w:r>
      <w:r w:rsidRPr="000C42D5">
        <w:rPr>
          <w:rStyle w:val="PRec-MainTextZchn"/>
        </w:rPr>
        <w:t xml:space="preserve"> and </w:t>
      </w:r>
      <w:r w:rsidR="00D82E3E">
        <w:rPr>
          <w:rStyle w:val="PRec-MainTextZchn"/>
        </w:rPr>
        <w:t>Triangulated Irregular Networks (TINs)</w:t>
      </w:r>
      <w:r w:rsidRPr="000C42D5">
        <w:rPr>
          <w:rStyle w:val="PRec-MainTextZchn"/>
        </w:rPr>
        <w:t xml:space="preserve"> are dominating most terrain-based systems for application-specific analysis </w:t>
      </w:r>
      <w:sdt>
        <w:sdtPr>
          <w:rPr>
            <w:rStyle w:val="PRec-MainTextZchn"/>
          </w:rPr>
          <w:id w:val="-317351354"/>
          <w:citation/>
        </w:sdtPr>
        <w:sdtContent>
          <w:r w:rsidR="00C9311B">
            <w:rPr>
              <w:rStyle w:val="PRec-MainTextZchn"/>
            </w:rPr>
            <w:fldChar w:fldCharType="begin"/>
          </w:r>
          <w:r w:rsidR="00C9311B" w:rsidRPr="00C9311B">
            <w:rPr>
              <w:rStyle w:val="PRec-MainTextZchn"/>
              <w:lang w:val="en-US"/>
            </w:rPr>
            <w:instrText xml:space="preserve"> CITATION Buckley2008a \l 1031 </w:instrText>
          </w:r>
          <w:r w:rsidR="00C9311B">
            <w:rPr>
              <w:rStyle w:val="PRec-MainTextZchn"/>
              <w:lang w:val="en-US"/>
            </w:rPr>
            <w:instrText xml:space="preserve"> \m Caumon2013</w:instrText>
          </w:r>
          <w:r w:rsidR="00C9311B">
            <w:rPr>
              <w:rStyle w:val="PRec-MainTextZchn"/>
            </w:rPr>
            <w:fldChar w:fldCharType="separate"/>
          </w:r>
          <w:r w:rsidR="00281F45" w:rsidRPr="00281F45">
            <w:rPr>
              <w:noProof/>
              <w:lang w:val="en-US"/>
            </w:rPr>
            <w:t>(Buckley, et al., 2008; Caumon, et al., 2013)</w:t>
          </w:r>
          <w:r w:rsidR="00C9311B">
            <w:rPr>
              <w:rStyle w:val="PRec-MainTextZchn"/>
            </w:rPr>
            <w:fldChar w:fldCharType="end"/>
          </w:r>
        </w:sdtContent>
      </w:sdt>
      <w:r w:rsidRPr="000C42D5">
        <w:rPr>
          <w:rStyle w:val="PRec-MainTextZchn"/>
        </w:rPr>
        <w:t xml:space="preserve"> </w:t>
      </w:r>
      <w:r w:rsidR="00C9311B">
        <w:rPr>
          <w:rStyle w:val="PRec-MainTextZchn"/>
        </w:rPr>
        <w:t>at the moment</w:t>
      </w:r>
      <w:r w:rsidRPr="000C42D5">
        <w:rPr>
          <w:rStyle w:val="PRec-MainTextZchn"/>
        </w:rPr>
        <w:t>. A</w:t>
      </w:r>
      <w:r w:rsidR="00C9311B">
        <w:rPr>
          <w:rStyle w:val="PRec-MainTextZchn"/>
        </w:rPr>
        <w:t xml:space="preserve"> useful example can be seen in </w:t>
      </w:r>
      <w:sdt>
        <w:sdtPr>
          <w:rPr>
            <w:rStyle w:val="PRec-MainTextZchn"/>
          </w:rPr>
          <w:id w:val="1126431503"/>
          <w:citation/>
        </w:sdtPr>
        <w:sdtContent>
          <w:r w:rsidR="00C9311B">
            <w:rPr>
              <w:rStyle w:val="PRec-MainTextZchn"/>
            </w:rPr>
            <w:fldChar w:fldCharType="begin"/>
          </w:r>
          <w:r w:rsidR="00C9311B" w:rsidRPr="00C9311B">
            <w:rPr>
              <w:rStyle w:val="PRec-MainTextZchn"/>
              <w:lang w:val="en-US"/>
            </w:rPr>
            <w:instrText xml:space="preserve"> CITATION Schwalbe2017b \l 1031 </w:instrText>
          </w:r>
          <w:r w:rsidR="00C9311B">
            <w:rPr>
              <w:rStyle w:val="PRec-MainTextZchn"/>
            </w:rPr>
            <w:fldChar w:fldCharType="separate"/>
          </w:r>
          <w:r w:rsidR="00281F45" w:rsidRPr="00281F45">
            <w:rPr>
              <w:noProof/>
              <w:lang w:val="en-US"/>
            </w:rPr>
            <w:t>(Schwalbe &amp; Maas, 2017)</w:t>
          </w:r>
          <w:r w:rsidR="00C9311B">
            <w:rPr>
              <w:rStyle w:val="PRec-MainTextZchn"/>
            </w:rPr>
            <w:fldChar w:fldCharType="end"/>
          </w:r>
        </w:sdtContent>
      </w:sdt>
      <w:r w:rsidRPr="000C42D5">
        <w:rPr>
          <w:rStyle w:val="PRec-MainTextZchn"/>
        </w:rPr>
        <w:t xml:space="preserve"> for glaciology, where the authors use a triangulated digital surface model to represent a Patagonian glacier front. For triangular surfaces, it is important to d</w:t>
      </w:r>
      <w:r w:rsidR="00D82E3E">
        <w:rPr>
          <w:rStyle w:val="PRec-MainTextZchn"/>
        </w:rPr>
        <w:t>istinguish geometrically valid TINs</w:t>
      </w:r>
      <w:r w:rsidRPr="000C42D5">
        <w:rPr>
          <w:rStyle w:val="PRec-MainTextZchn"/>
        </w:rPr>
        <w:t>, organised as</w:t>
      </w:r>
      <w:r w:rsidR="00D82E3E">
        <w:rPr>
          <w:rStyle w:val="PRec-MainTextZchn"/>
        </w:rPr>
        <w:t xml:space="preserve"> p</w:t>
      </w:r>
      <w:r w:rsidR="00D82E3E" w:rsidRPr="00D82E3E">
        <w:rPr>
          <w:rStyle w:val="PRec-MainTextZchn"/>
        </w:rPr>
        <w:t>iecewise-</w:t>
      </w:r>
      <w:r w:rsidR="00D82E3E">
        <w:rPr>
          <w:rStyle w:val="PRec-MainTextZchn"/>
        </w:rPr>
        <w:t>l</w:t>
      </w:r>
      <w:r w:rsidR="00D82E3E" w:rsidRPr="00D82E3E">
        <w:rPr>
          <w:rStyle w:val="PRec-MainTextZchn"/>
        </w:rPr>
        <w:t>inear</w:t>
      </w:r>
      <w:r w:rsidR="00D82E3E">
        <w:rPr>
          <w:rStyle w:val="PRec-MainTextZchn"/>
        </w:rPr>
        <w:t xml:space="preserve"> c</w:t>
      </w:r>
      <w:r w:rsidR="00D82E3E" w:rsidRPr="00D82E3E">
        <w:rPr>
          <w:rStyle w:val="PRec-MainTextZchn"/>
        </w:rPr>
        <w:t>omplex</w:t>
      </w:r>
      <w:r w:rsidRPr="000C42D5">
        <w:rPr>
          <w:rStyle w:val="PRec-MainTextZchn"/>
        </w:rPr>
        <w:t>, from polygon soup surfaces (</w:t>
      </w:r>
      <w:r w:rsidR="00944C7D">
        <w:rPr>
          <w:rStyle w:val="PRec-MainTextZchn"/>
        </w:rPr>
        <w:fldChar w:fldCharType="begin"/>
      </w:r>
      <w:r w:rsidR="00944C7D">
        <w:rPr>
          <w:rStyle w:val="PRec-MainTextZchn"/>
        </w:rPr>
        <w:instrText xml:space="preserve"> REF _Ref512929215 \h </w:instrText>
      </w:r>
      <w:r w:rsidR="00944C7D">
        <w:rPr>
          <w:rStyle w:val="PRec-MainTextZchn"/>
        </w:rPr>
      </w:r>
      <w:r w:rsidR="00944C7D">
        <w:rPr>
          <w:rStyle w:val="PRec-MainTextZchn"/>
        </w:rPr>
        <w:fldChar w:fldCharType="separate"/>
      </w:r>
      <w:r w:rsidR="00281F45">
        <w:t xml:space="preserve">Fig. </w:t>
      </w:r>
      <w:r w:rsidR="00281F45">
        <w:rPr>
          <w:noProof/>
        </w:rPr>
        <w:t>2</w:t>
      </w:r>
      <w:r w:rsidR="00944C7D">
        <w:rPr>
          <w:rStyle w:val="PRec-MainTextZchn"/>
        </w:rPr>
        <w:fldChar w:fldCharType="end"/>
      </w:r>
      <w:r w:rsidRPr="000C42D5">
        <w:rPr>
          <w:rStyle w:val="PRec-MainTextZchn"/>
        </w:rPr>
        <w:t xml:space="preserve">). While the latter is often employed in early stages of mesh-based software systems due to its simplicity and ease of implementation, valid </w:t>
      </w:r>
      <w:r w:rsidR="00D82E3E">
        <w:rPr>
          <w:rStyle w:val="PRec-MainTextZchn"/>
        </w:rPr>
        <w:t>TINs</w:t>
      </w:r>
      <w:r w:rsidRPr="000C42D5">
        <w:rPr>
          <w:rStyle w:val="PRec-MainTextZchn"/>
        </w:rPr>
        <w:t xml:space="preserve"> are employed</w:t>
      </w:r>
      <w:r w:rsidRPr="004A1C41">
        <w:t xml:space="preserve"> in mature project stages as automated analysis methods (e.g. auto-interpretation, volume derivation) require clean surfaces with coherently outward-oriented surface </w:t>
      </w:r>
      <w:proofErr w:type="spellStart"/>
      <w:r w:rsidRPr="004A1C41">
        <w:t>normals</w:t>
      </w:r>
      <w:proofErr w:type="spellEnd"/>
      <w:r w:rsidRPr="004A1C41">
        <w:t>.</w:t>
      </w:r>
    </w:p>
    <w:p w14:paraId="19E5CBC6" w14:textId="77777777" w:rsidR="004A1C41" w:rsidRPr="0000387C" w:rsidRDefault="004A1C41" w:rsidP="004A1C41">
      <w:pPr>
        <w:pStyle w:val="Textkrper"/>
        <w:ind w:right="1218"/>
        <w:rPr>
          <w:lang w:val="en-GB"/>
        </w:rPr>
      </w:pPr>
    </w:p>
    <w:tbl>
      <w:tblPr>
        <w:tblW w:w="7337" w:type="dxa"/>
        <w:jc w:val="center"/>
        <w:tblLayout w:type="fixed"/>
        <w:tblLook w:val="0000" w:firstRow="0" w:lastRow="0" w:firstColumn="0" w:lastColumn="0" w:noHBand="0" w:noVBand="0"/>
      </w:tblPr>
      <w:tblGrid>
        <w:gridCol w:w="3527"/>
        <w:gridCol w:w="283"/>
        <w:gridCol w:w="3527"/>
      </w:tblGrid>
      <w:tr w:rsidR="000C42D5" w:rsidRPr="0000387C" w14:paraId="51F0D747" w14:textId="77777777" w:rsidTr="000C42D5">
        <w:trPr>
          <w:trHeight w:val="2688"/>
          <w:jc w:val="center"/>
        </w:trPr>
        <w:tc>
          <w:tcPr>
            <w:tcW w:w="3527" w:type="dxa"/>
            <w:shd w:val="clear" w:color="auto" w:fill="auto"/>
            <w:tcMar>
              <w:left w:w="0" w:type="dxa"/>
              <w:right w:w="0" w:type="dxa"/>
            </w:tcMar>
            <w:vAlign w:val="center"/>
          </w:tcPr>
          <w:p w14:paraId="6424C62B" w14:textId="77777777" w:rsidR="000C42D5" w:rsidRPr="0000387C" w:rsidRDefault="000C42D5" w:rsidP="00CF6F9A">
            <w:pPr>
              <w:pStyle w:val="PRec-Figures"/>
              <w:rPr>
                <w:color w:val="000000"/>
                <w:szCs w:val="16"/>
              </w:rPr>
            </w:pPr>
            <w:r w:rsidRPr="0000387C">
              <w:rPr>
                <w:noProof/>
              </w:rPr>
              <w:drawing>
                <wp:inline distT="0" distB="0" distL="0" distR="0" wp14:anchorId="27E0A757" wp14:editId="70807AE3">
                  <wp:extent cx="2153920" cy="1928495"/>
                  <wp:effectExtent l="0" t="0" r="0" b="0"/>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53920" cy="1928495"/>
                          </a:xfrm>
                          <a:prstGeom prst="rect">
                            <a:avLst/>
                          </a:prstGeom>
                          <a:noFill/>
                          <a:ln>
                            <a:noFill/>
                          </a:ln>
                        </pic:spPr>
                      </pic:pic>
                    </a:graphicData>
                  </a:graphic>
                </wp:inline>
              </w:drawing>
            </w:r>
          </w:p>
        </w:tc>
        <w:tc>
          <w:tcPr>
            <w:tcW w:w="283" w:type="dxa"/>
          </w:tcPr>
          <w:p w14:paraId="06C9E57E" w14:textId="77777777" w:rsidR="000C42D5" w:rsidRPr="0000387C" w:rsidRDefault="000C42D5" w:rsidP="00CF6F9A">
            <w:pPr>
              <w:pStyle w:val="PRec-Figures"/>
              <w:rPr>
                <w:noProof/>
              </w:rPr>
            </w:pPr>
          </w:p>
        </w:tc>
        <w:tc>
          <w:tcPr>
            <w:tcW w:w="3527" w:type="dxa"/>
            <w:shd w:val="clear" w:color="auto" w:fill="auto"/>
            <w:tcMar>
              <w:left w:w="0" w:type="dxa"/>
              <w:right w:w="0" w:type="dxa"/>
            </w:tcMar>
            <w:vAlign w:val="center"/>
          </w:tcPr>
          <w:p w14:paraId="71D34AFE" w14:textId="64BECCF6" w:rsidR="000C42D5" w:rsidRPr="0000387C" w:rsidRDefault="000C42D5" w:rsidP="00944C7D">
            <w:pPr>
              <w:pStyle w:val="PRec-Figures"/>
              <w:keepNext/>
            </w:pPr>
            <w:r w:rsidRPr="0000387C">
              <w:rPr>
                <w:noProof/>
              </w:rPr>
              <w:drawing>
                <wp:inline distT="0" distB="0" distL="0" distR="0" wp14:anchorId="0BF73ED8" wp14:editId="273298FF">
                  <wp:extent cx="2162175" cy="1919605"/>
                  <wp:effectExtent l="0" t="0" r="0" b="0"/>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62175" cy="1919605"/>
                          </a:xfrm>
                          <a:prstGeom prst="rect">
                            <a:avLst/>
                          </a:prstGeom>
                          <a:noFill/>
                          <a:ln>
                            <a:noFill/>
                          </a:ln>
                        </pic:spPr>
                      </pic:pic>
                    </a:graphicData>
                  </a:graphic>
                </wp:inline>
              </w:drawing>
            </w:r>
          </w:p>
        </w:tc>
      </w:tr>
    </w:tbl>
    <w:p w14:paraId="1F7F92F1" w14:textId="3A285827" w:rsidR="00423F74" w:rsidRPr="0000387C" w:rsidRDefault="00944C7D" w:rsidP="00944C7D">
      <w:pPr>
        <w:pStyle w:val="PRec-Figures"/>
      </w:pPr>
      <w:bookmarkStart w:id="6" w:name="_Ref512929215"/>
      <w:r>
        <w:lastRenderedPageBreak/>
        <w:t xml:space="preserve">Fig. </w:t>
      </w:r>
      <w:r>
        <w:fldChar w:fldCharType="begin"/>
      </w:r>
      <w:r>
        <w:instrText xml:space="preserve"> SEQ fig. \* ARABIC </w:instrText>
      </w:r>
      <w:r>
        <w:fldChar w:fldCharType="separate"/>
      </w:r>
      <w:r w:rsidR="00281F45">
        <w:rPr>
          <w:noProof/>
        </w:rPr>
        <w:t>2</w:t>
      </w:r>
      <w:r>
        <w:fldChar w:fldCharType="end"/>
      </w:r>
      <w:bookmarkEnd w:id="6"/>
      <w:r>
        <w:t xml:space="preserve"> </w:t>
      </w:r>
      <w:r w:rsidR="00EA640D" w:rsidRPr="0000387C">
        <w:rPr>
          <w:rFonts w:eastAsia="SimSun"/>
          <w:lang w:eastAsia="en-GB"/>
        </w:rPr>
        <w:t>Illustra</w:t>
      </w:r>
      <w:r w:rsidR="00D82E3E">
        <w:rPr>
          <w:rFonts w:eastAsia="SimSun"/>
          <w:lang w:eastAsia="en-GB"/>
        </w:rPr>
        <w:t>tive distinction between valid TINs</w:t>
      </w:r>
      <w:r w:rsidR="00EA640D" w:rsidRPr="0000387C">
        <w:rPr>
          <w:rFonts w:eastAsia="SimSun"/>
          <w:lang w:eastAsia="en-GB"/>
        </w:rPr>
        <w:t xml:space="preserve"> (a, consisting of one exclusive, smooth, closed surface) and polygonal soups (b). Non-textured model parts are coloured with respect to their actual segment number. Images taken from </w:t>
      </w:r>
      <w:sdt>
        <w:sdtPr>
          <w:rPr>
            <w:rFonts w:eastAsia="SimSun"/>
            <w:lang w:eastAsia="en-GB"/>
          </w:rPr>
          <w:id w:val="725724323"/>
          <w:citation/>
        </w:sdtPr>
        <w:sdtContent>
          <w:r w:rsidR="00C9311B">
            <w:rPr>
              <w:rFonts w:eastAsia="SimSun"/>
              <w:lang w:eastAsia="en-GB"/>
            </w:rPr>
            <w:fldChar w:fldCharType="begin"/>
          </w:r>
          <w:r w:rsidR="00857596">
            <w:rPr>
              <w:rFonts w:eastAsia="SimSun"/>
              <w:lang w:val="de-DE" w:eastAsia="en-GB"/>
            </w:rPr>
            <w:instrText xml:space="preserve">CITATION Kehl2017_PhDThesis \l 1031 </w:instrText>
          </w:r>
          <w:r w:rsidR="00C9311B">
            <w:rPr>
              <w:rFonts w:eastAsia="SimSun"/>
              <w:lang w:eastAsia="en-GB"/>
            </w:rPr>
            <w:fldChar w:fldCharType="separate"/>
          </w:r>
          <w:r w:rsidR="00281F45" w:rsidRPr="00281F45">
            <w:rPr>
              <w:rFonts w:eastAsia="SimSun"/>
              <w:noProof/>
              <w:lang w:val="de-DE" w:eastAsia="en-GB"/>
            </w:rPr>
            <w:t>(Kehl, 2017c)</w:t>
          </w:r>
          <w:r w:rsidR="00C9311B">
            <w:rPr>
              <w:rFonts w:eastAsia="SimSun"/>
              <w:lang w:eastAsia="en-GB"/>
            </w:rPr>
            <w:fldChar w:fldCharType="end"/>
          </w:r>
        </w:sdtContent>
      </w:sdt>
      <w:r w:rsidR="00EA640D" w:rsidRPr="0000387C">
        <w:rPr>
          <w:rFonts w:eastAsia="SimSun"/>
          <w:lang w:eastAsia="en-GB"/>
        </w:rPr>
        <w:t>.</w:t>
      </w:r>
    </w:p>
    <w:p w14:paraId="7C34DA59" w14:textId="77777777" w:rsidR="00EA640D" w:rsidRPr="0000387C" w:rsidRDefault="00EA640D">
      <w:pPr>
        <w:pStyle w:val="Textkrper"/>
        <w:ind w:right="1218"/>
        <w:rPr>
          <w:lang w:val="en-GB"/>
        </w:rPr>
      </w:pPr>
    </w:p>
    <w:p w14:paraId="763F8BCF" w14:textId="77777777" w:rsidR="00944C7D" w:rsidRDefault="005D18CB" w:rsidP="00944C7D">
      <w:pPr>
        <w:pStyle w:val="Textkrper"/>
        <w:keepNext/>
        <w:ind w:right="1218"/>
        <w:jc w:val="center"/>
      </w:pPr>
      <w:r w:rsidRPr="00527765">
        <w:rPr>
          <w:noProof/>
          <w:lang w:val="en-GB"/>
        </w:rPr>
        <w:drawing>
          <wp:inline distT="0" distB="0" distL="0" distR="0" wp14:anchorId="5B242EC6" wp14:editId="0E09E0BF">
            <wp:extent cx="4316095" cy="1365250"/>
            <wp:effectExtent l="0" t="0" r="8255" b="635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16095" cy="1365250"/>
                    </a:xfrm>
                    <a:prstGeom prst="rect">
                      <a:avLst/>
                    </a:prstGeom>
                    <a:noFill/>
                    <a:ln>
                      <a:noFill/>
                    </a:ln>
                  </pic:spPr>
                </pic:pic>
              </a:graphicData>
            </a:graphic>
          </wp:inline>
        </w:drawing>
      </w:r>
    </w:p>
    <w:p w14:paraId="0DC7F76F" w14:textId="6198F5DF" w:rsidR="00EA640D" w:rsidRPr="0000387C" w:rsidRDefault="00944C7D" w:rsidP="00944C7D">
      <w:pPr>
        <w:pStyle w:val="PRec-Figures"/>
      </w:pPr>
      <w:bookmarkStart w:id="7" w:name="_Ref512929264"/>
      <w:r>
        <w:t xml:space="preserve">Fig. </w:t>
      </w:r>
      <w:r>
        <w:fldChar w:fldCharType="begin"/>
      </w:r>
      <w:r>
        <w:instrText xml:space="preserve"> SEQ fig. \* ARABIC </w:instrText>
      </w:r>
      <w:r>
        <w:fldChar w:fldCharType="separate"/>
      </w:r>
      <w:r w:rsidR="00281F45">
        <w:rPr>
          <w:noProof/>
        </w:rPr>
        <w:t>3</w:t>
      </w:r>
      <w:r>
        <w:fldChar w:fldCharType="end"/>
      </w:r>
      <w:bookmarkEnd w:id="7"/>
      <w:r w:rsidR="00EA640D" w:rsidRPr="00527765">
        <w:rPr>
          <w:rFonts w:eastAsia="SimSun"/>
          <w:lang w:eastAsia="en-GB"/>
        </w:rPr>
        <w:t xml:space="preserve"> Example of a</w:t>
      </w:r>
      <w:r w:rsidR="00D82E3E">
        <w:rPr>
          <w:rFonts w:eastAsia="SimSun"/>
          <w:lang w:eastAsia="en-GB"/>
        </w:rPr>
        <w:t xml:space="preserve"> Digital Outcrop Model (DOM) </w:t>
      </w:r>
      <w:r w:rsidR="00EA640D" w:rsidRPr="00527765">
        <w:rPr>
          <w:rFonts w:eastAsia="SimSun"/>
          <w:lang w:eastAsia="en-GB"/>
        </w:rPr>
        <w:t>as textured triangular surface.</w:t>
      </w:r>
    </w:p>
    <w:p w14:paraId="215E895D" w14:textId="61FFE674" w:rsidR="004A1C41" w:rsidRDefault="00EA640D" w:rsidP="00CF6F9A">
      <w:pPr>
        <w:pStyle w:val="PRec-MainText"/>
      </w:pPr>
      <w:r w:rsidRPr="0000387C">
        <w:t xml:space="preserve">In geoscience domains such as petroleum geology, texture- and </w:t>
      </w:r>
      <w:proofErr w:type="spellStart"/>
      <w:r w:rsidRPr="0000387C">
        <w:t>color</w:t>
      </w:r>
      <w:proofErr w:type="spellEnd"/>
      <w:r w:rsidRPr="0000387C">
        <w:t xml:space="preserve"> information are vital for interpretation- and analysis tasks. In these cases, as demonstrated by</w:t>
      </w:r>
      <w:r w:rsidR="00C9311B">
        <w:t xml:space="preserve"> </w:t>
      </w:r>
      <w:sdt>
        <w:sdtPr>
          <w:id w:val="921611366"/>
          <w:citation/>
        </w:sdtPr>
        <w:sdtContent>
          <w:r w:rsidR="00C9311B">
            <w:fldChar w:fldCharType="begin"/>
          </w:r>
          <w:r w:rsidR="00C9311B" w:rsidRPr="00C9311B">
            <w:rPr>
              <w:lang w:val="en-US"/>
            </w:rPr>
            <w:instrText xml:space="preserve"> CITATION Buckley2008a \l 1031 </w:instrText>
          </w:r>
          <w:r w:rsidR="00C9311B">
            <w:fldChar w:fldCharType="separate"/>
          </w:r>
          <w:r w:rsidR="00281F45" w:rsidRPr="00281F45">
            <w:rPr>
              <w:noProof/>
              <w:lang w:val="en-US"/>
            </w:rPr>
            <w:t>(Buckley, et al., 2008)</w:t>
          </w:r>
          <w:r w:rsidR="00C9311B">
            <w:fldChar w:fldCharType="end"/>
          </w:r>
        </w:sdtContent>
      </w:sdt>
      <w:r w:rsidR="00C9311B">
        <w:t xml:space="preserve"> and </w:t>
      </w:r>
      <w:sdt>
        <w:sdtPr>
          <w:id w:val="-692447973"/>
          <w:citation/>
        </w:sdtPr>
        <w:sdtContent>
          <w:r w:rsidR="00C9311B">
            <w:fldChar w:fldCharType="begin"/>
          </w:r>
          <w:r w:rsidR="00C9311B" w:rsidRPr="00C9311B">
            <w:rPr>
              <w:lang w:val="en-US"/>
            </w:rPr>
            <w:instrText xml:space="preserve"> CITATION Caumon2013 \l 1031 </w:instrText>
          </w:r>
          <w:r w:rsidR="00C9311B">
            <w:fldChar w:fldCharType="separate"/>
          </w:r>
          <w:r w:rsidR="00281F45" w:rsidRPr="00281F45">
            <w:rPr>
              <w:noProof/>
              <w:lang w:val="en-US"/>
            </w:rPr>
            <w:t>(Caumon, et al., 2013)</w:t>
          </w:r>
          <w:r w:rsidR="00C9311B">
            <w:fldChar w:fldCharType="end"/>
          </w:r>
        </w:sdtContent>
      </w:sdt>
      <w:r w:rsidR="00C9311B">
        <w:t>, the</w:t>
      </w:r>
      <w:r w:rsidRPr="0000387C">
        <w:t xml:space="preserve"> surface is supplemented with photographic information via texture projection.</w:t>
      </w:r>
      <w:r w:rsidR="00D82E3E">
        <w:t xml:space="preserve"> The models are referred to as DOMs</w:t>
      </w:r>
      <w:r w:rsidRPr="0000387C">
        <w:t xml:space="preserve"> (see </w:t>
      </w:r>
      <w:r w:rsidR="00944C7D">
        <w:fldChar w:fldCharType="begin"/>
      </w:r>
      <w:r w:rsidR="00944C7D">
        <w:instrText xml:space="preserve"> REF _Ref512929264 \h </w:instrText>
      </w:r>
      <w:r w:rsidR="00944C7D">
        <w:fldChar w:fldCharType="separate"/>
      </w:r>
      <w:r w:rsidR="00281F45">
        <w:t xml:space="preserve">Fig. </w:t>
      </w:r>
      <w:r w:rsidR="00281F45">
        <w:rPr>
          <w:noProof/>
        </w:rPr>
        <w:t>3</w:t>
      </w:r>
      <w:r w:rsidR="00944C7D">
        <w:fldChar w:fldCharType="end"/>
      </w:r>
      <w:r w:rsidR="00944C7D">
        <w:t xml:space="preserve"> </w:t>
      </w:r>
      <w:r w:rsidRPr="0000387C">
        <w:t>as reference depiction).</w:t>
      </w:r>
      <w:r w:rsidR="004A1C41">
        <w:t xml:space="preserve"> </w:t>
      </w:r>
    </w:p>
    <w:p w14:paraId="7407620B" w14:textId="390EFF55" w:rsidR="004A1C41" w:rsidRDefault="004A1C41" w:rsidP="00CF6F9A">
      <w:pPr>
        <w:pStyle w:val="PRec-MainText"/>
      </w:pPr>
      <w:r>
        <w:t>In contrast, other geoscience domains, such as hydrology and free surface flow management, used georeferenced laser scanner point clouds and coloured point data streams provided by terrestria</w:t>
      </w:r>
      <w:r w:rsidR="00D82E3E">
        <w:t xml:space="preserve">l photogrammetry for small- or </w:t>
      </w:r>
      <w:r w:rsidR="00574C69">
        <w:t>UAV</w:t>
      </w:r>
      <w:r>
        <w:t xml:space="preserve"> for large-scale study cases. The colour component of the base data is either provided by </w:t>
      </w:r>
      <w:r w:rsidR="00D82E3E">
        <w:t>auxiliary</w:t>
      </w:r>
      <w:r>
        <w:t xml:space="preserve"> photographs or embedded as part of the point cloud reconstruction (e.g. </w:t>
      </w:r>
      <w:r w:rsidR="00574C69">
        <w:t>SfM</w:t>
      </w:r>
      <w:r>
        <w:t xml:space="preserve">). The </w:t>
      </w:r>
      <w:r w:rsidR="00D82E3E">
        <w:t xml:space="preserve">point set surface </w:t>
      </w:r>
      <w:r>
        <w:t>support tasks like coastal monitoring</w:t>
      </w:r>
      <w:r w:rsidR="00C9311B">
        <w:t xml:space="preserve"> </w:t>
      </w:r>
      <w:sdt>
        <w:sdtPr>
          <w:id w:val="-743261477"/>
          <w:citation/>
        </w:sdtPr>
        <w:sdtContent>
          <w:r w:rsidR="00C9311B">
            <w:fldChar w:fldCharType="begin"/>
          </w:r>
          <w:r w:rsidR="00C9311B" w:rsidRPr="00C9311B">
            <w:rPr>
              <w:lang w:val="en-US"/>
            </w:rPr>
            <w:instrText xml:space="preserve"> CITATION Letortu2017 \l 1031 </w:instrText>
          </w:r>
          <w:r w:rsidR="00C9311B">
            <w:rPr>
              <w:lang w:val="en-US"/>
            </w:rPr>
            <w:instrText xml:space="preserve"> \m Medjkane2018</w:instrText>
          </w:r>
          <w:r w:rsidR="00C9311B">
            <w:fldChar w:fldCharType="separate"/>
          </w:r>
          <w:r w:rsidR="00281F45" w:rsidRPr="00281F45">
            <w:rPr>
              <w:noProof/>
              <w:lang w:val="en-US"/>
            </w:rPr>
            <w:t>(Letortu, et al., 2017; Medjkane, et al., 2018)</w:t>
          </w:r>
          <w:r w:rsidR="00C9311B">
            <w:fldChar w:fldCharType="end"/>
          </w:r>
        </w:sdtContent>
      </w:sdt>
      <w:r>
        <w:t xml:space="preserve">, soil erosion and rain-induced landslide observation, and even monitoring river topography </w:t>
      </w:r>
      <w:sdt>
        <w:sdtPr>
          <w:id w:val="-1048218474"/>
          <w:citation/>
        </w:sdtPr>
        <w:sdtContent>
          <w:r w:rsidR="00C9311B">
            <w:fldChar w:fldCharType="begin"/>
          </w:r>
          <w:r w:rsidR="00C9311B" w:rsidRPr="00C9311B">
            <w:rPr>
              <w:lang w:val="en-US"/>
            </w:rPr>
            <w:instrText xml:space="preserve"> CITATION Watanabe2016 \l 1031 </w:instrText>
          </w:r>
          <w:r w:rsidR="00C9311B">
            <w:fldChar w:fldCharType="separate"/>
          </w:r>
          <w:r w:rsidR="00281F45" w:rsidRPr="00281F45">
            <w:rPr>
              <w:noProof/>
              <w:lang w:val="en-US"/>
            </w:rPr>
            <w:t>(Watanabe &amp; Kawahara, 2016)</w:t>
          </w:r>
          <w:r w:rsidR="00C9311B">
            <w:fldChar w:fldCharType="end"/>
          </w:r>
        </w:sdtContent>
      </w:sdt>
      <w:r>
        <w:t xml:space="preserve"> and flood protection management </w:t>
      </w:r>
      <w:sdt>
        <w:sdtPr>
          <w:id w:val="-1475439634"/>
          <w:citation/>
        </w:sdtPr>
        <w:sdtContent>
          <w:r w:rsidR="00C9311B">
            <w:fldChar w:fldCharType="begin"/>
          </w:r>
          <w:r w:rsidR="00C9311B" w:rsidRPr="00C9311B">
            <w:rPr>
              <w:lang w:val="en-US"/>
            </w:rPr>
            <w:instrText xml:space="preserve"> CITATION Leskens2015 \l 1031 </w:instrText>
          </w:r>
          <w:r w:rsidR="00C9311B">
            <w:fldChar w:fldCharType="separate"/>
          </w:r>
          <w:r w:rsidR="00281F45" w:rsidRPr="00281F45">
            <w:rPr>
              <w:noProof/>
              <w:lang w:val="en-US"/>
            </w:rPr>
            <w:t>(Leskens, et al., 2015)</w:t>
          </w:r>
          <w:r w:rsidR="00C9311B">
            <w:fldChar w:fldCharType="end"/>
          </w:r>
        </w:sdtContent>
      </w:sdt>
      <w:r>
        <w:t xml:space="preserve">. Nevertheless, new approaches for low-cost and on-the-fly river monitoring </w:t>
      </w:r>
      <w:sdt>
        <w:sdtPr>
          <w:id w:val="-584922655"/>
          <w:citation/>
        </w:sdtPr>
        <w:sdtContent>
          <w:r w:rsidR="00C9311B">
            <w:fldChar w:fldCharType="begin"/>
          </w:r>
          <w:r w:rsidR="00C9311B">
            <w:rPr>
              <w:lang w:val="en-US"/>
            </w:rPr>
            <w:instrText xml:space="preserve">CITATION Kroehnert2017a \l 1031 </w:instrText>
          </w:r>
          <w:r w:rsidR="00C9311B">
            <w:fldChar w:fldCharType="separate"/>
          </w:r>
          <w:r w:rsidR="00281F45" w:rsidRPr="00281F45">
            <w:rPr>
              <w:noProof/>
              <w:lang w:val="en-US"/>
            </w:rPr>
            <w:t>(Kröhnert &amp; Meichsner, 2017)</w:t>
          </w:r>
          <w:r w:rsidR="00C9311B">
            <w:fldChar w:fldCharType="end"/>
          </w:r>
        </w:sdtContent>
      </w:sdt>
      <w:r>
        <w:t xml:space="preserve"> arise due to globally increasing flash flood events after heavy rainfalls </w:t>
      </w:r>
      <w:sdt>
        <w:sdtPr>
          <w:id w:val="1759630536"/>
          <w:citation/>
        </w:sdtPr>
        <w:sdtContent>
          <w:r w:rsidR="00C9311B">
            <w:fldChar w:fldCharType="begin"/>
          </w:r>
          <w:r w:rsidR="00C9311B" w:rsidRPr="00C9311B">
            <w:rPr>
              <w:lang w:val="en-US"/>
            </w:rPr>
            <w:instrText xml:space="preserve"> CITATION Mueller2011 \l 1031 </w:instrText>
          </w:r>
          <w:r w:rsidR="00C9311B">
            <w:fldChar w:fldCharType="separate"/>
          </w:r>
          <w:r w:rsidR="00281F45" w:rsidRPr="00281F45">
            <w:rPr>
              <w:noProof/>
              <w:lang w:val="en-US"/>
            </w:rPr>
            <w:t>(Mueller &amp; Pfister, 2011)</w:t>
          </w:r>
          <w:r w:rsidR="00C9311B">
            <w:fldChar w:fldCharType="end"/>
          </w:r>
        </w:sdtContent>
      </w:sdt>
      <w:r>
        <w:t xml:space="preserve"> that are further addressed in </w:t>
      </w:r>
      <w:r w:rsidRPr="007A6222">
        <w:rPr>
          <w:color w:val="00B050"/>
        </w:rPr>
        <w:t xml:space="preserve">section </w:t>
      </w:r>
      <w:r w:rsidR="000A7D0B" w:rsidRPr="007A6222">
        <w:rPr>
          <w:color w:val="00B050"/>
        </w:rPr>
        <w:t>(hydrology)</w:t>
      </w:r>
      <w:r w:rsidRPr="007A6222">
        <w:rPr>
          <w:color w:val="00B050"/>
        </w:rPr>
        <w:t>.</w:t>
      </w:r>
      <w:r>
        <w:t xml:space="preserve"> </w:t>
      </w:r>
    </w:p>
    <w:p w14:paraId="310DE084" w14:textId="37EBC4D5" w:rsidR="004A1C41" w:rsidRDefault="00574C69" w:rsidP="00CF6F9A">
      <w:pPr>
        <w:pStyle w:val="PRec-MainText"/>
      </w:pPr>
      <w:r>
        <w:t>Since SfM</w:t>
      </w:r>
      <w:r w:rsidR="004A1C41">
        <w:t xml:space="preserve"> became state of the art in geosciences, the a</w:t>
      </w:r>
      <w:r>
        <w:t>cquisition of (true-) coloured “point cloud”</w:t>
      </w:r>
      <w:r w:rsidR="004A1C41">
        <w:t xml:space="preserve"> models </w:t>
      </w:r>
      <w:proofErr w:type="gramStart"/>
      <w:r w:rsidR="004A1C41">
        <w:t>is</w:t>
      </w:r>
      <w:proofErr w:type="gramEnd"/>
      <w:r w:rsidR="004A1C41">
        <w:t xml:space="preserve"> not that difficult and commonly employed because of its rapid processing, compared t</w:t>
      </w:r>
      <w:r w:rsidR="00D82E3E">
        <w:t xml:space="preserve">o conventional approaches like </w:t>
      </w:r>
      <w:r w:rsidR="004A1C41">
        <w:t>T</w:t>
      </w:r>
      <w:r w:rsidR="00D82E3E">
        <w:t xml:space="preserve">errestrial </w:t>
      </w:r>
      <w:r w:rsidR="004A1C41">
        <w:t>L</w:t>
      </w:r>
      <w:r w:rsidR="00D82E3E">
        <w:t xml:space="preserve">aser </w:t>
      </w:r>
      <w:r w:rsidR="004A1C41">
        <w:t>S</w:t>
      </w:r>
      <w:r w:rsidR="00D82E3E">
        <w:t>canning (TLS)</w:t>
      </w:r>
      <w:r w:rsidR="004A1C41">
        <w:t>. Regarding 3D annotation, nearest neighbour analysis provides an opportunity whereby surface triangulation can be avoided.</w:t>
      </w:r>
    </w:p>
    <w:p w14:paraId="425617CD" w14:textId="226E482F" w:rsidR="00EA640D" w:rsidRPr="0000387C" w:rsidRDefault="004A1C41" w:rsidP="00CF6F9A">
      <w:pPr>
        <w:pStyle w:val="PRec-MainText"/>
      </w:pPr>
      <w:r>
        <w:t>The above representation forms are also valid for mobile device software. Because of the limited processing speed of mobile chipsets, the usage of point clouds appears most common within the graphics literature</w:t>
      </w:r>
      <w:r w:rsidR="00C9311B">
        <w:t xml:space="preserve">, </w:t>
      </w:r>
      <w:r>
        <w:t xml:space="preserve">e.g. </w:t>
      </w:r>
      <w:sdt>
        <w:sdtPr>
          <w:id w:val="884454573"/>
          <w:citation/>
        </w:sdtPr>
        <w:sdtContent>
          <w:r w:rsidR="00C9311B">
            <w:fldChar w:fldCharType="begin"/>
          </w:r>
          <w:r w:rsidR="00C9311B" w:rsidRPr="00C9311B">
            <w:rPr>
              <w:lang w:val="en-US"/>
            </w:rPr>
            <w:instrText xml:space="preserve"> CITATION Garcia2015 \l 1031 </w:instrText>
          </w:r>
          <w:r w:rsidR="00C9311B">
            <w:fldChar w:fldCharType="separate"/>
          </w:r>
          <w:r w:rsidR="00281F45" w:rsidRPr="00281F45">
            <w:rPr>
              <w:noProof/>
              <w:lang w:val="en-US"/>
            </w:rPr>
            <w:t>(García, et al., 2015)</w:t>
          </w:r>
          <w:r w:rsidR="00C9311B">
            <w:fldChar w:fldCharType="end"/>
          </w:r>
        </w:sdtContent>
      </w:sdt>
      <w:r>
        <w:t xml:space="preserve">. The sparse vertex distribution in point clouds can cause problems in the data analysis, which is why </w:t>
      </w:r>
      <w:r w:rsidR="00D82E3E">
        <w:t>DEMs</w:t>
      </w:r>
      <w:r>
        <w:t xml:space="preserve"> have seen a revival in the mobile computing domain. </w:t>
      </w:r>
      <w:r w:rsidR="00D82E3E">
        <w:t>DEMs</w:t>
      </w:r>
      <w:r>
        <w:t xml:space="preserve"> provide dense, closed geometric models that can be rendered and processed efficiently. Furthermore, because of the smaller device memory, the possible compression options for point clouds and </w:t>
      </w:r>
      <w:r w:rsidR="00D82E3E">
        <w:t>DEMs</w:t>
      </w:r>
      <w:r>
        <w:t xml:space="preserve"> are advantageous. </w:t>
      </w:r>
    </w:p>
    <w:p w14:paraId="7BDBEBBC" w14:textId="6323DADD" w:rsidR="00EA640D" w:rsidRPr="0000387C" w:rsidRDefault="00B301E5" w:rsidP="00CF6F9A">
      <w:pPr>
        <w:pStyle w:val="PRec-Heading1"/>
      </w:pPr>
      <w:r>
        <w:lastRenderedPageBreak/>
        <w:t>III</w:t>
      </w:r>
      <w:r w:rsidR="00EA640D" w:rsidRPr="0000387C">
        <w:t xml:space="preserve"> </w:t>
      </w:r>
      <w:r w:rsidR="0047705D" w:rsidRPr="0000387C">
        <w:t>Algorithms</w:t>
      </w:r>
    </w:p>
    <w:p w14:paraId="3EEF8A73" w14:textId="553E16C9" w:rsidR="00423F74" w:rsidRPr="0000387C" w:rsidRDefault="00B301E5" w:rsidP="00CF6F9A">
      <w:pPr>
        <w:pStyle w:val="PRec-MainText"/>
      </w:pPr>
      <w:r w:rsidRPr="00B301E5">
        <w:t>This section demonstrates novel- as well as existing algorithms</w:t>
      </w:r>
      <w:r>
        <w:t xml:space="preserve"> and methods on mobile devices </w:t>
      </w:r>
      <w:r w:rsidRPr="00B301E5">
        <w:t xml:space="preserve">that are needed for case-specific field-based </w:t>
      </w:r>
      <w:r>
        <w:t>analysis within the geosciences</w:t>
      </w:r>
      <w:r w:rsidRPr="00B301E5">
        <w:t>. The effectiveness of each algorithm depends on the applied model representation and the target usage.</w:t>
      </w:r>
    </w:p>
    <w:p w14:paraId="5C118C11" w14:textId="34D9C8B5" w:rsidR="00BB25DE" w:rsidRPr="0000387C" w:rsidRDefault="00B301E5" w:rsidP="00CF6F9A">
      <w:pPr>
        <w:pStyle w:val="PRec-Heading2"/>
      </w:pPr>
      <w:r>
        <w:t>3.1</w:t>
      </w:r>
      <w:r w:rsidR="00E02E30" w:rsidRPr="0000387C">
        <w:t xml:space="preserve"> Mesh-based rendering</w:t>
      </w:r>
    </w:p>
    <w:p w14:paraId="28374311" w14:textId="1B19F63A" w:rsidR="005F3C02" w:rsidRPr="0000387C" w:rsidRDefault="005F3C02" w:rsidP="00CF6F9A">
      <w:pPr>
        <w:pStyle w:val="PRec-MainText"/>
      </w:pPr>
      <w:r w:rsidRPr="0000387C">
        <w:t xml:space="preserve">Rendering a surface model in this context refers to the image generation of the 3D </w:t>
      </w:r>
      <w:r w:rsidR="00B301E5">
        <w:t xml:space="preserve">base </w:t>
      </w:r>
      <w:r w:rsidRPr="0000387C">
        <w:t xml:space="preserve">data by projective </w:t>
      </w:r>
      <w:r w:rsidR="00B301E5" w:rsidRPr="0000387C">
        <w:t>rasteri</w:t>
      </w:r>
      <w:r w:rsidR="00B301E5">
        <w:t>z</w:t>
      </w:r>
      <w:r w:rsidR="00B301E5" w:rsidRPr="0000387C">
        <w:t>ation</w:t>
      </w:r>
      <w:r w:rsidRPr="0000387C">
        <w:t xml:space="preserve"> to the 2D image plane of a virtual camera. This process is performed on mobile devices for the purpose </w:t>
      </w:r>
      <w:r w:rsidR="005D18CB" w:rsidRPr="0000387C">
        <w:t>to</w:t>
      </w:r>
      <w:r w:rsidRPr="0000387C">
        <w:t xml:space="preserve"> model presentation as well as for the generation of a synthetic reference image for image-to-geometry registration. Furthermore, it can be used to synthesize an image from available 3D data for interpretation and annotation in 2D. </w:t>
      </w:r>
    </w:p>
    <w:p w14:paraId="6B14A350" w14:textId="5325EA67" w:rsidR="005F3C02" w:rsidRPr="0000387C" w:rsidRDefault="005F3C02" w:rsidP="00CF6F9A">
      <w:pPr>
        <w:pStyle w:val="PRec-MainText"/>
      </w:pPr>
      <w:r w:rsidRPr="0000387C">
        <w:t xml:space="preserve">Algorithms for rendering textured triangulated surfaces are well-known amongst </w:t>
      </w:r>
      <w:r w:rsidR="00B301E5" w:rsidRPr="00B301E5">
        <w:t>practitioners</w:t>
      </w:r>
      <w:r w:rsidRPr="0000387C">
        <w:t xml:space="preserve">. In the common rendering pipeline, the textured mesh is transferred as a set of (attributed) vertices and primitive sets (e.g. triangles, polygons) to the </w:t>
      </w:r>
      <w:r w:rsidR="00975ABA">
        <w:t>Graphical Processing Unit (GPU).</w:t>
      </w:r>
      <w:r w:rsidRPr="0000387C">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Modern programmabl</w:t>
      </w:r>
      <w:r w:rsidRPr="00FA0E1F">
        <w:t>e shaders all</w:t>
      </w:r>
      <w:r w:rsidR="00C9311B">
        <w:t xml:space="preserve">ow in-time vertex decompression, </w:t>
      </w:r>
      <w:r w:rsidRPr="00FA0E1F">
        <w:t xml:space="preserve">see </w:t>
      </w:r>
      <w:sdt>
        <w:sdtPr>
          <w:id w:val="2085179853"/>
          <w:citation/>
        </w:sdtPr>
        <w:sdtContent>
          <w:r w:rsidR="00C9311B">
            <w:fldChar w:fldCharType="begin"/>
          </w:r>
          <w:r w:rsidR="00C9311B" w:rsidRPr="00C9311B">
            <w:rPr>
              <w:lang w:val="en-US"/>
            </w:rPr>
            <w:instrText xml:space="preserve"> CITATION Ponchio2016 \l 1031 </w:instrText>
          </w:r>
          <w:r w:rsidR="00C9311B">
            <w:fldChar w:fldCharType="separate"/>
          </w:r>
          <w:r w:rsidR="00281F45" w:rsidRPr="00281F45">
            <w:rPr>
              <w:noProof/>
              <w:lang w:val="en-US"/>
            </w:rPr>
            <w:t>(Ponchio &amp; Dellepiane, 2016)</w:t>
          </w:r>
          <w:r w:rsidR="00C9311B">
            <w:fldChar w:fldCharType="end"/>
          </w:r>
        </w:sdtContent>
      </w:sdt>
      <w:r w:rsidR="00C9311B">
        <w:t>,</w:t>
      </w:r>
      <w:r w:rsidRPr="00FA0E1F">
        <w:t xml:space="preserve"> as well as text</w:t>
      </w:r>
      <w:r w:rsidR="000A7D0B">
        <w:t xml:space="preserve">ure decompression (see </w:t>
      </w:r>
      <w:r w:rsidR="000A7D0B" w:rsidRPr="007A6222">
        <w:rPr>
          <w:color w:val="00B050"/>
        </w:rPr>
        <w:t xml:space="preserve">section </w:t>
      </w:r>
      <w:r w:rsidRPr="007A6222">
        <w:rPr>
          <w:color w:val="00B050"/>
        </w:rPr>
        <w:t>graphics</w:t>
      </w:r>
      <w:r w:rsidRPr="00FA0E1F">
        <w:t>). Available textures are mapped as images on the surface using the texture coordinate vertex</w:t>
      </w:r>
      <w:r w:rsidRPr="0000387C">
        <w:t xml:space="preserve"> attributes. The mesh-based rendering algorithms employed on desktop computers are analogous to mobile devices, whereas the technological details are posing the actual challenges.</w:t>
      </w:r>
    </w:p>
    <w:p w14:paraId="11CA207D" w14:textId="32F75DAD" w:rsidR="005F3C02" w:rsidRPr="0000387C" w:rsidRDefault="00B301E5" w:rsidP="00CF6F9A">
      <w:pPr>
        <w:pStyle w:val="PRec-Heading2"/>
      </w:pPr>
      <w:r>
        <w:t>3.2</w:t>
      </w:r>
      <w:r w:rsidR="00BB25DE" w:rsidRPr="0000387C">
        <w:t xml:space="preserve"> </w:t>
      </w:r>
      <w:r w:rsidR="005F3C02" w:rsidRPr="0000387C">
        <w:t>A novel approach to mobile point-based rendering</w:t>
      </w:r>
    </w:p>
    <w:p w14:paraId="304F7700" w14:textId="1495CB91" w:rsidR="005F3C02" w:rsidRPr="0021490D" w:rsidRDefault="005F3C02" w:rsidP="00CF6F9A">
      <w:pPr>
        <w:pStyle w:val="PRec-MainText"/>
      </w:pPr>
      <w:r w:rsidRPr="0000387C">
        <w:t>In comparison to mesh-based rendering, simple point projection seems to be a nice alternative, savin</w:t>
      </w:r>
      <w:bookmarkStart w:id="8" w:name="_GoBack"/>
      <w:bookmarkEnd w:id="8"/>
      <w:r w:rsidRPr="0000387C">
        <w:t>g computational resources and efforts for post-processing regarding outlier removal.</w:t>
      </w:r>
      <w:r w:rsidRPr="0021490D">
        <w:t xml:space="preserve"> Thus, we simply project object points onto an image plane using perspective projection, assuming a distortion-free ideal camera with centred principle point.</w:t>
      </w:r>
      <w:r w:rsidR="005D18CB" w:rsidRPr="0021490D">
        <w:t xml:space="preserve"> Thus, the camera matrix </w:t>
      </w:r>
      <m:oMath>
        <m:r>
          <m:rPr>
            <m:sty m:val="b"/>
          </m:rPr>
          <w:rPr>
            <w:rFonts w:ascii="Cambria Math" w:hAnsi="Cambria Math"/>
          </w:rPr>
          <m:t>K</m:t>
        </m:r>
      </m:oMath>
      <w:r w:rsidRPr="0021490D">
        <w:t xml:space="preserve"> equals identity matrix </w:t>
      </w:r>
      <m:oMath>
        <m:r>
          <m:rPr>
            <m:nor/>
          </m:rPr>
          <w:rPr>
            <w:rFonts w:ascii="Cambria Math" w:hAnsi="Cambria Math"/>
            <w:b/>
          </w:rPr>
          <m:t>I</m:t>
        </m:r>
      </m:oMath>
      <w:r w:rsidR="00EF2689" w:rsidRPr="0021490D">
        <w:t xml:space="preserve"> </w:t>
      </w:r>
      <w:r w:rsidRPr="0021490D">
        <w:t>and can be neglected.</w:t>
      </w:r>
    </w:p>
    <w:p w14:paraId="73951549" w14:textId="7D13EF51" w:rsidR="005F3C02" w:rsidRPr="0021490D" w:rsidRDefault="005F3C02" w:rsidP="00CF6F9A">
      <w:pPr>
        <w:pStyle w:val="PRec-MainText"/>
      </w:pPr>
      <w:r w:rsidRPr="0021490D">
        <w:t xml:space="preserve">First, applying a six-parameter transformation transfers three-dimensional object points from world reference </w:t>
      </w:r>
      <w:r w:rsidRPr="007B1876">
        <w:t>frame</w:t>
      </w:r>
      <w:r w:rsidR="007B1876" w:rsidRPr="007B1876">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W</m:t>
            </m:r>
          </m:sub>
        </m:sSub>
      </m:oMath>
      <w:r w:rsidRPr="007B1876">
        <w:t xml:space="preserve"> into</w:t>
      </w:r>
      <w:r w:rsidRPr="0021490D">
        <w:t xml:space="preserve"> a 3D camera system</w:t>
      </w:r>
      <w:r w:rsidR="007B1876">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007B1876" w:rsidRPr="0021490D">
        <w:t xml:space="preserve"> </w:t>
      </w:r>
      <w:r w:rsidRPr="0021490D">
        <w:t>using</w:t>
      </w:r>
      <w:r w:rsidR="00852178">
        <w:t xml:space="preserve"> equation (eq.) 1.</w:t>
      </w:r>
    </w:p>
    <w:p w14:paraId="395E8D01" w14:textId="77777777" w:rsidR="005F3C02" w:rsidRPr="0021490D" w:rsidRDefault="005F3C02" w:rsidP="00CF6F9A">
      <w:pPr>
        <w:pStyle w:val="PRec-MainText"/>
        <w:rPr>
          <w:sz w:val="16"/>
        </w:rPr>
      </w:pPr>
    </w:p>
    <w:p w14:paraId="7B542006" w14:textId="5FC41EBA" w:rsidR="005F3C02" w:rsidRPr="0021490D" w:rsidRDefault="006300DD" w:rsidP="00CF6F9A">
      <w:pPr>
        <w:pStyle w:val="PRec-MainText"/>
        <w:rPr>
          <w:b/>
          <w:sz w:val="16"/>
        </w:rPr>
      </w:pPr>
      <m:oMathPara>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C</m:t>
              </m:r>
            </m:sub>
          </m:sSub>
          <m:r>
            <m:rPr>
              <m:sty m:val="p"/>
            </m:rPr>
            <w:rPr>
              <w:rFonts w:ascii="Cambria Math" w:hAnsi="Cambria Math"/>
              <w:sz w:val="16"/>
            </w:rPr>
            <m:t>=</m:t>
          </m:r>
          <m:r>
            <m:rPr>
              <m:sty m:val="b"/>
            </m:rPr>
            <w:rPr>
              <w:rFonts w:ascii="Cambria Math" w:hAnsi="Cambria Math"/>
              <w:sz w:val="16"/>
            </w:rPr>
            <m:t>R</m:t>
          </m:r>
          <m:d>
            <m:dPr>
              <m:ctrlPr>
                <w:rPr>
                  <w:rFonts w:ascii="Cambria Math" w:hAnsi="Cambria Math"/>
                  <w:b/>
                  <w:sz w:val="16"/>
                </w:rPr>
              </m:ctrlPr>
            </m:dPr>
            <m:e>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W</m:t>
                  </m:r>
                </m:sub>
              </m:sSub>
              <m:r>
                <m:rPr>
                  <m:sty m:val="p"/>
                </m:rPr>
                <w:rPr>
                  <w:rFonts w:ascii="Cambria Math" w:hAnsi="Cambria Math"/>
                  <w:sz w:val="16"/>
                </w:rPr>
                <m:t>-</m:t>
              </m:r>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0</m:t>
                  </m:r>
                </m:sub>
              </m:sSub>
            </m:e>
          </m:d>
        </m:oMath>
      </m:oMathPara>
    </w:p>
    <w:p w14:paraId="68F023FC" w14:textId="2C5F1D6D" w:rsidR="00EE74BB" w:rsidRPr="0021490D" w:rsidRDefault="00EE74BB" w:rsidP="003A1137">
      <w:pPr>
        <w:pStyle w:val="PRec-MainText"/>
        <w:jc w:val="right"/>
        <w:rPr>
          <w:sz w:val="16"/>
        </w:rPr>
      </w:pPr>
      <w:r w:rsidRPr="0021490D">
        <w:rPr>
          <w:sz w:val="16"/>
        </w:rPr>
        <w:t>(1)</w:t>
      </w:r>
    </w:p>
    <w:p w14:paraId="655D7D04" w14:textId="77777777" w:rsidR="00AC65B5" w:rsidRPr="0021490D" w:rsidRDefault="00AC65B5" w:rsidP="00CF6F9A">
      <w:pPr>
        <w:pStyle w:val="PRec-MainText"/>
        <w:rPr>
          <w:sz w:val="16"/>
        </w:rPr>
      </w:pPr>
    </w:p>
    <w:p w14:paraId="4D3B753A" w14:textId="3D1934DB" w:rsidR="005F3C02" w:rsidRPr="0021490D" w:rsidRDefault="005F3C02" w:rsidP="00CF6F9A">
      <w:pPr>
        <w:pStyle w:val="PRec-MainText"/>
      </w:pPr>
      <w:r w:rsidRPr="0021490D">
        <w:t xml:space="preserve">where </w:t>
      </w:r>
      <m:oMath>
        <m:r>
          <m:rPr>
            <m:sty m:val="b"/>
          </m:rPr>
          <w:rPr>
            <w:rFonts w:ascii="Cambria Math" w:hAnsi="Cambria Math"/>
          </w:rPr>
          <m:t>R</m:t>
        </m:r>
      </m:oMath>
      <w:r w:rsidRPr="0021490D">
        <w:t xml:space="preserve"> is a </w:t>
      </w:r>
      <m:oMath>
        <m:r>
          <m:rPr>
            <m:sty m:val="p"/>
          </m:rPr>
          <w:rPr>
            <w:rFonts w:ascii="Cambria Math" w:hAnsi="Cambria Math"/>
          </w:rPr>
          <m:t>3x3</m:t>
        </m:r>
      </m:oMath>
      <w:r w:rsidRPr="0021490D">
        <w:t xml:space="preserve"> orthonormal rotation matrix and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0</m:t>
            </m:r>
          </m:sub>
        </m:sSub>
      </m:oMath>
      <w:r w:rsidR="00AC65B5" w:rsidRPr="0021490D">
        <w:t xml:space="preserve"> </w:t>
      </w:r>
      <w:r w:rsidRPr="0021490D">
        <w:t xml:space="preserve">the translation vector to camera's projection </w:t>
      </w:r>
      <w:proofErr w:type="gramStart"/>
      <w:r w:rsidR="000A7D0B" w:rsidRPr="0021490D">
        <w:t>centre</w:t>
      </w:r>
      <w:r w:rsidR="00AC65B5" w:rsidRPr="0021490D">
        <w:t>.</w:t>
      </w:r>
      <w:proofErr w:type="gramEnd"/>
      <w:r w:rsidRPr="0021490D">
        <w:t xml:space="preserve"> For simplicity, the usage of the </w:t>
      </w:r>
      <w:r w:rsidR="00D82E3E" w:rsidRPr="0021490D">
        <w:t xml:space="preserve">Universal Transverse Mercator </w:t>
      </w:r>
      <w:r w:rsidR="0021490D" w:rsidRPr="0021490D">
        <w:t>(</w:t>
      </w:r>
      <w:r w:rsidRPr="0021490D">
        <w:t>UTM</w:t>
      </w:r>
      <w:r w:rsidR="0021490D" w:rsidRPr="0021490D">
        <w:t>)</w:t>
      </w:r>
      <w:r w:rsidRPr="0021490D">
        <w:t xml:space="preserve"> system with </w:t>
      </w:r>
      <m:oMath>
        <m:r>
          <m:rPr>
            <m:sty m:val="p"/>
          </m:rPr>
          <w:rPr>
            <w:rFonts w:ascii="Cambria Math" w:hAnsi="Cambria Math"/>
          </w:rPr>
          <m:t>x</m:t>
        </m:r>
      </m:oMath>
      <w:r w:rsidRPr="0021490D">
        <w:t xml:space="preserve"> pointing to the east and </w:t>
      </w:r>
      <m:oMath>
        <m:r>
          <m:rPr>
            <m:sty m:val="p"/>
          </m:rPr>
          <w:rPr>
            <w:rFonts w:ascii="Cambria Math" w:hAnsi="Cambria Math"/>
          </w:rPr>
          <m:t>y</m:t>
        </m:r>
      </m:oMath>
      <w:r w:rsidRPr="0021490D">
        <w:t xml:space="preserve"> pointing to the north with respect to the prevalent zone number. For </w:t>
      </w:r>
      <m:oMath>
        <m:r>
          <m:rPr>
            <m:sty m:val="p"/>
          </m:rPr>
          <w:rPr>
            <w:rFonts w:ascii="Cambria Math" w:hAnsi="Cambria Math"/>
          </w:rPr>
          <m:t>z</m:t>
        </m:r>
      </m:oMath>
      <w:r w:rsidR="00DF00E8" w:rsidRPr="0021490D">
        <w:t>-</w:t>
      </w:r>
      <w:r w:rsidRPr="0021490D">
        <w:t>component, the height over the Earth Gravitational Model 199</w:t>
      </w:r>
      <w:r w:rsidR="00EE74BB" w:rsidRPr="0021490D">
        <w:t xml:space="preserve">6 (EGM96) is advisable to use. </w:t>
      </w:r>
    </w:p>
    <w:p w14:paraId="7D0D15F2" w14:textId="40D876E0" w:rsidR="005F3C02" w:rsidRPr="0021490D" w:rsidRDefault="005F3C02" w:rsidP="00CF6F9A">
      <w:pPr>
        <w:pStyle w:val="PRec-MainText"/>
      </w:pPr>
      <w:r w:rsidRPr="0021490D">
        <w:t xml:space="preserve">Counting for homogeneous coordinates, we can describe the relation between camera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Pr="0021490D">
        <w:t xml:space="preserve"> and image coordinates </w:t>
      </w:r>
      <m:oMath>
        <m:acc>
          <m:accPr>
            <m:chr m:val="̃"/>
            <m:ctrlPr>
              <w:rPr>
                <w:rFonts w:ascii="Cambria Math" w:hAnsi="Cambria Math"/>
              </w:rPr>
            </m:ctrlPr>
          </m:accPr>
          <m:e>
            <m:r>
              <m:rPr>
                <m:sty m:val="p"/>
              </m:rPr>
              <w:rPr>
                <w:rFonts w:ascii="Cambria Math" w:hAnsi="Cambria Math"/>
              </w:rPr>
              <m:t>x</m:t>
            </m:r>
          </m:e>
        </m:acc>
      </m:oMath>
      <w:r w:rsidR="00AC65B5" w:rsidRPr="0021490D">
        <w:t xml:space="preserve"> </w:t>
      </w:r>
      <w:r w:rsidRPr="0021490D">
        <w:t>involving their depth components</w:t>
      </w:r>
      <w:r w:rsidR="00852178">
        <w:t xml:space="preserve"> (eq. 2)</w:t>
      </w:r>
      <w:r w:rsidRPr="0021490D">
        <w:t xml:space="preserve">. </w:t>
      </w:r>
    </w:p>
    <w:p w14:paraId="7A0FE9FC" w14:textId="77777777" w:rsidR="00BB25DE" w:rsidRPr="0021490D" w:rsidRDefault="00BB25DE" w:rsidP="00CF6F9A">
      <w:pPr>
        <w:pStyle w:val="PRec-MainText"/>
      </w:pPr>
    </w:p>
    <w:p w14:paraId="4F90592A" w14:textId="421B3583" w:rsidR="005F3C02" w:rsidRPr="0021490D" w:rsidRDefault="006300DD" w:rsidP="00CF6F9A">
      <w:pPr>
        <w:pStyle w:val="PRec-MainText"/>
        <w:rPr>
          <w:sz w:val="16"/>
        </w:rPr>
      </w:pPr>
      <m:oMathPara>
        <m:oMath>
          <m:d>
            <m:dPr>
              <m:ctrlPr>
                <w:rPr>
                  <w:rFonts w:ascii="Cambria Math" w:hAnsi="Cambria Math"/>
                  <w:sz w:val="16"/>
                </w:rPr>
              </m:ctrlPr>
            </m:dPr>
            <m:e>
              <m:m>
                <m:mPr>
                  <m:mcs>
                    <m:mc>
                      <m:mcPr>
                        <m:count m:val="1"/>
                        <m:mcJc m:val="center"/>
                      </m:mcPr>
                    </m:mc>
                  </m:mcs>
                  <m:ctrlPr>
                    <w:rPr>
                      <w:rFonts w:ascii="Cambria Math" w:hAnsi="Cambria Math"/>
                      <w:sz w:val="16"/>
                    </w:rPr>
                  </m:ctrlPr>
                </m:mPr>
                <m:mr>
                  <m:e>
                    <m:acc>
                      <m:accPr>
                        <m:chr m:val="̃"/>
                        <m:ctrlPr>
                          <w:rPr>
                            <w:rFonts w:ascii="Cambria Math" w:hAnsi="Cambria Math"/>
                            <w:sz w:val="16"/>
                          </w:rPr>
                        </m:ctrlPr>
                      </m:accPr>
                      <m:e>
                        <m:r>
                          <m:rPr>
                            <m:sty m:val="p"/>
                          </m:rPr>
                          <w:rPr>
                            <w:rFonts w:ascii="Cambria Math" w:hAnsi="Cambria Math"/>
                            <w:sz w:val="16"/>
                          </w:rPr>
                          <m:t>u</m:t>
                        </m:r>
                      </m:e>
                    </m:acc>
                  </m:e>
                </m:mr>
                <m:mr>
                  <m:e>
                    <m:acc>
                      <m:accPr>
                        <m:chr m:val="̃"/>
                        <m:ctrlPr>
                          <w:rPr>
                            <w:rFonts w:ascii="Cambria Math" w:hAnsi="Cambria Math"/>
                            <w:sz w:val="16"/>
                          </w:rPr>
                        </m:ctrlPr>
                      </m:accPr>
                      <m:e>
                        <m:r>
                          <m:rPr>
                            <m:sty m:val="p"/>
                          </m:rPr>
                          <w:rPr>
                            <w:rFonts w:ascii="Cambria Math" w:hAnsi="Cambria Math"/>
                            <w:sz w:val="16"/>
                          </w:rPr>
                          <m:t>v</m:t>
                        </m:r>
                      </m:e>
                    </m:acc>
                  </m:e>
                </m:mr>
                <m:mr>
                  <m:e>
                    <m:sSub>
                      <m:sSubPr>
                        <m:ctrlPr>
                          <w:rPr>
                            <w:rFonts w:ascii="Cambria Math" w:hAnsi="Cambria Math"/>
                            <w:sz w:val="16"/>
                          </w:rPr>
                        </m:ctrlPr>
                      </m:sSubPr>
                      <m:e>
                        <m:r>
                          <m:rPr>
                            <m:sty m:val="p"/>
                          </m:rPr>
                          <w:rPr>
                            <w:rFonts w:ascii="Cambria Math" w:hAnsi="Cambria Math"/>
                            <w:sz w:val="16"/>
                          </w:rPr>
                          <m:t>c</m:t>
                        </m:r>
                      </m:e>
                      <m:sub>
                        <m:r>
                          <m:rPr>
                            <m:sty m:val="p"/>
                          </m:rPr>
                          <w:rPr>
                            <w:rFonts w:ascii="Cambria Math" w:hAnsi="Cambria Math"/>
                            <w:sz w:val="16"/>
                          </w:rPr>
                          <m:t>c</m:t>
                        </m:r>
                      </m:sub>
                    </m:sSub>
                  </m:e>
                </m:mr>
              </m:m>
            </m:e>
          </m:d>
          <m:r>
            <m:rPr>
              <m:sty m:val="p"/>
            </m:rPr>
            <w:rPr>
              <w:rFonts w:ascii="Cambria Math" w:hAnsi="Cambria Math"/>
              <w:sz w:val="16"/>
            </w:rPr>
            <m:t>=</m:t>
          </m:r>
          <m:d>
            <m:dPr>
              <m:ctrlPr>
                <w:rPr>
                  <w:rFonts w:ascii="Cambria Math" w:hAnsi="Cambria Math"/>
                  <w:sz w:val="16"/>
                </w:rPr>
              </m:ctrlPr>
            </m:dPr>
            <m:e>
              <m:m>
                <m:mPr>
                  <m:mcs>
                    <m:mc>
                      <m:mcPr>
                        <m:count m:val="1"/>
                        <m:mcJc m:val="center"/>
                      </m:mcPr>
                    </m:mc>
                  </m:mcs>
                  <m:ctrlPr>
                    <w:rPr>
                      <w:rFonts w:ascii="Cambria Math" w:hAnsi="Cambria Math"/>
                      <w:sz w:val="16"/>
                    </w:rPr>
                  </m:ctrlPr>
                </m:mPr>
                <m:mr>
                  <m:e>
                    <m:sSub>
                      <m:sSubPr>
                        <m:ctrlPr>
                          <w:rPr>
                            <w:rFonts w:ascii="Cambria Math" w:hAnsi="Cambria Math"/>
                            <w:sz w:val="16"/>
                          </w:rPr>
                        </m:ctrlPr>
                      </m:sSubPr>
                      <m:e>
                        <m:r>
                          <m:rPr>
                            <m:sty m:val="p"/>
                          </m:rPr>
                          <w:rPr>
                            <w:rFonts w:ascii="Cambria Math" w:hAnsi="Cambria Math"/>
                            <w:sz w:val="16"/>
                          </w:rPr>
                          <m:t>x</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y</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z</m:t>
                        </m:r>
                      </m:e>
                      <m:sub>
                        <m:r>
                          <m:rPr>
                            <m:sty m:val="p"/>
                          </m:rPr>
                          <w:rPr>
                            <w:rFonts w:ascii="Cambria Math" w:hAnsi="Cambria Math"/>
                            <w:sz w:val="16"/>
                          </w:rPr>
                          <m:t>c</m:t>
                        </m:r>
                      </m:sub>
                    </m:sSub>
                  </m:e>
                </m:mr>
              </m:m>
            </m:e>
          </m:d>
        </m:oMath>
      </m:oMathPara>
    </w:p>
    <w:p w14:paraId="77610CB1" w14:textId="26E423A0" w:rsidR="00EE74BB" w:rsidRPr="0021490D" w:rsidRDefault="00EE74BB" w:rsidP="003A1137">
      <w:pPr>
        <w:pStyle w:val="PRec-MainText"/>
        <w:jc w:val="right"/>
        <w:rPr>
          <w:sz w:val="16"/>
        </w:rPr>
      </w:pPr>
      <w:r w:rsidRPr="0021490D">
        <w:rPr>
          <w:sz w:val="16"/>
        </w:rPr>
        <w:t>(</w:t>
      </w:r>
      <w:r w:rsidR="00D349F3">
        <w:rPr>
          <w:sz w:val="16"/>
        </w:rPr>
        <w:t>2</w:t>
      </w:r>
      <w:r w:rsidRPr="0021490D">
        <w:rPr>
          <w:sz w:val="16"/>
        </w:rPr>
        <w:t>)</w:t>
      </w:r>
    </w:p>
    <w:p w14:paraId="6FB97A65" w14:textId="77777777" w:rsidR="00AC65B5" w:rsidRPr="0021490D" w:rsidRDefault="00AC65B5" w:rsidP="00CF6F9A">
      <w:pPr>
        <w:pStyle w:val="PRec-MainText"/>
      </w:pPr>
    </w:p>
    <w:p w14:paraId="3999623D" w14:textId="2735B5DA" w:rsidR="005F3C02" w:rsidRPr="0021490D" w:rsidRDefault="005F3C02" w:rsidP="00CF6F9A">
      <w:pPr>
        <w:pStyle w:val="PRec-MainText"/>
      </w:pPr>
      <w:r w:rsidRPr="0021490D">
        <w:t xml:space="preserve">For camera's imaging plane, the constant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c</m:t>
            </m:r>
          </m:sub>
        </m:sSub>
      </m:oMath>
      <w:r w:rsidR="00DF00E8" w:rsidRPr="0021490D">
        <w:t xml:space="preserve"> [mm] </w:t>
      </w:r>
      <w:r w:rsidRPr="0021490D">
        <w:t>defines the</w:t>
      </w:r>
      <w:r w:rsidR="00DF00E8" w:rsidRPr="0021490D">
        <w:t xml:space="preserve"> physical</w:t>
      </w:r>
      <w:r w:rsidRPr="0021490D">
        <w:t xml:space="preserve"> distance between camera's sensor and its p</w:t>
      </w:r>
      <w:r w:rsidR="00DF00E8" w:rsidRPr="0021490D">
        <w:t xml:space="preserve">rojection centre, </w:t>
      </w:r>
      <w:r w:rsidRPr="0021490D">
        <w:t xml:space="preserve">which equals focal length </w:t>
      </w:r>
      <m:oMath>
        <m:r>
          <m:rPr>
            <m:sty m:val="p"/>
          </m:rPr>
          <w:rPr>
            <w:rFonts w:ascii="Cambria Math" w:hAnsi="Cambria Math"/>
          </w:rPr>
          <m:t>f</m:t>
        </m:r>
      </m:oMath>
      <w:r w:rsidR="00DF00E8" w:rsidRPr="0021490D">
        <w:t> [px] in th</w:t>
      </w:r>
      <w:r w:rsidR="00DF00E8">
        <w:t xml:space="preserve">e image </w:t>
      </w:r>
      <w:r w:rsidR="00DF00E8" w:rsidRPr="0021490D">
        <w:t>coordinate system</w:t>
      </w:r>
      <w:r w:rsidRPr="0021490D">
        <w:t>. The normalization of the projected points to homogeneous coordinates is key in the further processing</w:t>
      </w:r>
      <w:r w:rsidR="00852178">
        <w:t xml:space="preserve"> (see eq. 3-4)</w:t>
      </w:r>
      <w:r w:rsidRPr="0021490D">
        <w:t xml:space="preserve">. </w:t>
      </w:r>
    </w:p>
    <w:p w14:paraId="05B6B0BF" w14:textId="77777777" w:rsidR="003A1137" w:rsidRPr="0021490D" w:rsidRDefault="003A1137" w:rsidP="003A1137">
      <w:pPr>
        <w:pStyle w:val="PRec-MainText"/>
        <w:ind w:firstLine="0"/>
      </w:pPr>
    </w:p>
    <w:p w14:paraId="4C5A8737" w14:textId="063EA706" w:rsidR="00AC65B5" w:rsidRPr="0021490D" w:rsidRDefault="006300DD" w:rsidP="00CF6F9A">
      <w:pPr>
        <w:pStyle w:val="PRec-MainText"/>
        <w:rPr>
          <w:sz w:val="16"/>
        </w:rPr>
      </w:pPr>
      <m:oMathPara>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Cam</m:t>
              </m:r>
            </m:sub>
          </m:sSub>
          <m:r>
            <m:rPr>
              <m:sty m:val="p"/>
            </m:rPr>
            <w:rPr>
              <w:rFonts w:ascii="Cambria Math" w:hAnsi="Cambria Math"/>
              <w:sz w:val="16"/>
            </w:rPr>
            <m:t>=</m:t>
          </m:r>
          <m:d>
            <m:dPr>
              <m:ctrlPr>
                <w:rPr>
                  <w:rFonts w:ascii="Cambria Math" w:hAnsi="Cambria Math"/>
                  <w:sz w:val="16"/>
                </w:rPr>
              </m:ctrlPr>
            </m:dPr>
            <m:e>
              <m:m>
                <m:mPr>
                  <m:mcs>
                    <m:mc>
                      <m:mcPr>
                        <m:count m:val="1"/>
                        <m:mcJc m:val="center"/>
                      </m:mcPr>
                    </m:mc>
                  </m:mcs>
                  <m:ctrlPr>
                    <w:rPr>
                      <w:rFonts w:ascii="Cambria Math" w:hAnsi="Cambria Math"/>
                      <w:sz w:val="16"/>
                    </w:rPr>
                  </m:ctrlPr>
                </m:mPr>
                <m:mr>
                  <m:e>
                    <m:f>
                      <m:fPr>
                        <m:ctrlPr>
                          <w:rPr>
                            <w:rFonts w:ascii="Cambria Math" w:hAnsi="Cambria Math"/>
                            <w:sz w:val="16"/>
                          </w:rPr>
                        </m:ctrlPr>
                      </m:fPr>
                      <m:num>
                        <m:acc>
                          <m:accPr>
                            <m:chr m:val="̃"/>
                            <m:ctrlPr>
                              <w:rPr>
                                <w:rFonts w:ascii="Cambria Math" w:hAnsi="Cambria Math"/>
                                <w:sz w:val="16"/>
                              </w:rPr>
                            </m:ctrlPr>
                          </m:accPr>
                          <m:e>
                            <m:r>
                              <m:rPr>
                                <m:sty m:val="p"/>
                              </m:rPr>
                              <w:rPr>
                                <w:rFonts w:ascii="Cambria Math" w:hAnsi="Cambria Math"/>
                                <w:sz w:val="16"/>
                              </w:rPr>
                              <m:t>u</m:t>
                            </m:r>
                          </m:e>
                        </m:acc>
                      </m:num>
                      <m:den>
                        <m:sSub>
                          <m:sSubPr>
                            <m:ctrlPr>
                              <w:rPr>
                                <w:rFonts w:ascii="Cambria Math" w:hAnsi="Cambria Math"/>
                                <w:sz w:val="16"/>
                              </w:rPr>
                            </m:ctrlPr>
                          </m:sSubPr>
                          <m:e>
                            <m:r>
                              <m:rPr>
                                <m:sty m:val="p"/>
                              </m:rPr>
                              <w:rPr>
                                <w:rFonts w:ascii="Cambria Math" w:hAnsi="Cambria Math"/>
                                <w:sz w:val="16"/>
                              </w:rPr>
                              <m:t>c</m:t>
                            </m:r>
                          </m:e>
                          <m:sub>
                            <m:r>
                              <m:rPr>
                                <m:sty m:val="p"/>
                              </m:rPr>
                              <w:rPr>
                                <w:rFonts w:ascii="Cambria Math" w:hAnsi="Cambria Math"/>
                                <w:sz w:val="16"/>
                              </w:rPr>
                              <m:t>c</m:t>
                            </m:r>
                          </m:sub>
                        </m:sSub>
                      </m:den>
                    </m:f>
                  </m:e>
                </m:mr>
                <m:mr>
                  <m:e>
                    <m:f>
                      <m:fPr>
                        <m:ctrlPr>
                          <w:rPr>
                            <w:rFonts w:ascii="Cambria Math" w:hAnsi="Cambria Math"/>
                            <w:sz w:val="16"/>
                          </w:rPr>
                        </m:ctrlPr>
                      </m:fPr>
                      <m:num>
                        <m:acc>
                          <m:accPr>
                            <m:chr m:val="̃"/>
                            <m:ctrlPr>
                              <w:rPr>
                                <w:rFonts w:ascii="Cambria Math" w:hAnsi="Cambria Math"/>
                                <w:sz w:val="16"/>
                              </w:rPr>
                            </m:ctrlPr>
                          </m:accPr>
                          <m:e>
                            <m:r>
                              <m:rPr>
                                <m:sty m:val="p"/>
                              </m:rPr>
                              <w:rPr>
                                <w:rFonts w:ascii="Cambria Math" w:hAnsi="Cambria Math"/>
                                <w:sz w:val="16"/>
                              </w:rPr>
                              <m:t>v</m:t>
                            </m:r>
                          </m:e>
                        </m:acc>
                      </m:num>
                      <m:den>
                        <m:sSub>
                          <m:sSubPr>
                            <m:ctrlPr>
                              <w:rPr>
                                <w:rFonts w:ascii="Cambria Math" w:hAnsi="Cambria Math"/>
                                <w:sz w:val="16"/>
                              </w:rPr>
                            </m:ctrlPr>
                          </m:sSubPr>
                          <m:e>
                            <m:r>
                              <m:rPr>
                                <m:sty m:val="p"/>
                              </m:rPr>
                              <w:rPr>
                                <w:rFonts w:ascii="Cambria Math" w:hAnsi="Cambria Math"/>
                                <w:sz w:val="16"/>
                              </w:rPr>
                              <m:t>c</m:t>
                            </m:r>
                          </m:e>
                          <m:sub>
                            <m:r>
                              <m:rPr>
                                <m:sty m:val="p"/>
                              </m:rPr>
                              <w:rPr>
                                <w:rFonts w:ascii="Cambria Math" w:hAnsi="Cambria Math"/>
                                <w:sz w:val="16"/>
                              </w:rPr>
                              <m:t>c</m:t>
                            </m:r>
                          </m:sub>
                        </m:sSub>
                      </m:den>
                    </m:f>
                  </m:e>
                </m:mr>
                <m:mr>
                  <m:e>
                    <m:r>
                      <m:rPr>
                        <m:sty m:val="p"/>
                      </m:rPr>
                      <w:rPr>
                        <w:rFonts w:ascii="Cambria Math" w:hAnsi="Cambria Math"/>
                        <w:sz w:val="16"/>
                      </w:rPr>
                      <m:t>1</m:t>
                    </m:r>
                  </m:e>
                </m:mr>
              </m:m>
            </m:e>
          </m:d>
          <m:r>
            <m:rPr>
              <m:sty m:val="p"/>
            </m:rPr>
            <w:rPr>
              <w:rFonts w:ascii="Cambria Math" w:hAnsi="Cambria Math"/>
              <w:sz w:val="16"/>
            </w:rPr>
            <m:t>=</m:t>
          </m:r>
          <m:d>
            <m:dPr>
              <m:ctrlPr>
                <w:rPr>
                  <w:rFonts w:ascii="Cambria Math" w:hAnsi="Cambria Math"/>
                  <w:sz w:val="16"/>
                </w:rPr>
              </m:ctrlPr>
            </m:dPr>
            <m:e>
              <m:m>
                <m:mPr>
                  <m:mcs>
                    <m:mc>
                      <m:mcPr>
                        <m:count m:val="1"/>
                        <m:mcJc m:val="center"/>
                      </m:mcPr>
                    </m:mc>
                  </m:mcs>
                  <m:ctrlPr>
                    <w:rPr>
                      <w:rFonts w:ascii="Cambria Math" w:hAnsi="Cambria Math"/>
                      <w:sz w:val="16"/>
                    </w:rPr>
                  </m:ctrlPr>
                </m:mPr>
                <m:mr>
                  <m:e>
                    <m:f>
                      <m:fPr>
                        <m:ctrlPr>
                          <w:rPr>
                            <w:rFonts w:ascii="Cambria Math" w:hAnsi="Cambria Math"/>
                            <w:sz w:val="16"/>
                          </w:rPr>
                        </m:ctrlPr>
                      </m:fPr>
                      <m:num>
                        <m:sSub>
                          <m:sSubPr>
                            <m:ctrlPr>
                              <w:rPr>
                                <w:rFonts w:ascii="Cambria Math" w:hAnsi="Cambria Math"/>
                                <w:sz w:val="16"/>
                              </w:rPr>
                            </m:ctrlPr>
                          </m:sSubPr>
                          <m:e>
                            <m:r>
                              <m:rPr>
                                <m:sty m:val="p"/>
                              </m:rPr>
                              <w:rPr>
                                <w:rFonts w:ascii="Cambria Math" w:hAnsi="Cambria Math"/>
                                <w:sz w:val="16"/>
                              </w:rPr>
                              <m:t>x</m:t>
                            </m:r>
                          </m:e>
                          <m:sub>
                            <m:r>
                              <m:rPr>
                                <m:sty m:val="p"/>
                              </m:rPr>
                              <w:rPr>
                                <w:rFonts w:ascii="Cambria Math" w:hAnsi="Cambria Math"/>
                                <w:sz w:val="16"/>
                              </w:rPr>
                              <m:t>c</m:t>
                            </m:r>
                          </m:sub>
                        </m:sSub>
                      </m:num>
                      <m:den>
                        <m:sSub>
                          <m:sSubPr>
                            <m:ctrlPr>
                              <w:rPr>
                                <w:rFonts w:ascii="Cambria Math" w:hAnsi="Cambria Math"/>
                                <w:sz w:val="16"/>
                              </w:rPr>
                            </m:ctrlPr>
                          </m:sSubPr>
                          <m:e>
                            <m:r>
                              <m:rPr>
                                <m:sty m:val="p"/>
                              </m:rPr>
                              <w:rPr>
                                <w:rFonts w:ascii="Cambria Math" w:hAnsi="Cambria Math"/>
                                <w:sz w:val="16"/>
                              </w:rPr>
                              <m:t>z</m:t>
                            </m:r>
                          </m:e>
                          <m:sub>
                            <m:r>
                              <m:rPr>
                                <m:sty m:val="p"/>
                              </m:rPr>
                              <w:rPr>
                                <w:rFonts w:ascii="Cambria Math" w:hAnsi="Cambria Math"/>
                                <w:sz w:val="16"/>
                              </w:rPr>
                              <m:t>c</m:t>
                            </m:r>
                          </m:sub>
                        </m:sSub>
                      </m:den>
                    </m:f>
                  </m:e>
                </m:mr>
                <m:mr>
                  <m:e>
                    <m:f>
                      <m:fPr>
                        <m:ctrlPr>
                          <w:rPr>
                            <w:rFonts w:ascii="Cambria Math" w:hAnsi="Cambria Math"/>
                            <w:sz w:val="16"/>
                          </w:rPr>
                        </m:ctrlPr>
                      </m:fPr>
                      <m:num>
                        <m:sSub>
                          <m:sSubPr>
                            <m:ctrlPr>
                              <w:rPr>
                                <w:rFonts w:ascii="Cambria Math" w:hAnsi="Cambria Math"/>
                                <w:sz w:val="16"/>
                              </w:rPr>
                            </m:ctrlPr>
                          </m:sSubPr>
                          <m:e>
                            <m:r>
                              <m:rPr>
                                <m:sty m:val="p"/>
                              </m:rPr>
                              <w:rPr>
                                <w:rFonts w:ascii="Cambria Math" w:hAnsi="Cambria Math"/>
                                <w:sz w:val="16"/>
                              </w:rPr>
                              <m:t>y</m:t>
                            </m:r>
                          </m:e>
                          <m:sub>
                            <m:r>
                              <m:rPr>
                                <m:sty m:val="p"/>
                              </m:rPr>
                              <w:rPr>
                                <w:rFonts w:ascii="Cambria Math" w:hAnsi="Cambria Math"/>
                                <w:sz w:val="16"/>
                              </w:rPr>
                              <m:t>c</m:t>
                            </m:r>
                          </m:sub>
                        </m:sSub>
                      </m:num>
                      <m:den>
                        <m:sSub>
                          <m:sSubPr>
                            <m:ctrlPr>
                              <w:rPr>
                                <w:rFonts w:ascii="Cambria Math" w:hAnsi="Cambria Math"/>
                                <w:sz w:val="16"/>
                              </w:rPr>
                            </m:ctrlPr>
                          </m:sSubPr>
                          <m:e>
                            <m:r>
                              <m:rPr>
                                <m:sty m:val="p"/>
                              </m:rPr>
                              <w:rPr>
                                <w:rFonts w:ascii="Cambria Math" w:hAnsi="Cambria Math"/>
                                <w:sz w:val="16"/>
                              </w:rPr>
                              <m:t>z</m:t>
                            </m:r>
                          </m:e>
                          <m:sub>
                            <m:r>
                              <m:rPr>
                                <m:sty m:val="p"/>
                              </m:rPr>
                              <w:rPr>
                                <w:rFonts w:ascii="Cambria Math" w:hAnsi="Cambria Math"/>
                                <w:sz w:val="16"/>
                              </w:rPr>
                              <m:t>c</m:t>
                            </m:r>
                          </m:sub>
                        </m:sSub>
                      </m:den>
                    </m:f>
                  </m:e>
                </m:mr>
                <m:mr>
                  <m:e>
                    <m:r>
                      <m:rPr>
                        <m:sty m:val="p"/>
                      </m:rPr>
                      <w:rPr>
                        <w:rFonts w:ascii="Cambria Math" w:hAnsi="Cambria Math"/>
                        <w:sz w:val="16"/>
                      </w:rPr>
                      <m:t>1</m:t>
                    </m:r>
                  </m:e>
                </m:mr>
              </m:m>
            </m:e>
          </m:d>
        </m:oMath>
      </m:oMathPara>
    </w:p>
    <w:p w14:paraId="1304A650" w14:textId="1F8E4CE5" w:rsidR="00EE74BB" w:rsidRPr="0021490D" w:rsidRDefault="00EE74BB" w:rsidP="003A1137">
      <w:pPr>
        <w:pStyle w:val="PRec-MainText"/>
        <w:jc w:val="right"/>
      </w:pPr>
      <w:r w:rsidRPr="0021490D">
        <w:rPr>
          <w:sz w:val="16"/>
        </w:rPr>
        <w:t>(</w:t>
      </w:r>
      <w:r w:rsidR="00852178">
        <w:rPr>
          <w:sz w:val="16"/>
        </w:rPr>
        <w:t>3</w:t>
      </w:r>
      <w:r w:rsidRPr="0021490D">
        <w:rPr>
          <w:sz w:val="16"/>
        </w:rPr>
        <w:t>)</w:t>
      </w:r>
    </w:p>
    <w:p w14:paraId="480226A4" w14:textId="77777777" w:rsidR="00AC65B5" w:rsidRPr="0021490D" w:rsidRDefault="00AC65B5" w:rsidP="00CF6F9A">
      <w:pPr>
        <w:pStyle w:val="PRec-MainText"/>
      </w:pPr>
    </w:p>
    <w:p w14:paraId="15913D5E" w14:textId="519CEAF8" w:rsidR="00AC65B5" w:rsidRPr="0021490D" w:rsidRDefault="006300DD"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acc>
                      <m:accPr>
                        <m:chr m:val="̃"/>
                        <m:ctrlPr>
                          <w:rPr>
                            <w:rFonts w:ascii="Cambria Math" w:hAnsi="Cambria Math"/>
                            <w:sz w:val="16"/>
                            <w:szCs w:val="16"/>
                          </w:rPr>
                        </m:ctrlPr>
                      </m:accPr>
                      <m:e>
                        <m:r>
                          <m:rPr>
                            <m:sty m:val="p"/>
                          </m:rPr>
                          <w:rPr>
                            <w:rFonts w:ascii="Cambria Math" w:hAnsi="Cambria Math"/>
                            <w:sz w:val="16"/>
                            <w:szCs w:val="16"/>
                          </w:rPr>
                          <m:t>u</m:t>
                        </m:r>
                      </m:e>
                    </m:acc>
                  </m:e>
                </m:mr>
                <m:mr>
                  <m:e>
                    <m:acc>
                      <m:accPr>
                        <m:chr m:val="̃"/>
                        <m:ctrlPr>
                          <w:rPr>
                            <w:rFonts w:ascii="Cambria Math" w:hAnsi="Cambria Math"/>
                            <w:sz w:val="16"/>
                            <w:szCs w:val="16"/>
                          </w:rPr>
                        </m:ctrlPr>
                      </m:accPr>
                      <m:e>
                        <m:r>
                          <m:rPr>
                            <m:sty m:val="p"/>
                          </m:rPr>
                          <w:rPr>
                            <w:rFonts w:ascii="Cambria Math" w:hAnsi="Cambria Math"/>
                            <w:sz w:val="16"/>
                            <w:szCs w:val="16"/>
                          </w:rPr>
                          <m:t>v</m:t>
                        </m:r>
                      </m:e>
                    </m:acc>
                  </m:e>
                </m:mr>
              </m:m>
            </m:e>
          </m:d>
          <m:r>
            <m:rPr>
              <m:sty m:val="p"/>
            </m:rPr>
            <w:rPr>
              <w:rFonts w:ascii="Cambria Math" w:hAnsi="Cambria Math"/>
              <w:sz w:val="16"/>
              <w:szCs w:val="16"/>
            </w:rPr>
            <m:t>=</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
            </m:e>
          </m:d>
        </m:oMath>
      </m:oMathPara>
    </w:p>
    <w:p w14:paraId="1D83BBCB" w14:textId="03B337BB" w:rsidR="00EE74BB" w:rsidRPr="0021490D" w:rsidRDefault="00EE74BB" w:rsidP="003A1137">
      <w:pPr>
        <w:pStyle w:val="PRec-MainText"/>
        <w:jc w:val="right"/>
        <w:rPr>
          <w:sz w:val="16"/>
          <w:szCs w:val="16"/>
        </w:rPr>
      </w:pPr>
      <w:r w:rsidRPr="0021490D">
        <w:rPr>
          <w:sz w:val="16"/>
          <w:szCs w:val="16"/>
        </w:rPr>
        <w:t>(</w:t>
      </w:r>
      <w:r w:rsidR="00852178">
        <w:rPr>
          <w:sz w:val="16"/>
          <w:szCs w:val="16"/>
        </w:rPr>
        <w:t>4</w:t>
      </w:r>
      <w:r w:rsidRPr="0021490D">
        <w:rPr>
          <w:sz w:val="16"/>
          <w:szCs w:val="16"/>
        </w:rPr>
        <w:t>)</w:t>
      </w:r>
    </w:p>
    <w:p w14:paraId="7FEC062D" w14:textId="77777777" w:rsidR="005F3C02" w:rsidRPr="0021490D" w:rsidRDefault="005F3C02" w:rsidP="00CF6F9A">
      <w:pPr>
        <w:pStyle w:val="PRec-MainText"/>
      </w:pPr>
    </w:p>
    <w:p w14:paraId="1CB5F40C" w14:textId="75CA9955" w:rsidR="005F3C02" w:rsidRPr="0021490D" w:rsidRDefault="005F3C02" w:rsidP="00CF6F9A">
      <w:pPr>
        <w:pStyle w:val="PRec-MainText"/>
      </w:pPr>
      <w:r w:rsidRPr="0021490D">
        <w:t xml:space="preserve">For a final transformation of 2D sensor coordinates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v</m:t>
            </m:r>
          </m:e>
        </m:acc>
        <m:r>
          <m:rPr>
            <m:sty m:val="p"/>
          </m:rPr>
          <w:rPr>
            <w:rFonts w:ascii="Cambria Math" w:hAnsi="Cambria Math"/>
          </w:rPr>
          <m:t xml:space="preserve">) </m:t>
        </m:r>
      </m:oMath>
      <w:r w:rsidRPr="0021490D">
        <w:t xml:space="preserve">into image pixels, the image coordinate system </w:t>
      </w:r>
      <w:r w:rsidR="00DF00E8" w:rsidRPr="0021490D">
        <w:t xml:space="preserve">must be shifted </w:t>
      </w:r>
      <w:r w:rsidRPr="0021490D">
        <w:t>to the origin to left upper corner and scale the coordinates from global u</w:t>
      </w:r>
      <w:r w:rsidR="00BB25DE" w:rsidRPr="0021490D">
        <w:t xml:space="preserve">nits in meters per pixel using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Pr="0021490D">
        <w:t xml:space="preserve">. Thus, image coordinates </w:t>
      </w:r>
      <m:oMath>
        <m:r>
          <m:rPr>
            <m:sty m:val="p"/>
          </m:rPr>
          <w:rPr>
            <w:rFonts w:ascii="Cambria Math" w:hAnsi="Cambria Math"/>
          </w:rPr>
          <m:t>(u,v)</m:t>
        </m:r>
      </m:oMath>
      <w:r w:rsidRPr="0021490D">
        <w:t xml:space="preserve"> for an ideal camera </w:t>
      </w:r>
      <w:r w:rsidR="00DF00E8" w:rsidRPr="0021490D">
        <w:t>can be described with</w:t>
      </w:r>
      <w:r w:rsidR="00852178">
        <w:t xml:space="preserve"> eq. 5.</w:t>
      </w:r>
    </w:p>
    <w:p w14:paraId="0B60220A" w14:textId="777F4B04" w:rsidR="00BB25DE" w:rsidRPr="0021490D" w:rsidRDefault="006300DD"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u</m:t>
                        </m:r>
                      </m:e>
                      <m:sub>
                        <m:r>
                          <m:rPr>
                            <m:sty m:val="p"/>
                          </m:rPr>
                          <w:rPr>
                            <w:rFonts w:ascii="Cambria Math" w:hAnsi="Cambria Math"/>
                            <w:sz w:val="16"/>
                            <w:szCs w:val="16"/>
                          </w:rPr>
                          <m:t>0</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v</m:t>
                        </m:r>
                      </m:e>
                      <m:sub>
                        <m:r>
                          <m:rPr>
                            <m:sty m:val="p"/>
                          </m:rPr>
                          <w:rPr>
                            <w:rFonts w:ascii="Cambria Math" w:hAnsi="Cambria Math"/>
                            <w:sz w:val="16"/>
                            <w:szCs w:val="16"/>
                          </w:rPr>
                          <m:t>0</m:t>
                        </m:r>
                      </m:sub>
                    </m:sSub>
                  </m:e>
                </m:mr>
              </m:m>
            </m:e>
          </m:d>
        </m:oMath>
      </m:oMathPara>
    </w:p>
    <w:p w14:paraId="44D4FB22" w14:textId="56D84B65" w:rsidR="00EE74BB" w:rsidRPr="0021490D" w:rsidRDefault="00852178" w:rsidP="003A1137">
      <w:pPr>
        <w:pStyle w:val="PRec-MainText"/>
        <w:jc w:val="right"/>
        <w:rPr>
          <w:sz w:val="16"/>
          <w:szCs w:val="16"/>
        </w:rPr>
      </w:pPr>
      <w:r>
        <w:rPr>
          <w:sz w:val="16"/>
          <w:szCs w:val="16"/>
        </w:rPr>
        <w:t>(5</w:t>
      </w:r>
      <w:r w:rsidR="00EE74BB" w:rsidRPr="0021490D">
        <w:rPr>
          <w:sz w:val="16"/>
          <w:szCs w:val="16"/>
        </w:rPr>
        <w:t>)</w:t>
      </w:r>
    </w:p>
    <w:p w14:paraId="02069D86" w14:textId="2014926C" w:rsidR="00BB25DE" w:rsidRPr="0000387C" w:rsidRDefault="00975ABA" w:rsidP="003A1137">
      <w:pPr>
        <w:pStyle w:val="PRec-Heading2"/>
      </w:pPr>
      <w:r>
        <w:t xml:space="preserve">3.2.1 </w:t>
      </w:r>
      <w:r w:rsidR="00BB25DE" w:rsidRPr="0000387C">
        <w:t>Calculation of 3D bounding box of interest and image plane</w:t>
      </w:r>
    </w:p>
    <w:p w14:paraId="52D5C085" w14:textId="207BDCA4" w:rsidR="00CC5F52" w:rsidRPr="0000387C" w:rsidRDefault="00CC5F52" w:rsidP="003A1137">
      <w:pPr>
        <w:pStyle w:val="PRec-MainText"/>
      </w:pPr>
      <w:r w:rsidRPr="0000387C">
        <w:t>In the mobile rendering scenario</w:t>
      </w:r>
      <w:r w:rsidR="00762068">
        <w:t>, a</w:t>
      </w:r>
      <w:r w:rsidRPr="0000387C">
        <w:t xml:space="preserve"> region of interest regarding 3D point projection</w:t>
      </w:r>
      <w:r w:rsidR="00762068">
        <w:t xml:space="preserve"> </w:t>
      </w:r>
      <w:proofErr w:type="gramStart"/>
      <w:r w:rsidR="00762068">
        <w:t>has to</w:t>
      </w:r>
      <w:proofErr w:type="gramEnd"/>
      <w:r w:rsidR="00762068">
        <w:t xml:space="preserve"> be defined</w:t>
      </w:r>
      <w:r w:rsidRPr="0000387C">
        <w:t xml:space="preserve"> in order to cull the render content of the virtual camera to the user's field of view (</w:t>
      </w:r>
      <w:r w:rsidR="000A7D0B">
        <w:t xml:space="preserve">see </w:t>
      </w:r>
      <w:r w:rsidR="000A7D0B">
        <w:fldChar w:fldCharType="begin"/>
      </w:r>
      <w:r w:rsidR="000A7D0B">
        <w:instrText xml:space="preserve"> REF _Ref512929313 \h </w:instrText>
      </w:r>
      <w:r w:rsidR="000A7D0B">
        <w:fldChar w:fldCharType="separate"/>
      </w:r>
      <w:r w:rsidR="00281F45">
        <w:t xml:space="preserve">Fig. </w:t>
      </w:r>
      <w:r w:rsidR="00281F45">
        <w:rPr>
          <w:noProof/>
        </w:rPr>
        <w:t>4</w:t>
      </w:r>
      <w:r w:rsidR="000A7D0B">
        <w:fldChar w:fldCharType="end"/>
      </w:r>
      <w:r w:rsidRPr="0000387C">
        <w:t>). The view frustum's bounding box corner points are calculated using the position and orientation from fused smartphone sensors. Thereby it must be noted that only the heading is used for estimating viewing direction; tilt and roll are excluded. Because of uncertainties regarding exterior information (</w:t>
      </w:r>
      <w:r w:rsidR="000A7D0B" w:rsidRPr="007A6222">
        <w:rPr>
          <w:color w:val="00B050"/>
        </w:rPr>
        <w:t xml:space="preserve">see </w:t>
      </w:r>
      <w:r w:rsidRPr="007A6222">
        <w:rPr>
          <w:color w:val="00B050"/>
        </w:rPr>
        <w:t>section sensors</w:t>
      </w:r>
      <w:r w:rsidRPr="0000387C">
        <w:t>), the bounding box must be expanded to cover more object space than described by the sensors as well as the camera's field of view</w:t>
      </w:r>
      <w:r w:rsidRPr="00B03DE1">
        <w:t>. Because of possible noise due to positioning,</w:t>
      </w:r>
      <w:r w:rsidR="00B03DE1">
        <w:t xml:space="preserve"> the</w:t>
      </w:r>
      <w:r w:rsidRPr="00B03DE1">
        <w:t xml:space="preserve"> constants </w:t>
      </w:r>
      <m:oMath>
        <m:r>
          <m:rPr>
            <m:sty m:val="p"/>
          </m:rPr>
          <w:rPr>
            <w:rFonts w:ascii="Cambria Math" w:hAnsi="Cambria Math"/>
          </w:rPr>
          <m:t>r</m:t>
        </m:r>
      </m:oMath>
      <w:r w:rsidRPr="00B03DE1">
        <w:t xml:space="preserve"> and </w:t>
      </w:r>
      <m:oMath>
        <m:r>
          <m:rPr>
            <m:sty m:val="p"/>
          </m:rPr>
          <w:rPr>
            <w:rFonts w:ascii="Cambria Math" w:hAnsi="Cambria Math"/>
          </w:rPr>
          <m:t>dh</m:t>
        </m:r>
      </m:oMath>
      <w:r w:rsidRPr="00B03DE1">
        <w:t xml:space="preserve"> describe the domain of projection </w:t>
      </w:r>
      <w:r w:rsidR="00762068" w:rsidRPr="00B03DE1">
        <w:t>centre’s</w:t>
      </w:r>
      <w:r w:rsidRPr="00B03DE1">
        <w:t xml:space="preserve"> uncertainties parallel to image plane. For errors in depth, the correction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B03DE1">
        <w:t xml:space="preserve"> </w:t>
      </w:r>
      <w:r w:rsidR="00762068" w:rsidRPr="00B03DE1">
        <w:t>is introduced</w:t>
      </w:r>
      <w:r w:rsidR="00762068">
        <w:t xml:space="preserve"> to shift</w:t>
      </w:r>
      <w:r w:rsidRPr="0000387C">
        <w:t xml:space="preserve"> the projection </w:t>
      </w:r>
      <w:r w:rsidR="00762068" w:rsidRPr="0000387C">
        <w:t>centre</w:t>
      </w:r>
      <w:r w:rsidRPr="0000387C">
        <w:t xml:space="preserve"> along camera axis.</w:t>
      </w:r>
      <w:r w:rsidR="00762068">
        <w:t xml:space="preserve"> </w:t>
      </w:r>
    </w:p>
    <w:p w14:paraId="79F3DE79" w14:textId="77777777" w:rsidR="00944C7D" w:rsidRDefault="00CC5F52" w:rsidP="00944C7D">
      <w:pPr>
        <w:keepNext/>
        <w:jc w:val="center"/>
      </w:pPr>
      <w:r w:rsidRPr="0000387C">
        <w:rPr>
          <w:noProof/>
        </w:rPr>
        <w:lastRenderedPageBreak/>
        <w:drawing>
          <wp:inline distT="0" distB="0" distL="0" distR="0" wp14:anchorId="6381A62A" wp14:editId="3A78C9F4">
            <wp:extent cx="1800000" cy="169850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1698508"/>
                    </a:xfrm>
                    <a:prstGeom prst="rect">
                      <a:avLst/>
                    </a:prstGeom>
                    <a:noFill/>
                    <a:ln>
                      <a:noFill/>
                    </a:ln>
                  </pic:spPr>
                </pic:pic>
              </a:graphicData>
            </a:graphic>
          </wp:inline>
        </w:drawing>
      </w:r>
    </w:p>
    <w:p w14:paraId="6EE8908E" w14:textId="5960AD7B" w:rsidR="00CC5F52" w:rsidRPr="0000387C" w:rsidRDefault="00944C7D" w:rsidP="00944C7D">
      <w:pPr>
        <w:pStyle w:val="PRec-Figures"/>
      </w:pPr>
      <w:bookmarkStart w:id="9" w:name="_Ref512929313"/>
      <w:r>
        <w:t xml:space="preserve">Fig. </w:t>
      </w:r>
      <w:r>
        <w:fldChar w:fldCharType="begin"/>
      </w:r>
      <w:r>
        <w:instrText xml:space="preserve"> SEQ fig. \* ARABIC </w:instrText>
      </w:r>
      <w:r>
        <w:fldChar w:fldCharType="separate"/>
      </w:r>
      <w:r w:rsidR="00281F45">
        <w:rPr>
          <w:noProof/>
        </w:rPr>
        <w:t>4</w:t>
      </w:r>
      <w:r>
        <w:fldChar w:fldCharType="end"/>
      </w:r>
      <w:bookmarkEnd w:id="9"/>
      <w:r w:rsidR="003A1137">
        <w:rPr>
          <w:rFonts w:eastAsia="SimSun"/>
          <w:color w:val="000000"/>
          <w:szCs w:val="16"/>
          <w:lang w:eastAsia="en-GB"/>
        </w:rPr>
        <w:t xml:space="preserve"> Bounding box definition</w:t>
      </w:r>
    </w:p>
    <w:p w14:paraId="6C7DD3C8" w14:textId="649FCA64" w:rsidR="00CC5F52" w:rsidRPr="0000387C" w:rsidRDefault="00CC5F52" w:rsidP="003A1137">
      <w:pPr>
        <w:pStyle w:val="PRec-MainText"/>
      </w:pPr>
      <w:r w:rsidRPr="0000387C">
        <w:t xml:space="preserve">The box is widened by the </w:t>
      </w:r>
      <w:r w:rsidRPr="00D82E3E">
        <w:t xml:space="preserve">horizontal </w:t>
      </w:r>
      <m:oMath>
        <m:r>
          <m:rPr>
            <m:sty m:val="p"/>
          </m:rPr>
          <w:rPr>
            <w:rFonts w:ascii="Cambria Math" w:hAnsi="Cambria Math"/>
          </w:rPr>
          <m:t>H</m:t>
        </m:r>
      </m:oMath>
      <w:r w:rsidRPr="00D82E3E">
        <w:t xml:space="preserve"> and vertical </w:t>
      </w:r>
      <m:oMath>
        <m:r>
          <m:rPr>
            <m:sty m:val="p"/>
          </m:rPr>
          <w:rPr>
            <w:rFonts w:ascii="Cambria Math" w:hAnsi="Cambria Math"/>
          </w:rPr>
          <m:t>V</m:t>
        </m:r>
      </m:oMath>
      <w:r w:rsidRPr="00D82E3E">
        <w:t xml:space="preserve"> opening angles with a fixed depth </w:t>
      </w:r>
      <m:oMath>
        <m:r>
          <m:rPr>
            <m:sty m:val="p"/>
          </m:rPr>
          <w:rPr>
            <w:rFonts w:ascii="Cambria Math" w:hAnsi="Cambria Math"/>
          </w:rPr>
          <m:t>d</m:t>
        </m:r>
      </m:oMath>
      <w:r w:rsidRPr="00D82E3E">
        <w:t xml:space="preserve">. </w:t>
      </w:r>
      <w:proofErr w:type="gramStart"/>
      <w:r w:rsidRPr="00D82E3E">
        <w:t>In order to</w:t>
      </w:r>
      <w:proofErr w:type="gramEnd"/>
      <w:r w:rsidRPr="00D82E3E">
        <w:t xml:space="preserve"> generate reference data for image-to-geometry registration to annotate 3D data by mobile imagery, the lateral accuracy given by the mobile positioning system as well as the prevalent camera characteristics solve for the mentioned parameters</w:t>
      </w:r>
      <w:r w:rsidRPr="0000387C">
        <w:t xml:space="preserve">. For camera-based gauging, </w:t>
      </w:r>
      <w:r w:rsidR="00DF00E8">
        <w:t>the depth is set to</w:t>
      </w:r>
      <w:r w:rsidR="00944C7D">
        <w:t xml:space="preserve"> d = 200 m</w:t>
      </w:r>
      <w:r w:rsidRPr="0000387C">
        <w:t>. Additional tiling of the 3D base data is advisable for a rapid geometry-in-frustum containment checks.</w:t>
      </w:r>
    </w:p>
    <w:p w14:paraId="32328350" w14:textId="0270F1DE" w:rsidR="00CC5F52" w:rsidRPr="005B3AFC" w:rsidRDefault="00CC5F52" w:rsidP="003A1137">
      <w:pPr>
        <w:pStyle w:val="PRec-MainText"/>
        <w:rPr>
          <w:color w:val="000000" w:themeColor="text1"/>
        </w:rPr>
      </w:pPr>
      <w:r w:rsidRPr="0000387C">
        <w:t xml:space="preserve">Using the defined frustum of a pyramid as region of interest with a local reference system, the image plane for 3D point rendering can be defined by perspective projection of the remote </w:t>
      </w:r>
      <m:oMath>
        <m:r>
          <w:rPr>
            <w:rFonts w:ascii="Cambria Math" w:hAnsi="Cambria Math"/>
          </w:rPr>
          <m:t>xz</m:t>
        </m:r>
      </m:oMath>
      <w:r w:rsidR="005B3AFC">
        <w:t>-</w:t>
      </w:r>
      <w:r w:rsidR="00A45FD9">
        <w:t>plane (</w:t>
      </w:r>
      <w:r w:rsidR="00944C7D">
        <w:fldChar w:fldCharType="begin"/>
      </w:r>
      <w:r w:rsidR="00944C7D">
        <w:instrText xml:space="preserve"> REF _Ref512929313 \h </w:instrText>
      </w:r>
      <w:r w:rsidR="00944C7D">
        <w:fldChar w:fldCharType="separate"/>
      </w:r>
      <w:r w:rsidR="00281F45">
        <w:t xml:space="preserve">Fig. </w:t>
      </w:r>
      <w:r w:rsidR="00281F45">
        <w:rPr>
          <w:noProof/>
        </w:rPr>
        <w:t>4</w:t>
      </w:r>
      <w:r w:rsidR="00944C7D">
        <w:fldChar w:fldCharType="end"/>
      </w:r>
      <w:r w:rsidR="00A45FD9">
        <w:t xml:space="preserve"> </w:t>
      </w:r>
      <w:r w:rsidRPr="0000387C">
        <w:t>wit</w:t>
      </w:r>
      <w:r w:rsidRPr="00B03DE1">
        <w:t>h</w:t>
      </w:r>
      <w:r w:rsidR="005B3AFC" w:rsidRPr="00B03DE1">
        <w:t xml:space="preserve"> </w:t>
      </w:r>
      <w:r w:rsidR="00B03DE1" w:rsidRPr="00B03DE1">
        <w:rPr>
          <w:color w:val="000000" w:themeColor="text1"/>
        </w:rPr>
        <w:t>eq. 6</w:t>
      </w:r>
      <w:r w:rsidR="005B3AFC">
        <w:rPr>
          <w:color w:val="CC00CC"/>
        </w:rPr>
        <w:t xml:space="preserve"> </w:t>
      </w:r>
      <w:r w:rsidR="005B3AFC">
        <w:rPr>
          <w:color w:val="000000" w:themeColor="text1"/>
        </w:rPr>
        <w:t>for the bounding box background plane, described by its upper left and lower right corner.</w:t>
      </w:r>
    </w:p>
    <w:p w14:paraId="56E45E04" w14:textId="77777777" w:rsidR="00CC5F52" w:rsidRPr="0000387C" w:rsidRDefault="00CC5F52" w:rsidP="00CC5F52">
      <w:pPr>
        <w:pStyle w:val="Text"/>
        <w:jc w:val="center"/>
      </w:pPr>
    </w:p>
    <w:p w14:paraId="11F7A403" w14:textId="44B71BAE" w:rsidR="00CC5F52" w:rsidRPr="00D82E3E" w:rsidRDefault="006300DD" w:rsidP="003A1137">
      <w:pPr>
        <w:pStyle w:val="PRec-MainText"/>
        <w:jc w:val="center"/>
        <w:rPr>
          <w:sz w:val="16"/>
        </w:rPr>
      </w:pP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5B3AFC" w:rsidRPr="00D82E3E">
        <w:rPr>
          <w:sz w:val="16"/>
        </w:rPr>
        <w:t xml:space="preserve">,  </w:t>
      </w: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14:paraId="2F4DFE0D" w14:textId="2EC27402" w:rsidR="00EE74BB" w:rsidRPr="003A1137" w:rsidRDefault="00EE74BB" w:rsidP="003A1137">
      <w:pPr>
        <w:pStyle w:val="PRec-MainText"/>
        <w:jc w:val="right"/>
        <w:rPr>
          <w:sz w:val="16"/>
        </w:rPr>
      </w:pPr>
      <w:r w:rsidRPr="003A1137">
        <w:rPr>
          <w:sz w:val="16"/>
        </w:rPr>
        <w:t>(</w:t>
      </w:r>
      <w:r w:rsidR="00B03DE1">
        <w:rPr>
          <w:sz w:val="16"/>
        </w:rPr>
        <w:t>6</w:t>
      </w:r>
      <w:r w:rsidRPr="003A1137">
        <w:rPr>
          <w:sz w:val="16"/>
        </w:rPr>
        <w:t>)</w:t>
      </w:r>
    </w:p>
    <w:p w14:paraId="01415310" w14:textId="785D16C4" w:rsidR="006F1468" w:rsidRPr="0000387C" w:rsidRDefault="006F1468" w:rsidP="005B3AFC">
      <w:pPr>
        <w:pStyle w:val="Text"/>
        <w:ind w:firstLine="0"/>
      </w:pPr>
    </w:p>
    <w:p w14:paraId="421C46BB" w14:textId="307AC067" w:rsidR="005F3C02" w:rsidRPr="0000387C" w:rsidRDefault="005B3AFC" w:rsidP="003A1137">
      <w:pPr>
        <w:pStyle w:val="PRec-MainText"/>
      </w:pPr>
      <w:r>
        <w:t xml:space="preserve">The </w:t>
      </w:r>
      <w:r w:rsidR="006F1468" w:rsidRPr="0000387C">
        <w:t xml:space="preserve">height equals the height component in the world </w:t>
      </w:r>
      <w:r w:rsidR="006F1468" w:rsidRPr="00D82E3E">
        <w:t xml:space="preserve">reference frame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006F1468" w:rsidRPr="00D82E3E">
        <w:t>. Because of pyramid frustum, we subsequently eliminate points outside the near- and far clipping</w:t>
      </w:r>
      <w:r w:rsidR="006F1468" w:rsidRPr="0000387C">
        <w:t xml:space="preserve"> plane.</w:t>
      </w:r>
    </w:p>
    <w:p w14:paraId="51D25D6F" w14:textId="4A781CF6" w:rsidR="006F1468" w:rsidRPr="0000387C" w:rsidRDefault="00975ABA" w:rsidP="003A1137">
      <w:pPr>
        <w:pStyle w:val="PRec-Heading2"/>
      </w:pPr>
      <w:r>
        <w:t>3.2.</w:t>
      </w:r>
      <w:r w:rsidR="006F1468" w:rsidRPr="0000387C">
        <w:t>2 Pyramid approach for depth filtering</w:t>
      </w:r>
    </w:p>
    <w:p w14:paraId="0E57470A" w14:textId="2FC416F5" w:rsidR="006F1468" w:rsidRPr="0000387C" w:rsidRDefault="006F1468" w:rsidP="003A1137">
      <w:pPr>
        <w:pStyle w:val="PRec-MainText"/>
      </w:pPr>
      <w:r w:rsidRPr="0000387C">
        <w:t>Because of a limited range of pixels with defined size inside a</w:t>
      </w:r>
      <w:r w:rsidR="00AA5066">
        <w:t>n</w:t>
      </w:r>
      <w:r w:rsidRPr="0000387C">
        <w:t xml:space="preserve"> image plane it seems to be obvious that, in most cases, more than one 3D object points corresponds to the same image pixel. Due to inhomogeneous </w:t>
      </w:r>
      <w:r w:rsidR="004C6772">
        <w:t xml:space="preserve">image </w:t>
      </w:r>
      <w:r w:rsidRPr="0000387C">
        <w:t xml:space="preserve">coordinates it is not possible to figure out afterwards which points are in foreground compared to the camera distances and which ones are behind and thus not visible. This problem can easily be solved during point cloud projection described above by a simple camera-to-object distance check. However, one problem </w:t>
      </w:r>
      <w:proofErr w:type="gramStart"/>
      <w:r w:rsidRPr="0000387C">
        <w:t>still remains</w:t>
      </w:r>
      <w:proofErr w:type="gramEnd"/>
      <w:r w:rsidRPr="0000387C">
        <w:t xml:space="preserve"> in case of e.g. glass front</w:t>
      </w:r>
      <w:r w:rsidR="00D82E3E">
        <w:t xml:space="preserve">s with lacking information (in </w:t>
      </w:r>
      <w:r w:rsidR="00574C69">
        <w:t>TLS due to deflect</w:t>
      </w:r>
      <w:r w:rsidR="004C6772">
        <w:t xml:space="preserve">ion </w:t>
      </w:r>
      <w:r w:rsidR="00574C69">
        <w:t xml:space="preserve">or </w:t>
      </w:r>
      <w:r w:rsidRPr="0000387C">
        <w:t>SfM when having homoge</w:t>
      </w:r>
      <w:r w:rsidR="00A45FD9">
        <w:t xml:space="preserve">neous surfaces) or small </w:t>
      </w:r>
      <w:r w:rsidR="00D82E3E">
        <w:t>arches</w:t>
      </w:r>
      <w:r w:rsidRPr="0000387C">
        <w:t xml:space="preserve">. </w:t>
      </w:r>
    </w:p>
    <w:p w14:paraId="454D0AB2" w14:textId="654F03CE" w:rsidR="006F1468" w:rsidRDefault="006F1468" w:rsidP="003A1137">
      <w:pPr>
        <w:pStyle w:val="PRec-MainText"/>
      </w:pPr>
      <w:r w:rsidRPr="0000387C">
        <w:t xml:space="preserve">Scale-space </w:t>
      </w:r>
      <w:r w:rsidRPr="003A1137">
        <w:rPr>
          <w:rStyle w:val="PRec-MainTextZchn"/>
        </w:rPr>
        <w:t xml:space="preserve">image pyramids are a nice alternative approach to overcome the issue. </w:t>
      </w:r>
      <w:r w:rsidR="004C6772">
        <w:rPr>
          <w:rStyle w:val="PRec-MainTextZchn"/>
        </w:rPr>
        <w:t>This</w:t>
      </w:r>
      <w:r w:rsidRPr="003A1137">
        <w:rPr>
          <w:rStyle w:val="PRec-MainTextZchn"/>
        </w:rPr>
        <w:t xml:space="preserve"> scale space is constructed from multiple synthetic images via step-by-step adjustment </w:t>
      </w:r>
      <w:r w:rsidRPr="00D82E3E">
        <w:rPr>
          <w:rStyle w:val="PRec-MainTextZchn"/>
        </w:rPr>
        <w:t xml:space="preserve">of </w:t>
      </w:r>
      <m:oMath>
        <m:r>
          <m:rPr>
            <m:sty m:val="p"/>
          </m:rPr>
          <w:rPr>
            <w:rStyle w:val="PRec-MainTextZchn"/>
            <w:rFonts w:ascii="Cambria Math" w:hAnsi="Cambria Math"/>
          </w:rPr>
          <m:t>k⋅</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A1137">
        <w:rPr>
          <w:rStyle w:val="PRec-MainTextZchn"/>
        </w:rPr>
        <w:t xml:space="preserve"> (</w:t>
      </w:r>
      <w:r w:rsidR="000A7D0B" w:rsidRPr="000A7D0B">
        <w:rPr>
          <w:rStyle w:val="PRec-MainTextZchn"/>
        </w:rPr>
        <w:t xml:space="preserve">see </w:t>
      </w:r>
      <w:r w:rsidR="004C6772" w:rsidRPr="004C6772">
        <w:rPr>
          <w:rStyle w:val="PRec-MainTextZchn"/>
          <w:color w:val="000000" w:themeColor="text1"/>
        </w:rPr>
        <w:t>eq. 5</w:t>
      </w:r>
      <w:r w:rsidRPr="003A1137">
        <w:rPr>
          <w:rStyle w:val="PRec-MainTextZchn"/>
        </w:rPr>
        <w:t xml:space="preserve">) with </w:t>
      </w:r>
      <w:r w:rsidR="00944C7D">
        <w:rPr>
          <w:rStyle w:val="PRec-MainTextZchn"/>
        </w:rPr>
        <w:t>k = 2,</w:t>
      </w:r>
      <w:r w:rsidRPr="003A1137">
        <w:rPr>
          <w:rStyle w:val="PRec-MainTextZchn"/>
        </w:rPr>
        <w:t xml:space="preserve"> resulting in halve the number of image rows and columns per layer. Then, the algorithm verifies if</w:t>
      </w:r>
      <w:r w:rsidRPr="0000387C">
        <w:t xml:space="preserve"> two pixels corresponds in two subsequent layer</w:t>
      </w:r>
      <w:r w:rsidRPr="00A45FD9">
        <w:t>s, preserving ed</w:t>
      </w:r>
      <w:r w:rsidR="005B3AFC" w:rsidRPr="00A45FD9">
        <w:t>ges (see</w:t>
      </w:r>
      <w:r w:rsidR="00944C7D">
        <w:t xml:space="preserve"> </w:t>
      </w:r>
      <w:r w:rsidR="00944C7D">
        <w:fldChar w:fldCharType="begin"/>
      </w:r>
      <w:r w:rsidR="00944C7D">
        <w:instrText xml:space="preserve"> REF _Ref512856604 \h </w:instrText>
      </w:r>
      <w:r w:rsidR="00944C7D">
        <w:fldChar w:fldCharType="separate"/>
      </w:r>
      <w:r w:rsidR="00281F45">
        <w:t xml:space="preserve">Fig. </w:t>
      </w:r>
      <w:r w:rsidR="00281F45">
        <w:rPr>
          <w:noProof/>
        </w:rPr>
        <w:t>5</w:t>
      </w:r>
      <w:r w:rsidR="00944C7D">
        <w:fldChar w:fldCharType="end"/>
      </w:r>
      <w:r w:rsidR="00944C7D">
        <w:t xml:space="preserve"> </w:t>
      </w:r>
      <w:r w:rsidR="00A45FD9">
        <w:t>f</w:t>
      </w:r>
      <w:r w:rsidR="005B3AFC" w:rsidRPr="00A45FD9">
        <w:t>or results</w:t>
      </w:r>
      <w:r w:rsidRPr="00A45FD9">
        <w:t>).</w:t>
      </w:r>
    </w:p>
    <w:p w14:paraId="44004E77" w14:textId="77777777" w:rsidR="005B3AFC" w:rsidRDefault="005B3AFC" w:rsidP="006F1468">
      <w:pPr>
        <w:pStyle w:val="Text"/>
      </w:pPr>
    </w:p>
    <w:tbl>
      <w:tblPr>
        <w:tblW w:w="0" w:type="auto"/>
        <w:tblInd w:w="108" w:type="dxa"/>
        <w:tblLayout w:type="fixed"/>
        <w:tblLook w:val="0000" w:firstRow="0" w:lastRow="0" w:firstColumn="0" w:lastColumn="0" w:noHBand="0" w:noVBand="0"/>
      </w:tblPr>
      <w:tblGrid>
        <w:gridCol w:w="3527"/>
        <w:gridCol w:w="3527"/>
      </w:tblGrid>
      <w:tr w:rsidR="005B3AFC" w:rsidRPr="0000387C" w14:paraId="167C6661" w14:textId="77777777" w:rsidTr="003A1137">
        <w:tc>
          <w:tcPr>
            <w:tcW w:w="3527" w:type="dxa"/>
            <w:shd w:val="clear" w:color="auto" w:fill="auto"/>
            <w:tcMar>
              <w:left w:w="0" w:type="dxa"/>
              <w:right w:w="0" w:type="dxa"/>
            </w:tcMar>
            <w:vAlign w:val="center"/>
          </w:tcPr>
          <w:p w14:paraId="092C7A09" w14:textId="77777777" w:rsidR="005B3AFC" w:rsidRPr="0000387C" w:rsidRDefault="005B3AFC" w:rsidP="003A1137">
            <w:pPr>
              <w:tabs>
                <w:tab w:val="left" w:pos="1134"/>
              </w:tabs>
              <w:jc w:val="center"/>
              <w:rPr>
                <w:i/>
                <w:iCs/>
                <w:color w:val="000000"/>
                <w:sz w:val="16"/>
                <w:szCs w:val="16"/>
              </w:rPr>
            </w:pPr>
            <w:r w:rsidRPr="0000387C">
              <w:rPr>
                <w:noProof/>
              </w:rPr>
              <w:lastRenderedPageBreak/>
              <w:drawing>
                <wp:inline distT="0" distB="0" distL="0" distR="0" wp14:anchorId="18AFB77D" wp14:editId="281F083C">
                  <wp:extent cx="2160000" cy="1155397"/>
                  <wp:effectExtent l="0" t="0" r="0" b="698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60000" cy="1155397"/>
                          </a:xfrm>
                          <a:prstGeom prst="rect">
                            <a:avLst/>
                          </a:prstGeom>
                          <a:noFill/>
                          <a:ln>
                            <a:noFill/>
                          </a:ln>
                        </pic:spPr>
                      </pic:pic>
                    </a:graphicData>
                  </a:graphic>
                </wp:inline>
              </w:drawing>
            </w:r>
          </w:p>
        </w:tc>
        <w:tc>
          <w:tcPr>
            <w:tcW w:w="3527" w:type="dxa"/>
            <w:shd w:val="clear" w:color="auto" w:fill="auto"/>
            <w:tcMar>
              <w:left w:w="0" w:type="dxa"/>
              <w:right w:w="0" w:type="dxa"/>
            </w:tcMar>
            <w:vAlign w:val="center"/>
          </w:tcPr>
          <w:p w14:paraId="0A52686A" w14:textId="77777777" w:rsidR="005B3AFC" w:rsidRPr="0000387C" w:rsidRDefault="005B3AFC" w:rsidP="00944C7D">
            <w:pPr>
              <w:keepNext/>
              <w:tabs>
                <w:tab w:val="left" w:pos="1134"/>
              </w:tabs>
              <w:jc w:val="center"/>
            </w:pPr>
            <w:r w:rsidRPr="0000387C">
              <w:rPr>
                <w:rFonts w:eastAsia="SimSun"/>
                <w:noProof/>
                <w:color w:val="000000"/>
                <w:sz w:val="16"/>
                <w:szCs w:val="16"/>
                <w:lang w:eastAsia="en-GB"/>
              </w:rPr>
              <w:drawing>
                <wp:inline distT="0" distB="0" distL="0" distR="0" wp14:anchorId="498BA6C2" wp14:editId="0D894CD4">
                  <wp:extent cx="2160000" cy="1155396"/>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60000" cy="1155396"/>
                          </a:xfrm>
                          <a:prstGeom prst="rect">
                            <a:avLst/>
                          </a:prstGeom>
                          <a:noFill/>
                          <a:ln>
                            <a:noFill/>
                          </a:ln>
                        </pic:spPr>
                      </pic:pic>
                    </a:graphicData>
                  </a:graphic>
                </wp:inline>
              </w:drawing>
            </w:r>
          </w:p>
        </w:tc>
      </w:tr>
    </w:tbl>
    <w:p w14:paraId="786263D4" w14:textId="41475C16" w:rsidR="005B3AFC" w:rsidRPr="005B3AFC" w:rsidRDefault="00944C7D" w:rsidP="00944C7D">
      <w:pPr>
        <w:pStyle w:val="PRec-Figures"/>
        <w:rPr>
          <w:rFonts w:eastAsia="SimSun"/>
          <w:lang w:eastAsia="en-GB"/>
        </w:rPr>
      </w:pPr>
      <w:bookmarkStart w:id="10" w:name="_Ref512856604"/>
      <w:r>
        <w:t xml:space="preserve">Fig. </w:t>
      </w:r>
      <w:r>
        <w:fldChar w:fldCharType="begin"/>
      </w:r>
      <w:r>
        <w:instrText xml:space="preserve"> SEQ fig. \* ARABIC </w:instrText>
      </w:r>
      <w:r>
        <w:fldChar w:fldCharType="separate"/>
      </w:r>
      <w:r w:rsidR="00281F45">
        <w:rPr>
          <w:noProof/>
        </w:rPr>
        <w:t>5</w:t>
      </w:r>
      <w:r>
        <w:fldChar w:fldCharType="end"/>
      </w:r>
      <w:bookmarkEnd w:id="10"/>
      <w:r w:rsidR="005B3AFC" w:rsidRPr="0000387C">
        <w:rPr>
          <w:rFonts w:eastAsia="SimSun"/>
          <w:lang w:eastAsia="en-GB"/>
        </w:rPr>
        <w:t xml:space="preserve"> </w:t>
      </w:r>
      <w:r w:rsidR="005B3AFC">
        <w:rPr>
          <w:rFonts w:eastAsia="SimSun"/>
          <w:lang w:eastAsia="en-GB"/>
        </w:rPr>
        <w:t>O</w:t>
      </w:r>
      <w:r w:rsidR="005B3AFC" w:rsidRPr="0000387C">
        <w:rPr>
          <w:rFonts w:eastAsia="SimSun"/>
          <w:lang w:eastAsia="en-GB"/>
        </w:rPr>
        <w:t xml:space="preserve">bscured </w:t>
      </w:r>
      <w:r w:rsidR="005B3AFC">
        <w:rPr>
          <w:rFonts w:eastAsia="SimSun"/>
          <w:lang w:eastAsia="en-GB"/>
        </w:rPr>
        <w:t xml:space="preserve">but </w:t>
      </w:r>
      <w:r w:rsidR="005B3AFC" w:rsidRPr="0000387C">
        <w:rPr>
          <w:rFonts w:eastAsia="SimSun"/>
          <w:lang w:eastAsia="en-GB"/>
        </w:rPr>
        <w:t>visible 3D point</w:t>
      </w:r>
      <w:r w:rsidR="004C6772">
        <w:rPr>
          <w:rFonts w:eastAsia="SimSun"/>
          <w:lang w:eastAsia="en-GB"/>
        </w:rPr>
        <w:t>s close to arches and windows (l</w:t>
      </w:r>
      <w:r w:rsidR="005B3AFC" w:rsidRPr="0000387C">
        <w:rPr>
          <w:rFonts w:eastAsia="SimSun"/>
          <w:lang w:eastAsia="en-GB"/>
        </w:rPr>
        <w:t>), edge preserving result after filtering (</w:t>
      </w:r>
      <w:r w:rsidR="004C6772">
        <w:rPr>
          <w:rFonts w:eastAsia="SimSun"/>
          <w:lang w:eastAsia="en-GB"/>
        </w:rPr>
        <w:t>r</w:t>
      </w:r>
      <w:r w:rsidR="005B3AFC" w:rsidRPr="0000387C">
        <w:rPr>
          <w:rFonts w:eastAsia="SimSun"/>
          <w:lang w:eastAsia="en-GB"/>
        </w:rPr>
        <w:t>).</w:t>
      </w:r>
    </w:p>
    <w:p w14:paraId="37A0341E" w14:textId="3A9B490E" w:rsidR="006F1468" w:rsidRPr="0000387C" w:rsidRDefault="00975ABA" w:rsidP="003A1137">
      <w:pPr>
        <w:pStyle w:val="PRec-Heading2"/>
      </w:pPr>
      <w:r>
        <w:t>3.2.</w:t>
      </w:r>
      <w:r w:rsidR="006F1468" w:rsidRPr="0000387C">
        <w:t>3 Filling gaps due to missing points</w:t>
      </w:r>
    </w:p>
    <w:p w14:paraId="17FC3A7E" w14:textId="3CD5BFB1" w:rsidR="006F1468" w:rsidRPr="0000387C" w:rsidRDefault="006F1468" w:rsidP="003A1137">
      <w:pPr>
        <w:pStyle w:val="PRec-MainText"/>
      </w:pPr>
      <w:r w:rsidRPr="0000387C">
        <w:t>Because of pixel size and image plane definition with a specific resolution (i.e. depending on smartphone full-scale camera's resolution for image registration purposes) there will still be</w:t>
      </w:r>
      <w:r w:rsidR="00A45FD9">
        <w:t xml:space="preserve"> gaps between </w:t>
      </w:r>
      <w:r w:rsidR="004C6772">
        <w:t xml:space="preserve">the </w:t>
      </w:r>
      <w:r w:rsidR="00A45FD9">
        <w:t>projected points</w:t>
      </w:r>
      <w:r w:rsidRPr="0000387C">
        <w:t xml:space="preserve">. In order to fill these gaps, </w:t>
      </w:r>
      <w:r w:rsidR="005B3AFC">
        <w:t xml:space="preserve">it is </w:t>
      </w:r>
      <w:r w:rsidRPr="0000387C">
        <w:t>recommend</w:t>
      </w:r>
      <w:r w:rsidR="005B3AFC">
        <w:t>ed</w:t>
      </w:r>
      <w:r w:rsidRPr="0000387C">
        <w:t xml:space="preserve"> to </w:t>
      </w:r>
      <w:r w:rsidR="005B3AFC">
        <w:t>apply</w:t>
      </w:r>
      <w:r w:rsidRPr="0000387C">
        <w:t xml:space="preserve"> a simple nearest neighbour approach using binary search </w:t>
      </w:r>
      <w:sdt>
        <w:sdtPr>
          <w:id w:val="254251636"/>
          <w:citation/>
        </w:sdtPr>
        <w:sdtContent>
          <w:r w:rsidR="00C9311B">
            <w:fldChar w:fldCharType="begin"/>
          </w:r>
          <w:r w:rsidR="00C9311B" w:rsidRPr="00C9311B">
            <w:rPr>
              <w:lang w:val="en-US"/>
            </w:rPr>
            <w:instrText xml:space="preserve"> CITATION Bentley1975 \l 1031 </w:instrText>
          </w:r>
          <w:r w:rsidR="00C9311B">
            <w:fldChar w:fldCharType="separate"/>
          </w:r>
          <w:r w:rsidR="00281F45" w:rsidRPr="00281F45">
            <w:rPr>
              <w:noProof/>
              <w:lang w:val="en-US"/>
            </w:rPr>
            <w:t>(Bentley, 1975)</w:t>
          </w:r>
          <w:r w:rsidR="00C9311B">
            <w:fldChar w:fldCharType="end"/>
          </w:r>
        </w:sdtContent>
      </w:sdt>
      <w:r w:rsidR="00C9311B">
        <w:t xml:space="preserve"> </w:t>
      </w:r>
      <w:r w:rsidRPr="0000387C">
        <w:t xml:space="preserve">in the 3D domain to fill these gaps, applying weights to average 3D points </w:t>
      </w:r>
      <w:proofErr w:type="spellStart"/>
      <w:r w:rsidRPr="0000387C">
        <w:t>color</w:t>
      </w:r>
      <w:proofErr w:type="spellEnd"/>
      <w:r w:rsidRPr="0000387C">
        <w:t xml:space="preserve"> attributes depending on their </w:t>
      </w:r>
      <w:r w:rsidR="00CE4A8B" w:rsidRPr="0000387C">
        <w:t>Euclidean</w:t>
      </w:r>
      <w:r w:rsidRPr="0000387C">
        <w:t xml:space="preserve"> distances. For this, thresholds for maximum distances between 3D points must be applied to avoid unreasonable gap-filling. Exemplary for use case in </w:t>
      </w:r>
      <w:r w:rsidRPr="007A6222">
        <w:rPr>
          <w:color w:val="00B050"/>
        </w:rPr>
        <w:t xml:space="preserve">section </w:t>
      </w:r>
      <w:r w:rsidR="00D82E3E" w:rsidRPr="007A6222">
        <w:rPr>
          <w:color w:val="00B050"/>
        </w:rPr>
        <w:t>(hydrology</w:t>
      </w:r>
      <w:r w:rsidR="00D82E3E">
        <w:t>)</w:t>
      </w:r>
      <w:r w:rsidRPr="0000387C">
        <w:t xml:space="preserve">, a before-after comparison of the gap filling is shown in </w:t>
      </w:r>
      <w:r w:rsidR="00944C7D">
        <w:fldChar w:fldCharType="begin"/>
      </w:r>
      <w:r w:rsidR="00944C7D">
        <w:instrText xml:space="preserve"> REF _Ref512929386 \h </w:instrText>
      </w:r>
      <w:r w:rsidR="00944C7D">
        <w:fldChar w:fldCharType="separate"/>
      </w:r>
      <w:r w:rsidR="00281F45">
        <w:t xml:space="preserve">Fig. </w:t>
      </w:r>
      <w:r w:rsidR="00281F45">
        <w:rPr>
          <w:noProof/>
        </w:rPr>
        <w:t>6</w:t>
      </w:r>
      <w:r w:rsidR="00944C7D">
        <w:fldChar w:fldCharType="end"/>
      </w:r>
      <w:r w:rsidR="00944C7D">
        <w:t>.</w:t>
      </w:r>
    </w:p>
    <w:p w14:paraId="18F8B315" w14:textId="053416AE" w:rsidR="006F1468" w:rsidRPr="00EE74BB" w:rsidRDefault="006F1468" w:rsidP="005B3AFC">
      <w:pPr>
        <w:ind w:right="1218"/>
        <w:rPr>
          <w:rFonts w:eastAsia="SimSun"/>
          <w:color w:val="000000"/>
          <w:sz w:val="20"/>
          <w:szCs w:val="16"/>
          <w:lang w:eastAsia="en-GB"/>
        </w:rPr>
      </w:pPr>
    </w:p>
    <w:p w14:paraId="3C0E7526" w14:textId="77777777" w:rsidR="00944C7D" w:rsidRDefault="00566A3E" w:rsidP="00944C7D">
      <w:pPr>
        <w:keepNext/>
        <w:jc w:val="center"/>
      </w:pPr>
      <w:r>
        <w:rPr>
          <w:noProof/>
        </w:rPr>
        <w:drawing>
          <wp:inline distT="0" distB="0" distL="0" distR="0" wp14:anchorId="4ED7DB8C" wp14:editId="4A0E62F3">
            <wp:extent cx="3870000" cy="1503473"/>
            <wp:effectExtent l="0" t="0" r="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_3_fill_images_before_aft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70000" cy="1503473"/>
                    </a:xfrm>
                    <a:prstGeom prst="rect">
                      <a:avLst/>
                    </a:prstGeom>
                  </pic:spPr>
                </pic:pic>
              </a:graphicData>
            </a:graphic>
          </wp:inline>
        </w:drawing>
      </w:r>
    </w:p>
    <w:p w14:paraId="1BA0BAC3" w14:textId="34DE75B4" w:rsidR="00566A3E" w:rsidRPr="0000387C" w:rsidRDefault="00944C7D" w:rsidP="00944C7D">
      <w:pPr>
        <w:pStyle w:val="PRec-Figures"/>
        <w:rPr>
          <w:rFonts w:eastAsia="SimSun"/>
          <w:lang w:eastAsia="en-GB"/>
        </w:rPr>
      </w:pPr>
      <w:bookmarkStart w:id="11" w:name="_Ref512929386"/>
      <w:r>
        <w:t xml:space="preserve">Fig. </w:t>
      </w:r>
      <w:r>
        <w:fldChar w:fldCharType="begin"/>
      </w:r>
      <w:r>
        <w:instrText xml:space="preserve"> SEQ fig. \* ARABIC </w:instrText>
      </w:r>
      <w:r>
        <w:fldChar w:fldCharType="separate"/>
      </w:r>
      <w:r w:rsidR="00281F45">
        <w:rPr>
          <w:noProof/>
        </w:rPr>
        <w:t>6</w:t>
      </w:r>
      <w:r>
        <w:fldChar w:fldCharType="end"/>
      </w:r>
      <w:bookmarkEnd w:id="11"/>
      <w:r w:rsidR="00566A3E" w:rsidRPr="0000387C">
        <w:rPr>
          <w:rFonts w:eastAsia="SimSun"/>
          <w:lang w:eastAsia="en-GB"/>
        </w:rPr>
        <w:t xml:space="preserve"> </w:t>
      </w:r>
      <w:r w:rsidR="00566A3E">
        <w:rPr>
          <w:rFonts w:eastAsia="SimSun"/>
          <w:lang w:eastAsia="en-GB"/>
        </w:rPr>
        <w:t xml:space="preserve">Fill image gaps using nearest neighbour </w:t>
      </w:r>
      <w:r w:rsidR="00EE74BB">
        <w:rPr>
          <w:rFonts w:eastAsia="SimSun"/>
          <w:lang w:eastAsia="en-GB"/>
        </w:rPr>
        <w:t>b</w:t>
      </w:r>
      <w:r w:rsidR="00566A3E">
        <w:rPr>
          <w:rFonts w:eastAsia="SimSun"/>
          <w:lang w:eastAsia="en-GB"/>
        </w:rPr>
        <w:t>inary search in 3D domain</w:t>
      </w:r>
      <w:r w:rsidR="00566A3E" w:rsidRPr="0000387C">
        <w:rPr>
          <w:rFonts w:eastAsia="SimSun"/>
          <w:lang w:eastAsia="en-GB"/>
        </w:rPr>
        <w:t>.</w:t>
      </w:r>
    </w:p>
    <w:p w14:paraId="0A6BFB5B" w14:textId="45A6D790" w:rsidR="00021D47" w:rsidRPr="0000387C" w:rsidRDefault="00F25182" w:rsidP="003A1137">
      <w:pPr>
        <w:pStyle w:val="PRec-Heading2"/>
      </w:pPr>
      <w:r>
        <w:t>3.3</w:t>
      </w:r>
      <w:r w:rsidR="00021D47" w:rsidRPr="0000387C">
        <w:t xml:space="preserve"> Image-to-geometry registration</w:t>
      </w:r>
    </w:p>
    <w:p w14:paraId="6B968E00" w14:textId="77777777" w:rsidR="00021D47" w:rsidRPr="004C6772" w:rsidRDefault="00021D47" w:rsidP="003A1137">
      <w:pPr>
        <w:pStyle w:val="PRec-MainText"/>
      </w:pPr>
      <w:r w:rsidRPr="0000387C">
        <w:t xml:space="preserve">Image-to-geometry algorithms </w:t>
      </w:r>
      <w:r w:rsidRPr="003A1137">
        <w:rPr>
          <w:rStyle w:val="PRec-MainTextZchn"/>
        </w:rPr>
        <w:t>aim at registering 2D images to a given 3D surface, providing a transformation from</w:t>
      </w:r>
      <w:r w:rsidRPr="0000387C">
        <w:t xml:space="preserve"> the 2D image coordinate system to 3D model coordinate system as follows:</w:t>
      </w:r>
    </w:p>
    <w:bookmarkStart w:id="12" w:name="_Hlk512503593"/>
    <w:p w14:paraId="09D27BD5" w14:textId="15C47316" w:rsidR="00021D47" w:rsidRPr="004C6772" w:rsidRDefault="006300DD" w:rsidP="00A45FD9">
      <w:pPr>
        <w:rPr>
          <w:sz w:val="16"/>
          <w:szCs w:val="16"/>
        </w:rPr>
      </w:pPr>
      <m:oMathPara>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r>
                  <m:e>
                    <m:r>
                      <m:rPr>
                        <m:sty m:val="p"/>
                      </m:rP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m:oMathPara>
      <w:bookmarkEnd w:id="12"/>
    </w:p>
    <w:p w14:paraId="6AE54828" w14:textId="2C35F410" w:rsidR="00021D47" w:rsidRPr="004C6772" w:rsidRDefault="00566A3E" w:rsidP="003A1137">
      <w:pPr>
        <w:pStyle w:val="PRec-MainText"/>
        <w:jc w:val="right"/>
        <w:rPr>
          <w:sz w:val="16"/>
          <w:szCs w:val="16"/>
        </w:rPr>
      </w:pPr>
      <w:r w:rsidRPr="004C6772">
        <w:rPr>
          <w:sz w:val="16"/>
          <w:szCs w:val="16"/>
        </w:rPr>
        <w:t>(1)</w:t>
      </w:r>
    </w:p>
    <w:p w14:paraId="790E260E" w14:textId="154048FF" w:rsidR="00021D47" w:rsidRPr="004C6772" w:rsidRDefault="006300DD" w:rsidP="00A45FD9">
      <w:pPr>
        <w:rPr>
          <w:sz w:val="16"/>
          <w:szCs w:val="16"/>
        </w:rPr>
      </w:pPr>
      <m:oMathPara>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m:oMathPara>
    </w:p>
    <w:p w14:paraId="2ED6ED49" w14:textId="4A900F15" w:rsidR="00021D47" w:rsidRPr="004C6772" w:rsidRDefault="00566A3E" w:rsidP="003A1137">
      <w:pPr>
        <w:pStyle w:val="PRec-MainText"/>
        <w:jc w:val="right"/>
        <w:rPr>
          <w:sz w:val="16"/>
          <w:szCs w:val="16"/>
        </w:rPr>
      </w:pPr>
      <w:r w:rsidRPr="004C6772">
        <w:rPr>
          <w:sz w:val="16"/>
          <w:szCs w:val="16"/>
        </w:rPr>
        <w:t>(1)</w:t>
      </w:r>
    </w:p>
    <w:p w14:paraId="0659C94A" w14:textId="2EF57D7F" w:rsidR="00021D47" w:rsidRPr="004C6772" w:rsidRDefault="006300DD" w:rsidP="00A45FD9">
      <w:pPr>
        <w:jc w:val="center"/>
        <w:rPr>
          <w:sz w:val="16"/>
          <w:szCs w:val="16"/>
        </w:rPr>
      </w:pPr>
      <m:oMathPara>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2</m:t>
              </m:r>
            </m:sup>
          </m:sSup>
          <m:r>
            <m:rPr>
              <m:sty m:val="p"/>
            </m:rPr>
            <w:rPr>
              <w:rFonts w:ascii="Cambria Math" w:hAnsi="Cambria Math"/>
              <w:sz w:val="16"/>
              <w:szCs w:val="16"/>
            </w:rPr>
            <m:t xml:space="preserve">= </m:t>
          </m:r>
          <m:f>
            <m:fPr>
              <m:ctrlPr>
                <w:rPr>
                  <w:rFonts w:ascii="Cambria Math" w:hAnsi="Cambria Math"/>
                  <w:sz w:val="16"/>
                  <w:szCs w:val="16"/>
                </w:rPr>
              </m:ctrlPr>
            </m:fPr>
            <m:num>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num>
            <m:den>
              <m:r>
                <m:rPr>
                  <m:sty m:val="p"/>
                </m:rPr>
                <w:rPr>
                  <w:rFonts w:ascii="Cambria Math" w:hAnsi="Cambria Math"/>
                  <w:sz w:val="16"/>
                  <w:szCs w:val="16"/>
                </w:rPr>
                <m:t>w</m:t>
              </m:r>
            </m:den>
          </m:f>
        </m:oMath>
      </m:oMathPara>
    </w:p>
    <w:p w14:paraId="3D8BBF19" w14:textId="65A9C644" w:rsidR="00021D47" w:rsidRPr="004C6772" w:rsidRDefault="00566A3E" w:rsidP="00A45FD9">
      <w:pPr>
        <w:jc w:val="right"/>
        <w:rPr>
          <w:sz w:val="16"/>
        </w:rPr>
      </w:pPr>
      <w:r w:rsidRPr="004C6772">
        <w:rPr>
          <w:sz w:val="16"/>
        </w:rPr>
        <w:t>(1)</w:t>
      </w:r>
    </w:p>
    <w:p w14:paraId="352F0A29" w14:textId="0DB1141F" w:rsidR="00021D47" w:rsidRPr="004C6772" w:rsidRDefault="00021D47" w:rsidP="00A45FD9">
      <w:pPr>
        <w:jc w:val="center"/>
        <w:rPr>
          <w:sz w:val="16"/>
        </w:rPr>
      </w:pPr>
      <w:r w:rsidRPr="004C6772">
        <w:rPr>
          <w:sz w:val="16"/>
        </w:rPr>
        <w:t xml:space="preserve">with </w:t>
      </w:r>
      <m:oMath>
        <m:sSub>
          <m:sSubPr>
            <m:ctrlPr>
              <w:rPr>
                <w:rFonts w:ascii="Cambria Math" w:hAnsi="Cambria Math"/>
                <w:sz w:val="16"/>
              </w:rPr>
            </m:ctrlPr>
          </m:sSubPr>
          <m:e>
            <m:r>
              <m:rPr>
                <m:sty m:val="b"/>
              </m:rPr>
              <w:rPr>
                <w:rFonts w:ascii="Cambria Math" w:hAnsi="Cambria Math"/>
                <w:sz w:val="16"/>
              </w:rPr>
              <m:t>R</m:t>
            </m:r>
          </m:e>
          <m:sub>
            <m:r>
              <m:rPr>
                <m:sty m:val="p"/>
              </m:rPr>
              <w:rPr>
                <w:rFonts w:ascii="Cambria Math" w:hAnsi="Cambria Math"/>
                <w:sz w:val="16"/>
              </w:rPr>
              <m:t>3,3</m:t>
            </m:r>
          </m:sub>
        </m:sSub>
      </m:oMath>
      <w:r w:rsidRPr="004C6772">
        <w:rPr>
          <w:sz w:val="16"/>
        </w:rPr>
        <w:t xml:space="preserve"> – rotation matrix; </w:t>
      </w:r>
      <m:oMath>
        <m:sSub>
          <m:sSubPr>
            <m:ctrlPr>
              <w:rPr>
                <w:rFonts w:ascii="Cambria Math" w:hAnsi="Cambria Math"/>
                <w:sz w:val="16"/>
              </w:rPr>
            </m:ctrlPr>
          </m:sSubPr>
          <m:e>
            <m:r>
              <m:rPr>
                <m:sty m:val="b"/>
              </m:rPr>
              <w:rPr>
                <w:rFonts w:ascii="Cambria Math" w:hAnsi="Cambria Math"/>
                <w:sz w:val="16"/>
              </w:rPr>
              <m:t>T</m:t>
            </m:r>
          </m:e>
          <m:sub>
            <m:r>
              <m:rPr>
                <m:sty m:val="p"/>
              </m:rPr>
              <w:rPr>
                <w:rFonts w:ascii="Cambria Math" w:hAnsi="Cambria Math"/>
                <w:sz w:val="16"/>
              </w:rPr>
              <m:t>1,3</m:t>
            </m:r>
          </m:sub>
        </m:sSub>
      </m:oMath>
      <w:r w:rsidRPr="004C6772">
        <w:rPr>
          <w:sz w:val="16"/>
        </w:rPr>
        <w:t xml:space="preserve"> – translation vector</w:t>
      </w:r>
    </w:p>
    <w:p w14:paraId="68A585D5" w14:textId="02CF14AC" w:rsidR="00021D47" w:rsidRPr="004C6772" w:rsidRDefault="004C6772" w:rsidP="00A45FD9">
      <w:pPr>
        <w:jc w:val="center"/>
        <w:rPr>
          <w:sz w:val="16"/>
        </w:rPr>
      </w:pPr>
      <m:oMath>
        <m:r>
          <m:rPr>
            <m:sty m:val="p"/>
          </m:rPr>
          <w:rPr>
            <w:rFonts w:ascii="Cambria Math" w:hAnsi="Cambria Math"/>
            <w:sz w:val="16"/>
          </w:rPr>
          <m:t>P</m:t>
        </m:r>
      </m:oMath>
      <w:r w:rsidR="00021D47" w:rsidRPr="004C6772">
        <w:rPr>
          <w:sz w:val="16"/>
        </w:rPr>
        <w:t xml:space="preserve"> – point of the object; </w:t>
      </w:r>
      <m:oMath>
        <m:r>
          <m:rPr>
            <m:sty m:val="p"/>
          </m:rPr>
          <w:rPr>
            <w:rFonts w:ascii="Cambria Math" w:hAnsi="Cambria Math"/>
            <w:sz w:val="16"/>
          </w:rPr>
          <m:t>P'</m:t>
        </m:r>
      </m:oMath>
      <w:r w:rsidR="00021D47" w:rsidRPr="004C6772">
        <w:rPr>
          <w:sz w:val="16"/>
        </w:rPr>
        <w:t xml:space="preserve"> – (projected) point of the image plane</w:t>
      </w:r>
    </w:p>
    <w:p w14:paraId="310C2C66" w14:textId="25B4BCC3" w:rsidR="00021D47" w:rsidRPr="003A1137" w:rsidRDefault="004C6772" w:rsidP="00A45FD9">
      <w:pPr>
        <w:jc w:val="center"/>
        <w:rPr>
          <w:sz w:val="16"/>
        </w:rPr>
      </w:pPr>
      <m:oMath>
        <m:r>
          <m:rPr>
            <m:sty m:val="p"/>
          </m:rPr>
          <w:rPr>
            <w:rFonts w:ascii="Cambria Math" w:hAnsi="Cambria Math"/>
            <w:sz w:val="16"/>
          </w:rPr>
          <w:lastRenderedPageBreak/>
          <m:t>(u,v,w)</m:t>
        </m:r>
      </m:oMath>
      <w:r w:rsidR="00021D47" w:rsidRPr="004C6772">
        <w:rPr>
          <w:sz w:val="16"/>
        </w:rPr>
        <w:t xml:space="preserve"> – image plane coordinates; </w:t>
      </w:r>
      <m:oMath>
        <m:r>
          <m:rPr>
            <m:sty m:val="p"/>
          </m:rPr>
          <w:rPr>
            <w:rFonts w:ascii="Cambria Math" w:hAnsi="Cambria Math"/>
            <w:sz w:val="16"/>
          </w:rPr>
          <m:t>(x,y,z)</m:t>
        </m:r>
      </m:oMath>
      <w:r w:rsidR="00021D47" w:rsidRPr="004C6772">
        <w:rPr>
          <w:sz w:val="16"/>
        </w:rPr>
        <w:t xml:space="preserve"> – world coordinates</w:t>
      </w:r>
    </w:p>
    <w:p w14:paraId="11B75205" w14:textId="00298E48" w:rsidR="00F13222" w:rsidRDefault="00F13222" w:rsidP="00566A3E">
      <w:pPr>
        <w:pStyle w:val="Text"/>
        <w:ind w:firstLine="0"/>
      </w:pPr>
    </w:p>
    <w:p w14:paraId="71EBC67A" w14:textId="0209F3F9" w:rsidR="00021D47" w:rsidRPr="0000387C" w:rsidRDefault="00021D47" w:rsidP="00ED0199">
      <w:pPr>
        <w:pStyle w:val="PRec-MainText"/>
      </w:pPr>
      <w:r w:rsidRPr="0000387C">
        <w:t>Using this coordinate system transformation in combination with a known interior camera orientation, it is possible to project each image on the surface</w:t>
      </w:r>
      <w:r w:rsidR="004C6772">
        <w:t xml:space="preserve"> </w:t>
      </w:r>
      <w:r w:rsidR="004C6772" w:rsidRPr="004C6772">
        <w:rPr>
          <w:color w:val="CC00CC"/>
        </w:rPr>
        <w:t>or vice a versa</w:t>
      </w:r>
      <w:r w:rsidR="004C6772">
        <w:t>.</w:t>
      </w:r>
    </w:p>
    <w:p w14:paraId="7D2A26B6" w14:textId="403E5308" w:rsidR="00021D47" w:rsidRPr="00F13222" w:rsidRDefault="00021D47" w:rsidP="00ED0199">
      <w:pPr>
        <w:pStyle w:val="PRec-MainText"/>
      </w:pPr>
      <w:r w:rsidRPr="00F13222">
        <w:t>Amongst the published literature, feature-based registration algorithms are most common. Here</w:t>
      </w:r>
      <w:r w:rsidRPr="00D86F78">
        <w:t>, salient points (e.g. SIFT, SURF, Harris corners</w:t>
      </w:r>
      <w:r w:rsidR="00F13222" w:rsidRPr="00D86F78">
        <w:t xml:space="preserve">, see </w:t>
      </w:r>
      <w:sdt>
        <w:sdtPr>
          <w:id w:val="96222531"/>
          <w:citation/>
        </w:sdtPr>
        <w:sdtContent>
          <w:r w:rsidR="00D86F78" w:rsidRPr="00D86F78">
            <w:fldChar w:fldCharType="begin"/>
          </w:r>
          <w:r w:rsidR="00D86F78" w:rsidRPr="00D86F78">
            <w:rPr>
              <w:lang w:val="en-US"/>
            </w:rPr>
            <w:instrText xml:space="preserve">CITATION Mik04 \l 1031 </w:instrText>
          </w:r>
          <w:r w:rsidR="00D86F78" w:rsidRPr="00D86F78">
            <w:fldChar w:fldCharType="separate"/>
          </w:r>
          <w:r w:rsidR="00281F45" w:rsidRPr="00281F45">
            <w:rPr>
              <w:noProof/>
              <w:lang w:val="en-US"/>
            </w:rPr>
            <w:t>(Mikolajczyk &amp; Schmid, 2004)</w:t>
          </w:r>
          <w:r w:rsidR="00D86F78" w:rsidRPr="00D86F78">
            <w:fldChar w:fldCharType="end"/>
          </w:r>
        </w:sdtContent>
      </w:sdt>
      <w:r w:rsidR="00D86F78" w:rsidRPr="00D86F78">
        <w:t xml:space="preserve"> </w:t>
      </w:r>
      <w:r w:rsidR="00F13222" w:rsidRPr="00D86F78">
        <w:t xml:space="preserve"> for</w:t>
      </w:r>
      <w:r w:rsidR="00F13222" w:rsidRPr="00F13222">
        <w:t xml:space="preserve"> details</w:t>
      </w:r>
      <w:r w:rsidRPr="00F13222">
        <w:t xml:space="preserve">) or edges within the photograph and rendered image of the target 3D model are used to establish an image-to-image correlation. </w:t>
      </w:r>
    </w:p>
    <w:p w14:paraId="238AD537" w14:textId="123D0239" w:rsidR="006B1C7D" w:rsidRPr="00F13222" w:rsidRDefault="00F13222" w:rsidP="006B1C7D">
      <w:pPr>
        <w:pStyle w:val="PRec-MainText"/>
      </w:pPr>
      <w:r w:rsidRPr="00F13222">
        <w:t>In order to establish a 2D</w:t>
      </w:r>
      <w:r w:rsidR="00021D47" w:rsidRPr="00F13222">
        <w:t xml:space="preserve">-3D correlation, there are two prevalent approaches available: for triangle mesh models, the 2D feature locations within the rendered image are </w:t>
      </w:r>
      <w:proofErr w:type="spellStart"/>
      <w:r w:rsidR="00021D47" w:rsidRPr="00F13222">
        <w:t>raycasted</w:t>
      </w:r>
      <w:proofErr w:type="spellEnd"/>
      <w:r w:rsidR="00021D47" w:rsidRPr="00F13222">
        <w:t xml:space="preserve"> using the virtual camera's vanishing point, the imaging plane, and the 3D surface model (see </w:t>
      </w:r>
      <w:r w:rsidR="00D82E3E">
        <w:fldChar w:fldCharType="begin"/>
      </w:r>
      <w:r w:rsidR="00D82E3E">
        <w:instrText xml:space="preserve"> REF _Ref512929215 \h </w:instrText>
      </w:r>
      <w:r w:rsidR="00D82E3E">
        <w:fldChar w:fldCharType="separate"/>
      </w:r>
      <w:r w:rsidR="00281F45">
        <w:t xml:space="preserve">Fig. </w:t>
      </w:r>
      <w:r w:rsidR="00281F45">
        <w:rPr>
          <w:noProof/>
        </w:rPr>
        <w:t>2</w:t>
      </w:r>
      <w:r w:rsidR="00D82E3E">
        <w:fldChar w:fldCharType="end"/>
      </w:r>
      <w:r w:rsidR="00D82E3E">
        <w:t xml:space="preserve"> </w:t>
      </w:r>
      <w:r w:rsidR="00F729AF">
        <w:t xml:space="preserve">in </w:t>
      </w:r>
      <w:sdt>
        <w:sdtPr>
          <w:id w:val="-185601225"/>
          <w:citation/>
        </w:sdtPr>
        <w:sdtContent>
          <w:r w:rsidR="00F729AF">
            <w:fldChar w:fldCharType="begin"/>
          </w:r>
          <w:r w:rsidR="00857596">
            <w:rPr>
              <w:lang w:val="en-US"/>
            </w:rPr>
            <w:instrText xml:space="preserve">CITATION Kehl2016_ISPRS \l 1031 </w:instrText>
          </w:r>
          <w:r w:rsidR="00F729AF">
            <w:fldChar w:fldCharType="separate"/>
          </w:r>
          <w:r w:rsidR="00281F45" w:rsidRPr="00281F45">
            <w:rPr>
              <w:noProof/>
              <w:lang w:val="en-US"/>
            </w:rPr>
            <w:t>(Kehl, et al., 2016a)</w:t>
          </w:r>
          <w:r w:rsidR="00F729AF">
            <w:fldChar w:fldCharType="end"/>
          </w:r>
        </w:sdtContent>
      </w:sdt>
      <w:r w:rsidR="00021D47" w:rsidRPr="00F13222">
        <w:t>)</w:t>
      </w:r>
      <w:r w:rsidR="006B1C7D">
        <w:t xml:space="preserve">, resulting </w:t>
      </w:r>
      <w:r w:rsidR="00021D47" w:rsidRPr="00F13222">
        <w:t xml:space="preserve">in the correlated 3D coordinate of the 2D feature. An alternative approach is needed for point-based models because </w:t>
      </w:r>
      <w:proofErr w:type="spellStart"/>
      <w:r w:rsidR="00021D47" w:rsidRPr="00F13222">
        <w:t>raycasting</w:t>
      </w:r>
      <w:proofErr w:type="spellEnd"/>
      <w:r w:rsidR="00021D47" w:rsidRPr="00F13222">
        <w:t xml:space="preserve"> does not apply to point representations (i.e. points cannot be intersected directly due to their zero-extent). The alter</w:t>
      </w:r>
      <w:r w:rsidR="00C9311B">
        <w:t xml:space="preserve">native approach often applied, </w:t>
      </w:r>
      <w:r w:rsidR="00021D47" w:rsidRPr="00F13222">
        <w:t xml:space="preserve">see </w:t>
      </w:r>
      <w:sdt>
        <w:sdtPr>
          <w:id w:val="263129869"/>
          <w:citation/>
        </w:sdtPr>
        <w:sdtContent>
          <w:r w:rsidR="00C9311B">
            <w:fldChar w:fldCharType="begin"/>
          </w:r>
          <w:r w:rsidR="00ED3F70">
            <w:rPr>
              <w:lang w:val="en-US"/>
            </w:rPr>
            <w:instrText xml:space="preserve">CITATION Sibbing2013 \m Sattler2011 \m Rodriguez2012 \m Garcia2015 \l 1031 </w:instrText>
          </w:r>
          <w:r w:rsidR="00C9311B">
            <w:fldChar w:fldCharType="separate"/>
          </w:r>
          <w:r w:rsidR="00281F45" w:rsidRPr="00281F45">
            <w:rPr>
              <w:noProof/>
              <w:lang w:val="en-US"/>
            </w:rPr>
            <w:t>(Sibbing, et al., 2013; Sattler, et al., 2011; Rodríguez, et al., 2012; García, et al., 2015)</w:t>
          </w:r>
          <w:r w:rsidR="00C9311B">
            <w:fldChar w:fldCharType="end"/>
          </w:r>
        </w:sdtContent>
      </w:sdt>
      <w:r w:rsidR="006B1C7D">
        <w:t>,</w:t>
      </w:r>
      <w:r w:rsidR="00021D47" w:rsidRPr="00F13222">
        <w:t xml:space="preserve"> employs smart rendering techniques that virtually expand the point into an area feature (e.g. blob, disk or sphere), which is subsequently rendered into a depth map. Afterwards, the 3D coordinate of a 2D feature can be inferred directly from the depth map. Though </w:t>
      </w:r>
      <w:r w:rsidR="006B1C7D" w:rsidRPr="006B1C7D">
        <w:rPr>
          <w:color w:val="CC00CC"/>
        </w:rPr>
        <w:t>smart</w:t>
      </w:r>
      <w:r w:rsidR="00021D47" w:rsidRPr="006B1C7D">
        <w:rPr>
          <w:color w:val="CC00CC"/>
        </w:rPr>
        <w:t xml:space="preserve"> </w:t>
      </w:r>
      <w:r w:rsidR="00021D47" w:rsidRPr="00F13222">
        <w:t>utilising graphics technology, this approach is limited by an accuracy-to-speed trade-off: low-resolution and low-quantisation depth maps introduce artificial accuracy errors in the registration process, whereas high-resolution depth maps cost considerable performance in the image generation. This last point is particularly important when employing depth map algorithms on mobile devices.</w:t>
      </w:r>
    </w:p>
    <w:p w14:paraId="03B6EAF2" w14:textId="7AEC96DE" w:rsidR="006B1C7D" w:rsidRDefault="006B1C7D" w:rsidP="006B1C7D">
      <w:pPr>
        <w:pStyle w:val="PRec-MainText"/>
      </w:pPr>
      <w:commentRangeStart w:id="13"/>
      <w:r w:rsidRPr="0000387C">
        <w:t>Feature</w:t>
      </w:r>
      <w:commentRangeEnd w:id="13"/>
      <w:r>
        <w:rPr>
          <w:rStyle w:val="Kommentarzeichen"/>
        </w:rPr>
        <w:commentReference w:id="13"/>
      </w:r>
      <w:r w:rsidRPr="0000387C">
        <w:t xml:space="preserve">-based registration is the most common approach for establishing image-to-geometry correlation on mobile devices due to its implementation simplicity, its rapid execution speed, its option for application-specific constraints and the wealth of available code that can be used. </w:t>
      </w:r>
      <w:r>
        <w:t>Application examples</w:t>
      </w:r>
      <w:r w:rsidRPr="0000387C">
        <w:t xml:space="preserve"> are ample within the literature, ranging from augmented reality </w:t>
      </w:r>
      <w:sdt>
        <w:sdtPr>
          <w:id w:val="1043023044"/>
          <w:citation/>
        </w:sdtPr>
        <w:sdtContent>
          <w:r>
            <w:fldChar w:fldCharType="begin"/>
          </w:r>
          <w:r w:rsidRPr="00ED3F70">
            <w:rPr>
              <w:lang w:val="en-US"/>
            </w:rPr>
            <w:instrText xml:space="preserve"> CITATION Gauglitz2014 \l 1031 </w:instrText>
          </w:r>
          <w:r>
            <w:rPr>
              <w:lang w:val="en-US"/>
            </w:rPr>
            <w:instrText xml:space="preserve"> \m Sweeney2015</w:instrText>
          </w:r>
          <w:r>
            <w:fldChar w:fldCharType="separate"/>
          </w:r>
          <w:r w:rsidR="00281F45" w:rsidRPr="00281F45">
            <w:rPr>
              <w:noProof/>
              <w:lang w:val="en-US"/>
            </w:rPr>
            <w:t>(Gauglitz, et al., 2014; Sweeney, et al., 2015)</w:t>
          </w:r>
          <w:r>
            <w:fldChar w:fldCharType="end"/>
          </w:r>
        </w:sdtContent>
      </w:sdt>
      <w:r w:rsidRPr="0000387C">
        <w:t xml:space="preserve"> over field geology</w:t>
      </w:r>
      <w:r>
        <w:t xml:space="preserve"> </w:t>
      </w:r>
      <w:sdt>
        <w:sdtPr>
          <w:id w:val="1595283939"/>
          <w:citation/>
        </w:sdtPr>
        <w:sdtContent>
          <w:r>
            <w:fldChar w:fldCharType="begin"/>
          </w:r>
          <w:r>
            <w:rPr>
              <w:lang w:val="en-US"/>
            </w:rPr>
            <w:instrText xml:space="preserve">CITATION Kehl2016_ISPRS \m Kehl2017_VGC \l 1031 </w:instrText>
          </w:r>
          <w:r>
            <w:fldChar w:fldCharType="separate"/>
          </w:r>
          <w:r w:rsidR="00281F45" w:rsidRPr="00281F45">
            <w:rPr>
              <w:noProof/>
              <w:lang w:val="en-US"/>
            </w:rPr>
            <w:t>(Kehl, et al., 2016a; Kehl, et al., 2017b)</w:t>
          </w:r>
          <w:r>
            <w:fldChar w:fldCharType="end"/>
          </w:r>
        </w:sdtContent>
      </w:sdt>
      <w:r w:rsidRPr="0000387C">
        <w:t>,</w:t>
      </w:r>
      <w:r>
        <w:t xml:space="preserve"> </w:t>
      </w:r>
      <w:r w:rsidRPr="0000387C">
        <w:t xml:space="preserve">to surface hydrology </w:t>
      </w:r>
      <w:sdt>
        <w:sdtPr>
          <w:id w:val="-2014827964"/>
          <w:citation/>
        </w:sdtPr>
        <w:sdtContent>
          <w:r>
            <w:fldChar w:fldCharType="begin"/>
          </w:r>
          <w:r w:rsidRPr="00ED3F70">
            <w:rPr>
              <w:lang w:val="en-US"/>
            </w:rPr>
            <w:instrText xml:space="preserve"> CITATION Kroehnert2017a \l 1031 </w:instrText>
          </w:r>
          <w:r>
            <w:rPr>
              <w:lang w:val="en-US"/>
            </w:rPr>
            <w:instrText xml:space="preserve"> \m Boerner2016</w:instrText>
          </w:r>
          <w:r>
            <w:fldChar w:fldCharType="separate"/>
          </w:r>
          <w:r w:rsidR="00281F45" w:rsidRPr="00281F45">
            <w:rPr>
              <w:noProof/>
              <w:lang w:val="en-US"/>
            </w:rPr>
            <w:t>(Kröhnert &amp; Meichsner, 2017; Boerner &amp; Kröhnert, 2016)</w:t>
          </w:r>
          <w:r>
            <w:fldChar w:fldCharType="end"/>
          </w:r>
        </w:sdtContent>
      </w:sdt>
      <w:r>
        <w:t>.</w:t>
      </w:r>
      <w:r w:rsidRPr="0000387C">
        <w:t xml:space="preserve"> These mobile apps utilize the open-source library </w:t>
      </w:r>
      <w:r w:rsidRPr="00D82E3E">
        <w:t>OpenCV4Android</w:t>
      </w:r>
      <w:r w:rsidRPr="00D82E3E">
        <w:rPr>
          <w:rStyle w:val="Funotenzeichen"/>
        </w:rPr>
        <w:footnoteReference w:id="1"/>
      </w:r>
      <w:r w:rsidRPr="00D82E3E">
        <w:t>,</w:t>
      </w:r>
      <w:r w:rsidRPr="00F13222">
        <w:t xml:space="preserve"> which is also employed in this work</w:t>
      </w:r>
      <w:r w:rsidRPr="00F13222">
        <w:rPr>
          <w:rStyle w:val="Funotenzeichen"/>
        </w:rPr>
        <w:footnoteReference w:id="2"/>
      </w:r>
      <w:r w:rsidRPr="00F13222">
        <w:t>.</w:t>
      </w:r>
      <w:r w:rsidRPr="0000387C">
        <w:t xml:space="preserve"> </w:t>
      </w:r>
      <w:r w:rsidRPr="007828E1">
        <w:rPr>
          <w:color w:val="000000" w:themeColor="text1"/>
        </w:rPr>
        <w:t xml:space="preserve">Problems </w:t>
      </w:r>
      <w:r w:rsidRPr="0000387C">
        <w:t xml:space="preserve">in real-world cases are caused by imaging variances, </w:t>
      </w:r>
      <w:r w:rsidRPr="00D82E3E">
        <w:t xml:space="preserve">resulting in reduced reliability (i.e. failing to determine any camera parameters) and stability (i.e. determining different parameters for the same sets of images) </w:t>
      </w:r>
      <w:sdt>
        <w:sdtPr>
          <w:id w:val="333731917"/>
          <w:citation/>
        </w:sdtPr>
        <w:sdtContent>
          <w:r w:rsidRPr="00D82E3E">
            <w:fldChar w:fldCharType="begin"/>
          </w:r>
          <w:r w:rsidRPr="00D82E3E">
            <w:rPr>
              <w:lang w:val="en-US"/>
            </w:rPr>
            <w:instrText xml:space="preserve">CITATION Kehl2017_PHOR \l 1031 </w:instrText>
          </w:r>
          <w:r w:rsidRPr="00D82E3E">
            <w:fldChar w:fldCharType="separate"/>
          </w:r>
          <w:r w:rsidR="00281F45" w:rsidRPr="00281F45">
            <w:rPr>
              <w:noProof/>
              <w:lang w:val="en-US"/>
            </w:rPr>
            <w:t>(Kehl, et al., 2017a)</w:t>
          </w:r>
          <w:r w:rsidRPr="00D82E3E">
            <w:fldChar w:fldCharType="end"/>
          </w:r>
        </w:sdtContent>
      </w:sdt>
      <w:r w:rsidRPr="00D82E3E">
        <w:t xml:space="preserve">. A completely alternative technique to feature-based methods is Mutual Information (MI) </w:t>
      </w:r>
      <w:sdt>
        <w:sdtPr>
          <w:id w:val="-1370529867"/>
          <w:citation/>
        </w:sdtPr>
        <w:sdtContent>
          <w:r w:rsidRPr="00D82E3E">
            <w:fldChar w:fldCharType="begin"/>
          </w:r>
          <w:r w:rsidRPr="00D82E3E">
            <w:rPr>
              <w:lang w:val="en-US"/>
            </w:rPr>
            <w:instrText xml:space="preserve"> CITATION Viola1997 \l 1031  \m Corsini2013</w:instrText>
          </w:r>
          <w:r w:rsidRPr="00D82E3E">
            <w:fldChar w:fldCharType="separate"/>
          </w:r>
          <w:r w:rsidR="00281F45" w:rsidRPr="00281F45">
            <w:rPr>
              <w:noProof/>
              <w:lang w:val="en-US"/>
            </w:rPr>
            <w:t>(Viola &amp; Wells, 1997; Corsini, et al., 2013)</w:t>
          </w:r>
          <w:r w:rsidRPr="00D82E3E">
            <w:fldChar w:fldCharType="end"/>
          </w:r>
        </w:sdtContent>
      </w:sdt>
      <w:r w:rsidRPr="00D82E3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D82E3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D82E3E">
        <w:t xml:space="preserve"> and aims at minimizing the image discrepancies (i.e.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D82E3E">
        <w:t xml:space="preserve">). The technique uses information theory quantities such as self-information and entropy </w:t>
      </w:r>
      <w:proofErr w:type="gramStart"/>
      <w:r w:rsidRPr="00D82E3E">
        <w:t>in order to</w:t>
      </w:r>
      <w:proofErr w:type="gramEnd"/>
      <w:r w:rsidRPr="00D82E3E">
        <w:t xml:space="preserve"> compare the similarity of both image. In contrast to feature-based techniques, MI faces challenges in the optimization process: the optimization of a 7 degree-of-freedom equation system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r>
          <m:rPr>
            <m:sty m:val="p"/>
          </m:rPr>
          <w:rPr>
            <w:rFonts w:ascii="Cambria Math" w:hAnsi="Cambria Math"/>
          </w:rPr>
          <m:t>,ψ,φ,θ,f</m:t>
        </m:r>
      </m:oMath>
      <w:r w:rsidRPr="00D82E3E">
        <w:t xml:space="preserve">, for </w:t>
      </w:r>
      <m:oMath>
        <m:r>
          <m:rPr>
            <m:sty m:val="p"/>
          </m:rPr>
          <w:rPr>
            <w:rFonts w:ascii="Cambria Math" w:hAnsi="Cambria Math"/>
          </w:rPr>
          <m:t>f</m:t>
        </m:r>
      </m:oMath>
      <w:r w:rsidRPr="00D82E3E">
        <w:t xml:space="preserve"> being the focal length) is unstable and prone to rest in local function minima. Only few optimisation solvers are known that can solve such equation systems reliably and provide stable</w:t>
      </w:r>
      <w:r w:rsidR="006E0AE7">
        <w:t xml:space="preserve"> results - most notably NEWUOA, </w:t>
      </w:r>
      <w:r w:rsidRPr="00D82E3E">
        <w:t xml:space="preserve">i.e. Powell's method </w:t>
      </w:r>
      <w:sdt>
        <w:sdtPr>
          <w:id w:val="-999036578"/>
          <w:citation/>
        </w:sdtPr>
        <w:sdtContent>
          <w:r w:rsidRPr="00D82E3E">
            <w:fldChar w:fldCharType="begin"/>
          </w:r>
          <w:r w:rsidRPr="00D82E3E">
            <w:rPr>
              <w:lang w:val="en-US"/>
            </w:rPr>
            <w:instrText xml:space="preserve"> CITATION Powell2006 \l 1031 </w:instrText>
          </w:r>
          <w:r w:rsidRPr="00D82E3E">
            <w:fldChar w:fldCharType="separate"/>
          </w:r>
          <w:r w:rsidR="00281F45" w:rsidRPr="00281F45">
            <w:rPr>
              <w:noProof/>
              <w:lang w:val="en-US"/>
            </w:rPr>
            <w:t>(Powell, 2006)</w:t>
          </w:r>
          <w:r w:rsidRPr="00D82E3E">
            <w:fldChar w:fldCharType="end"/>
          </w:r>
        </w:sdtContent>
      </w:sdt>
      <w:r w:rsidRPr="00D82E3E">
        <w:t xml:space="preserve"> used by </w:t>
      </w:r>
      <w:sdt>
        <w:sdtPr>
          <w:id w:val="-1251649260"/>
          <w:citation/>
        </w:sdtPr>
        <w:sdtContent>
          <w:r w:rsidRPr="00D82E3E">
            <w:fldChar w:fldCharType="begin"/>
          </w:r>
          <w:r w:rsidRPr="00D82E3E">
            <w:rPr>
              <w:lang w:val="en-US"/>
            </w:rPr>
            <w:instrText xml:space="preserve"> CITATION Corsini2013 \l 1031 </w:instrText>
          </w:r>
          <w:r w:rsidRPr="00D82E3E">
            <w:fldChar w:fldCharType="separate"/>
          </w:r>
          <w:r w:rsidR="00281F45" w:rsidRPr="00281F45">
            <w:rPr>
              <w:noProof/>
              <w:lang w:val="en-US"/>
            </w:rPr>
            <w:t>(Corsini, et al., 2013)</w:t>
          </w:r>
          <w:r w:rsidRPr="00D82E3E">
            <w:fldChar w:fldCharType="end"/>
          </w:r>
        </w:sdtContent>
      </w:sdt>
      <w:r w:rsidRPr="00D82E3E">
        <w:t>. None of the advanced solvers is</w:t>
      </w:r>
      <w:r>
        <w:t xml:space="preserve"> available in modern- and mobile-device programming languages, thus the use of MI on mobile platforms is currently prohibited.</w:t>
      </w:r>
    </w:p>
    <w:p w14:paraId="2E2B033B" w14:textId="1E7E9D9E" w:rsidR="00021D47" w:rsidRPr="0000387C" w:rsidRDefault="00021D47" w:rsidP="005F3046">
      <w:pPr>
        <w:pStyle w:val="PRec-MainText"/>
      </w:pPr>
      <w:commentRangeStart w:id="14"/>
      <w:r w:rsidRPr="00F13222">
        <w:lastRenderedPageBreak/>
        <w:t xml:space="preserve">When </w:t>
      </w:r>
      <w:commentRangeEnd w:id="14"/>
      <w:r w:rsidR="006B1C7D">
        <w:rPr>
          <w:rStyle w:val="Kommentarzeichen"/>
        </w:rPr>
        <w:commentReference w:id="14"/>
      </w:r>
      <w:r w:rsidRPr="00F13222">
        <w:t>2D-3D point pairs are established, the coordinates are normalized and put into a least-</w:t>
      </w:r>
      <w:r w:rsidRPr="006B1C7D">
        <w:t>squares optimization system, where the target is to determine the exterior camera parameters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r>
          <m:rPr>
            <m:sty m:val="p"/>
          </m:rPr>
          <w:rPr>
            <w:rFonts w:ascii="Cambria Math" w:hAnsi="Cambria Math"/>
          </w:rPr>
          <m:t>,ψ,φ,θ</m:t>
        </m:r>
      </m:oMath>
      <w:r w:rsidR="00566A3E" w:rsidRPr="006B1C7D">
        <w:t>) from the 2D</w:t>
      </w:r>
      <w:r w:rsidRPr="006B1C7D">
        <w:t xml:space="preserve">-3D point-based equation system. </w:t>
      </w:r>
      <w:r w:rsidR="00566A3E" w:rsidRPr="006B1C7D">
        <w:rPr>
          <w:color w:val="CC00CC"/>
        </w:rPr>
        <w:t xml:space="preserve">Each time the camera of a mobile device is started, it </w:t>
      </w:r>
      <w:proofErr w:type="gramStart"/>
      <w:r w:rsidR="00566A3E" w:rsidRPr="006B1C7D">
        <w:rPr>
          <w:color w:val="CC00CC"/>
        </w:rPr>
        <w:t xml:space="preserve">has </w:t>
      </w:r>
      <w:r w:rsidR="00D157DA" w:rsidRPr="006B1C7D">
        <w:rPr>
          <w:color w:val="CC00CC"/>
        </w:rPr>
        <w:t>to</w:t>
      </w:r>
      <w:proofErr w:type="gramEnd"/>
      <w:r w:rsidR="00D157DA" w:rsidRPr="006B1C7D">
        <w:rPr>
          <w:color w:val="CC00CC"/>
        </w:rPr>
        <w:t xml:space="preserve"> be re-initialised. Furthermore, the more sensors are activated, the device heats up rapidly affecting the in-built components. </w:t>
      </w:r>
      <w:r w:rsidR="006B1C7D" w:rsidRPr="006B1C7D">
        <w:rPr>
          <w:color w:val="CC00CC"/>
        </w:rPr>
        <w:t>Consequently</w:t>
      </w:r>
      <w:r w:rsidR="00D157DA" w:rsidRPr="006B1C7D">
        <w:rPr>
          <w:color w:val="CC00CC"/>
        </w:rPr>
        <w:t>, the stability of inbuilt smartphone cameras is highly critical and thus their calibration</w:t>
      </w:r>
      <w:r w:rsidR="00F729AF" w:rsidRPr="006B1C7D">
        <w:rPr>
          <w:color w:val="CC00CC"/>
        </w:rPr>
        <w:t xml:space="preserve"> </w:t>
      </w:r>
      <w:sdt>
        <w:sdtPr>
          <w:rPr>
            <w:color w:val="CC00CC"/>
          </w:rPr>
          <w:id w:val="-1741556738"/>
          <w:citation/>
        </w:sdtPr>
        <w:sdtContent>
          <w:r w:rsidR="00F729AF" w:rsidRPr="006B1C7D">
            <w:rPr>
              <w:color w:val="CC00CC"/>
            </w:rPr>
            <w:fldChar w:fldCharType="begin"/>
          </w:r>
          <w:r w:rsidR="00F729AF" w:rsidRPr="006B1C7D">
            <w:rPr>
              <w:color w:val="CC00CC"/>
              <w:lang w:val="en-US"/>
            </w:rPr>
            <w:instrText xml:space="preserve"> CITATION Kroehnert2017b \l 1031 </w:instrText>
          </w:r>
          <w:r w:rsidR="00F729AF" w:rsidRPr="006B1C7D">
            <w:rPr>
              <w:color w:val="CC00CC"/>
            </w:rPr>
            <w:fldChar w:fldCharType="separate"/>
          </w:r>
          <w:r w:rsidR="00281F45" w:rsidRPr="00281F45">
            <w:rPr>
              <w:noProof/>
              <w:color w:val="CC00CC"/>
              <w:lang w:val="en-US"/>
            </w:rPr>
            <w:t>(Kröhnert, et al., 2017)</w:t>
          </w:r>
          <w:r w:rsidR="00F729AF" w:rsidRPr="006B1C7D">
            <w:rPr>
              <w:color w:val="CC00CC"/>
            </w:rPr>
            <w:fldChar w:fldCharType="end"/>
          </w:r>
        </w:sdtContent>
      </w:sdt>
      <w:r w:rsidR="00D157DA" w:rsidRPr="006B1C7D">
        <w:rPr>
          <w:color w:val="CC00CC"/>
        </w:rPr>
        <w:t xml:space="preserve">. Having enough, well-distributed 2D-3D point pairs, the intrinsic parameters </w:t>
      </w:r>
      <m:oMath>
        <m:d>
          <m:dPr>
            <m:ctrlPr>
              <w:rPr>
                <w:rFonts w:ascii="Cambria Math" w:hAnsi="Cambria Math"/>
                <w:color w:val="CC00CC"/>
              </w:rPr>
            </m:ctrlPr>
          </m:dPr>
          <m:e>
            <m:r>
              <m:rPr>
                <m:sty m:val="p"/>
              </m:rPr>
              <w:rPr>
                <w:rFonts w:ascii="Cambria Math" w:hAnsi="Cambria Math"/>
                <w:color w:val="CC00CC"/>
              </w:rPr>
              <m:t xml:space="preserve">f, </m:t>
            </m:r>
            <m:sSub>
              <m:sSubPr>
                <m:ctrlPr>
                  <w:rPr>
                    <w:rFonts w:ascii="Cambria Math" w:hAnsi="Cambria Math"/>
                    <w:color w:val="CC00CC"/>
                  </w:rPr>
                </m:ctrlPr>
              </m:sSubPr>
              <m:e>
                <m:r>
                  <m:rPr>
                    <m:sty m:val="p"/>
                  </m:rPr>
                  <w:rPr>
                    <w:rFonts w:ascii="Cambria Math" w:hAnsi="Cambria Math"/>
                    <w:color w:val="CC00CC"/>
                  </w:rPr>
                  <m:t>c</m:t>
                </m:r>
              </m:e>
              <m:sub>
                <m:r>
                  <m:rPr>
                    <m:sty m:val="p"/>
                  </m:rPr>
                  <w:rPr>
                    <w:rFonts w:ascii="Cambria Math" w:hAnsi="Cambria Math"/>
                    <w:color w:val="CC00CC"/>
                  </w:rPr>
                  <m:t>x</m:t>
                </m:r>
              </m:sub>
            </m:sSub>
            <m:r>
              <m:rPr>
                <m:sty m:val="p"/>
              </m:rPr>
              <w:rPr>
                <w:rFonts w:ascii="Cambria Math" w:hAnsi="Cambria Math"/>
                <w:color w:val="CC00CC"/>
              </w:rPr>
              <m:t xml:space="preserve">, </m:t>
            </m:r>
            <m:sSub>
              <m:sSubPr>
                <m:ctrlPr>
                  <w:rPr>
                    <w:rFonts w:ascii="Cambria Math" w:hAnsi="Cambria Math"/>
                    <w:color w:val="CC00CC"/>
                  </w:rPr>
                </m:ctrlPr>
              </m:sSubPr>
              <m:e>
                <m:r>
                  <m:rPr>
                    <m:sty m:val="p"/>
                  </m:rPr>
                  <w:rPr>
                    <w:rFonts w:ascii="Cambria Math" w:hAnsi="Cambria Math"/>
                    <w:color w:val="CC00CC"/>
                  </w:rPr>
                  <m:t>c</m:t>
                </m:r>
              </m:e>
              <m:sub>
                <m:r>
                  <m:rPr>
                    <m:sty m:val="p"/>
                  </m:rPr>
                  <w:rPr>
                    <w:rFonts w:ascii="Cambria Math" w:hAnsi="Cambria Math"/>
                    <w:color w:val="CC00CC"/>
                  </w:rPr>
                  <m:t>y</m:t>
                </m:r>
              </m:sub>
            </m:sSub>
          </m:e>
        </m:d>
      </m:oMath>
      <w:r w:rsidR="00D157DA" w:rsidRPr="006B1C7D">
        <w:rPr>
          <w:color w:val="CC00CC"/>
        </w:rPr>
        <w:t xml:space="preserve"> and</w:t>
      </w:r>
      <w:r w:rsidR="00D157DA">
        <w:rPr>
          <w:color w:val="CC00CC"/>
        </w:rPr>
        <w:t xml:space="preserve"> lens distortion can be refined, too. </w:t>
      </w:r>
      <w:r w:rsidRPr="00F13222">
        <w:t xml:space="preserve">Non-linear optimisation systems (e.g. </w:t>
      </w:r>
      <w:proofErr w:type="spellStart"/>
      <w:r w:rsidRPr="00F13222">
        <w:t>Levenberg</w:t>
      </w:r>
      <w:proofErr w:type="spellEnd"/>
      <w:r w:rsidRPr="00F13222">
        <w:t xml:space="preserve">-Marquardt) are applied to estimate the desired parameter set </w:t>
      </w:r>
      <w:sdt>
        <w:sdtPr>
          <w:id w:val="397323730"/>
          <w:citation/>
        </w:sdtPr>
        <w:sdtContent>
          <w:r w:rsidR="00ED3F70">
            <w:fldChar w:fldCharType="begin"/>
          </w:r>
          <w:r w:rsidR="00ED3F70" w:rsidRPr="00ED3F70">
            <w:rPr>
              <w:lang w:val="en-US"/>
            </w:rPr>
            <w:instrText xml:space="preserve"> CITATION Torr2000 \l 1031 </w:instrText>
          </w:r>
          <w:r w:rsidR="00ED3F70">
            <w:fldChar w:fldCharType="separate"/>
          </w:r>
          <w:r w:rsidR="00281F45" w:rsidRPr="00281F45">
            <w:rPr>
              <w:noProof/>
              <w:lang w:val="en-US"/>
            </w:rPr>
            <w:t>(Torr &amp; Zisserman, 2000)</w:t>
          </w:r>
          <w:r w:rsidR="00ED3F70">
            <w:fldChar w:fldCharType="end"/>
          </w:r>
        </w:sdtContent>
      </w:sdt>
      <w:r w:rsidRPr="00F13222">
        <w:t xml:space="preserve">. The whole process can easily be executed on mobile devices </w:t>
      </w:r>
      <w:sdt>
        <w:sdtPr>
          <w:id w:val="-11306962"/>
          <w:citation/>
        </w:sdtPr>
        <w:sdtContent>
          <w:r w:rsidR="00ED3F70">
            <w:fldChar w:fldCharType="begin"/>
          </w:r>
          <w:r w:rsidR="00857596">
            <w:rPr>
              <w:lang w:val="en-US"/>
            </w:rPr>
            <w:instrText xml:space="preserve">CITATION Kehl2016_ISPRS \l 1031 </w:instrText>
          </w:r>
          <w:r w:rsidR="00ED3F70">
            <w:fldChar w:fldCharType="separate"/>
          </w:r>
          <w:r w:rsidR="00281F45" w:rsidRPr="00281F45">
            <w:rPr>
              <w:noProof/>
              <w:lang w:val="en-US"/>
            </w:rPr>
            <w:t>(Kehl, et al., 2016a)</w:t>
          </w:r>
          <w:r w:rsidR="00ED3F70">
            <w:fldChar w:fldCharType="end"/>
          </w:r>
        </w:sdtContent>
      </w:sdt>
      <w:r w:rsidRPr="00F13222">
        <w:t>. One of the prevalent practical challenges when employing feature-based image-to-geometry registration is to achieve a reliable feature correlation, which is often achieved by introdu</w:t>
      </w:r>
      <w:r w:rsidRPr="00D86F78">
        <w:t>cing application-specific constraints (e.g. horizon alignment</w:t>
      </w:r>
      <w:r w:rsidR="007828E1" w:rsidRPr="00D86F78">
        <w:t xml:space="preserve"> </w:t>
      </w:r>
      <w:sdt>
        <w:sdtPr>
          <w:id w:val="-1058551612"/>
          <w:citation/>
        </w:sdtPr>
        <w:sdtContent>
          <w:r w:rsidR="00F729AF" w:rsidRPr="00D86F78">
            <w:fldChar w:fldCharType="begin"/>
          </w:r>
          <w:r w:rsidR="00F729AF" w:rsidRPr="00D86F78">
            <w:rPr>
              <w:lang w:val="en-US"/>
            </w:rPr>
            <w:instrText xml:space="preserve"> CITATION Sánchez2017 \l 1031 </w:instrText>
          </w:r>
          <w:r w:rsidR="00F729AF" w:rsidRPr="00D86F78">
            <w:fldChar w:fldCharType="separate"/>
          </w:r>
          <w:r w:rsidR="00281F45" w:rsidRPr="00281F45">
            <w:rPr>
              <w:noProof/>
              <w:lang w:val="en-US"/>
            </w:rPr>
            <w:t>(Sánchez-García, et al., 2017)</w:t>
          </w:r>
          <w:r w:rsidR="00F729AF" w:rsidRPr="00D86F78">
            <w:fldChar w:fldCharType="end"/>
          </w:r>
        </w:sdtContent>
      </w:sdt>
      <w:r w:rsidR="00D86F78">
        <w:t xml:space="preserve"> </w:t>
      </w:r>
      <w:r w:rsidRPr="00F13222">
        <w:t>straight-edge enforcement or object outlines).</w:t>
      </w:r>
      <w:r w:rsidRPr="0000387C">
        <w:t xml:space="preserve"> </w:t>
      </w:r>
    </w:p>
    <w:p w14:paraId="3B205A59" w14:textId="0289A3BA" w:rsidR="00F830A5" w:rsidRPr="0000387C" w:rsidRDefault="00F25A90" w:rsidP="005F3046">
      <w:pPr>
        <w:pStyle w:val="PRec-Heading1"/>
        <w:rPr>
          <w:rFonts w:eastAsia="SimSun"/>
          <w:lang w:eastAsia="en-GB"/>
        </w:rPr>
      </w:pPr>
      <w:r w:rsidRPr="00CE4A8B">
        <w:rPr>
          <w:rFonts w:eastAsia="SimSun"/>
          <w:lang w:eastAsia="en-GB"/>
        </w:rPr>
        <w:t>I</w:t>
      </w:r>
      <w:r w:rsidR="00F830A5" w:rsidRPr="00CE4A8B">
        <w:rPr>
          <w:rFonts w:eastAsia="SimSun"/>
          <w:lang w:eastAsia="en-GB"/>
        </w:rPr>
        <w:t xml:space="preserve">V </w:t>
      </w:r>
      <w:r w:rsidR="0017374A" w:rsidRPr="00CE4A8B">
        <w:rPr>
          <w:rFonts w:eastAsia="SimSun"/>
          <w:lang w:eastAsia="en-GB"/>
        </w:rPr>
        <w:t>Sensors</w:t>
      </w:r>
    </w:p>
    <w:p w14:paraId="6336E5D7" w14:textId="77777777" w:rsidR="00F830A5" w:rsidRPr="0000387C" w:rsidRDefault="00F830A5" w:rsidP="005F3046">
      <w:pPr>
        <w:pStyle w:val="PRec-MainText"/>
        <w:rPr>
          <w:rFonts w:eastAsia="SimSun"/>
          <w:lang w:eastAsia="en-GB"/>
        </w:rPr>
      </w:pPr>
      <w:r w:rsidRPr="005F3046">
        <w:rPr>
          <w:rStyle w:val="PRec-MainTextZchn"/>
          <w:rFonts w:eastAsia="SimSun"/>
        </w:rPr>
        <w:t>What is the great difference between former mobiles and today's smartphones? Smartphones have many inbuilt sensors such as acceleration measurement units, compasses 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smartphones' positioning quality in relation to 3D annotation.</w:t>
      </w:r>
    </w:p>
    <w:p w14:paraId="4C1C5D52" w14:textId="3C73194E" w:rsidR="00F830A5" w:rsidRPr="0000387C" w:rsidRDefault="00F25A90" w:rsidP="005F3046">
      <w:pPr>
        <w:pStyle w:val="PRec-Heading2"/>
        <w:rPr>
          <w:rFonts w:eastAsia="SimSun"/>
          <w:lang w:eastAsia="en-GB"/>
        </w:rPr>
      </w:pPr>
      <w:r>
        <w:rPr>
          <w:rFonts w:eastAsia="SimSun"/>
          <w:lang w:eastAsia="en-GB"/>
        </w:rPr>
        <w:t xml:space="preserve">4.1 </w:t>
      </w:r>
      <w:r w:rsidR="00F830A5" w:rsidRPr="0000387C">
        <w:rPr>
          <w:rFonts w:eastAsia="SimSun"/>
          <w:lang w:eastAsia="en-GB"/>
        </w:rPr>
        <w:t>Localisation</w:t>
      </w:r>
    </w:p>
    <w:p w14:paraId="7734E20F" w14:textId="5F2AD768" w:rsidR="00F830A5" w:rsidRPr="0000387C" w:rsidRDefault="00F830A5" w:rsidP="005F3046">
      <w:pPr>
        <w:pStyle w:val="PRec-MainText"/>
        <w:rPr>
          <w:rFonts w:eastAsia="SimSun"/>
          <w:lang w:eastAsia="en-GB"/>
        </w:rPr>
      </w:pPr>
      <w:r w:rsidRPr="0000387C">
        <w:rPr>
          <w:rFonts w:eastAsia="SimSun"/>
          <w:lang w:eastAsia="en-GB"/>
        </w:rPr>
        <w:t>Compared to the years 2008 and 2009, sales volume for navigation systems declined sharply and</w:t>
      </w:r>
      <w:r w:rsidR="006B1C7D">
        <w:rPr>
          <w:rFonts w:eastAsia="SimSun"/>
          <w:lang w:eastAsia="en-GB"/>
        </w:rPr>
        <w:t xml:space="preserve"> constantly by approximately 70 % </w:t>
      </w:r>
      <w:r w:rsidRPr="0000387C">
        <w:rPr>
          <w:rFonts w:eastAsia="SimSun"/>
          <w:lang w:eastAsia="en-GB"/>
        </w:rPr>
        <w:t>compared to 2017 in Germany</w:t>
      </w:r>
      <w:r w:rsidR="0034504A">
        <w:rPr>
          <w:rStyle w:val="Funotenzeichen"/>
          <w:rFonts w:eastAsia="SimSun"/>
          <w:lang w:eastAsia="en-GB"/>
        </w:rPr>
        <w:footnoteReference w:id="3"/>
      </w:r>
      <w:r w:rsidR="0034504A">
        <w:rPr>
          <w:rFonts w:eastAsia="SimSun"/>
          <w:lang w:eastAsia="en-GB"/>
        </w:rPr>
        <w:t>.</w:t>
      </w:r>
      <w:r w:rsidRPr="0000387C">
        <w:rPr>
          <w:rFonts w:eastAsia="SimSun"/>
          <w:lang w:eastAsia="en-GB"/>
        </w:rPr>
        <w:t>One of the most important factors behind this may lie in the distribution of smartphones with inbuilt positioning systems, providing quite interesting alternatives to former navigation systems.</w:t>
      </w:r>
    </w:p>
    <w:p w14:paraId="42D16065" w14:textId="124B0C76" w:rsidR="00F830A5" w:rsidRPr="0000387C" w:rsidRDefault="00F830A5" w:rsidP="005F3046">
      <w:pPr>
        <w:pStyle w:val="PRec-MainText"/>
        <w:rPr>
          <w:rFonts w:eastAsia="SimSun"/>
          <w:lang w:eastAsia="en-GB"/>
        </w:rPr>
      </w:pPr>
      <w:r w:rsidRPr="0000387C">
        <w:rPr>
          <w:rFonts w:eastAsia="SimSun"/>
          <w:lang w:eastAsia="en-GB"/>
        </w:rPr>
        <w:t>For this, most of today's smartphones are equipped with</w:t>
      </w:r>
      <w:r w:rsidR="00C32FD4">
        <w:rPr>
          <w:rFonts w:eastAsia="SimSun"/>
          <w:lang w:eastAsia="en-GB"/>
        </w:rPr>
        <w:t xml:space="preserve"> absolute </w:t>
      </w:r>
      <w:r w:rsidR="00C32FD4" w:rsidRPr="00C32FD4">
        <w:rPr>
          <w:rFonts w:eastAsia="SimSun"/>
          <w:lang w:eastAsia="en-GB"/>
        </w:rPr>
        <w:t>Global Positioning System</w:t>
      </w:r>
      <w:r w:rsidR="00C32FD4">
        <w:rPr>
          <w:rFonts w:eastAsia="SimSun"/>
          <w:lang w:eastAsia="en-GB"/>
        </w:rPr>
        <w:t xml:space="preserve"> (GPS)</w:t>
      </w:r>
      <w:r w:rsidRPr="0000387C">
        <w:rPr>
          <w:rFonts w:eastAsia="SimSun"/>
          <w:lang w:eastAsia="en-GB"/>
        </w:rPr>
        <w:t xml:space="preserve"> receivers that </w:t>
      </w:r>
      <w:proofErr w:type="gramStart"/>
      <w:r w:rsidRPr="0000387C">
        <w:rPr>
          <w:rFonts w:eastAsia="SimSun"/>
          <w:lang w:eastAsia="en-GB"/>
        </w:rPr>
        <w:t>are able to</w:t>
      </w:r>
      <w:proofErr w:type="gramEnd"/>
      <w:r w:rsidRPr="0000387C">
        <w:rPr>
          <w:rFonts w:eastAsia="SimSun"/>
          <w:lang w:eastAsia="en-GB"/>
        </w:rPr>
        <w:t xml:space="preserve"> receive data from American GPS, Russian GLONASS and increasingly European GALILEO as well as Chinese BAIDOU. Even within the geosciences, smartphones gain more and more popularity e.g. for mobile mapping </w:t>
      </w:r>
      <w:sdt>
        <w:sdtPr>
          <w:rPr>
            <w:rFonts w:eastAsia="SimSun"/>
            <w:lang w:eastAsia="en-GB"/>
          </w:rPr>
          <w:id w:val="1284686122"/>
          <w:citation/>
        </w:sdtPr>
        <w:sdtContent>
          <w:r w:rsidR="00ED3F70">
            <w:rPr>
              <w:rFonts w:eastAsia="SimSun"/>
              <w:lang w:eastAsia="en-GB"/>
            </w:rPr>
            <w:fldChar w:fldCharType="begin"/>
          </w:r>
          <w:r w:rsidR="00ED3F70" w:rsidRPr="00ED3F70">
            <w:rPr>
              <w:rFonts w:eastAsia="SimSun"/>
              <w:lang w:val="en-US" w:eastAsia="en-GB"/>
            </w:rPr>
            <w:instrText xml:space="preserve"> CITATION Westhead2011 \l 1031 </w:instrText>
          </w:r>
          <w:r w:rsidR="00ED3F70">
            <w:rPr>
              <w:rFonts w:eastAsia="SimSun"/>
              <w:lang w:val="en-US" w:eastAsia="en-GB"/>
            </w:rPr>
            <w:instrText xml:space="preserve"> \m Masiero2016</w:instrText>
          </w:r>
          <w:r w:rsidR="00ED3F70">
            <w:rPr>
              <w:rFonts w:eastAsia="SimSun"/>
              <w:lang w:eastAsia="en-GB"/>
            </w:rPr>
            <w:fldChar w:fldCharType="separate"/>
          </w:r>
          <w:r w:rsidR="00281F45" w:rsidRPr="00281F45">
            <w:rPr>
              <w:rFonts w:eastAsia="SimSun"/>
              <w:noProof/>
              <w:lang w:val="en-US" w:eastAsia="en-GB"/>
            </w:rPr>
            <w:t>(Westhead, et al., 2013; Masiero, et al., 2016)</w:t>
          </w:r>
          <w:r w:rsidR="00ED3F70">
            <w:rPr>
              <w:rFonts w:eastAsia="SimSun"/>
              <w:lang w:eastAsia="en-GB"/>
            </w:rPr>
            <w:fldChar w:fldCharType="end"/>
          </w:r>
        </w:sdtContent>
      </w:sdt>
      <w:r w:rsidRPr="0000387C">
        <w:rPr>
          <w:rFonts w:eastAsia="SimSun"/>
          <w:lang w:eastAsia="en-GB"/>
        </w:rPr>
        <w:t xml:space="preserve">, or actually 3D reconstruction </w:t>
      </w:r>
      <w:sdt>
        <w:sdtPr>
          <w:rPr>
            <w:rFonts w:eastAsia="SimSun"/>
            <w:lang w:eastAsia="en-GB"/>
          </w:rPr>
          <w:id w:val="-1774549046"/>
          <w:citation/>
        </w:sdtPr>
        <w:sdtContent>
          <w:r w:rsidR="00ED3F70">
            <w:rPr>
              <w:rFonts w:eastAsia="SimSun"/>
              <w:lang w:eastAsia="en-GB"/>
            </w:rPr>
            <w:fldChar w:fldCharType="begin"/>
          </w:r>
          <w:r w:rsidR="000130C0">
            <w:rPr>
              <w:rFonts w:eastAsia="SimSun"/>
              <w:lang w:val="en-US" w:eastAsia="en-GB"/>
            </w:rPr>
            <w:instrText xml:space="preserve">CITATION Muratov2016 \m Ishihara2017 \l 1031 </w:instrText>
          </w:r>
          <w:r w:rsidR="00ED3F70">
            <w:rPr>
              <w:rFonts w:eastAsia="SimSun"/>
              <w:lang w:eastAsia="en-GB"/>
            </w:rPr>
            <w:fldChar w:fldCharType="separate"/>
          </w:r>
          <w:r w:rsidR="00281F45" w:rsidRPr="00281F45">
            <w:rPr>
              <w:rFonts w:eastAsia="SimSun"/>
              <w:noProof/>
              <w:lang w:val="en-US" w:eastAsia="en-GB"/>
            </w:rPr>
            <w:t>(Muratov, et al., 2016; Ishihara, et al., 2017)</w:t>
          </w:r>
          <w:r w:rsidR="00ED3F70">
            <w:rPr>
              <w:rFonts w:eastAsia="SimSun"/>
              <w:lang w:eastAsia="en-GB"/>
            </w:rPr>
            <w:fldChar w:fldCharType="end"/>
          </w:r>
        </w:sdtContent>
      </w:sdt>
      <w:r w:rsidRPr="0000387C">
        <w:rPr>
          <w:rFonts w:eastAsia="SimSun"/>
          <w:lang w:eastAsia="en-GB"/>
        </w:rPr>
        <w:t xml:space="preserve">. </w:t>
      </w:r>
    </w:p>
    <w:p w14:paraId="756BE1C6" w14:textId="6FBB0C35" w:rsidR="00F830A5" w:rsidRPr="0000387C" w:rsidRDefault="00F830A5" w:rsidP="005F3046">
      <w:pPr>
        <w:pStyle w:val="PRec-MainText"/>
        <w:rPr>
          <w:rFonts w:eastAsia="SimSun"/>
          <w:lang w:eastAsia="en-GB"/>
        </w:rPr>
      </w:pPr>
      <w:r w:rsidRPr="0000387C">
        <w:rPr>
          <w:rFonts w:eastAsia="SimSun"/>
          <w:lang w:eastAsia="en-GB"/>
        </w:rPr>
        <w:t>Based on these facts, many research groups recently discussed the potential of smartphone localisation strategies whereby we want to focus on outdoor use cases based on GNSS</w:t>
      </w:r>
      <w:r w:rsidR="00D82E3E">
        <w:rPr>
          <w:rFonts w:eastAsia="SimSun"/>
          <w:lang w:eastAsia="en-GB"/>
        </w:rPr>
        <w:t>s</w:t>
      </w:r>
      <w:r w:rsidRPr="0000387C">
        <w:rPr>
          <w:rFonts w:eastAsia="SimSun"/>
          <w:lang w:eastAsia="en-GB"/>
        </w:rPr>
        <w:t xml:space="preserve">. </w:t>
      </w:r>
      <w:sdt>
        <w:sdtPr>
          <w:rPr>
            <w:rFonts w:eastAsia="SimSun"/>
            <w:lang w:eastAsia="en-GB"/>
          </w:rPr>
          <w:id w:val="2123570030"/>
          <w:citation/>
        </w:sdtPr>
        <w:sdtContent>
          <w:r w:rsidR="00ED3F70">
            <w:rPr>
              <w:rFonts w:eastAsia="SimSun"/>
              <w:lang w:eastAsia="en-GB"/>
            </w:rPr>
            <w:fldChar w:fldCharType="begin"/>
          </w:r>
          <w:r w:rsidR="00ED3F70" w:rsidRPr="00D82E3E">
            <w:rPr>
              <w:rFonts w:eastAsia="SimSun"/>
              <w:lang w:val="en-US" w:eastAsia="en-GB"/>
            </w:rPr>
            <w:instrText xml:space="preserve"> CITATION Blum2013 \l 1031 </w:instrText>
          </w:r>
          <w:r w:rsidR="00ED3F70">
            <w:rPr>
              <w:rFonts w:eastAsia="SimSun"/>
              <w:lang w:eastAsia="en-GB"/>
            </w:rPr>
            <w:fldChar w:fldCharType="separate"/>
          </w:r>
          <w:r w:rsidR="00281F45" w:rsidRPr="00281F45">
            <w:rPr>
              <w:rFonts w:eastAsia="SimSun"/>
              <w:noProof/>
              <w:lang w:val="en-US" w:eastAsia="en-GB"/>
            </w:rPr>
            <w:t>(Blum, et al., 2013)</w:t>
          </w:r>
          <w:r w:rsidR="00ED3F70">
            <w:rPr>
              <w:rFonts w:eastAsia="SimSun"/>
              <w:lang w:eastAsia="en-GB"/>
            </w:rPr>
            <w:fldChar w:fldCharType="end"/>
          </w:r>
        </w:sdtContent>
      </w:sdt>
      <w:r w:rsidRPr="0000387C">
        <w:rPr>
          <w:rFonts w:eastAsia="SimSun"/>
          <w:lang w:eastAsia="en-GB"/>
        </w:rPr>
        <w:t xml:space="preserve"> observe the positioning for Android smartphone Samsung Galaxy Nexus and Apple </w:t>
      </w:r>
      <w:proofErr w:type="spellStart"/>
      <w:r w:rsidRPr="0000387C">
        <w:rPr>
          <w:rFonts w:eastAsia="SimSun"/>
          <w:lang w:eastAsia="en-GB"/>
        </w:rPr>
        <w:t>Iphone</w:t>
      </w:r>
      <w:proofErr w:type="spellEnd"/>
      <w:r w:rsidRPr="0000387C">
        <w:rPr>
          <w:rFonts w:eastAsia="SimSun"/>
          <w:lang w:eastAsia="en-GB"/>
        </w:rPr>
        <w:t xml:space="preserve"> 4 with different environmental conditions. Walking through the city they get lateral accuracies of about 10-15</w:t>
      </w:r>
      <w:r w:rsidR="000130C0">
        <w:rPr>
          <w:rFonts w:eastAsia="SimSun"/>
          <w:lang w:eastAsia="en-GB"/>
        </w:rPr>
        <w:t> </w:t>
      </w:r>
      <w:r w:rsidRPr="0000387C">
        <w:rPr>
          <w:rFonts w:eastAsia="SimSun"/>
          <w:lang w:eastAsia="en-GB"/>
        </w:rPr>
        <w:t>m close to buildings no taller than three stories. Near skyscrapers, errors of about 30</w:t>
      </w:r>
      <w:r w:rsidR="000130C0">
        <w:rPr>
          <w:rFonts w:eastAsia="SimSun"/>
          <w:lang w:eastAsia="en-GB"/>
        </w:rPr>
        <w:t> </w:t>
      </w:r>
      <w:r w:rsidRPr="0000387C">
        <w:rPr>
          <w:rFonts w:eastAsia="SimSun"/>
          <w:lang w:eastAsia="en-GB"/>
        </w:rPr>
        <w:t xml:space="preserve">m should be expected with local </w:t>
      </w:r>
      <w:r w:rsidR="00ED3F70" w:rsidRPr="0000387C">
        <w:rPr>
          <w:rFonts w:eastAsia="SimSun"/>
          <w:lang w:eastAsia="en-GB"/>
        </w:rPr>
        <w:t>extremes</w:t>
      </w:r>
      <w:r w:rsidRPr="0000387C">
        <w:rPr>
          <w:rFonts w:eastAsia="SimSun"/>
          <w:lang w:eastAsia="en-GB"/>
        </w:rPr>
        <w:t xml:space="preserve"> up to 60</w:t>
      </w:r>
      <w:r w:rsidR="00ED3F70">
        <w:rPr>
          <w:rFonts w:eastAsia="SimSun"/>
          <w:lang w:eastAsia="en-GB"/>
        </w:rPr>
        <w:t> </w:t>
      </w:r>
      <w:r w:rsidRPr="0000387C">
        <w:rPr>
          <w:rFonts w:eastAsia="SimSun"/>
          <w:lang w:eastAsia="en-GB"/>
        </w:rPr>
        <w:t xml:space="preserve">m. Similar things are published by </w:t>
      </w:r>
      <w:sdt>
        <w:sdtPr>
          <w:rPr>
            <w:rFonts w:eastAsia="SimSun"/>
            <w:lang w:eastAsia="en-GB"/>
          </w:rPr>
          <w:id w:val="89122372"/>
          <w:citation/>
        </w:sdtPr>
        <w:sdtContent>
          <w:r w:rsidR="00ED3F70">
            <w:rPr>
              <w:rFonts w:eastAsia="SimSun"/>
              <w:lang w:eastAsia="en-GB"/>
            </w:rPr>
            <w:fldChar w:fldCharType="begin"/>
          </w:r>
          <w:r w:rsidR="00ED3F70" w:rsidRPr="00ED3F70">
            <w:rPr>
              <w:rFonts w:eastAsia="SimSun"/>
              <w:lang w:val="en-US" w:eastAsia="en-GB"/>
            </w:rPr>
            <w:instrText xml:space="preserve"> CITATION Fritsch2011 \l 1031 </w:instrText>
          </w:r>
          <w:r w:rsidR="00ED3F70">
            <w:rPr>
              <w:rFonts w:eastAsia="SimSun"/>
              <w:lang w:eastAsia="en-GB"/>
            </w:rPr>
            <w:fldChar w:fldCharType="separate"/>
          </w:r>
          <w:r w:rsidR="00281F45" w:rsidRPr="00281F45">
            <w:rPr>
              <w:rFonts w:eastAsia="SimSun"/>
              <w:noProof/>
              <w:lang w:val="en-US" w:eastAsia="en-GB"/>
            </w:rPr>
            <w:t>(Fritsch, et al., 2011)</w:t>
          </w:r>
          <w:r w:rsidR="00ED3F70">
            <w:rPr>
              <w:rFonts w:eastAsia="SimSun"/>
              <w:lang w:eastAsia="en-GB"/>
            </w:rPr>
            <w:fldChar w:fldCharType="end"/>
          </w:r>
        </w:sdtContent>
      </w:sdt>
      <w:r w:rsidR="00ED3F70">
        <w:rPr>
          <w:rFonts w:eastAsia="SimSun"/>
          <w:lang w:eastAsia="en-GB"/>
        </w:rPr>
        <w:t xml:space="preserve"> </w:t>
      </w:r>
      <w:r w:rsidRPr="0000387C">
        <w:rPr>
          <w:rFonts w:eastAsia="SimSun"/>
          <w:lang w:eastAsia="en-GB"/>
        </w:rPr>
        <w:t>who determined a</w:t>
      </w:r>
      <w:r w:rsidR="00ED3F70">
        <w:rPr>
          <w:rFonts w:eastAsia="SimSun"/>
          <w:lang w:eastAsia="en-GB"/>
        </w:rPr>
        <w:t>n</w:t>
      </w:r>
      <w:r w:rsidRPr="0000387C">
        <w:rPr>
          <w:rFonts w:eastAsia="SimSun"/>
          <w:lang w:eastAsia="en-GB"/>
        </w:rPr>
        <w:t xml:space="preserve"> overall accuracy for Android smartphone HTC Hero of 15-25 m valid in 95 % of cases which was </w:t>
      </w:r>
      <w:r w:rsidRPr="0000387C">
        <w:rPr>
          <w:rFonts w:eastAsia="SimSun"/>
          <w:lang w:eastAsia="en-GB"/>
        </w:rPr>
        <w:lastRenderedPageBreak/>
        <w:t xml:space="preserve">also estimated by </w:t>
      </w:r>
      <w:sdt>
        <w:sdtPr>
          <w:rPr>
            <w:rFonts w:eastAsia="SimSun"/>
            <w:lang w:eastAsia="en-GB"/>
          </w:rPr>
          <w:id w:val="-771083842"/>
          <w:citation/>
        </w:sdtPr>
        <w:sdtContent>
          <w:r w:rsidR="00ED3F70">
            <w:rPr>
              <w:rFonts w:eastAsia="SimSun"/>
              <w:lang w:eastAsia="en-GB"/>
            </w:rPr>
            <w:fldChar w:fldCharType="begin"/>
          </w:r>
          <w:r w:rsidR="00ED3F70" w:rsidRPr="00ED3F70">
            <w:rPr>
              <w:rFonts w:eastAsia="SimSun"/>
              <w:lang w:val="en-US" w:eastAsia="en-GB"/>
            </w:rPr>
            <w:instrText xml:space="preserve"> CITATION Zhu2013 \l 1031 </w:instrText>
          </w:r>
          <w:r w:rsidR="00ED3F70">
            <w:rPr>
              <w:rFonts w:eastAsia="SimSun"/>
              <w:lang w:eastAsia="en-GB"/>
            </w:rPr>
            <w:fldChar w:fldCharType="separate"/>
          </w:r>
          <w:r w:rsidR="00281F45" w:rsidRPr="00281F45">
            <w:rPr>
              <w:rFonts w:eastAsia="SimSun"/>
              <w:noProof/>
              <w:lang w:val="en-US" w:eastAsia="en-GB"/>
            </w:rPr>
            <w:t>(Zhu, et al., 2013)</w:t>
          </w:r>
          <w:r w:rsidR="00ED3F70">
            <w:rPr>
              <w:rFonts w:eastAsia="SimSun"/>
              <w:lang w:eastAsia="en-GB"/>
            </w:rPr>
            <w:fldChar w:fldCharType="end"/>
          </w:r>
        </w:sdtContent>
      </w:sdt>
      <w:r w:rsidRPr="0000387C">
        <w:rPr>
          <w:rFonts w:eastAsia="SimSun"/>
          <w:lang w:eastAsia="en-GB"/>
        </w:rPr>
        <w:t xml:space="preserve"> and </w:t>
      </w:r>
      <w:sdt>
        <w:sdtPr>
          <w:rPr>
            <w:rFonts w:eastAsia="SimSun"/>
            <w:lang w:eastAsia="en-GB"/>
          </w:rPr>
          <w:id w:val="1600531411"/>
          <w:citation/>
        </w:sdtPr>
        <w:sdtContent>
          <w:r w:rsidR="00ED3F70">
            <w:rPr>
              <w:rFonts w:eastAsia="SimSun"/>
              <w:lang w:eastAsia="en-GB"/>
            </w:rPr>
            <w:fldChar w:fldCharType="begin"/>
          </w:r>
          <w:r w:rsidR="00ED3F70" w:rsidRPr="00ED3F70">
            <w:rPr>
              <w:rFonts w:eastAsia="SimSun"/>
              <w:lang w:val="en-US" w:eastAsia="en-GB"/>
            </w:rPr>
            <w:instrText xml:space="preserve"> CITATION Zandbergen2011 \l 1031 </w:instrText>
          </w:r>
          <w:r w:rsidR="00ED3F70">
            <w:rPr>
              <w:rFonts w:eastAsia="SimSun"/>
              <w:lang w:eastAsia="en-GB"/>
            </w:rPr>
            <w:fldChar w:fldCharType="separate"/>
          </w:r>
          <w:r w:rsidR="00281F45" w:rsidRPr="00281F45">
            <w:rPr>
              <w:rFonts w:eastAsia="SimSun"/>
              <w:noProof/>
              <w:lang w:val="en-US" w:eastAsia="en-GB"/>
            </w:rPr>
            <w:t>(Zandbergen &amp; Barbeau, 2011)</w:t>
          </w:r>
          <w:r w:rsidR="00ED3F70">
            <w:rPr>
              <w:rFonts w:eastAsia="SimSun"/>
              <w:lang w:eastAsia="en-GB"/>
            </w:rPr>
            <w:fldChar w:fldCharType="end"/>
          </w:r>
        </w:sdtContent>
      </w:sdt>
      <w:r w:rsidRPr="0000387C">
        <w:rPr>
          <w:rFonts w:eastAsia="SimSun"/>
          <w:lang w:eastAsia="en-GB"/>
        </w:rPr>
        <w:t xml:space="preserve">. Exemplary for open spaces, </w:t>
      </w:r>
      <w:sdt>
        <w:sdtPr>
          <w:rPr>
            <w:rFonts w:eastAsia="SimSun"/>
            <w:lang w:eastAsia="en-GB"/>
          </w:rPr>
          <w:id w:val="-1171712853"/>
          <w:citation/>
        </w:sdtPr>
        <w:sdtContent>
          <w:r w:rsidR="00ED3F70">
            <w:rPr>
              <w:rFonts w:eastAsia="SimSun"/>
              <w:lang w:eastAsia="en-GB"/>
            </w:rPr>
            <w:fldChar w:fldCharType="begin"/>
          </w:r>
          <w:r w:rsidR="00ED3F70" w:rsidRPr="00ED3F70">
            <w:rPr>
              <w:rFonts w:eastAsia="SimSun"/>
              <w:lang w:val="en-US" w:eastAsia="en-GB"/>
            </w:rPr>
            <w:instrText xml:space="preserve"> CITATION Meek2013 \l 1031 </w:instrText>
          </w:r>
          <w:r w:rsidR="00ED3F70">
            <w:rPr>
              <w:rFonts w:eastAsia="SimSun"/>
              <w:lang w:eastAsia="en-GB"/>
            </w:rPr>
            <w:fldChar w:fldCharType="separate"/>
          </w:r>
          <w:r w:rsidR="00281F45" w:rsidRPr="00281F45">
            <w:rPr>
              <w:rFonts w:eastAsia="SimSun"/>
              <w:noProof/>
              <w:lang w:val="en-US" w:eastAsia="en-GB"/>
            </w:rPr>
            <w:t>(Meek, et al., 2013)</w:t>
          </w:r>
          <w:r w:rsidR="00ED3F70">
            <w:rPr>
              <w:rFonts w:eastAsia="SimSun"/>
              <w:lang w:eastAsia="en-GB"/>
            </w:rPr>
            <w:fldChar w:fldCharType="end"/>
          </w:r>
        </w:sdtContent>
      </w:sdt>
      <w:r w:rsidR="00ED3F70">
        <w:rPr>
          <w:rFonts w:eastAsia="SimSun"/>
          <w:lang w:eastAsia="en-GB"/>
        </w:rPr>
        <w:t xml:space="preserve"> </w:t>
      </w:r>
      <w:r w:rsidR="00C32FD4">
        <w:rPr>
          <w:rFonts w:eastAsia="SimSun"/>
          <w:lang w:eastAsia="en-GB"/>
        </w:rPr>
        <w:t xml:space="preserve">observe an average </w:t>
      </w:r>
      <w:r w:rsidRPr="0000387C">
        <w:rPr>
          <w:rFonts w:eastAsia="SimSun"/>
          <w:lang w:eastAsia="en-GB"/>
        </w:rPr>
        <w:t>GPS accuracy of 6.8</w:t>
      </w:r>
      <w:r w:rsidR="000130C0">
        <w:rPr>
          <w:rFonts w:eastAsia="SimSun"/>
          <w:lang w:eastAsia="en-GB"/>
        </w:rPr>
        <w:t> </w:t>
      </w:r>
      <w:r w:rsidRPr="0000387C">
        <w:rPr>
          <w:rFonts w:eastAsia="SimSun"/>
          <w:lang w:eastAsia="en-GB"/>
        </w:rPr>
        <w:t xml:space="preserve">m using a Google Nexus S smartphone. However, height estimation seems to be more critical where </w:t>
      </w:r>
      <w:sdt>
        <w:sdtPr>
          <w:rPr>
            <w:rFonts w:eastAsia="SimSun"/>
            <w:lang w:eastAsia="en-GB"/>
          </w:rPr>
          <w:id w:val="2003542861"/>
          <w:citation/>
        </w:sdtPr>
        <w:sdtContent>
          <w:r w:rsidR="00ED3F70">
            <w:rPr>
              <w:rFonts w:eastAsia="SimSun"/>
              <w:lang w:eastAsia="en-GB"/>
            </w:rPr>
            <w:fldChar w:fldCharType="begin"/>
          </w:r>
          <w:r w:rsidR="00ED3F70" w:rsidRPr="00ED3F70">
            <w:rPr>
              <w:rFonts w:eastAsia="SimSun"/>
              <w:lang w:val="en-US" w:eastAsia="en-GB"/>
            </w:rPr>
            <w:instrText xml:space="preserve"> CITATION Liu2014 \l 1031 </w:instrText>
          </w:r>
          <w:r w:rsidR="00ED3F70">
            <w:rPr>
              <w:rFonts w:eastAsia="SimSun"/>
              <w:lang w:eastAsia="en-GB"/>
            </w:rPr>
            <w:fldChar w:fldCharType="separate"/>
          </w:r>
          <w:r w:rsidR="00281F45" w:rsidRPr="00281F45">
            <w:rPr>
              <w:rFonts w:eastAsia="SimSun"/>
              <w:noProof/>
              <w:lang w:val="en-US" w:eastAsia="en-GB"/>
            </w:rPr>
            <w:t>(Liu, et al., 2014)</w:t>
          </w:r>
          <w:r w:rsidR="00ED3F70">
            <w:rPr>
              <w:rFonts w:eastAsia="SimSun"/>
              <w:lang w:eastAsia="en-GB"/>
            </w:rPr>
            <w:fldChar w:fldCharType="end"/>
          </w:r>
        </w:sdtContent>
      </w:sdt>
      <w:r w:rsidRPr="0000387C">
        <w:rPr>
          <w:rFonts w:eastAsia="SimSun"/>
          <w:lang w:eastAsia="en-GB"/>
        </w:rPr>
        <w:t xml:space="preserve"> name error margins for altitude determination using smartphone's inbuilt </w:t>
      </w:r>
      <w:r w:rsidR="00C32FD4">
        <w:rPr>
          <w:rFonts w:eastAsia="SimSun"/>
          <w:lang w:eastAsia="en-GB"/>
        </w:rPr>
        <w:t xml:space="preserve">absolute </w:t>
      </w:r>
      <w:r w:rsidRPr="0000387C">
        <w:rPr>
          <w:rFonts w:eastAsia="SimSun"/>
          <w:lang w:eastAsia="en-GB"/>
        </w:rPr>
        <w:t>GPS which seem to be 2.5 times more than the horizontal component and recommend the alternative usage of barometric approaches, providing height accuracies up to 3</w:t>
      </w:r>
      <w:r w:rsidR="00ED3F70">
        <w:rPr>
          <w:rFonts w:eastAsia="SimSun"/>
          <w:lang w:eastAsia="en-GB"/>
        </w:rPr>
        <w:t> </w:t>
      </w:r>
      <w:r w:rsidRPr="0000387C">
        <w:rPr>
          <w:rFonts w:eastAsia="SimSun"/>
          <w:lang w:eastAsia="en-GB"/>
        </w:rPr>
        <w:t xml:space="preserve">m. Unfortunately, only a few of common smartphones have inbuilt barometers and reference data, necessary for barometric altitudes, is quite difficult to obtain.  </w:t>
      </w:r>
    </w:p>
    <w:p w14:paraId="020E1001" w14:textId="63ABC83E" w:rsidR="006F1468" w:rsidRPr="0000387C" w:rsidRDefault="00F25A90" w:rsidP="005F3046">
      <w:pPr>
        <w:pStyle w:val="PRec-Heading2"/>
        <w:rPr>
          <w:rFonts w:eastAsia="SimSun"/>
          <w:lang w:eastAsia="en-GB"/>
        </w:rPr>
      </w:pPr>
      <w:r>
        <w:rPr>
          <w:rFonts w:eastAsia="SimSun"/>
          <w:lang w:eastAsia="en-GB"/>
        </w:rPr>
        <w:t>4.</w:t>
      </w:r>
      <w:r w:rsidR="00450A39">
        <w:rPr>
          <w:rFonts w:eastAsia="SimSun"/>
          <w:lang w:eastAsia="en-GB"/>
        </w:rPr>
        <w:t>1.1</w:t>
      </w:r>
      <w:r w:rsidR="00F830A5" w:rsidRPr="0000387C">
        <w:rPr>
          <w:rFonts w:eastAsia="SimSun"/>
          <w:lang w:eastAsia="en-GB"/>
        </w:rPr>
        <w:t xml:space="preserve"> Location sensitivity</w:t>
      </w:r>
      <w:bookmarkStart w:id="15" w:name="_Hlk512507183"/>
    </w:p>
    <w:p w14:paraId="7088B873" w14:textId="4C815FE5" w:rsidR="0000387C" w:rsidRPr="0000387C" w:rsidRDefault="0000387C" w:rsidP="008C5BEE">
      <w:pPr>
        <w:pStyle w:val="PRec-MainText"/>
        <w:rPr>
          <w:rFonts w:eastAsia="SimSun"/>
          <w:lang w:eastAsia="en-GB"/>
        </w:rPr>
      </w:pPr>
      <w:r w:rsidRPr="0000387C">
        <w:rPr>
          <w:rFonts w:eastAsia="SimSun"/>
          <w:lang w:eastAsia="en-GB"/>
        </w:rPr>
        <w:t>Pre-knowledge about an</w:t>
      </w:r>
      <w:bookmarkEnd w:id="15"/>
      <w:r w:rsidRPr="0000387C">
        <w:rPr>
          <w:rFonts w:eastAsia="SimSun"/>
          <w:lang w:eastAsia="en-GB"/>
        </w:rPr>
        <w:t xml:space="preserve"> image's position is </w:t>
      </w:r>
      <w:r w:rsidR="00636C17" w:rsidRPr="0000387C">
        <w:rPr>
          <w:rFonts w:eastAsia="SimSun"/>
          <w:lang w:eastAsia="en-GB"/>
        </w:rPr>
        <w:t>a prerequisite</w:t>
      </w:r>
      <w:r w:rsidRPr="0000387C">
        <w:rPr>
          <w:rFonts w:eastAsia="SimSun"/>
          <w:lang w:eastAsia="en-GB"/>
        </w:rPr>
        <w:t xml:space="preserve"> for image-to-geometry registration. Thus, we are asking for how do uncertainties in positioning affect feature detection and f</w:t>
      </w:r>
      <w:r w:rsidR="00935D4F">
        <w:rPr>
          <w:rFonts w:eastAsia="SimSun"/>
          <w:lang w:eastAsia="en-GB"/>
        </w:rPr>
        <w:t>urthermore the matching results</w:t>
      </w:r>
      <w:r w:rsidR="00935D4F" w:rsidRPr="008C5BEE">
        <w:rPr>
          <w:rFonts w:eastAsia="SimSun"/>
          <w:lang w:eastAsia="en-GB"/>
        </w:rPr>
        <w:t xml:space="preserve">. </w:t>
      </w:r>
      <w:r w:rsidRPr="008C5BEE">
        <w:rPr>
          <w:rFonts w:eastAsia="SimSun"/>
          <w:color w:val="000000" w:themeColor="text1"/>
          <w:lang w:eastAsia="en-GB"/>
        </w:rPr>
        <w:t xml:space="preserve">We observe the </w:t>
      </w:r>
      <w:r w:rsidR="008C5BEE" w:rsidRPr="008C5BEE">
        <w:rPr>
          <w:rFonts w:eastAsia="SimSun"/>
          <w:color w:val="000000" w:themeColor="text1"/>
          <w:lang w:eastAsia="en-GB"/>
        </w:rPr>
        <w:t xml:space="preserve">reliability of image matching </w:t>
      </w:r>
      <w:r w:rsidRPr="008C5BEE">
        <w:rPr>
          <w:rFonts w:eastAsia="SimSun"/>
          <w:color w:val="000000" w:themeColor="text1"/>
          <w:lang w:eastAsia="en-GB"/>
        </w:rPr>
        <w:t xml:space="preserve">using </w:t>
      </w:r>
      <w:r w:rsidR="00935D4F" w:rsidRPr="008C5BEE">
        <w:rPr>
          <w:rFonts w:eastAsia="SimSun"/>
          <w:color w:val="000000" w:themeColor="text1"/>
          <w:lang w:eastAsia="en-GB"/>
        </w:rPr>
        <w:t>a</w:t>
      </w:r>
      <w:r w:rsidR="008C5BEE" w:rsidRPr="008C5BEE">
        <w:rPr>
          <w:rFonts w:eastAsia="SimSun"/>
          <w:color w:val="000000" w:themeColor="text1"/>
          <w:lang w:eastAsia="en-GB"/>
        </w:rPr>
        <w:t>n</w:t>
      </w:r>
      <w:r w:rsidR="00935D4F" w:rsidRPr="008C5BEE">
        <w:rPr>
          <w:rFonts w:eastAsia="SimSun"/>
          <w:color w:val="000000" w:themeColor="text1"/>
          <w:lang w:eastAsia="en-GB"/>
        </w:rPr>
        <w:t xml:space="preserve"> </w:t>
      </w:r>
      <w:r w:rsidR="008C5BEE" w:rsidRPr="008C5BEE">
        <w:rPr>
          <w:rFonts w:eastAsia="SimSun"/>
          <w:color w:val="000000" w:themeColor="text1"/>
          <w:lang w:eastAsia="en-GB"/>
        </w:rPr>
        <w:t xml:space="preserve">initially </w:t>
      </w:r>
      <w:r w:rsidRPr="008C5BEE">
        <w:rPr>
          <w:rFonts w:eastAsia="SimSun"/>
          <w:color w:val="000000" w:themeColor="text1"/>
          <w:lang w:eastAsia="en-GB"/>
        </w:rPr>
        <w:t xml:space="preserve">manually registered </w:t>
      </w:r>
      <w:r w:rsidR="00935D4F" w:rsidRPr="008C5BEE">
        <w:rPr>
          <w:rFonts w:eastAsia="SimSun"/>
          <w:color w:val="000000" w:themeColor="text1"/>
          <w:lang w:eastAsia="en-GB"/>
        </w:rPr>
        <w:t>image pair of a real and a virtually rendered image to observe the</w:t>
      </w:r>
      <w:r w:rsidR="008C5BEE" w:rsidRPr="008C5BEE">
        <w:rPr>
          <w:rFonts w:eastAsia="SimSun"/>
          <w:color w:val="000000" w:themeColor="text1"/>
          <w:lang w:eastAsia="en-GB"/>
        </w:rPr>
        <w:t>ir matching results when manipulating the image position</w:t>
      </w:r>
      <w:r w:rsidRPr="008C5BEE">
        <w:rPr>
          <w:rFonts w:eastAsia="SimSun"/>
          <w:color w:val="000000" w:themeColor="text1"/>
          <w:lang w:eastAsia="en-GB"/>
        </w:rPr>
        <w:t>.</w:t>
      </w:r>
      <w:r w:rsidR="008C5BEE" w:rsidRPr="008C5BEE">
        <w:rPr>
          <w:rFonts w:eastAsia="SimSun"/>
          <w:color w:val="000000" w:themeColor="text1"/>
          <w:lang w:eastAsia="en-GB"/>
        </w:rPr>
        <w:t xml:space="preserve"> </w:t>
      </w:r>
      <w:r w:rsidR="00935D4F" w:rsidRPr="008C5BEE">
        <w:rPr>
          <w:rFonts w:eastAsia="SimSun"/>
          <w:color w:val="000000" w:themeColor="text1"/>
          <w:lang w:eastAsia="en-GB"/>
        </w:rPr>
        <w:t>W</w:t>
      </w:r>
      <w:r w:rsidRPr="008C5BEE">
        <w:rPr>
          <w:rFonts w:eastAsia="SimSun"/>
          <w:lang w:eastAsia="en-GB"/>
        </w:rPr>
        <w:t>e</w:t>
      </w:r>
      <w:r w:rsidRPr="0000387C">
        <w:rPr>
          <w:rFonts w:eastAsia="SimSun"/>
          <w:lang w:eastAsia="en-GB"/>
        </w:rPr>
        <w:t xml:space="preserve"> </w:t>
      </w:r>
      <w:r w:rsidR="008C5BEE">
        <w:rPr>
          <w:rFonts w:eastAsia="SimSun"/>
          <w:lang w:eastAsia="en-GB"/>
        </w:rPr>
        <w:t>change the lateral and height components</w:t>
      </w:r>
      <w:r w:rsidR="00935D4F">
        <w:rPr>
          <w:rFonts w:eastAsia="SimSun"/>
          <w:lang w:eastAsia="en-GB"/>
        </w:rPr>
        <w:t xml:space="preserve"> </w:t>
      </w:r>
      <w:r w:rsidRPr="0000387C">
        <w:rPr>
          <w:rFonts w:eastAsia="SimSun"/>
          <w:lang w:eastAsia="en-GB"/>
        </w:rPr>
        <w:t>in steps of 2.5</w:t>
      </w:r>
      <w:r w:rsidR="0015350D">
        <w:rPr>
          <w:rFonts w:eastAsia="SimSun"/>
          <w:lang w:eastAsia="en-GB"/>
        </w:rPr>
        <w:t> </w:t>
      </w:r>
      <w:r w:rsidRPr="0000387C">
        <w:rPr>
          <w:rFonts w:eastAsia="SimSun"/>
          <w:lang w:eastAsia="en-GB"/>
        </w:rPr>
        <w:t>m up to a deviation of 25</w:t>
      </w:r>
      <w:r w:rsidR="0015350D">
        <w:rPr>
          <w:rFonts w:eastAsia="SimSun"/>
          <w:lang w:eastAsia="en-GB"/>
        </w:rPr>
        <w:t> </w:t>
      </w:r>
      <w:r w:rsidRPr="0000387C">
        <w:rPr>
          <w:rFonts w:eastAsia="SimSun"/>
          <w:lang w:eastAsia="en-GB"/>
        </w:rPr>
        <w:t>m</w:t>
      </w:r>
      <w:r w:rsidR="00935D4F">
        <w:rPr>
          <w:rFonts w:eastAsia="SimSun"/>
          <w:lang w:eastAsia="en-GB"/>
        </w:rPr>
        <w:t>, respectively</w:t>
      </w:r>
      <w:r w:rsidR="008C5BEE">
        <w:rPr>
          <w:rFonts w:eastAsia="SimSun"/>
          <w:lang w:eastAsia="en-GB"/>
        </w:rPr>
        <w:t xml:space="preserve"> and observe the distribution of matched inlier</w:t>
      </w:r>
      <w:r w:rsidR="00935D4F">
        <w:rPr>
          <w:rFonts w:eastAsia="SimSun"/>
          <w:lang w:eastAsia="en-GB"/>
        </w:rPr>
        <w:t>.</w:t>
      </w:r>
      <w:r w:rsidR="008C5BEE">
        <w:rPr>
          <w:rFonts w:eastAsia="SimSun"/>
          <w:lang w:eastAsia="en-GB"/>
        </w:rPr>
        <w:t xml:space="preserve"> </w:t>
      </w:r>
      <w:r w:rsidR="008C5BEE">
        <w:rPr>
          <w:rFonts w:eastAsia="SimSun"/>
          <w:lang w:eastAsia="en-GB"/>
        </w:rPr>
        <w:fldChar w:fldCharType="begin"/>
      </w:r>
      <w:r w:rsidR="008C5BEE">
        <w:rPr>
          <w:rFonts w:eastAsia="SimSun"/>
          <w:lang w:eastAsia="en-GB"/>
        </w:rPr>
        <w:instrText xml:space="preserve"> REF _Ref512929438 \h </w:instrText>
      </w:r>
      <w:r w:rsidR="008C5BEE">
        <w:rPr>
          <w:rFonts w:eastAsia="SimSun"/>
          <w:lang w:eastAsia="en-GB"/>
        </w:rPr>
      </w:r>
      <w:r w:rsidR="008C5BEE">
        <w:rPr>
          <w:rFonts w:eastAsia="SimSun"/>
          <w:lang w:eastAsia="en-GB"/>
        </w:rPr>
        <w:fldChar w:fldCharType="separate"/>
      </w:r>
      <w:r w:rsidR="00281F45">
        <w:t xml:space="preserve">Fig. </w:t>
      </w:r>
      <w:r w:rsidR="00281F45">
        <w:rPr>
          <w:noProof/>
        </w:rPr>
        <w:t>7</w:t>
      </w:r>
      <w:r w:rsidR="008C5BEE">
        <w:rPr>
          <w:rFonts w:eastAsia="SimSun"/>
          <w:lang w:eastAsia="en-GB"/>
        </w:rPr>
        <w:fldChar w:fldCharType="end"/>
      </w:r>
      <w:r w:rsidR="008C5BEE">
        <w:rPr>
          <w:rFonts w:eastAsia="SimSun"/>
          <w:lang w:eastAsia="en-GB"/>
        </w:rPr>
        <w:t xml:space="preserve"> shows the percentage of inliers whereas the maximum refers to the highest distribution. </w:t>
      </w:r>
    </w:p>
    <w:p w14:paraId="066287A6" w14:textId="6DA8858A" w:rsidR="00EF2D14" w:rsidRPr="00EF2D14" w:rsidRDefault="0000387C" w:rsidP="005F3046">
      <w:pPr>
        <w:pStyle w:val="PRec-MainText"/>
        <w:rPr>
          <w:rFonts w:eastAsia="SimSun"/>
          <w:lang w:eastAsia="en-GB"/>
        </w:rPr>
      </w:pPr>
      <w:r w:rsidRPr="0000387C">
        <w:rPr>
          <w:rFonts w:eastAsia="SimSun"/>
          <w:lang w:eastAsia="en-GB"/>
        </w:rPr>
        <w:t>Surprisingly, all components are rather equal affected by erroneous locations which rapidly leads to infeasible matchings when location differs more than 2.5</w:t>
      </w:r>
      <w:r w:rsidR="0015350D">
        <w:rPr>
          <w:rFonts w:eastAsia="SimSun"/>
          <w:lang w:eastAsia="en-GB"/>
        </w:rPr>
        <w:t> </w:t>
      </w:r>
      <w:r w:rsidRPr="0000387C">
        <w:rPr>
          <w:rFonts w:eastAsia="SimSun"/>
          <w:lang w:eastAsia="en-GB"/>
        </w:rPr>
        <w:t>m/</w:t>
      </w:r>
      <w:r w:rsidR="0015350D">
        <w:rPr>
          <w:rFonts w:eastAsia="SimSun"/>
          <w:lang w:eastAsia="en-GB"/>
        </w:rPr>
        <w:t xml:space="preserve"> </w:t>
      </w:r>
      <w:r w:rsidRPr="0000387C">
        <w:rPr>
          <w:rFonts w:eastAsia="SimSun"/>
          <w:lang w:eastAsia="en-GB"/>
        </w:rPr>
        <w:t>5</w:t>
      </w:r>
      <w:r w:rsidR="0015350D">
        <w:rPr>
          <w:rFonts w:eastAsia="SimSun"/>
          <w:lang w:eastAsia="en-GB"/>
        </w:rPr>
        <w:t> </w:t>
      </w:r>
      <w:r w:rsidRPr="0000387C">
        <w:rPr>
          <w:rFonts w:eastAsia="SimSun"/>
          <w:lang w:eastAsia="en-GB"/>
        </w:rPr>
        <w:t>m (northing/easting). For height component, the results are quite unstab</w:t>
      </w:r>
      <w:r w:rsidR="008C5BEE">
        <w:rPr>
          <w:rFonts w:eastAsia="SimSun"/>
          <w:lang w:eastAsia="en-GB"/>
        </w:rPr>
        <w:t>le regarding inlier occurrences</w:t>
      </w:r>
      <w:r w:rsidRPr="0000387C">
        <w:rPr>
          <w:rFonts w:eastAsia="SimSun"/>
          <w:lang w:eastAsia="en-GB"/>
        </w:rPr>
        <w:t>. Compared to</w:t>
      </w:r>
      <w:r w:rsidR="008C5BEE">
        <w:rPr>
          <w:rFonts w:eastAsia="SimSun"/>
          <w:lang w:eastAsia="en-GB"/>
        </w:rPr>
        <w:t xml:space="preserve"> the</w:t>
      </w:r>
      <w:r w:rsidRPr="0000387C">
        <w:rPr>
          <w:rFonts w:eastAsia="SimSun"/>
          <w:lang w:eastAsia="en-GB"/>
        </w:rPr>
        <w:t xml:space="preserve"> observed ac</w:t>
      </w:r>
      <w:r w:rsidR="00D82E3E">
        <w:rPr>
          <w:rFonts w:eastAsia="SimSun"/>
          <w:lang w:eastAsia="en-GB"/>
        </w:rPr>
        <w:t>curacies of smartphone inbuilt GNSS</w:t>
      </w:r>
      <w:r w:rsidRPr="0000387C">
        <w:rPr>
          <w:rFonts w:eastAsia="SimSun"/>
          <w:lang w:eastAsia="en-GB"/>
        </w:rPr>
        <w:t>, the results refer to be n</w:t>
      </w:r>
      <w:r w:rsidR="00F25A90">
        <w:rPr>
          <w:rFonts w:eastAsia="SimSun"/>
          <w:lang w:eastAsia="en-GB"/>
        </w:rPr>
        <w:t xml:space="preserve">on-negligible issues. </w:t>
      </w:r>
    </w:p>
    <w:p w14:paraId="328F1B58" w14:textId="77777777" w:rsidR="00944C7D" w:rsidRDefault="00EF2D14" w:rsidP="00944C7D">
      <w:pPr>
        <w:keepNext/>
        <w:jc w:val="center"/>
      </w:pPr>
      <w:r>
        <w:rPr>
          <w:noProof/>
        </w:rPr>
        <w:drawing>
          <wp:inline distT="0" distB="0" distL="0" distR="0" wp14:anchorId="30E35E69" wp14:editId="1A305B0A">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A264585" w14:textId="1A338E2C" w:rsidR="00423F74" w:rsidRPr="005F3046" w:rsidRDefault="00944C7D" w:rsidP="00944C7D">
      <w:pPr>
        <w:pStyle w:val="PRec-Figures"/>
      </w:pPr>
      <w:bookmarkStart w:id="16" w:name="_Ref512929438"/>
      <w:r>
        <w:t xml:space="preserve">Fig. </w:t>
      </w:r>
      <w:r>
        <w:fldChar w:fldCharType="begin"/>
      </w:r>
      <w:r>
        <w:instrText xml:space="preserve"> SEQ fig. \* ARABIC </w:instrText>
      </w:r>
      <w:r>
        <w:fldChar w:fldCharType="separate"/>
      </w:r>
      <w:r w:rsidR="00281F45">
        <w:rPr>
          <w:noProof/>
        </w:rPr>
        <w:t>7</w:t>
      </w:r>
      <w:r>
        <w:fldChar w:fldCharType="end"/>
      </w:r>
      <w:bookmarkEnd w:id="16"/>
      <w:r w:rsidR="005F3046" w:rsidRPr="005F3046">
        <w:t xml:space="preserve"> Number of total inliers in [%] registering real and synthetic images (see 4.1) manipulating users’ position with regards to height, northing and easting, respectively. Dashed lines refer to missing values because in case failed matching.</w:t>
      </w:r>
    </w:p>
    <w:p w14:paraId="03B7B29A" w14:textId="0833DB64" w:rsidR="0000387C" w:rsidRPr="0000387C" w:rsidRDefault="00935D4F" w:rsidP="005F3046">
      <w:pPr>
        <w:pStyle w:val="PRec-Heading2"/>
        <w:rPr>
          <w:rFonts w:eastAsia="SimSun"/>
          <w:lang w:eastAsia="en-GB"/>
        </w:rPr>
      </w:pPr>
      <w:r>
        <w:rPr>
          <w:rFonts w:eastAsia="SimSun"/>
          <w:lang w:eastAsia="en-GB"/>
        </w:rPr>
        <w:t>4.</w:t>
      </w:r>
      <w:r w:rsidR="00450A39">
        <w:rPr>
          <w:rFonts w:eastAsia="SimSun"/>
          <w:lang w:eastAsia="en-GB"/>
        </w:rPr>
        <w:t>2</w:t>
      </w:r>
      <w:r w:rsidR="0000387C" w:rsidRPr="0000387C">
        <w:rPr>
          <w:rFonts w:eastAsia="SimSun"/>
          <w:lang w:eastAsia="en-GB"/>
        </w:rPr>
        <w:t xml:space="preserve"> </w:t>
      </w:r>
      <w:r w:rsidR="0000387C" w:rsidRPr="009971CE">
        <w:rPr>
          <w:rFonts w:eastAsia="SimSun"/>
          <w:lang w:eastAsia="en-GB"/>
        </w:rPr>
        <w:t>Orientation</w:t>
      </w:r>
    </w:p>
    <w:p w14:paraId="394B65BC" w14:textId="1C1A11F2" w:rsidR="0000387C" w:rsidRPr="0000387C" w:rsidRDefault="0000387C" w:rsidP="005F3046">
      <w:pPr>
        <w:pStyle w:val="PRec-MainText"/>
        <w:rPr>
          <w:rFonts w:eastAsia="SimSun"/>
        </w:rPr>
      </w:pPr>
      <w:r w:rsidRPr="00896273">
        <w:rPr>
          <w:rFonts w:eastAsia="SimSun"/>
          <w:lang w:eastAsia="en-GB"/>
        </w:rPr>
        <w:t>Nothing to say that low-cost sensor systems for orientation determination, as they are integrated in smartphones</w:t>
      </w:r>
      <w:r w:rsidRPr="0000387C">
        <w:rPr>
          <w:rFonts w:eastAsia="SimSun"/>
          <w:lang w:eastAsia="en-GB"/>
        </w:rPr>
        <w:t>, may not have precision and stab</w:t>
      </w:r>
      <w:r w:rsidR="00574C69">
        <w:rPr>
          <w:rFonts w:eastAsia="SimSun"/>
          <w:lang w:eastAsia="en-GB"/>
        </w:rPr>
        <w:t>ility compared to professional IMUs</w:t>
      </w:r>
      <w:r w:rsidRPr="0000387C">
        <w:rPr>
          <w:rFonts w:eastAsia="SimSun"/>
          <w:lang w:eastAsia="en-GB"/>
        </w:rPr>
        <w:t xml:space="preserve">. Thus, we </w:t>
      </w:r>
      <w:r w:rsidRPr="0000387C">
        <w:t>put forward the hypotheses that noise in smartphone sensor stability as well as their accuracies may not be in ranges comparable to navigation systems in autonomous navigation applications.</w:t>
      </w:r>
    </w:p>
    <w:p w14:paraId="1C8AA215" w14:textId="77777777" w:rsidR="0000387C" w:rsidRDefault="0000387C" w:rsidP="005F3046">
      <w:pPr>
        <w:pStyle w:val="PRec-MainText"/>
      </w:pPr>
      <w:r w:rsidRPr="0000387C">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w:t>
      </w:r>
      <w:r w:rsidRPr="0000387C">
        <w:lastRenderedPageBreak/>
        <w:t xml:space="preserve">accelerometers are less sensitive for drifts but have poor signal-to-noise ratios. Applying sensor fusion helps to compensate for these negative characteristics in an ideal way. </w:t>
      </w:r>
    </w:p>
    <w:p w14:paraId="0D78CFBB" w14:textId="136F483A" w:rsidR="0000387C" w:rsidRDefault="0000387C" w:rsidP="005F3046">
      <w:pPr>
        <w:pStyle w:val="PRec-MainText"/>
      </w:pPr>
      <w:r w:rsidRPr="0000387C">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t xml:space="preserve">e.g. </w:t>
      </w:r>
      <w:r w:rsidRPr="0000387C">
        <w:t xml:space="preserve">Kalman filter approaches with different weights, more stability or accuracy can be given to smartphone's orientation. </w:t>
      </w:r>
    </w:p>
    <w:p w14:paraId="6EC5F313" w14:textId="0E705F8F" w:rsidR="00423F74" w:rsidRPr="0000387C" w:rsidRDefault="006300DD" w:rsidP="005F3046">
      <w:pPr>
        <w:pStyle w:val="PRec-MainText"/>
      </w:pPr>
      <w:sdt>
        <w:sdtPr>
          <w:id w:val="-813796239"/>
          <w:citation/>
        </w:sdtPr>
        <w:sdtContent>
          <w:r w:rsidR="00ED3F70">
            <w:fldChar w:fldCharType="begin"/>
          </w:r>
          <w:r w:rsidR="00ED3F70" w:rsidRPr="00ED3F70">
            <w:rPr>
              <w:lang w:val="en-US"/>
            </w:rPr>
            <w:instrText xml:space="preserve"> CITATION Pacha2015 \l 1031 </w:instrText>
          </w:r>
          <w:r w:rsidR="00ED3F70">
            <w:fldChar w:fldCharType="separate"/>
          </w:r>
          <w:r w:rsidR="00281F45" w:rsidRPr="00281F45">
            <w:rPr>
              <w:noProof/>
              <w:lang w:val="en-US"/>
            </w:rPr>
            <w:t>(Pacha, 2015)</w:t>
          </w:r>
          <w:r w:rsidR="00ED3F70">
            <w:fldChar w:fldCharType="end"/>
          </w:r>
        </w:sdtContent>
      </w:sdt>
      <w:r w:rsidR="001120B6">
        <w:t xml:space="preserve"> </w:t>
      </w:r>
      <w:r w:rsidR="0000387C" w:rsidRPr="0000387C">
        <w:t>presents two alternative virtual sensors additionall</w:t>
      </w:r>
      <w:r w:rsidR="0015350D">
        <w:t xml:space="preserve">y to </w:t>
      </w:r>
      <w:r w:rsidR="0015350D" w:rsidRPr="00B255B2">
        <w:t xml:space="preserve">Android's </w:t>
      </w:r>
      <w:r w:rsidR="001120B6">
        <w:t>(</w:t>
      </w:r>
      <w:r w:rsidR="00E70336" w:rsidRPr="00B255B2">
        <w:t>Kalman-</w:t>
      </w:r>
      <w:r w:rsidR="0015350D" w:rsidRPr="00B255B2">
        <w:t>filtered</w:t>
      </w:r>
      <w:r w:rsidR="001120B6">
        <w:t>)</w:t>
      </w:r>
      <w:r w:rsidR="0015350D" w:rsidRPr="00B255B2">
        <w:t xml:space="preserve"> </w:t>
      </w:r>
      <w:r w:rsidR="0000387C" w:rsidRPr="00B255B2">
        <w:t>Rotation Vector</w:t>
      </w:r>
      <w:r w:rsidR="00E70336" w:rsidRPr="00B255B2">
        <w:t xml:space="preserve"> (ARV)</w:t>
      </w:r>
      <w:r w:rsidR="0015350D" w:rsidRPr="00B255B2">
        <w:rPr>
          <w:rStyle w:val="Funotenzeichen"/>
        </w:rPr>
        <w:footnoteReference w:id="4"/>
      </w:r>
      <w:r w:rsidR="0015350D" w:rsidRPr="00B255B2">
        <w:t xml:space="preserve">, where the </w:t>
      </w:r>
      <w:r w:rsidR="0000387C" w:rsidRPr="00B255B2">
        <w:t>Improved Orientation Sensor 1</w:t>
      </w:r>
      <w:r w:rsidR="00E70336" w:rsidRPr="00B255B2">
        <w:t xml:space="preserve"> (IOSens1)</w:t>
      </w:r>
      <w:r w:rsidR="0000387C" w:rsidRPr="00B255B2">
        <w:t xml:space="preserve"> should be more precise than </w:t>
      </w:r>
      <w:r w:rsidR="00E70336" w:rsidRPr="00B255B2">
        <w:t>ARV</w:t>
      </w:r>
      <w:r w:rsidR="0015350D" w:rsidRPr="00B255B2">
        <w:t xml:space="preserve"> but less stable whereas </w:t>
      </w:r>
      <w:r w:rsidR="0000387C" w:rsidRPr="00B255B2">
        <w:t xml:space="preserve">Improved Orientation Sensor 2 </w:t>
      </w:r>
      <w:r w:rsidR="00E70336" w:rsidRPr="00B255B2">
        <w:t>(IOSens2)</w:t>
      </w:r>
      <w:r w:rsidR="00E70336">
        <w:t xml:space="preserve"> </w:t>
      </w:r>
      <w:r w:rsidR="0000387C" w:rsidRPr="00E70336">
        <w:t>seems to be less accurate but more robust. In the following, w</w:t>
      </w:r>
      <w:r w:rsidR="0015350D" w:rsidRPr="00E70336">
        <w:t xml:space="preserve">e check the three sensor types </w:t>
      </w:r>
      <w:r w:rsidR="00E70336">
        <w:t xml:space="preserve">ARV, IOSens1 and IOSens2 </w:t>
      </w:r>
      <w:r w:rsidR="0000387C" w:rsidRPr="00E70336">
        <w:t>for their stabil</w:t>
      </w:r>
      <w:r w:rsidR="00574C69">
        <w:t>ity and accuracy compared to an IMU</w:t>
      </w:r>
      <w:r w:rsidR="0000387C" w:rsidRPr="00E70336">
        <w:t xml:space="preserve"> tha</w:t>
      </w:r>
      <w:r w:rsidR="00574C69">
        <w:t xml:space="preserve">t is commonly used for car and </w:t>
      </w:r>
      <w:r w:rsidR="0000387C" w:rsidRPr="00E70336">
        <w:t>UAV navigation. For this, we compare measurements taken at three different tim</w:t>
      </w:r>
      <w:r w:rsidR="00636C17" w:rsidRPr="00E70336">
        <w:t>es for the devices Google Nexus </w:t>
      </w:r>
      <w:r w:rsidR="00574C69">
        <w:t>5, Samsung Galaxy S8 and the IMU</w:t>
      </w:r>
      <w:r w:rsidR="0000387C" w:rsidRPr="00E70336">
        <w:t xml:space="preserve"> Spatial from the Australian</w:t>
      </w:r>
      <w:r w:rsidR="0000387C" w:rsidRPr="0000387C">
        <w:t xml:space="preserve"> company Advanced Navigation v6.1 </w:t>
      </w:r>
      <w:r w:rsidR="00267F73">
        <w:t xml:space="preserve">that serves as ground truth </w:t>
      </w:r>
      <w:r w:rsidR="0000387C" w:rsidRPr="0000387C">
        <w:t xml:space="preserve">(for sensor </w:t>
      </w:r>
      <w:r w:rsidR="005F3046">
        <w:t xml:space="preserve">specifications refer to </w:t>
      </w:r>
      <w:r w:rsidR="005F3046">
        <w:fldChar w:fldCharType="begin"/>
      </w:r>
      <w:r w:rsidR="005F3046">
        <w:instrText xml:space="preserve"> REF _Ref512850893 \h </w:instrText>
      </w:r>
      <w:r w:rsidR="005F3046">
        <w:fldChar w:fldCharType="separate"/>
      </w:r>
      <w:r w:rsidR="00281F45">
        <w:t xml:space="preserve">Table </w:t>
      </w:r>
      <w:r w:rsidR="00281F45">
        <w:rPr>
          <w:noProof/>
        </w:rPr>
        <w:t>I</w:t>
      </w:r>
      <w:r w:rsidR="005F3046">
        <w:fldChar w:fldCharType="end"/>
      </w:r>
      <w:r w:rsidR="0015350D">
        <w:rPr>
          <w:rStyle w:val="Funotenzeichen"/>
        </w:rPr>
        <w:footnoteReference w:id="5"/>
      </w:r>
      <w:r w:rsidR="0015350D">
        <w:t xml:space="preserve"> and</w:t>
      </w:r>
      <w:r w:rsidR="0000387C" w:rsidRPr="0000387C">
        <w:t xml:space="preserve"> </w:t>
      </w:r>
      <w:r w:rsidR="005F3046">
        <w:fldChar w:fldCharType="begin"/>
      </w:r>
      <w:r w:rsidR="005F3046">
        <w:instrText xml:space="preserve"> REF _Ref512851001 \h </w:instrText>
      </w:r>
      <w:r w:rsidR="005F3046">
        <w:fldChar w:fldCharType="separate"/>
      </w:r>
      <w:r w:rsidR="00281F45">
        <w:t xml:space="preserve">Table </w:t>
      </w:r>
      <w:r w:rsidR="00281F45">
        <w:rPr>
          <w:noProof/>
        </w:rPr>
        <w:t>II</w:t>
      </w:r>
      <w:r w:rsidR="005F3046">
        <w:fldChar w:fldCharType="end"/>
      </w:r>
      <w:r w:rsidR="0015350D">
        <w:rPr>
          <w:rStyle w:val="Funotenzeichen"/>
        </w:rPr>
        <w:footnoteReference w:id="6"/>
      </w:r>
      <w:r w:rsidR="0015350D">
        <w:t>).</w:t>
      </w:r>
    </w:p>
    <w:p w14:paraId="336C934F" w14:textId="34ACA5DE" w:rsidR="00252215" w:rsidRPr="00944C7D" w:rsidRDefault="00252215" w:rsidP="00944C7D">
      <w:pPr>
        <w:pStyle w:val="PRec-Tabletitle"/>
      </w:pPr>
      <w:bookmarkStart w:id="17" w:name="_Ref512850893"/>
      <w:bookmarkStart w:id="18" w:name="_Ref512850882"/>
      <w:r>
        <w:t xml:space="preserve">Table </w:t>
      </w:r>
      <w:r>
        <w:fldChar w:fldCharType="begin"/>
      </w:r>
      <w:r>
        <w:instrText xml:space="preserve"> SEQ Table \* ROMAN </w:instrText>
      </w:r>
      <w:r>
        <w:fldChar w:fldCharType="separate"/>
      </w:r>
      <w:r w:rsidR="00281F45">
        <w:rPr>
          <w:noProof/>
        </w:rPr>
        <w:t>I</w:t>
      </w:r>
      <w:r>
        <w:fldChar w:fldCharType="end"/>
      </w:r>
      <w:bookmarkEnd w:id="17"/>
      <w:r w:rsidRPr="00252215">
        <w:rPr>
          <w:smallCaps/>
        </w:rPr>
        <w:t xml:space="preserve">. </w:t>
      </w:r>
      <w:r w:rsidRPr="00944C7D">
        <w:t>Orientation sensor specifications for Google Nexus 5 and Samsung Galaxy S8.</w:t>
      </w:r>
      <w:bookmarkEnd w:id="18"/>
    </w:p>
    <w:tbl>
      <w:tblPr>
        <w:tblW w:w="0" w:type="auto"/>
        <w:jc w:val="center"/>
        <w:tblCellMar>
          <w:left w:w="28" w:type="dxa"/>
          <w:right w:w="28" w:type="dxa"/>
        </w:tblCellMar>
        <w:tblLook w:val="0000" w:firstRow="0" w:lastRow="0" w:firstColumn="0" w:lastColumn="0" w:noHBand="0" w:noVBand="0"/>
      </w:tblPr>
      <w:tblGrid>
        <w:gridCol w:w="1976"/>
        <w:gridCol w:w="2278"/>
        <w:gridCol w:w="2843"/>
      </w:tblGrid>
      <w:tr w:rsidR="00896273" w:rsidRPr="003A1137" w14:paraId="1CA1139E" w14:textId="77777777" w:rsidTr="003A1137">
        <w:trPr>
          <w:cantSplit/>
          <w:jc w:val="center"/>
        </w:trPr>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0CD2A392" w14:textId="77777777" w:rsidR="00896273" w:rsidRPr="003A1137" w:rsidRDefault="00896273" w:rsidP="003A1137">
            <w:pPr>
              <w:rPr>
                <w:sz w:val="16"/>
              </w:rPr>
            </w:pP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07D9D928" w14:textId="77777777" w:rsidR="00896273" w:rsidRPr="003A1137" w:rsidRDefault="00896273" w:rsidP="003A1137">
            <w:pPr>
              <w:rPr>
                <w:sz w:val="16"/>
              </w:rPr>
            </w:pPr>
            <w:r w:rsidRPr="003A1137">
              <w:rPr>
                <w:sz w:val="16"/>
              </w:rPr>
              <w:t>Google Nexus 5</w:t>
            </w: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4B6C8116" w14:textId="77777777" w:rsidR="00896273" w:rsidRPr="003A1137" w:rsidRDefault="00896273" w:rsidP="003A1137">
            <w:pPr>
              <w:rPr>
                <w:sz w:val="16"/>
              </w:rPr>
            </w:pPr>
            <w:r w:rsidRPr="003A1137">
              <w:rPr>
                <w:sz w:val="16"/>
              </w:rPr>
              <w:t>Samsung Galaxy S8</w:t>
            </w:r>
          </w:p>
        </w:tc>
      </w:tr>
      <w:tr w:rsidR="00896273" w:rsidRPr="003A1137" w14:paraId="51C7C43F"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A7A5A14" w14:textId="77777777" w:rsidR="00896273" w:rsidRPr="003A1137" w:rsidRDefault="00896273" w:rsidP="003A1137">
            <w:pPr>
              <w:rPr>
                <w:sz w:val="16"/>
              </w:rPr>
            </w:pPr>
            <w:r w:rsidRPr="003A1137">
              <w:rPr>
                <w:sz w:val="16"/>
              </w:rPr>
              <w:t>Accelerometer / Gyroscope</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2DEAE9E" w14:textId="77777777" w:rsidR="00896273" w:rsidRPr="003A1137" w:rsidRDefault="00896273" w:rsidP="003A1137">
            <w:pPr>
              <w:rPr>
                <w:sz w:val="16"/>
              </w:rPr>
            </w:pPr>
            <w:proofErr w:type="spellStart"/>
            <w:r w:rsidRPr="003A1137">
              <w:rPr>
                <w:sz w:val="16"/>
              </w:rPr>
              <w:t>InvenSense</w:t>
            </w:r>
            <w:proofErr w:type="spellEnd"/>
            <w:r w:rsidRPr="003A1137">
              <w:rPr>
                <w:sz w:val="16"/>
              </w:rPr>
              <w:t xml:space="preserve"> MPU-6515 (6-axes)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3DDDF2E" w14:textId="77777777" w:rsidR="00896273" w:rsidRPr="003A1137" w:rsidRDefault="00896273" w:rsidP="003A1137">
            <w:pPr>
              <w:rPr>
                <w:sz w:val="16"/>
              </w:rPr>
            </w:pPr>
            <w:r w:rsidRPr="003A1137">
              <w:rPr>
                <w:sz w:val="16"/>
              </w:rPr>
              <w:t>ST Microelectronics LSM6DSL (6-axes)</w:t>
            </w:r>
          </w:p>
        </w:tc>
      </w:tr>
      <w:tr w:rsidR="00896273" w:rsidRPr="003A1137" w14:paraId="620A36F7"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7C08B3C" w14:textId="77777777" w:rsidR="00896273" w:rsidRPr="003A1137" w:rsidRDefault="00896273" w:rsidP="003A1137">
            <w:pPr>
              <w:rPr>
                <w:sz w:val="16"/>
              </w:rPr>
            </w:pPr>
            <w:r w:rsidRPr="003A1137">
              <w:rPr>
                <w:sz w:val="16"/>
              </w:rPr>
              <w:t>Magnetic compass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0AA81A5" w14:textId="77777777" w:rsidR="00896273" w:rsidRPr="003A1137" w:rsidRDefault="00896273" w:rsidP="003A1137">
            <w:pPr>
              <w:rPr>
                <w:sz w:val="16"/>
              </w:rPr>
            </w:pPr>
            <w:r w:rsidRPr="003A1137">
              <w:rPr>
                <w:sz w:val="16"/>
              </w:rPr>
              <w:t>Asahi Kasei AK8963</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83C72BB" w14:textId="77777777" w:rsidR="00896273" w:rsidRPr="003A1137" w:rsidRDefault="00896273" w:rsidP="003A1137">
            <w:pPr>
              <w:rPr>
                <w:sz w:val="16"/>
              </w:rPr>
            </w:pPr>
            <w:r w:rsidRPr="003A1137">
              <w:rPr>
                <w:sz w:val="16"/>
              </w:rPr>
              <w:t>Asahi Kasei AK09916C</w:t>
            </w:r>
          </w:p>
        </w:tc>
      </w:tr>
      <w:tr w:rsidR="00896273" w:rsidRPr="003A1137" w14:paraId="7A7609BA"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CEB8310" w14:textId="77777777" w:rsidR="00896273" w:rsidRPr="003A1137" w:rsidRDefault="00896273" w:rsidP="003A1137">
            <w:pPr>
              <w:rPr>
                <w:sz w:val="16"/>
              </w:rPr>
            </w:pPr>
            <w:r w:rsidRPr="003A1137">
              <w:rPr>
                <w:sz w:val="16"/>
              </w:rPr>
              <w:t>Pricing</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20FD4C8" w14:textId="77777777" w:rsidR="00896273" w:rsidRPr="003A1137" w:rsidRDefault="00896273" w:rsidP="003A1137">
            <w:pPr>
              <w:rPr>
                <w:sz w:val="16"/>
              </w:rPr>
            </w:pPr>
            <w:r w:rsidRPr="003A1137">
              <w:rPr>
                <w:sz w:val="16"/>
              </w:rPr>
              <w:t>(-)</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2462B993" w14:textId="77777777" w:rsidR="00896273" w:rsidRPr="003A1137" w:rsidRDefault="00896273" w:rsidP="003A1137">
            <w:pPr>
              <w:rPr>
                <w:sz w:val="16"/>
              </w:rPr>
            </w:pPr>
            <w:r w:rsidRPr="003A1137">
              <w:rPr>
                <w:sz w:val="16"/>
              </w:rPr>
              <w:t>6.50 USD</w:t>
            </w:r>
          </w:p>
        </w:tc>
      </w:tr>
    </w:tbl>
    <w:p w14:paraId="640A5972" w14:textId="33CCA4F5" w:rsidR="00252215" w:rsidRDefault="00252215" w:rsidP="00944C7D">
      <w:pPr>
        <w:pStyle w:val="PRec-Tabletitle"/>
      </w:pPr>
      <w:bookmarkStart w:id="19" w:name="_Ref512851001"/>
      <w:r>
        <w:t xml:space="preserve">Table </w:t>
      </w:r>
      <w:r>
        <w:fldChar w:fldCharType="begin"/>
      </w:r>
      <w:r>
        <w:instrText xml:space="preserve"> SEQ Table \* ROMAN </w:instrText>
      </w:r>
      <w:r>
        <w:fldChar w:fldCharType="separate"/>
      </w:r>
      <w:r w:rsidR="00281F45">
        <w:rPr>
          <w:noProof/>
        </w:rPr>
        <w:t>II</w:t>
      </w:r>
      <w:r>
        <w:fldChar w:fldCharType="end"/>
      </w:r>
      <w:bookmarkEnd w:id="19"/>
      <w:r>
        <w:t xml:space="preserve">. </w:t>
      </w:r>
      <w:r w:rsidR="000A7D0B">
        <w:t xml:space="preserve">IMU specifications/ accuracies </w:t>
      </w:r>
      <w:r w:rsidRPr="00252215">
        <w:t>for Advanced Navigation Spatial v6.1.</w:t>
      </w:r>
    </w:p>
    <w:tbl>
      <w:tblPr>
        <w:tblW w:w="0" w:type="auto"/>
        <w:jc w:val="center"/>
        <w:tblCellMar>
          <w:left w:w="28" w:type="dxa"/>
          <w:right w:w="28" w:type="dxa"/>
        </w:tblCellMar>
        <w:tblLook w:val="0000" w:firstRow="0" w:lastRow="0" w:firstColumn="0" w:lastColumn="0" w:noHBand="0" w:noVBand="0"/>
      </w:tblPr>
      <w:tblGrid>
        <w:gridCol w:w="769"/>
        <w:gridCol w:w="875"/>
        <w:gridCol w:w="1067"/>
        <w:gridCol w:w="1244"/>
        <w:gridCol w:w="875"/>
      </w:tblGrid>
      <w:tr w:rsidR="000A7D0B" w:rsidRPr="003A1137" w14:paraId="14B7DCA3" w14:textId="70BAAA56" w:rsidTr="000A7D0B">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262280E7" w14:textId="17DB4A84" w:rsidR="000A7D0B" w:rsidRPr="003A1137" w:rsidRDefault="000A7D0B" w:rsidP="004C6772">
            <w:pPr>
              <w:rPr>
                <w:sz w:val="16"/>
              </w:rPr>
            </w:pPr>
            <w:r>
              <w:rPr>
                <w:sz w:val="16"/>
              </w:rPr>
              <w:t>Static</w:t>
            </w:r>
          </w:p>
        </w:tc>
        <w:tc>
          <w:tcPr>
            <w:tcW w:w="0" w:type="auto"/>
            <w:gridSpan w:val="3"/>
            <w:tcBorders>
              <w:top w:val="single" w:sz="4" w:space="0" w:color="auto"/>
              <w:bottom w:val="single" w:sz="4" w:space="0" w:color="auto"/>
            </w:tcBorders>
            <w:tcMar>
              <w:left w:w="113" w:type="dxa"/>
              <w:right w:w="113" w:type="dxa"/>
            </w:tcMar>
          </w:tcPr>
          <w:p w14:paraId="1E64427E" w14:textId="65036C20" w:rsidR="000A7D0B" w:rsidRPr="003A1137" w:rsidRDefault="000A7D0B" w:rsidP="004C6772">
            <w:pPr>
              <w:rPr>
                <w:sz w:val="16"/>
              </w:rPr>
            </w:pPr>
            <w:r>
              <w:rPr>
                <w:sz w:val="16"/>
              </w:rPr>
              <w:t>Dynamic</w:t>
            </w:r>
          </w:p>
        </w:tc>
      </w:tr>
      <w:tr w:rsidR="000A7D0B" w:rsidRPr="003A1137" w14:paraId="1A513911" w14:textId="3B7B78AE" w:rsidTr="000A7D0B">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14:paraId="6C980DF6" w14:textId="464EAB60" w:rsidR="000A7D0B" w:rsidRPr="003A1137" w:rsidRDefault="000A7D0B" w:rsidP="000A7D0B">
            <w:pPr>
              <w:rPr>
                <w:sz w:val="16"/>
              </w:rPr>
            </w:pPr>
            <w:r w:rsidRPr="000A7D0B">
              <w:rPr>
                <w:sz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14:paraId="205C91C7" w14:textId="57AAE108" w:rsidR="000A7D0B" w:rsidRPr="003A1137" w:rsidRDefault="000A7D0B" w:rsidP="000A7D0B">
            <w:pPr>
              <w:rPr>
                <w:sz w:val="16"/>
              </w:rPr>
            </w:pPr>
            <w:r>
              <w:rPr>
                <w:sz w:val="16"/>
              </w:rPr>
              <w:t>Pitch/Roll</w:t>
            </w:r>
          </w:p>
        </w:tc>
        <w:tc>
          <w:tcPr>
            <w:tcW w:w="0" w:type="auto"/>
            <w:tcBorders>
              <w:top w:val="single" w:sz="4" w:space="0" w:color="auto"/>
            </w:tcBorders>
            <w:tcMar>
              <w:left w:w="113" w:type="dxa"/>
              <w:right w:w="113" w:type="dxa"/>
            </w:tcMar>
          </w:tcPr>
          <w:p w14:paraId="433E559E" w14:textId="63D086AB" w:rsidR="000A7D0B" w:rsidRPr="003A1137" w:rsidRDefault="000A7D0B" w:rsidP="000A7D0B">
            <w:pPr>
              <w:rPr>
                <w:sz w:val="16"/>
              </w:rPr>
            </w:pPr>
            <w:r>
              <w:rPr>
                <w:sz w:val="16"/>
              </w:rPr>
              <w:t xml:space="preserve">Heading </w:t>
            </w:r>
            <w:r>
              <w:rPr>
                <w:sz w:val="16"/>
              </w:rPr>
              <w:br/>
              <w:t>(with GNSS)</w:t>
            </w:r>
          </w:p>
        </w:tc>
        <w:tc>
          <w:tcPr>
            <w:tcW w:w="0" w:type="auto"/>
            <w:tcBorders>
              <w:top w:val="single" w:sz="4" w:space="0" w:color="auto"/>
            </w:tcBorders>
            <w:tcMar>
              <w:left w:w="113" w:type="dxa"/>
              <w:right w:w="113" w:type="dxa"/>
            </w:tcMar>
          </w:tcPr>
          <w:p w14:paraId="5796E9A6" w14:textId="77777777" w:rsidR="000A7D0B" w:rsidRDefault="000A7D0B" w:rsidP="000A7D0B">
            <w:pPr>
              <w:rPr>
                <w:sz w:val="16"/>
              </w:rPr>
            </w:pPr>
            <w:r>
              <w:rPr>
                <w:sz w:val="16"/>
              </w:rPr>
              <w:t>Heading</w:t>
            </w:r>
          </w:p>
          <w:p w14:paraId="496768B0" w14:textId="4939C78F" w:rsidR="000A7D0B" w:rsidRPr="003A1137" w:rsidRDefault="000A7D0B" w:rsidP="000A7D0B">
            <w:pPr>
              <w:rPr>
                <w:sz w:val="16"/>
              </w:rPr>
            </w:pPr>
            <w:r>
              <w:rPr>
                <w:sz w:val="16"/>
              </w:rPr>
              <w:t>(magnetic only)</w:t>
            </w:r>
          </w:p>
        </w:tc>
        <w:tc>
          <w:tcPr>
            <w:tcW w:w="0" w:type="auto"/>
            <w:tcBorders>
              <w:top w:val="single" w:sz="4" w:space="0" w:color="auto"/>
            </w:tcBorders>
            <w:tcMar>
              <w:left w:w="113" w:type="dxa"/>
              <w:right w:w="113" w:type="dxa"/>
            </w:tcMar>
            <w:vAlign w:val="center"/>
          </w:tcPr>
          <w:p w14:paraId="7DE1DE77" w14:textId="73AC7BFA" w:rsidR="000A7D0B" w:rsidRPr="003A1137" w:rsidRDefault="000A7D0B" w:rsidP="000A7D0B">
            <w:pPr>
              <w:rPr>
                <w:sz w:val="16"/>
              </w:rPr>
            </w:pPr>
            <w:r>
              <w:rPr>
                <w:sz w:val="16"/>
              </w:rPr>
              <w:t>Pitch/Roll</w:t>
            </w:r>
          </w:p>
        </w:tc>
      </w:tr>
      <w:tr w:rsidR="000A7D0B" w:rsidRPr="003A1137" w14:paraId="72D6727A" w14:textId="40F2D502" w:rsidTr="000A7D0B">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14:paraId="3906F660" w14:textId="1967F8E2" w:rsidR="000A7D0B" w:rsidRPr="003A1137" w:rsidRDefault="000A7D0B" w:rsidP="000A7D0B">
            <w:pPr>
              <w:rPr>
                <w:sz w:val="16"/>
              </w:rPr>
            </w:pPr>
            <w:r>
              <w:rPr>
                <w:sz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14:paraId="5B26995D" w14:textId="737ACCB9" w:rsidR="000A7D0B" w:rsidRPr="003A1137" w:rsidRDefault="000A7D0B" w:rsidP="000A7D0B">
            <w:pPr>
              <w:rPr>
                <w:sz w:val="16"/>
              </w:rPr>
            </w:pPr>
            <w:r w:rsidRPr="000A7D0B">
              <w:rPr>
                <w:sz w:val="16"/>
              </w:rPr>
              <w:t>0.1 °</w:t>
            </w:r>
          </w:p>
        </w:tc>
        <w:tc>
          <w:tcPr>
            <w:tcW w:w="0" w:type="auto"/>
            <w:tcBorders>
              <w:bottom w:val="single" w:sz="4" w:space="0" w:color="auto"/>
            </w:tcBorders>
            <w:tcMar>
              <w:left w:w="113" w:type="dxa"/>
              <w:right w:w="113" w:type="dxa"/>
            </w:tcMar>
          </w:tcPr>
          <w:p w14:paraId="5C23E91C" w14:textId="0D77E863" w:rsidR="000A7D0B" w:rsidRPr="003A1137" w:rsidRDefault="000A7D0B" w:rsidP="000A7D0B">
            <w:pPr>
              <w:rPr>
                <w:sz w:val="16"/>
              </w:rPr>
            </w:pPr>
            <w:r>
              <w:rPr>
                <w:sz w:val="16"/>
              </w:rPr>
              <w:t>0.2 °</w:t>
            </w:r>
          </w:p>
        </w:tc>
        <w:tc>
          <w:tcPr>
            <w:tcW w:w="0" w:type="auto"/>
            <w:tcBorders>
              <w:bottom w:val="single" w:sz="4" w:space="0" w:color="auto"/>
            </w:tcBorders>
            <w:tcMar>
              <w:left w:w="113" w:type="dxa"/>
              <w:right w:w="113" w:type="dxa"/>
            </w:tcMar>
          </w:tcPr>
          <w:p w14:paraId="68B2CE02" w14:textId="0D9E9259" w:rsidR="000A7D0B" w:rsidRPr="003A1137" w:rsidRDefault="000A7D0B" w:rsidP="000A7D0B">
            <w:pPr>
              <w:rPr>
                <w:sz w:val="16"/>
              </w:rPr>
            </w:pPr>
            <w:r>
              <w:rPr>
                <w:sz w:val="16"/>
              </w:rPr>
              <w:t>0.8 °</w:t>
            </w:r>
          </w:p>
        </w:tc>
        <w:tc>
          <w:tcPr>
            <w:tcW w:w="0" w:type="auto"/>
            <w:tcBorders>
              <w:bottom w:val="single" w:sz="4" w:space="0" w:color="auto"/>
            </w:tcBorders>
            <w:tcMar>
              <w:left w:w="113" w:type="dxa"/>
              <w:right w:w="113" w:type="dxa"/>
            </w:tcMar>
          </w:tcPr>
          <w:p w14:paraId="5453067A" w14:textId="7AA89492" w:rsidR="000A7D0B" w:rsidRPr="003A1137" w:rsidRDefault="000A7D0B" w:rsidP="000A7D0B">
            <w:pPr>
              <w:rPr>
                <w:sz w:val="16"/>
              </w:rPr>
            </w:pPr>
            <w:r>
              <w:rPr>
                <w:sz w:val="16"/>
              </w:rPr>
              <w:t>0.2 °</w:t>
            </w:r>
          </w:p>
        </w:tc>
      </w:tr>
      <w:tr w:rsidR="00281F45" w:rsidRPr="003A1137" w14:paraId="762BFA53" w14:textId="663B5D5B" w:rsidTr="006300DD">
        <w:trPr>
          <w:cantSplit/>
          <w:jc w:val="center"/>
        </w:trPr>
        <w:tc>
          <w:tcPr>
            <w:tcW w:w="0" w:type="auto"/>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27F2AF87" w14:textId="68127FC1" w:rsidR="00281F45" w:rsidRPr="003A1137" w:rsidRDefault="00281F45" w:rsidP="000A7D0B">
            <w:pPr>
              <w:rPr>
                <w:sz w:val="16"/>
              </w:rPr>
            </w:pPr>
            <w:r>
              <w:rPr>
                <w:sz w:val="16"/>
              </w:rPr>
              <w:t>Pricing</w:t>
            </w:r>
          </w:p>
        </w:tc>
        <w:tc>
          <w:tcPr>
            <w:tcW w:w="0" w:type="auto"/>
            <w:gridSpan w:val="4"/>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431CB404" w14:textId="46477824" w:rsidR="00281F45" w:rsidRPr="003A1137" w:rsidRDefault="00281F45" w:rsidP="000A7D0B">
            <w:pPr>
              <w:rPr>
                <w:sz w:val="16"/>
              </w:rPr>
            </w:pPr>
            <w:r>
              <w:rPr>
                <w:sz w:val="16"/>
              </w:rPr>
              <w:t>3.500 USD</w:t>
            </w:r>
          </w:p>
        </w:tc>
      </w:tr>
    </w:tbl>
    <w:p w14:paraId="54EB85C0" w14:textId="77777777" w:rsidR="00352103" w:rsidRDefault="00352103" w:rsidP="00352103">
      <w:pPr>
        <w:pStyle w:val="Text"/>
        <w:rPr>
          <w:lang w:val="en-US" w:eastAsia="de-DE"/>
        </w:rPr>
      </w:pPr>
    </w:p>
    <w:p w14:paraId="6A76FF46" w14:textId="2340E577" w:rsidR="00352103" w:rsidRPr="00F25A90" w:rsidRDefault="00352103" w:rsidP="003A1137">
      <w:pPr>
        <w:pStyle w:val="PRec-MainText"/>
        <w:rPr>
          <w:lang w:val="en-US" w:eastAsia="de-DE"/>
        </w:rPr>
      </w:pPr>
      <w:r w:rsidRPr="00352103">
        <w:rPr>
          <w:lang w:val="en-US" w:eastAsia="de-DE"/>
        </w:rPr>
        <w:t xml:space="preserve">Each measuring epoch comprises six parts. We assume that the sensors will show different </w:t>
      </w:r>
      <w:r w:rsidRPr="00B06EE2">
        <w:rPr>
          <w:lang w:eastAsia="de-DE"/>
        </w:rPr>
        <w:t>behaviour</w:t>
      </w:r>
      <w:r w:rsidRPr="00352103">
        <w:rPr>
          <w:lang w:val="en-US"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w:t>
      </w:r>
      <w:r w:rsidRPr="00F25A90">
        <w:rPr>
          <w:lang w:val="en-US" w:eastAsia="de-DE"/>
        </w:rPr>
        <w:t xml:space="preserve">measured over time periods of </w:t>
      </w:r>
      <w:proofErr w:type="gramStart"/>
      <w:r w:rsidRPr="00F25A90">
        <w:rPr>
          <w:lang w:val="en-US" w:eastAsia="de-DE"/>
        </w:rPr>
        <w:t xml:space="preserve">more or less </w:t>
      </w:r>
      <w:r w:rsidR="006A384C">
        <w:rPr>
          <w:lang w:val="en-US" w:eastAsia="de-DE"/>
        </w:rPr>
        <w:t>0</w:t>
      </w:r>
      <w:r w:rsidRPr="00F25A90">
        <w:rPr>
          <w:lang w:val="en-US" w:eastAsia="de-DE"/>
        </w:rPr>
        <w:t>2</w:t>
      </w:r>
      <w:r w:rsidR="006A384C">
        <w:rPr>
          <w:lang w:val="en-US" w:eastAsia="de-DE"/>
        </w:rPr>
        <w:t>:30</w:t>
      </w:r>
      <w:proofErr w:type="gramEnd"/>
      <w:r w:rsidR="006A384C">
        <w:rPr>
          <w:lang w:val="en-US" w:eastAsia="de-DE"/>
        </w:rPr>
        <w:t> </w:t>
      </w:r>
      <w:r w:rsidRPr="00F25A90">
        <w:rPr>
          <w:lang w:val="en-US" w:eastAsia="de-DE"/>
        </w:rPr>
        <w:t xml:space="preserve">min. </w:t>
      </w:r>
    </w:p>
    <w:p w14:paraId="1E690101" w14:textId="1EBC4B01" w:rsidR="000C4BCF" w:rsidRPr="00352103" w:rsidRDefault="00352103" w:rsidP="003A1137">
      <w:pPr>
        <w:pStyle w:val="PRec-MainText"/>
        <w:rPr>
          <w:lang w:val="en-US" w:eastAsia="de-DE"/>
        </w:rPr>
      </w:pPr>
      <w:r w:rsidRPr="00F25A90">
        <w:rPr>
          <w:lang w:val="en-US" w:eastAsia="de-DE"/>
        </w:rPr>
        <w:t xml:space="preserve">For comparison, smartphone and </w:t>
      </w:r>
      <w:r w:rsidRPr="005B716D">
        <w:rPr>
          <w:lang w:val="en-US" w:eastAsia="de-DE"/>
        </w:rPr>
        <w:t>IMU</w:t>
      </w:r>
      <w:r w:rsidRPr="00352103">
        <w:rPr>
          <w:lang w:val="en-US" w:eastAsia="de-DE"/>
        </w:rPr>
        <w:t xml:space="preserve"> are mounted on an inflexible non-metallic wooden stick at </w:t>
      </w:r>
      <w:proofErr w:type="gramStart"/>
      <w:r w:rsidRPr="00352103">
        <w:rPr>
          <w:lang w:val="en-US" w:eastAsia="de-DE"/>
        </w:rPr>
        <w:t>a distance of 1.0</w:t>
      </w:r>
      <w:proofErr w:type="gramEnd"/>
      <w:r w:rsidR="004E7946">
        <w:rPr>
          <w:lang w:val="en-US" w:eastAsia="de-DE"/>
        </w:rPr>
        <w:t> </w:t>
      </w:r>
      <w:r w:rsidRPr="00352103">
        <w:rPr>
          <w:lang w:val="en-US" w:eastAsia="de-DE"/>
        </w:rPr>
        <w:t xml:space="preserve">m (to avoid mutual magnetic interferences) with aligned (native) coordinate systems (see </w:t>
      </w:r>
      <w:r w:rsidR="00944C7D">
        <w:rPr>
          <w:lang w:val="en-US" w:eastAsia="de-DE"/>
        </w:rPr>
        <w:fldChar w:fldCharType="begin"/>
      </w:r>
      <w:r w:rsidR="00944C7D">
        <w:rPr>
          <w:lang w:val="en-US" w:eastAsia="de-DE"/>
        </w:rPr>
        <w:instrText xml:space="preserve"> REF _Ref512929641 \h </w:instrText>
      </w:r>
      <w:r w:rsidR="00944C7D">
        <w:rPr>
          <w:lang w:val="en-US" w:eastAsia="de-DE"/>
        </w:rPr>
      </w:r>
      <w:r w:rsidR="00944C7D">
        <w:rPr>
          <w:lang w:val="en-US" w:eastAsia="de-DE"/>
        </w:rPr>
        <w:fldChar w:fldCharType="separate"/>
      </w:r>
      <w:r w:rsidR="00281F45">
        <w:t xml:space="preserve">Fig. </w:t>
      </w:r>
      <w:r w:rsidR="00281F45">
        <w:rPr>
          <w:noProof/>
        </w:rPr>
        <w:t>8</w:t>
      </w:r>
      <w:r w:rsidR="00944C7D">
        <w:rPr>
          <w:lang w:val="en-US" w:eastAsia="de-DE"/>
        </w:rPr>
        <w:fldChar w:fldCharType="end"/>
      </w:r>
      <w:r w:rsidRPr="00352103">
        <w:rPr>
          <w:lang w:val="en-US" w:eastAsia="de-DE"/>
        </w:rPr>
        <w:t>). Only for pitch angle the opposite direction of rotation must be kept in mind.</w:t>
      </w:r>
    </w:p>
    <w:p w14:paraId="0E5CFB8E" w14:textId="77777777" w:rsidR="00944C7D" w:rsidRDefault="00352103" w:rsidP="00944C7D">
      <w:pPr>
        <w:keepNext/>
        <w:jc w:val="center"/>
      </w:pPr>
      <w:r>
        <w:rPr>
          <w:noProof/>
        </w:rPr>
        <w:lastRenderedPageBreak/>
        <w:drawing>
          <wp:inline distT="0" distB="0" distL="0" distR="0" wp14:anchorId="7FD3DDDA" wp14:editId="7DF301F5">
            <wp:extent cx="3599576" cy="1518640"/>
            <wp:effectExtent l="0" t="0" r="127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582"/>
                    <a:stretch/>
                  </pic:blipFill>
                  <pic:spPr bwMode="auto">
                    <a:xfrm>
                      <a:off x="0" y="0"/>
                      <a:ext cx="3600000" cy="1518819"/>
                    </a:xfrm>
                    <a:prstGeom prst="rect">
                      <a:avLst/>
                    </a:prstGeom>
                    <a:noFill/>
                    <a:ln>
                      <a:noFill/>
                    </a:ln>
                    <a:extLst>
                      <a:ext uri="{53640926-AAD7-44D8-BBD7-CCE9431645EC}">
                        <a14:shadowObscured xmlns:a14="http://schemas.microsoft.com/office/drawing/2010/main"/>
                      </a:ext>
                    </a:extLst>
                  </pic:spPr>
                </pic:pic>
              </a:graphicData>
            </a:graphic>
          </wp:inline>
        </w:drawing>
      </w:r>
    </w:p>
    <w:p w14:paraId="005B385B" w14:textId="248E7487" w:rsidR="00352103" w:rsidRPr="00352103" w:rsidRDefault="00944C7D" w:rsidP="00944C7D">
      <w:pPr>
        <w:pStyle w:val="PRec-Figures"/>
      </w:pPr>
      <w:bookmarkStart w:id="20" w:name="_Ref512929641"/>
      <w:r>
        <w:t xml:space="preserve">Fig. </w:t>
      </w:r>
      <w:r>
        <w:fldChar w:fldCharType="begin"/>
      </w:r>
      <w:r>
        <w:instrText xml:space="preserve"> SEQ fig. \* ARABIC </w:instrText>
      </w:r>
      <w:r>
        <w:fldChar w:fldCharType="separate"/>
      </w:r>
      <w:r w:rsidR="00281F45">
        <w:rPr>
          <w:noProof/>
        </w:rPr>
        <w:t>8</w:t>
      </w:r>
      <w:r>
        <w:fldChar w:fldCharType="end"/>
      </w:r>
      <w:bookmarkEnd w:id="20"/>
      <w:r w:rsidR="000C4BCF" w:rsidRPr="000C4BCF">
        <w:t xml:space="preserve"> Measurement setup to observe smartphone sensors accuracies and precisions. Heading around +/- z-axis</w:t>
      </w:r>
      <w:r w:rsidR="000C4BCF">
        <w:t xml:space="preserve"> pointing to/away from the sky</w:t>
      </w:r>
      <w:r w:rsidR="000C4BCF" w:rsidRPr="000C4BCF">
        <w:t>, pitch around +/- x-axis</w:t>
      </w:r>
      <w:r w:rsidR="000C4BCF">
        <w:t xml:space="preserve"> </w:t>
      </w:r>
      <w:r w:rsidR="000C4BCF" w:rsidRPr="000C4BCF">
        <w:t xml:space="preserve">pointing out of smartphone's display to the left, roll around y-axis </w:t>
      </w:r>
      <w:r w:rsidR="000C4BCF">
        <w:t xml:space="preserve">pointing to true </w:t>
      </w:r>
      <w:r w:rsidR="000C4BCF" w:rsidRPr="000C4BCF">
        <w:t xml:space="preserve">north when smartphone is lying on a flat desk. </w:t>
      </w:r>
    </w:p>
    <w:p w14:paraId="43149EF6" w14:textId="5E827B0E" w:rsidR="004B7507" w:rsidRDefault="002A3E9D" w:rsidP="003A1137">
      <w:pPr>
        <w:pStyle w:val="PRec-MainText"/>
      </w:pPr>
      <w:r>
        <w:t>I</w:t>
      </w:r>
      <w:r w:rsidR="00267F73">
        <w:t>n the following</w:t>
      </w:r>
      <w:r w:rsidR="00352103" w:rsidRPr="00352103">
        <w:t xml:space="preserve">, orientation tracking for Samsung Galaxy S8 in comparison with </w:t>
      </w:r>
      <w:r w:rsidR="00267F73">
        <w:t>the IMU</w:t>
      </w:r>
      <w:r w:rsidR="00352103" w:rsidRPr="00352103">
        <w:t xml:space="preserve"> is documented</w:t>
      </w:r>
      <w:r w:rsidR="00267F73">
        <w:t xml:space="preserve"> for the first observation period about 60 seconds with a sampling rate of 20 Hz </w:t>
      </w:r>
      <w:r w:rsidR="00267F73" w:rsidRPr="00267F73">
        <w:t>and matched by UTC time every</w:t>
      </w:r>
      <w:r w:rsidR="00267F73">
        <w:t xml:space="preserve"> 0.1 s</w:t>
      </w:r>
      <w:r w:rsidR="00352103" w:rsidRPr="00352103">
        <w:t xml:space="preserve">. </w:t>
      </w:r>
      <w:r w:rsidR="00B06EE2">
        <w:t xml:space="preserve">The recorded values refer to the orientation </w:t>
      </w:r>
      <w:r w:rsidR="00B06EE2" w:rsidRPr="00B06EE2">
        <w:t>angles</w:t>
      </w:r>
      <w:r w:rsidR="00B06EE2">
        <w:t xml:space="preserve"> (magnetic) heading, pitch and roll and</w:t>
      </w:r>
      <w:r w:rsidR="00B06EE2" w:rsidRPr="00B06EE2">
        <w:t xml:space="preserve"> are </w:t>
      </w:r>
      <w:r w:rsidR="00B06EE2">
        <w:t xml:space="preserve">given in degrees. </w:t>
      </w:r>
      <w:r w:rsidR="00352103" w:rsidRPr="00352103">
        <w:t>The related figures</w:t>
      </w:r>
      <w:r w:rsidR="00E70336">
        <w:t xml:space="preserve"> (</w:t>
      </w:r>
      <w:r w:rsidR="00E70336">
        <w:fldChar w:fldCharType="begin"/>
      </w:r>
      <w:r w:rsidR="00E70336">
        <w:instrText xml:space="preserve"> REF _Ref512856961 \h </w:instrText>
      </w:r>
      <w:r w:rsidR="00E70336">
        <w:fldChar w:fldCharType="separate"/>
      </w:r>
      <w:r w:rsidR="00281F45">
        <w:t xml:space="preserve">Fig. </w:t>
      </w:r>
      <w:r w:rsidR="00281F45">
        <w:rPr>
          <w:noProof/>
        </w:rPr>
        <w:t>10</w:t>
      </w:r>
      <w:r w:rsidR="00E70336">
        <w:fldChar w:fldCharType="end"/>
      </w:r>
      <w:r w:rsidR="00E70336">
        <w:t xml:space="preserve">, </w:t>
      </w:r>
      <w:r w:rsidR="00E70336">
        <w:fldChar w:fldCharType="begin"/>
      </w:r>
      <w:r w:rsidR="00E70336">
        <w:instrText xml:space="preserve"> REF _Ref512856965 \h </w:instrText>
      </w:r>
      <w:r w:rsidR="00E70336">
        <w:fldChar w:fldCharType="separate"/>
      </w:r>
      <w:r w:rsidR="00281F45">
        <w:t xml:space="preserve">Fig. </w:t>
      </w:r>
      <w:r w:rsidR="00281F45">
        <w:rPr>
          <w:noProof/>
        </w:rPr>
        <w:t>11</w:t>
      </w:r>
      <w:r w:rsidR="00E70336">
        <w:fldChar w:fldCharType="end"/>
      </w:r>
      <w:r w:rsidR="00E70336">
        <w:t xml:space="preserve">, </w:t>
      </w:r>
      <w:r w:rsidR="00E70336">
        <w:fldChar w:fldCharType="begin"/>
      </w:r>
      <w:r w:rsidR="00E70336">
        <w:instrText xml:space="preserve"> REF _Ref512856974 \h </w:instrText>
      </w:r>
      <w:r w:rsidR="00E70336">
        <w:fldChar w:fldCharType="separate"/>
      </w:r>
      <w:r w:rsidR="00281F45">
        <w:t xml:space="preserve">Fig. </w:t>
      </w:r>
      <w:r w:rsidR="00281F45">
        <w:rPr>
          <w:noProof/>
        </w:rPr>
        <w:t>12</w:t>
      </w:r>
      <w:r w:rsidR="00E70336">
        <w:fldChar w:fldCharType="end"/>
      </w:r>
      <w:r w:rsidR="00E70336">
        <w:t>)</w:t>
      </w:r>
      <w:r w:rsidR="00352103" w:rsidRPr="00352103">
        <w:t xml:space="preserve"> collectively use the same legend, which is given in</w:t>
      </w:r>
      <w:r w:rsidR="00944C7D">
        <w:t xml:space="preserve"> </w:t>
      </w:r>
      <w:r w:rsidR="00944C7D">
        <w:rPr>
          <w:highlight w:val="magenta"/>
        </w:rPr>
        <w:fldChar w:fldCharType="begin"/>
      </w:r>
      <w:r w:rsidR="00944C7D">
        <w:instrText xml:space="preserve"> REF _Ref512929676 \h </w:instrText>
      </w:r>
      <w:r w:rsidR="00944C7D">
        <w:rPr>
          <w:highlight w:val="magenta"/>
        </w:rPr>
      </w:r>
      <w:r w:rsidR="00944C7D">
        <w:rPr>
          <w:highlight w:val="magenta"/>
        </w:rPr>
        <w:fldChar w:fldCharType="separate"/>
      </w:r>
      <w:r w:rsidR="00281F45">
        <w:t xml:space="preserve">Fig. </w:t>
      </w:r>
      <w:r w:rsidR="00281F45">
        <w:rPr>
          <w:noProof/>
        </w:rPr>
        <w:t>9</w:t>
      </w:r>
      <w:r w:rsidR="00944C7D">
        <w:rPr>
          <w:highlight w:val="magenta"/>
        </w:rPr>
        <w:fldChar w:fldCharType="end"/>
      </w:r>
      <w:r w:rsidR="00352103" w:rsidRPr="00352103">
        <w:t>.</w:t>
      </w:r>
    </w:p>
    <w:p w14:paraId="5ECC0271" w14:textId="77777777" w:rsidR="00E406DF" w:rsidRDefault="00E406DF" w:rsidP="004B7507">
      <w:pPr>
        <w:pStyle w:val="Text"/>
      </w:pPr>
    </w:p>
    <w:p w14:paraId="223CB2B3" w14:textId="77777777" w:rsidR="00944C7D" w:rsidRDefault="00C6426F" w:rsidP="00944C7D">
      <w:pPr>
        <w:keepNext/>
        <w:jc w:val="center"/>
      </w:pPr>
      <w:r>
        <w:rPr>
          <w:noProof/>
        </w:rPr>
        <w:drawing>
          <wp:inline distT="0" distB="0" distL="0" distR="0" wp14:anchorId="20A42F33" wp14:editId="3A7E6648">
            <wp:extent cx="2834646" cy="83700"/>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34646" cy="83700"/>
                    </a:xfrm>
                    <a:prstGeom prst="rect">
                      <a:avLst/>
                    </a:prstGeom>
                  </pic:spPr>
                </pic:pic>
              </a:graphicData>
            </a:graphic>
          </wp:inline>
        </w:drawing>
      </w:r>
    </w:p>
    <w:p w14:paraId="79111250" w14:textId="05C0FBFB" w:rsidR="00E406DF" w:rsidRDefault="00944C7D" w:rsidP="00944C7D">
      <w:pPr>
        <w:pStyle w:val="PRec-Figures"/>
      </w:pPr>
      <w:bookmarkStart w:id="21" w:name="_Ref512929676"/>
      <w:r>
        <w:t xml:space="preserve">Fig. </w:t>
      </w:r>
      <w:r>
        <w:fldChar w:fldCharType="begin"/>
      </w:r>
      <w:r>
        <w:instrText xml:space="preserve"> SEQ fig. \* ARABIC </w:instrText>
      </w:r>
      <w:r>
        <w:fldChar w:fldCharType="separate"/>
      </w:r>
      <w:r w:rsidR="00281F45">
        <w:rPr>
          <w:noProof/>
        </w:rPr>
        <w:t>9</w:t>
      </w:r>
      <w:r>
        <w:fldChar w:fldCharType="end"/>
      </w:r>
      <w:bookmarkEnd w:id="21"/>
      <w:r w:rsidR="003A1137">
        <w:t xml:space="preserve"> Legend</w:t>
      </w:r>
      <w:r>
        <w:t>.</w:t>
      </w:r>
    </w:p>
    <w:tbl>
      <w:tblPr>
        <w:tblStyle w:val="Tabellenraster"/>
        <w:tblW w:w="0" w:type="auto"/>
        <w:tblLook w:val="04A0" w:firstRow="1" w:lastRow="0" w:firstColumn="1" w:lastColumn="0" w:noHBand="0" w:noVBand="1"/>
      </w:tblPr>
      <w:tblGrid>
        <w:gridCol w:w="2362"/>
        <w:gridCol w:w="2362"/>
        <w:gridCol w:w="2362"/>
      </w:tblGrid>
      <w:tr w:rsidR="007D0A58" w14:paraId="0E5305F6" w14:textId="77777777" w:rsidTr="007D0A58">
        <w:tc>
          <w:tcPr>
            <w:tcW w:w="0" w:type="auto"/>
            <w:tcMar>
              <w:left w:w="0" w:type="dxa"/>
              <w:right w:w="0" w:type="dxa"/>
            </w:tcMar>
          </w:tcPr>
          <w:p w14:paraId="1976A85D" w14:textId="65682771" w:rsidR="007D0A58" w:rsidRDefault="007D0A58" w:rsidP="007D0A58">
            <w:r>
              <w:rPr>
                <w:noProof/>
              </w:rPr>
              <w:drawing>
                <wp:inline distT="0" distB="0" distL="0" distR="0" wp14:anchorId="67BE056C" wp14:editId="1E0C61FE">
                  <wp:extent cx="1494000" cy="1080000"/>
                  <wp:effectExtent l="0" t="0" r="0" b="6350"/>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c>
          <w:tcPr>
            <w:tcW w:w="0" w:type="auto"/>
            <w:tcMar>
              <w:left w:w="0" w:type="dxa"/>
              <w:right w:w="0" w:type="dxa"/>
            </w:tcMar>
          </w:tcPr>
          <w:p w14:paraId="7825C0E9" w14:textId="42BD42F4" w:rsidR="007D0A58" w:rsidRDefault="007D0A58" w:rsidP="007D0A58">
            <w:r>
              <w:rPr>
                <w:noProof/>
              </w:rPr>
              <w:drawing>
                <wp:inline distT="0" distB="0" distL="0" distR="0" wp14:anchorId="71BE7078" wp14:editId="460E4434">
                  <wp:extent cx="1494000" cy="1080000"/>
                  <wp:effectExtent l="0" t="0" r="0" b="6350"/>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0" w:type="auto"/>
            <w:tcMar>
              <w:left w:w="0" w:type="dxa"/>
              <w:right w:w="0" w:type="dxa"/>
            </w:tcMar>
          </w:tcPr>
          <w:p w14:paraId="5B66B5A3" w14:textId="78C1F6CD" w:rsidR="007D0A58" w:rsidRDefault="007D0A58" w:rsidP="007D0A58">
            <w:r>
              <w:rPr>
                <w:noProof/>
              </w:rPr>
              <w:drawing>
                <wp:inline distT="0" distB="0" distL="0" distR="0" wp14:anchorId="4426213D" wp14:editId="2FD30C8A">
                  <wp:extent cx="1494000" cy="1080000"/>
                  <wp:effectExtent l="0" t="0" r="0" b="6350"/>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r w:rsidR="007D0A58" w14:paraId="5983F5CB" w14:textId="77777777" w:rsidTr="007D0A58">
        <w:tc>
          <w:tcPr>
            <w:tcW w:w="0" w:type="auto"/>
            <w:tcMar>
              <w:left w:w="0" w:type="dxa"/>
              <w:right w:w="0" w:type="dxa"/>
            </w:tcMar>
          </w:tcPr>
          <w:p w14:paraId="22185662" w14:textId="0700BBD9" w:rsidR="007D0A58" w:rsidRDefault="007D0A58" w:rsidP="007D0A58">
            <w:r>
              <w:rPr>
                <w:noProof/>
              </w:rPr>
              <w:drawing>
                <wp:inline distT="0" distB="0" distL="0" distR="0" wp14:anchorId="42333193" wp14:editId="593CE88B">
                  <wp:extent cx="1494000" cy="1080000"/>
                  <wp:effectExtent l="0" t="0" r="0" b="6350"/>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14:paraId="1AB6A0EE" w14:textId="1C62E608" w:rsidR="007D0A58" w:rsidRDefault="007D0A58" w:rsidP="007D0A58">
            <w:r>
              <w:rPr>
                <w:noProof/>
              </w:rPr>
              <w:drawing>
                <wp:inline distT="0" distB="0" distL="0" distR="0" wp14:anchorId="191F743C" wp14:editId="53B59039">
                  <wp:extent cx="1494000" cy="1080000"/>
                  <wp:effectExtent l="0" t="0" r="0" b="6350"/>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14:paraId="6B488E32" w14:textId="47EE259B" w:rsidR="007D0A58" w:rsidRDefault="007D0A58" w:rsidP="00E70336">
            <w:pPr>
              <w:keepNext/>
            </w:pPr>
            <w:r>
              <w:rPr>
                <w:noProof/>
              </w:rPr>
              <w:drawing>
                <wp:inline distT="0" distB="0" distL="0" distR="0" wp14:anchorId="16258094" wp14:editId="08D9C0E7">
                  <wp:extent cx="1494000" cy="1080000"/>
                  <wp:effectExtent l="0" t="0" r="0" b="6350"/>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bl>
    <w:p w14:paraId="7B848394" w14:textId="0D5B82B9" w:rsidR="009745B3" w:rsidRDefault="00E70336" w:rsidP="00E70336">
      <w:pPr>
        <w:pStyle w:val="PRec-Figures"/>
      </w:pPr>
      <w:bookmarkStart w:id="22" w:name="_Ref512856961"/>
      <w:r>
        <w:t xml:space="preserve">Fig. </w:t>
      </w:r>
      <w:r>
        <w:fldChar w:fldCharType="begin"/>
      </w:r>
      <w:r>
        <w:instrText xml:space="preserve"> SEQ fig. \* ARABIC </w:instrText>
      </w:r>
      <w:r>
        <w:fldChar w:fldCharType="separate"/>
      </w:r>
      <w:r w:rsidR="00281F45">
        <w:rPr>
          <w:noProof/>
        </w:rPr>
        <w:t>10</w:t>
      </w:r>
      <w:r>
        <w:fldChar w:fldCharType="end"/>
      </w:r>
      <w:bookmarkEnd w:id="22"/>
      <w:r>
        <w:t xml:space="preserve"> </w:t>
      </w:r>
      <w:r w:rsidR="007D0A58">
        <w:t>Observation of orientation angles measured from Samsung Galaxy S8 and the reference IMU. Both devices are in rest free from (top) and exposed to (bottom) magnetic disturbances.</w:t>
      </w:r>
    </w:p>
    <w:tbl>
      <w:tblPr>
        <w:tblStyle w:val="Tabellenraster"/>
        <w:tblW w:w="0" w:type="auto"/>
        <w:tblLook w:val="04A0" w:firstRow="1" w:lastRow="0" w:firstColumn="1" w:lastColumn="0" w:noHBand="0" w:noVBand="1"/>
      </w:tblPr>
      <w:tblGrid>
        <w:gridCol w:w="2362"/>
        <w:gridCol w:w="2362"/>
        <w:gridCol w:w="2362"/>
      </w:tblGrid>
      <w:tr w:rsidR="007D0A58" w14:paraId="040FF8DA" w14:textId="77777777" w:rsidTr="00A202B4">
        <w:tc>
          <w:tcPr>
            <w:tcW w:w="0" w:type="auto"/>
            <w:tcMar>
              <w:left w:w="0" w:type="dxa"/>
              <w:right w:w="0" w:type="dxa"/>
            </w:tcMar>
          </w:tcPr>
          <w:p w14:paraId="432AE921" w14:textId="34D2F663" w:rsidR="007D0A58" w:rsidRDefault="007D0A58" w:rsidP="00A202B4">
            <w:r>
              <w:rPr>
                <w:noProof/>
              </w:rPr>
              <w:lastRenderedPageBreak/>
              <w:drawing>
                <wp:inline distT="0" distB="0" distL="0" distR="0" wp14:anchorId="1C430484" wp14:editId="199C370A">
                  <wp:extent cx="1494000" cy="1080000"/>
                  <wp:effectExtent l="0" t="0" r="0" b="6350"/>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14:paraId="603E5C98" w14:textId="0A778C31" w:rsidR="007D0A58" w:rsidRDefault="007D0A58" w:rsidP="00A202B4">
            <w:r>
              <w:rPr>
                <w:noProof/>
              </w:rPr>
              <w:drawing>
                <wp:inline distT="0" distB="0" distL="0" distR="0" wp14:anchorId="2749EABA" wp14:editId="13A0841D">
                  <wp:extent cx="1494000" cy="1080000"/>
                  <wp:effectExtent l="0" t="0" r="0" b="6350"/>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14:paraId="5373299B" w14:textId="2D22D42D" w:rsidR="007D0A58" w:rsidRDefault="007D0A58" w:rsidP="00A202B4">
            <w:r>
              <w:rPr>
                <w:noProof/>
              </w:rPr>
              <w:drawing>
                <wp:inline distT="0" distB="0" distL="0" distR="0" wp14:anchorId="2C3281D0" wp14:editId="4FF81D71">
                  <wp:extent cx="1494000" cy="1080000"/>
                  <wp:effectExtent l="0" t="0" r="0" b="6350"/>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r w:rsidR="007D0A58" w14:paraId="0BDC831F" w14:textId="77777777" w:rsidTr="00A202B4">
        <w:tc>
          <w:tcPr>
            <w:tcW w:w="0" w:type="auto"/>
            <w:tcMar>
              <w:left w:w="0" w:type="dxa"/>
              <w:right w:w="0" w:type="dxa"/>
            </w:tcMar>
          </w:tcPr>
          <w:p w14:paraId="73CA78FE" w14:textId="7068D786" w:rsidR="007D0A58" w:rsidRDefault="007D0A58" w:rsidP="00A202B4">
            <w:r>
              <w:rPr>
                <w:noProof/>
              </w:rPr>
              <w:drawing>
                <wp:inline distT="0" distB="0" distL="0" distR="0" wp14:anchorId="0121203A" wp14:editId="11CB33DD">
                  <wp:extent cx="1494000" cy="1080000"/>
                  <wp:effectExtent l="0" t="0" r="0" b="6350"/>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14:paraId="39909226" w14:textId="4F56A1CB" w:rsidR="007D0A58" w:rsidRDefault="007D0A58" w:rsidP="00A202B4">
            <w:r>
              <w:rPr>
                <w:noProof/>
              </w:rPr>
              <w:drawing>
                <wp:inline distT="0" distB="0" distL="0" distR="0" wp14:anchorId="4989DB29" wp14:editId="2EDFA4AC">
                  <wp:extent cx="1494000" cy="1080000"/>
                  <wp:effectExtent l="0" t="0" r="0" b="6350"/>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14:paraId="7A43889A" w14:textId="4C016263" w:rsidR="007D0A58" w:rsidRDefault="007D0A58" w:rsidP="00E70336">
            <w:pPr>
              <w:keepNext/>
            </w:pPr>
            <w:r>
              <w:rPr>
                <w:noProof/>
              </w:rPr>
              <w:drawing>
                <wp:inline distT="0" distB="0" distL="0" distR="0" wp14:anchorId="6C285411" wp14:editId="1600326D">
                  <wp:extent cx="1494000" cy="1080000"/>
                  <wp:effectExtent l="0" t="0" r="0" b="6350"/>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r>
    </w:tbl>
    <w:p w14:paraId="3F5E8C7A" w14:textId="03DFF9E8" w:rsidR="00267F73" w:rsidRDefault="00E70336" w:rsidP="00E70336">
      <w:pPr>
        <w:pStyle w:val="PRec-Figures"/>
      </w:pPr>
      <w:bookmarkStart w:id="23" w:name="_Ref512856965"/>
      <w:r>
        <w:t xml:space="preserve">Fig. </w:t>
      </w:r>
      <w:r>
        <w:fldChar w:fldCharType="begin"/>
      </w:r>
      <w:r>
        <w:instrText xml:space="preserve"> SEQ fig. \* ARABIC </w:instrText>
      </w:r>
      <w:r>
        <w:fldChar w:fldCharType="separate"/>
      </w:r>
      <w:r w:rsidR="00281F45">
        <w:rPr>
          <w:noProof/>
        </w:rPr>
        <w:t>11</w:t>
      </w:r>
      <w:r>
        <w:fldChar w:fldCharType="end"/>
      </w:r>
      <w:bookmarkStart w:id="24" w:name="_Hlk512509504"/>
      <w:bookmarkEnd w:id="23"/>
      <w:r>
        <w:t xml:space="preserve"> </w:t>
      </w:r>
      <w:r w:rsidR="00267F73">
        <w:t>Observation of orientation angles measured from Samsung Galaxy S8 and the reference IMU. Both devices are in rest</w:t>
      </w:r>
      <w:r w:rsidR="00B06EE2">
        <w:t xml:space="preserve"> after a short warm up (~ 30 s)</w:t>
      </w:r>
      <w:r w:rsidR="00267F73">
        <w:t xml:space="preserve"> free from (top) and exposed to </w:t>
      </w:r>
      <w:r w:rsidR="00B06EE2" w:rsidRPr="00B06EE2">
        <w:t xml:space="preserve">(bottom) </w:t>
      </w:r>
      <w:r w:rsidR="00267F73">
        <w:t>magnetic disturbances.</w:t>
      </w:r>
    </w:p>
    <w:tbl>
      <w:tblPr>
        <w:tblStyle w:val="Tabellenraster"/>
        <w:tblW w:w="0" w:type="auto"/>
        <w:tblLook w:val="04A0" w:firstRow="1" w:lastRow="0" w:firstColumn="1" w:lastColumn="0" w:noHBand="0" w:noVBand="1"/>
      </w:tblPr>
      <w:tblGrid>
        <w:gridCol w:w="2362"/>
        <w:gridCol w:w="2362"/>
        <w:gridCol w:w="2362"/>
      </w:tblGrid>
      <w:tr w:rsidR="007D0A58" w14:paraId="10BAD0BE" w14:textId="77777777" w:rsidTr="00A202B4">
        <w:tc>
          <w:tcPr>
            <w:tcW w:w="0" w:type="auto"/>
            <w:tcMar>
              <w:left w:w="0" w:type="dxa"/>
              <w:right w:w="0" w:type="dxa"/>
            </w:tcMar>
          </w:tcPr>
          <w:p w14:paraId="1A003E03" w14:textId="71ACFA9F" w:rsidR="007D0A58" w:rsidRDefault="007D0A58" w:rsidP="00A202B4">
            <w:r>
              <w:rPr>
                <w:noProof/>
              </w:rPr>
              <w:drawing>
                <wp:inline distT="0" distB="0" distL="0" distR="0" wp14:anchorId="14179808" wp14:editId="18442B7B">
                  <wp:extent cx="1494000" cy="1080000"/>
                  <wp:effectExtent l="0" t="0" r="0" b="6350"/>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14:paraId="1657AD3E" w14:textId="3862434B" w:rsidR="007D0A58" w:rsidRDefault="007D0A58" w:rsidP="00A202B4">
            <w:r>
              <w:rPr>
                <w:noProof/>
              </w:rPr>
              <w:drawing>
                <wp:inline distT="0" distB="0" distL="0" distR="0" wp14:anchorId="2CBC5BA7" wp14:editId="49F7045A">
                  <wp:extent cx="1494000" cy="1080000"/>
                  <wp:effectExtent l="0" t="0" r="0" b="6350"/>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Mar>
              <w:left w:w="0" w:type="dxa"/>
              <w:right w:w="0" w:type="dxa"/>
            </w:tcMar>
          </w:tcPr>
          <w:p w14:paraId="3C9DE72F" w14:textId="1B4DD434" w:rsidR="007D0A58" w:rsidRDefault="007D0A58" w:rsidP="00A202B4">
            <w:r>
              <w:rPr>
                <w:noProof/>
              </w:rPr>
              <w:drawing>
                <wp:inline distT="0" distB="0" distL="0" distR="0" wp14:anchorId="13D29DDE" wp14:editId="46E080CB">
                  <wp:extent cx="1494000" cy="1080000"/>
                  <wp:effectExtent l="0" t="0" r="0" b="6350"/>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r>
      <w:tr w:rsidR="007D0A58" w14:paraId="1DA873CC" w14:textId="77777777" w:rsidTr="00A202B4">
        <w:tc>
          <w:tcPr>
            <w:tcW w:w="0" w:type="auto"/>
            <w:tcMar>
              <w:left w:w="0" w:type="dxa"/>
              <w:right w:w="0" w:type="dxa"/>
            </w:tcMar>
          </w:tcPr>
          <w:p w14:paraId="69E6B441" w14:textId="1ED4F002" w:rsidR="007D0A58" w:rsidRDefault="007D0A58" w:rsidP="00A202B4">
            <w:r>
              <w:rPr>
                <w:noProof/>
              </w:rPr>
              <w:drawing>
                <wp:inline distT="0" distB="0" distL="0" distR="0" wp14:anchorId="6A08452E" wp14:editId="5813CF65">
                  <wp:extent cx="1494000" cy="1080000"/>
                  <wp:effectExtent l="0" t="0" r="0" b="6350"/>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0" w:type="auto"/>
            <w:tcMar>
              <w:left w:w="0" w:type="dxa"/>
              <w:right w:w="0" w:type="dxa"/>
            </w:tcMar>
          </w:tcPr>
          <w:p w14:paraId="529E1A66" w14:textId="398C4C85" w:rsidR="007D0A58" w:rsidRDefault="007D0A58" w:rsidP="00A202B4">
            <w:r>
              <w:rPr>
                <w:noProof/>
              </w:rPr>
              <w:drawing>
                <wp:inline distT="0" distB="0" distL="0" distR="0" wp14:anchorId="5660632E" wp14:editId="7B01DA5E">
                  <wp:extent cx="1494000" cy="1080000"/>
                  <wp:effectExtent l="0" t="0" r="0" b="6350"/>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0" w:type="auto"/>
            <w:tcMar>
              <w:left w:w="0" w:type="dxa"/>
              <w:right w:w="0" w:type="dxa"/>
            </w:tcMar>
          </w:tcPr>
          <w:p w14:paraId="16678D67" w14:textId="5AF7D48E" w:rsidR="007D0A58" w:rsidRDefault="007D0A58" w:rsidP="00E70336">
            <w:pPr>
              <w:keepNext/>
            </w:pPr>
            <w:r>
              <w:rPr>
                <w:noProof/>
              </w:rPr>
              <w:drawing>
                <wp:inline distT="0" distB="0" distL="0" distR="0" wp14:anchorId="70A24019" wp14:editId="0E2BDE05">
                  <wp:extent cx="1494000" cy="1080000"/>
                  <wp:effectExtent l="0" t="0" r="0" b="6350"/>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r>
    </w:tbl>
    <w:p w14:paraId="4A3B6977" w14:textId="2B915822" w:rsidR="003D4743" w:rsidRPr="00E70336" w:rsidRDefault="00E70336" w:rsidP="00E70336">
      <w:pPr>
        <w:pStyle w:val="PRec-Figures"/>
      </w:pPr>
      <w:bookmarkStart w:id="25" w:name="_Ref512856974"/>
      <w:r>
        <w:t xml:space="preserve">Fig. </w:t>
      </w:r>
      <w:r>
        <w:fldChar w:fldCharType="begin"/>
      </w:r>
      <w:r>
        <w:instrText xml:space="preserve"> SEQ fig. \* ARABIC </w:instrText>
      </w:r>
      <w:r>
        <w:fldChar w:fldCharType="separate"/>
      </w:r>
      <w:r w:rsidR="00281F45">
        <w:rPr>
          <w:noProof/>
        </w:rPr>
        <w:t>12</w:t>
      </w:r>
      <w:r>
        <w:fldChar w:fldCharType="end"/>
      </w:r>
      <w:bookmarkEnd w:id="24"/>
      <w:bookmarkEnd w:id="25"/>
      <w:r>
        <w:t xml:space="preserve"> </w:t>
      </w:r>
      <w:r w:rsidR="00B06EE2" w:rsidRPr="00B06EE2">
        <w:rPr>
          <w:rFonts w:eastAsia="SimSun"/>
          <w:lang w:eastAsia="en-GB"/>
        </w:rPr>
        <w:t xml:space="preserve">Observation of orientation angles measured from Samsung Galaxy S8 and the reference IMU. Both devices are in </w:t>
      </w:r>
      <w:r w:rsidR="00B06EE2">
        <w:rPr>
          <w:rFonts w:eastAsia="SimSun"/>
          <w:lang w:eastAsia="en-GB"/>
        </w:rPr>
        <w:t xml:space="preserve">constant movement </w:t>
      </w:r>
      <w:r w:rsidR="00B06EE2" w:rsidRPr="00B06EE2">
        <w:rPr>
          <w:rFonts w:eastAsia="SimSun"/>
          <w:lang w:eastAsia="en-GB"/>
        </w:rPr>
        <w:t>free from (top) and exposed to (bottom) magnetic disturbances.</w:t>
      </w:r>
    </w:p>
    <w:p w14:paraId="788643D6" w14:textId="77777777" w:rsidR="00E70336" w:rsidRDefault="003D4743" w:rsidP="00E70336">
      <w:pPr>
        <w:keepNext/>
        <w:jc w:val="center"/>
      </w:pPr>
      <w:r>
        <w:rPr>
          <w:noProof/>
        </w:rPr>
        <w:drawing>
          <wp:inline distT="0" distB="0" distL="0" distR="0" wp14:anchorId="66ABB325" wp14:editId="64047F3D">
            <wp:extent cx="4590000" cy="1033201"/>
            <wp:effectExtent l="0" t="0" r="127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90000" cy="1033201"/>
                    </a:xfrm>
                    <a:prstGeom prst="rect">
                      <a:avLst/>
                    </a:prstGeom>
                  </pic:spPr>
                </pic:pic>
              </a:graphicData>
            </a:graphic>
          </wp:inline>
        </w:drawing>
      </w:r>
    </w:p>
    <w:p w14:paraId="6DCACD61" w14:textId="122444EB" w:rsidR="00AB410F" w:rsidRDefault="00E70336" w:rsidP="00E70336">
      <w:pPr>
        <w:pStyle w:val="PRec-Figures"/>
      </w:pPr>
      <w:bookmarkStart w:id="26" w:name="_Ref513021535"/>
      <w:r>
        <w:t xml:space="preserve">Fig. </w:t>
      </w:r>
      <w:r>
        <w:fldChar w:fldCharType="begin"/>
      </w:r>
      <w:r>
        <w:instrText xml:space="preserve"> SEQ fig. \* ARABIC </w:instrText>
      </w:r>
      <w:r>
        <w:fldChar w:fldCharType="separate"/>
      </w:r>
      <w:r w:rsidR="00281F45">
        <w:rPr>
          <w:noProof/>
        </w:rPr>
        <w:t>13</w:t>
      </w:r>
      <w:r>
        <w:fldChar w:fldCharType="end"/>
      </w:r>
      <w:bookmarkEnd w:id="26"/>
      <w:r>
        <w:t xml:space="preserve"> </w:t>
      </w:r>
      <w:r w:rsidR="003D4743">
        <w:t xml:space="preserve">Mean deviations between </w:t>
      </w:r>
      <w:r w:rsidR="00AB410F" w:rsidRPr="00AB410F">
        <w:t xml:space="preserve">Samsung Galaxy S8 and Google Nexus 5 for </w:t>
      </w:r>
      <w:r w:rsidR="003D4743">
        <w:t xml:space="preserve">heading, pitch and roll, </w:t>
      </w:r>
      <w:r w:rsidR="00AB410F" w:rsidRPr="00AB410F">
        <w:t>respectively</w:t>
      </w:r>
      <w:r w:rsidR="003D4743">
        <w:t xml:space="preserve">, use of </w:t>
      </w:r>
      <w:r>
        <w:t xml:space="preserve">IOSens1 &amp; 2 </w:t>
      </w:r>
      <w:r w:rsidR="003D4743" w:rsidRPr="003D4743">
        <w:t>(</w:t>
      </w:r>
      <w:r>
        <w:t xml:space="preserve">in graphic </w:t>
      </w:r>
      <w:r w:rsidR="003D4743" w:rsidRPr="003D4743">
        <w:t xml:space="preserve">I1, I2) </w:t>
      </w:r>
      <w:r>
        <w:t xml:space="preserve">and ARV (in graphic </w:t>
      </w:r>
      <w:r w:rsidR="003D4743" w:rsidRPr="003D4743">
        <w:t xml:space="preserve">K) </w:t>
      </w:r>
      <w:r>
        <w:t>sensor fusion</w:t>
      </w:r>
      <w:r w:rsidR="004B7507">
        <w:t>.</w:t>
      </w:r>
    </w:p>
    <w:p w14:paraId="342D861C" w14:textId="2C2AE7BC" w:rsidR="00AB410F" w:rsidRDefault="00AB410F" w:rsidP="007D0A58">
      <w:pPr>
        <w:pStyle w:val="PRec-MainText"/>
      </w:pPr>
      <w:r>
        <w:t xml:space="preserve">Surprisingly, the results of all three virtual sensors of both smartphones show independently from each other almost the same behaviour as visualised in the figures </w:t>
      </w:r>
      <w:r w:rsidR="00EF56DF">
        <w:t>above</w:t>
      </w:r>
      <w:r w:rsidR="00E70336">
        <w:t xml:space="preserve"> </w:t>
      </w:r>
      <w:r w:rsidR="00E70336">
        <w:lastRenderedPageBreak/>
        <w:t>for Samsung Galaxy S8</w:t>
      </w:r>
      <w:r w:rsidR="00B0665C">
        <w:t xml:space="preserve">. Especially </w:t>
      </w:r>
      <w:r w:rsidR="00E70336">
        <w:t>IOSens1</w:t>
      </w:r>
      <w:r w:rsidRPr="00E70336">
        <w:t xml:space="preserve"> and </w:t>
      </w:r>
      <w:r w:rsidR="00E70336">
        <w:t>ARV</w:t>
      </w:r>
      <w:r w:rsidR="0055042B" w:rsidRPr="00E70336">
        <w:t xml:space="preserve"> are very similar whereas </w:t>
      </w:r>
      <w:r w:rsidR="00E70336">
        <w:t>IOSens2</w:t>
      </w:r>
      <w:r>
        <w:t xml:space="preserve"> seems to be slightly more stable</w:t>
      </w:r>
      <w:r w:rsidR="001120B6">
        <w:t>,</w:t>
      </w:r>
      <w:r>
        <w:t xml:space="preserve"> </w:t>
      </w:r>
      <w:r w:rsidR="001120B6">
        <w:t xml:space="preserve">but at the same time more sensitive for drift issues </w:t>
      </w:r>
      <w:r>
        <w:t>as expected.</w:t>
      </w:r>
      <w:r w:rsidR="001120B6">
        <w:t xml:space="preserve"> Beside this, note that p</w:t>
      </w:r>
      <w:r>
        <w:t>itch and especially roll angles of both smartphones are close to th</w:t>
      </w:r>
      <w:r w:rsidR="00242A31">
        <w:t>e orientation of the reference</w:t>
      </w:r>
      <w:r w:rsidR="001120B6">
        <w:t>, especially in comparison to the heading angle</w:t>
      </w:r>
      <w:r>
        <w:t xml:space="preserve">. </w:t>
      </w:r>
    </w:p>
    <w:p w14:paraId="5F9931F1" w14:textId="65948DA6" w:rsidR="009B3644" w:rsidRDefault="001120B6" w:rsidP="007D0A58">
      <w:pPr>
        <w:pStyle w:val="PRec-MainText"/>
      </w:pPr>
      <w:r>
        <w:t xml:space="preserve">Considering mean deviations </w:t>
      </w:r>
      <w:r w:rsidR="00AB410F" w:rsidRPr="00AB410F">
        <w:t xml:space="preserve">in </w:t>
      </w:r>
      <w:r w:rsidRPr="000130C0">
        <w:fldChar w:fldCharType="begin"/>
      </w:r>
      <w:r w:rsidRPr="000130C0">
        <w:instrText xml:space="preserve"> REF _Ref513021535 \h </w:instrText>
      </w:r>
      <w:r w:rsidR="000130C0" w:rsidRPr="000130C0">
        <w:instrText xml:space="preserve"> \* MERGEFORMAT </w:instrText>
      </w:r>
      <w:r w:rsidRPr="000130C0">
        <w:fldChar w:fldCharType="separate"/>
      </w:r>
      <w:r w:rsidR="00281F45">
        <w:t xml:space="preserve">Fig. </w:t>
      </w:r>
      <w:r w:rsidR="00281F45">
        <w:rPr>
          <w:noProof/>
        </w:rPr>
        <w:t>13</w:t>
      </w:r>
      <w:r w:rsidRPr="000130C0">
        <w:fldChar w:fldCharType="end"/>
      </w:r>
      <w:r w:rsidRPr="000130C0">
        <w:t xml:space="preserve">, </w:t>
      </w:r>
      <w:r w:rsidR="00AB410F" w:rsidRPr="000130C0">
        <w:t xml:space="preserve">good agreement with related studies can be resolved. </w:t>
      </w:r>
      <w:sdt>
        <w:sdtPr>
          <w:id w:val="-1945993132"/>
          <w:citation/>
        </w:sdtPr>
        <w:sdtContent>
          <w:r w:rsidR="00F729AF" w:rsidRPr="000130C0">
            <w:fldChar w:fldCharType="begin"/>
          </w:r>
          <w:r w:rsidR="00F729AF" w:rsidRPr="000130C0">
            <w:rPr>
              <w:lang w:val="en-US"/>
            </w:rPr>
            <w:instrText xml:space="preserve"> CITATION Blum2013 \l 1031 </w:instrText>
          </w:r>
          <w:r w:rsidR="00F729AF" w:rsidRPr="000130C0">
            <w:fldChar w:fldCharType="separate"/>
          </w:r>
          <w:r w:rsidR="00281F45" w:rsidRPr="00281F45">
            <w:rPr>
              <w:noProof/>
              <w:lang w:val="en-US"/>
            </w:rPr>
            <w:t>(Blum, et al., 2013)</w:t>
          </w:r>
          <w:r w:rsidR="00F729AF" w:rsidRPr="000130C0">
            <w:fldChar w:fldCharType="end"/>
          </w:r>
        </w:sdtContent>
      </w:sdt>
      <w:r w:rsidR="00F729AF" w:rsidRPr="000130C0">
        <w:t xml:space="preserve"> </w:t>
      </w:r>
      <w:r w:rsidR="00AB410F" w:rsidRPr="000130C0">
        <w:t>determined orientation errors up to 30</w:t>
      </w:r>
      <w:r w:rsidR="00F25A90" w:rsidRPr="000130C0">
        <w:t> degrees</w:t>
      </w:r>
      <w:r w:rsidR="00AB410F" w:rsidRPr="000130C0">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t xml:space="preserve"> observed over</w:t>
      </w:r>
      <w:r w:rsidR="00AB410F" w:rsidRPr="000130C0">
        <w:t xml:space="preserve"> several minutes. </w:t>
      </w:r>
      <w:r w:rsidR="00242A31" w:rsidRPr="000130C0">
        <w:t>Similarly</w:t>
      </w:r>
      <w:r w:rsidR="00AB410F" w:rsidRPr="000130C0">
        <w:t xml:space="preserve">, </w:t>
      </w:r>
      <w:sdt>
        <w:sdtPr>
          <w:id w:val="-1880224430"/>
          <w:citation/>
        </w:sdtPr>
        <w:sdtContent>
          <w:r w:rsidR="006A384C" w:rsidRPr="000130C0">
            <w:fldChar w:fldCharType="begin"/>
          </w:r>
          <w:r w:rsidR="006A384C" w:rsidRPr="000130C0">
            <w:rPr>
              <w:lang w:val="en-US"/>
            </w:rPr>
            <w:instrText xml:space="preserve"> CITATION Kok2017 \l 1031 </w:instrText>
          </w:r>
          <w:r w:rsidR="006A384C" w:rsidRPr="000130C0">
            <w:fldChar w:fldCharType="separate"/>
          </w:r>
          <w:r w:rsidR="00281F45" w:rsidRPr="00281F45">
            <w:rPr>
              <w:noProof/>
              <w:lang w:val="en-US"/>
            </w:rPr>
            <w:t>(Kok, et al., 2017)</w:t>
          </w:r>
          <w:r w:rsidR="006A384C" w:rsidRPr="000130C0">
            <w:fldChar w:fldCharType="end"/>
          </w:r>
        </w:sdtContent>
      </w:sdt>
      <w:r w:rsidR="00AB410F" w:rsidRPr="000130C0">
        <w:t xml:space="preserve"> show how magnetic disturbances affect all three orientation angles referring to </w:t>
      </w:r>
      <w:r w:rsidRPr="000130C0">
        <w:t xml:space="preserve">the same errors of more than 30 degrees with regards to the heading angle, </w:t>
      </w:r>
      <w:r w:rsidR="00AB410F" w:rsidRPr="000130C0">
        <w:t xml:space="preserve">which </w:t>
      </w:r>
      <w:r w:rsidR="000C4BCF" w:rsidRPr="000130C0">
        <w:t>is recognizable</w:t>
      </w:r>
      <w:r w:rsidR="00AB410F" w:rsidRPr="000130C0">
        <w:t xml:space="preserve"> in our studies too. They als</w:t>
      </w:r>
      <w:r w:rsidRPr="000130C0">
        <w:t>o figured out that the heading</w:t>
      </w:r>
      <w:r w:rsidR="00AB410F" w:rsidRPr="000130C0">
        <w:t xml:space="preserve"> accuracy is relatively low compared to roll</w:t>
      </w:r>
      <w:r w:rsidR="00AB410F" w:rsidRPr="00AB410F">
        <w:t xml:space="preserve">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t xml:space="preserve">In consideration to this, the magnetic field should have a major influence on the result of the heading angle, which is why the observations of rigid, rigid after warming up and moving smartphones were performed in both, a free and magnetic disturbed environment placing metallic objects and other interfering sources into the measuring environment. </w:t>
      </w:r>
      <w:r w:rsidR="009B3644" w:rsidRPr="009B3644">
        <w:t>In our case, we use the magnetic field to compute true north by location-dependent declination adding to sensor's heading and thus correct heading pointing to true north as it</w:t>
      </w:r>
      <w:r w:rsidR="009B3644">
        <w:t xml:space="preserve"> appears for our reference IMU.</w:t>
      </w:r>
    </w:p>
    <w:p w14:paraId="517EA182" w14:textId="72CFC91C" w:rsidR="00AB410F" w:rsidRDefault="009B3644" w:rsidP="007D0A58">
      <w:pPr>
        <w:pStyle w:val="PRec-MainText"/>
      </w:pPr>
      <w:r>
        <w:t xml:space="preserve">As visualised in the figures above, we cannot determine a higher frequency of deviations between the reference angles and the smartphone angles caused by magnetic influences. However, the reference may be </w:t>
      </w:r>
      <w:r w:rsidR="000D7AF2">
        <w:t xml:space="preserve">similarly </w:t>
      </w:r>
      <w:r>
        <w:t xml:space="preserve">affected </w:t>
      </w:r>
      <w:r w:rsidR="000D7AF2">
        <w:t xml:space="preserve">by </w:t>
      </w:r>
      <w:r>
        <w:t xml:space="preserve">magnetic disturbances </w:t>
      </w:r>
      <w:r w:rsidR="000D7AF2">
        <w:t>which is f</w:t>
      </w:r>
      <w:r w:rsidR="00450A39">
        <w:t>urther investigated</w:t>
      </w:r>
      <w:r w:rsidR="000D7AF2">
        <w:t>.</w:t>
      </w:r>
    </w:p>
    <w:p w14:paraId="0206E10E" w14:textId="512DA32E" w:rsidR="00AB410F" w:rsidRDefault="00450A39" w:rsidP="007D0A58">
      <w:pPr>
        <w:pStyle w:val="PRec-Heading2"/>
      </w:pPr>
      <w:r>
        <w:t>4.2.1</w:t>
      </w:r>
      <w:r w:rsidR="00AB410F">
        <w:t xml:space="preserve"> </w:t>
      </w:r>
      <w:r w:rsidR="00975ABA">
        <w:t>Orientation</w:t>
      </w:r>
      <w:r w:rsidR="00AB410F">
        <w:t xml:space="preserve"> stability</w:t>
      </w:r>
    </w:p>
    <w:p w14:paraId="4632A5E1" w14:textId="640239DD" w:rsidR="000D7AF2" w:rsidRDefault="00AB410F" w:rsidP="007D0A58">
      <w:pPr>
        <w:pStyle w:val="PRec-MainText"/>
      </w:pPr>
      <w:r w:rsidRPr="00AB410F">
        <w:t xml:space="preserve">Focussing on </w:t>
      </w:r>
      <w:r w:rsidR="000D7AF2">
        <w:t xml:space="preserve">the </w:t>
      </w:r>
      <w:r w:rsidRPr="00AB410F">
        <w:t>rigid measurements,</w:t>
      </w:r>
      <w:r w:rsidR="000D7AF2">
        <w:t xml:space="preserve"> </w:t>
      </w:r>
      <w:r w:rsidRPr="00AB410F">
        <w:t>sensor stability can be assessed by comparing standard deviations summarised o</w:t>
      </w:r>
      <w:r w:rsidR="000D7AF2">
        <w:t xml:space="preserve">ver full observation period of 02:30 min for the reference IMU and the smartphones Samsung Galaxy S8 and Google Nexus 5 (see </w:t>
      </w:r>
      <w:r w:rsidR="000D7AF2">
        <w:fldChar w:fldCharType="begin"/>
      </w:r>
      <w:r w:rsidR="000D7AF2">
        <w:instrText xml:space="preserve"> REF _Ref513023737 \h </w:instrText>
      </w:r>
      <w:r w:rsidR="000D7AF2">
        <w:fldChar w:fldCharType="separate"/>
      </w:r>
      <w:r w:rsidR="00281F45">
        <w:t xml:space="preserve">Fig. </w:t>
      </w:r>
      <w:r w:rsidR="00281F45">
        <w:rPr>
          <w:noProof/>
        </w:rPr>
        <w:t>14</w:t>
      </w:r>
      <w:r w:rsidR="000D7AF2">
        <w:fldChar w:fldCharType="end"/>
      </w:r>
      <w:r w:rsidR="000D7AF2">
        <w:t>)</w:t>
      </w:r>
      <w:r w:rsidRPr="00AB410F">
        <w:t xml:space="preserve">. Except heading angle, </w:t>
      </w:r>
      <w:r w:rsidR="000D7AF2">
        <w:t>both devices</w:t>
      </w:r>
      <w:r w:rsidRPr="00AB410F">
        <w:t xml:space="preserve"> show very stable measurements for all virtual sensors with s</w:t>
      </w:r>
      <w:r>
        <w:t>tandard deviations less than 0.1 </w:t>
      </w:r>
      <w:r w:rsidR="00F25A90">
        <w:t>degrees</w:t>
      </w:r>
      <w:r w:rsidR="000D7AF2">
        <w:t>, independently from the environment which might be free or full of sources affecting the magnetic field</w:t>
      </w:r>
      <w:r w:rsidRPr="00AB410F">
        <w:t xml:space="preserve">. </w:t>
      </w:r>
      <w:r w:rsidR="000D7AF2">
        <w:t>In comparison to this, the standard deviation regarding heading angle raises up significantly having a magnetic-interfered environment.</w:t>
      </w:r>
    </w:p>
    <w:p w14:paraId="1E39E382" w14:textId="0AA967F6" w:rsidR="000D7AF2" w:rsidRDefault="000D7AF2" w:rsidP="000D7AF2">
      <w:pPr>
        <w:pStyle w:val="PRec-MainText"/>
        <w:ind w:firstLine="0"/>
      </w:pPr>
    </w:p>
    <w:p w14:paraId="2005F1BB" w14:textId="1F17509A" w:rsidR="000D7AF2" w:rsidRDefault="000D7AF2" w:rsidP="000D7AF2">
      <w:pPr>
        <w:jc w:val="center"/>
      </w:pPr>
      <w:r>
        <w:rPr>
          <w:noProof/>
        </w:rPr>
        <w:drawing>
          <wp:inline distT="0" distB="0" distL="0" distR="0" wp14:anchorId="5C7BEA3A" wp14:editId="18D59B73">
            <wp:extent cx="4590000" cy="1138807"/>
            <wp:effectExtent l="0" t="0" r="127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90000" cy="1138807"/>
                    </a:xfrm>
                    <a:prstGeom prst="rect">
                      <a:avLst/>
                    </a:prstGeom>
                  </pic:spPr>
                </pic:pic>
              </a:graphicData>
            </a:graphic>
          </wp:inline>
        </w:drawing>
      </w:r>
    </w:p>
    <w:p w14:paraId="1557324B" w14:textId="6127E04E" w:rsidR="000D7AF2" w:rsidRDefault="000D7AF2" w:rsidP="000D7AF2">
      <w:pPr>
        <w:pStyle w:val="PRec-Figures"/>
      </w:pPr>
      <w:bookmarkStart w:id="27" w:name="_Ref513023737"/>
      <w:r>
        <w:t xml:space="preserve">Fig. </w:t>
      </w:r>
      <w:r>
        <w:fldChar w:fldCharType="begin"/>
      </w:r>
      <w:r>
        <w:instrText xml:space="preserve"> SEQ fig. \* ARABIC </w:instrText>
      </w:r>
      <w:r>
        <w:fldChar w:fldCharType="separate"/>
      </w:r>
      <w:r w:rsidR="00281F45">
        <w:rPr>
          <w:noProof/>
        </w:rPr>
        <w:t>14</w:t>
      </w:r>
      <w:r>
        <w:fldChar w:fldCharType="end"/>
      </w:r>
      <w:bookmarkEnd w:id="27"/>
      <w:r>
        <w:t xml:space="preserve"> </w:t>
      </w:r>
      <w:r w:rsidR="00975ABA">
        <w:t>Observing</w:t>
      </w:r>
      <w:r>
        <w:t xml:space="preserve"> orientation angles heading, pitch and roll when the devices Samsung Galaxy S8 and Google Nexus 5 are in rest, having an environment, free and full of magnetic disturbances (refer to sensor observation 1 and 2). Applying </w:t>
      </w:r>
      <w:r w:rsidRPr="00E70336">
        <w:t>IOSens1 &amp; 2 (in graphic I1, I2) and ARV (in graphic K) sensor fusion</w:t>
      </w:r>
      <w:r>
        <w:t>.</w:t>
      </w:r>
    </w:p>
    <w:p w14:paraId="5CF48DFB" w14:textId="66AA1253" w:rsidR="00AB410F" w:rsidRDefault="00AB410F" w:rsidP="007D0A58">
      <w:pPr>
        <w:pStyle w:val="PRec-MainText"/>
        <w:rPr>
          <w:i/>
        </w:rPr>
      </w:pPr>
      <w:r w:rsidRPr="00AB410F">
        <w:lastRenderedPageBreak/>
        <w:t xml:space="preserve">Surprisingly, angles belonging to sensor </w:t>
      </w:r>
      <w:r w:rsidR="00E70336">
        <w:t>IOSens2</w:t>
      </w:r>
      <w:r w:rsidRPr="00AB410F">
        <w:t xml:space="preserve"> show higher discrepancies although they should be less accurate but more stable. Nevertheless, for all virtual sensors the results are comparable to others studies like </w:t>
      </w:r>
      <w:sdt>
        <w:sdtPr>
          <w:id w:val="-2106797676"/>
          <w:citation/>
        </w:sdtPr>
        <w:sdtContent>
          <w:r w:rsidR="006A384C">
            <w:fldChar w:fldCharType="begin"/>
          </w:r>
          <w:r w:rsidR="006A384C" w:rsidRPr="006A384C">
            <w:rPr>
              <w:lang w:val="en-US"/>
            </w:rPr>
            <w:instrText xml:space="preserve"> CITATION Fritsch2011 \l 1031 </w:instrText>
          </w:r>
          <w:r w:rsidR="006A384C">
            <w:fldChar w:fldCharType="separate"/>
          </w:r>
          <w:r w:rsidR="00281F45" w:rsidRPr="00281F45">
            <w:rPr>
              <w:noProof/>
              <w:lang w:val="en-US"/>
            </w:rPr>
            <w:t>(Fritsch, et al., 2011)</w:t>
          </w:r>
          <w:r w:rsidR="006A384C">
            <w:fldChar w:fldCharType="end"/>
          </w:r>
        </w:sdtContent>
      </w:sdt>
      <w:r w:rsidRPr="00AB410F">
        <w:t>, who measured standard deviations over 20 samples for headin</w:t>
      </w:r>
      <w:r w:rsidR="00F25A90">
        <w:t>g, pitch and roll of 1.0</w:t>
      </w:r>
      <w:r w:rsidRPr="00AB410F">
        <w:t>, 0.2 and 0.1</w:t>
      </w:r>
      <w:r>
        <w:t> </w:t>
      </w:r>
      <w:r w:rsidR="00F25A90">
        <w:t>degrees</w:t>
      </w:r>
      <w:r w:rsidRPr="00AB410F">
        <w:t xml:space="preserve"> respectively (using smartphone HTC Hero). Similar results are presented by </w:t>
      </w:r>
      <w:sdt>
        <w:sdtPr>
          <w:id w:val="-1314944636"/>
          <w:citation/>
        </w:sdtPr>
        <w:sdtContent>
          <w:r w:rsidR="006A384C">
            <w:fldChar w:fldCharType="begin"/>
          </w:r>
          <w:r w:rsidR="006A384C" w:rsidRPr="006A384C">
            <w:rPr>
              <w:lang w:val="en-US"/>
            </w:rPr>
            <w:instrText xml:space="preserve"> CITATION Meek2013 \l 1031 </w:instrText>
          </w:r>
          <w:r w:rsidR="006A384C">
            <w:fldChar w:fldCharType="separate"/>
          </w:r>
          <w:r w:rsidR="00281F45" w:rsidRPr="00281F45">
            <w:rPr>
              <w:noProof/>
              <w:lang w:val="en-US"/>
            </w:rPr>
            <w:t>(Meek, et al., 2013)</w:t>
          </w:r>
          <w:r w:rsidR="006A384C">
            <w:fldChar w:fldCharType="end"/>
          </w:r>
        </w:sdtContent>
      </w:sdt>
      <w:r w:rsidRPr="00AB410F">
        <w:t xml:space="preserve"> for compass (heading) and tilt (pitch) angles referring to standard deviations of 5.1</w:t>
      </w:r>
      <w:r>
        <w:t> </w:t>
      </w:r>
      <w:r w:rsidRPr="00AB410F">
        <w:t>and 0.75</w:t>
      </w:r>
      <w:r>
        <w:t> </w:t>
      </w:r>
      <w:r w:rsidR="000D7AF2">
        <w:t>degrees</w:t>
      </w:r>
      <w:r w:rsidRPr="00AB410F">
        <w:t>.</w:t>
      </w:r>
      <w:r>
        <w:rPr>
          <w:i/>
        </w:rPr>
        <w:t xml:space="preserve"> </w:t>
      </w:r>
    </w:p>
    <w:p w14:paraId="380E5D7D" w14:textId="716943E0" w:rsidR="00AB410F" w:rsidRPr="000D7AF2" w:rsidRDefault="00AB410F" w:rsidP="000D7AF2">
      <w:pPr>
        <w:pStyle w:val="PRec-MainText"/>
        <w:rPr>
          <w:i/>
        </w:rPr>
      </w:pPr>
      <w:r w:rsidRPr="00AB410F">
        <w:t>Including gyroscopes, heading is vulnera</w:t>
      </w:r>
      <w:r w:rsidR="006A384C">
        <w:t xml:space="preserve">ble for large drifts over time </w:t>
      </w:r>
      <w:sdt>
        <w:sdtPr>
          <w:id w:val="1514959694"/>
          <w:citation/>
        </w:sdtPr>
        <w:sdtContent>
          <w:r w:rsidR="006A384C">
            <w:fldChar w:fldCharType="begin"/>
          </w:r>
          <w:r w:rsidR="006A384C" w:rsidRPr="006A384C">
            <w:rPr>
              <w:lang w:val="en-US"/>
            </w:rPr>
            <w:instrText xml:space="preserve"> CITATION Kok2017 \l 1031 </w:instrText>
          </w:r>
          <w:r w:rsidR="006A384C">
            <w:fldChar w:fldCharType="separate"/>
          </w:r>
          <w:r w:rsidR="00281F45" w:rsidRPr="00281F45">
            <w:rPr>
              <w:noProof/>
              <w:lang w:val="en-US"/>
            </w:rPr>
            <w:t>(Kok, et al., 2017)</w:t>
          </w:r>
          <w:r w:rsidR="006A384C">
            <w:fldChar w:fldCharType="end"/>
          </w:r>
        </w:sdtContent>
      </w:sdt>
      <w:r w:rsidR="006A384C">
        <w:t>,</w:t>
      </w:r>
      <w:r w:rsidRPr="00AB410F">
        <w:t xml:space="preserve"> which is especiall</w:t>
      </w:r>
      <w:r w:rsidR="00574C69">
        <w:t xml:space="preserve">y noticeable for </w:t>
      </w:r>
      <w:r w:rsidR="000130C0">
        <w:t>the</w:t>
      </w:r>
      <w:r w:rsidR="00574C69">
        <w:t xml:space="preserve"> reference IMU</w:t>
      </w:r>
      <w:r w:rsidRPr="00AB410F">
        <w:t xml:space="preserve">. Also, the </w:t>
      </w:r>
      <w:r w:rsidR="000130C0">
        <w:t xml:space="preserve">heading, obtained by IMU, </w:t>
      </w:r>
      <w:r w:rsidRPr="00AB410F">
        <w:t>seems to be rather susceptible to magnetic disturbances (</w:t>
      </w:r>
      <w:r w:rsidR="000D7AF2">
        <w:t xml:space="preserve">see </w:t>
      </w:r>
      <w:r w:rsidR="000D7AF2">
        <w:fldChar w:fldCharType="begin"/>
      </w:r>
      <w:r w:rsidR="000D7AF2">
        <w:instrText xml:space="preserve"> REF _Ref512856961 \h </w:instrText>
      </w:r>
      <w:r w:rsidR="000D7AF2">
        <w:fldChar w:fldCharType="separate"/>
      </w:r>
      <w:r w:rsidR="00281F45">
        <w:t xml:space="preserve">Fig. </w:t>
      </w:r>
      <w:r w:rsidR="00281F45">
        <w:rPr>
          <w:noProof/>
        </w:rPr>
        <w:t>10</w:t>
      </w:r>
      <w:r w:rsidR="000D7AF2">
        <w:fldChar w:fldCharType="end"/>
      </w:r>
      <w:r w:rsidR="000D7AF2">
        <w:t>, red lines</w:t>
      </w:r>
      <w:r w:rsidRPr="00AB410F">
        <w:t>).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14:paraId="34BAA90C" w14:textId="175F3F13" w:rsidR="002F46E2" w:rsidRPr="001F797D" w:rsidRDefault="00450A39" w:rsidP="00A45FD9">
      <w:pPr>
        <w:pStyle w:val="PRec-Heading2"/>
      </w:pPr>
      <w:r>
        <w:t>4.2.2</w:t>
      </w:r>
      <w:r w:rsidR="002F46E2" w:rsidRPr="001F797D">
        <w:t xml:space="preserve"> </w:t>
      </w:r>
      <w:r w:rsidR="000D7AF2">
        <w:t>Orientation</w:t>
      </w:r>
      <w:r w:rsidR="002F46E2" w:rsidRPr="001F797D">
        <w:t xml:space="preserve"> sensitivity</w:t>
      </w:r>
    </w:p>
    <w:p w14:paraId="67B1FCF5" w14:textId="67AC701F" w:rsidR="002F46E2" w:rsidRPr="001F797D" w:rsidRDefault="002F46E2" w:rsidP="000D7AF2">
      <w:pPr>
        <w:pStyle w:val="PRec-MainText"/>
      </w:pPr>
      <w:r w:rsidRPr="001F797D">
        <w:t>When we talk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orientation leading to different image contents.</w:t>
      </w:r>
      <w:r w:rsidR="000D7AF2">
        <w:t xml:space="preserve"> </w:t>
      </w:r>
      <w:proofErr w:type="gramStart"/>
      <w:r w:rsidR="000D7AF2">
        <w:t>Similarly</w:t>
      </w:r>
      <w:proofErr w:type="gramEnd"/>
      <w:r w:rsidR="000D7AF2">
        <w:t xml:space="preserve"> to the research of location </w:t>
      </w:r>
      <w:r w:rsidR="000D7AF2" w:rsidRPr="000A7D0B">
        <w:t>sensitivity (</w:t>
      </w:r>
      <w:r w:rsidR="000D7AF2" w:rsidRPr="007A6222">
        <w:rPr>
          <w:color w:val="00B050"/>
        </w:rPr>
        <w:t>section (location sensitivity</w:t>
      </w:r>
      <w:r w:rsidR="000D7AF2" w:rsidRPr="000A7D0B">
        <w:t>)),</w:t>
      </w:r>
      <w:r w:rsidR="000D7AF2">
        <w:t xml:space="preserve"> we investigate the matching results from a given image-to-object correspondence while manipulating the orientation </w:t>
      </w:r>
      <w:r w:rsidR="000D7AF2" w:rsidRPr="000D7AF2">
        <w:t xml:space="preserve">in increments of </w:t>
      </w:r>
      <w:r w:rsidR="000D7AF2">
        <w:t>5 </w:t>
      </w:r>
      <w:r w:rsidR="000D7AF2" w:rsidRPr="000D7AF2">
        <w:t>degrees turning clock- and counter-clockwise</w:t>
      </w:r>
      <w:r w:rsidR="000D7AF2">
        <w:t xml:space="preserve"> regarding heading, pitch and roll, respectively. </w:t>
      </w:r>
    </w:p>
    <w:p w14:paraId="32422DA1" w14:textId="12A1C697" w:rsidR="002F46E2" w:rsidRPr="001F797D" w:rsidRDefault="002F46E2" w:rsidP="00A45FD9">
      <w:pPr>
        <w:pStyle w:val="PRec-MainText"/>
      </w:pPr>
      <w:r w:rsidRPr="001F797D">
        <w:t>As shown in</w:t>
      </w:r>
      <w:r w:rsidR="000D7AF2">
        <w:t xml:space="preserve"> </w:t>
      </w:r>
      <w:r w:rsidR="000D7AF2">
        <w:fldChar w:fldCharType="begin"/>
      </w:r>
      <w:r w:rsidR="000D7AF2">
        <w:instrText xml:space="preserve"> REF _Ref513024772 \h </w:instrText>
      </w:r>
      <w:r w:rsidR="000D7AF2">
        <w:fldChar w:fldCharType="separate"/>
      </w:r>
      <w:r w:rsidR="00281F45">
        <w:t xml:space="preserve">Fig. </w:t>
      </w:r>
      <w:r w:rsidR="00281F45">
        <w:rPr>
          <w:noProof/>
        </w:rPr>
        <w:t>15</w:t>
      </w:r>
      <w:r w:rsidR="000D7AF2">
        <w:fldChar w:fldCharType="end"/>
      </w:r>
      <w:r w:rsidR="000D7AF2">
        <w:t xml:space="preserve">, </w:t>
      </w:r>
      <w:r w:rsidRPr="001F797D">
        <w:t xml:space="preserve">changing the </w:t>
      </w:r>
      <w:r w:rsidR="000D7AF2">
        <w:t xml:space="preserve">angles of </w:t>
      </w:r>
      <w:r w:rsidRPr="001F797D">
        <w:t xml:space="preserve">heading and pitch </w:t>
      </w:r>
      <w:r w:rsidR="000D7AF2">
        <w:t>i</w:t>
      </w:r>
      <w:r w:rsidRPr="001F797D">
        <w:t xml:space="preserve">s correlated with the number of matching feature points essential for camera estimation. Thus, the most critic </w:t>
      </w:r>
      <w:r w:rsidR="000D7AF2">
        <w:t xml:space="preserve">heading angles </w:t>
      </w:r>
      <w:r w:rsidR="000C4BCF">
        <w:t xml:space="preserve">can vary in range of </w:t>
      </w:r>
      <w:r w:rsidRPr="001F797D">
        <w:t>[-40,</w:t>
      </w:r>
      <w:r w:rsidR="000C4BCF">
        <w:t> </w:t>
      </w:r>
      <w:r w:rsidRPr="001F797D">
        <w:t>40] degrees. A similar picture emerges when assessing the angles for pitch, whi</w:t>
      </w:r>
      <w:r w:rsidR="000C4BCF">
        <w:t>ch can change in range of [-25, 25]</w:t>
      </w:r>
      <w:r w:rsidR="00F25A90">
        <w:t xml:space="preserve"> degrees</w:t>
      </w:r>
      <w:r w:rsidRPr="001F797D">
        <w:t>. If these limits are exceeded, the camera only sees the sky or the ground (for pitch) or looks in a completely wrong (compass) direction (regarding heading). Compared to these two angles, the roll angle</w:t>
      </w:r>
      <w:r w:rsidR="000D7AF2">
        <w:t>s</w:t>
      </w:r>
      <w:r w:rsidRPr="001F797D">
        <w:t xml:space="preserve"> show</w:t>
      </w:r>
      <w:r w:rsidR="000D7AF2">
        <w:t xml:space="preserve"> a</w:t>
      </w:r>
      <w:r w:rsidRPr="001F797D">
        <w:t xml:space="preserve"> different behaviour. For image</w:t>
      </w:r>
      <w:r w:rsidR="00450A39">
        <w:t xml:space="preserve"> matching we chose the (rotation and)</w:t>
      </w:r>
      <w:r w:rsidRPr="001F797D">
        <w:t xml:space="preserve"> </w:t>
      </w:r>
      <w:r w:rsidR="00450A39" w:rsidRPr="00450A39">
        <w:t>Scale Invariant Feature Transform (SIFT)</w:t>
      </w:r>
      <w:r w:rsidRPr="001F797D">
        <w:t xml:space="preserve"> descriptor </w:t>
      </w:r>
      <w:sdt>
        <w:sdtPr>
          <w:id w:val="-1869205514"/>
          <w:citation/>
        </w:sdtPr>
        <w:sdtContent>
          <w:r w:rsidR="006A384C">
            <w:fldChar w:fldCharType="begin"/>
          </w:r>
          <w:r w:rsidR="006A384C" w:rsidRPr="006A384C">
            <w:rPr>
              <w:lang w:val="en-US"/>
            </w:rPr>
            <w:instrText xml:space="preserve"> CITATION Lowe2004 \l 1031 </w:instrText>
          </w:r>
          <w:r w:rsidR="006A384C">
            <w:fldChar w:fldCharType="separate"/>
          </w:r>
          <w:r w:rsidR="00281F45" w:rsidRPr="00281F45">
            <w:rPr>
              <w:noProof/>
              <w:lang w:val="en-US"/>
            </w:rPr>
            <w:t>(Lowe, 2004)</w:t>
          </w:r>
          <w:r w:rsidR="006A384C">
            <w:fldChar w:fldCharType="end"/>
          </w:r>
        </w:sdtContent>
      </w:sdt>
      <w:r w:rsidRPr="001F797D">
        <w:t xml:space="preserve"> and thus, changing the roll angle does not have</w:t>
      </w:r>
      <w:r w:rsidR="00450A39">
        <w:t xml:space="preserve"> major influence on the outcome.</w:t>
      </w:r>
    </w:p>
    <w:p w14:paraId="04814E24" w14:textId="5D708657" w:rsidR="00A64438" w:rsidRDefault="002F46E2" w:rsidP="00A45FD9">
      <w:pPr>
        <w:pStyle w:val="PRec-MainText"/>
      </w:pPr>
      <w:r w:rsidRPr="001F797D">
        <w:t>Compared to sensor accuracy</w:t>
      </w:r>
      <w:r w:rsidR="00450A39">
        <w:t xml:space="preserve"> measurements</w:t>
      </w:r>
      <w:r w:rsidRPr="001F797D">
        <w:t xml:space="preserve">, the results give a comfortable feeling using smartphone sensor fusion for the determination of approximate orientation where pitch and roll show maximum errors up to 7.4 and 5.3 degrees. However, for heading there could be massive problems ahead showing errors </w:t>
      </w:r>
      <w:r w:rsidR="00450A39">
        <w:t>of more than 30 degrees, as mentioned before</w:t>
      </w:r>
      <w:r w:rsidRPr="001F797D">
        <w:t>.</w:t>
      </w:r>
    </w:p>
    <w:p w14:paraId="16021ECB" w14:textId="6A640B70" w:rsidR="00E96DE8" w:rsidRDefault="00E96DE8" w:rsidP="00AB410F">
      <w:pPr>
        <w:pStyle w:val="Text"/>
      </w:pPr>
    </w:p>
    <w:p w14:paraId="2F20BC6A" w14:textId="77777777" w:rsidR="00E70336" w:rsidRDefault="00E96DE8" w:rsidP="00E70336">
      <w:pPr>
        <w:keepNext/>
        <w:jc w:val="center"/>
      </w:pPr>
      <w:r>
        <w:rPr>
          <w:noProof/>
        </w:rPr>
        <w:lastRenderedPageBreak/>
        <w:drawing>
          <wp:inline distT="0" distB="0" distL="0" distR="0" wp14:anchorId="0772D49F" wp14:editId="13A08135">
            <wp:extent cx="3869690" cy="1159252"/>
            <wp:effectExtent l="0" t="0" r="0" b="3175"/>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676F7FB" w14:textId="209DF006" w:rsidR="0052734B" w:rsidRDefault="00E70336" w:rsidP="00E70336">
      <w:pPr>
        <w:pStyle w:val="PRec-Figures"/>
      </w:pPr>
      <w:bookmarkStart w:id="28" w:name="_Ref513024772"/>
      <w:r>
        <w:t xml:space="preserve">Fig. </w:t>
      </w:r>
      <w:r>
        <w:fldChar w:fldCharType="begin"/>
      </w:r>
      <w:r>
        <w:instrText xml:space="preserve"> SEQ fig. \* ARABIC </w:instrText>
      </w:r>
      <w:r>
        <w:fldChar w:fldCharType="separate"/>
      </w:r>
      <w:r w:rsidR="00281F45">
        <w:rPr>
          <w:noProof/>
        </w:rPr>
        <w:t>15</w:t>
      </w:r>
      <w:r>
        <w:fldChar w:fldCharType="end"/>
      </w:r>
      <w:bookmarkEnd w:id="28"/>
      <w:r w:rsidR="002F46E2" w:rsidRPr="002F46E2">
        <w:t xml:space="preserve"> </w:t>
      </w:r>
      <w:r w:rsidR="00984126">
        <w:t>Number of total inliers in [%] registering real and synthetic images (</w:t>
      </w:r>
      <w:r w:rsidR="00984126" w:rsidRPr="000A7D0B">
        <w:rPr>
          <w:color w:val="CC00CC"/>
        </w:rPr>
        <w:t xml:space="preserve">see </w:t>
      </w:r>
      <w:r w:rsidR="000A7D0B">
        <w:rPr>
          <w:color w:val="CC00CC"/>
        </w:rPr>
        <w:t xml:space="preserve">section </w:t>
      </w:r>
      <w:r w:rsidR="00984126" w:rsidRPr="000A7D0B">
        <w:rPr>
          <w:color w:val="CC00CC"/>
        </w:rPr>
        <w:t xml:space="preserve">4.1) </w:t>
      </w:r>
      <w:r w:rsidR="00984126">
        <w:t xml:space="preserve">manipulating the orientation with regards to </w:t>
      </w:r>
      <w:r w:rsidR="0052734B" w:rsidRPr="0052734B">
        <w:t>heading, pitch and roll</w:t>
      </w:r>
      <w:r w:rsidR="00984126">
        <w:t>,</w:t>
      </w:r>
      <w:r w:rsidR="0052734B" w:rsidRPr="0052734B">
        <w:t xml:space="preserve"> </w:t>
      </w:r>
      <w:r w:rsidR="00984126">
        <w:t>respectively.</w:t>
      </w:r>
      <w:r w:rsidR="00912D71">
        <w:t xml:space="preserve"> Dashed lines refer to missing values because in case failed matching.</w:t>
      </w:r>
    </w:p>
    <w:p w14:paraId="5A1C1440" w14:textId="31618153" w:rsidR="0052734B" w:rsidRDefault="00975ABA" w:rsidP="00A45FD9">
      <w:pPr>
        <w:pStyle w:val="PRec-Heading2"/>
      </w:pPr>
      <w:r>
        <w:t>4</w:t>
      </w:r>
      <w:r w:rsidR="0052734B">
        <w:t>.3 Power consumption</w:t>
      </w:r>
    </w:p>
    <w:p w14:paraId="0241AF66" w14:textId="752943B4" w:rsidR="0052734B" w:rsidRDefault="0052734B" w:rsidP="00A45FD9">
      <w:pPr>
        <w:pStyle w:val="PRec-MainText"/>
      </w:pPr>
      <w:r>
        <w:t>Power consumption is an important metric for mobile field applications, which is at the same time also distinct to the mobile device platform. This metric governs the operation time of an app in an outdoor field setting for specific studies.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0F7C134D" w14:textId="229AAD55" w:rsidR="00765B50" w:rsidRDefault="0052734B" w:rsidP="00A45FD9">
      <w:pPr>
        <w:pStyle w:val="PRec-MainText"/>
      </w:pPr>
      <w:r>
        <w:t>We measured the energy consumption of</w:t>
      </w:r>
      <w:r w:rsidR="00C32FD4">
        <w:t xml:space="preserve"> the Android </w:t>
      </w:r>
      <w:r w:rsidR="00C32FD4" w:rsidRPr="000A7D0B">
        <w:t>applications</w:t>
      </w:r>
      <w:r w:rsidR="00D343E6">
        <w:t xml:space="preserve"> (</w:t>
      </w:r>
      <w:r w:rsidR="00D343E6" w:rsidRPr="00D343E6">
        <w:t>hereinafter referred to as</w:t>
      </w:r>
      <w:r w:rsidR="00D343E6">
        <w:t xml:space="preserve"> apps)</w:t>
      </w:r>
      <w:r w:rsidRPr="000A7D0B">
        <w:t xml:space="preserve"> </w:t>
      </w:r>
      <w:r w:rsidR="000A7D0B">
        <w:t>“</w:t>
      </w:r>
      <w:r w:rsidR="00F25A90" w:rsidRPr="000A7D0B">
        <w:t>Open Water Levels</w:t>
      </w:r>
      <w:r w:rsidR="000A7D0B">
        <w:t>”</w:t>
      </w:r>
      <w:r w:rsidR="00F25A90" w:rsidRPr="000A7D0B">
        <w:t xml:space="preserve"> </w:t>
      </w:r>
      <w:r w:rsidR="00C32FD4" w:rsidRPr="000A7D0B">
        <w:t xml:space="preserve">(OWL) </w:t>
      </w:r>
      <w:r w:rsidR="00F25A90" w:rsidRPr="000A7D0B">
        <w:t xml:space="preserve">and </w:t>
      </w:r>
      <w:r w:rsidR="000A7D0B">
        <w:t>“</w:t>
      </w:r>
      <w:r w:rsidR="00C32FD4" w:rsidRPr="000A7D0B">
        <w:t>Geological Registration and Interpretation Toolset</w:t>
      </w:r>
      <w:r w:rsidR="000A7D0B">
        <w:t>”</w:t>
      </w:r>
      <w:r w:rsidR="00C32FD4" w:rsidRPr="000A7D0B">
        <w:t xml:space="preserve"> (GRIT), both </w:t>
      </w:r>
      <w:r w:rsidR="00D343E6">
        <w:t xml:space="preserve">apps </w:t>
      </w:r>
      <w:r w:rsidR="00C32FD4" w:rsidRPr="000A7D0B">
        <w:t xml:space="preserve">are further outlined in </w:t>
      </w:r>
      <w:r w:rsidR="00C32FD4" w:rsidRPr="007A6222">
        <w:rPr>
          <w:color w:val="00B050"/>
        </w:rPr>
        <w:t>section (applications</w:t>
      </w:r>
      <w:r w:rsidR="00C32FD4" w:rsidRPr="000A7D0B">
        <w:t xml:space="preserve">), </w:t>
      </w:r>
      <w:r w:rsidRPr="000A7D0B">
        <w:t>in realistic settings for case studies in water</w:t>
      </w:r>
      <w:r w:rsidR="00D343E6">
        <w:t xml:space="preserve"> line</w:t>
      </w:r>
      <w:r>
        <w:t xml:space="preserve"> detection</w:t>
      </w:r>
      <w:r w:rsidR="00D343E6">
        <w:t>, as ground work for camera-based water level observation,</w:t>
      </w:r>
      <w:r>
        <w:t xml:space="preserve"> and field interpretation. Measuring the power consumption on an app-specific level is not supported by default on mobile devices. Formerly, the power consumption has only been assessed on a hardware component level </w:t>
      </w:r>
      <w:sdt>
        <w:sdtPr>
          <w:id w:val="-489951152"/>
          <w:citation/>
        </w:sdtPr>
        <w:sdtContent>
          <w:r w:rsidR="006A384C">
            <w:fldChar w:fldCharType="begin"/>
          </w:r>
          <w:r w:rsidR="006A384C" w:rsidRPr="006A384C">
            <w:rPr>
              <w:lang w:val="en-US"/>
            </w:rPr>
            <w:instrText xml:space="preserve"> CITATION Carroll2010 \l 1031 </w:instrText>
          </w:r>
          <w:r w:rsidR="006A384C">
            <w:fldChar w:fldCharType="separate"/>
          </w:r>
          <w:r w:rsidR="00281F45" w:rsidRPr="00281F45">
            <w:rPr>
              <w:noProof/>
              <w:lang w:val="en-US"/>
            </w:rPr>
            <w:t>(Carroll &amp; Heiser, 2010)</w:t>
          </w:r>
          <w:r w:rsidR="006A384C">
            <w:fldChar w:fldCharType="end"/>
          </w:r>
        </w:sdtContent>
      </w:sdt>
      <w:r>
        <w:t xml:space="preserve">. This study utilised the </w:t>
      </w:r>
      <w:r w:rsidR="00D343E6">
        <w:t>App “</w:t>
      </w:r>
      <w:proofErr w:type="spellStart"/>
      <w:r>
        <w:t>Trepn</w:t>
      </w:r>
      <w:proofErr w:type="spellEnd"/>
      <w:r>
        <w:t xml:space="preserve"> Profiler</w:t>
      </w:r>
      <w:r w:rsidR="00D343E6">
        <w:t>”</w:t>
      </w:r>
      <w:r w:rsidR="00A85D37">
        <w:rPr>
          <w:rStyle w:val="Funotenzeichen"/>
        </w:rPr>
        <w:footnoteReference w:id="7"/>
      </w:r>
      <w:r>
        <w:t>, whi</w:t>
      </w:r>
      <w:r w:rsidR="00D343E6">
        <w:t>ch is currently the only known a</w:t>
      </w:r>
      <w:r>
        <w:t xml:space="preserve">pp that facilitate app-specific measurements. </w:t>
      </w:r>
      <w:proofErr w:type="spellStart"/>
      <w:r>
        <w:t>Trepn</w:t>
      </w:r>
      <w:proofErr w:type="spellEnd"/>
      <w:r>
        <w:t xml:space="preserve"> Profiler also allows for the simultaneous logging of technical indicators (e.g. </w:t>
      </w:r>
      <w:r w:rsidR="00975ABA">
        <w:t>GPU</w:t>
      </w:r>
      <w:r w:rsidR="00D343E6">
        <w:t>-</w:t>
      </w:r>
      <w:r>
        <w:t xml:space="preserve"> and </w:t>
      </w:r>
      <w:r w:rsidR="00975ABA">
        <w:t xml:space="preserve">Central Processing Unit (CPU) </w:t>
      </w:r>
      <w:r>
        <w:t xml:space="preserve">load, memory consumption, </w:t>
      </w:r>
      <w:r w:rsidR="00975ABA">
        <w:t>CPU</w:t>
      </w:r>
      <w:r>
        <w:t xml:space="preserve"> temperature), which is used in this study to draw higher-level conclusions on the utilisation of the apps. The presented measurements were obtained on a Google Nexus 5 smartphone (4-core ARM </w:t>
      </w:r>
      <w:r w:rsidR="00975ABA">
        <w:t>CPU</w:t>
      </w:r>
      <w:r>
        <w:t xml:space="preserve">, Qualcomm Adreno </w:t>
      </w:r>
      <w:r w:rsidR="00975ABA">
        <w:t>GPU</w:t>
      </w:r>
      <w:r>
        <w:t xml:space="preserve">). </w:t>
      </w:r>
      <w:r w:rsidRPr="00D343E6">
        <w:rPr>
          <w:highlight w:val="cyan"/>
        </w:rPr>
        <w:t xml:space="preserve">Additional measurements have been obtained with a Samsung S8 (8-core ARM </w:t>
      </w:r>
      <w:r w:rsidR="00975ABA" w:rsidRPr="00D343E6">
        <w:rPr>
          <w:highlight w:val="cyan"/>
        </w:rPr>
        <w:t>CPU</w:t>
      </w:r>
      <w:r w:rsidRPr="00D343E6">
        <w:rPr>
          <w:highlight w:val="cyan"/>
        </w:rPr>
        <w:t xml:space="preserve">, ARM Mali </w:t>
      </w:r>
      <w:r w:rsidR="00975ABA" w:rsidRPr="00D343E6">
        <w:rPr>
          <w:highlight w:val="cyan"/>
        </w:rPr>
        <w:t>GPU</w:t>
      </w:r>
      <w:r w:rsidRPr="00D343E6">
        <w:rPr>
          <w:highlight w:val="cyan"/>
        </w:rPr>
        <w:t>),</w:t>
      </w:r>
      <w:r>
        <w:t xml:space="preserve"> </w:t>
      </w:r>
      <w:commentRangeStart w:id="29"/>
      <w:r w:rsidRPr="00E121FC">
        <w:rPr>
          <w:highlight w:val="cyan"/>
        </w:rPr>
        <w:t xml:space="preserve">which can </w:t>
      </w:r>
      <w:proofErr w:type="gramStart"/>
      <w:r w:rsidRPr="00E121FC">
        <w:rPr>
          <w:highlight w:val="cyan"/>
        </w:rPr>
        <w:t>be located in</w:t>
      </w:r>
      <w:proofErr w:type="gramEnd"/>
      <w:r w:rsidRPr="00E121FC">
        <w:rPr>
          <w:highlight w:val="cyan"/>
        </w:rPr>
        <w:t xml:space="preserve"> the supplementary data of this article</w:t>
      </w:r>
      <w:commentRangeEnd w:id="29"/>
      <w:r w:rsidR="00E121FC" w:rsidRPr="00E121FC">
        <w:rPr>
          <w:rStyle w:val="Kommentarzeichen"/>
          <w:highlight w:val="cyan"/>
        </w:rPr>
        <w:commentReference w:id="29"/>
      </w:r>
      <w:r>
        <w:t>.</w:t>
      </w:r>
    </w:p>
    <w:p w14:paraId="74BC15A3" w14:textId="79138A49" w:rsidR="00765B50" w:rsidRDefault="00765B50" w:rsidP="00A45FD9">
      <w:pPr>
        <w:pStyle w:val="PRec-MainText"/>
      </w:pPr>
      <w:r>
        <w:t>Our tests involve the quantification of energy consumption contribution from application-specific tasks that relate to CPU</w:t>
      </w:r>
      <w:r w:rsidR="00D343E6">
        <w:t>-</w:t>
      </w:r>
      <w:r>
        <w:t xml:space="preserve"> and GPU usage. GPU usage is mostly related to image-space operations in 2D, such as the image presentation and image-related operations (e.g. waterline and geological boundary delineation). In 3D, the GPU is responsible for 3D base data rendering and on-device image-to geometry registration (see </w:t>
      </w:r>
      <w:r w:rsidRPr="007A6222">
        <w:rPr>
          <w:color w:val="00B050"/>
        </w:rPr>
        <w:t xml:space="preserve">section ??). </w:t>
      </w:r>
      <w:r>
        <w:t>The CPU is responsible for the all non-graphical tasks as well as data loading, photo capturing and mobile sensor management. The dependency of power con</w:t>
      </w:r>
      <w:r w:rsidR="00D343E6">
        <w:t xml:space="preserve">sumption, CPU- </w:t>
      </w:r>
      <w:r>
        <w:t xml:space="preserve">and GPU load is shown </w:t>
      </w:r>
      <w:r w:rsidR="00975ABA">
        <w:t xml:space="preserve">in </w:t>
      </w:r>
      <w:r w:rsidR="00975ABA">
        <w:fldChar w:fldCharType="begin"/>
      </w:r>
      <w:r w:rsidR="00975ABA">
        <w:instrText xml:space="preserve"> REF _Ref513026810 \h </w:instrText>
      </w:r>
      <w:r w:rsidR="00975ABA">
        <w:fldChar w:fldCharType="separate"/>
      </w:r>
      <w:r w:rsidR="00281F45">
        <w:t xml:space="preserve">Fig. </w:t>
      </w:r>
      <w:r w:rsidR="00281F45">
        <w:rPr>
          <w:noProof/>
        </w:rPr>
        <w:t>16</w:t>
      </w:r>
      <w:r w:rsidR="00975ABA">
        <w:fldChar w:fldCharType="end"/>
      </w:r>
      <w:r w:rsidR="00975ABA">
        <w:t xml:space="preserve"> and </w:t>
      </w:r>
      <w:r w:rsidR="00975ABA">
        <w:fldChar w:fldCharType="begin"/>
      </w:r>
      <w:r w:rsidR="00975ABA">
        <w:instrText xml:space="preserve"> REF _Ref513035605 \h </w:instrText>
      </w:r>
      <w:r w:rsidR="00975ABA">
        <w:fldChar w:fldCharType="separate"/>
      </w:r>
      <w:r w:rsidR="00281F45">
        <w:t xml:space="preserve">Fig. </w:t>
      </w:r>
      <w:r w:rsidR="00281F45">
        <w:rPr>
          <w:noProof/>
        </w:rPr>
        <w:t>17</w:t>
      </w:r>
      <w:r w:rsidR="00975ABA">
        <w:fldChar w:fldCharType="end"/>
      </w:r>
      <w:r w:rsidR="00975ABA">
        <w:t>.</w:t>
      </w:r>
    </w:p>
    <w:p w14:paraId="759588A3" w14:textId="4020A52E" w:rsidR="00044250" w:rsidRDefault="00044250" w:rsidP="00A45FD9">
      <w:pPr>
        <w:pStyle w:val="PRec-MainText"/>
      </w:pPr>
      <w:r>
        <w:t xml:space="preserve">In both apps, a clear dependency with </w:t>
      </w:r>
      <w:r w:rsidR="00975ABA">
        <w:t>CPU</w:t>
      </w:r>
      <w:r>
        <w:t xml:space="preserve"> load and power consumption is observable. In </w:t>
      </w:r>
      <w:r w:rsidR="00C32FD4">
        <w:t>OWL</w:t>
      </w:r>
      <w:r>
        <w:t>, on</w:t>
      </w:r>
      <w:r w:rsidR="00765B50">
        <w:t>e can observe the reoccurring “</w:t>
      </w:r>
      <w:r>
        <w:t>double-hump</w:t>
      </w:r>
      <w:r w:rsidR="00765B50">
        <w:t>”</w:t>
      </w:r>
      <w:r>
        <w:t xml:space="preserve"> series within CPU process </w:t>
      </w:r>
      <w:r w:rsidR="00975ABA">
        <w:t>and power consumption, whereas GRIT</w:t>
      </w:r>
      <w:r>
        <w:t xml:space="preserve"> displays a more irregular peak distribution with direct </w:t>
      </w:r>
      <w:r>
        <w:lastRenderedPageBreak/>
        <w:t xml:space="preserve">correlations. We can therefore conclude that the mobile processors adapt their clock frequency when less operations are performed, which leads to a reduced power consumption. When comparing </w:t>
      </w:r>
      <w:r w:rsidR="00975ABA">
        <w:t>CPU</w:t>
      </w:r>
      <w:r>
        <w:t xml:space="preserve">- and </w:t>
      </w:r>
      <w:r w:rsidR="00975ABA">
        <w:t>GPU</w:t>
      </w:r>
      <w:r>
        <w:t xml:space="preserve">-related states, we conclude that while the </w:t>
      </w:r>
      <w:r w:rsidR="00975ABA">
        <w:t>CPU</w:t>
      </w:r>
      <w:r>
        <w:t xml:space="preserve"> drives the average power consumption, the GPU (being used for rendering images and annotations within them) dri</w:t>
      </w:r>
      <w:r w:rsidR="006203F0">
        <w:t>ves the peak power consumption.</w:t>
      </w:r>
    </w:p>
    <w:p w14:paraId="339C93AC" w14:textId="453B1894" w:rsidR="00E10DF3" w:rsidRDefault="00E121FC" w:rsidP="00A45FD9">
      <w:pPr>
        <w:pStyle w:val="PRec-MainText"/>
      </w:pPr>
      <w:r>
        <w:fldChar w:fldCharType="begin"/>
      </w:r>
      <w:r>
        <w:instrText xml:space="preserve"> REF _Ref513026810 \h </w:instrText>
      </w:r>
      <w:r>
        <w:fldChar w:fldCharType="separate"/>
      </w:r>
      <w:r w:rsidR="00281F45">
        <w:t xml:space="preserve">Fig. </w:t>
      </w:r>
      <w:r w:rsidR="00281F45">
        <w:rPr>
          <w:noProof/>
        </w:rPr>
        <w:t>16</w:t>
      </w:r>
      <w:r>
        <w:fldChar w:fldCharType="end"/>
      </w:r>
      <w:r w:rsidR="00E10DF3">
        <w:t xml:space="preserve"> visualises the relationship of power consumption, </w:t>
      </w:r>
      <w:r w:rsidR="00975ABA">
        <w:t>CPU</w:t>
      </w:r>
      <w:r w:rsidR="00E10DF3">
        <w:t xml:space="preserve">, as well as </w:t>
      </w:r>
      <w:r w:rsidR="00975ABA">
        <w:t>GPU</w:t>
      </w:r>
      <w:r w:rsidR="00E10DF3">
        <w:t xml:space="preserve"> for 2D data processing in </w:t>
      </w:r>
      <w:r w:rsidR="00C32FD4">
        <w:t>OWL</w:t>
      </w:r>
      <w:r w:rsidR="00E10DF3">
        <w:t>. For water line detection, a spatio-temporal texture must be calculated using time lapse images</w:t>
      </w:r>
      <w:r w:rsidR="00D343E6">
        <w:t xml:space="preserve"> (</w:t>
      </w:r>
      <w:r w:rsidR="00D343E6" w:rsidRPr="00D343E6">
        <w:rPr>
          <w:color w:val="CC00CC"/>
        </w:rPr>
        <w:t xml:space="preserve">details are given in </w:t>
      </w:r>
      <w:sdt>
        <w:sdtPr>
          <w:rPr>
            <w:color w:val="CC00CC"/>
          </w:rPr>
          <w:id w:val="-2047827902"/>
          <w:citation/>
        </w:sdtPr>
        <w:sdtContent>
          <w:r w:rsidR="00D343E6" w:rsidRPr="00D343E6">
            <w:rPr>
              <w:color w:val="CC00CC"/>
            </w:rPr>
            <w:fldChar w:fldCharType="begin"/>
          </w:r>
          <w:r w:rsidR="00D343E6" w:rsidRPr="00D343E6">
            <w:rPr>
              <w:color w:val="CC00CC"/>
              <w:lang w:val="en-US"/>
            </w:rPr>
            <w:instrText xml:space="preserve"> CITATION Kroehnert2017a \l 1031 </w:instrText>
          </w:r>
          <w:r w:rsidR="00D343E6" w:rsidRPr="00D343E6">
            <w:rPr>
              <w:color w:val="CC00CC"/>
            </w:rPr>
            <w:fldChar w:fldCharType="separate"/>
          </w:r>
          <w:r w:rsidR="00281F45" w:rsidRPr="00281F45">
            <w:rPr>
              <w:noProof/>
              <w:color w:val="CC00CC"/>
              <w:lang w:val="en-US"/>
            </w:rPr>
            <w:t>(Kröhnert &amp; Meichsner, 2017)</w:t>
          </w:r>
          <w:r w:rsidR="00D343E6" w:rsidRPr="00D343E6">
            <w:rPr>
              <w:color w:val="CC00CC"/>
            </w:rPr>
            <w:fldChar w:fldCharType="end"/>
          </w:r>
        </w:sdtContent>
      </w:sdt>
      <w:r w:rsidR="00D343E6">
        <w:t>)</w:t>
      </w:r>
      <w:r w:rsidR="00E10DF3">
        <w:t xml:space="preserve">. Thus, the CPU load locally exceeds and falls significantly for each single frame processing (here 15 peaks for 15 images). Unlike </w:t>
      </w:r>
      <w:r w:rsidR="00975ABA">
        <w:t>CPU</w:t>
      </w:r>
      <w:r w:rsidR="00E10DF3">
        <w:t xml:space="preserve"> behaviour, </w:t>
      </w:r>
      <w:r w:rsidR="00975ABA">
        <w:t>GPU</w:t>
      </w:r>
      <w:r w:rsidR="00E10DF3">
        <w:t xml:space="preserve"> load is steadily increasing while storing each co-registered image. After image processing, both </w:t>
      </w:r>
      <w:r w:rsidR="00975ABA">
        <w:t>CPU</w:t>
      </w:r>
      <w:r w:rsidR="00E10DF3">
        <w:t xml:space="preserve"> as well as </w:t>
      </w:r>
      <w:r w:rsidR="00975ABA">
        <w:t>GPU</w:t>
      </w:r>
      <w:r w:rsidR="00E10DF3">
        <w:t xml:space="preserve"> load are released whereas app modifications via the user interface leads, as expected, once more to higher loads.</w:t>
      </w:r>
    </w:p>
    <w:p w14:paraId="11876DA0" w14:textId="21CA570E" w:rsidR="00AB410F" w:rsidRDefault="006203F0" w:rsidP="00D16906">
      <w:pPr>
        <w:pStyle w:val="PRec-MainText"/>
      </w:pPr>
      <w:r w:rsidRPr="006203F0">
        <w:rPr>
          <w:color w:val="000000" w:themeColor="text1"/>
        </w:rPr>
        <w:t>When comparing</w:t>
      </w:r>
      <w:r w:rsidR="00E10DF3" w:rsidRPr="006203F0">
        <w:rPr>
          <w:color w:val="000000" w:themeColor="text1"/>
        </w:rPr>
        <w:t xml:space="preserve"> </w:t>
      </w:r>
      <w:r w:rsidR="00D16906">
        <w:rPr>
          <w:color w:val="000000" w:themeColor="text1"/>
        </w:rPr>
        <w:t xml:space="preserve">the 2D and 3D operations, visualised in </w:t>
      </w:r>
      <w:r w:rsidR="00D16906">
        <w:rPr>
          <w:color w:val="000000" w:themeColor="text1"/>
        </w:rPr>
        <w:fldChar w:fldCharType="begin"/>
      </w:r>
      <w:r w:rsidR="00D16906">
        <w:rPr>
          <w:color w:val="000000" w:themeColor="text1"/>
        </w:rPr>
        <w:instrText xml:space="preserve"> REF _Ref513035605 \h </w:instrText>
      </w:r>
      <w:r w:rsidR="00D16906">
        <w:rPr>
          <w:color w:val="000000" w:themeColor="text1"/>
        </w:rPr>
      </w:r>
      <w:r w:rsidR="00D16906">
        <w:rPr>
          <w:color w:val="000000" w:themeColor="text1"/>
        </w:rPr>
        <w:fldChar w:fldCharType="separate"/>
      </w:r>
      <w:r w:rsidR="00281F45">
        <w:t xml:space="preserve">Fig. </w:t>
      </w:r>
      <w:r w:rsidR="00281F45">
        <w:rPr>
          <w:noProof/>
        </w:rPr>
        <w:t>17</w:t>
      </w:r>
      <w:r w:rsidR="00D16906">
        <w:rPr>
          <w:color w:val="000000" w:themeColor="text1"/>
        </w:rPr>
        <w:fldChar w:fldCharType="end"/>
      </w:r>
      <w:r w:rsidR="00E10DF3" w:rsidRPr="006203F0">
        <w:rPr>
          <w:color w:val="000000" w:themeColor="text1"/>
        </w:rPr>
        <w:t xml:space="preserve">, the </w:t>
      </w:r>
      <w:r w:rsidR="00E10DF3">
        <w:t>3D operations result in a drastic energy cost, raising the average powe</w:t>
      </w:r>
      <w:r w:rsidR="00D16906">
        <w:t>r consumption by around 1220.21 </w:t>
      </w:r>
      <w:proofErr w:type="spellStart"/>
      <w:r w:rsidR="00E10DF3">
        <w:t>mW</w:t>
      </w:r>
      <w:proofErr w:type="spellEnd"/>
      <w:r w:rsidR="00E10DF3">
        <w:t xml:space="preserve">. In contrast to novice expectation, the </w:t>
      </w:r>
      <w:r w:rsidR="00975ABA">
        <w:t>CPU</w:t>
      </w:r>
      <w:r w:rsidR="00E10DF3">
        <w:t xml:space="preserve"> load also increases in a 3D data processing setting because the main processors </w:t>
      </w:r>
      <w:r w:rsidR="00400996">
        <w:t>deliver</w:t>
      </w:r>
      <w:r w:rsidR="00E10DF3">
        <w:t xml:space="preserve"> the geometric- and texture data to the </w:t>
      </w:r>
      <w:r w:rsidR="00975ABA">
        <w:t>GPU</w:t>
      </w:r>
      <w:r w:rsidR="00E10DF3">
        <w:t xml:space="preserve">. Additionally, for the Google Nexus 5 smartphone, the </w:t>
      </w:r>
      <w:r w:rsidR="00975ABA">
        <w:t>CPU</w:t>
      </w:r>
      <w:r w:rsidR="00E10DF3">
        <w:t xml:space="preserve"> needs to decompress the image </w:t>
      </w:r>
      <w:r w:rsidR="00400996">
        <w:t>textures</w:t>
      </w:r>
      <w:r w:rsidR="00E10DF3">
        <w:t>, resulting in a higher proc</w:t>
      </w:r>
      <w:r w:rsidR="00D16906">
        <w:t>essing load.</w:t>
      </w:r>
    </w:p>
    <w:p w14:paraId="32F4DB6D" w14:textId="77777777" w:rsidR="00B12C32" w:rsidRDefault="00B12C32" w:rsidP="00B12C32">
      <w:pPr>
        <w:pStyle w:val="Text"/>
        <w:rPr>
          <w:rFonts w:eastAsia="SimSun"/>
          <w:color w:val="000000"/>
          <w:sz w:val="16"/>
          <w:szCs w:val="16"/>
          <w:lang w:eastAsia="en-GB"/>
        </w:rPr>
      </w:pPr>
    </w:p>
    <w:p w14:paraId="55E12B17" w14:textId="77777777" w:rsidR="00240CDB" w:rsidRDefault="00B12C32" w:rsidP="00240CDB">
      <w:pPr>
        <w:keepNext/>
        <w:jc w:val="center"/>
      </w:pPr>
      <w:r>
        <w:rPr>
          <w:rFonts w:eastAsia="SimSun"/>
          <w:noProof/>
          <w:lang w:eastAsia="en-GB"/>
        </w:rPr>
        <w:drawing>
          <wp:inline distT="0" distB="0" distL="0" distR="0" wp14:anchorId="79E82E9E" wp14:editId="0ADCD9A6">
            <wp:extent cx="3870000" cy="2011161"/>
            <wp:effectExtent l="0" t="0" r="0" b="825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3870000" cy="2011161"/>
                    </a:xfrm>
                    <a:prstGeom prst="rect">
                      <a:avLst/>
                    </a:prstGeom>
                    <a:noFill/>
                    <a:ln>
                      <a:noFill/>
                    </a:ln>
                  </pic:spPr>
                </pic:pic>
              </a:graphicData>
            </a:graphic>
          </wp:inline>
        </w:drawing>
      </w:r>
    </w:p>
    <w:p w14:paraId="74D1D52E" w14:textId="7348E8EE" w:rsidR="00B12C32" w:rsidRDefault="00240CDB" w:rsidP="00240CDB">
      <w:pPr>
        <w:pStyle w:val="PRec-Figures"/>
      </w:pPr>
      <w:bookmarkStart w:id="30" w:name="_Ref513026810"/>
      <w:r>
        <w:t xml:space="preserve">Fig. </w:t>
      </w:r>
      <w:r>
        <w:fldChar w:fldCharType="begin"/>
      </w:r>
      <w:r>
        <w:instrText xml:space="preserve"> SEQ fig. \* ARABIC </w:instrText>
      </w:r>
      <w:r>
        <w:fldChar w:fldCharType="separate"/>
      </w:r>
      <w:r w:rsidR="00281F45">
        <w:rPr>
          <w:noProof/>
        </w:rPr>
        <w:t>16</w:t>
      </w:r>
      <w:r>
        <w:fldChar w:fldCharType="end"/>
      </w:r>
      <w:bookmarkStart w:id="31" w:name="_Hlk512514316"/>
      <w:bookmarkEnd w:id="30"/>
      <w:r w:rsidR="00B12C32" w:rsidRPr="00B12C32">
        <w:t xml:space="preserve"> Integrated diagram of power co</w:t>
      </w:r>
      <w:r w:rsidR="00E121FC">
        <w:t xml:space="preserve">nsumption, CPU </w:t>
      </w:r>
      <w:r w:rsidR="00E10DF3">
        <w:t xml:space="preserve">&amp; GPU load </w:t>
      </w:r>
      <w:r w:rsidR="00E10DF3" w:rsidRPr="00C32FD4">
        <w:t xml:space="preserve">of </w:t>
      </w:r>
      <w:r w:rsidR="00C32FD4" w:rsidRPr="00C32FD4">
        <w:t>OWL</w:t>
      </w:r>
      <w:r w:rsidR="00B12C32" w:rsidRPr="00C32FD4">
        <w:t xml:space="preserve"> in</w:t>
      </w:r>
      <w:r w:rsidR="00B12C32" w:rsidRPr="00B12C32">
        <w:t xml:space="preserve"> 2D mode.</w:t>
      </w:r>
    </w:p>
    <w:bookmarkEnd w:id="31"/>
    <w:p w14:paraId="7B2485B6" w14:textId="684ABA24" w:rsidR="00C32FD4" w:rsidRDefault="00E10DF3" w:rsidP="00A45FD9">
      <w:pPr>
        <w:pStyle w:val="PRec-MainText"/>
      </w:pPr>
      <w:r w:rsidRPr="00E10DF3">
        <w:t xml:space="preserve">The conclusions </w:t>
      </w:r>
      <w:r w:rsidRPr="00E121FC">
        <w:t>of this power consumption study for field apps is manifold. We obtained benchmark measurements for spec</w:t>
      </w:r>
      <w:r w:rsidR="00400996" w:rsidRPr="00E121FC">
        <w:t>ific target apps in hydrology (</w:t>
      </w:r>
      <w:r w:rsidR="00C32FD4" w:rsidRPr="00E121FC">
        <w:t>OWL) and geology (</w:t>
      </w:r>
      <w:r w:rsidRPr="00E121FC">
        <w:t>GRIT</w:t>
      </w:r>
      <w:proofErr w:type="gramStart"/>
      <w:r w:rsidR="00C32FD4" w:rsidRPr="00E121FC">
        <w:t>), and</w:t>
      </w:r>
      <w:proofErr w:type="gramEnd"/>
      <w:r w:rsidR="00C32FD4" w:rsidRPr="00E121FC">
        <w:t xml:space="preserve"> explain</w:t>
      </w:r>
      <w:r w:rsidRPr="00E121FC">
        <w:t xml:space="preserve"> how to replicate the study on Android devices with other</w:t>
      </w:r>
      <w:r w:rsidR="00400996" w:rsidRPr="00E121FC">
        <w:t xml:space="preserve"> field apps in the future. For </w:t>
      </w:r>
      <w:r w:rsidR="00C32FD4" w:rsidRPr="00E121FC">
        <w:t>OWL</w:t>
      </w:r>
      <w:r w:rsidRPr="00E121FC">
        <w:t>, the app can be operated on an average of 1090.41</w:t>
      </w:r>
      <w:r w:rsidR="006A384C" w:rsidRPr="00E121FC">
        <w:t> </w: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Pr="00E121FC">
        <w:t>, allowing a theo</w:t>
      </w:r>
      <w:r w:rsidR="00C32FD4" w:rsidRPr="00E121FC">
        <w:t xml:space="preserve">retical operability of 2.11 hrs on the </w:t>
      </w:r>
      <w:commentRangeStart w:id="32"/>
      <w:r w:rsidR="00C32FD4" w:rsidRPr="00E677B8">
        <w:rPr>
          <w:highlight w:val="cyan"/>
        </w:rPr>
        <w:t>Google Nexus 5</w:t>
      </w:r>
      <w:commentRangeEnd w:id="32"/>
      <w:r w:rsidR="00E677B8">
        <w:rPr>
          <w:rStyle w:val="Kommentarzeichen"/>
        </w:rPr>
        <w:commentReference w:id="32"/>
      </w:r>
      <w:r w:rsidR="00C32FD4" w:rsidRPr="00E121FC">
        <w:t xml:space="preserve">. For </w:t>
      </w:r>
      <w:r w:rsidRPr="00E121FC">
        <w:t xml:space="preserve">GRIT, </w:t>
      </w:r>
      <w:r w:rsidR="00C32FD4" w:rsidRPr="00E677B8">
        <w:rPr>
          <w:color w:val="CC00CC"/>
        </w:rPr>
        <w:t>executed on the (high-end) NVIDIA Shield tablet,</w:t>
      </w:r>
      <w:r w:rsidR="00C32FD4" w:rsidRPr="00E121FC">
        <w:t xml:space="preserve"> </w:t>
      </w:r>
      <w:r w:rsidRPr="00E121FC">
        <w:t xml:space="preserve">we </w:t>
      </w:r>
      <w:proofErr w:type="gramStart"/>
      <w:r w:rsidRPr="00E121FC">
        <w:t>have to</w:t>
      </w:r>
      <w:proofErr w:type="gramEnd"/>
      <w:r w:rsidRPr="00E121FC">
        <w:t xml:space="preserve"> distinguish between the mode in which it is operated: when conducting 2D operations, the operation time </w:t>
      </w:r>
      <w:r w:rsidR="00C32FD4" w:rsidRPr="00E121FC">
        <w:t xml:space="preserve">amounts to </w:t>
      </w:r>
      <w:r w:rsidRPr="00E121FC">
        <w:t xml:space="preserve">14.56 </w:t>
      </w:r>
      <w:r w:rsidR="00400996" w:rsidRPr="00E121FC">
        <w:t>h</w:t>
      </w:r>
      <w:r w:rsidR="00C32FD4" w:rsidRPr="00E121FC">
        <w:t>rs</w:t>
      </w:r>
      <w:r w:rsidRPr="00E121FC">
        <w:t xml:space="preserve"> </w:t>
      </w:r>
      <w:r w:rsidR="00C32FD4" w:rsidRPr="00E121FC">
        <w:t>but w</w:t>
      </w:r>
      <w:r w:rsidRPr="00E121FC">
        <w:t>hen making full use of the 3D capabilities, the average pow</w:t>
      </w:r>
      <w:r w:rsidR="006A384C" w:rsidRPr="00E121FC">
        <w:t xml:space="preserve">er consumption rises </w:t>
      </w:r>
      <w:r w:rsidR="00C32FD4" w:rsidRPr="00E121FC">
        <w:t>and</w:t>
      </w:r>
      <w:r w:rsidRPr="00E121FC">
        <w:t xml:space="preserve"> results in an operation time of only 4.63</w:t>
      </w:r>
      <w:r w:rsidR="00C32FD4" w:rsidRPr="00E121FC">
        <w:t> hrs</w:t>
      </w:r>
      <w:r w:rsidR="00C32FD4" w:rsidRPr="00E121FC">
        <w:rPr>
          <w:vanish/>
        </w:rPr>
        <w:t xml:space="preserve">hh  </w:t>
      </w:r>
      <w:r w:rsidRPr="00E121FC">
        <w:t xml:space="preserve">. </w:t>
      </w:r>
      <w:r w:rsidR="00C32FD4" w:rsidRPr="00E121FC">
        <w:t>Key</w:t>
      </w:r>
      <w:r w:rsidR="00C32FD4" w:rsidRPr="00C32FD4">
        <w:t xml:space="preserve"> measures on power consumption, and related metrics of processor temperature and memory usage, are given in Table III for both applications.</w:t>
      </w:r>
      <w:r w:rsidR="00C32FD4">
        <w:t xml:space="preserve"> </w:t>
      </w:r>
    </w:p>
    <w:p w14:paraId="6F26E316" w14:textId="2FB5B76C" w:rsidR="00E10DF3" w:rsidRPr="00E10DF3" w:rsidRDefault="00C32FD4" w:rsidP="00A45FD9">
      <w:pPr>
        <w:pStyle w:val="PRec-MainText"/>
      </w:pPr>
      <w:r>
        <w:t>However</w:t>
      </w:r>
      <w:r w:rsidR="00E10DF3" w:rsidRPr="00E10DF3">
        <w:t>, we highlight t</w:t>
      </w:r>
      <w:r w:rsidR="00240CDB">
        <w:t xml:space="preserve">hese measurements as being the </w:t>
      </w:r>
      <w:r w:rsidR="00E10DF3" w:rsidRPr="00240CDB">
        <w:rPr>
          <w:i/>
        </w:rPr>
        <w:t>theoretical</w:t>
      </w:r>
      <w:r w:rsidR="00E10DF3" w:rsidRPr="00E10DF3">
        <w:t xml:space="preserve"> operation time because most users have other apps and background services open on their mobile device </w:t>
      </w:r>
      <w:r w:rsidR="00E10DF3" w:rsidRPr="00E10DF3">
        <w:lastRenderedPageBreak/>
        <w:t xml:space="preserve">that simultaneously consume power, further reducing the operation time. Lastly, as stated by </w:t>
      </w:r>
      <w:sdt>
        <w:sdtPr>
          <w:id w:val="1575322432"/>
          <w:citation/>
        </w:sdtPr>
        <w:sdtContent>
          <w:r w:rsidR="006A384C">
            <w:fldChar w:fldCharType="begin"/>
          </w:r>
          <w:r w:rsidR="006A384C" w:rsidRPr="006A384C">
            <w:rPr>
              <w:lang w:val="en-US"/>
            </w:rPr>
            <w:instrText xml:space="preserve"> CITATION Carroll2010 \l 1031 </w:instrText>
          </w:r>
          <w:r w:rsidR="006A384C">
            <w:fldChar w:fldCharType="separate"/>
          </w:r>
          <w:r w:rsidR="00281F45" w:rsidRPr="00281F45">
            <w:rPr>
              <w:noProof/>
              <w:lang w:val="en-US"/>
            </w:rPr>
            <w:t>(Carroll &amp; Heiser, 2010)</w:t>
          </w:r>
          <w:r w:rsidR="006A384C">
            <w:fldChar w:fldCharType="end"/>
          </w:r>
        </w:sdtContent>
      </w:sdt>
      <w:r w:rsidR="00E10DF3" w:rsidRPr="00E10DF3">
        <w:t>, the app-specific co</w:t>
      </w:r>
      <w:r w:rsidR="00240CDB">
        <w:t>nsumption (</w:t>
      </w:r>
      <w:proofErr w:type="gramStart"/>
      <w:r w:rsidR="00240CDB">
        <w:t>in particular with</w:t>
      </w:r>
      <w:proofErr w:type="gramEnd"/>
      <w:r w:rsidR="00240CDB">
        <w:t xml:space="preserve"> “visual apps”</w:t>
      </w:r>
      <w:r w:rsidR="00E10DF3" w:rsidRPr="00E10DF3">
        <w:t xml:space="preserve"> and the sensor applications) also depends on the screen brightness and the sensor usage. </w:t>
      </w:r>
    </w:p>
    <w:p w14:paraId="41E2AF7D" w14:textId="77777777" w:rsidR="00E10DF3" w:rsidRDefault="00E10DF3" w:rsidP="00E10DF3">
      <w:pPr>
        <w:pStyle w:val="Text"/>
        <w:ind w:firstLine="0"/>
      </w:pPr>
    </w:p>
    <w:p w14:paraId="17DAF959" w14:textId="77777777" w:rsidR="00EF56DF" w:rsidRDefault="00E10DF3" w:rsidP="00EF56DF">
      <w:pPr>
        <w:keepNext/>
        <w:jc w:val="center"/>
      </w:pPr>
      <w:r w:rsidRPr="00E10DF3">
        <w:rPr>
          <w:noProof/>
        </w:rPr>
        <w:drawing>
          <wp:inline distT="0" distB="0" distL="0" distR="0" wp14:anchorId="58A9A7D5" wp14:editId="445426D2">
            <wp:extent cx="3870000" cy="2028301"/>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ela\Documents\GitHub\MobileDigitalGeosciences_2018\graphics\GRIT\Measure2D_Power_CPU_GPU.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870000" cy="2028301"/>
                    </a:xfrm>
                    <a:prstGeom prst="rect">
                      <a:avLst/>
                    </a:prstGeom>
                    <a:noFill/>
                    <a:ln>
                      <a:noFill/>
                    </a:ln>
                  </pic:spPr>
                </pic:pic>
              </a:graphicData>
            </a:graphic>
          </wp:inline>
        </w:drawing>
      </w:r>
    </w:p>
    <w:p w14:paraId="39ABF7BB" w14:textId="30DE709F" w:rsidR="00E10DF3" w:rsidRDefault="00240CDB" w:rsidP="00240CDB">
      <w:pPr>
        <w:pStyle w:val="PRec-Figures"/>
      </w:pPr>
      <w:bookmarkStart w:id="33" w:name="_Ref513035605"/>
      <w:r>
        <w:t xml:space="preserve">Fig. </w:t>
      </w:r>
      <w:r>
        <w:fldChar w:fldCharType="begin"/>
      </w:r>
      <w:r>
        <w:instrText xml:space="preserve"> SEQ fig. \* ARABIC </w:instrText>
      </w:r>
      <w:r>
        <w:fldChar w:fldCharType="separate"/>
      </w:r>
      <w:r w:rsidR="00281F45">
        <w:rPr>
          <w:noProof/>
        </w:rPr>
        <w:t>17</w:t>
      </w:r>
      <w:r>
        <w:fldChar w:fldCharType="end"/>
      </w:r>
      <w:bookmarkEnd w:id="33"/>
      <w:r>
        <w:t xml:space="preserve"> </w:t>
      </w:r>
      <w:r w:rsidR="00E10DF3" w:rsidRPr="00E10DF3">
        <w:t>Integrated diagram of power consumption, CPU-</w:t>
      </w:r>
      <w:r w:rsidR="00EF56DF">
        <w:t xml:space="preserve"> &amp; GPU load of GRIT in 2D- </w:t>
      </w:r>
      <w:r w:rsidR="00E10DF3" w:rsidRPr="00E10DF3">
        <w:t xml:space="preserve">&amp; 3D mode. </w:t>
      </w:r>
      <w:proofErr w:type="gramStart"/>
      <w:r w:rsidR="00E10DF3" w:rsidRPr="00E10DF3">
        <w:t>Particular operations</w:t>
      </w:r>
      <w:proofErr w:type="gramEnd"/>
      <w:r w:rsidR="00E10DF3" w:rsidRPr="00E10DF3">
        <w:t>, such as image rendering and interpretation editing, are interpreted within the bands as they re</w:t>
      </w:r>
      <w:r w:rsidR="00E10DF3">
        <w:t>s</w:t>
      </w:r>
      <w:r w:rsidR="00E10DF3" w:rsidRPr="00E10DF3">
        <w:t xml:space="preserve">ult in a distinct </w:t>
      </w:r>
      <w:r w:rsidR="00975ABA">
        <w:t>CPU</w:t>
      </w:r>
      <w:r w:rsidR="00E10DF3" w:rsidRPr="00E10DF3">
        <w:t>-</w:t>
      </w:r>
      <w:r w:rsidR="00975ABA">
        <w:t>GPU</w:t>
      </w:r>
      <w:r w:rsidR="00E10DF3" w:rsidRPr="00E10DF3">
        <w:t xml:space="preserve"> behaviour.</w:t>
      </w:r>
    </w:p>
    <w:p w14:paraId="27DDD65B" w14:textId="6E785171" w:rsidR="00EF56DF" w:rsidRDefault="00EF56DF" w:rsidP="00EF56DF">
      <w:pPr>
        <w:pStyle w:val="PRec-Tabletitle"/>
      </w:pPr>
      <w:bookmarkStart w:id="34" w:name="_Ref513025809"/>
      <w:r w:rsidRPr="00240CDB">
        <w:t xml:space="preserve">Table </w:t>
      </w:r>
      <w:r w:rsidRPr="00240CDB">
        <w:fldChar w:fldCharType="begin"/>
      </w:r>
      <w:r w:rsidRPr="00240CDB">
        <w:instrText xml:space="preserve"> SEQ Table \* ROMAN </w:instrText>
      </w:r>
      <w:r w:rsidRPr="00240CDB">
        <w:fldChar w:fldCharType="separate"/>
      </w:r>
      <w:r w:rsidR="00281F45">
        <w:rPr>
          <w:noProof/>
        </w:rPr>
        <w:t>III</w:t>
      </w:r>
      <w:r w:rsidRPr="00240CDB">
        <w:fldChar w:fldCharType="end"/>
      </w:r>
      <w:bookmarkEnd w:id="34"/>
      <w:r w:rsidRPr="00240CDB">
        <w:t xml:space="preserve"> Average measurements of GRIT</w:t>
      </w:r>
      <w:r w:rsidR="00C32FD4">
        <w:t xml:space="preserve"> and </w:t>
      </w:r>
      <w:r w:rsidR="000A7D0B">
        <w:t>OWL</w:t>
      </w:r>
      <w:r w:rsidRPr="00E10DF3">
        <w:t>.</w:t>
      </w:r>
    </w:p>
    <w:tbl>
      <w:tblPr>
        <w:tblW w:w="5000" w:type="pct"/>
        <w:jc w:val="center"/>
        <w:tblCellMar>
          <w:left w:w="28" w:type="dxa"/>
          <w:right w:w="28" w:type="dxa"/>
        </w:tblCellMar>
        <w:tblLook w:val="0000" w:firstRow="0" w:lastRow="0" w:firstColumn="0" w:lastColumn="0" w:noHBand="0" w:noVBand="0"/>
      </w:tblPr>
      <w:tblGrid>
        <w:gridCol w:w="1940"/>
        <w:gridCol w:w="1576"/>
        <w:gridCol w:w="1576"/>
        <w:gridCol w:w="1097"/>
        <w:gridCol w:w="1097"/>
      </w:tblGrid>
      <w:tr w:rsidR="00C32FD4" w:rsidRPr="00EF56DF" w14:paraId="18AE08F0" w14:textId="054E9403" w:rsidTr="00C32FD4">
        <w:trPr>
          <w:cantSplit/>
          <w:jc w:val="center"/>
        </w:trPr>
        <w:tc>
          <w:tcPr>
            <w:tcW w:w="100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14:paraId="5DC126AD" w14:textId="010237E8" w:rsidR="00C32FD4" w:rsidRPr="00EF56DF" w:rsidRDefault="00C32FD4" w:rsidP="00C32FD4">
            <w:pPr>
              <w:jc w:val="center"/>
              <w:rPr>
                <w:sz w:val="16"/>
              </w:rPr>
            </w:pPr>
          </w:p>
        </w:tc>
        <w:tc>
          <w:tcPr>
            <w:tcW w:w="100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14:paraId="55F5B02F" w14:textId="6F7C0D4F" w:rsidR="00C32FD4" w:rsidRPr="00EF56DF" w:rsidRDefault="00C32FD4" w:rsidP="00C32FD4">
            <w:pPr>
              <w:jc w:val="center"/>
              <w:rPr>
                <w:sz w:val="16"/>
              </w:rPr>
            </w:pPr>
            <w:r>
              <w:rPr>
                <w:sz w:val="16"/>
              </w:rPr>
              <w:t>NVIDIA Shield (2D)</w:t>
            </w:r>
          </w:p>
        </w:tc>
        <w:tc>
          <w:tcPr>
            <w:tcW w:w="1000" w:type="pct"/>
            <w:tcBorders>
              <w:top w:val="single" w:sz="4" w:space="0" w:color="000000"/>
              <w:bottom w:val="single" w:sz="4" w:space="0" w:color="auto"/>
              <w:right w:val="single" w:sz="4" w:space="0" w:color="auto"/>
            </w:tcBorders>
            <w:shd w:val="clear" w:color="auto" w:fill="auto"/>
            <w:noWrap/>
            <w:tcMar>
              <w:top w:w="57" w:type="dxa"/>
              <w:left w:w="108" w:type="dxa"/>
              <w:bottom w:w="57" w:type="dxa"/>
              <w:right w:w="108" w:type="dxa"/>
            </w:tcMar>
            <w:vAlign w:val="center"/>
          </w:tcPr>
          <w:p w14:paraId="4D74E625" w14:textId="78DD5302" w:rsidR="00C32FD4" w:rsidRPr="00EF56DF" w:rsidRDefault="00C32FD4" w:rsidP="00C32FD4">
            <w:pPr>
              <w:jc w:val="center"/>
              <w:rPr>
                <w:sz w:val="16"/>
              </w:rPr>
            </w:pPr>
            <w:r>
              <w:rPr>
                <w:sz w:val="16"/>
              </w:rPr>
              <w:t>NVIDIA Shield (3D)</w:t>
            </w:r>
          </w:p>
        </w:tc>
        <w:tc>
          <w:tcPr>
            <w:tcW w:w="1000" w:type="pct"/>
            <w:tcBorders>
              <w:top w:val="single" w:sz="4" w:space="0" w:color="000000"/>
              <w:left w:val="single" w:sz="4" w:space="0" w:color="auto"/>
              <w:bottom w:val="single" w:sz="4" w:space="0" w:color="auto"/>
            </w:tcBorders>
            <w:vAlign w:val="center"/>
          </w:tcPr>
          <w:p w14:paraId="213210F8" w14:textId="7AA3C3C2" w:rsidR="00C32FD4" w:rsidRPr="00EF56DF" w:rsidRDefault="00C32FD4" w:rsidP="00C32FD4">
            <w:pPr>
              <w:jc w:val="center"/>
              <w:rPr>
                <w:sz w:val="16"/>
              </w:rPr>
            </w:pPr>
            <w:r>
              <w:rPr>
                <w:sz w:val="16"/>
              </w:rPr>
              <w:t>Samsung Galaxy S8 (2D)</w:t>
            </w:r>
          </w:p>
        </w:tc>
        <w:tc>
          <w:tcPr>
            <w:tcW w:w="1001" w:type="pct"/>
            <w:tcBorders>
              <w:top w:val="single" w:sz="4" w:space="0" w:color="000000"/>
              <w:bottom w:val="single" w:sz="4" w:space="0" w:color="auto"/>
            </w:tcBorders>
            <w:vAlign w:val="center"/>
          </w:tcPr>
          <w:p w14:paraId="3290DDD4" w14:textId="6622BC69" w:rsidR="00C32FD4" w:rsidRPr="00EF56DF" w:rsidRDefault="00C32FD4" w:rsidP="00C32FD4">
            <w:pPr>
              <w:jc w:val="center"/>
              <w:rPr>
                <w:sz w:val="16"/>
              </w:rPr>
            </w:pPr>
            <w:r>
              <w:rPr>
                <w:sz w:val="16"/>
              </w:rPr>
              <w:t>Google Nexus 5 (2D)</w:t>
            </w:r>
          </w:p>
        </w:tc>
      </w:tr>
      <w:tr w:rsidR="00C32FD4" w:rsidRPr="00EF56DF" w14:paraId="0BCD061F" w14:textId="7A9AE454" w:rsidTr="00C32FD4">
        <w:trPr>
          <w:cantSplit/>
          <w:jc w:val="center"/>
        </w:trPr>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7999D73" w14:textId="3C3DD9C9" w:rsidR="00C32FD4" w:rsidRPr="00EF56DF" w:rsidRDefault="00C32FD4" w:rsidP="00C32FD4">
            <w:pPr>
              <w:jc w:val="center"/>
              <w:rPr>
                <w:sz w:val="16"/>
              </w:rPr>
            </w:pPr>
            <w:r w:rsidRPr="00EF56DF">
              <w:rPr>
                <w:sz w:val="16"/>
              </w:rPr>
              <w:t>power consumption</w:t>
            </w:r>
          </w:p>
        </w:tc>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0B3A42CF" w14:textId="2D082852" w:rsidR="00C32FD4" w:rsidRPr="00EF56DF" w:rsidRDefault="00C32FD4" w:rsidP="00C32FD4">
            <w:pPr>
              <w:jc w:val="center"/>
              <w:rPr>
                <w:sz w:val="16"/>
              </w:rPr>
            </w:pPr>
            <w:r w:rsidRPr="00EF56DF">
              <w:rPr>
                <w:sz w:val="16"/>
              </w:rPr>
              <w:t>568.59</w:t>
            </w:r>
            <w:r>
              <w:rPr>
                <w:sz w:val="16"/>
              </w:rPr>
              <w:t xml:space="preserve"> </w:t>
            </w:r>
            <w:r w:rsidRPr="00EF56DF">
              <w:rPr>
                <w:sz w:val="16"/>
              </w:rPr>
              <w:t>[</w: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EF56DF">
              <w:rPr>
                <w:sz w:val="16"/>
              </w:rPr>
              <w:t>]</w:t>
            </w:r>
          </w:p>
        </w:tc>
        <w:tc>
          <w:tcPr>
            <w:tcW w:w="100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5521C69B" w14:textId="5B946561" w:rsidR="00C32FD4" w:rsidRPr="00EF56DF" w:rsidRDefault="00C32FD4" w:rsidP="00C32FD4">
            <w:pPr>
              <w:jc w:val="center"/>
              <w:rPr>
                <w:sz w:val="16"/>
              </w:rPr>
            </w:pPr>
            <w:r w:rsidRPr="00EF56DF">
              <w:rPr>
                <w:sz w:val="16"/>
              </w:rPr>
              <w:t>1788.80</w:t>
            </w:r>
            <w:r>
              <w:rPr>
                <w:sz w:val="16"/>
              </w:rPr>
              <w:t xml:space="preserve"> </w:t>
            </w:r>
            <w:r w:rsidRPr="00EF56DF">
              <w:rPr>
                <w:sz w:val="16"/>
              </w:rPr>
              <w:t>[</w: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EF56DF">
              <w:rPr>
                <w:sz w:val="16"/>
              </w:rPr>
              <w:t>]</w:t>
            </w:r>
          </w:p>
        </w:tc>
        <w:tc>
          <w:tcPr>
            <w:tcW w:w="1000" w:type="pct"/>
            <w:tcBorders>
              <w:top w:val="single" w:sz="4" w:space="0" w:color="auto"/>
              <w:left w:val="single" w:sz="4" w:space="0" w:color="auto"/>
              <w:bottom w:val="single" w:sz="4" w:space="0" w:color="auto"/>
            </w:tcBorders>
            <w:vAlign w:val="center"/>
          </w:tcPr>
          <w:p w14:paraId="5AB939DD" w14:textId="2BD8D67A" w:rsidR="00C32FD4" w:rsidRPr="00EF56DF" w:rsidRDefault="00C32FD4" w:rsidP="00C32FD4">
            <w:pPr>
              <w:jc w:val="center"/>
              <w:rPr>
                <w:sz w:val="16"/>
              </w:rPr>
            </w:pPr>
            <w:r>
              <w:rPr>
                <w:sz w:val="16"/>
              </w:rPr>
              <w:t>(-)</w:t>
            </w:r>
          </w:p>
        </w:tc>
        <w:tc>
          <w:tcPr>
            <w:tcW w:w="1001" w:type="pct"/>
            <w:tcBorders>
              <w:top w:val="single" w:sz="4" w:space="0" w:color="auto"/>
              <w:bottom w:val="single" w:sz="4" w:space="0" w:color="auto"/>
            </w:tcBorders>
            <w:vAlign w:val="center"/>
          </w:tcPr>
          <w:p w14:paraId="23367450" w14:textId="08133304" w:rsidR="00C32FD4" w:rsidRPr="00EF56DF" w:rsidRDefault="00C32FD4" w:rsidP="00C32FD4">
            <w:pPr>
              <w:jc w:val="center"/>
              <w:rPr>
                <w:sz w:val="16"/>
              </w:rPr>
            </w:pPr>
            <w:r>
              <w:rPr>
                <w:sz w:val="16"/>
                <w:szCs w:val="16"/>
              </w:rPr>
              <w:t xml:space="preserve">1090.41 </w:t>
            </w:r>
            <w:r w:rsidRPr="00EF56DF">
              <w:rPr>
                <w:sz w:val="16"/>
                <w:szCs w:val="16"/>
              </w:rPr>
              <w:t>[</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oMath>
            <w:r w:rsidRPr="00EF56DF">
              <w:rPr>
                <w:sz w:val="16"/>
                <w:szCs w:val="16"/>
              </w:rPr>
              <w:t>]</w:t>
            </w:r>
          </w:p>
        </w:tc>
      </w:tr>
      <w:tr w:rsidR="00C32FD4" w:rsidRPr="00EF56DF" w14:paraId="059CF048" w14:textId="7B18D609" w:rsidTr="00C32FD4">
        <w:trPr>
          <w:cantSplit/>
          <w:jc w:val="center"/>
        </w:trPr>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370969F" w14:textId="3D0980EE" w:rsidR="00C32FD4" w:rsidRPr="00EF56DF" w:rsidRDefault="00C32FD4" w:rsidP="00C32FD4">
            <w:pPr>
              <w:jc w:val="center"/>
              <w:rPr>
                <w:sz w:val="16"/>
              </w:rPr>
            </w:pPr>
            <w:r>
              <w:rPr>
                <w:sz w:val="16"/>
              </w:rPr>
              <w:t>power consumption</w:t>
            </w:r>
          </w:p>
        </w:tc>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214F36EB" w14:textId="0CE4338C" w:rsidR="00C32FD4" w:rsidRPr="00EF56DF" w:rsidRDefault="00C32FD4" w:rsidP="00C32FD4">
            <w:pPr>
              <w:jc w:val="center"/>
              <w:rPr>
                <w:sz w:val="16"/>
              </w:rPr>
            </w:pPr>
            <w:r w:rsidRPr="00EF56DF">
              <w:rPr>
                <w:sz w:val="16"/>
              </w:rPr>
              <w:t>157.94</w:t>
            </w:r>
            <w:r>
              <w:rPr>
                <w:sz w:val="16"/>
              </w:rPr>
              <w:t xml:space="preserve"> </w:t>
            </w:r>
            <w:r w:rsidRPr="00EF56DF">
              <w:rPr>
                <w:sz w:val="16"/>
              </w:rPr>
              <w:t>[</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EF56DF">
              <w:rPr>
                <w:sz w:val="16"/>
              </w:rPr>
              <w:t>]</w:t>
            </w:r>
          </w:p>
        </w:tc>
        <w:tc>
          <w:tcPr>
            <w:tcW w:w="100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76FA9116" w14:textId="054A018C" w:rsidR="00C32FD4" w:rsidRPr="00EF56DF" w:rsidRDefault="00C32FD4" w:rsidP="00C32FD4">
            <w:pPr>
              <w:jc w:val="center"/>
              <w:rPr>
                <w:sz w:val="16"/>
              </w:rPr>
            </w:pPr>
            <w:r w:rsidRPr="00EF56DF">
              <w:rPr>
                <w:sz w:val="16"/>
              </w:rPr>
              <w:t>498.89</w:t>
            </w:r>
            <w:r>
              <w:rPr>
                <w:sz w:val="16"/>
              </w:rPr>
              <w:t xml:space="preserve"> </w:t>
            </w:r>
            <w:r w:rsidRPr="00EF56DF">
              <w:rPr>
                <w:sz w:val="16"/>
              </w:rPr>
              <w:t>[</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EF56DF">
              <w:rPr>
                <w:sz w:val="16"/>
              </w:rPr>
              <w:t>]</w:t>
            </w:r>
          </w:p>
        </w:tc>
        <w:tc>
          <w:tcPr>
            <w:tcW w:w="1000" w:type="pct"/>
            <w:tcBorders>
              <w:top w:val="single" w:sz="4" w:space="0" w:color="auto"/>
              <w:left w:val="single" w:sz="4" w:space="0" w:color="auto"/>
              <w:bottom w:val="single" w:sz="4" w:space="0" w:color="auto"/>
            </w:tcBorders>
            <w:vAlign w:val="center"/>
          </w:tcPr>
          <w:p w14:paraId="5008EB6F" w14:textId="14E4CBF5" w:rsidR="00C32FD4" w:rsidRPr="00EF56DF" w:rsidRDefault="00C32FD4" w:rsidP="00C32FD4">
            <w:pPr>
              <w:jc w:val="center"/>
              <w:rPr>
                <w:sz w:val="16"/>
              </w:rPr>
            </w:pPr>
            <w:r>
              <w:rPr>
                <w:sz w:val="16"/>
              </w:rPr>
              <w:t>(-)</w:t>
            </w:r>
          </w:p>
        </w:tc>
        <w:tc>
          <w:tcPr>
            <w:tcW w:w="1001" w:type="pct"/>
            <w:tcBorders>
              <w:top w:val="single" w:sz="4" w:space="0" w:color="auto"/>
              <w:bottom w:val="single" w:sz="4" w:space="0" w:color="auto"/>
            </w:tcBorders>
            <w:vAlign w:val="center"/>
          </w:tcPr>
          <w:p w14:paraId="02D80139" w14:textId="69FC0004" w:rsidR="00C32FD4" w:rsidRPr="00EF56DF" w:rsidRDefault="00C32FD4" w:rsidP="00C32FD4">
            <w:pPr>
              <w:jc w:val="center"/>
              <w:rPr>
                <w:sz w:val="16"/>
              </w:rPr>
            </w:pPr>
            <w:r>
              <w:rPr>
                <w:sz w:val="16"/>
              </w:rPr>
              <w:t>(-)</w:t>
            </w:r>
          </w:p>
        </w:tc>
      </w:tr>
      <w:tr w:rsidR="00C32FD4" w:rsidRPr="00EF56DF" w14:paraId="310283FE" w14:textId="33B39531" w:rsidTr="00C32FD4">
        <w:trPr>
          <w:cantSplit/>
          <w:jc w:val="center"/>
        </w:trPr>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E4E3F3B" w14:textId="65D7CBEB" w:rsidR="00C32FD4" w:rsidRPr="00EF56DF" w:rsidRDefault="00C32FD4" w:rsidP="00C32FD4">
            <w:pPr>
              <w:jc w:val="center"/>
              <w:rPr>
                <w:sz w:val="16"/>
              </w:rPr>
            </w:pPr>
            <w:r w:rsidRPr="00EF56DF">
              <w:rPr>
                <w:sz w:val="16"/>
              </w:rPr>
              <w:t>memory usage (avg.) [GB]</w:t>
            </w:r>
          </w:p>
        </w:tc>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ADCB252" w14:textId="22B6E844" w:rsidR="00C32FD4" w:rsidRPr="00EF56DF" w:rsidRDefault="00C32FD4" w:rsidP="00C32FD4">
            <w:pPr>
              <w:jc w:val="center"/>
              <w:rPr>
                <w:sz w:val="16"/>
              </w:rPr>
            </w:pPr>
            <w:r w:rsidRPr="00EF56DF">
              <w:rPr>
                <w:sz w:val="16"/>
              </w:rPr>
              <w:t>1.75</w:t>
            </w:r>
          </w:p>
        </w:tc>
        <w:tc>
          <w:tcPr>
            <w:tcW w:w="100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0FB1BF3F" w14:textId="5DF92FC6" w:rsidR="00C32FD4" w:rsidRPr="00EF56DF" w:rsidRDefault="00C32FD4" w:rsidP="00C32FD4">
            <w:pPr>
              <w:jc w:val="center"/>
              <w:rPr>
                <w:sz w:val="16"/>
              </w:rPr>
            </w:pPr>
            <w:r w:rsidRPr="00EF56DF">
              <w:rPr>
                <w:sz w:val="16"/>
              </w:rPr>
              <w:t>1.72</w:t>
            </w:r>
          </w:p>
        </w:tc>
        <w:tc>
          <w:tcPr>
            <w:tcW w:w="1000" w:type="pct"/>
            <w:tcBorders>
              <w:top w:val="single" w:sz="4" w:space="0" w:color="auto"/>
              <w:left w:val="single" w:sz="4" w:space="0" w:color="auto"/>
              <w:bottom w:val="single" w:sz="4" w:space="0" w:color="auto"/>
            </w:tcBorders>
            <w:vAlign w:val="center"/>
          </w:tcPr>
          <w:p w14:paraId="167CEE43" w14:textId="38A8D3B9" w:rsidR="00C32FD4" w:rsidRPr="00EF56DF" w:rsidRDefault="00C32FD4" w:rsidP="00C32FD4">
            <w:pPr>
              <w:jc w:val="center"/>
              <w:rPr>
                <w:sz w:val="16"/>
              </w:rPr>
            </w:pPr>
            <w:r>
              <w:rPr>
                <w:sz w:val="16"/>
              </w:rPr>
              <w:t>(-)</w:t>
            </w:r>
          </w:p>
        </w:tc>
        <w:tc>
          <w:tcPr>
            <w:tcW w:w="1001" w:type="pct"/>
            <w:tcBorders>
              <w:top w:val="single" w:sz="4" w:space="0" w:color="auto"/>
              <w:bottom w:val="single" w:sz="4" w:space="0" w:color="auto"/>
            </w:tcBorders>
            <w:vAlign w:val="center"/>
          </w:tcPr>
          <w:p w14:paraId="0B6F3619" w14:textId="5D5E2388" w:rsidR="00C32FD4" w:rsidRPr="00EF56DF" w:rsidRDefault="00C32FD4" w:rsidP="00C32FD4">
            <w:pPr>
              <w:jc w:val="center"/>
              <w:rPr>
                <w:sz w:val="16"/>
              </w:rPr>
            </w:pPr>
            <w:r>
              <w:rPr>
                <w:sz w:val="16"/>
              </w:rPr>
              <w:t>1.54</w:t>
            </w:r>
          </w:p>
        </w:tc>
      </w:tr>
      <w:tr w:rsidR="00C32FD4" w:rsidRPr="00EF56DF" w14:paraId="08A99580" w14:textId="447B1787" w:rsidTr="00C32FD4">
        <w:trPr>
          <w:cantSplit/>
          <w:jc w:val="center"/>
        </w:trPr>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FB56105" w14:textId="3BAAAC2D" w:rsidR="00C32FD4" w:rsidRPr="00EF56DF" w:rsidRDefault="00C32FD4" w:rsidP="00C32FD4">
            <w:pPr>
              <w:jc w:val="center"/>
              <w:rPr>
                <w:sz w:val="16"/>
              </w:rPr>
            </w:pPr>
            <w:r w:rsidRPr="00EF56DF">
              <w:rPr>
                <w:sz w:val="16"/>
              </w:rPr>
              <w:t>temperature [°C]</w:t>
            </w:r>
          </w:p>
        </w:tc>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C57CF4F" w14:textId="1D9C0DBF" w:rsidR="00C32FD4" w:rsidRPr="00EF56DF" w:rsidRDefault="00C32FD4" w:rsidP="00C32FD4">
            <w:pPr>
              <w:jc w:val="center"/>
              <w:rPr>
                <w:sz w:val="16"/>
              </w:rPr>
            </w:pPr>
            <w:r w:rsidRPr="00EF56DF">
              <w:rPr>
                <w:sz w:val="16"/>
              </w:rPr>
              <w:t>49.91</w:t>
            </w:r>
          </w:p>
        </w:tc>
        <w:tc>
          <w:tcPr>
            <w:tcW w:w="100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4FB90960" w14:textId="06C8123C" w:rsidR="00C32FD4" w:rsidRPr="00EF56DF" w:rsidRDefault="00C32FD4" w:rsidP="00C32FD4">
            <w:pPr>
              <w:jc w:val="center"/>
              <w:rPr>
                <w:sz w:val="16"/>
              </w:rPr>
            </w:pPr>
            <w:r w:rsidRPr="00EF56DF">
              <w:rPr>
                <w:sz w:val="16"/>
              </w:rPr>
              <w:t>52.05</w:t>
            </w:r>
          </w:p>
        </w:tc>
        <w:tc>
          <w:tcPr>
            <w:tcW w:w="1000" w:type="pct"/>
            <w:tcBorders>
              <w:top w:val="single" w:sz="4" w:space="0" w:color="auto"/>
              <w:left w:val="single" w:sz="4" w:space="0" w:color="auto"/>
              <w:bottom w:val="single" w:sz="4" w:space="0" w:color="auto"/>
            </w:tcBorders>
            <w:vAlign w:val="center"/>
          </w:tcPr>
          <w:p w14:paraId="47D6BB46" w14:textId="43A8104A" w:rsidR="00C32FD4" w:rsidRPr="00EF56DF" w:rsidRDefault="00C32FD4" w:rsidP="00C32FD4">
            <w:pPr>
              <w:jc w:val="center"/>
              <w:rPr>
                <w:sz w:val="16"/>
              </w:rPr>
            </w:pPr>
            <w:r>
              <w:rPr>
                <w:sz w:val="16"/>
              </w:rPr>
              <w:t>(-)</w:t>
            </w:r>
          </w:p>
        </w:tc>
        <w:tc>
          <w:tcPr>
            <w:tcW w:w="1001" w:type="pct"/>
            <w:tcBorders>
              <w:top w:val="single" w:sz="4" w:space="0" w:color="auto"/>
              <w:bottom w:val="single" w:sz="4" w:space="0" w:color="auto"/>
            </w:tcBorders>
            <w:vAlign w:val="center"/>
          </w:tcPr>
          <w:p w14:paraId="41426398" w14:textId="3F3DADB5" w:rsidR="00C32FD4" w:rsidRPr="00EF56DF" w:rsidRDefault="00C32FD4" w:rsidP="00C32FD4">
            <w:pPr>
              <w:jc w:val="center"/>
              <w:rPr>
                <w:sz w:val="16"/>
              </w:rPr>
            </w:pPr>
            <w:r>
              <w:rPr>
                <w:sz w:val="16"/>
              </w:rPr>
              <w:t>58.55</w:t>
            </w:r>
          </w:p>
        </w:tc>
      </w:tr>
    </w:tbl>
    <w:p w14:paraId="3E93C9F7" w14:textId="77777777" w:rsidR="00E10DF3" w:rsidRDefault="00E10DF3" w:rsidP="00E10DF3">
      <w:pPr>
        <w:pStyle w:val="Text"/>
      </w:pPr>
    </w:p>
    <w:p w14:paraId="7A804E23" w14:textId="708E0EBF" w:rsidR="00AB410F" w:rsidRDefault="001666A5" w:rsidP="009D6322">
      <w:pPr>
        <w:pStyle w:val="PRec-MainText"/>
      </w:pPr>
      <w:r w:rsidRPr="001666A5">
        <w:t>In more general terms</w:t>
      </w:r>
      <w:r w:rsidR="00EA2EF9">
        <w:t>,</w:t>
      </w:r>
      <w:r w:rsidRPr="001666A5">
        <w:t xml:space="preserve"> the study shows that </w:t>
      </w:r>
      <w:r w:rsidR="00EA2EF9" w:rsidRPr="00EA2EF9">
        <w:t xml:space="preserve">application domain practitioners </w:t>
      </w:r>
      <w:r w:rsidRPr="001666A5">
        <w:t xml:space="preserve">need to be aware of what data they are dealing with </w:t>
      </w:r>
      <w:proofErr w:type="gramStart"/>
      <w:r w:rsidRPr="001666A5">
        <w:t>in order to</w:t>
      </w:r>
      <w:proofErr w:type="gramEnd"/>
      <w:r w:rsidRPr="001666A5">
        <w:t xml:space="preserve"> get the maximum operation time and most efficient workload done during the field study. This will have implications for fieldwork planning for expert users and practitioners, as they can modify their stud</w:t>
      </w:r>
      <w:r w:rsidR="00DB13F1">
        <w:t xml:space="preserve">y plan to first collect photos and observations </w:t>
      </w:r>
      <w:r w:rsidRPr="001666A5">
        <w:t>from several viewpoints of their study objective and t</w:t>
      </w:r>
      <w:r w:rsidR="00DB13F1">
        <w:t>hen use 3D operation features “in burst”</w:t>
      </w:r>
      <w:r w:rsidRPr="001666A5">
        <w:t xml:space="preserve"> for visual checks and data interrogation before moving on to</w:t>
      </w:r>
      <w:r w:rsidR="006D524E">
        <w:t xml:space="preserve"> the next</w:t>
      </w:r>
      <w:r w:rsidRPr="001666A5">
        <w:t xml:space="preserve"> subsequent study locations. Insufficient planning and an overuse of 3D field app features can reduce </w:t>
      </w:r>
      <w:r w:rsidR="004C0B7D">
        <w:t xml:space="preserve">the effective </w:t>
      </w:r>
      <w:r w:rsidR="00E121FC">
        <w:t xml:space="preserve">“digital fieldwork” time using </w:t>
      </w:r>
      <w:r w:rsidR="004C0B7D">
        <w:t>GRIT</w:t>
      </w:r>
      <w:r w:rsidR="00E121FC">
        <w:t xml:space="preserve"> to 9.26 </w:t>
      </w:r>
      <w:r w:rsidR="004C0B7D">
        <w:t>h</w:t>
      </w:r>
      <w:r w:rsidRPr="001666A5">
        <w:t xml:space="preserve"> at best when carrying one external battery pack. Also, with this measure we want to highlight that the operation time error in the measurements is significant because we need to assume an average current of 3.6</w:t>
      </w:r>
      <w:r w:rsidR="00E121FC">
        <w:t> </w:t>
      </w:r>
      <w:r w:rsidRPr="001666A5">
        <w:t>V, which may be far off when</w:t>
      </w:r>
      <w:r w:rsidR="00EE7586">
        <w:t xml:space="preserve"> comparing the measurements to </w:t>
      </w:r>
      <w:r w:rsidR="00E121FC">
        <w:t>OWL.</w:t>
      </w:r>
      <w:r w:rsidR="00E677B8">
        <w:t xml:space="preserve"> </w:t>
      </w:r>
    </w:p>
    <w:p w14:paraId="27428688" w14:textId="04AB0FD8" w:rsidR="00AB410F" w:rsidRDefault="001666A5" w:rsidP="00975ABA">
      <w:pPr>
        <w:pStyle w:val="PRec-Heading1"/>
      </w:pPr>
      <w:r>
        <w:lastRenderedPageBreak/>
        <w:t xml:space="preserve">V Applications </w:t>
      </w:r>
      <w:r w:rsidRPr="00975ABA">
        <w:t>and</w:t>
      </w:r>
      <w:r>
        <w:t xml:space="preserve"> Requirements</w:t>
      </w:r>
    </w:p>
    <w:p w14:paraId="3E2FE5F3" w14:textId="2B124BCA" w:rsidR="001666A5" w:rsidRDefault="006300DD" w:rsidP="009D6322">
      <w:pPr>
        <w:pStyle w:val="PRec-MainText"/>
      </w:pPr>
      <w:r>
        <w:t xml:space="preserve">Use cases and application scenarios within the geosciences emerged recently for </w:t>
      </w:r>
      <w:proofErr w:type="spellStart"/>
      <w:r>
        <w:t>mbile</w:t>
      </w:r>
      <w:proofErr w:type="spellEnd"/>
      <w:r>
        <w:t xml:space="preserve"> technology d</w:t>
      </w:r>
      <w:r w:rsidR="001666A5" w:rsidRPr="001666A5">
        <w:t>ue to the increasing usability o</w:t>
      </w:r>
      <w:r>
        <w:t>f mobile devices for field studies.</w:t>
      </w:r>
      <w:r w:rsidR="001666A5">
        <w:t xml:space="preserve"> In the following, two</w:t>
      </w:r>
      <w:r w:rsidR="001666A5" w:rsidRPr="001666A5">
        <w:t xml:space="preserve"> key applications are presented: water level gauging through field observations for small and medium-sized catchments, geological interpretation of sedimentary features in field geology, and the use of mobile devices in virtual field trips.</w:t>
      </w:r>
    </w:p>
    <w:p w14:paraId="4E956D40" w14:textId="34389FE8" w:rsidR="001666A5" w:rsidRPr="00242A31" w:rsidRDefault="00975ABA" w:rsidP="00242A31">
      <w:pPr>
        <w:pStyle w:val="PRec-Heading2"/>
      </w:pPr>
      <w:r>
        <w:t>5</w:t>
      </w:r>
      <w:r w:rsidR="001666A5" w:rsidRPr="00242A31">
        <w:t>.1 Derivation of hydrological parameters: Water level gauging</w:t>
      </w:r>
    </w:p>
    <w:p w14:paraId="1D2538E9" w14:textId="0EC26F3A" w:rsidR="001666A5" w:rsidRDefault="001666A5" w:rsidP="009D6322">
      <w:pPr>
        <w:pStyle w:val="PRec-MainText"/>
      </w:pPr>
      <w:r>
        <w:t xml:space="preserve">The past decade is characterized by a continued increase of globally devastating flash floods after heavy rainfalls. Even smallest creeks turned into hazardous streams resulting in </w:t>
      </w:r>
      <w:proofErr w:type="spellStart"/>
      <w:r>
        <w:t>floodings</w:t>
      </w:r>
      <w:proofErr w:type="spellEnd"/>
      <w:r>
        <w:t xml:space="preserve"> and landslides. Conventional gauging stations provide precise information about water levels measured over short time periods. State of the art techniques for administrative water gauging comprise water pressure sensors, floating gauges and conventional tide gauges. They are characterised by long-term stability and outdoor robustness providing accuracies of several millimetres up to one centimetre </w:t>
      </w:r>
      <w:sdt>
        <w:sdtPr>
          <w:id w:val="1359629606"/>
          <w:citation/>
        </w:sdtPr>
        <w:sdtContent>
          <w:r w:rsidR="006A384C">
            <w:fldChar w:fldCharType="begin"/>
          </w:r>
          <w:r w:rsidR="006A384C" w:rsidRPr="006A384C">
            <w:rPr>
              <w:lang w:val="en-US"/>
            </w:rPr>
            <w:instrText xml:space="preserve"> CITATION Siedschlag2015 \l 1031 </w:instrText>
          </w:r>
          <w:r w:rsidR="006A384C">
            <w:fldChar w:fldCharType="separate"/>
          </w:r>
          <w:r w:rsidR="00281F45" w:rsidRPr="00281F45">
            <w:rPr>
              <w:noProof/>
              <w:lang w:val="en-US"/>
            </w:rPr>
            <w:t>(Siedschlag, 2015)</w:t>
          </w:r>
          <w:r w:rsidR="006A384C">
            <w:fldChar w:fldCharType="end"/>
          </w:r>
        </w:sdtContent>
      </w:sdt>
      <w:r>
        <w:t xml:space="preserve">. Because of high costs in purchase and maintenance, gauging stations with their complex sensing devices must be sparsely installed. Thus, </w:t>
      </w:r>
      <w:r w:rsidR="00DB2A87">
        <w:t>many creeks and rivers are</w:t>
      </w:r>
      <w:r>
        <w:t xml:space="preserve"> not monitored neither during flood events when the most protection is required. Recently, commercial smartphone applications arose to provide tools for crowd sourcin</w:t>
      </w:r>
      <w:r w:rsidR="006A384C">
        <w:t xml:space="preserve">g-based water level estimation, </w:t>
      </w:r>
      <w:r>
        <w:t xml:space="preserve">see </w:t>
      </w:r>
      <w:sdt>
        <w:sdtPr>
          <w:id w:val="1106541368"/>
          <w:citation/>
        </w:sdtPr>
        <w:sdtContent>
          <w:r w:rsidR="006A384C">
            <w:fldChar w:fldCharType="begin"/>
          </w:r>
          <w:r w:rsidR="006A384C" w:rsidRPr="006A384C">
            <w:rPr>
              <w:lang w:val="en-US"/>
            </w:rPr>
            <w:instrText xml:space="preserve"> CITATION Kisters2014 \l 1031 </w:instrText>
          </w:r>
          <w:r w:rsidR="00F729AF">
            <w:rPr>
              <w:lang w:val="en-US"/>
            </w:rPr>
            <w:instrText xml:space="preserve"> \m CrowdWaterApp2017a</w:instrText>
          </w:r>
          <w:r w:rsidR="006A384C">
            <w:fldChar w:fldCharType="separate"/>
          </w:r>
          <w:r w:rsidR="00281F45" w:rsidRPr="00281F45">
            <w:rPr>
              <w:noProof/>
              <w:lang w:val="en-US"/>
            </w:rPr>
            <w:t>(Kisters, 2014; Etter &amp; Strobl, 2018)</w:t>
          </w:r>
          <w:r w:rsidR="006A384C">
            <w:fldChar w:fldCharType="end"/>
          </w:r>
        </w:sdtContent>
      </w:sdt>
      <w:r>
        <w:t xml:space="preserve"> for details. All of them have one thing in common: the water level is entered manually by engaged citizens who photograph tide gauges close to rivers that presents potential danger to themselves. Beside this, the technique is still limited to open and visible </w:t>
      </w:r>
      <w:r w:rsidR="00DB2A87">
        <w:t xml:space="preserve">pre-installed </w:t>
      </w:r>
      <w:r>
        <w:t>gauges.</w:t>
      </w:r>
    </w:p>
    <w:p w14:paraId="353FA872" w14:textId="415EAA6B" w:rsidR="001666A5" w:rsidRPr="00E677B8" w:rsidRDefault="001666A5" w:rsidP="009D6322">
      <w:pPr>
        <w:pStyle w:val="PRec-MainText"/>
        <w:rPr>
          <w:color w:val="CC00CC"/>
        </w:rPr>
      </w:pPr>
      <w:r>
        <w:t>Improvements can be achieved by the registration of situation-dependent images to 3D point surfaces for automatic water level determination on running waters without requiring reference gauges. For</w:t>
      </w:r>
      <w:r w:rsidR="00A85D37">
        <w:t xml:space="preserve"> this, the Android application</w:t>
      </w:r>
      <w:r w:rsidR="00A85D37" w:rsidRPr="000A7D0B">
        <w:t xml:space="preserve"> </w:t>
      </w:r>
      <w:r w:rsidR="000A7D0B" w:rsidRPr="000A7D0B">
        <w:t>OWL</w:t>
      </w:r>
      <w:r>
        <w:t xml:space="preserve"> is developed, which uses the freely availabl</w:t>
      </w:r>
      <w:r w:rsidR="00A85D37">
        <w:t xml:space="preserve">e open source framework </w:t>
      </w:r>
      <w:r w:rsidRPr="00DB2A87">
        <w:rPr>
          <w:i/>
        </w:rPr>
        <w:t>Open Camera</w:t>
      </w:r>
      <w:r w:rsidR="00A85D37" w:rsidRPr="00A85D37">
        <w:rPr>
          <w:rStyle w:val="Funotenzeichen"/>
        </w:rPr>
        <w:footnoteReference w:id="8"/>
      </w:r>
      <w:r w:rsidR="00A85D37">
        <w:t xml:space="preserve">. </w:t>
      </w:r>
      <w:r w:rsidR="000A7D0B" w:rsidRPr="00E677B8">
        <w:rPr>
          <w:color w:val="CC00CC"/>
        </w:rPr>
        <w:t>OWL</w:t>
      </w:r>
      <w:r w:rsidRPr="00E677B8">
        <w:rPr>
          <w:color w:val="CC00CC"/>
        </w:rPr>
        <w:t xml:space="preserve"> </w:t>
      </w:r>
      <w:r w:rsidR="00E677B8" w:rsidRPr="00E677B8">
        <w:rPr>
          <w:color w:val="CC00CC"/>
        </w:rPr>
        <w:t xml:space="preserve">serves as camera-based water level monitoring system that </w:t>
      </w:r>
      <w:r w:rsidRPr="00E677B8">
        <w:rPr>
          <w:color w:val="CC00CC"/>
        </w:rPr>
        <w:t xml:space="preserve">allows for </w:t>
      </w:r>
      <w:r w:rsidR="00DB2A87" w:rsidRPr="00E677B8">
        <w:rPr>
          <w:color w:val="CC00CC"/>
        </w:rPr>
        <w:t>location-independent</w:t>
      </w:r>
      <w:r w:rsidR="00E677B8" w:rsidRPr="00E677B8">
        <w:rPr>
          <w:color w:val="CC00CC"/>
        </w:rPr>
        <w:t xml:space="preserve"> water level detection. U</w:t>
      </w:r>
      <w:r w:rsidRPr="00E677B8">
        <w:rPr>
          <w:color w:val="CC00CC"/>
        </w:rPr>
        <w:t>sing short, handheld time-lapse image sequences</w:t>
      </w:r>
      <w:r w:rsidR="00DB2A87" w:rsidRPr="00E677B8">
        <w:rPr>
          <w:color w:val="CC00CC"/>
        </w:rPr>
        <w:t>, captured by smartphone cameras</w:t>
      </w:r>
      <w:r w:rsidR="00E677B8" w:rsidRPr="00E677B8">
        <w:rPr>
          <w:color w:val="CC00CC"/>
        </w:rPr>
        <w:t>, the water line</w:t>
      </w:r>
      <w:r w:rsidRPr="00E677B8">
        <w:rPr>
          <w:color w:val="CC00CC"/>
        </w:rPr>
        <w:t xml:space="preserve"> </w:t>
      </w:r>
      <w:r w:rsidR="00E677B8" w:rsidRPr="00E677B8">
        <w:rPr>
          <w:color w:val="CC00CC"/>
        </w:rPr>
        <w:t xml:space="preserve">can be detected </w:t>
      </w:r>
      <w:sdt>
        <w:sdtPr>
          <w:rPr>
            <w:color w:val="CC00CC"/>
          </w:rPr>
          <w:id w:val="1067463520"/>
          <w:citation/>
        </w:sdtPr>
        <w:sdtContent>
          <w:r w:rsidR="00941191" w:rsidRPr="00E677B8">
            <w:rPr>
              <w:color w:val="CC00CC"/>
            </w:rPr>
            <w:fldChar w:fldCharType="begin"/>
          </w:r>
          <w:r w:rsidR="00941191" w:rsidRPr="00E677B8">
            <w:rPr>
              <w:color w:val="CC00CC"/>
              <w:lang w:val="en-US"/>
            </w:rPr>
            <w:instrText xml:space="preserve"> CITATION Kroehnert2017a \l 1031 </w:instrText>
          </w:r>
          <w:r w:rsidR="00941191" w:rsidRPr="00E677B8">
            <w:rPr>
              <w:color w:val="CC00CC"/>
            </w:rPr>
            <w:fldChar w:fldCharType="separate"/>
          </w:r>
          <w:r w:rsidR="00281F45" w:rsidRPr="00281F45">
            <w:rPr>
              <w:noProof/>
              <w:color w:val="CC00CC"/>
              <w:lang w:val="en-US"/>
            </w:rPr>
            <w:t>(Kröhnert &amp; Meichsner, 2017)</w:t>
          </w:r>
          <w:r w:rsidR="00941191" w:rsidRPr="00E677B8">
            <w:rPr>
              <w:color w:val="CC00CC"/>
            </w:rPr>
            <w:fldChar w:fldCharType="end"/>
          </w:r>
        </w:sdtContent>
      </w:sdt>
      <w:r w:rsidR="00E677B8" w:rsidRPr="00E677B8">
        <w:rPr>
          <w:color w:val="CC00CC"/>
        </w:rPr>
        <w:t xml:space="preserve"> and subsequently registered with prevalent 3D object data, i.e. transferred into object space.</w:t>
      </w:r>
    </w:p>
    <w:p w14:paraId="662DF89A" w14:textId="64E80EE0" w:rsidR="001666A5" w:rsidRDefault="001666A5" w:rsidP="009D6322">
      <w:pPr>
        <w:pStyle w:val="PRec-MainText"/>
      </w:pPr>
      <w:r>
        <w:t xml:space="preserve">As figured out in </w:t>
      </w:r>
      <w:r w:rsidRPr="00E677B8">
        <w:rPr>
          <w:color w:val="00B050"/>
        </w:rPr>
        <w:t xml:space="preserve">section </w:t>
      </w:r>
      <w:r w:rsidR="00975ABA" w:rsidRPr="00E677B8">
        <w:rPr>
          <w:color w:val="00B050"/>
        </w:rPr>
        <w:t>(sensors)</w:t>
      </w:r>
      <w:r w:rsidRPr="00E677B8">
        <w:rPr>
          <w:color w:val="00B050"/>
        </w:rPr>
        <w:t xml:space="preserve">, </w:t>
      </w:r>
      <w:r>
        <w:t>a good approximation of extrinsic parameters is a basic prerequisite for successful 3D annotation whereby precision and stability is strongly correlated with measuring environment. Especially magnetic perturbations affecting u</w:t>
      </w:r>
      <w:r w:rsidR="00975ABA">
        <w:t xml:space="preserve">ser's orientation </w:t>
      </w:r>
      <w:r w:rsidR="002E60BE">
        <w:t xml:space="preserve">and </w:t>
      </w:r>
      <w:r>
        <w:t xml:space="preserve">can represent a special problem. The issue can be circumvented for stationary perturbation sources by re-calibration of magnetic sensors just before the measurement, as it is often </w:t>
      </w:r>
      <w:r w:rsidR="00A85D37">
        <w:t>being</w:t>
      </w:r>
      <w:r>
        <w:t xml:space="preserve"> done for advanced car navigation. Unfortunately, the magnetic strengths attaching the phone may change substantially in short time especially in natural or urban environments. A typical scenario might look like this: a citizen scientist walks along street, carrying his phone in a baggage close to a bunch of keys. He passes several street lamps, signs, etc. Finally, he arrives at a bridge over a</w:t>
      </w:r>
      <w:r w:rsidR="00150D70">
        <w:t>n</w:t>
      </w:r>
      <w:r>
        <w:t xml:space="preserve"> urban river, takes out the phone, looks down to the river and records the time lapse image sequence a few centimetres above a metallic railing. Meanwhile, several cars passing the same bridge. In this simple use case, the magnetic field around the smartphone changes countless times due to several unpredictable dist</w:t>
      </w:r>
      <w:r w:rsidR="00D82E3E">
        <w:t xml:space="preserve">urbances. Described in </w:t>
      </w:r>
      <w:r w:rsidR="00D82E3E" w:rsidRPr="00E677B8">
        <w:rPr>
          <w:color w:val="00B050"/>
        </w:rPr>
        <w:t>section (sensitivity)</w:t>
      </w:r>
      <w:r w:rsidRPr="00E677B8">
        <w:rPr>
          <w:color w:val="00B050"/>
        </w:rPr>
        <w:t xml:space="preserve">, </w:t>
      </w:r>
      <w:r w:rsidR="002E60BE">
        <w:t>image-to-</w:t>
      </w:r>
      <w:r>
        <w:t xml:space="preserve">geometry </w:t>
      </w:r>
      <w:r>
        <w:lastRenderedPageBreak/>
        <w:t xml:space="preserve">registration is very error-prone for inaccurate exterior parameters except roll angle. The reason for this lies in rendering a synthetic image from coloured 3D reference point clouds using a person's location and orientation (see </w:t>
      </w:r>
      <w:r w:rsidR="000A7D0B" w:rsidRPr="00E677B8">
        <w:rPr>
          <w:color w:val="00B050"/>
        </w:rPr>
        <w:t>section I2G</w:t>
      </w:r>
      <w:r w:rsidRPr="00E677B8">
        <w:rPr>
          <w:color w:val="00B050"/>
        </w:rPr>
        <w:t xml:space="preserve">). </w:t>
      </w:r>
      <w:r>
        <w:t xml:space="preserve">Thereby, heading and pitch mainly define the depth direction, 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when images have too little overlap). Described in </w:t>
      </w:r>
      <w:r w:rsidRPr="007A6222">
        <w:rPr>
          <w:color w:val="00B050"/>
        </w:rPr>
        <w:t xml:space="preserve">section </w:t>
      </w:r>
      <w:r w:rsidR="00D82E3E" w:rsidRPr="007A6222">
        <w:rPr>
          <w:color w:val="00B050"/>
        </w:rPr>
        <w:t>(</w:t>
      </w:r>
      <w:proofErr w:type="spellStart"/>
      <w:r w:rsidRPr="007A6222">
        <w:rPr>
          <w:color w:val="00B050"/>
        </w:rPr>
        <w:t>location_sensitivity</w:t>
      </w:r>
      <w:proofErr w:type="spellEnd"/>
      <w:r w:rsidR="00D82E3E">
        <w:t>), inbuilt GNSS</w:t>
      </w:r>
      <w:r>
        <w:t xml:space="preserve">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w:t>
      </w:r>
      <w:r w:rsidR="002E60BE">
        <w:t xml:space="preserve"> (e.g. DEM data via Google Elevation </w:t>
      </w:r>
      <w:proofErr w:type="spellStart"/>
      <w:r w:rsidR="002E60BE">
        <w:t>Api</w:t>
      </w:r>
      <w:proofErr w:type="spellEnd"/>
      <w:r w:rsidR="002E60BE">
        <w:t>)</w:t>
      </w:r>
      <w:r>
        <w:t xml:space="preserve"> and it is very likely that, </w:t>
      </w:r>
      <w:r w:rsidR="00D82E3E">
        <w:t xml:space="preserve">in the near future, smartphone </w:t>
      </w:r>
      <w:r>
        <w:t>GNSS</w:t>
      </w:r>
      <w:r w:rsidR="00D82E3E">
        <w:t xml:space="preserve"> </w:t>
      </w:r>
      <w:r>
        <w:t>modules are rolled out, s</w:t>
      </w:r>
      <w:r w:rsidR="000A7D0B">
        <w:t>olving lateral accuracies of 50 cm</w:t>
      </w:r>
      <w:r>
        <w:t xml:space="preserve"> </w:t>
      </w:r>
      <w:sdt>
        <w:sdtPr>
          <w:id w:val="65693507"/>
          <w:citation/>
        </w:sdtPr>
        <w:sdtContent>
          <w:r w:rsidR="00DB01A4">
            <w:fldChar w:fldCharType="begin"/>
          </w:r>
          <w:r w:rsidR="00DB01A4" w:rsidRPr="00DB01A4">
            <w:rPr>
              <w:lang w:val="en-US"/>
            </w:rPr>
            <w:instrText xml:space="preserve"> CITATION Moore2017 \l 1031 </w:instrText>
          </w:r>
          <w:r w:rsidR="00DB01A4">
            <w:fldChar w:fldCharType="separate"/>
          </w:r>
          <w:r w:rsidR="00281F45" w:rsidRPr="00281F45">
            <w:rPr>
              <w:noProof/>
              <w:lang w:val="en-US"/>
            </w:rPr>
            <w:t>(Moore, 2017)</w:t>
          </w:r>
          <w:r w:rsidR="00DB01A4">
            <w:fldChar w:fldCharType="end"/>
          </w:r>
        </w:sdtContent>
      </w:sdt>
      <w:r>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14:paraId="0CA707F6" w14:textId="1454D0E3" w:rsidR="00AB410F" w:rsidRDefault="001666A5" w:rsidP="009D6322">
      <w:pPr>
        <w:pStyle w:val="PRec-MainText"/>
      </w:pPr>
      <w:r>
        <w:t>For now, an issue is the availability of free available 3D representations captured close to rivers with focus on shore environment. However, first attempts from Google Street View to cover near shore environments by river cruises are published</w:t>
      </w:r>
      <w:r w:rsidR="00CE4A8B">
        <w:rPr>
          <w:rStyle w:val="Funotenzeichen"/>
        </w:rPr>
        <w:footnoteReference w:id="9"/>
      </w:r>
      <w:r>
        <w:t xml:space="preserve">. In the future, this option is expected to expand to other rivers on a global scale. Furthermore, some research projects deal with autonomous river crossing to acquire hydrological parameters as well as shore land information in short timespans </w:t>
      </w:r>
      <w:sdt>
        <w:sdtPr>
          <w:id w:val="-1377855825"/>
          <w:citation/>
        </w:sdtPr>
        <w:sdtContent>
          <w:r w:rsidR="00DB01A4">
            <w:fldChar w:fldCharType="begin"/>
          </w:r>
          <w:r w:rsidR="00DB01A4" w:rsidRPr="00DB01A4">
            <w:rPr>
              <w:lang w:val="en-US"/>
            </w:rPr>
            <w:instrText xml:space="preserve"> CITATION Sardemann2018 \l 1031 </w:instrText>
          </w:r>
          <w:r w:rsidR="00DB01A4">
            <w:fldChar w:fldCharType="separate"/>
          </w:r>
          <w:r w:rsidR="00281F45" w:rsidRPr="00281F45">
            <w:rPr>
              <w:noProof/>
              <w:lang w:val="en-US"/>
            </w:rPr>
            <w:t>(Sardemann, et al., 2018)</w:t>
          </w:r>
          <w:r w:rsidR="00DB01A4">
            <w:fldChar w:fldCharType="end"/>
          </w:r>
        </w:sdtContent>
      </w:sdt>
      <w:r>
        <w:t>. Thus, 3D point sets can be acquired very f</w:t>
      </w:r>
      <w:r w:rsidR="00D82E3E">
        <w:t>ast (e.g. using</w:t>
      </w:r>
      <w:r w:rsidR="002E60BE">
        <w:t xml:space="preserve"> mobile laser scanning</w:t>
      </w:r>
      <w:r w:rsidR="00574C69">
        <w:t xml:space="preserve"> or </w:t>
      </w:r>
      <w:r>
        <w:t>SfM) covering the same place at different times to deal with multiple representations caused by season-dependent vegetation, snow coverage or changed illumination due to the ambient condition</w:t>
      </w:r>
      <w:r w:rsidR="002E60BE">
        <w:t>s at specific times of the day.</w:t>
      </w:r>
    </w:p>
    <w:p w14:paraId="7EE91DF0" w14:textId="7BA6D40F" w:rsidR="00AB410F" w:rsidRDefault="00975ABA" w:rsidP="00975ABA">
      <w:pPr>
        <w:pStyle w:val="PRec-Heading2"/>
      </w:pPr>
      <w:r>
        <w:t>5</w:t>
      </w:r>
      <w:r w:rsidR="001666A5">
        <w:t>.2 Field geology</w:t>
      </w:r>
    </w:p>
    <w:p w14:paraId="502E7B85" w14:textId="40CFA00B" w:rsidR="001666A5" w:rsidRDefault="001666A5" w:rsidP="009D6322">
      <w:pPr>
        <w:pStyle w:val="PRec-MainText"/>
      </w:pPr>
      <w:r>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w:t>
      </w:r>
      <w:r w:rsidR="006300DD">
        <w:t xml:space="preserve">(seismic) </w:t>
      </w:r>
      <w:r>
        <w:t>resolutions and physical limitations of the surveying technique. Therefore, surface outcrops are used for the study. Outcrops can be scanned with mod</w:t>
      </w:r>
      <w:r w:rsidR="00D82E3E">
        <w:t>ern equipment (e.g.</w:t>
      </w:r>
      <w:r w:rsidR="00DB01A4">
        <w:t xml:space="preserve"> </w:t>
      </w:r>
      <w:sdt>
        <w:sdtPr>
          <w:id w:val="-951938187"/>
          <w:citation/>
        </w:sdtPr>
        <w:sdtContent>
          <w:r w:rsidR="00DB01A4">
            <w:fldChar w:fldCharType="begin"/>
          </w:r>
          <w:r w:rsidR="00DB01A4" w:rsidRPr="00DB01A4">
            <w:rPr>
              <w:lang w:val="en-US"/>
            </w:rPr>
            <w:instrText xml:space="preserve"> CITATION Buckley2008a \l 1031 </w:instrText>
          </w:r>
          <w:r w:rsidR="00DB01A4">
            <w:rPr>
              <w:lang w:val="en-US"/>
            </w:rPr>
            <w:instrText xml:space="preserve"> \m Buckley2010</w:instrText>
          </w:r>
          <w:r w:rsidR="00DB01A4">
            <w:fldChar w:fldCharType="separate"/>
          </w:r>
          <w:r w:rsidR="00281F45" w:rsidRPr="00281F45">
            <w:rPr>
              <w:noProof/>
              <w:lang w:val="en-US"/>
            </w:rPr>
            <w:t>(Buckley, et al., 2008; Buckley, et al., 2010)</w:t>
          </w:r>
          <w:r w:rsidR="00DB01A4">
            <w:fldChar w:fldCharType="end"/>
          </w:r>
        </w:sdtContent>
      </w:sdt>
      <w:r w:rsidR="00574C69">
        <w:t xml:space="preserve"> and </w:t>
      </w:r>
      <w:r>
        <w:t>SfM</w:t>
      </w:r>
      <w:r w:rsidR="00A85D37">
        <w:t xml:space="preserve"> </w:t>
      </w:r>
      <w:sdt>
        <w:sdtPr>
          <w:id w:val="1167977324"/>
          <w:citation/>
        </w:sdtPr>
        <w:sdtContent>
          <w:r w:rsidR="00DB01A4">
            <w:fldChar w:fldCharType="begin"/>
          </w:r>
          <w:r w:rsidR="00DB01A4" w:rsidRPr="00DB01A4">
            <w:rPr>
              <w:lang w:val="en-US"/>
            </w:rPr>
            <w:instrText xml:space="preserve"> CITATION Chandler2016 \l 1031 </w:instrText>
          </w:r>
          <w:r w:rsidR="00DB01A4">
            <w:fldChar w:fldCharType="separate"/>
          </w:r>
          <w:r w:rsidR="00281F45" w:rsidRPr="00281F45">
            <w:rPr>
              <w:noProof/>
              <w:lang w:val="en-US"/>
            </w:rPr>
            <w:t>(Chandler &amp; Buckley, 2016)</w:t>
          </w:r>
          <w:r w:rsidR="00DB01A4">
            <w:fldChar w:fldCharType="end"/>
          </w:r>
        </w:sdtContent>
      </w:sdt>
      <w:r w:rsidR="00A85D37" w:rsidRPr="00A85D37">
        <w:rPr>
          <w:color w:val="CC00CC"/>
        </w:rPr>
        <w:t xml:space="preserve">, inter alia with UAVs </w:t>
      </w:r>
      <w:sdt>
        <w:sdtPr>
          <w:rPr>
            <w:color w:val="CC00CC"/>
          </w:rPr>
          <w:id w:val="-1921015119"/>
          <w:citation/>
        </w:sdtPr>
        <w:sdtContent>
          <w:r w:rsidR="00DB01A4">
            <w:rPr>
              <w:color w:val="CC00CC"/>
            </w:rPr>
            <w:fldChar w:fldCharType="begin"/>
          </w:r>
          <w:r w:rsidR="00DB01A4" w:rsidRPr="00DB01A4">
            <w:rPr>
              <w:color w:val="CC00CC"/>
              <w:lang w:val="en-US"/>
            </w:rPr>
            <w:instrText xml:space="preserve"> CITATION Dewez2015 \l 1031 </w:instrText>
          </w:r>
          <w:r w:rsidR="00DB01A4">
            <w:rPr>
              <w:color w:val="CC00CC"/>
            </w:rPr>
            <w:fldChar w:fldCharType="separate"/>
          </w:r>
          <w:r w:rsidR="00281F45" w:rsidRPr="00281F45">
            <w:rPr>
              <w:noProof/>
              <w:color w:val="CC00CC"/>
              <w:lang w:val="en-US"/>
            </w:rPr>
            <w:t>(Dewez, et al., 2015)</w:t>
          </w:r>
          <w:r w:rsidR="00DB01A4">
            <w:rPr>
              <w:color w:val="CC00CC"/>
            </w:rPr>
            <w:fldChar w:fldCharType="end"/>
          </w:r>
        </w:sdtContent>
      </w:sdt>
      <w:r>
        <w:t>) to generate digital surface representations. The most common representations of digital outcrops are colo</w:t>
      </w:r>
      <w:r w:rsidR="00D82E3E">
        <w:t>ured point clouds and textured TINs</w:t>
      </w:r>
      <w:r>
        <w:t>.</w:t>
      </w:r>
    </w:p>
    <w:p w14:paraId="2245768F" w14:textId="0A5EE883" w:rsidR="001666A5" w:rsidRDefault="001666A5" w:rsidP="009D6322">
      <w:pPr>
        <w:pStyle w:val="PRec-MainText"/>
      </w:pPr>
      <w:r>
        <w:t>The geological aspect is introduced by interpreting the outcrop models. In this case, interpretations refer to (</w:t>
      </w:r>
      <w:proofErr w:type="spellStart"/>
      <w:r>
        <w:t>i</w:t>
      </w:r>
      <w:proofErr w:type="spellEnd"/>
      <w:r>
        <w:t>) line marks for separating stratigraphic layers, (ii) surface-projected polygons to highlight structural- and sedimentary facies or specific architectural elements and (</w:t>
      </w:r>
      <w:r w:rsidRPr="000A7D0B">
        <w:t>iii</w:t>
      </w:r>
      <w:r>
        <w:t xml:space="preserve">) minor ticks (e.g. lines, points, patterns) to indicate supplementary attributes such as deposition orientation or grain geometry. The interpretations </w:t>
      </w:r>
      <w:r w:rsidR="00941191">
        <w:t>were</w:t>
      </w:r>
      <w:r>
        <w:t xml:space="preserve">, until recently, performed in a two-step process: sketches are drawn by hand in a dedicated </w:t>
      </w:r>
      <w:r w:rsidR="000A7D0B">
        <w:t xml:space="preserve">field </w:t>
      </w:r>
      <w:r w:rsidR="000A7D0B">
        <w:lastRenderedPageBreak/>
        <w:t>book</w:t>
      </w:r>
      <w:r>
        <w:t xml:space="preserve"> to document the geologist's observation</w:t>
      </w:r>
      <w:r w:rsidR="006300DD">
        <w:t>s</w:t>
      </w:r>
      <w:r>
        <w:t xml:space="preserve">.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sdt>
        <w:sdtPr>
          <w:id w:val="-414549881"/>
          <w:citation/>
        </w:sdtPr>
        <w:sdtContent>
          <w:r w:rsidR="00DB01A4">
            <w:fldChar w:fldCharType="begin"/>
          </w:r>
          <w:r w:rsidR="00DB01A4" w:rsidRPr="00DB01A4">
            <w:rPr>
              <w:lang w:val="en-US"/>
            </w:rPr>
            <w:instrText xml:space="preserve"> CITATION Kehl2018_AGU \l 1031 </w:instrText>
          </w:r>
          <w:r w:rsidR="00DB01A4">
            <w:fldChar w:fldCharType="separate"/>
          </w:r>
          <w:r w:rsidR="00281F45" w:rsidRPr="00281F45">
            <w:rPr>
              <w:noProof/>
              <w:lang w:val="en-US"/>
            </w:rPr>
            <w:t>(Kehl, et al., 2018)</w:t>
          </w:r>
          <w:r w:rsidR="00DB01A4">
            <w:fldChar w:fldCharType="end"/>
          </w:r>
        </w:sdtContent>
      </w:sdt>
      <w:r>
        <w:t xml:space="preserve"> for further details).</w:t>
      </w:r>
    </w:p>
    <w:p w14:paraId="5DE20C3C" w14:textId="3633FFC6" w:rsidR="001666A5" w:rsidRDefault="001666A5" w:rsidP="009D6322">
      <w:pPr>
        <w:pStyle w:val="PRec-MainText"/>
      </w:pPr>
      <w:r>
        <w:t>Geological interpretations can b</w:t>
      </w:r>
      <w:r w:rsidR="006300DD">
        <w:t xml:space="preserve">e documented on various scales while most </w:t>
      </w:r>
      <w:r>
        <w:t xml:space="preserve">observations </w:t>
      </w:r>
      <w:r w:rsidR="006300DD">
        <w:t>a</w:t>
      </w:r>
      <w:r>
        <w:t>re conducted on medium-range. This results in an average observation distance for architectu</w:t>
      </w:r>
      <w:r w:rsidR="00773312">
        <w:t xml:space="preserve">ral interpretations of between </w:t>
      </w:r>
      <w:r>
        <w:t>100</w:t>
      </w:r>
      <w:r w:rsidR="00773312">
        <w:t> m</w:t>
      </w:r>
      <w:r>
        <w:t xml:space="preserve"> to 500</w:t>
      </w:r>
      <w:r w:rsidR="00773312">
        <w:t> m</w:t>
      </w:r>
      <w:r>
        <w:t xml:space="preserve"> to document individual depositional elements, and further distances of </w:t>
      </w:r>
      <w:r w:rsidR="00773312">
        <w:t>around 400 m</w:t>
      </w:r>
      <w:r>
        <w:t xml:space="preserve"> to 1400</w:t>
      </w:r>
      <w:r w:rsidR="00773312">
        <w:t> </w:t>
      </w:r>
      <w:r>
        <w:t xml:space="preserve">m to document the overall stratigraphic framework of an outcrop. These distances can vary </w:t>
      </w:r>
      <w:r w:rsidR="006300DD">
        <w:t xml:space="preserve">depending on </w:t>
      </w:r>
      <w:r>
        <w:t xml:space="preserve">the physical accessibility of an outcrop. Therefore, </w:t>
      </w:r>
      <w:r w:rsidR="006300DD">
        <w:t xml:space="preserve">and </w:t>
      </w:r>
      <w:proofErr w:type="gramStart"/>
      <w:r>
        <w:t>as a result of</w:t>
      </w:r>
      <w:proofErr w:type="gramEnd"/>
      <w:r>
        <w:t xml:space="preserve"> perspective observations, the required lateral localisation accuracy is in the range of</w:t>
      </w:r>
      <w:r w:rsidRPr="00773312">
        <w:t xml:space="preserve"> </w:t>
      </w:r>
      <m:oMath>
        <m:r>
          <w:rPr>
            <w:rFonts w:ascii="Cambria Math" w:hAnsi="Cambria Math"/>
          </w:rPr>
          <m:t>≤</m:t>
        </m:r>
      </m:oMath>
      <w:r w:rsidR="00773312" w:rsidRPr="00773312">
        <w:t> 2.5</w:t>
      </w:r>
      <w:r w:rsidR="00773312">
        <w:t> m</w:t>
      </w:r>
      <w:r>
        <w:t xml:space="preserve"> for the i</w:t>
      </w:r>
      <w:r w:rsidR="00773312">
        <w:t xml:space="preserve">ndividual element setting and </w:t>
      </w:r>
      <w:r w:rsidR="00773312" w:rsidRPr="00773312">
        <w:t>≤</w:t>
      </w:r>
      <w:r w:rsidR="00773312">
        <w:t xml:space="preserve"> 8 m</w:t>
      </w:r>
      <w:r>
        <w:t xml:space="preserve"> for the wide-angle stratigraphic setting. While achieving the former resolution can still be challenging with mobile sensors (see </w:t>
      </w:r>
      <w:r w:rsidRPr="006300DD">
        <w:rPr>
          <w:color w:val="00B050"/>
        </w:rPr>
        <w:t xml:space="preserve">section </w:t>
      </w:r>
      <w:r w:rsidR="000A7D0B" w:rsidRPr="006300DD">
        <w:rPr>
          <w:color w:val="00B050"/>
        </w:rPr>
        <w:t>(localization)</w:t>
      </w:r>
      <w:r>
        <w:t>), the latter resolution</w:t>
      </w:r>
      <w:r w:rsidR="00C32FD4">
        <w:t xml:space="preserve"> is almost guaranteed for </w:t>
      </w:r>
      <w:r>
        <w:t xml:space="preserve">GPS localisation. The more important problem is in the vertical resolution: the vertical position has, especially </w:t>
      </w:r>
      <w:r w:rsidR="006300DD">
        <w:t xml:space="preserve">on close </w:t>
      </w:r>
      <w:r>
        <w:t xml:space="preserve">distance, a drastic impact on the view perspective. Even more important, a vertical localisation error of  </w:t>
      </w:r>
      <m:oMath>
        <m:r>
          <w:rPr>
            <w:rFonts w:ascii="Cambria Math" w:hAnsi="Cambria Math"/>
          </w:rPr>
          <m:t>≥</m:t>
        </m:r>
      </m:oMath>
      <w:r>
        <w:t xml:space="preserve"> 1.5</w:t>
      </w:r>
      <w:r w:rsidR="00773312">
        <w:t> </w:t>
      </w:r>
      <w:r>
        <w:t>m may result in positioning the mobile device ''</w:t>
      </w:r>
      <w:proofErr w:type="spellStart"/>
      <w:r>
        <w:t>under ground</w:t>
      </w:r>
      <w:proofErr w:type="spellEnd"/>
      <w:r>
        <w:t xml:space="preserve">'', making any image-based registration impossible. Several improvements, such as </w:t>
      </w:r>
      <w:r w:rsidR="00D82E3E">
        <w:t>DEMs</w:t>
      </w:r>
      <w:r>
        <w:t xml:space="preserve"> and barometric altitude </w:t>
      </w:r>
      <w:sdt>
        <w:sdtPr>
          <w:id w:val="-671797667"/>
          <w:citation/>
        </w:sdtPr>
        <w:sdtContent>
          <w:r w:rsidR="00941191">
            <w:fldChar w:fldCharType="begin"/>
          </w:r>
          <w:r w:rsidR="00857596">
            <w:rPr>
              <w:lang w:val="en-US"/>
            </w:rPr>
            <w:instrText xml:space="preserve">CITATION Kehl2017_VGC \l 1031 </w:instrText>
          </w:r>
          <w:r w:rsidR="00941191">
            <w:fldChar w:fldCharType="separate"/>
          </w:r>
          <w:r w:rsidR="00281F45" w:rsidRPr="00281F45">
            <w:rPr>
              <w:noProof/>
              <w:lang w:val="en-US"/>
            </w:rPr>
            <w:t>(Kehl, et al., 2017b)</w:t>
          </w:r>
          <w:r w:rsidR="00941191">
            <w:fldChar w:fldCharType="end"/>
          </w:r>
        </w:sdtContent>
      </w:sdt>
      <w:r>
        <w:t xml:space="preserve">, have been proposed to reduce the vertical positioning error (see </w:t>
      </w:r>
      <w:r w:rsidRPr="007A6222">
        <w:rPr>
          <w:color w:val="00B050"/>
        </w:rPr>
        <w:t xml:space="preserve">section </w:t>
      </w:r>
      <w:r w:rsidR="000A7D0B" w:rsidRPr="007A6222">
        <w:rPr>
          <w:color w:val="00B050"/>
        </w:rPr>
        <w:t>(localisation</w:t>
      </w:r>
      <w:r w:rsidR="000A7D0B" w:rsidRPr="006300DD">
        <w:rPr>
          <w:color w:val="000000" w:themeColor="text1"/>
        </w:rPr>
        <w:t>)</w:t>
      </w:r>
      <w:r w:rsidRPr="006300DD">
        <w:rPr>
          <w:color w:val="000000" w:themeColor="text1"/>
        </w:rPr>
        <w:t xml:space="preserve">). </w:t>
      </w:r>
      <w:r w:rsidR="006300DD" w:rsidRPr="006300DD">
        <w:rPr>
          <w:color w:val="000000" w:themeColor="text1"/>
        </w:rPr>
        <w:t>Despite the proposed improvements, t</w:t>
      </w:r>
      <w:r w:rsidRPr="006300DD">
        <w:rPr>
          <w:color w:val="000000" w:themeColor="text1"/>
        </w:rPr>
        <w:t xml:space="preserve">here is still room </w:t>
      </w:r>
      <w:r>
        <w:t>for novel research proposals to provide more accurate vertical positioning or ground-based constraints on the altitude estimation.</w:t>
      </w:r>
    </w:p>
    <w:p w14:paraId="42354DC2" w14:textId="504E5BC7" w:rsidR="001666A5" w:rsidRDefault="001666A5" w:rsidP="009D6322">
      <w:pPr>
        <w:pStyle w:val="PRec-MainText"/>
      </w:pPr>
      <w:r>
        <w:t>One</w:t>
      </w:r>
      <w:r w:rsidR="006300DD">
        <w:t xml:space="preserve"> </w:t>
      </w:r>
      <w:proofErr w:type="gramStart"/>
      <w:r w:rsidR="006300DD">
        <w:t>particular</w:t>
      </w:r>
      <w:r>
        <w:t xml:space="preserve"> </w:t>
      </w:r>
      <w:r w:rsidR="00F34413">
        <w:t>challenge</w:t>
      </w:r>
      <w:proofErr w:type="gramEnd"/>
      <w:r>
        <w:t xml:space="preserve"> in digital field geology is the treatment of environmental changes. Digital outcrops are infrequently </w:t>
      </w:r>
      <w:proofErr w:type="gramStart"/>
      <w:r>
        <w:t>collected</w:t>
      </w:r>
      <w:proofErr w:type="gramEnd"/>
      <w:r>
        <w:t xml:space="preserve"> and the textured models are used for field study all across the year. Therefore, in image registration terms, there is a drastic difference in local illumination, moisture content as well as fog and snow between acquired 3D surface models and the outcrop images collected during field trips. The issue has been previously discussed in ter</w:t>
      </w:r>
      <w:r w:rsidR="00F729AF">
        <w:t xml:space="preserve">ms of illumination differences </w:t>
      </w:r>
      <w:sdt>
        <w:sdtPr>
          <w:id w:val="-1718359417"/>
          <w:citation/>
        </w:sdtPr>
        <w:sdtContent>
          <w:r w:rsidR="00F729AF">
            <w:fldChar w:fldCharType="begin"/>
          </w:r>
          <w:r w:rsidR="00857596">
            <w:rPr>
              <w:lang w:val="en-US"/>
            </w:rPr>
            <w:instrText xml:space="preserve">CITATION Kehl2017_PHOR \l 1031 </w:instrText>
          </w:r>
          <w:r w:rsidR="00F729AF">
            <w:fldChar w:fldCharType="separate"/>
          </w:r>
          <w:r w:rsidR="00281F45" w:rsidRPr="00281F45">
            <w:rPr>
              <w:noProof/>
              <w:lang w:val="en-US"/>
            </w:rPr>
            <w:t>(Kehl, et al., 2017a)</w:t>
          </w:r>
          <w:r w:rsidR="00F729AF">
            <w:fldChar w:fldCharType="end"/>
          </w:r>
        </w:sdtContent>
      </w:sdt>
      <w:r>
        <w:t xml:space="preserve">, but drastic changes in terms of fog and moisture </w:t>
      </w:r>
      <w:r w:rsidR="006300DD">
        <w:t>remain challenging for auto-registration algorithms</w:t>
      </w:r>
      <w:r>
        <w:t>. Therefore, it is advisable to collect digital outcrop models for prominent locations in different seasonal conditions to allow for variety in model selection when planning</w:t>
      </w:r>
      <w:r w:rsidR="006300DD">
        <w:t xml:space="preserve"> actual</w:t>
      </w:r>
      <w:r>
        <w:t xml:space="preserve"> field trips.</w:t>
      </w:r>
    </w:p>
    <w:p w14:paraId="11F4F368" w14:textId="568E6F61" w:rsidR="001666A5" w:rsidRPr="0000387C" w:rsidRDefault="001666A5" w:rsidP="009D6322">
      <w:pPr>
        <w:pStyle w:val="PRec-MainText"/>
      </w:pPr>
      <w:r>
        <w:t>Currently available systems that provide digital outcrop interpretation capabilities on mobile de</w:t>
      </w:r>
      <w:r w:rsidR="00975ABA">
        <w:t>vices in 3D include  GRIT</w:t>
      </w:r>
      <w:r w:rsidR="00941191">
        <w:t xml:space="preserve"> </w:t>
      </w:r>
      <w:sdt>
        <w:sdtPr>
          <w:id w:val="1443648962"/>
          <w:citation/>
        </w:sdtPr>
        <w:sdtContent>
          <w:r w:rsidR="00941191">
            <w:fldChar w:fldCharType="begin"/>
          </w:r>
          <w:r w:rsidR="00857596">
            <w:rPr>
              <w:lang w:val="en-US"/>
            </w:rPr>
            <w:instrText xml:space="preserve">CITATION Kehl2016_VGCabstract \l 1031 </w:instrText>
          </w:r>
          <w:r w:rsidR="00941191">
            <w:fldChar w:fldCharType="separate"/>
          </w:r>
          <w:r w:rsidR="00281F45" w:rsidRPr="00281F45">
            <w:rPr>
              <w:noProof/>
              <w:lang w:val="en-US"/>
            </w:rPr>
            <w:t>(Kehl, et al., 2016b)</w:t>
          </w:r>
          <w:r w:rsidR="00941191">
            <w:fldChar w:fldCharType="end"/>
          </w:r>
        </w:sdtContent>
      </w:sdt>
      <w:r>
        <w:t xml:space="preserve"> and Outcrop </w:t>
      </w:r>
      <w:sdt>
        <w:sdtPr>
          <w:id w:val="-1939829793"/>
          <w:citation/>
        </w:sdtPr>
        <w:sdtContent>
          <w:r w:rsidR="00941191">
            <w:fldChar w:fldCharType="begin"/>
          </w:r>
          <w:r w:rsidR="00941191" w:rsidRPr="00941191">
            <w:rPr>
              <w:lang w:val="en-US"/>
            </w:rPr>
            <w:instrText xml:space="preserve"> CITATION Viseur2014_VGCabstract \l 1031 </w:instrText>
          </w:r>
          <w:r w:rsidR="00941191">
            <w:fldChar w:fldCharType="separate"/>
          </w:r>
          <w:r w:rsidR="00281F45" w:rsidRPr="00281F45">
            <w:rPr>
              <w:noProof/>
              <w:lang w:val="en-US"/>
            </w:rPr>
            <w:t>(Viseur, et al., 2014)</w:t>
          </w:r>
          <w:r w:rsidR="00941191">
            <w:fldChar w:fldCharType="end"/>
          </w:r>
        </w:sdtContent>
      </w:sdt>
      <w:r>
        <w:t xml:space="preserve">, though earlier prototypes have been demonstrated </w:t>
      </w:r>
      <w:sdt>
        <w:sdtPr>
          <w:id w:val="-1997027557"/>
          <w:citation/>
        </w:sdtPr>
        <w:sdtContent>
          <w:r w:rsidR="00941191">
            <w:fldChar w:fldCharType="begin"/>
          </w:r>
          <w:r w:rsidR="00941191" w:rsidRPr="00941191">
            <w:rPr>
              <w:lang w:val="en-US"/>
            </w:rPr>
            <w:instrText xml:space="preserve"> CITATION Hama2013 \l 1031 </w:instrText>
          </w:r>
          <w:r w:rsidR="00941191">
            <w:fldChar w:fldCharType="separate"/>
          </w:r>
          <w:r w:rsidR="00281F45" w:rsidRPr="00281F45">
            <w:rPr>
              <w:noProof/>
              <w:lang w:val="en-US"/>
            </w:rPr>
            <w:t>(Hama, et al., 2013)</w:t>
          </w:r>
          <w:r w:rsidR="00941191">
            <w:fldChar w:fldCharType="end"/>
          </w:r>
        </w:sdtContent>
      </w:sdt>
      <w:r>
        <w:t xml:space="preserve">. Outcrop, developed by </w:t>
      </w:r>
      <w:r w:rsidR="0021490D" w:rsidRPr="0021490D">
        <w:t xml:space="preserve">Centre </w:t>
      </w:r>
      <w:proofErr w:type="spellStart"/>
      <w:r w:rsidR="0021490D" w:rsidRPr="0021490D">
        <w:t>Europ</w:t>
      </w:r>
      <w:r w:rsidR="0021490D">
        <w:t>é</w:t>
      </w:r>
      <w:r w:rsidR="0021490D" w:rsidRPr="0021490D">
        <w:t>en</w:t>
      </w:r>
      <w:proofErr w:type="spellEnd"/>
      <w:r w:rsidR="0021490D" w:rsidRPr="0021490D">
        <w:t xml:space="preserve"> de Recherche et </w:t>
      </w:r>
      <w:proofErr w:type="spellStart"/>
      <w:r w:rsidR="0021490D" w:rsidRPr="0021490D">
        <w:t>d'Enseignement</w:t>
      </w:r>
      <w:proofErr w:type="spellEnd"/>
      <w:r w:rsidR="0021490D" w:rsidRPr="0021490D">
        <w:t xml:space="preserve"> des </w:t>
      </w:r>
      <w:proofErr w:type="spellStart"/>
      <w:r w:rsidR="0021490D" w:rsidRPr="0021490D">
        <w:t>G</w:t>
      </w:r>
      <w:r w:rsidR="0021490D">
        <w:t>é</w:t>
      </w:r>
      <w:r w:rsidR="0021490D" w:rsidRPr="0021490D">
        <w:t>osciences</w:t>
      </w:r>
      <w:proofErr w:type="spellEnd"/>
      <w:r w:rsidR="0021490D" w:rsidRPr="0021490D">
        <w:t xml:space="preserve"> de </w:t>
      </w:r>
      <w:proofErr w:type="spellStart"/>
      <w:r w:rsidR="0021490D" w:rsidRPr="0021490D">
        <w:t>l'Environnement</w:t>
      </w:r>
      <w:proofErr w:type="spellEnd"/>
      <w:r w:rsidR="0021490D" w:rsidRPr="0021490D">
        <w:t xml:space="preserve"> </w:t>
      </w:r>
      <w:r w:rsidR="0021490D">
        <w:t>(</w:t>
      </w:r>
      <w:r>
        <w:t>CER</w:t>
      </w:r>
      <w:r w:rsidR="0021490D">
        <w:t>EGE)</w:t>
      </w:r>
      <w:r w:rsidR="00773312">
        <w:t xml:space="preserve"> at Aix-Marseille </w:t>
      </w:r>
      <w:proofErr w:type="spellStart"/>
      <w:r w:rsidR="00773312">
        <w:t>Université</w:t>
      </w:r>
      <w:proofErr w:type="spellEnd"/>
      <w:r>
        <w:t>, is a</w:t>
      </w:r>
      <w:r w:rsidR="006300DD">
        <w:t>n</w:t>
      </w:r>
      <w:r>
        <w:t xml:space="preserve"> app that </w:t>
      </w:r>
      <w:proofErr w:type="gramStart"/>
      <w:r>
        <w:t>is able to</w:t>
      </w:r>
      <w:proofErr w:type="gramEnd"/>
      <w:r>
        <w:t xml:space="preserve"> load and process various forms of numerical outcrops. Its major focus is the documentation of structural features (e.g. fault areas, fractures and rock deformations) on outcrops using line interpretations. </w:t>
      </w:r>
      <w:r w:rsidR="00773312">
        <w:t>Furthermore</w:t>
      </w:r>
      <w:r>
        <w:t xml:space="preserve">, it is possible to pin </w:t>
      </w:r>
      <w:r w:rsidR="00B319EE">
        <w:t xml:space="preserve">notes to points within </w:t>
      </w:r>
      <w:r w:rsidR="00975ABA">
        <w:t>the model. GRIT</w:t>
      </w:r>
      <w:r>
        <w:t xml:space="preserve">, developed as a collaboration between </w:t>
      </w:r>
      <w:proofErr w:type="spellStart"/>
      <w:r>
        <w:t>UniResearch</w:t>
      </w:r>
      <w:proofErr w:type="spellEnd"/>
      <w:r>
        <w:t xml:space="preserve"> AS CIPR, University of Berg</w:t>
      </w:r>
      <w:r w:rsidR="0021490D">
        <w:t>en, University of Aberdeen and CEREGE</w:t>
      </w:r>
      <w:r w:rsidR="00B319EE">
        <w:t xml:space="preserve">, is an </w:t>
      </w:r>
      <w:r>
        <w:t>app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p>
    <w:p w14:paraId="7D2A8DC8" w14:textId="77777777" w:rsidR="001666A5" w:rsidRPr="0000387C" w:rsidRDefault="001666A5" w:rsidP="001666A5">
      <w:pPr>
        <w:pStyle w:val="Textkrper"/>
        <w:ind w:right="1218"/>
        <w:rPr>
          <w:lang w:val="en-GB"/>
        </w:rPr>
      </w:pPr>
    </w:p>
    <w:tbl>
      <w:tblPr>
        <w:tblW w:w="0" w:type="auto"/>
        <w:tblInd w:w="108" w:type="dxa"/>
        <w:tblLayout w:type="fixed"/>
        <w:tblLook w:val="0000" w:firstRow="0" w:lastRow="0" w:firstColumn="0" w:lastColumn="0" w:noHBand="0" w:noVBand="0"/>
      </w:tblPr>
      <w:tblGrid>
        <w:gridCol w:w="3527"/>
        <w:gridCol w:w="3527"/>
      </w:tblGrid>
      <w:tr w:rsidR="001666A5" w:rsidRPr="0000387C" w14:paraId="0F535958" w14:textId="77777777" w:rsidTr="001666A5">
        <w:trPr>
          <w:trHeight w:val="2438"/>
        </w:trPr>
        <w:tc>
          <w:tcPr>
            <w:tcW w:w="3527" w:type="dxa"/>
            <w:shd w:val="clear" w:color="auto" w:fill="auto"/>
            <w:tcMar>
              <w:left w:w="0" w:type="dxa"/>
              <w:right w:w="0" w:type="dxa"/>
            </w:tcMar>
            <w:vAlign w:val="center"/>
          </w:tcPr>
          <w:p w14:paraId="3CEAE461" w14:textId="2DCB4788" w:rsidR="001666A5" w:rsidRDefault="001666A5" w:rsidP="005B716D">
            <w:pPr>
              <w:tabs>
                <w:tab w:val="left" w:pos="1134"/>
              </w:tabs>
              <w:jc w:val="center"/>
              <w:rPr>
                <w:iCs/>
                <w:color w:val="000000"/>
                <w:sz w:val="16"/>
                <w:szCs w:val="16"/>
              </w:rPr>
            </w:pPr>
            <w:r w:rsidRPr="001666A5">
              <w:rPr>
                <w:noProof/>
                <w:sz w:val="16"/>
                <w:szCs w:val="16"/>
              </w:rPr>
              <w:lastRenderedPageBreak/>
              <w:drawing>
                <wp:inline distT="0" distB="0" distL="0" distR="0" wp14:anchorId="59C5C956" wp14:editId="57CBE5C9">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47" cstate="print">
                            <a:extLst>
                              <a:ext uri="{28A0092B-C50C-407E-A947-70E740481C1C}">
                                <a14:useLocalDpi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a:ext>
                          </a:extLst>
                        </pic:spPr>
                      </pic:pic>
                    </a:graphicData>
                  </a:graphic>
                </wp:inline>
              </w:drawing>
            </w:r>
          </w:p>
          <w:p w14:paraId="1A482612" w14:textId="77777777" w:rsidR="001666A5" w:rsidRPr="001666A5" w:rsidRDefault="001666A5" w:rsidP="0015350D">
            <w:pPr>
              <w:tabs>
                <w:tab w:val="left" w:pos="1134"/>
              </w:tabs>
              <w:jc w:val="center"/>
              <w:rPr>
                <w:iCs/>
                <w:color w:val="000000"/>
                <w:sz w:val="16"/>
                <w:szCs w:val="16"/>
              </w:rPr>
            </w:pPr>
            <w:r w:rsidRPr="001666A5">
              <w:rPr>
                <w:iCs/>
                <w:color w:val="000000"/>
                <w:sz w:val="16"/>
                <w:szCs w:val="16"/>
              </w:rPr>
              <w:t>(a) GRIT</w:t>
            </w:r>
          </w:p>
        </w:tc>
        <w:tc>
          <w:tcPr>
            <w:tcW w:w="3527" w:type="dxa"/>
            <w:shd w:val="clear" w:color="auto" w:fill="auto"/>
            <w:tcMar>
              <w:left w:w="0" w:type="dxa"/>
              <w:right w:w="0" w:type="dxa"/>
            </w:tcMar>
            <w:vAlign w:val="center"/>
          </w:tcPr>
          <w:p w14:paraId="7CADAA65" w14:textId="66664B41" w:rsidR="001666A5" w:rsidRDefault="001666A5" w:rsidP="005B716D">
            <w:pPr>
              <w:keepNext/>
              <w:tabs>
                <w:tab w:val="left" w:pos="1134"/>
              </w:tabs>
              <w:jc w:val="center"/>
              <w:rPr>
                <w:sz w:val="16"/>
                <w:szCs w:val="16"/>
              </w:rPr>
            </w:pPr>
            <w:r w:rsidRPr="001666A5">
              <w:rPr>
                <w:noProof/>
                <w:sz w:val="16"/>
                <w:szCs w:val="16"/>
              </w:rPr>
              <w:drawing>
                <wp:inline distT="0" distB="0" distL="0" distR="0" wp14:anchorId="426BC028" wp14:editId="30C86B25">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a:ext>
                          </a:extLst>
                        </pic:spPr>
                      </pic:pic>
                    </a:graphicData>
                  </a:graphic>
                </wp:inline>
              </w:drawing>
            </w:r>
          </w:p>
          <w:p w14:paraId="2D6ED0F7" w14:textId="77777777" w:rsidR="001666A5" w:rsidRPr="001666A5" w:rsidRDefault="001666A5" w:rsidP="00A202B4">
            <w:pPr>
              <w:keepNext/>
              <w:tabs>
                <w:tab w:val="left" w:pos="1134"/>
              </w:tabs>
              <w:jc w:val="center"/>
              <w:rPr>
                <w:sz w:val="16"/>
                <w:szCs w:val="16"/>
              </w:rPr>
            </w:pPr>
            <w:r w:rsidRPr="001666A5">
              <w:rPr>
                <w:sz w:val="16"/>
                <w:szCs w:val="16"/>
              </w:rPr>
              <w:t>(b) Outcrop</w:t>
            </w:r>
          </w:p>
        </w:tc>
      </w:tr>
    </w:tbl>
    <w:p w14:paraId="0B972EA2" w14:textId="75AB36CA" w:rsidR="001666A5" w:rsidRPr="0000387C" w:rsidRDefault="00A202B4" w:rsidP="00A202B4">
      <w:pPr>
        <w:pStyle w:val="Beschriftung"/>
      </w:pPr>
      <w:r>
        <w:t xml:space="preserve">Fig. </w:t>
      </w:r>
      <w:r>
        <w:fldChar w:fldCharType="begin"/>
      </w:r>
      <w:r>
        <w:instrText xml:space="preserve"> SEQ fig. \* ARABIC </w:instrText>
      </w:r>
      <w:r>
        <w:fldChar w:fldCharType="separate"/>
      </w:r>
      <w:r w:rsidR="00281F45">
        <w:rPr>
          <w:noProof/>
        </w:rPr>
        <w:t>18</w:t>
      </w:r>
      <w:r>
        <w:fldChar w:fldCharType="end"/>
      </w:r>
      <w:r w:rsidR="001666A5" w:rsidRPr="0000387C">
        <w:rPr>
          <w:rFonts w:eastAsia="SimSun"/>
          <w:lang w:eastAsia="en-GB"/>
        </w:rPr>
        <w:t xml:space="preserve"> </w:t>
      </w:r>
      <w:r w:rsidR="00FA0E1F" w:rsidRPr="00FA0E1F">
        <w:rPr>
          <w:rFonts w:eastAsia="SimSun"/>
          <w:lang w:eastAsia="en-GB"/>
        </w:rPr>
        <w:t xml:space="preserve">Visual comparison </w:t>
      </w:r>
      <w:r w:rsidR="00D82E3E">
        <w:rPr>
          <w:rFonts w:eastAsia="SimSun"/>
          <w:lang w:eastAsia="en-GB"/>
        </w:rPr>
        <w:t>between two 3D mobile apps for DOM</w:t>
      </w:r>
      <w:r w:rsidR="00975ABA">
        <w:rPr>
          <w:rFonts w:eastAsia="SimSun"/>
          <w:lang w:eastAsia="en-GB"/>
        </w:rPr>
        <w:t xml:space="preserve"> interpretation, namely GRIT</w:t>
      </w:r>
      <w:r w:rsidR="00FA0E1F" w:rsidRPr="00FA0E1F">
        <w:rPr>
          <w:rFonts w:eastAsia="SimSun"/>
          <w:lang w:eastAsia="en-GB"/>
        </w:rPr>
        <w:t xml:space="preserve"> (a) and Outcrop (b), with a model of the </w:t>
      </w:r>
      <w:proofErr w:type="spellStart"/>
      <w:r w:rsidR="00FA0E1F" w:rsidRPr="00FA0E1F">
        <w:rPr>
          <w:rFonts w:eastAsia="SimSun"/>
          <w:lang w:eastAsia="en-GB"/>
        </w:rPr>
        <w:t>Cal</w:t>
      </w:r>
      <w:r w:rsidR="00FA0E1F">
        <w:rPr>
          <w:rFonts w:eastAsia="SimSun"/>
          <w:lang w:eastAsia="en-GB"/>
        </w:rPr>
        <w:t>visson</w:t>
      </w:r>
      <w:proofErr w:type="spellEnd"/>
      <w:r w:rsidR="00FA0E1F">
        <w:rPr>
          <w:rFonts w:eastAsia="SimSun"/>
          <w:lang w:eastAsia="en-GB"/>
        </w:rPr>
        <w:t xml:space="preserve"> quarry (</w:t>
      </w:r>
      <w:proofErr w:type="spellStart"/>
      <w:r w:rsidR="00FA0E1F">
        <w:rPr>
          <w:rFonts w:eastAsia="SimSun"/>
          <w:lang w:eastAsia="en-GB"/>
        </w:rPr>
        <w:t>Calvisson</w:t>
      </w:r>
      <w:proofErr w:type="spellEnd"/>
      <w:r w:rsidR="00FA0E1F">
        <w:rPr>
          <w:rFonts w:eastAsia="SimSun"/>
          <w:lang w:eastAsia="en-GB"/>
        </w:rPr>
        <w:t xml:space="preserve">, </w:t>
      </w:r>
      <w:proofErr w:type="spellStart"/>
      <w:r w:rsidR="00FA0E1F">
        <w:rPr>
          <w:rFonts w:eastAsia="SimSun"/>
          <w:lang w:eastAsia="en-GB"/>
        </w:rPr>
        <w:t>département</w:t>
      </w:r>
      <w:proofErr w:type="spellEnd"/>
      <w:r w:rsidR="00FA0E1F">
        <w:rPr>
          <w:rFonts w:eastAsia="SimSun"/>
          <w:lang w:eastAsia="en-GB"/>
        </w:rPr>
        <w:t xml:space="preserve"> Gard, </w:t>
      </w:r>
      <w:proofErr w:type="spellStart"/>
      <w:r w:rsidR="00FA0E1F">
        <w:rPr>
          <w:rFonts w:eastAsia="SimSun"/>
          <w:lang w:eastAsia="en-GB"/>
        </w:rPr>
        <w:t>ré</w:t>
      </w:r>
      <w:r w:rsidR="00FA0E1F" w:rsidRPr="00FA0E1F">
        <w:rPr>
          <w:rFonts w:eastAsia="SimSun"/>
          <w:lang w:eastAsia="en-GB"/>
        </w:rPr>
        <w:t>gion</w:t>
      </w:r>
      <w:proofErr w:type="spellEnd"/>
      <w:r w:rsidR="00FA0E1F" w:rsidRPr="00FA0E1F">
        <w:rPr>
          <w:rFonts w:eastAsia="SimSun"/>
          <w:lang w:eastAsia="en-GB"/>
        </w:rPr>
        <w:t xml:space="preserve"> </w:t>
      </w:r>
      <w:proofErr w:type="spellStart"/>
      <w:r w:rsidR="00FA0E1F" w:rsidRPr="00FA0E1F">
        <w:rPr>
          <w:rFonts w:eastAsia="SimSun"/>
          <w:lang w:eastAsia="en-GB"/>
        </w:rPr>
        <w:t>Occitanie</w:t>
      </w:r>
      <w:proofErr w:type="spellEnd"/>
      <w:r w:rsidR="00FA0E1F" w:rsidRPr="00FA0E1F">
        <w:rPr>
          <w:rFonts w:eastAsia="SimSun"/>
          <w:lang w:eastAsia="en-GB"/>
        </w:rPr>
        <w:t>, France). Image</w:t>
      </w:r>
      <w:r w:rsidR="00F729AF">
        <w:rPr>
          <w:rFonts w:eastAsia="SimSun"/>
          <w:lang w:eastAsia="en-GB"/>
        </w:rPr>
        <w:t xml:space="preserve">s taken from </w:t>
      </w:r>
      <w:sdt>
        <w:sdtPr>
          <w:rPr>
            <w:rFonts w:eastAsia="SimSun"/>
            <w:lang w:eastAsia="en-GB"/>
          </w:rPr>
          <w:id w:val="1610781965"/>
          <w:citation/>
        </w:sdtPr>
        <w:sdtContent>
          <w:r w:rsidR="00F729AF">
            <w:rPr>
              <w:rFonts w:eastAsia="SimSun"/>
              <w:lang w:eastAsia="en-GB"/>
            </w:rPr>
            <w:fldChar w:fldCharType="begin"/>
          </w:r>
          <w:r w:rsidR="00857596" w:rsidRPr="00975ABA">
            <w:rPr>
              <w:rFonts w:eastAsia="SimSun"/>
              <w:lang w:val="en-US" w:eastAsia="en-GB"/>
            </w:rPr>
            <w:instrText xml:space="preserve">CITATION Kehl2017_PhDThesis \l 1031 </w:instrText>
          </w:r>
          <w:r w:rsidR="00F729AF">
            <w:rPr>
              <w:rFonts w:eastAsia="SimSun"/>
              <w:lang w:eastAsia="en-GB"/>
            </w:rPr>
            <w:fldChar w:fldCharType="separate"/>
          </w:r>
          <w:r w:rsidR="00281F45" w:rsidRPr="00281F45">
            <w:rPr>
              <w:rFonts w:eastAsia="SimSun"/>
              <w:noProof/>
              <w:lang w:val="en-US" w:eastAsia="en-GB"/>
            </w:rPr>
            <w:t>(Kehl, 2017c)</w:t>
          </w:r>
          <w:r w:rsidR="00F729AF">
            <w:rPr>
              <w:rFonts w:eastAsia="SimSun"/>
              <w:lang w:eastAsia="en-GB"/>
            </w:rPr>
            <w:fldChar w:fldCharType="end"/>
          </w:r>
        </w:sdtContent>
      </w:sdt>
      <w:r w:rsidR="00FA0E1F" w:rsidRPr="00FA0E1F">
        <w:rPr>
          <w:rFonts w:eastAsia="SimSun"/>
          <w:lang w:eastAsia="en-GB"/>
        </w:rPr>
        <w:t>.</w:t>
      </w:r>
    </w:p>
    <w:p w14:paraId="7D41D8B4" w14:textId="2E9C1BB1" w:rsidR="00FA0E1F" w:rsidRPr="009D6322" w:rsidRDefault="00FA0E1F" w:rsidP="009D6322">
      <w:pPr>
        <w:pStyle w:val="PRec-Heading1"/>
      </w:pPr>
      <w:r w:rsidRPr="009D6322">
        <w:t>VI Conclusions and Discussion</w:t>
      </w:r>
    </w:p>
    <w:p w14:paraId="62235B43" w14:textId="27F29286" w:rsidR="00FA0E1F" w:rsidRDefault="00FA0E1F" w:rsidP="009D6322">
      <w:pPr>
        <w:pStyle w:val="PRec-MainText"/>
      </w:pPr>
      <w:r>
        <w:t xml:space="preserve">This article </w:t>
      </w:r>
      <w:r w:rsidR="00B319EE">
        <w:t xml:space="preserve">addresses challenges for employing mobile devices and </w:t>
      </w:r>
      <w:proofErr w:type="spellStart"/>
      <w:r w:rsidR="00B319EE">
        <w:t>digtal</w:t>
      </w:r>
      <w:proofErr w:type="spellEnd"/>
      <w:r w:rsidR="00B319EE">
        <w:t xml:space="preserve"> tools for outdoor field studies within the geosciences with a special focus on 3D surface utilisation. </w:t>
      </w:r>
      <w:r>
        <w:t xml:space="preserve">Due to the research effort in recent years, novel mobile applications such as </w:t>
      </w:r>
      <w:r w:rsidR="000A7D0B">
        <w:t>OWL</w:t>
      </w:r>
      <w:r w:rsidRPr="00574C69">
        <w:t xml:space="preserve"> </w:t>
      </w:r>
      <w:r>
        <w:t xml:space="preserve">for surface hydrology and </w:t>
      </w:r>
      <w:r w:rsidRPr="00574C69">
        <w:t>GRIT</w:t>
      </w:r>
      <w:r>
        <w:t xml:space="preserve"> for field geology were introduced to the community to bridge the gap between lab assessment and outdoor field work for data annotation and interpretation. This article also showed further application areas that build upon mobile device technology and the interactive annotation of 3D surface data for geoscientific problem solving.</w:t>
      </w:r>
    </w:p>
    <w:p w14:paraId="01710C82" w14:textId="32157D61" w:rsidR="00FA0E1F" w:rsidRDefault="006300DD" w:rsidP="009D6322">
      <w:pPr>
        <w:pStyle w:val="PRec-MainText"/>
      </w:pPr>
      <w:sdt>
        <w:sdtPr>
          <w:id w:val="302352647"/>
          <w:citation/>
        </w:sdtPr>
        <w:sdtContent>
          <w:r w:rsidR="004C0830">
            <w:fldChar w:fldCharType="begin"/>
          </w:r>
          <w:r w:rsidR="004C0830" w:rsidRPr="00941191">
            <w:rPr>
              <w:lang w:val="en-US"/>
            </w:rPr>
            <w:instrText xml:space="preserve"> CITATION McCaffrey2005 \l 1031 </w:instrText>
          </w:r>
          <w:r w:rsidR="004C0830">
            <w:fldChar w:fldCharType="separate"/>
          </w:r>
          <w:r w:rsidR="00281F45" w:rsidRPr="00281F45">
            <w:rPr>
              <w:noProof/>
              <w:lang w:val="en-US"/>
            </w:rPr>
            <w:t>(McCaffrey, et al., 2005)</w:t>
          </w:r>
          <w:r w:rsidR="004C0830">
            <w:fldChar w:fldCharType="end"/>
          </w:r>
        </w:sdtContent>
      </w:sdt>
      <w:r w:rsidR="004C0830">
        <w:t xml:space="preserve"> </w:t>
      </w:r>
      <w:r w:rsidR="00FA0E1F">
        <w:t>proposed the use of mobile devices for field in</w:t>
      </w:r>
      <w:r w:rsidR="004C0830">
        <w:t>terpretation in geology</w:t>
      </w:r>
      <w:r w:rsidR="00FA0E1F">
        <w:t>. The technological specifics of mobile device app development hampered the pr</w:t>
      </w:r>
      <w:r w:rsidR="00773312">
        <w:t>ogress on this goal for years -</w:t>
      </w:r>
      <w:r w:rsidR="00FA0E1F">
        <w:t xml:space="preserve"> for geology as well as other branches of the geosciences. Only recent advancements in efficient treatment of 3D data </w:t>
      </w:r>
      <w:sdt>
        <w:sdtPr>
          <w:id w:val="13128754"/>
          <w:citation/>
        </w:sdtPr>
        <w:sdtContent>
          <w:r w:rsidR="00941191">
            <w:fldChar w:fldCharType="begin"/>
          </w:r>
          <w:r w:rsidR="00941191" w:rsidRPr="00941191">
            <w:rPr>
              <w:lang w:val="en-US"/>
            </w:rPr>
            <w:instrText xml:space="preserve"> CITATION Kroehnert2017b \l 1031 </w:instrText>
          </w:r>
          <w:r w:rsidR="00941191">
            <w:fldChar w:fldCharType="separate"/>
          </w:r>
          <w:r w:rsidR="00281F45" w:rsidRPr="00281F45">
            <w:rPr>
              <w:noProof/>
              <w:lang w:val="en-US"/>
            </w:rPr>
            <w:t>(Kröhnert, et al., 2017)</w:t>
          </w:r>
          <w:r w:rsidR="00941191">
            <w:fldChar w:fldCharType="end"/>
          </w:r>
        </w:sdtContent>
      </w:sdt>
      <w:r w:rsidR="00FA0E1F">
        <w:t xml:space="preserve">, algorithmic proposals for image-to-geometry registration (see </w:t>
      </w:r>
      <w:sdt>
        <w:sdtPr>
          <w:id w:val="-166487519"/>
          <w:citation/>
        </w:sdtPr>
        <w:sdtContent>
          <w:r w:rsidR="00941191">
            <w:fldChar w:fldCharType="begin"/>
          </w:r>
          <w:r w:rsidR="00857596">
            <w:rPr>
              <w:lang w:val="en-US"/>
            </w:rPr>
            <w:instrText xml:space="preserve">CITATION Gauglitz2014 \m Kehl2017_VGC \l 1031 </w:instrText>
          </w:r>
          <w:r w:rsidR="00941191">
            <w:fldChar w:fldCharType="separate"/>
          </w:r>
          <w:r w:rsidR="00281F45" w:rsidRPr="00281F45">
            <w:rPr>
              <w:noProof/>
              <w:lang w:val="en-US"/>
            </w:rPr>
            <w:t>(Gauglitz, et al., 2014; Kehl, et al., 2017b)</w:t>
          </w:r>
          <w:r w:rsidR="00941191">
            <w:fldChar w:fldCharType="end"/>
          </w:r>
        </w:sdtContent>
      </w:sdt>
      <w:r w:rsidR="00FA0E1F">
        <w:t xml:space="preserve"> and on-device 3D rendering (as presented in </w:t>
      </w:r>
      <w:sdt>
        <w:sdtPr>
          <w:id w:val="2093582633"/>
          <w:citation/>
        </w:sdtPr>
        <w:sdtContent>
          <w:r w:rsidR="00941191">
            <w:fldChar w:fldCharType="begin"/>
          </w:r>
          <w:r w:rsidR="00941191" w:rsidRPr="00941191">
            <w:rPr>
              <w:lang w:val="en-US"/>
            </w:rPr>
            <w:instrText xml:space="preserve"> CITATION Agus2017 \l 1031 </w:instrText>
          </w:r>
          <w:r w:rsidR="00941191">
            <w:fldChar w:fldCharType="separate"/>
          </w:r>
          <w:r w:rsidR="00281F45" w:rsidRPr="00281F45">
            <w:rPr>
              <w:noProof/>
              <w:lang w:val="en-US"/>
            </w:rPr>
            <w:t>(Agus, et al., 2017)</w:t>
          </w:r>
          <w:r w:rsidR="00941191">
            <w:fldChar w:fldCharType="end"/>
          </w:r>
        </w:sdtContent>
      </w:sdt>
      <w:r w:rsidR="00FA0E1F">
        <w:t xml:space="preserve"> and in this article for point-based surfaces) specifically designed for mobile devices, </w:t>
      </w:r>
      <w:r w:rsidR="000B1042">
        <w:t>enable professional field use of the apps</w:t>
      </w:r>
      <w:r w:rsidR="00FA0E1F">
        <w:t>. T</w:t>
      </w:r>
      <w:r w:rsidR="00D82E3E">
        <w:t xml:space="preserve">he utilisation of crowdsourced </w:t>
      </w:r>
      <w:r w:rsidR="00FA0E1F">
        <w:t>VGI and the introduction of mobile devices as low-cost measuring devices for real-</w:t>
      </w:r>
      <w:r w:rsidR="00941191">
        <w:t xml:space="preserve">world problems </w:t>
      </w:r>
      <w:sdt>
        <w:sdtPr>
          <w:id w:val="-1833672590"/>
          <w:citation/>
        </w:sdtPr>
        <w:sdtContent>
          <w:r w:rsidR="00941191">
            <w:fldChar w:fldCharType="begin"/>
          </w:r>
          <w:r w:rsidR="00941191" w:rsidRPr="00941191">
            <w:rPr>
              <w:lang w:val="en-US"/>
            </w:rPr>
            <w:instrText xml:space="preserve"> CITATION Eltner2017 \l 1031 </w:instrText>
          </w:r>
          <w:r w:rsidR="00941191">
            <w:fldChar w:fldCharType="separate"/>
          </w:r>
          <w:r w:rsidR="00281F45" w:rsidRPr="00281F45">
            <w:rPr>
              <w:noProof/>
              <w:lang w:val="en-US"/>
            </w:rPr>
            <w:t>(Eltner, et al., 2017)</w:t>
          </w:r>
          <w:r w:rsidR="00941191">
            <w:fldChar w:fldCharType="end"/>
          </w:r>
        </w:sdtContent>
      </w:sdt>
      <w:r w:rsidR="00941191">
        <w:t xml:space="preserve"> </w:t>
      </w:r>
      <w:r w:rsidR="00FA0E1F">
        <w:t xml:space="preserve">contribute to the acceptance of </w:t>
      </w:r>
      <w:r w:rsidR="000B1042">
        <w:t>this mobile device technology</w:t>
      </w:r>
      <w:r w:rsidR="00FA0E1F">
        <w:t xml:space="preserve"> within the geoscientific community. Computer Vision challenges such as image registration under changing illumination conditions and with reduced image resolution can be viewed as ''sufficiently solved`` to make photogrammetric- and vision-based algorithms applicable to real-world outdoor settings, while still leaving space for improvement </w:t>
      </w:r>
      <w:r w:rsidR="006E5846">
        <w:t>in</w:t>
      </w:r>
      <w:r w:rsidR="00FA0E1F">
        <w:t xml:space="preserve"> quality and performance. Potentially significant improvement will be achieved in the future when an increasing number of advanced algorithms in </w:t>
      </w:r>
      <w:proofErr w:type="spellStart"/>
      <w:r w:rsidR="00FA0E1F">
        <w:t>numerics</w:t>
      </w:r>
      <w:proofErr w:type="spellEnd"/>
      <w:r w:rsidR="00FA0E1F">
        <w:t>, graphi</w:t>
      </w:r>
      <w:r w:rsidR="00941191">
        <w:t xml:space="preserve">cs and vision (e.g. NEWUOA </w:t>
      </w:r>
      <w:sdt>
        <w:sdtPr>
          <w:rPr>
            <w:highlight w:val="cyan"/>
          </w:rPr>
          <w:id w:val="-1855418007"/>
          <w:citation/>
        </w:sdtPr>
        <w:sdtContent>
          <w:r w:rsidR="00941191" w:rsidRPr="00C32FD4">
            <w:rPr>
              <w:highlight w:val="cyan"/>
            </w:rPr>
            <w:fldChar w:fldCharType="begin"/>
          </w:r>
          <w:r w:rsidR="00941191" w:rsidRPr="00C32FD4">
            <w:rPr>
              <w:highlight w:val="cyan"/>
              <w:lang w:val="en-US"/>
            </w:rPr>
            <w:instrText xml:space="preserve"> CITATION Powell2006 \l 1031 </w:instrText>
          </w:r>
          <w:r w:rsidR="00941191" w:rsidRPr="00C32FD4">
            <w:rPr>
              <w:highlight w:val="cyan"/>
            </w:rPr>
            <w:fldChar w:fldCharType="separate"/>
          </w:r>
          <w:r w:rsidR="00281F45" w:rsidRPr="00281F45">
            <w:rPr>
              <w:noProof/>
              <w:highlight w:val="cyan"/>
              <w:lang w:val="en-US"/>
            </w:rPr>
            <w:t>(Powell, 2006)</w:t>
          </w:r>
          <w:r w:rsidR="00941191" w:rsidRPr="00C32FD4">
            <w:rPr>
              <w:highlight w:val="cyan"/>
            </w:rPr>
            <w:fldChar w:fldCharType="end"/>
          </w:r>
        </w:sdtContent>
      </w:sdt>
      <w:r w:rsidR="00FA0E1F">
        <w:t xml:space="preserve">, out-of-core rendering </w:t>
      </w:r>
      <w:sdt>
        <w:sdtPr>
          <w:id w:val="307288163"/>
          <w:citation/>
        </w:sdtPr>
        <w:sdtContent>
          <w:r w:rsidR="00941191">
            <w:fldChar w:fldCharType="begin"/>
          </w:r>
          <w:r w:rsidR="00941191" w:rsidRPr="00941191">
            <w:rPr>
              <w:lang w:val="en-US"/>
            </w:rPr>
            <w:instrText xml:space="preserve"> CITATION Borgeat2005 \l 1031 </w:instrText>
          </w:r>
          <w:r w:rsidR="00941191">
            <w:fldChar w:fldCharType="separate"/>
          </w:r>
          <w:r w:rsidR="00281F45" w:rsidRPr="00281F45">
            <w:rPr>
              <w:noProof/>
              <w:lang w:val="en-US"/>
            </w:rPr>
            <w:t>(Borgeat, et al., 2005)</w:t>
          </w:r>
          <w:r w:rsidR="00941191">
            <w:fldChar w:fldCharType="end"/>
          </w:r>
        </w:sdtContent>
      </w:sdt>
      <w:r w:rsidR="00C32FD4">
        <w:t xml:space="preserve">, </w:t>
      </w:r>
      <w:r w:rsidR="00FA0E1F" w:rsidRPr="00C32FD4">
        <w:rPr>
          <w:highlight w:val="cyan"/>
        </w:rPr>
        <w:t xml:space="preserve">MI </w:t>
      </w:r>
      <w:sdt>
        <w:sdtPr>
          <w:rPr>
            <w:highlight w:val="cyan"/>
          </w:rPr>
          <w:id w:val="1699118757"/>
          <w:citation/>
        </w:sdtPr>
        <w:sdtContent>
          <w:r w:rsidR="00941191" w:rsidRPr="00C32FD4">
            <w:rPr>
              <w:highlight w:val="cyan"/>
            </w:rPr>
            <w:fldChar w:fldCharType="begin"/>
          </w:r>
          <w:r w:rsidR="00941191" w:rsidRPr="00C32FD4">
            <w:rPr>
              <w:highlight w:val="cyan"/>
              <w:lang w:val="en-US"/>
            </w:rPr>
            <w:instrText xml:space="preserve"> CITATION Viola1997 \l 1031 </w:instrText>
          </w:r>
          <w:r w:rsidR="00941191" w:rsidRPr="00C32FD4">
            <w:rPr>
              <w:highlight w:val="cyan"/>
            </w:rPr>
            <w:fldChar w:fldCharType="separate"/>
          </w:r>
          <w:r w:rsidR="00281F45" w:rsidRPr="00281F45">
            <w:rPr>
              <w:noProof/>
              <w:highlight w:val="cyan"/>
              <w:lang w:val="en-US"/>
            </w:rPr>
            <w:t>(Viola &amp; Wells, 1997)</w:t>
          </w:r>
          <w:r w:rsidR="00941191" w:rsidRPr="00C32FD4">
            <w:rPr>
              <w:highlight w:val="cyan"/>
            </w:rPr>
            <w:fldChar w:fldCharType="end"/>
          </w:r>
        </w:sdtContent>
      </w:sdt>
      <w:r w:rsidR="00941191">
        <w:t xml:space="preserve"> </w:t>
      </w:r>
      <w:r w:rsidR="006E0AE7">
        <w:t>are ported to mobile platforms</w:t>
      </w:r>
      <w:r w:rsidR="00FA0E1F">
        <w:t>. This allows realising the most state-of-the-art techniques on mobile devices that require the additional precision and performance, instead of being limited by the small function collections currently available.</w:t>
      </w:r>
    </w:p>
    <w:p w14:paraId="68F991AB" w14:textId="2E4F2739" w:rsidR="00FA0E1F" w:rsidRPr="00A26373" w:rsidRDefault="00FA0E1F" w:rsidP="009D6322">
      <w:pPr>
        <w:pStyle w:val="PRec-MainText"/>
      </w:pPr>
      <w:r w:rsidRPr="00A26373">
        <w:rPr>
          <w:color w:val="CC00CC"/>
        </w:rPr>
        <w:t>The measurements presented in this article as well as its related studies suggest that localisation and orientation of mobile device sensors with respect to the application-specific accuracy requirements is a persisting challenge. The sensors employed by low-cost d</w:t>
      </w:r>
      <w:r w:rsidR="006E0AE7" w:rsidRPr="00A26373">
        <w:rPr>
          <w:color w:val="CC00CC"/>
        </w:rPr>
        <w:t>evices have accuracy limitations</w:t>
      </w:r>
      <w:r w:rsidRPr="00A26373">
        <w:rPr>
          <w:color w:val="CC00CC"/>
        </w:rPr>
        <w:t xml:space="preserve">. Sensor fusion techniques are required to even moderately </w:t>
      </w:r>
      <w:r w:rsidRPr="00A26373">
        <w:rPr>
          <w:color w:val="CC00CC"/>
        </w:rPr>
        <w:lastRenderedPageBreak/>
        <w:t>consider the use of sensor data</w:t>
      </w:r>
      <w:r w:rsidR="006E0AE7" w:rsidRPr="00A26373">
        <w:rPr>
          <w:color w:val="CC00CC"/>
        </w:rPr>
        <w:t xml:space="preserve"> with complementary characteristics to solve for initial exterior smartphone camera orientation</w:t>
      </w:r>
      <w:r w:rsidRPr="00A26373">
        <w:rPr>
          <w:color w:val="CC00CC"/>
        </w:rPr>
        <w:t xml:space="preserve">. </w:t>
      </w:r>
      <w:r w:rsidR="006E0AE7" w:rsidRPr="00A26373">
        <w:rPr>
          <w:color w:val="CC00CC"/>
        </w:rPr>
        <w:t>Beside this, e</w:t>
      </w:r>
      <w:r w:rsidRPr="00A26373">
        <w:rPr>
          <w:color w:val="CC00CC"/>
        </w:rPr>
        <w:t>nvironmental effects such as device-internal heating processes and the system-internal handling of sensor initialisation further complicate the calibration of such sensors</w:t>
      </w:r>
      <w:r w:rsidR="006E0AE7" w:rsidRPr="00A26373">
        <w:rPr>
          <w:color w:val="CC00CC"/>
        </w:rPr>
        <w:t xml:space="preserve"> as well as the camera, impeding camera calibration prior to the intended application. Both issues can be solved using the registered 2D image and 3D object data</w:t>
      </w:r>
      <w:r w:rsidR="00A26373" w:rsidRPr="00A26373">
        <w:rPr>
          <w:color w:val="CC00CC"/>
        </w:rPr>
        <w:t xml:space="preserve"> with well-distributed feature correspondences</w:t>
      </w:r>
      <w:r w:rsidR="006E0AE7" w:rsidRPr="00A26373">
        <w:rPr>
          <w:color w:val="CC00CC"/>
        </w:rPr>
        <w:t xml:space="preserve"> to perform</w:t>
      </w:r>
      <w:r w:rsidR="00A26373">
        <w:rPr>
          <w:color w:val="CC00CC"/>
        </w:rPr>
        <w:t xml:space="preserve"> single image</w:t>
      </w:r>
      <w:r w:rsidR="006E0AE7" w:rsidRPr="00A26373">
        <w:rPr>
          <w:color w:val="CC00CC"/>
        </w:rPr>
        <w:t xml:space="preserve"> self-calibration </w:t>
      </w:r>
      <w:r w:rsidR="00A26373" w:rsidRPr="00A26373">
        <w:rPr>
          <w:color w:val="CC00CC"/>
        </w:rPr>
        <w:t>during image annotation.</w:t>
      </w:r>
      <w:r w:rsidR="006E0AE7" w:rsidRPr="00A26373">
        <w:rPr>
          <w:color w:val="CC00CC"/>
        </w:rPr>
        <w:t xml:space="preserve"> </w:t>
      </w:r>
    </w:p>
    <w:p w14:paraId="49564109" w14:textId="186FDE3E" w:rsidR="00FA0E1F" w:rsidRDefault="00A26373" w:rsidP="009D6322">
      <w:pPr>
        <w:pStyle w:val="PRec-MainText"/>
      </w:pPr>
      <w:r w:rsidRPr="00A26373">
        <w:t xml:space="preserve">Furthermore, this study gives an </w:t>
      </w:r>
      <w:r w:rsidR="00FA0E1F" w:rsidRPr="00A26373">
        <w:t>overview about the energy consumption of mobile apps employing 3D surfaces, computer vision and computer graphics procedures. It was shown that the distinction between 2D- and 3D data used by mobile apps significantly drives the power consumption, and therefore the operation time of the mo</w:t>
      </w:r>
      <w:r w:rsidRPr="00A26373">
        <w:t>bile field apps during a study.</w:t>
      </w:r>
    </w:p>
    <w:p w14:paraId="0D09DB80" w14:textId="55DEE166" w:rsidR="00FA0E1F" w:rsidRDefault="00A26373" w:rsidP="009D6322">
      <w:pPr>
        <w:pStyle w:val="PRec-MainText"/>
      </w:pPr>
      <w:r w:rsidRPr="00A26373">
        <w:rPr>
          <w:color w:val="CC00CC"/>
        </w:rPr>
        <w:t>Regarding the presented a</w:t>
      </w:r>
      <w:r w:rsidR="00FA0E1F" w:rsidRPr="00A26373">
        <w:rPr>
          <w:color w:val="CC00CC"/>
        </w:rPr>
        <w:t xml:space="preserve">pps, </w:t>
      </w:r>
      <w:r w:rsidRPr="00A26373">
        <w:rPr>
          <w:color w:val="CC00CC"/>
        </w:rPr>
        <w:t xml:space="preserve">namely </w:t>
      </w:r>
      <w:r w:rsidR="00975ABA" w:rsidRPr="00A26373">
        <w:rPr>
          <w:color w:val="CC00CC"/>
        </w:rPr>
        <w:t>OWL</w:t>
      </w:r>
      <w:r w:rsidR="00FA0E1F" w:rsidRPr="00A26373">
        <w:rPr>
          <w:color w:val="CC00CC"/>
        </w:rPr>
        <w:t xml:space="preserve"> and </w:t>
      </w:r>
      <w:r w:rsidR="00975ABA" w:rsidRPr="00A26373">
        <w:rPr>
          <w:color w:val="CC00CC"/>
        </w:rPr>
        <w:t>GRIT</w:t>
      </w:r>
      <w:r w:rsidRPr="00A26373">
        <w:rPr>
          <w:color w:val="CC00CC"/>
        </w:rPr>
        <w:t xml:space="preserve">, </w:t>
      </w:r>
      <w:r>
        <w:t>b</w:t>
      </w:r>
      <w:r w:rsidR="00FA0E1F">
        <w:t>oth software applications are working on different data structures but, in the en</w:t>
      </w:r>
      <w:r w:rsidR="0020434C">
        <w:t>d, utilise the same process -</w:t>
      </w:r>
      <w:r w:rsidR="00FA0E1F">
        <w:t>namely image-to-geometry registration and user-selected cor</w:t>
      </w:r>
      <w:r w:rsidR="0020434C">
        <w:t>ner point surface intersection</w:t>
      </w:r>
      <w:r w:rsidR="00FA0E1F">
        <w:t>- to generate surface-based annotations and interpretations. A persisting challenge with respect to the relation between power consumption and sensor accuracy is the user feedback: it is currently rarely possible to guarantee the user a correct pose estimation for his base photo, be it individual image or time lapse, upon which annotations and interpretations are done. On mobile devices, it is important to provide the software user early (visual) feedback about the prospective success and quality, so that potential image capture repetitions can be decided early. This is also in the interest of power conservation on mobile devices by only expending computing power where necessary</w:t>
      </w:r>
    </w:p>
    <w:p w14:paraId="54BFB160" w14:textId="32E4D701" w:rsidR="00CD3049" w:rsidRPr="006E5846" w:rsidRDefault="00362C84" w:rsidP="009D6322">
      <w:pPr>
        <w:pStyle w:val="PRec-MainText"/>
        <w:rPr>
          <w:color w:val="CC00CC"/>
        </w:rPr>
      </w:pPr>
      <w:r w:rsidRPr="006E5846">
        <w:rPr>
          <w:color w:val="CC00CC"/>
        </w:rPr>
        <w:t>Regarding</w:t>
      </w:r>
      <w:r w:rsidR="00CD3049" w:rsidRPr="006E5846">
        <w:rPr>
          <w:color w:val="CC00CC"/>
        </w:rPr>
        <w:t xml:space="preserve"> the main audience</w:t>
      </w:r>
      <w:r w:rsidRPr="006E5846">
        <w:rPr>
          <w:color w:val="CC00CC"/>
        </w:rPr>
        <w:t>s</w:t>
      </w:r>
      <w:r w:rsidR="00CD3049" w:rsidRPr="006E5846">
        <w:rPr>
          <w:color w:val="CC00CC"/>
        </w:rPr>
        <w:t xml:space="preserve"> </w:t>
      </w:r>
      <w:r w:rsidRPr="006E5846">
        <w:rPr>
          <w:color w:val="CC00CC"/>
        </w:rPr>
        <w:t>of GRIT and OWL,</w:t>
      </w:r>
      <w:r w:rsidR="00CD3049" w:rsidRPr="006E5846">
        <w:rPr>
          <w:color w:val="CC00CC"/>
        </w:rPr>
        <w:t xml:space="preserve"> GRIT, on the one hand, was designed for experts equipped with professional hardware</w:t>
      </w:r>
      <w:r w:rsidR="007E038C" w:rsidRPr="006E5846">
        <w:rPr>
          <w:color w:val="CC00CC"/>
        </w:rPr>
        <w:t xml:space="preserve"> far away from common smartphone equipment, allowing for </w:t>
      </w:r>
      <w:r w:rsidR="00CD3049" w:rsidRPr="006E5846">
        <w:rPr>
          <w:color w:val="CC00CC"/>
        </w:rPr>
        <w:t>heav</w:t>
      </w:r>
      <w:r w:rsidR="007E038C" w:rsidRPr="006E5846">
        <w:rPr>
          <w:color w:val="CC00CC"/>
        </w:rPr>
        <w:t xml:space="preserve">yweight 3D processing on </w:t>
      </w:r>
      <w:r w:rsidR="007A6222" w:rsidRPr="006E5846">
        <w:rPr>
          <w:color w:val="CC00CC"/>
        </w:rPr>
        <w:t xml:space="preserve">selected </w:t>
      </w:r>
      <w:r w:rsidR="007E038C" w:rsidRPr="006E5846">
        <w:rPr>
          <w:color w:val="CC00CC"/>
        </w:rPr>
        <w:t>device</w:t>
      </w:r>
      <w:r w:rsidR="007A6222" w:rsidRPr="006E5846">
        <w:rPr>
          <w:color w:val="CC00CC"/>
        </w:rPr>
        <w:t>s</w:t>
      </w:r>
      <w:r w:rsidR="007E038C" w:rsidRPr="006E5846">
        <w:rPr>
          <w:color w:val="CC00CC"/>
        </w:rPr>
        <w:t>. OWL</w:t>
      </w:r>
      <w:r w:rsidRPr="006E5846">
        <w:rPr>
          <w:color w:val="CC00CC"/>
        </w:rPr>
        <w:t>, on the other hand,</w:t>
      </w:r>
      <w:r w:rsidR="007E038C" w:rsidRPr="006E5846">
        <w:rPr>
          <w:color w:val="CC00CC"/>
        </w:rPr>
        <w:t xml:space="preserve"> can be considered as low-cost approach designed for situation-dependent densification of hydrological water level networks using VGI. </w:t>
      </w:r>
      <w:r w:rsidR="007A6222" w:rsidRPr="006E5846">
        <w:rPr>
          <w:color w:val="CC00CC"/>
        </w:rPr>
        <w:t>Consequently</w:t>
      </w:r>
      <w:r w:rsidRPr="006E5846">
        <w:rPr>
          <w:color w:val="CC00CC"/>
        </w:rPr>
        <w:t xml:space="preserve">, </w:t>
      </w:r>
      <w:r w:rsidR="007A6222" w:rsidRPr="006E5846">
        <w:rPr>
          <w:color w:val="CC00CC"/>
        </w:rPr>
        <w:t xml:space="preserve">OWL </w:t>
      </w:r>
      <w:proofErr w:type="gramStart"/>
      <w:r w:rsidR="007A6222" w:rsidRPr="006E5846">
        <w:rPr>
          <w:color w:val="CC00CC"/>
        </w:rPr>
        <w:t>has to</w:t>
      </w:r>
      <w:proofErr w:type="gramEnd"/>
      <w:r w:rsidR="007A6222" w:rsidRPr="006E5846">
        <w:rPr>
          <w:color w:val="CC00CC"/>
        </w:rPr>
        <w:t xml:space="preserve"> be</w:t>
      </w:r>
      <w:r w:rsidR="007E038C" w:rsidRPr="006E5846">
        <w:rPr>
          <w:color w:val="CC00CC"/>
        </w:rPr>
        <w:t xml:space="preserve"> </w:t>
      </w:r>
      <w:r w:rsidRPr="006E5846">
        <w:rPr>
          <w:color w:val="CC00CC"/>
        </w:rPr>
        <w:t xml:space="preserve">operable </w:t>
      </w:r>
      <w:r w:rsidR="007E038C" w:rsidRPr="006E5846">
        <w:rPr>
          <w:color w:val="CC00CC"/>
        </w:rPr>
        <w:t xml:space="preserve">on </w:t>
      </w:r>
      <w:r w:rsidR="007A6222" w:rsidRPr="006E5846">
        <w:rPr>
          <w:color w:val="CC00CC"/>
        </w:rPr>
        <w:t xml:space="preserve">various (low-cost) </w:t>
      </w:r>
      <w:r w:rsidR="007E038C" w:rsidRPr="006E5846">
        <w:rPr>
          <w:color w:val="CC00CC"/>
        </w:rPr>
        <w:t xml:space="preserve">customary phones </w:t>
      </w:r>
      <w:r w:rsidR="007A6222" w:rsidRPr="006E5846">
        <w:rPr>
          <w:color w:val="CC00CC"/>
        </w:rPr>
        <w:t xml:space="preserve">utilizing the internet to outsource heavyweight processes, i.e. 3D processing like </w:t>
      </w:r>
      <w:r w:rsidR="007E038C" w:rsidRPr="006E5846">
        <w:rPr>
          <w:color w:val="CC00CC"/>
        </w:rPr>
        <w:t>image-to-geometry registration</w:t>
      </w:r>
      <w:r w:rsidR="007A6222" w:rsidRPr="006E5846">
        <w:rPr>
          <w:color w:val="CC00CC"/>
        </w:rPr>
        <w:t xml:space="preserve">, opening the </w:t>
      </w:r>
      <w:r w:rsidR="007E038C" w:rsidRPr="006E5846">
        <w:rPr>
          <w:color w:val="CC00CC"/>
        </w:rPr>
        <w:t>door for a large audience.</w:t>
      </w:r>
      <w:r w:rsidR="007A6222" w:rsidRPr="006E5846">
        <w:rPr>
          <w:color w:val="CC00CC"/>
        </w:rPr>
        <w:t xml:space="preserve"> Hereby, the availability of mobile network, especially in inhabited areas, is not considered as an issue.</w:t>
      </w:r>
    </w:p>
    <w:p w14:paraId="4E368030" w14:textId="77777777" w:rsidR="00F1217A" w:rsidRPr="0000387C" w:rsidRDefault="00FA0E1F" w:rsidP="009D6322">
      <w:pPr>
        <w:pStyle w:val="PRec-MainText"/>
      </w:pPr>
      <w:r>
        <w:t>Lastly, the treatment of vegetation within scanned- and photographed data during mobile field studies remains a challenge in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14:paraId="1BE07E3E" w14:textId="77777777" w:rsidR="00F1217A" w:rsidRPr="0000387C" w:rsidRDefault="00241FF5" w:rsidP="009D6322">
      <w:pPr>
        <w:pStyle w:val="PRec-Heading1"/>
      </w:pPr>
      <w:r w:rsidRPr="009D6322">
        <w:t>Acknowledgements</w:t>
      </w:r>
    </w:p>
    <w:p w14:paraId="0E57CAF9" w14:textId="5DC8D892" w:rsidR="00FA0E1F" w:rsidRDefault="00FA0E1F" w:rsidP="009D6322">
      <w:pPr>
        <w:pStyle w:val="PRec-MainText"/>
        <w:rPr>
          <w:smallCaps/>
        </w:rPr>
      </w:pPr>
      <w:r w:rsidRPr="00FA0E1F">
        <w:t>First, we would like to thank M.Sc. Richard Boerner from TU Munich, Germany for his assistance with the development of an alternative approach for synthetic image g</w:t>
      </w:r>
      <w:r w:rsidR="0020434C">
        <w:t>eneration using perspective 3D-to</w:t>
      </w:r>
      <w:r w:rsidRPr="00FA0E1F">
        <w:t xml:space="preserve">-2D image projection with respect to object space </w:t>
      </w:r>
      <w:r w:rsidRPr="00FA0E1F">
        <w:lastRenderedPageBreak/>
        <w:t xml:space="preserve">definition and to solve for point occlusions (see </w:t>
      </w:r>
      <w:r w:rsidRPr="007A6222">
        <w:rPr>
          <w:color w:val="00B050"/>
        </w:rPr>
        <w:t xml:space="preserve">section </w:t>
      </w:r>
      <w:proofErr w:type="spellStart"/>
      <w:r w:rsidRPr="007A6222">
        <w:rPr>
          <w:color w:val="00B050"/>
        </w:rPr>
        <w:t>pbr</w:t>
      </w:r>
      <w:proofErr w:type="spellEnd"/>
      <w:r w:rsidRPr="00FA0E1F">
        <w:t>). Furthermore, we want to graduate the European Social Fund and the Free State of Saxony for their financial support (funding no. 100235479).</w:t>
      </w:r>
    </w:p>
    <w:p w14:paraId="591259A5" w14:textId="550DC819" w:rsidR="00F1217A" w:rsidRPr="009D6322" w:rsidRDefault="00241FF5" w:rsidP="009D6322">
      <w:pPr>
        <w:pStyle w:val="PRec-Heading1"/>
      </w:pPr>
      <w:r w:rsidRPr="009D6322">
        <w:t>R</w:t>
      </w:r>
      <w:r w:rsidR="009D6322">
        <w:t>eferences</w:t>
      </w:r>
    </w:p>
    <w:p w14:paraId="0B813055" w14:textId="77777777" w:rsidR="00843845" w:rsidRDefault="00843845" w:rsidP="00281F45">
      <w:pPr>
        <w:pStyle w:val="PRec-Refs"/>
        <w:rPr>
          <w:rStyle w:val="Hyperlink"/>
          <w:color w:val="auto"/>
          <w:szCs w:val="16"/>
          <w:u w:val="none"/>
        </w:rPr>
      </w:pPr>
    </w:p>
    <w:p w14:paraId="2F6495D4" w14:textId="77777777" w:rsidR="00B319EE" w:rsidRDefault="00A202B4" w:rsidP="00B319EE">
      <w:pPr>
        <w:pStyle w:val="PRec-Refs"/>
        <w:rPr>
          <w:noProof/>
          <w:sz w:val="24"/>
          <w:szCs w:val="24"/>
        </w:rPr>
      </w:pPr>
      <w:r>
        <w:rPr>
          <w:i/>
        </w:rPr>
        <w:fldChar w:fldCharType="begin"/>
      </w:r>
      <w:r w:rsidRPr="00A202B4">
        <w:rPr>
          <w:i/>
          <w:lang w:val="en-US"/>
        </w:rPr>
        <w:instrText xml:space="preserve"> BIBLIOGRAPHY  \l 1031 </w:instrText>
      </w:r>
      <w:r>
        <w:rPr>
          <w:i/>
        </w:rPr>
        <w:fldChar w:fldCharType="separate"/>
      </w:r>
      <w:r w:rsidR="00B319EE">
        <w:rPr>
          <w:noProof/>
        </w:rPr>
        <w:t xml:space="preserve">Agus, M. et al., 2017. </w:t>
      </w:r>
      <w:r w:rsidR="00B319EE">
        <w:rPr>
          <w:i/>
          <w:iCs/>
          <w:noProof/>
        </w:rPr>
        <w:t xml:space="preserve">Mobile Graphics. </w:t>
      </w:r>
      <w:r w:rsidR="00B319EE">
        <w:rPr>
          <w:noProof/>
        </w:rPr>
        <w:t>s.l., The Eurographics Association.</w:t>
      </w:r>
    </w:p>
    <w:p w14:paraId="40D4A628" w14:textId="77777777" w:rsidR="00B319EE" w:rsidRDefault="00B319EE" w:rsidP="00B319EE">
      <w:pPr>
        <w:pStyle w:val="PRec-Refs"/>
        <w:rPr>
          <w:noProof/>
        </w:rPr>
      </w:pPr>
      <w:r>
        <w:rPr>
          <w:noProof/>
        </w:rPr>
        <w:t xml:space="preserve">Bentley, J. L., 1975. Multidimensional binary search trees used for associative searching. </w:t>
      </w:r>
      <w:r>
        <w:rPr>
          <w:i/>
          <w:iCs/>
          <w:noProof/>
        </w:rPr>
        <w:t xml:space="preserve">Communications of the {ACM}, </w:t>
      </w:r>
      <w:r>
        <w:rPr>
          <w:noProof/>
        </w:rPr>
        <w:t>9, Band 18, pp. 509-517.</w:t>
      </w:r>
    </w:p>
    <w:p w14:paraId="38F71297" w14:textId="77777777" w:rsidR="00B319EE" w:rsidRDefault="00B319EE" w:rsidP="00B319EE">
      <w:pPr>
        <w:pStyle w:val="PRec-Refs"/>
        <w:rPr>
          <w:noProof/>
        </w:rPr>
      </w:pPr>
      <w:r>
        <w:rPr>
          <w:noProof/>
        </w:rPr>
        <w:t xml:space="preserve">Blum, J. R., Greencorn, D. G. &amp; Cooperstock, J. R., 2013. </w:t>
      </w:r>
      <w:r>
        <w:rPr>
          <w:i/>
          <w:iCs/>
          <w:noProof/>
        </w:rPr>
        <w:t xml:space="preserve">Smartphone Sensor Reliability for Augmented Reality Applications. </w:t>
      </w:r>
      <w:r>
        <w:rPr>
          <w:noProof/>
        </w:rPr>
        <w:t>Berlin, Springer Berlin Heidelberg, pp. 233-248.</w:t>
      </w:r>
    </w:p>
    <w:p w14:paraId="7990FE53" w14:textId="77777777" w:rsidR="00B319EE" w:rsidRDefault="00B319EE" w:rsidP="00B319EE">
      <w:pPr>
        <w:pStyle w:val="PRec-Refs"/>
        <w:rPr>
          <w:noProof/>
        </w:rPr>
      </w:pPr>
      <w:r>
        <w:rPr>
          <w:noProof/>
        </w:rPr>
        <w:t xml:space="preserve">Boerner, R. &amp; Kröhnert, M., 2016. </w:t>
      </w:r>
      <w:r>
        <w:rPr>
          <w:i/>
          <w:iCs/>
          <w:noProof/>
        </w:rPr>
        <w:t xml:space="preserve">Brute Force Matching Between Camera Shots and Synthetic Images from Point Clouds. </w:t>
      </w:r>
      <w:r>
        <w:rPr>
          <w:noProof/>
        </w:rPr>
        <w:t>s.l., s.n., pp. 771-777.</w:t>
      </w:r>
    </w:p>
    <w:p w14:paraId="4A799D54" w14:textId="77777777" w:rsidR="00B319EE" w:rsidRPr="00B319EE" w:rsidRDefault="00B319EE" w:rsidP="00B319EE">
      <w:pPr>
        <w:pStyle w:val="PRec-Refs"/>
        <w:rPr>
          <w:noProof/>
          <w:lang w:val="de-DE"/>
        </w:rPr>
      </w:pPr>
      <w:r>
        <w:rPr>
          <w:noProof/>
        </w:rPr>
        <w:t xml:space="preserve">Borgeat, L. et al., 2005. GoLD: Interactive Display of Huge Colored and Textured Models. </w:t>
      </w:r>
      <w:r w:rsidRPr="00B319EE">
        <w:rPr>
          <w:i/>
          <w:iCs/>
          <w:noProof/>
          <w:lang w:val="de-DE"/>
        </w:rPr>
        <w:t xml:space="preserve">ACM Trans. Graph., </w:t>
      </w:r>
      <w:r w:rsidRPr="00B319EE">
        <w:rPr>
          <w:noProof/>
          <w:lang w:val="de-DE"/>
        </w:rPr>
        <w:t>7, Band 24, pp. 869-877.</w:t>
      </w:r>
    </w:p>
    <w:p w14:paraId="36957E00" w14:textId="77777777" w:rsidR="00B319EE" w:rsidRDefault="00B319EE" w:rsidP="00B319EE">
      <w:pPr>
        <w:pStyle w:val="PRec-Refs"/>
        <w:rPr>
          <w:noProof/>
        </w:rPr>
      </w:pPr>
      <w:r w:rsidRPr="00B319EE">
        <w:rPr>
          <w:noProof/>
          <w:lang w:val="de-DE"/>
        </w:rPr>
        <w:t xml:space="preserve">Buckley, S. J., Howell, J. A., Enge, H. D. &amp; Kurz, T. H., 2008. </w:t>
      </w:r>
      <w:r>
        <w:rPr>
          <w:noProof/>
        </w:rPr>
        <w:t xml:space="preserve">Terrestrial laser scanning in geology: data acquisition, processing and accuracy considerations. </w:t>
      </w:r>
      <w:r>
        <w:rPr>
          <w:i/>
          <w:iCs/>
          <w:noProof/>
        </w:rPr>
        <w:t xml:space="preserve">Journal of the Geological Society, </w:t>
      </w:r>
      <w:r>
        <w:rPr>
          <w:noProof/>
        </w:rPr>
        <w:t>Band 165, pp. 625-638.</w:t>
      </w:r>
    </w:p>
    <w:p w14:paraId="200FA1B7" w14:textId="77777777" w:rsidR="00B319EE" w:rsidRDefault="00B319EE" w:rsidP="00B319EE">
      <w:pPr>
        <w:pStyle w:val="PRec-Refs"/>
        <w:rPr>
          <w:noProof/>
        </w:rPr>
      </w:pPr>
      <w:r>
        <w:rPr>
          <w:noProof/>
        </w:rPr>
        <w:t xml:space="preserve">Buckley, S. J. et al., 2010. Combining Aerial Photogrammetry and Terrestrial Lidar for Reservoir Analog Modeling. </w:t>
      </w:r>
      <w:r>
        <w:rPr>
          <w:i/>
          <w:iCs/>
          <w:noProof/>
        </w:rPr>
        <w:t xml:space="preserve">Photogrammetric Engineering \&amp; Remote Sensing, </w:t>
      </w:r>
      <w:r>
        <w:rPr>
          <w:noProof/>
        </w:rPr>
        <w:t>Band 76, pp. 953-963.</w:t>
      </w:r>
    </w:p>
    <w:p w14:paraId="12BBA98C" w14:textId="77777777" w:rsidR="00B319EE" w:rsidRDefault="00B319EE" w:rsidP="00B319EE">
      <w:pPr>
        <w:pStyle w:val="PRec-Refs"/>
        <w:rPr>
          <w:noProof/>
        </w:rPr>
      </w:pPr>
      <w:r>
        <w:rPr>
          <w:noProof/>
        </w:rPr>
        <w:t xml:space="preserve">Carroll, A. &amp; Heiser, G. e. a., 2010. </w:t>
      </w:r>
      <w:r>
        <w:rPr>
          <w:i/>
          <w:iCs/>
          <w:noProof/>
        </w:rPr>
        <w:t xml:space="preserve">An Analysis of Power Consumption in a Smartphone.. </w:t>
      </w:r>
      <w:r>
        <w:rPr>
          <w:noProof/>
        </w:rPr>
        <w:t>s.l., s.n., pp. 21-21.</w:t>
      </w:r>
    </w:p>
    <w:p w14:paraId="44641EF3" w14:textId="77777777" w:rsidR="00B319EE" w:rsidRDefault="00B319EE" w:rsidP="00B319EE">
      <w:pPr>
        <w:pStyle w:val="PRec-Refs"/>
        <w:rPr>
          <w:noProof/>
        </w:rPr>
      </w:pPr>
      <w:r>
        <w:rPr>
          <w:noProof/>
        </w:rPr>
        <w:t xml:space="preserve">Caumon, G., Gray, G., Antoine, C. &amp; Titeux, M. O., 2013. Three-Dimensional Implicit Stratigraphic Model Building From Remote Sensing Data on Tetrahedral Meshes: Theory and Application to a Regional Model of La Popa Basin, NE Mexico. </w:t>
      </w:r>
      <w:r>
        <w:rPr>
          <w:i/>
          <w:iCs/>
          <w:noProof/>
        </w:rPr>
        <w:t xml:space="preserve">IEEE Transactions on Geoscience and Remote Sensing, </w:t>
      </w:r>
      <w:r>
        <w:rPr>
          <w:noProof/>
        </w:rPr>
        <w:t>3, Band 51, pp. 1613-1621.</w:t>
      </w:r>
    </w:p>
    <w:p w14:paraId="500427DE" w14:textId="77777777" w:rsidR="00B319EE" w:rsidRDefault="00B319EE" w:rsidP="00B319EE">
      <w:pPr>
        <w:pStyle w:val="PRec-Refs"/>
        <w:rPr>
          <w:noProof/>
        </w:rPr>
      </w:pPr>
      <w:r>
        <w:rPr>
          <w:noProof/>
        </w:rPr>
        <w:t>Chandler, J. H. &amp; Buckley, S. J., 2016. Structure from motion (SFM) photogrammetry vs terrestrial laser scanning. In: M. B. Carpenter &amp; C. M. Keane, Hrsg. s.l.:American Geosciences Institute (AGS).</w:t>
      </w:r>
    </w:p>
    <w:p w14:paraId="4A7A5673" w14:textId="77777777" w:rsidR="00B319EE" w:rsidRDefault="00B319EE" w:rsidP="00B319EE">
      <w:pPr>
        <w:pStyle w:val="PRec-Refs"/>
        <w:rPr>
          <w:noProof/>
        </w:rPr>
      </w:pPr>
      <w:r>
        <w:rPr>
          <w:noProof/>
        </w:rPr>
        <w:t xml:space="preserve">Corsini, M. et al., 2013. Fully Automatic Registration of Image Sets on Approximate Geometry. </w:t>
      </w:r>
      <w:r>
        <w:rPr>
          <w:i/>
          <w:iCs/>
          <w:noProof/>
        </w:rPr>
        <w:t xml:space="preserve">International journal of computer vision, </w:t>
      </w:r>
      <w:r>
        <w:rPr>
          <w:noProof/>
        </w:rPr>
        <w:t>Band 102, pp. 91-111.</w:t>
      </w:r>
    </w:p>
    <w:p w14:paraId="52535BB5" w14:textId="77777777" w:rsidR="00B319EE" w:rsidRDefault="00B319EE" w:rsidP="00B319EE">
      <w:pPr>
        <w:pStyle w:val="PRec-Refs"/>
        <w:rPr>
          <w:noProof/>
        </w:rPr>
      </w:pPr>
      <w:r>
        <w:rPr>
          <w:noProof/>
        </w:rPr>
        <w:t xml:space="preserve">Dewez, T. J. B., Leroux, J. &amp; Morelli, S., 2015. </w:t>
      </w:r>
      <w:r>
        <w:rPr>
          <w:i/>
          <w:iCs/>
          <w:noProof/>
        </w:rPr>
        <w:t xml:space="preserve">UAV sensing of coastal cliff topography for rock fall hazard applications. </w:t>
      </w:r>
      <w:r>
        <w:rPr>
          <w:noProof/>
        </w:rPr>
        <w:t>s.l., s.n.</w:t>
      </w:r>
    </w:p>
    <w:p w14:paraId="62F2181A" w14:textId="77777777" w:rsidR="00B319EE" w:rsidRDefault="00B319EE" w:rsidP="00B319EE">
      <w:pPr>
        <w:pStyle w:val="PRec-Refs"/>
        <w:rPr>
          <w:noProof/>
        </w:rPr>
      </w:pPr>
      <w:r w:rsidRPr="00B319EE">
        <w:rPr>
          <w:noProof/>
          <w:lang w:val="de-DE"/>
        </w:rPr>
        <w:t xml:space="preserve">Eltner, A., Sardemann, H., Kröhnert, M. &amp; Schwalbe, E., 2017. </w:t>
      </w:r>
      <w:r>
        <w:rPr>
          <w:i/>
          <w:iCs/>
          <w:noProof/>
        </w:rPr>
        <w:t xml:space="preserve">Camera based low-cost system to monitor hydrological parameters in small catchments. </w:t>
      </w:r>
      <w:r>
        <w:rPr>
          <w:noProof/>
        </w:rPr>
        <w:t>s.l., s.n., p. 6698.</w:t>
      </w:r>
    </w:p>
    <w:p w14:paraId="7C93861E" w14:textId="77777777" w:rsidR="00B319EE" w:rsidRDefault="00B319EE" w:rsidP="00B319EE">
      <w:pPr>
        <w:pStyle w:val="PRec-Refs"/>
        <w:rPr>
          <w:noProof/>
        </w:rPr>
      </w:pPr>
      <w:r>
        <w:rPr>
          <w:noProof/>
        </w:rPr>
        <w:t xml:space="preserve">Etter, S. &amp; Strobl, B., 2018. </w:t>
      </w:r>
      <w:r>
        <w:rPr>
          <w:i/>
          <w:iCs/>
          <w:noProof/>
        </w:rPr>
        <w:t xml:space="preserve">CrowdWater. </w:t>
      </w:r>
      <w:r>
        <w:rPr>
          <w:noProof/>
        </w:rPr>
        <w:t>s.l.:s.n.</w:t>
      </w:r>
    </w:p>
    <w:p w14:paraId="428D2396" w14:textId="77777777" w:rsidR="00B319EE" w:rsidRDefault="00B319EE" w:rsidP="00B319EE">
      <w:pPr>
        <w:pStyle w:val="PRec-Refs"/>
        <w:rPr>
          <w:noProof/>
        </w:rPr>
      </w:pPr>
      <w:r w:rsidRPr="00B319EE">
        <w:rPr>
          <w:noProof/>
          <w:lang w:val="de-DE"/>
        </w:rPr>
        <w:t xml:space="preserve">Fritsch, D., Khosravani, A. M., Cefalu, A. &amp; Wenzel, K., 2011. </w:t>
      </w:r>
      <w:r>
        <w:rPr>
          <w:i/>
          <w:iCs/>
          <w:noProof/>
        </w:rPr>
        <w:t xml:space="preserve">Multi-sensors and multiray reconstruction for digital preservation. </w:t>
      </w:r>
      <w:r>
        <w:rPr>
          <w:noProof/>
        </w:rPr>
        <w:t>s.l., s.n., pp. 305-323.</w:t>
      </w:r>
    </w:p>
    <w:p w14:paraId="3B9B008B" w14:textId="77777777" w:rsidR="00B319EE" w:rsidRDefault="00B319EE" w:rsidP="00B319EE">
      <w:pPr>
        <w:pStyle w:val="PRec-Refs"/>
        <w:rPr>
          <w:noProof/>
        </w:rPr>
      </w:pPr>
      <w:r>
        <w:rPr>
          <w:noProof/>
        </w:rPr>
        <w:t xml:space="preserve">García, S., Pagés, R., Berjón, D. &amp; Morán, F., 2015. </w:t>
      </w:r>
      <w:r>
        <w:rPr>
          <w:i/>
          <w:iCs/>
          <w:noProof/>
        </w:rPr>
        <w:t xml:space="preserve">Textured Splat-based Point Clouds for Rendering in Handheld Devices. </w:t>
      </w:r>
      <w:r>
        <w:rPr>
          <w:noProof/>
        </w:rPr>
        <w:t>New York, NY, USA, ACM, pp. 227-230.</w:t>
      </w:r>
    </w:p>
    <w:p w14:paraId="4470A02C" w14:textId="77777777" w:rsidR="00B319EE" w:rsidRDefault="00B319EE" w:rsidP="00B319EE">
      <w:pPr>
        <w:pStyle w:val="PRec-Refs"/>
        <w:rPr>
          <w:noProof/>
        </w:rPr>
      </w:pPr>
      <w:r>
        <w:rPr>
          <w:noProof/>
        </w:rPr>
        <w:t xml:space="preserve">Gauglitz, S. et al., 2014. Model Estimation and Selection Towards Unconstrained Real-Time Tracking and Mapping. </w:t>
      </w:r>
      <w:r>
        <w:rPr>
          <w:i/>
          <w:iCs/>
          <w:noProof/>
        </w:rPr>
        <w:t xml:space="preserve">Visualization and Computer Graphics, IEEE Transactions on, </w:t>
      </w:r>
      <w:r>
        <w:rPr>
          <w:noProof/>
        </w:rPr>
        <w:t>Band 20, pp. 825-838.</w:t>
      </w:r>
    </w:p>
    <w:p w14:paraId="2FBDA35C" w14:textId="77777777" w:rsidR="00B319EE" w:rsidRDefault="00B319EE" w:rsidP="00B319EE">
      <w:pPr>
        <w:pStyle w:val="PRec-Refs"/>
        <w:rPr>
          <w:noProof/>
        </w:rPr>
      </w:pPr>
      <w:r>
        <w:rPr>
          <w:noProof/>
        </w:rPr>
        <w:t xml:space="preserve">Goesele, M. et al., 2007. </w:t>
      </w:r>
      <w:r>
        <w:rPr>
          <w:i/>
          <w:iCs/>
          <w:noProof/>
        </w:rPr>
        <w:t xml:space="preserve">Multi-view stereo for community photo collections. </w:t>
      </w:r>
      <w:r>
        <w:rPr>
          <w:noProof/>
        </w:rPr>
        <w:t>s.l., s.n., pp. 1-8.</w:t>
      </w:r>
    </w:p>
    <w:p w14:paraId="1930BF11" w14:textId="77777777" w:rsidR="00B319EE" w:rsidRDefault="00B319EE" w:rsidP="00B319EE">
      <w:pPr>
        <w:pStyle w:val="PRec-Refs"/>
        <w:rPr>
          <w:noProof/>
        </w:rPr>
      </w:pPr>
      <w:r>
        <w:rPr>
          <w:noProof/>
        </w:rPr>
        <w:t xml:space="preserve">Hama, L., Ruddle, R. A. &amp; Paton, D., 2013. </w:t>
      </w:r>
      <w:r>
        <w:rPr>
          <w:i/>
          <w:iCs/>
          <w:noProof/>
        </w:rPr>
        <w:t xml:space="preserve">3D Mobile Visualization Techniques in Field Geology Interpretation: Evaluation of Modern Tablet Applications. </w:t>
      </w:r>
      <w:r>
        <w:rPr>
          <w:noProof/>
        </w:rPr>
        <w:t>s.l., s.n.</w:t>
      </w:r>
    </w:p>
    <w:p w14:paraId="7E1E9CF4" w14:textId="77777777" w:rsidR="00B319EE" w:rsidRDefault="00B319EE" w:rsidP="00B319EE">
      <w:pPr>
        <w:pStyle w:val="PRec-Refs"/>
        <w:rPr>
          <w:noProof/>
        </w:rPr>
      </w:pPr>
      <w:r>
        <w:rPr>
          <w:noProof/>
        </w:rPr>
        <w:t xml:space="preserve">Ishihara, T., Vongkulbhisal, J., Kitani, K. M. &amp; Asakawa, C., 2017. </w:t>
      </w:r>
      <w:r>
        <w:rPr>
          <w:i/>
          <w:iCs/>
          <w:noProof/>
        </w:rPr>
        <w:t xml:space="preserve">Beacon-Guided Structure from Motion for Smartphone-Based Navigation. </w:t>
      </w:r>
      <w:r>
        <w:rPr>
          <w:noProof/>
        </w:rPr>
        <w:t>s.l., s.n., pp. 769-777.</w:t>
      </w:r>
    </w:p>
    <w:p w14:paraId="77783C2A" w14:textId="77777777" w:rsidR="00B319EE" w:rsidRDefault="00B319EE" w:rsidP="00B319EE">
      <w:pPr>
        <w:pStyle w:val="PRec-Refs"/>
        <w:rPr>
          <w:noProof/>
        </w:rPr>
      </w:pPr>
      <w:r>
        <w:rPr>
          <w:noProof/>
        </w:rPr>
        <w:t xml:space="preserve">Kehl, C., 2017c. </w:t>
      </w:r>
      <w:r>
        <w:rPr>
          <w:i/>
          <w:iCs/>
          <w:noProof/>
        </w:rPr>
        <w:t xml:space="preserve">Visual Techniques for Geological Fieldwork using Mobile Devices, </w:t>
      </w:r>
      <w:r>
        <w:rPr>
          <w:noProof/>
        </w:rPr>
        <w:t>s.l.: s.n.</w:t>
      </w:r>
    </w:p>
    <w:p w14:paraId="5AA91D74" w14:textId="77777777" w:rsidR="00B319EE" w:rsidRDefault="00B319EE" w:rsidP="00B319EE">
      <w:pPr>
        <w:pStyle w:val="PRec-Refs"/>
        <w:rPr>
          <w:noProof/>
        </w:rPr>
      </w:pPr>
      <w:r w:rsidRPr="00B319EE">
        <w:rPr>
          <w:noProof/>
          <w:lang w:val="de-DE"/>
        </w:rPr>
        <w:t xml:space="preserve">Kehl, C. et al., 2016a. </w:t>
      </w:r>
      <w:r>
        <w:rPr>
          <w:noProof/>
        </w:rPr>
        <w:t xml:space="preserve">Direct Image-to-Geometry Registration Using Mobile Sensor Data. </w:t>
      </w:r>
      <w:r>
        <w:rPr>
          <w:i/>
          <w:iCs/>
          <w:noProof/>
        </w:rPr>
        <w:t xml:space="preserve">ISPRS Annals of Photogrammetry, Remote Sensing \&amp; Spatial Information Sciences, </w:t>
      </w:r>
      <w:r>
        <w:rPr>
          <w:noProof/>
        </w:rPr>
        <w:t>Band 3, pp. 121-128.</w:t>
      </w:r>
    </w:p>
    <w:p w14:paraId="24DBD145" w14:textId="77777777" w:rsidR="00B319EE" w:rsidRDefault="00B319EE" w:rsidP="00B319EE">
      <w:pPr>
        <w:pStyle w:val="PRec-Refs"/>
        <w:rPr>
          <w:noProof/>
        </w:rPr>
      </w:pPr>
      <w:r w:rsidRPr="00B319EE">
        <w:rPr>
          <w:noProof/>
          <w:lang w:val="de-DE"/>
        </w:rPr>
        <w:t xml:space="preserve">Kehl, C. et al., 2017a. </w:t>
      </w:r>
      <w:r>
        <w:rPr>
          <w:noProof/>
        </w:rPr>
        <w:t xml:space="preserve">Automatic illumination-invariant image-to-geometry registration in outdoor environments. </w:t>
      </w:r>
      <w:r>
        <w:rPr>
          <w:i/>
          <w:iCs/>
          <w:noProof/>
        </w:rPr>
        <w:t xml:space="preserve">The Photogrammetric Record, </w:t>
      </w:r>
      <w:r>
        <w:rPr>
          <w:noProof/>
        </w:rPr>
        <w:t>6, Band 32, pp. 93-118.</w:t>
      </w:r>
    </w:p>
    <w:p w14:paraId="1FF80DA6" w14:textId="77777777" w:rsidR="00B319EE" w:rsidRDefault="00B319EE" w:rsidP="00B319EE">
      <w:pPr>
        <w:pStyle w:val="PRec-Refs"/>
        <w:rPr>
          <w:noProof/>
        </w:rPr>
      </w:pPr>
      <w:r>
        <w:rPr>
          <w:noProof/>
        </w:rPr>
        <w:t xml:space="preserve">Kehl, C. et al., 2017b. Mapping field photos to textured surface meshes directly on mobile devices. </w:t>
      </w:r>
      <w:r>
        <w:rPr>
          <w:i/>
          <w:iCs/>
          <w:noProof/>
        </w:rPr>
        <w:t xml:space="preserve">The Photogrammetric Record, </w:t>
      </w:r>
      <w:r>
        <w:rPr>
          <w:noProof/>
        </w:rPr>
        <w:t>12, Band 32, pp. 398-423.</w:t>
      </w:r>
    </w:p>
    <w:p w14:paraId="0A305B05" w14:textId="77777777" w:rsidR="00B319EE" w:rsidRDefault="00B319EE" w:rsidP="00B319EE">
      <w:pPr>
        <w:pStyle w:val="PRec-Refs"/>
        <w:rPr>
          <w:noProof/>
        </w:rPr>
      </w:pPr>
      <w:r>
        <w:rPr>
          <w:noProof/>
        </w:rPr>
        <w:t xml:space="preserve">Kehl, C. et al., 2016b. </w:t>
      </w:r>
      <w:r>
        <w:rPr>
          <w:i/>
          <w:iCs/>
          <w:noProof/>
        </w:rPr>
        <w:t xml:space="preserve">Geological Registration and Interpretation Toolbox (GRIT): A Visual and Interactive Approach for Geological Interpretation in the Field. </w:t>
      </w:r>
      <w:r>
        <w:rPr>
          <w:noProof/>
        </w:rPr>
        <w:t>s.l., s.n., pp. 59-60.</w:t>
      </w:r>
    </w:p>
    <w:p w14:paraId="7C208DC1" w14:textId="77777777" w:rsidR="00B319EE" w:rsidRPr="00B319EE" w:rsidRDefault="00B319EE" w:rsidP="00B319EE">
      <w:pPr>
        <w:pStyle w:val="PRec-Refs"/>
        <w:rPr>
          <w:noProof/>
          <w:lang w:val="de-DE"/>
        </w:rPr>
      </w:pPr>
      <w:r>
        <w:rPr>
          <w:noProof/>
        </w:rPr>
        <w:t xml:space="preserve">Kehl, C. et al., 2018. Interpretation and mapping of geological features using mobile devices in outcrop geology - A case study of the Saltwick Formation, North Yorkshire, UK. </w:t>
      </w:r>
      <w:r w:rsidRPr="00B319EE">
        <w:rPr>
          <w:i/>
          <w:iCs/>
          <w:noProof/>
          <w:lang w:val="de-DE"/>
        </w:rPr>
        <w:t>AGU Books - Special Issue.</w:t>
      </w:r>
    </w:p>
    <w:p w14:paraId="07EB1523" w14:textId="77777777" w:rsidR="00B319EE" w:rsidRPr="00B319EE" w:rsidRDefault="00B319EE" w:rsidP="00B319EE">
      <w:pPr>
        <w:pStyle w:val="PRec-Refs"/>
        <w:rPr>
          <w:noProof/>
          <w:lang w:val="de-DE"/>
        </w:rPr>
      </w:pPr>
      <w:r w:rsidRPr="00B319EE">
        <w:rPr>
          <w:noProof/>
          <w:lang w:val="de-DE"/>
        </w:rPr>
        <w:t xml:space="preserve">Kisters, 2014. </w:t>
      </w:r>
      <w:r w:rsidRPr="00B319EE">
        <w:rPr>
          <w:i/>
          <w:iCs/>
          <w:noProof/>
          <w:lang w:val="de-DE"/>
        </w:rPr>
        <w:t xml:space="preserve">Einfach smart: App für Pegelmessung auf Knopfdruck. </w:t>
      </w:r>
      <w:r w:rsidRPr="00B319EE">
        <w:rPr>
          <w:noProof/>
          <w:lang w:val="de-DE"/>
        </w:rPr>
        <w:t>s.l.:s.n.</w:t>
      </w:r>
    </w:p>
    <w:p w14:paraId="6096821B" w14:textId="77777777" w:rsidR="00B319EE" w:rsidRPr="00B319EE" w:rsidRDefault="00B319EE" w:rsidP="00B319EE">
      <w:pPr>
        <w:pStyle w:val="PRec-Refs"/>
        <w:rPr>
          <w:noProof/>
          <w:lang w:val="de-DE"/>
        </w:rPr>
      </w:pPr>
      <w:r w:rsidRPr="00B319EE">
        <w:rPr>
          <w:noProof/>
          <w:lang w:val="de-DE"/>
        </w:rPr>
        <w:t xml:space="preserve">Kok, M., Hol, J. D. &amp; Schön, T. B., 2017. </w:t>
      </w:r>
      <w:r>
        <w:rPr>
          <w:noProof/>
        </w:rPr>
        <w:t xml:space="preserve">Using Inertial Sensors for Position and Orientation Estimation. </w:t>
      </w:r>
      <w:r w:rsidRPr="00B319EE">
        <w:rPr>
          <w:i/>
          <w:iCs/>
          <w:noProof/>
          <w:lang w:val="de-DE"/>
        </w:rPr>
        <w:t>CoRR.</w:t>
      </w:r>
    </w:p>
    <w:p w14:paraId="090A2DF6" w14:textId="77777777" w:rsidR="00B319EE" w:rsidRDefault="00B319EE" w:rsidP="00B319EE">
      <w:pPr>
        <w:pStyle w:val="PRec-Refs"/>
        <w:rPr>
          <w:noProof/>
        </w:rPr>
      </w:pPr>
      <w:r w:rsidRPr="00B319EE">
        <w:rPr>
          <w:noProof/>
          <w:lang w:val="de-DE"/>
        </w:rPr>
        <w:lastRenderedPageBreak/>
        <w:t xml:space="preserve">Kröhnert, M., Kehl, C., Litschke, H. &amp; Buckley, S. J., 2017. </w:t>
      </w:r>
      <w:r>
        <w:rPr>
          <w:i/>
          <w:iCs/>
          <w:noProof/>
        </w:rPr>
        <w:t xml:space="preserve">Image-to-Geometry Registration on Mobile Devices - Concepts, Challenges and Applications. </w:t>
      </w:r>
      <w:r>
        <w:rPr>
          <w:noProof/>
        </w:rPr>
        <w:t>s.l., s.n., pp. 99-108.</w:t>
      </w:r>
    </w:p>
    <w:p w14:paraId="6691FC46" w14:textId="77777777" w:rsidR="00B319EE" w:rsidRDefault="00B319EE" w:rsidP="00B319EE">
      <w:pPr>
        <w:pStyle w:val="PRec-Refs"/>
        <w:rPr>
          <w:noProof/>
        </w:rPr>
      </w:pPr>
      <w:r>
        <w:rPr>
          <w:noProof/>
        </w:rPr>
        <w:t xml:space="preserve">Kröhnert, M. &amp; Meichsner, R., 2017. Segmentation of environmental time lapse image sequences for the determination of shore lines captured by hand-held smartphone cameras. </w:t>
      </w:r>
      <w:r>
        <w:rPr>
          <w:i/>
          <w:iCs/>
          <w:noProof/>
        </w:rPr>
        <w:t xml:space="preserve">ISPRS Annals of the Photogrammetry, Remote Sensing and Spatial Information Sciences, </w:t>
      </w:r>
      <w:r>
        <w:rPr>
          <w:noProof/>
        </w:rPr>
        <w:t>Band IV-2/W4, pp. 1-8.</w:t>
      </w:r>
    </w:p>
    <w:p w14:paraId="0987F554" w14:textId="77777777" w:rsidR="00B319EE" w:rsidRDefault="00B319EE" w:rsidP="00B319EE">
      <w:pPr>
        <w:pStyle w:val="PRec-Refs"/>
        <w:rPr>
          <w:noProof/>
        </w:rPr>
      </w:pPr>
      <w:r w:rsidRPr="00B319EE">
        <w:rPr>
          <w:noProof/>
          <w:lang w:val="de-DE"/>
        </w:rPr>
        <w:t xml:space="preserve">Leskens, J. G. et al., 2015. </w:t>
      </w:r>
      <w:r>
        <w:rPr>
          <w:noProof/>
        </w:rPr>
        <w:t xml:space="preserve">An interactive simulation and visualization tool for flood analysis usable for practitioners. </w:t>
      </w:r>
      <w:r>
        <w:rPr>
          <w:i/>
          <w:iCs/>
          <w:noProof/>
        </w:rPr>
        <w:t xml:space="preserve">Mitigation and Adaptation Strategies for Global Change, </w:t>
      </w:r>
      <w:r>
        <w:rPr>
          <w:noProof/>
        </w:rPr>
        <w:t>pp. 1-18.</w:t>
      </w:r>
    </w:p>
    <w:p w14:paraId="3FDB6092" w14:textId="77777777" w:rsidR="00B319EE" w:rsidRDefault="00B319EE" w:rsidP="00B319EE">
      <w:pPr>
        <w:pStyle w:val="PRec-Refs"/>
        <w:rPr>
          <w:noProof/>
        </w:rPr>
      </w:pPr>
      <w:r>
        <w:rPr>
          <w:noProof/>
        </w:rPr>
        <w:t xml:space="preserve">Letortu, P. et al., 2017. Examining high-resolution survey methods for monitoring cliff erosion at an operational scale. </w:t>
      </w:r>
      <w:r>
        <w:rPr>
          <w:i/>
          <w:iCs/>
          <w:noProof/>
        </w:rPr>
        <w:t xml:space="preserve">GIScience &amp; Remote Sensing, </w:t>
      </w:r>
      <w:r>
        <w:rPr>
          <w:noProof/>
        </w:rPr>
        <w:t>12.pp. 1-20.</w:t>
      </w:r>
    </w:p>
    <w:p w14:paraId="5E149EB3" w14:textId="77777777" w:rsidR="00B319EE" w:rsidRDefault="00B319EE" w:rsidP="00B319EE">
      <w:pPr>
        <w:pStyle w:val="PRec-Refs"/>
        <w:rPr>
          <w:noProof/>
        </w:rPr>
      </w:pPr>
      <w:r>
        <w:rPr>
          <w:noProof/>
        </w:rPr>
        <w:t xml:space="preserve">Liu, G. et al., 2014. </w:t>
      </w:r>
      <w:r>
        <w:rPr>
          <w:i/>
          <w:iCs/>
          <w:noProof/>
        </w:rPr>
        <w:t xml:space="preserve">Beyond horizontal location context: measuring elevation using smartphone's barometer. </w:t>
      </w:r>
      <w:r>
        <w:rPr>
          <w:noProof/>
        </w:rPr>
        <w:t>s.l., ACM Press.</w:t>
      </w:r>
    </w:p>
    <w:p w14:paraId="581914D0" w14:textId="77777777" w:rsidR="00B319EE" w:rsidRDefault="00B319EE" w:rsidP="00B319EE">
      <w:pPr>
        <w:pStyle w:val="PRec-Refs"/>
        <w:rPr>
          <w:noProof/>
        </w:rPr>
      </w:pPr>
      <w:r>
        <w:rPr>
          <w:noProof/>
        </w:rPr>
        <w:t xml:space="preserve">Lowe, D. G., 2004. Distinctive Image Features from Scale-Invariant Keypoints. </w:t>
      </w:r>
      <w:r>
        <w:rPr>
          <w:i/>
          <w:iCs/>
          <w:noProof/>
        </w:rPr>
        <w:t xml:space="preserve">International Journal of Computer Vision, </w:t>
      </w:r>
      <w:r>
        <w:rPr>
          <w:noProof/>
        </w:rPr>
        <w:t>01 11, Band 60, pp. 91-110.</w:t>
      </w:r>
    </w:p>
    <w:p w14:paraId="55405CF5" w14:textId="77777777" w:rsidR="00B319EE" w:rsidRDefault="00B319EE" w:rsidP="00B319EE">
      <w:pPr>
        <w:pStyle w:val="PRec-Refs"/>
        <w:rPr>
          <w:noProof/>
        </w:rPr>
      </w:pPr>
      <w:r>
        <w:rPr>
          <w:noProof/>
        </w:rPr>
        <w:t xml:space="preserve">Masiero, A. et al., 2016. Toward the use of smartphones for mobile mapping. </w:t>
      </w:r>
      <w:r>
        <w:rPr>
          <w:i/>
          <w:iCs/>
          <w:noProof/>
        </w:rPr>
        <w:t xml:space="preserve">Geo-spatial Information Science, </w:t>
      </w:r>
      <w:r>
        <w:rPr>
          <w:noProof/>
        </w:rPr>
        <w:t>Band 19, pp. 210-221.</w:t>
      </w:r>
    </w:p>
    <w:p w14:paraId="213B0457" w14:textId="77777777" w:rsidR="00B319EE" w:rsidRDefault="00B319EE" w:rsidP="00B319EE">
      <w:pPr>
        <w:pStyle w:val="PRec-Refs"/>
        <w:rPr>
          <w:noProof/>
        </w:rPr>
      </w:pPr>
      <w:r>
        <w:rPr>
          <w:noProof/>
        </w:rPr>
        <w:t xml:space="preserve">McCaffrey, K. J. W. et al., 2005. Unlocking the spatial dimension: digital technologies and the future of geoscience fieldwork. </w:t>
      </w:r>
      <w:r>
        <w:rPr>
          <w:i/>
          <w:iCs/>
          <w:noProof/>
        </w:rPr>
        <w:t xml:space="preserve">Journal of the Geological Society, </w:t>
      </w:r>
      <w:r>
        <w:rPr>
          <w:noProof/>
        </w:rPr>
        <w:t>Band 162, pp. 927-938.</w:t>
      </w:r>
    </w:p>
    <w:p w14:paraId="70222F35" w14:textId="77777777" w:rsidR="00B319EE" w:rsidRDefault="00B319EE" w:rsidP="00B319EE">
      <w:pPr>
        <w:pStyle w:val="PRec-Refs"/>
        <w:rPr>
          <w:noProof/>
        </w:rPr>
      </w:pPr>
      <w:r>
        <w:rPr>
          <w:noProof/>
        </w:rPr>
        <w:t xml:space="preserve">Medjkane, M. et al., 2018. High-resolution monitoring of complex coastal morphology changes: cross-efficiency of SfM and TLS-based survey (Vaches-Noires cliffs, Normandy, France). </w:t>
      </w:r>
      <w:r>
        <w:rPr>
          <w:i/>
          <w:iCs/>
          <w:noProof/>
        </w:rPr>
        <w:t xml:space="preserve">Landslides, </w:t>
      </w:r>
      <w:r>
        <w:rPr>
          <w:noProof/>
        </w:rPr>
        <w:t>1.</w:t>
      </w:r>
    </w:p>
    <w:p w14:paraId="6A79E788" w14:textId="77777777" w:rsidR="00B319EE" w:rsidRDefault="00B319EE" w:rsidP="00B319EE">
      <w:pPr>
        <w:pStyle w:val="PRec-Refs"/>
        <w:rPr>
          <w:noProof/>
        </w:rPr>
      </w:pPr>
      <w:r>
        <w:rPr>
          <w:noProof/>
        </w:rPr>
        <w:t xml:space="preserve">Meek, S., Priestnall, G., Sharples, M. &amp; Goulding, J., 2013. Mobile capture of remote points of interest using line of sight modelling. </w:t>
      </w:r>
      <w:r>
        <w:rPr>
          <w:i/>
          <w:iCs/>
          <w:noProof/>
        </w:rPr>
        <w:t xml:space="preserve">Computers &amp; Geosciences, </w:t>
      </w:r>
      <w:r>
        <w:rPr>
          <w:noProof/>
        </w:rPr>
        <w:t>3, Band 52, pp. 334-344.</w:t>
      </w:r>
    </w:p>
    <w:p w14:paraId="61B4402B" w14:textId="77777777" w:rsidR="00B319EE" w:rsidRDefault="00B319EE" w:rsidP="00B319EE">
      <w:pPr>
        <w:pStyle w:val="PRec-Refs"/>
        <w:rPr>
          <w:noProof/>
        </w:rPr>
      </w:pPr>
      <w:r>
        <w:rPr>
          <w:noProof/>
        </w:rPr>
        <w:t xml:space="preserve">Mikolajczyk, K. &amp; Schmid, C., 2004. Scale &amp; affine invariant interest point detectors. </w:t>
      </w:r>
      <w:r>
        <w:rPr>
          <w:i/>
          <w:iCs/>
          <w:noProof/>
        </w:rPr>
        <w:t xml:space="preserve">International journal of computer vision, </w:t>
      </w:r>
      <w:r>
        <w:rPr>
          <w:noProof/>
        </w:rPr>
        <w:t>1(60), pp. 63-86.</w:t>
      </w:r>
    </w:p>
    <w:p w14:paraId="5B0EA3CF" w14:textId="77777777" w:rsidR="00B319EE" w:rsidRDefault="00B319EE" w:rsidP="00B319EE">
      <w:pPr>
        <w:pStyle w:val="PRec-Refs"/>
        <w:rPr>
          <w:noProof/>
        </w:rPr>
      </w:pPr>
      <w:r>
        <w:rPr>
          <w:noProof/>
        </w:rPr>
        <w:t xml:space="preserve">Moore, S. K., 2017. Superaccurate GPS Coming to Smartphones in 2018. </w:t>
      </w:r>
      <w:r>
        <w:rPr>
          <w:i/>
          <w:iCs/>
          <w:noProof/>
        </w:rPr>
        <w:t xml:space="preserve">IEEE Spectrum, </w:t>
      </w:r>
      <w:r>
        <w:rPr>
          <w:noProof/>
        </w:rPr>
        <w:t>10.</w:t>
      </w:r>
    </w:p>
    <w:p w14:paraId="5BAF3582" w14:textId="77777777" w:rsidR="00B319EE" w:rsidRDefault="00B319EE" w:rsidP="00B319EE">
      <w:pPr>
        <w:pStyle w:val="PRec-Refs"/>
        <w:rPr>
          <w:noProof/>
        </w:rPr>
      </w:pPr>
      <w:r>
        <w:rPr>
          <w:noProof/>
        </w:rPr>
        <w:t xml:space="preserve">Mueller, E. N. &amp; Pfister, A., 2011. Increasing occurrence of high-intensity rainstorm events relevant for the generation of soil erosion in a temperate lowland region in Central Europe. </w:t>
      </w:r>
      <w:r>
        <w:rPr>
          <w:i/>
          <w:iCs/>
          <w:noProof/>
        </w:rPr>
        <w:t xml:space="preserve">Journal of Hydrology, </w:t>
      </w:r>
      <w:r>
        <w:rPr>
          <w:noProof/>
        </w:rPr>
        <w:t>Band 411, pp. 266-278.</w:t>
      </w:r>
    </w:p>
    <w:p w14:paraId="6BA498FC" w14:textId="77777777" w:rsidR="00B319EE" w:rsidRDefault="00B319EE" w:rsidP="00B319EE">
      <w:pPr>
        <w:pStyle w:val="PRec-Refs"/>
        <w:rPr>
          <w:noProof/>
        </w:rPr>
      </w:pPr>
      <w:r>
        <w:rPr>
          <w:noProof/>
        </w:rPr>
        <w:t xml:space="preserve">Muratov, O. et al., 2016. </w:t>
      </w:r>
      <w:r>
        <w:rPr>
          <w:i/>
          <w:iCs/>
          <w:noProof/>
        </w:rPr>
        <w:t xml:space="preserve">3DCapture: 3D Reconstruction for a Smartphone. </w:t>
      </w:r>
      <w:r>
        <w:rPr>
          <w:noProof/>
        </w:rPr>
        <w:t>s.l., s.n., pp. 893-900.</w:t>
      </w:r>
    </w:p>
    <w:p w14:paraId="248DF6CE" w14:textId="77777777" w:rsidR="00B319EE" w:rsidRDefault="00B319EE" w:rsidP="00B319EE">
      <w:pPr>
        <w:pStyle w:val="PRec-Refs"/>
        <w:rPr>
          <w:noProof/>
        </w:rPr>
      </w:pPr>
      <w:r>
        <w:rPr>
          <w:noProof/>
        </w:rPr>
        <w:t xml:space="preserve">Pacha, A., 2015. </w:t>
      </w:r>
      <w:r>
        <w:rPr>
          <w:i/>
          <w:iCs/>
          <w:noProof/>
        </w:rPr>
        <w:t xml:space="preserve">Sensor Fusion for Robust Outdoor Augmented Reality Tracking on Mobile Devices. </w:t>
      </w:r>
      <w:r>
        <w:rPr>
          <w:noProof/>
        </w:rPr>
        <w:t>USA: GRIN Verlag.</w:t>
      </w:r>
    </w:p>
    <w:p w14:paraId="75420F08" w14:textId="77777777" w:rsidR="00B319EE" w:rsidRDefault="00B319EE" w:rsidP="00B319EE">
      <w:pPr>
        <w:pStyle w:val="PRec-Refs"/>
        <w:rPr>
          <w:noProof/>
        </w:rPr>
      </w:pPr>
      <w:r>
        <w:rPr>
          <w:noProof/>
        </w:rPr>
        <w:t xml:space="preserve">Ponchio, F. &amp; Dellepiane, M., 2016. Multiresolution and fast decompression for optimal web-based rendering. </w:t>
      </w:r>
      <w:r>
        <w:rPr>
          <w:i/>
          <w:iCs/>
          <w:noProof/>
        </w:rPr>
        <w:t xml:space="preserve">Graphical Models, </w:t>
      </w:r>
      <w:r>
        <w:rPr>
          <w:noProof/>
        </w:rPr>
        <w:t>Band 88, pp. 1-11.</w:t>
      </w:r>
    </w:p>
    <w:p w14:paraId="024789B7" w14:textId="77777777" w:rsidR="00B319EE" w:rsidRDefault="00B319EE" w:rsidP="00B319EE">
      <w:pPr>
        <w:pStyle w:val="PRec-Refs"/>
        <w:rPr>
          <w:noProof/>
        </w:rPr>
      </w:pPr>
      <w:r>
        <w:rPr>
          <w:noProof/>
        </w:rPr>
        <w:t xml:space="preserve">Powell, M. J. D., 2006. The NEWUOA software for unconstrained optimization without derivatives. In: </w:t>
      </w:r>
      <w:r>
        <w:rPr>
          <w:i/>
          <w:iCs/>
          <w:noProof/>
        </w:rPr>
        <w:t xml:space="preserve">Large-scale nonlinear optimization. </w:t>
      </w:r>
      <w:r>
        <w:rPr>
          <w:noProof/>
        </w:rPr>
        <w:t>s.l.:Springer, pp. 255-297.</w:t>
      </w:r>
    </w:p>
    <w:p w14:paraId="0D7AE2DD" w14:textId="77777777" w:rsidR="00B319EE" w:rsidRDefault="00B319EE" w:rsidP="00B319EE">
      <w:pPr>
        <w:pStyle w:val="PRec-Refs"/>
        <w:rPr>
          <w:noProof/>
        </w:rPr>
      </w:pPr>
      <w:r>
        <w:rPr>
          <w:noProof/>
        </w:rPr>
        <w:t xml:space="preserve">Rodríguez, M. B. et al., 2012. </w:t>
      </w:r>
      <w:r>
        <w:rPr>
          <w:i/>
          <w:iCs/>
          <w:noProof/>
        </w:rPr>
        <w:t xml:space="preserve">Interactive exploration of gigantic point clouds on mobile devices. </w:t>
      </w:r>
      <w:r>
        <w:rPr>
          <w:noProof/>
        </w:rPr>
        <w:t>s.l., s.n., pp. 57-64.</w:t>
      </w:r>
    </w:p>
    <w:p w14:paraId="3E5DE04D" w14:textId="77777777" w:rsidR="00B319EE" w:rsidRDefault="00B319EE" w:rsidP="00B319EE">
      <w:pPr>
        <w:pStyle w:val="PRec-Refs"/>
        <w:rPr>
          <w:noProof/>
        </w:rPr>
      </w:pPr>
      <w:r>
        <w:rPr>
          <w:noProof/>
        </w:rPr>
        <w:t xml:space="preserve">Sánchez-García, E., Balaguer-Beser, A. &amp; Pardo-Pascual, J., 2017. C-Pro: A coastal projector monitoring system using terrestrial photogrammetry with a geometric horizon constraint. </w:t>
      </w:r>
      <w:r>
        <w:rPr>
          <w:i/>
          <w:iCs/>
          <w:noProof/>
        </w:rPr>
        <w:t xml:space="preserve">ISPRS Journal of Photogrammetry and Remote Sensing, </w:t>
      </w:r>
      <w:r>
        <w:rPr>
          <w:noProof/>
        </w:rPr>
        <w:t>Issue 128, pp. 255-273.</w:t>
      </w:r>
    </w:p>
    <w:p w14:paraId="3272B44D" w14:textId="77777777" w:rsidR="00B319EE" w:rsidRPr="00B319EE" w:rsidRDefault="00B319EE" w:rsidP="00B319EE">
      <w:pPr>
        <w:pStyle w:val="PRec-Refs"/>
        <w:rPr>
          <w:noProof/>
          <w:lang w:val="de-DE"/>
        </w:rPr>
      </w:pPr>
      <w:r>
        <w:rPr>
          <w:noProof/>
        </w:rPr>
        <w:t xml:space="preserve">Sardemann, H., Eltner, A. &amp; Maas, H.-G., 2018. </w:t>
      </w:r>
      <w:r w:rsidRPr="00B319EE">
        <w:rPr>
          <w:i/>
          <w:iCs/>
          <w:noProof/>
          <w:lang w:val="de-DE"/>
        </w:rPr>
        <w:t xml:space="preserve">Erfassung von Geometriedaten kleiner Flüsse mit einem unbemannten Wasserfahrzeug als Multisensor-Plattform. </w:t>
      </w:r>
      <w:r w:rsidRPr="00B319EE">
        <w:rPr>
          <w:noProof/>
          <w:lang w:val="de-DE"/>
        </w:rPr>
        <w:t>Hamburg, s.n., pp. 389-396.</w:t>
      </w:r>
    </w:p>
    <w:p w14:paraId="757BCF00" w14:textId="77777777" w:rsidR="00B319EE" w:rsidRDefault="00B319EE" w:rsidP="00B319EE">
      <w:pPr>
        <w:pStyle w:val="PRec-Refs"/>
        <w:rPr>
          <w:noProof/>
        </w:rPr>
      </w:pPr>
      <w:r w:rsidRPr="00B319EE">
        <w:rPr>
          <w:noProof/>
          <w:lang w:val="de-DE"/>
        </w:rPr>
        <w:t xml:space="preserve">Sattler, T., Leibe, B. &amp; Kobbelt, L., 2011. </w:t>
      </w:r>
      <w:r>
        <w:rPr>
          <w:i/>
          <w:iCs/>
          <w:noProof/>
        </w:rPr>
        <w:t xml:space="preserve">Fast image-based localization using direct 2D-to-3D matching. </w:t>
      </w:r>
      <w:r>
        <w:rPr>
          <w:noProof/>
        </w:rPr>
        <w:t>s.l., IEEE.</w:t>
      </w:r>
    </w:p>
    <w:p w14:paraId="29C13BD2" w14:textId="77777777" w:rsidR="00B319EE" w:rsidRDefault="00B319EE" w:rsidP="00B319EE">
      <w:pPr>
        <w:pStyle w:val="PRec-Refs"/>
        <w:rPr>
          <w:noProof/>
        </w:rPr>
      </w:pPr>
      <w:r w:rsidRPr="00B319EE">
        <w:rPr>
          <w:noProof/>
          <w:lang w:val="de-DE"/>
        </w:rPr>
        <w:t xml:space="preserve">Schwalbe, E. &amp; Maas, H.-G., 2017. </w:t>
      </w:r>
      <w:r>
        <w:rPr>
          <w:noProof/>
        </w:rPr>
        <w:t xml:space="preserve">The determination of high-resolution spatio-temporal glacier motion fields from time-lapse sequences. </w:t>
      </w:r>
      <w:r>
        <w:rPr>
          <w:i/>
          <w:iCs/>
          <w:noProof/>
        </w:rPr>
        <w:t xml:space="preserve">Earth Surface Dynamics, </w:t>
      </w:r>
      <w:r>
        <w:rPr>
          <w:noProof/>
        </w:rPr>
        <w:t>12, Band 5, pp. 861-879.</w:t>
      </w:r>
    </w:p>
    <w:p w14:paraId="7520B4D6" w14:textId="77777777" w:rsidR="00B319EE" w:rsidRPr="00B319EE" w:rsidRDefault="00B319EE" w:rsidP="00B319EE">
      <w:pPr>
        <w:pStyle w:val="PRec-Refs"/>
        <w:rPr>
          <w:noProof/>
          <w:lang w:val="de-DE"/>
        </w:rPr>
      </w:pPr>
      <w:r>
        <w:rPr>
          <w:noProof/>
        </w:rPr>
        <w:t xml:space="preserve">Sibbing, D., Sattler, T., Leibe, B. &amp; Kobbelt, L., 2013. </w:t>
      </w:r>
      <w:r w:rsidRPr="00B319EE">
        <w:rPr>
          <w:i/>
          <w:iCs/>
          <w:noProof/>
          <w:lang w:val="de-DE"/>
        </w:rPr>
        <w:t xml:space="preserve">SIFT-Realistic Rendering. </w:t>
      </w:r>
      <w:r w:rsidRPr="00B319EE">
        <w:rPr>
          <w:noProof/>
          <w:lang w:val="de-DE"/>
        </w:rPr>
        <w:t>s.l., s.n., pp. 56-63.</w:t>
      </w:r>
    </w:p>
    <w:p w14:paraId="02C675E0" w14:textId="77777777" w:rsidR="00B319EE" w:rsidRPr="00B319EE" w:rsidRDefault="00B319EE" w:rsidP="00B319EE">
      <w:pPr>
        <w:pStyle w:val="PRec-Refs"/>
        <w:rPr>
          <w:noProof/>
          <w:lang w:val="de-DE"/>
        </w:rPr>
      </w:pPr>
      <w:r w:rsidRPr="00B319EE">
        <w:rPr>
          <w:noProof/>
          <w:lang w:val="de-DE"/>
        </w:rPr>
        <w:t xml:space="preserve">Siedschlag, S., 2015. </w:t>
      </w:r>
      <w:r w:rsidRPr="00B319EE">
        <w:rPr>
          <w:i/>
          <w:iCs/>
          <w:noProof/>
          <w:lang w:val="de-DE"/>
        </w:rPr>
        <w:t xml:space="preserve">Wasserstände und Durchflüsse - Messen, Speichern und Übertragen im digitalen Zeitalter. </w:t>
      </w:r>
      <w:r w:rsidRPr="00B319EE">
        <w:rPr>
          <w:noProof/>
          <w:lang w:val="de-DE"/>
        </w:rPr>
        <w:t>s.l., s.n.</w:t>
      </w:r>
    </w:p>
    <w:p w14:paraId="12A4B6DE" w14:textId="77777777" w:rsidR="00B319EE" w:rsidRDefault="00B319EE" w:rsidP="00B319EE">
      <w:pPr>
        <w:pStyle w:val="PRec-Refs"/>
        <w:rPr>
          <w:noProof/>
        </w:rPr>
      </w:pPr>
      <w:r>
        <w:rPr>
          <w:noProof/>
        </w:rPr>
        <w:t xml:space="preserve">Sweeney, C. et al., 2015. </w:t>
      </w:r>
      <w:r>
        <w:rPr>
          <w:i/>
          <w:iCs/>
          <w:noProof/>
        </w:rPr>
        <w:t xml:space="preserve">Efficient Computation of Absolute Pose for Gravity-Aware Augmented Reality. </w:t>
      </w:r>
      <w:r>
        <w:rPr>
          <w:noProof/>
        </w:rPr>
        <w:t>s.l., s.n., pp. 19-24.</w:t>
      </w:r>
    </w:p>
    <w:p w14:paraId="540827BC" w14:textId="77777777" w:rsidR="00B319EE" w:rsidRDefault="00B319EE" w:rsidP="00B319EE">
      <w:pPr>
        <w:pStyle w:val="PRec-Refs"/>
        <w:rPr>
          <w:noProof/>
        </w:rPr>
      </w:pPr>
      <w:r w:rsidRPr="00B319EE">
        <w:rPr>
          <w:noProof/>
          <w:lang w:val="de-DE"/>
        </w:rPr>
        <w:t xml:space="preserve">Torr, P. H. S. &amp; Zisserman, A., 2000. </w:t>
      </w:r>
      <w:r>
        <w:rPr>
          <w:noProof/>
        </w:rPr>
        <w:t xml:space="preserve">MLESAC: A New Robust Estimator with Application to Estimating Image Geometry. </w:t>
      </w:r>
      <w:r>
        <w:rPr>
          <w:i/>
          <w:iCs/>
          <w:noProof/>
        </w:rPr>
        <w:t xml:space="preserve">Computer Vision and Image Understanding, </w:t>
      </w:r>
      <w:r>
        <w:rPr>
          <w:noProof/>
        </w:rPr>
        <w:t>Band 78, pp. 138-156.</w:t>
      </w:r>
    </w:p>
    <w:p w14:paraId="57E933E8" w14:textId="77777777" w:rsidR="00B319EE" w:rsidRDefault="00B319EE" w:rsidP="00B319EE">
      <w:pPr>
        <w:pStyle w:val="PRec-Refs"/>
        <w:rPr>
          <w:noProof/>
        </w:rPr>
      </w:pPr>
      <w:r>
        <w:rPr>
          <w:noProof/>
        </w:rPr>
        <w:t xml:space="preserve">Trinks, I. et al., 2005. Mapping and analysing virtual outcrops. </w:t>
      </w:r>
      <w:r>
        <w:rPr>
          <w:i/>
          <w:iCs/>
          <w:noProof/>
        </w:rPr>
        <w:t xml:space="preserve">Visual Geosciences, </w:t>
      </w:r>
      <w:r>
        <w:rPr>
          <w:noProof/>
        </w:rPr>
        <w:t>Band 10, pp. 13-19.</w:t>
      </w:r>
    </w:p>
    <w:p w14:paraId="2879389A" w14:textId="77777777" w:rsidR="00B319EE" w:rsidRDefault="00B319EE" w:rsidP="00B319EE">
      <w:pPr>
        <w:pStyle w:val="PRec-Refs"/>
        <w:rPr>
          <w:noProof/>
        </w:rPr>
      </w:pPr>
      <w:r>
        <w:rPr>
          <w:noProof/>
        </w:rPr>
        <w:t xml:space="preserve">Viola, P. &amp; Wells, W. M., 1997. Alignment by maximization of mutual information. </w:t>
      </w:r>
      <w:r>
        <w:rPr>
          <w:i/>
          <w:iCs/>
          <w:noProof/>
        </w:rPr>
        <w:t xml:space="preserve">International journal of computer vision, </w:t>
      </w:r>
      <w:r>
        <w:rPr>
          <w:noProof/>
        </w:rPr>
        <w:t>Band 24, pp. 137-154.</w:t>
      </w:r>
    </w:p>
    <w:p w14:paraId="4D7D464F" w14:textId="77777777" w:rsidR="00B319EE" w:rsidRDefault="00B319EE" w:rsidP="00B319EE">
      <w:pPr>
        <w:pStyle w:val="PRec-Refs"/>
        <w:rPr>
          <w:noProof/>
        </w:rPr>
      </w:pPr>
      <w:r>
        <w:rPr>
          <w:noProof/>
        </w:rPr>
        <w:t xml:space="preserve">Viseur, S. et al., 2014. </w:t>
      </w:r>
      <w:r>
        <w:rPr>
          <w:i/>
          <w:iCs/>
          <w:noProof/>
        </w:rPr>
        <w:t xml:space="preserve">3D interactive geological interpretations on digital outcrops using a touch pad. </w:t>
      </w:r>
      <w:r>
        <w:rPr>
          <w:noProof/>
        </w:rPr>
        <w:t>s.l., s.n.</w:t>
      </w:r>
    </w:p>
    <w:p w14:paraId="59FF20C9" w14:textId="77777777" w:rsidR="00B319EE" w:rsidRDefault="00B319EE" w:rsidP="00B319EE">
      <w:pPr>
        <w:pStyle w:val="PRec-Refs"/>
        <w:rPr>
          <w:noProof/>
        </w:rPr>
      </w:pPr>
      <w:r>
        <w:rPr>
          <w:noProof/>
        </w:rPr>
        <w:t xml:space="preserve">Watanabe, Y. &amp; Kawahara, Y., 2016. UAV Photogrammetry for Monitoring Changes in River Topography and Vegetation. </w:t>
      </w:r>
      <w:r>
        <w:rPr>
          <w:i/>
          <w:iCs/>
          <w:noProof/>
        </w:rPr>
        <w:t xml:space="preserve">Procedia Engineering, </w:t>
      </w:r>
      <w:r>
        <w:rPr>
          <w:noProof/>
        </w:rPr>
        <w:t>Band 154, pp. 317-325.</w:t>
      </w:r>
    </w:p>
    <w:p w14:paraId="2B99A1ED" w14:textId="77777777" w:rsidR="00B319EE" w:rsidRDefault="00B319EE" w:rsidP="00B319EE">
      <w:pPr>
        <w:pStyle w:val="PRec-Refs"/>
        <w:rPr>
          <w:noProof/>
        </w:rPr>
      </w:pPr>
      <w:r>
        <w:rPr>
          <w:noProof/>
        </w:rPr>
        <w:t xml:space="preserve">Westhead, R. K. et al., 2013. Mobile spatial mapping and augmented reality applications for environmental geoscience. </w:t>
      </w:r>
      <w:r>
        <w:rPr>
          <w:i/>
          <w:iCs/>
          <w:noProof/>
        </w:rPr>
        <w:t xml:space="preserve">Journal of Internet Technology and Secured Transactions, </w:t>
      </w:r>
      <w:r>
        <w:rPr>
          <w:noProof/>
        </w:rPr>
        <w:t>Band 2, pp. 185-190.</w:t>
      </w:r>
    </w:p>
    <w:p w14:paraId="3FE5D1F2" w14:textId="77777777" w:rsidR="00B319EE" w:rsidRDefault="00B319EE" w:rsidP="00B319EE">
      <w:pPr>
        <w:pStyle w:val="PRec-Refs"/>
        <w:rPr>
          <w:noProof/>
        </w:rPr>
      </w:pPr>
      <w:r>
        <w:rPr>
          <w:noProof/>
        </w:rPr>
        <w:lastRenderedPageBreak/>
        <w:t xml:space="preserve">Wu, C., 2013. </w:t>
      </w:r>
      <w:r>
        <w:rPr>
          <w:i/>
          <w:iCs/>
          <w:noProof/>
        </w:rPr>
        <w:t xml:space="preserve">Towards Linear-Time Incremental Structure from Motion. </w:t>
      </w:r>
      <w:r>
        <w:rPr>
          <w:noProof/>
        </w:rPr>
        <w:t>s.l., s.n., pp. 127-134.</w:t>
      </w:r>
    </w:p>
    <w:p w14:paraId="6EB40A60" w14:textId="77777777" w:rsidR="00B319EE" w:rsidRDefault="00B319EE" w:rsidP="00B319EE">
      <w:pPr>
        <w:pStyle w:val="PRec-Refs"/>
        <w:rPr>
          <w:noProof/>
        </w:rPr>
      </w:pPr>
      <w:r w:rsidRPr="00B319EE">
        <w:rPr>
          <w:noProof/>
          <w:lang w:val="de-DE"/>
        </w:rPr>
        <w:t xml:space="preserve">Zandbergen, P. A. &amp; Barbeau, S. J., 2011. </w:t>
      </w:r>
      <w:r>
        <w:rPr>
          <w:noProof/>
        </w:rPr>
        <w:t xml:space="preserve">Positional Accuracy of Assisted GPS Data from High-Sensitivity GPS-enabled Mobile Phones. </w:t>
      </w:r>
      <w:r>
        <w:rPr>
          <w:i/>
          <w:iCs/>
          <w:noProof/>
        </w:rPr>
        <w:t xml:space="preserve">Journal of Navigation, </w:t>
      </w:r>
      <w:r>
        <w:rPr>
          <w:noProof/>
        </w:rPr>
        <w:t>6, Band 64, pp. 381-399.</w:t>
      </w:r>
    </w:p>
    <w:p w14:paraId="0BFF006F" w14:textId="77777777" w:rsidR="00B319EE" w:rsidRDefault="00B319EE" w:rsidP="00B319EE">
      <w:pPr>
        <w:pStyle w:val="PRec-Refs"/>
        <w:rPr>
          <w:noProof/>
        </w:rPr>
      </w:pPr>
      <w:r>
        <w:rPr>
          <w:noProof/>
        </w:rPr>
        <w:t xml:space="preserve">Zhu, X., Li, Q. &amp; Chen, G., 2013. APT: Accurate outdoor pedestrian tracking with smartphones. </w:t>
      </w:r>
      <w:r>
        <w:rPr>
          <w:i/>
          <w:iCs/>
          <w:noProof/>
        </w:rPr>
        <w:t xml:space="preserve">2013 Proceedings IEEE INFOCOM, </w:t>
      </w:r>
      <w:r>
        <w:rPr>
          <w:noProof/>
        </w:rPr>
        <w:t>pp. 2508-2516.</w:t>
      </w:r>
    </w:p>
    <w:p w14:paraId="734548B0" w14:textId="24AC7A86" w:rsidR="00A202B4" w:rsidRDefault="00A202B4" w:rsidP="00B319EE">
      <w:pPr>
        <w:pStyle w:val="PRec-Refs"/>
        <w:rPr>
          <w:i/>
        </w:rPr>
      </w:pPr>
      <w:r>
        <w:rPr>
          <w:i/>
        </w:rPr>
        <w:fldChar w:fldCharType="end"/>
      </w:r>
    </w:p>
    <w:p w14:paraId="78A881D8" w14:textId="77777777" w:rsidR="00F1217A" w:rsidRPr="0000387C" w:rsidRDefault="00241FF5">
      <w:pPr>
        <w:pStyle w:val="Textkrper"/>
        <w:spacing w:before="360" w:after="120"/>
        <w:ind w:right="1218"/>
        <w:jc w:val="center"/>
        <w:rPr>
          <w:sz w:val="16"/>
          <w:szCs w:val="16"/>
          <w:lang w:val="en-GB"/>
        </w:rPr>
      </w:pPr>
      <w:r w:rsidRPr="0000387C">
        <w:rPr>
          <w:i/>
          <w:lang w:val="en-GB"/>
        </w:rPr>
        <w:t>Résumé</w:t>
      </w:r>
    </w:p>
    <w:p w14:paraId="738A2C62" w14:textId="77777777" w:rsidR="00F1217A" w:rsidRPr="0000387C" w:rsidRDefault="00241FF5">
      <w:pPr>
        <w:pStyle w:val="PRec-Abstract"/>
        <w:ind w:right="1218"/>
        <w:rPr>
          <w:lang w:val="en-GB"/>
        </w:rPr>
      </w:pPr>
      <w:proofErr w:type="spellStart"/>
      <w:r w:rsidRPr="0000387C">
        <w:rPr>
          <w:sz w:val="16"/>
          <w:szCs w:val="16"/>
          <w:lang w:val="en-GB"/>
        </w:rPr>
        <w:t>L’histoire</w:t>
      </w:r>
      <w:proofErr w:type="spellEnd"/>
      <w:r w:rsidRPr="0000387C">
        <w:rPr>
          <w:sz w:val="16"/>
          <w:szCs w:val="16"/>
          <w:lang w:val="en-GB"/>
        </w:rPr>
        <w:t xml:space="preserve"> de </w:t>
      </w:r>
      <w:proofErr w:type="spellStart"/>
      <w:r w:rsidRPr="0000387C">
        <w:rPr>
          <w:sz w:val="16"/>
          <w:szCs w:val="16"/>
          <w:lang w:val="en-GB"/>
        </w:rPr>
        <w:t>l’appariement</w:t>
      </w:r>
      <w:proofErr w:type="spellEnd"/>
      <w:r w:rsidRPr="0000387C">
        <w:rPr>
          <w:sz w:val="16"/>
          <w:szCs w:val="16"/>
          <w:lang w:val="en-GB"/>
        </w:rPr>
        <w:t xml:space="preserve"> </w:t>
      </w:r>
      <w:proofErr w:type="spellStart"/>
      <w:r w:rsidRPr="0000387C">
        <w:rPr>
          <w:sz w:val="16"/>
          <w:szCs w:val="16"/>
          <w:lang w:val="en-GB"/>
        </w:rPr>
        <w:t>d’images</w:t>
      </w:r>
      <w:proofErr w:type="spellEnd"/>
      <w:r w:rsidRPr="0000387C">
        <w:rPr>
          <w:sz w:val="16"/>
          <w:szCs w:val="16"/>
          <w:lang w:val="en-GB"/>
        </w:rPr>
        <w:t xml:space="preserve"> </w:t>
      </w:r>
      <w:proofErr w:type="spellStart"/>
      <w:r w:rsidRPr="0000387C">
        <w:rPr>
          <w:sz w:val="16"/>
          <w:szCs w:val="16"/>
          <w:lang w:val="en-GB"/>
        </w:rPr>
        <w:t>remonte</w:t>
      </w:r>
      <w:proofErr w:type="spellEnd"/>
      <w:r w:rsidRPr="0000387C">
        <w:rPr>
          <w:sz w:val="16"/>
          <w:szCs w:val="16"/>
          <w:lang w:val="en-GB"/>
        </w:rPr>
        <w:t xml:space="preserve"> à plus de </w:t>
      </w:r>
      <w:proofErr w:type="spellStart"/>
      <w:r w:rsidRPr="0000387C">
        <w:rPr>
          <w:sz w:val="16"/>
          <w:szCs w:val="16"/>
          <w:lang w:val="en-GB"/>
        </w:rPr>
        <w:t>cinquante</w:t>
      </w:r>
      <w:proofErr w:type="spellEnd"/>
      <w:r w:rsidRPr="0000387C">
        <w:rPr>
          <w:sz w:val="16"/>
          <w:szCs w:val="16"/>
          <w:lang w:val="en-GB"/>
        </w:rPr>
        <w:t xml:space="preserve"> </w:t>
      </w:r>
      <w:proofErr w:type="spellStart"/>
      <w:r w:rsidRPr="0000387C">
        <w:rPr>
          <w:sz w:val="16"/>
          <w:szCs w:val="16"/>
          <w:lang w:val="en-GB"/>
        </w:rPr>
        <w:t>ans</w:t>
      </w:r>
      <w:proofErr w:type="spellEnd"/>
      <w:r w:rsidRPr="0000387C">
        <w:rPr>
          <w:sz w:val="16"/>
          <w:szCs w:val="16"/>
          <w:lang w:val="en-GB"/>
        </w:rPr>
        <w:t xml:space="preserve">, </w:t>
      </w:r>
      <w:proofErr w:type="spellStart"/>
      <w:r w:rsidRPr="0000387C">
        <w:rPr>
          <w:sz w:val="16"/>
          <w:szCs w:val="16"/>
          <w:lang w:val="en-GB"/>
        </w:rPr>
        <w:t>lorsque</w:t>
      </w:r>
      <w:proofErr w:type="spellEnd"/>
      <w:r w:rsidRPr="0000387C">
        <w:rPr>
          <w:sz w:val="16"/>
          <w:szCs w:val="16"/>
          <w:lang w:val="en-GB"/>
        </w:rPr>
        <w:t xml:space="preserve"> les premières …</w:t>
      </w:r>
    </w:p>
    <w:p w14:paraId="16D5A19E" w14:textId="77777777" w:rsidR="00F1217A" w:rsidRPr="001D29E5" w:rsidRDefault="00241FF5">
      <w:pPr>
        <w:pStyle w:val="PRec-Abstractheader"/>
        <w:ind w:left="0" w:right="1218"/>
        <w:rPr>
          <w:sz w:val="16"/>
          <w:szCs w:val="16"/>
          <w:lang w:val="de-DE"/>
        </w:rPr>
      </w:pPr>
      <w:r w:rsidRPr="001D29E5">
        <w:rPr>
          <w:lang w:val="de-DE"/>
        </w:rPr>
        <w:t>Zusammenfassung</w:t>
      </w:r>
    </w:p>
    <w:p w14:paraId="1CA5E12C" w14:textId="77777777" w:rsidR="00F1217A" w:rsidRPr="001D29E5" w:rsidRDefault="00241FF5">
      <w:pPr>
        <w:pStyle w:val="PRec-Abstract"/>
        <w:ind w:right="1218"/>
        <w:rPr>
          <w:lang w:val="de-DE"/>
        </w:rPr>
      </w:pPr>
      <w:r w:rsidRPr="001D29E5">
        <w:rPr>
          <w:sz w:val="16"/>
          <w:szCs w:val="16"/>
          <w:lang w:val="de-DE"/>
        </w:rPr>
        <w:t>Die digitale Bildzuordnung hat seit den ersten analogen Ansätzen für die automatisierte ...</w:t>
      </w:r>
    </w:p>
    <w:p w14:paraId="22BC265C" w14:textId="77777777" w:rsidR="00F1217A" w:rsidRPr="001D29E5" w:rsidRDefault="00241FF5">
      <w:pPr>
        <w:pStyle w:val="PRec-Abstract"/>
        <w:spacing w:before="360" w:after="120"/>
        <w:ind w:left="0" w:right="1218" w:firstLine="0"/>
        <w:jc w:val="center"/>
        <w:rPr>
          <w:sz w:val="16"/>
          <w:szCs w:val="16"/>
          <w:lang w:val="de-DE"/>
        </w:rPr>
      </w:pPr>
      <w:proofErr w:type="spellStart"/>
      <w:r w:rsidRPr="001D29E5">
        <w:rPr>
          <w:lang w:val="de-DE"/>
        </w:rPr>
        <w:t>Resumen</w:t>
      </w:r>
      <w:proofErr w:type="spellEnd"/>
    </w:p>
    <w:p w14:paraId="271854F1" w14:textId="77777777" w:rsidR="00F1217A" w:rsidRPr="001D29E5" w:rsidRDefault="00241FF5">
      <w:pPr>
        <w:pStyle w:val="PRec-Abstract"/>
        <w:ind w:right="1218"/>
        <w:rPr>
          <w:rFonts w:ascii="SimSun" w:eastAsia="SimSun" w:hAnsi="SimSun" w:cs="SimSun"/>
          <w:i w:val="0"/>
          <w:lang w:val="de-DE"/>
        </w:rPr>
      </w:pPr>
      <w:r w:rsidRPr="001D29E5">
        <w:rPr>
          <w:sz w:val="16"/>
          <w:szCs w:val="16"/>
          <w:lang w:val="de-DE"/>
        </w:rPr>
        <w:t xml:space="preserve">La </w:t>
      </w:r>
      <w:proofErr w:type="spellStart"/>
      <w:r w:rsidRPr="001D29E5">
        <w:rPr>
          <w:sz w:val="16"/>
          <w:szCs w:val="16"/>
          <w:lang w:val="de-DE"/>
        </w:rPr>
        <w:t>correspondencia</w:t>
      </w:r>
      <w:proofErr w:type="spellEnd"/>
      <w:r w:rsidRPr="001D29E5">
        <w:rPr>
          <w:sz w:val="16"/>
          <w:szCs w:val="16"/>
          <w:lang w:val="de-DE"/>
        </w:rPr>
        <w:t xml:space="preserve"> de </w:t>
      </w:r>
      <w:proofErr w:type="spellStart"/>
      <w:r w:rsidRPr="001D29E5">
        <w:rPr>
          <w:sz w:val="16"/>
          <w:szCs w:val="16"/>
          <w:lang w:val="de-DE"/>
        </w:rPr>
        <w:t>imágenes</w:t>
      </w:r>
      <w:proofErr w:type="spellEnd"/>
      <w:r w:rsidRPr="001D29E5">
        <w:rPr>
          <w:sz w:val="16"/>
          <w:szCs w:val="16"/>
          <w:lang w:val="de-DE"/>
        </w:rPr>
        <w:t xml:space="preserve"> </w:t>
      </w:r>
      <w:proofErr w:type="spellStart"/>
      <w:r w:rsidRPr="001D29E5">
        <w:rPr>
          <w:sz w:val="16"/>
          <w:szCs w:val="16"/>
          <w:lang w:val="de-DE"/>
        </w:rPr>
        <w:t>tiene</w:t>
      </w:r>
      <w:proofErr w:type="spellEnd"/>
      <w:r w:rsidRPr="001D29E5">
        <w:rPr>
          <w:sz w:val="16"/>
          <w:szCs w:val="16"/>
          <w:lang w:val="de-DE"/>
        </w:rPr>
        <w:t xml:space="preserve"> </w:t>
      </w:r>
      <w:proofErr w:type="spellStart"/>
      <w:r w:rsidRPr="001D29E5">
        <w:rPr>
          <w:sz w:val="16"/>
          <w:szCs w:val="16"/>
          <w:lang w:val="de-DE"/>
        </w:rPr>
        <w:t>una</w:t>
      </w:r>
      <w:proofErr w:type="spellEnd"/>
      <w:r w:rsidRPr="001D29E5">
        <w:rPr>
          <w:sz w:val="16"/>
          <w:szCs w:val="16"/>
          <w:lang w:val="de-DE"/>
        </w:rPr>
        <w:t xml:space="preserve"> </w:t>
      </w:r>
      <w:proofErr w:type="spellStart"/>
      <w:r w:rsidRPr="001D29E5">
        <w:rPr>
          <w:sz w:val="16"/>
          <w:szCs w:val="16"/>
          <w:lang w:val="de-DE"/>
        </w:rPr>
        <w:t>historia</w:t>
      </w:r>
      <w:proofErr w:type="spellEnd"/>
      <w:r w:rsidRPr="001D29E5">
        <w:rPr>
          <w:sz w:val="16"/>
          <w:szCs w:val="16"/>
          <w:lang w:val="de-DE"/>
        </w:rPr>
        <w:t xml:space="preserve"> de </w:t>
      </w:r>
      <w:proofErr w:type="spellStart"/>
      <w:r w:rsidRPr="001D29E5">
        <w:rPr>
          <w:sz w:val="16"/>
          <w:szCs w:val="16"/>
          <w:lang w:val="de-DE"/>
        </w:rPr>
        <w:t>más</w:t>
      </w:r>
      <w:proofErr w:type="spellEnd"/>
      <w:r w:rsidRPr="001D29E5">
        <w:rPr>
          <w:sz w:val="16"/>
          <w:szCs w:val="16"/>
          <w:lang w:val="de-DE"/>
        </w:rPr>
        <w:t xml:space="preserve"> de 50 </w:t>
      </w:r>
      <w:proofErr w:type="spellStart"/>
      <w:r w:rsidRPr="001D29E5">
        <w:rPr>
          <w:sz w:val="16"/>
          <w:szCs w:val="16"/>
          <w:lang w:val="de-DE"/>
        </w:rPr>
        <w:t>años</w:t>
      </w:r>
      <w:proofErr w:type="spellEnd"/>
      <w:r w:rsidRPr="001D29E5">
        <w:rPr>
          <w:sz w:val="16"/>
          <w:szCs w:val="16"/>
          <w:lang w:val="de-DE"/>
        </w:rPr>
        <w:t xml:space="preserve">, </w:t>
      </w:r>
      <w:proofErr w:type="spellStart"/>
      <w:r w:rsidRPr="001D29E5">
        <w:rPr>
          <w:sz w:val="16"/>
          <w:szCs w:val="16"/>
          <w:lang w:val="de-DE"/>
        </w:rPr>
        <w:t>desde</w:t>
      </w:r>
      <w:proofErr w:type="spellEnd"/>
      <w:r w:rsidRPr="001D29E5">
        <w:rPr>
          <w:sz w:val="16"/>
          <w:szCs w:val="16"/>
          <w:lang w:val="de-DE"/>
        </w:rPr>
        <w:t xml:space="preserve"> los </w:t>
      </w:r>
      <w:proofErr w:type="spellStart"/>
      <w:r w:rsidRPr="001D29E5">
        <w:rPr>
          <w:sz w:val="16"/>
          <w:szCs w:val="16"/>
          <w:lang w:val="de-DE"/>
        </w:rPr>
        <w:t>primeros</w:t>
      </w:r>
      <w:proofErr w:type="spellEnd"/>
      <w:r w:rsidRPr="001D29E5">
        <w:rPr>
          <w:sz w:val="16"/>
          <w:szCs w:val="16"/>
          <w:lang w:val="de-DE"/>
        </w:rPr>
        <w:t xml:space="preserve"> …</w:t>
      </w:r>
    </w:p>
    <w:p w14:paraId="6B7F59E5" w14:textId="77777777" w:rsidR="00F1217A" w:rsidRPr="001D29E5" w:rsidRDefault="00241FF5">
      <w:pPr>
        <w:pStyle w:val="PRec-Abstract"/>
        <w:spacing w:before="360" w:after="120"/>
        <w:ind w:left="0" w:right="1218" w:firstLine="0"/>
        <w:jc w:val="center"/>
        <w:rPr>
          <w:rFonts w:ascii="SimSun" w:eastAsia="SimSun" w:hAnsi="SimSun" w:cs="SimSun"/>
          <w:i w:val="0"/>
          <w:lang w:val="de-DE"/>
        </w:rPr>
      </w:pPr>
      <w:r w:rsidRPr="0000387C">
        <w:rPr>
          <w:rFonts w:ascii="SimSun" w:eastAsia="SimSun" w:hAnsi="SimSun" w:cs="SimSun"/>
          <w:i w:val="0"/>
          <w:lang w:val="en-GB"/>
        </w:rPr>
        <w:t>摘要</w:t>
      </w:r>
    </w:p>
    <w:p w14:paraId="0FA896D0" w14:textId="77777777" w:rsidR="00241FF5" w:rsidRPr="001D29E5" w:rsidRDefault="00241FF5">
      <w:pPr>
        <w:pStyle w:val="PRec-Abstract"/>
        <w:ind w:right="1218"/>
        <w:rPr>
          <w:lang w:val="de-DE"/>
        </w:rPr>
      </w:pPr>
      <w:r w:rsidRPr="0000387C">
        <w:rPr>
          <w:rFonts w:ascii="SimSun" w:eastAsia="SimSun" w:hAnsi="SimSun" w:cs="SimSun"/>
          <w:i w:val="0"/>
          <w:lang w:val="en-GB"/>
        </w:rPr>
        <w:t>影像匹配技术在模拟摄影测量中首次应用开始</w:t>
      </w:r>
      <w:r w:rsidRPr="001D29E5">
        <w:rPr>
          <w:rFonts w:ascii="SimSun" w:eastAsia="SimSun" w:hAnsi="SimSun" w:cs="SimSun"/>
          <w:i w:val="0"/>
          <w:lang w:val="de-DE"/>
        </w:rPr>
        <w:t>，</w:t>
      </w:r>
      <w:r w:rsidRPr="0000387C">
        <w:rPr>
          <w:rFonts w:ascii="SimSun" w:eastAsia="SimSun" w:hAnsi="SimSun" w:cs="SimSun"/>
          <w:i w:val="0"/>
          <w:lang w:val="en-GB"/>
        </w:rPr>
        <w:t>已经有</w:t>
      </w:r>
      <w:r w:rsidRPr="001D29E5">
        <w:rPr>
          <w:rFonts w:ascii="SimSun" w:eastAsia="SimSun" w:hAnsi="SimSun" w:cs="SimSun"/>
          <w:i w:val="0"/>
          <w:lang w:val="de-DE"/>
        </w:rPr>
        <w:t>50</w:t>
      </w:r>
      <w:r w:rsidRPr="0000387C">
        <w:rPr>
          <w:rFonts w:ascii="SimSun" w:eastAsia="SimSun" w:hAnsi="SimSun" w:cs="SimSun"/>
          <w:i w:val="0"/>
          <w:lang w:val="en-GB"/>
        </w:rPr>
        <w:t>年的发展</w:t>
      </w:r>
      <w:r w:rsidRPr="001D29E5">
        <w:rPr>
          <w:rFonts w:ascii="SimSun" w:eastAsia="SimSun" w:hAnsi="SimSun" w:cs="SimSun"/>
          <w:i w:val="0"/>
          <w:lang w:val="de-DE"/>
        </w:rPr>
        <w:t xml:space="preserve"> …</w:t>
      </w:r>
    </w:p>
    <w:sectPr w:rsidR="00241FF5" w:rsidRPr="001D29E5" w:rsidSect="004C4058">
      <w:headerReference w:type="even" r:id="rId49"/>
      <w:headerReference w:type="default" r:id="rId50"/>
      <w:footerReference w:type="even" r:id="rId51"/>
      <w:footerReference w:type="default" r:id="rId52"/>
      <w:footerReference w:type="first" r:id="rId53"/>
      <w:pgSz w:w="9639" w:h="13608"/>
      <w:pgMar w:top="1134" w:right="1219" w:bottom="1134" w:left="1134" w:header="1077" w:footer="96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ms699852" w:date="2018-04-28T21:37:00Z" w:initials="m">
    <w:p w14:paraId="43FC3CFD" w14:textId="46B8BC97" w:rsidR="006300DD" w:rsidRDefault="006300DD">
      <w:pPr>
        <w:pStyle w:val="Kommentartext"/>
      </w:pPr>
      <w:r>
        <w:rPr>
          <w:rStyle w:val="Kommentarzeichen"/>
        </w:rPr>
        <w:annotationRef/>
      </w:r>
      <w:r w:rsidRPr="00EE74BB">
        <w:t>IMAGE-TO-GEOMETRY REGISTRATION ON MOBILE DEVICES – CONCEPTS, CHALLENGES AND APPLICATIONS FOR FIELD-BASED GEOSCIENCES</w:t>
      </w:r>
    </w:p>
  </w:comment>
  <w:comment w:id="2" w:author="ms699852" w:date="2018-04-28T21:38:00Z" w:initials="m">
    <w:p w14:paraId="306808D1" w14:textId="6F6CCF1E" w:rsidR="006300DD" w:rsidRDefault="006300DD">
      <w:pPr>
        <w:pStyle w:val="Kommentartext"/>
      </w:pPr>
      <w:r>
        <w:rPr>
          <w:rStyle w:val="Kommentarzeichen"/>
        </w:rPr>
        <w:annotationRef/>
      </w:r>
      <w:r>
        <w:t>Image – to – geometry field-based geosciences</w:t>
      </w:r>
    </w:p>
    <w:p w14:paraId="3C52B759" w14:textId="77777777" w:rsidR="006300DD" w:rsidRDefault="006300DD">
      <w:pPr>
        <w:pStyle w:val="Kommentartext"/>
      </w:pPr>
    </w:p>
  </w:comment>
  <w:comment w:id="13" w:author=" " w:date="2018-05-02T19:20:00Z" w:initials="M">
    <w:p w14:paraId="4B20C7CC" w14:textId="439DCAA8" w:rsidR="006300DD" w:rsidRPr="006B1C7D" w:rsidRDefault="006300DD">
      <w:pPr>
        <w:pStyle w:val="Kommentartext"/>
        <w:rPr>
          <w:lang w:val="de-DE"/>
        </w:rPr>
      </w:pPr>
      <w:r>
        <w:rPr>
          <w:rStyle w:val="Kommentarzeichen"/>
        </w:rPr>
        <w:annotationRef/>
      </w:r>
      <w:r w:rsidRPr="006B1C7D">
        <w:rPr>
          <w:noProof/>
          <w:lang w:val="de-DE"/>
        </w:rPr>
        <w:t>s</w:t>
      </w:r>
      <w:r>
        <w:rPr>
          <w:noProof/>
          <w:lang w:val="de-DE"/>
        </w:rPr>
        <w:t>witched paragraphs</w:t>
      </w:r>
    </w:p>
  </w:comment>
  <w:comment w:id="14" w:author=" " w:date="2018-05-02T19:21:00Z" w:initials="M">
    <w:p w14:paraId="6BCFEA7D" w14:textId="2263BE4A" w:rsidR="006300DD" w:rsidRPr="006B1C7D" w:rsidRDefault="006300DD">
      <w:pPr>
        <w:pStyle w:val="Kommentartext"/>
        <w:rPr>
          <w:lang w:val="de-DE"/>
        </w:rPr>
      </w:pPr>
      <w:r>
        <w:rPr>
          <w:rStyle w:val="Kommentarzeichen"/>
        </w:rPr>
        <w:annotationRef/>
      </w:r>
      <w:r w:rsidRPr="006B1C7D">
        <w:rPr>
          <w:noProof/>
          <w:lang w:val="de-DE"/>
        </w:rPr>
        <w:t>sw</w:t>
      </w:r>
      <w:r>
        <w:rPr>
          <w:noProof/>
          <w:lang w:val="de-DE"/>
        </w:rPr>
        <w:t>itched paragraphs</w:t>
      </w:r>
    </w:p>
  </w:comment>
  <w:comment w:id="29" w:author=" " w:date="2018-05-02T12:19:00Z" w:initials="M">
    <w:p w14:paraId="09B133D0" w14:textId="6E1D618A" w:rsidR="006300DD" w:rsidRPr="00E121FC" w:rsidRDefault="006300DD">
      <w:pPr>
        <w:pStyle w:val="Kommentartext"/>
        <w:rPr>
          <w:lang w:val="de-DE"/>
        </w:rPr>
      </w:pPr>
      <w:r>
        <w:rPr>
          <w:rStyle w:val="Kommentarzeichen"/>
        </w:rPr>
        <w:annotationRef/>
      </w:r>
      <w:r w:rsidRPr="00E121FC">
        <w:rPr>
          <w:noProof/>
          <w:lang w:val="de-DE"/>
        </w:rPr>
        <w:t>würde ich ganz rausnehmen...</w:t>
      </w:r>
    </w:p>
  </w:comment>
  <w:comment w:id="32" w:author=" " w:date="2018-05-02T19:44:00Z" w:initials="M">
    <w:p w14:paraId="1BCB6C96" w14:textId="66118970" w:rsidR="006300DD" w:rsidRPr="006300DD" w:rsidRDefault="006300DD">
      <w:pPr>
        <w:pStyle w:val="Kommentartext"/>
        <w:rPr>
          <w:lang w:val="de-DE"/>
        </w:rPr>
      </w:pPr>
      <w:r>
        <w:rPr>
          <w:rStyle w:val="Kommentarzeichen"/>
        </w:rPr>
        <w:annotationRef/>
      </w:r>
      <w:r w:rsidRPr="006300DD">
        <w:rPr>
          <w:noProof/>
          <w:lang w:val="de-DE"/>
        </w:rPr>
        <w:t>an dieser Stelle das Ergebnis fürs S8 kurz nennen?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3FC3CFD" w15:done="0"/>
  <w15:commentEx w15:paraId="3C52B759" w15:done="0"/>
  <w15:commentEx w15:paraId="4B20C7CC" w15:done="0"/>
  <w15:commentEx w15:paraId="6BCFEA7D" w15:done="0"/>
  <w15:commentEx w15:paraId="09B133D0" w15:done="0"/>
  <w15:commentEx w15:paraId="1BCB6C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3FC3CFD" w16cid:durableId="1E8F6826"/>
  <w16cid:commentId w16cid:paraId="3C52B759" w16cid:durableId="1E8F684A"/>
  <w16cid:commentId w16cid:paraId="4B20C7CC" w16cid:durableId="1E948E1A"/>
  <w16cid:commentId w16cid:paraId="6BCFEA7D" w16cid:durableId="1E948E26"/>
  <w16cid:commentId w16cid:paraId="09B133D0" w16cid:durableId="1E942B41"/>
  <w16cid:commentId w16cid:paraId="1BCB6C96" w16cid:durableId="1E9493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E9A5B8" w14:textId="77777777" w:rsidR="00DF1810" w:rsidRDefault="00DF1810">
      <w:r>
        <w:separator/>
      </w:r>
    </w:p>
  </w:endnote>
  <w:endnote w:type="continuationSeparator" w:id="0">
    <w:p w14:paraId="2CD4E5C8" w14:textId="77777777" w:rsidR="00DF1810" w:rsidRDefault="00DF18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1CB295" w14:textId="77777777" w:rsidR="006300DD" w:rsidRDefault="006300DD">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sz w:val="16"/>
      </w:rPr>
      <w:t>6</w:t>
    </w:r>
    <w:r>
      <w:rPr>
        <w:rStyle w:val="Seitenzah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B6FDA" w14:textId="77777777" w:rsidR="006300DD" w:rsidRDefault="006300DD">
    <w:pPr>
      <w:tabs>
        <w:tab w:val="right" w:pos="6663"/>
      </w:tabs>
    </w:pPr>
    <w:r>
      <w:rPr>
        <w:sz w:val="16"/>
      </w:rPr>
      <w:tab/>
    </w:r>
    <w:r>
      <w:rPr>
        <w:sz w:val="16"/>
      </w:rPr>
      <w:fldChar w:fldCharType="begin"/>
    </w:r>
    <w:r>
      <w:rPr>
        <w:sz w:val="16"/>
      </w:rPr>
      <w:instrText xml:space="preserve"> PAGE </w:instrText>
    </w:r>
    <w:r>
      <w:rPr>
        <w:sz w:val="16"/>
      </w:rPr>
      <w:fldChar w:fldCharType="separate"/>
    </w:r>
    <w:r>
      <w:rPr>
        <w:sz w:val="16"/>
      </w:rPr>
      <w:t>7</w:t>
    </w:r>
    <w:r>
      <w:rPr>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56C2F" w14:textId="77777777" w:rsidR="006300DD" w:rsidRDefault="006300DD">
    <w:pPr>
      <w:tabs>
        <w:tab w:val="right" w:pos="6663"/>
      </w:tabs>
    </w:pPr>
    <w:r>
      <w:rPr>
        <w:sz w:val="16"/>
      </w:rPr>
      <w:tab/>
    </w:r>
    <w:r>
      <w:rPr>
        <w:sz w:val="16"/>
      </w:rPr>
      <w:fldChar w:fldCharType="begin"/>
    </w:r>
    <w:r>
      <w:rPr>
        <w:sz w:val="16"/>
      </w:rPr>
      <w:instrText xml:space="preserve"> PAGE </w:instrText>
    </w:r>
    <w:r>
      <w:rPr>
        <w:sz w:val="16"/>
      </w:rPr>
      <w:fldChar w:fldCharType="separate"/>
    </w:r>
    <w:r>
      <w:rPr>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C8F48F" w14:textId="77777777" w:rsidR="00DF1810" w:rsidRDefault="00DF1810">
      <w:r>
        <w:separator/>
      </w:r>
    </w:p>
  </w:footnote>
  <w:footnote w:type="continuationSeparator" w:id="0">
    <w:p w14:paraId="3C25E0CA" w14:textId="77777777" w:rsidR="00DF1810" w:rsidRDefault="00DF1810">
      <w:r>
        <w:continuationSeparator/>
      </w:r>
    </w:p>
  </w:footnote>
  <w:footnote w:id="1">
    <w:p w14:paraId="18578AE2" w14:textId="77777777" w:rsidR="006300DD" w:rsidRPr="00636C17" w:rsidRDefault="006300DD" w:rsidP="006B1C7D">
      <w:pPr>
        <w:pStyle w:val="Funotentext"/>
        <w:rPr>
          <w:sz w:val="12"/>
          <w:szCs w:val="12"/>
        </w:rPr>
      </w:pPr>
      <w:r w:rsidRPr="00636C17">
        <w:rPr>
          <w:rStyle w:val="Funotenzeichen"/>
          <w:sz w:val="12"/>
          <w:szCs w:val="12"/>
        </w:rPr>
        <w:footnoteRef/>
      </w:r>
      <w:r w:rsidRPr="00636C17">
        <w:rPr>
          <w:sz w:val="12"/>
          <w:szCs w:val="12"/>
        </w:rPr>
        <w:t xml:space="preserve"> OpenCV4Android 2.4.10 - https://opencv.org/platforms/android</w:t>
      </w:r>
    </w:p>
  </w:footnote>
  <w:footnote w:id="2">
    <w:p w14:paraId="7177B79F" w14:textId="77777777" w:rsidR="006300DD" w:rsidRPr="00636C17" w:rsidRDefault="006300DD" w:rsidP="006B1C7D">
      <w:pPr>
        <w:pStyle w:val="Funotentext"/>
      </w:pPr>
      <w:r w:rsidRPr="00636C17">
        <w:rPr>
          <w:rStyle w:val="Funotenzeichen"/>
          <w:sz w:val="12"/>
          <w:szCs w:val="12"/>
        </w:rPr>
        <w:footnoteRef/>
      </w:r>
      <w:r w:rsidRPr="00636C17">
        <w:rPr>
          <w:sz w:val="12"/>
          <w:szCs w:val="12"/>
        </w:rPr>
        <w:t xml:space="preserve"> OpenCV4Android extensions - https://github.com/CKehl/opencv4Android_extension</w:t>
      </w:r>
    </w:p>
  </w:footnote>
  <w:footnote w:id="3">
    <w:p w14:paraId="49516DD1" w14:textId="77777777" w:rsidR="006300DD" w:rsidRPr="0034504A" w:rsidRDefault="006300DD">
      <w:pPr>
        <w:pStyle w:val="Funotentext"/>
        <w:rPr>
          <w:i/>
          <w:sz w:val="12"/>
          <w:lang w:val="en-US"/>
        </w:rPr>
      </w:pPr>
      <w:r w:rsidRPr="0034504A">
        <w:rPr>
          <w:rStyle w:val="Funotenzeichen"/>
          <w:sz w:val="12"/>
        </w:rPr>
        <w:footnoteRef/>
      </w:r>
      <w:r w:rsidRPr="0034504A">
        <w:rPr>
          <w:sz w:val="12"/>
        </w:rPr>
        <w:t xml:space="preserve"> </w:t>
      </w:r>
      <w:r>
        <w:rPr>
          <w:sz w:val="12"/>
          <w:lang w:val="en-US"/>
        </w:rPr>
        <w:t>s</w:t>
      </w:r>
      <w:r w:rsidRPr="0034504A">
        <w:rPr>
          <w:sz w:val="12"/>
          <w:lang w:val="en-US"/>
        </w:rPr>
        <w:t xml:space="preserve">ee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14:paraId="0BD9AF8A" w14:textId="77777777" w:rsidR="006300DD" w:rsidRPr="0015350D" w:rsidRDefault="006300DD">
      <w:pPr>
        <w:pStyle w:val="Funotentext"/>
        <w:rPr>
          <w:sz w:val="12"/>
          <w:szCs w:val="12"/>
        </w:rPr>
      </w:pPr>
      <w:r w:rsidRPr="0015350D">
        <w:rPr>
          <w:rStyle w:val="Funotenzeichen"/>
          <w:sz w:val="12"/>
          <w:szCs w:val="12"/>
        </w:rPr>
        <w:footnoteRef/>
      </w:r>
      <w:r w:rsidRPr="0015350D">
        <w:rPr>
          <w:sz w:val="12"/>
          <w:szCs w:val="12"/>
        </w:rPr>
        <w:t xml:space="preserve"> See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14:paraId="392FFEBA" w14:textId="77777777" w:rsidR="006300DD" w:rsidRPr="0015350D" w:rsidRDefault="006300DD">
      <w:pPr>
        <w:pStyle w:val="Funotentext"/>
        <w:rPr>
          <w:sz w:val="12"/>
          <w:szCs w:val="12"/>
          <w:lang w:val="en-US"/>
        </w:rPr>
      </w:pPr>
      <w:r w:rsidRPr="0015350D">
        <w:rPr>
          <w:rStyle w:val="Funotenzeichen"/>
          <w:sz w:val="12"/>
        </w:rPr>
        <w:footnoteRef/>
      </w:r>
      <w:r w:rsidRPr="0015350D">
        <w:rPr>
          <w:sz w:val="12"/>
        </w:rPr>
        <w:t xml:space="preserve"> </w:t>
      </w:r>
      <w:r w:rsidRPr="0015350D">
        <w:rPr>
          <w:sz w:val="12"/>
          <w:lang w:val="en-US"/>
        </w:rPr>
        <w:t xml:space="preserve">See specifications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14:paraId="014BE4E4" w14:textId="77777777" w:rsidR="006300DD" w:rsidRPr="0015350D" w:rsidRDefault="006300DD">
      <w:pPr>
        <w:pStyle w:val="Funotentext"/>
        <w:rPr>
          <w:lang w:val="en-US"/>
        </w:rPr>
      </w:pPr>
      <w:r w:rsidRPr="0015350D">
        <w:rPr>
          <w:rStyle w:val="Funotenzeichen"/>
          <w:sz w:val="12"/>
          <w:szCs w:val="12"/>
        </w:rPr>
        <w:footnoteRef/>
      </w:r>
      <w:r w:rsidRPr="0015350D">
        <w:rPr>
          <w:sz w:val="12"/>
          <w:szCs w:val="12"/>
        </w:rPr>
        <w:t xml:space="preserve"> See specifications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14:paraId="29BCE49D" w14:textId="6F7A50BC" w:rsidR="006300DD" w:rsidRPr="00A85D37" w:rsidRDefault="006300DD">
      <w:pPr>
        <w:pStyle w:val="Funotentext"/>
      </w:pPr>
      <w:r w:rsidRPr="00A85D37">
        <w:rPr>
          <w:rStyle w:val="Funotenzeichen"/>
          <w:sz w:val="16"/>
        </w:rPr>
        <w:footnoteRef/>
      </w:r>
      <w:r w:rsidRPr="00A85D37">
        <w:rPr>
          <w:sz w:val="16"/>
        </w:rPr>
        <w:t xml:space="preserve"> </w:t>
      </w:r>
      <w:r w:rsidRPr="00773312">
        <w:rPr>
          <w:sz w:val="12"/>
        </w:rPr>
        <w:t xml:space="preserve">see </w:t>
      </w:r>
      <w:proofErr w:type="spellStart"/>
      <w:r w:rsidRPr="00A85D37">
        <w:rPr>
          <w:sz w:val="12"/>
        </w:rPr>
        <w:t>Trepn</w:t>
      </w:r>
      <w:proofErr w:type="spellEnd"/>
      <w:r w:rsidRPr="00A85D37">
        <w:rPr>
          <w:sz w:val="12"/>
        </w:rPr>
        <w:t xml:space="preserve">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 w:id="8">
    <w:p w14:paraId="3D15A73C" w14:textId="42783DB3" w:rsidR="006300DD" w:rsidRPr="00A85D37" w:rsidRDefault="006300DD">
      <w:pPr>
        <w:pStyle w:val="Funotentext"/>
      </w:pPr>
      <w:r w:rsidRPr="00A85D37">
        <w:rPr>
          <w:rStyle w:val="Funotenzeichen"/>
          <w:sz w:val="16"/>
          <w:szCs w:val="16"/>
        </w:rPr>
        <w:footnoteRef/>
      </w:r>
      <w:r w:rsidRPr="00A85D37">
        <w:rPr>
          <w:sz w:val="16"/>
          <w:szCs w:val="16"/>
        </w:rPr>
        <w:t xml:space="preserve"> </w:t>
      </w:r>
      <w:r w:rsidRPr="00773312">
        <w:rPr>
          <w:sz w:val="12"/>
        </w:rPr>
        <w:t xml:space="preserve">see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9">
    <w:p w14:paraId="1B3D3E2C" w14:textId="172D174E" w:rsidR="006300DD" w:rsidRPr="00CE4A8B" w:rsidRDefault="006300DD">
      <w:pPr>
        <w:pStyle w:val="Funotentext"/>
        <w:rPr>
          <w:lang w:val="en-US"/>
        </w:rPr>
      </w:pPr>
      <w:r w:rsidRPr="00773312">
        <w:rPr>
          <w:rStyle w:val="Funotenzeichen"/>
          <w:sz w:val="16"/>
        </w:rPr>
        <w:footnoteRef/>
      </w:r>
      <w:r w:rsidRPr="00773312">
        <w:rPr>
          <w:sz w:val="16"/>
        </w:rPr>
        <w:t xml:space="preserve"> </w:t>
      </w:r>
      <w:r w:rsidRPr="00773312">
        <w:rPr>
          <w:sz w:val="12"/>
        </w:rPr>
        <w:t xml:space="preserve">see 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r w:rsidRPr="00773312">
        <w:rPr>
          <w:rFonts w:ascii="Courier New" w:hAnsi="Courier New" w:cs="Courier New"/>
          <w:sz w:val="12"/>
        </w:rPr>
        <w:t>google-maps-grand-canyon-</w:t>
      </w:r>
      <w:proofErr w:type="spellStart"/>
      <w:r w:rsidRPr="00773312">
        <w:rPr>
          <w:rFonts w:ascii="Courier New" w:hAnsi="Courier New" w:cs="Courier New"/>
          <w:sz w:val="12"/>
        </w:rPr>
        <w:t>colorado</w:t>
      </w:r>
      <w:proofErr w:type="spellEnd"/>
      <w:r w:rsidRPr="00773312">
        <w:rPr>
          <w:rFonts w:ascii="Courier New" w:hAnsi="Courier New" w:cs="Courier New"/>
          <w:sz w:val="12"/>
        </w:rPr>
        <w:t>-river/6339489/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968FAB" w14:textId="0E5A8CA6" w:rsidR="006300DD" w:rsidRPr="007123C3" w:rsidRDefault="006300DD" w:rsidP="000C42D5">
    <w:pPr>
      <w:rPr>
        <w:color w:val="CC00CC"/>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sidRPr="007123C3">
      <w:rPr>
        <w:color w:val="CC00CC"/>
        <w:sz w:val="16"/>
      </w:rPr>
      <w:t>[TITLE]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B09414" w14:textId="77777777" w:rsidR="006300DD" w:rsidRDefault="006300DD" w:rsidP="00A45FD9">
    <w:pPr>
      <w:jc w:val="center"/>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0541BF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5A2E0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1D221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774D6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C017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15:restartNumberingAfterBreak="0">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1"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5"/>
  </w:num>
  <w:num w:numId="4">
    <w:abstractNumId w:val="14"/>
  </w:num>
  <w:num w:numId="5">
    <w:abstractNumId w:val="17"/>
  </w:num>
  <w:num w:numId="6">
    <w:abstractNumId w:val="16"/>
  </w:num>
  <w:num w:numId="7">
    <w:abstractNumId w:val="21"/>
  </w:num>
  <w:num w:numId="8">
    <w:abstractNumId w:val="12"/>
  </w:num>
  <w:num w:numId="9">
    <w:abstractNumId w:val="20"/>
  </w:num>
  <w:num w:numId="10">
    <w:abstractNumId w:val="13"/>
  </w:num>
  <w:num w:numId="11">
    <w:abstractNumId w:val="18"/>
  </w:num>
  <w:num w:numId="12">
    <w:abstractNumId w:val="19"/>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s699852">
    <w15:presenceInfo w15:providerId="None" w15:userId="ms699852"/>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isplayBackgroundShape/>
  <w:embedSystemFonts/>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9FF"/>
    <w:rsid w:val="0000387C"/>
    <w:rsid w:val="000130C0"/>
    <w:rsid w:val="00021D47"/>
    <w:rsid w:val="00044250"/>
    <w:rsid w:val="00062496"/>
    <w:rsid w:val="00070EB7"/>
    <w:rsid w:val="00077C3E"/>
    <w:rsid w:val="000A7D0B"/>
    <w:rsid w:val="000B1042"/>
    <w:rsid w:val="000B12F9"/>
    <w:rsid w:val="000C42D5"/>
    <w:rsid w:val="000C4BCF"/>
    <w:rsid w:val="000D7AF2"/>
    <w:rsid w:val="000E574C"/>
    <w:rsid w:val="001035FD"/>
    <w:rsid w:val="001120B6"/>
    <w:rsid w:val="0012252B"/>
    <w:rsid w:val="00136378"/>
    <w:rsid w:val="001370FE"/>
    <w:rsid w:val="00142C51"/>
    <w:rsid w:val="00150D70"/>
    <w:rsid w:val="0015350D"/>
    <w:rsid w:val="001576A2"/>
    <w:rsid w:val="001666A5"/>
    <w:rsid w:val="0017374A"/>
    <w:rsid w:val="001A1E0E"/>
    <w:rsid w:val="001A3C0F"/>
    <w:rsid w:val="001D29E5"/>
    <w:rsid w:val="001F797D"/>
    <w:rsid w:val="00200C1B"/>
    <w:rsid w:val="0020434C"/>
    <w:rsid w:val="0021490D"/>
    <w:rsid w:val="00240CDB"/>
    <w:rsid w:val="00241FF5"/>
    <w:rsid w:val="00242A31"/>
    <w:rsid w:val="00252215"/>
    <w:rsid w:val="00267F73"/>
    <w:rsid w:val="00271722"/>
    <w:rsid w:val="00281F45"/>
    <w:rsid w:val="002A2744"/>
    <w:rsid w:val="002A3E9D"/>
    <w:rsid w:val="002C55D4"/>
    <w:rsid w:val="002E597D"/>
    <w:rsid w:val="002E60BE"/>
    <w:rsid w:val="002F46E2"/>
    <w:rsid w:val="0034504A"/>
    <w:rsid w:val="00352103"/>
    <w:rsid w:val="00355B20"/>
    <w:rsid w:val="00362C84"/>
    <w:rsid w:val="003A1137"/>
    <w:rsid w:val="003C1396"/>
    <w:rsid w:val="003C7F96"/>
    <w:rsid w:val="003D4743"/>
    <w:rsid w:val="00400996"/>
    <w:rsid w:val="00423F74"/>
    <w:rsid w:val="00450A39"/>
    <w:rsid w:val="0047705D"/>
    <w:rsid w:val="00477EC3"/>
    <w:rsid w:val="00490C85"/>
    <w:rsid w:val="004A1C41"/>
    <w:rsid w:val="004B1454"/>
    <w:rsid w:val="004B7507"/>
    <w:rsid w:val="004C0830"/>
    <w:rsid w:val="004C0B7D"/>
    <w:rsid w:val="004C4058"/>
    <w:rsid w:val="004C6772"/>
    <w:rsid w:val="004E7946"/>
    <w:rsid w:val="0052734B"/>
    <w:rsid w:val="00527765"/>
    <w:rsid w:val="0055042B"/>
    <w:rsid w:val="00566A3E"/>
    <w:rsid w:val="00574C69"/>
    <w:rsid w:val="005A62AE"/>
    <w:rsid w:val="005B3AFC"/>
    <w:rsid w:val="005B716D"/>
    <w:rsid w:val="005D18CB"/>
    <w:rsid w:val="005F3046"/>
    <w:rsid w:val="005F3C02"/>
    <w:rsid w:val="00602221"/>
    <w:rsid w:val="006203F0"/>
    <w:rsid w:val="006300DD"/>
    <w:rsid w:val="00631FF4"/>
    <w:rsid w:val="00636C17"/>
    <w:rsid w:val="00687068"/>
    <w:rsid w:val="006A384C"/>
    <w:rsid w:val="006B1C7D"/>
    <w:rsid w:val="006D524E"/>
    <w:rsid w:val="006E0AE7"/>
    <w:rsid w:val="006E5111"/>
    <w:rsid w:val="006E5846"/>
    <w:rsid w:val="006F1468"/>
    <w:rsid w:val="007123C3"/>
    <w:rsid w:val="007409D7"/>
    <w:rsid w:val="00762068"/>
    <w:rsid w:val="00765B50"/>
    <w:rsid w:val="00773312"/>
    <w:rsid w:val="007828E1"/>
    <w:rsid w:val="007A4A39"/>
    <w:rsid w:val="007A6222"/>
    <w:rsid w:val="007B1876"/>
    <w:rsid w:val="007D0A58"/>
    <w:rsid w:val="007E038C"/>
    <w:rsid w:val="007E5F53"/>
    <w:rsid w:val="007F0C44"/>
    <w:rsid w:val="00821DA3"/>
    <w:rsid w:val="0083342F"/>
    <w:rsid w:val="00843845"/>
    <w:rsid w:val="00852178"/>
    <w:rsid w:val="008546A4"/>
    <w:rsid w:val="00857596"/>
    <w:rsid w:val="00871D0E"/>
    <w:rsid w:val="00880819"/>
    <w:rsid w:val="00896273"/>
    <w:rsid w:val="008B7415"/>
    <w:rsid w:val="008C3933"/>
    <w:rsid w:val="008C5BEE"/>
    <w:rsid w:val="008D515D"/>
    <w:rsid w:val="008D5480"/>
    <w:rsid w:val="008F3499"/>
    <w:rsid w:val="009028C8"/>
    <w:rsid w:val="00912D71"/>
    <w:rsid w:val="00935D4F"/>
    <w:rsid w:val="00941191"/>
    <w:rsid w:val="00944C7D"/>
    <w:rsid w:val="009745B3"/>
    <w:rsid w:val="00975ABA"/>
    <w:rsid w:val="00984126"/>
    <w:rsid w:val="0098414F"/>
    <w:rsid w:val="009971CE"/>
    <w:rsid w:val="009B3644"/>
    <w:rsid w:val="009D6322"/>
    <w:rsid w:val="009E0F1A"/>
    <w:rsid w:val="00A05590"/>
    <w:rsid w:val="00A13904"/>
    <w:rsid w:val="00A202B4"/>
    <w:rsid w:val="00A21D56"/>
    <w:rsid w:val="00A25676"/>
    <w:rsid w:val="00A26373"/>
    <w:rsid w:val="00A40C77"/>
    <w:rsid w:val="00A45FD9"/>
    <w:rsid w:val="00A61857"/>
    <w:rsid w:val="00A64438"/>
    <w:rsid w:val="00A85D37"/>
    <w:rsid w:val="00AA5066"/>
    <w:rsid w:val="00AB19FF"/>
    <w:rsid w:val="00AB410F"/>
    <w:rsid w:val="00AC65B5"/>
    <w:rsid w:val="00B03DE1"/>
    <w:rsid w:val="00B0665C"/>
    <w:rsid w:val="00B06EE2"/>
    <w:rsid w:val="00B12C32"/>
    <w:rsid w:val="00B17119"/>
    <w:rsid w:val="00B255B2"/>
    <w:rsid w:val="00B301E5"/>
    <w:rsid w:val="00B319EE"/>
    <w:rsid w:val="00B55D11"/>
    <w:rsid w:val="00BA4053"/>
    <w:rsid w:val="00BB25DE"/>
    <w:rsid w:val="00BD4F4F"/>
    <w:rsid w:val="00C12DBC"/>
    <w:rsid w:val="00C32FD4"/>
    <w:rsid w:val="00C377DB"/>
    <w:rsid w:val="00C478C8"/>
    <w:rsid w:val="00C6426F"/>
    <w:rsid w:val="00C64856"/>
    <w:rsid w:val="00C65CF3"/>
    <w:rsid w:val="00C9311B"/>
    <w:rsid w:val="00CA45F6"/>
    <w:rsid w:val="00CC5F52"/>
    <w:rsid w:val="00CD3049"/>
    <w:rsid w:val="00CE4A8B"/>
    <w:rsid w:val="00CF6F9A"/>
    <w:rsid w:val="00D157DA"/>
    <w:rsid w:val="00D16906"/>
    <w:rsid w:val="00D30397"/>
    <w:rsid w:val="00D343E6"/>
    <w:rsid w:val="00D349F3"/>
    <w:rsid w:val="00D471B3"/>
    <w:rsid w:val="00D82E3E"/>
    <w:rsid w:val="00D86F78"/>
    <w:rsid w:val="00DB01A4"/>
    <w:rsid w:val="00DB13F1"/>
    <w:rsid w:val="00DB2A87"/>
    <w:rsid w:val="00DD656E"/>
    <w:rsid w:val="00DF00E8"/>
    <w:rsid w:val="00DF1810"/>
    <w:rsid w:val="00E02E30"/>
    <w:rsid w:val="00E10DF3"/>
    <w:rsid w:val="00E121FC"/>
    <w:rsid w:val="00E3461B"/>
    <w:rsid w:val="00E406DF"/>
    <w:rsid w:val="00E45B01"/>
    <w:rsid w:val="00E50F72"/>
    <w:rsid w:val="00E677B8"/>
    <w:rsid w:val="00E70336"/>
    <w:rsid w:val="00E7729B"/>
    <w:rsid w:val="00E821AE"/>
    <w:rsid w:val="00E87DF5"/>
    <w:rsid w:val="00E96DE8"/>
    <w:rsid w:val="00EA2EF9"/>
    <w:rsid w:val="00EA640D"/>
    <w:rsid w:val="00EB4FCC"/>
    <w:rsid w:val="00EB59A5"/>
    <w:rsid w:val="00EC5DA7"/>
    <w:rsid w:val="00ED0199"/>
    <w:rsid w:val="00ED3F70"/>
    <w:rsid w:val="00EE74BB"/>
    <w:rsid w:val="00EE7586"/>
    <w:rsid w:val="00EF2689"/>
    <w:rsid w:val="00EF2D14"/>
    <w:rsid w:val="00EF56DF"/>
    <w:rsid w:val="00F03DF4"/>
    <w:rsid w:val="00F1217A"/>
    <w:rsid w:val="00F13222"/>
    <w:rsid w:val="00F22743"/>
    <w:rsid w:val="00F25182"/>
    <w:rsid w:val="00F25A90"/>
    <w:rsid w:val="00F34413"/>
    <w:rsid w:val="00F729AF"/>
    <w:rsid w:val="00F830A5"/>
    <w:rsid w:val="00FA0E1F"/>
    <w:rsid w:val="00FA30B9"/>
    <w:rsid w:val="00FD165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28D8802"/>
  <w15:chartTrackingRefBased/>
  <w15:docId w15:val="{3CE4D5CD-CE4D-4586-B1C6-D4132AA06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pPr>
      <w:keepNext/>
      <w:numPr>
        <w:numId w:val="2"/>
      </w:numPr>
      <w:spacing w:before="240" w:after="60"/>
      <w:jc w:val="both"/>
      <w:outlineLvl w:val="0"/>
    </w:pPr>
    <w:rPr>
      <w:kern w:val="1"/>
      <w:sz w:val="20"/>
    </w:rPr>
  </w:style>
  <w:style w:type="paragraph" w:styleId="berschrift2">
    <w:name w:val="heading 2"/>
    <w:basedOn w:val="Standard"/>
    <w:next w:val="Standard"/>
    <w:qFormat/>
    <w:pPr>
      <w:spacing w:after="60"/>
      <w:jc w:val="both"/>
      <w:outlineLvl w:val="1"/>
    </w:pPr>
    <w:rPr>
      <w:i/>
      <w:sz w:val="20"/>
    </w:rPr>
  </w:style>
  <w:style w:type="paragraph" w:styleId="berschrift3">
    <w:name w:val="heading 3"/>
    <w:basedOn w:val="Standard"/>
    <w:next w:val="Standard"/>
    <w:qFormat/>
    <w:pPr>
      <w:keepNext/>
      <w:numPr>
        <w:ilvl w:val="2"/>
        <w:numId w:val="2"/>
      </w:numPr>
      <w:spacing w:before="240" w:after="60"/>
      <w:jc w:val="both"/>
      <w:outlineLvl w:val="2"/>
    </w:pPr>
    <w:rPr>
      <w:b/>
    </w:rPr>
  </w:style>
  <w:style w:type="paragraph" w:styleId="berschrift4">
    <w:name w:val="heading 4"/>
    <w:basedOn w:val="Standard"/>
    <w:next w:val="Standard"/>
    <w:qFormat/>
    <w:pPr>
      <w:keepNext/>
      <w:numPr>
        <w:ilvl w:val="3"/>
        <w:numId w:val="2"/>
      </w:numPr>
      <w:spacing w:before="240" w:after="60"/>
      <w:jc w:val="both"/>
      <w:outlineLvl w:val="3"/>
    </w:pPr>
    <w:rPr>
      <w:b/>
      <w:i/>
    </w:rPr>
  </w:style>
  <w:style w:type="paragraph" w:styleId="berschrift5">
    <w:name w:val="heading 5"/>
    <w:basedOn w:val="Standard"/>
    <w:next w:val="Standard"/>
    <w:qFormat/>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cs="Times New Roman"/>
      <w:i w:val="0"/>
      <w:iCs w:val="0"/>
    </w:rPr>
  </w:style>
  <w:style w:type="character" w:customStyle="1" w:styleId="WW8Num2z1">
    <w:name w:val="WW8Num2z1"/>
    <w:rPr>
      <w:rFonts w:cs="Times New Roman"/>
    </w:rPr>
  </w:style>
  <w:style w:type="character" w:customStyle="1" w:styleId="WW8Num2z3">
    <w:name w:val="WW8Num2z3"/>
    <w:rPr>
      <w:rFonts w:ascii="Times New Roman" w:hAnsi="Times New Roman" w:cs="Times New Roman"/>
      <w:b w:val="0"/>
      <w:bCs w:val="0"/>
      <w:i/>
      <w:iCs/>
      <w:sz w:val="20"/>
      <w:szCs w:val="20"/>
    </w:rPr>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rPr>
      <w:b w:val="0"/>
      <w:i w:val="0"/>
    </w:rPr>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0">
    <w:name w:val="WW8Num5z0"/>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6z3">
    <w:name w:val="WW8Num6z3"/>
    <w:rPr>
      <w:rFonts w:ascii="Symbol" w:hAnsi="Symbol" w:cs="Symbol"/>
    </w:rPr>
  </w:style>
  <w:style w:type="character" w:customStyle="1" w:styleId="WW8Num7z0">
    <w:name w:val="WW8Num7z0"/>
  </w:style>
  <w:style w:type="character" w:customStyle="1" w:styleId="WW8Num8z0">
    <w:name w:val="WW8Num8z0"/>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rPr>
      <w:rFonts w:ascii="Times New Roman" w:hAnsi="Times New Roman" w:cs="Times New Roman"/>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9z3">
    <w:name w:val="WW8Num9z3"/>
    <w:rPr>
      <w:rFonts w:ascii="Symbol" w:hAnsi="Symbol" w:cs="Symbol"/>
    </w:rPr>
  </w:style>
  <w:style w:type="character" w:customStyle="1" w:styleId="WW8Num10z0">
    <w:name w:val="WW8Num10z0"/>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0z3">
    <w:name w:val="WW8Num10z3"/>
    <w:rPr>
      <w:rFonts w:ascii="Symbol" w:hAnsi="Symbol" w:cs="Symbol"/>
    </w:rPr>
  </w:style>
  <w:style w:type="character" w:customStyle="1" w:styleId="WW8Num11z0">
    <w:name w:val="WW8Num11z0"/>
    <w:rPr>
      <w:rFonts w:ascii="Times New Roman" w:eastAsia="Times New Roman" w:hAnsi="Times New Roman" w:cs="Times New Roman"/>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1z3">
    <w:name w:val="WW8Num11z3"/>
    <w:rPr>
      <w:rFonts w:ascii="Symbol" w:hAnsi="Symbol" w:cs="Symbol"/>
    </w:rPr>
  </w:style>
  <w:style w:type="character" w:customStyle="1" w:styleId="WW8Num12z0">
    <w:name w:val="WW8Num12z0"/>
    <w:rPr>
      <w:rFonts w:ascii="Times New Roman" w:hAnsi="Times New Roman" w:cs="Times New Roman"/>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2z3">
    <w:name w:val="WW8Num12z3"/>
    <w:rPr>
      <w:rFonts w:ascii="Symbol" w:hAnsi="Symbol" w:cs="Symbol"/>
    </w:rPr>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Absatz-Standardschriftart1">
    <w:name w:val="Absatz-Standardschriftart1"/>
  </w:style>
  <w:style w:type="character" w:styleId="Hyperlink">
    <w:name w:val="Hyperlink"/>
    <w:rPr>
      <w:color w:val="0000FF"/>
      <w:u w:val="single"/>
    </w:rPr>
  </w:style>
  <w:style w:type="character" w:styleId="Seitenzahl">
    <w:name w:val="page number"/>
    <w:basedOn w:val="Absatz-Standardschriftart1"/>
  </w:style>
  <w:style w:type="character" w:customStyle="1" w:styleId="CommentReference">
    <w:name w:val="Comment Reference"/>
    <w:rPr>
      <w:sz w:val="16"/>
      <w:szCs w:val="16"/>
    </w:rPr>
  </w:style>
  <w:style w:type="character" w:styleId="Hervorhebung">
    <w:name w:val="Emphasis"/>
    <w:qFormat/>
    <w:rPr>
      <w:i/>
      <w:iCs/>
    </w:rPr>
  </w:style>
  <w:style w:type="character" w:customStyle="1" w:styleId="h">
    <w:name w:val="h"/>
    <w:basedOn w:val="Absatz-Standardschriftart1"/>
  </w:style>
  <w:style w:type="character" w:customStyle="1" w:styleId="BodyTextChar">
    <w:name w:val="Body Text Char"/>
    <w:basedOn w:val="Absatz-Standardschriftart1"/>
  </w:style>
  <w:style w:type="character" w:customStyle="1" w:styleId="Heading1Char">
    <w:name w:val="Heading 1 Char"/>
    <w:rPr>
      <w:kern w:val="1"/>
      <w:lang w:val="en-GB"/>
    </w:rPr>
  </w:style>
  <w:style w:type="paragraph" w:customStyle="1" w:styleId="Heading">
    <w:name w:val="Heading"/>
    <w:basedOn w:val="Standard"/>
    <w:next w:val="Textkrper"/>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pPr>
      <w:widowControl w:val="0"/>
      <w:jc w:val="both"/>
    </w:pPr>
    <w:rPr>
      <w:sz w:val="20"/>
      <w:lang w:val="en-US"/>
    </w:rPr>
  </w:style>
  <w:style w:type="paragraph" w:styleId="Liste">
    <w:name w:val="List"/>
    <w:basedOn w:val="Textkrper"/>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pPr>
      <w:suppressLineNumbers/>
    </w:pPr>
    <w:rPr>
      <w:rFonts w:cs="FreeSans"/>
    </w:rPr>
  </w:style>
  <w:style w:type="paragraph" w:customStyle="1" w:styleId="PRec-MainText">
    <w:name w:val="PRec- Main Text"/>
    <w:basedOn w:val="Standard"/>
    <w:link w:val="PRec-MainTextZchn"/>
    <w:qFormat/>
    <w:pPr>
      <w:ind w:firstLine="397"/>
      <w:jc w:val="both"/>
    </w:pPr>
    <w:rPr>
      <w:sz w:val="20"/>
    </w:rPr>
  </w:style>
  <w:style w:type="paragraph" w:customStyle="1" w:styleId="PRec-Heading1">
    <w:name w:val="PRec- Heading 1"/>
    <w:basedOn w:val="PRec-MainText"/>
    <w:link w:val="PRec-Heading1Zchn"/>
    <w:qFormat/>
    <w:pPr>
      <w:keepNext/>
      <w:spacing w:before="360" w:after="120"/>
      <w:ind w:firstLine="0"/>
      <w:jc w:val="center"/>
    </w:pPr>
    <w:rPr>
      <w:smallCaps/>
    </w:rPr>
  </w:style>
  <w:style w:type="paragraph" w:customStyle="1" w:styleId="PRec-Refs">
    <w:name w:val="PRec- Refs"/>
    <w:basedOn w:val="Standard"/>
    <w:qFormat/>
    <w:pPr>
      <w:ind w:left="312" w:hanging="312"/>
      <w:jc w:val="both"/>
    </w:pPr>
    <w:rPr>
      <w:sz w:val="16"/>
    </w:rPr>
  </w:style>
  <w:style w:type="paragraph" w:customStyle="1" w:styleId="PRec-Heading2">
    <w:name w:val="PRec- Heading 2"/>
    <w:basedOn w:val="PRec-Heading1"/>
    <w:qFormat/>
    <w:pPr>
      <w:spacing w:before="240"/>
      <w:jc w:val="left"/>
    </w:pPr>
    <w:rPr>
      <w:i/>
      <w:smallCaps w:val="0"/>
    </w:rPr>
  </w:style>
  <w:style w:type="paragraph" w:customStyle="1" w:styleId="PRec-Title">
    <w:name w:val="PRec- Title"/>
    <w:basedOn w:val="PRec-MainText"/>
    <w:pPr>
      <w:spacing w:before="600" w:after="240"/>
      <w:ind w:firstLine="0"/>
      <w:jc w:val="center"/>
    </w:pPr>
    <w:rPr>
      <w:caps/>
      <w:sz w:val="30"/>
    </w:rPr>
  </w:style>
  <w:style w:type="paragraph" w:customStyle="1" w:styleId="PRec-Author">
    <w:name w:val="PRec- Author"/>
    <w:basedOn w:val="PRec-MainText"/>
    <w:qFormat/>
    <w:pPr>
      <w:ind w:firstLine="0"/>
      <w:jc w:val="center"/>
    </w:pPr>
    <w:rPr>
      <w:smallCaps/>
    </w:rPr>
  </w:style>
  <w:style w:type="paragraph" w:customStyle="1" w:styleId="PRec-Figures">
    <w:name w:val="PRec- Figures"/>
    <w:basedOn w:val="PRec-Title"/>
    <w:qFormat/>
    <w:pPr>
      <w:spacing w:before="60"/>
    </w:pPr>
    <w:rPr>
      <w:caps w:val="0"/>
      <w:sz w:val="16"/>
    </w:rPr>
  </w:style>
  <w:style w:type="paragraph" w:customStyle="1" w:styleId="PRec-Affiliation">
    <w:name w:val="PRec- Affiliation"/>
    <w:basedOn w:val="PRec-Author"/>
    <w:qFormat/>
    <w:pPr>
      <w:spacing w:after="240"/>
    </w:pPr>
    <w:rPr>
      <w:i/>
      <w:smallCaps w:val="0"/>
    </w:rPr>
  </w:style>
  <w:style w:type="paragraph" w:customStyle="1" w:styleId="PRec-Abstract">
    <w:name w:val="PRec- Abstract"/>
    <w:basedOn w:val="PRec-MainText"/>
    <w:qFormat/>
    <w:pPr>
      <w:ind w:left="284" w:right="311"/>
    </w:pPr>
    <w:rPr>
      <w:i/>
      <w:lang w:val="fr-FR"/>
    </w:rPr>
  </w:style>
  <w:style w:type="paragraph" w:customStyle="1" w:styleId="PRec-Keywords">
    <w:name w:val="PRec- Keywords"/>
    <w:basedOn w:val="PRec-Abstract"/>
    <w:qFormat/>
    <w:pPr>
      <w:spacing w:before="240" w:after="120"/>
      <w:ind w:left="0" w:right="27" w:firstLine="29"/>
      <w:jc w:val="center"/>
    </w:pPr>
    <w:rPr>
      <w:i w:val="0"/>
    </w:rPr>
  </w:style>
  <w:style w:type="paragraph" w:customStyle="1" w:styleId="PRec-Abstractheader">
    <w:name w:val="PRec- Abstract header"/>
    <w:basedOn w:val="PRec-Abstract"/>
    <w:qFormat/>
    <w:pPr>
      <w:spacing w:before="360" w:after="120"/>
      <w:ind w:firstLine="0"/>
      <w:jc w:val="center"/>
    </w:pPr>
  </w:style>
  <w:style w:type="paragraph" w:styleId="Kopfzeile">
    <w:name w:val="header"/>
    <w:basedOn w:val="Standard"/>
  </w:style>
  <w:style w:type="paragraph" w:customStyle="1" w:styleId="PRec-Tabletitle">
    <w:name w:val="PRec- Table title"/>
    <w:basedOn w:val="PRec-Figures"/>
    <w:qFormat/>
    <w:pPr>
      <w:spacing w:before="240" w:after="60"/>
    </w:pPr>
  </w:style>
  <w:style w:type="paragraph" w:customStyle="1" w:styleId="PRec-Tables">
    <w:name w:val="PRec- Tables"/>
    <w:basedOn w:val="PRec-Refs"/>
    <w:qFormat/>
    <w:pPr>
      <w:spacing w:before="60" w:after="60"/>
      <w:jc w:val="center"/>
    </w:pPr>
    <w:rPr>
      <w:i/>
    </w:rPr>
  </w:style>
  <w:style w:type="paragraph" w:customStyle="1" w:styleId="FigTablecaptionwithoneline">
    <w:name w:val="Fig./Table caption with one line"/>
    <w:basedOn w:val="Standard"/>
    <w:pPr>
      <w:spacing w:before="120"/>
      <w:jc w:val="center"/>
    </w:pPr>
    <w:rPr>
      <w:sz w:val="18"/>
    </w:rPr>
  </w:style>
  <w:style w:type="paragraph" w:customStyle="1" w:styleId="Referencetext">
    <w:name w:val="Reference text"/>
    <w:basedOn w:val="Standard"/>
    <w:pPr>
      <w:spacing w:after="180"/>
      <w:jc w:val="both"/>
    </w:pPr>
    <w:rPr>
      <w:sz w:val="18"/>
    </w:rPr>
  </w:style>
  <w:style w:type="paragraph" w:customStyle="1" w:styleId="O3DRef">
    <w:name w:val="O3D Ref"/>
    <w:basedOn w:val="Standard"/>
    <w:pPr>
      <w:ind w:left="578" w:hanging="578"/>
      <w:jc w:val="both"/>
    </w:pPr>
  </w:style>
  <w:style w:type="paragraph" w:customStyle="1" w:styleId="Sprechblasentext1">
    <w:name w:val="Sprechblasentext1"/>
    <w:basedOn w:val="Standard"/>
    <w:rPr>
      <w:rFonts w:ascii="Tahoma" w:hAnsi="Tahoma" w:cs="Tahoma"/>
      <w:sz w:val="16"/>
      <w:szCs w:val="16"/>
    </w:rPr>
  </w:style>
  <w:style w:type="paragraph" w:customStyle="1" w:styleId="CommentText">
    <w:name w:val="Comment Text"/>
    <w:basedOn w:val="Standard"/>
    <w:rPr>
      <w:sz w:val="20"/>
    </w:rPr>
  </w:style>
  <w:style w:type="paragraph" w:customStyle="1" w:styleId="CommentSubject">
    <w:name w:val="Comment Subject"/>
    <w:basedOn w:val="CommentText"/>
    <w:next w:val="CommentText"/>
    <w:rPr>
      <w:b/>
      <w:bCs/>
    </w:rPr>
  </w:style>
  <w:style w:type="paragraph" w:customStyle="1" w:styleId="references">
    <w:name w:val="references"/>
    <w:basedOn w:val="Standard"/>
    <w:pPr>
      <w:ind w:left="227" w:hanging="227"/>
      <w:jc w:val="both"/>
    </w:pPr>
    <w:rPr>
      <w:sz w:val="17"/>
      <w:lang w:val="it-IT"/>
    </w:rPr>
  </w:style>
  <w:style w:type="paragraph" w:customStyle="1" w:styleId="StandardWeb1">
    <w:name w:val="Standard (Web)1"/>
    <w:basedOn w:val="Standard"/>
    <w:pPr>
      <w:spacing w:before="280" w:after="280"/>
    </w:pPr>
    <w:rPr>
      <w:szCs w:val="24"/>
      <w:lang w:val="it-IT"/>
    </w:rPr>
  </w:style>
  <w:style w:type="paragraph" w:customStyle="1" w:styleId="berarbeitung1">
    <w:name w:val="Überarbeitung1"/>
    <w:pPr>
      <w:suppressAutoHyphens/>
    </w:pPr>
    <w:rPr>
      <w:sz w:val="24"/>
      <w:lang w:val="en-GB" w:eastAsia="zh-CN"/>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styleId="Fuzeile">
    <w:name w:val="footer"/>
    <w:basedOn w:val="Standard"/>
    <w:pPr>
      <w:suppressLineNumbers/>
      <w:tabs>
        <w:tab w:val="center" w:pos="4819"/>
        <w:tab w:val="right" w:pos="9638"/>
      </w:tabs>
    </w:pPr>
  </w:style>
  <w:style w:type="paragraph" w:customStyle="1" w:styleId="HeaderLeft">
    <w:name w:val="Header Left"/>
    <w:basedOn w:val="Standard"/>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rFonts w:eastAsia="SimSun"/>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styleId="NichtaufgelsteErwhnung">
    <w:name w:val="Unresolved Mention"/>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raster">
    <w:name w:val="Table Grid"/>
    <w:basedOn w:val="NormaleTabelle"/>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chart" Target="charts/chart4.xml"/><Relationship Id="rId39" Type="http://schemas.openxmlformats.org/officeDocument/2006/relationships/chart" Target="charts/chart17.xml"/><Relationship Id="rId21" Type="http://schemas.openxmlformats.org/officeDocument/2006/relationships/chart" Target="charts/chart1.xml"/><Relationship Id="rId34" Type="http://schemas.openxmlformats.org/officeDocument/2006/relationships/chart" Target="charts/chart12.xml"/><Relationship Id="rId42" Type="http://schemas.openxmlformats.org/officeDocument/2006/relationships/image" Target="media/image12.png"/><Relationship Id="rId47" Type="http://schemas.openxmlformats.org/officeDocument/2006/relationships/image" Target="media/image16.png"/><Relationship Id="rId50" Type="http://schemas.openxmlformats.org/officeDocument/2006/relationships/header" Target="header2.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chart" Target="charts/chart7.xml"/><Relationship Id="rId11" Type="http://schemas.openxmlformats.org/officeDocument/2006/relationships/hyperlink" Target="mailto:remondino@fbk.eu" TargetMode="External"/><Relationship Id="rId24" Type="http://schemas.openxmlformats.org/officeDocument/2006/relationships/chart" Target="charts/chart2.xml"/><Relationship Id="rId32" Type="http://schemas.openxmlformats.org/officeDocument/2006/relationships/chart" Target="charts/chart10.xml"/><Relationship Id="rId37" Type="http://schemas.openxmlformats.org/officeDocument/2006/relationships/chart" Target="charts/chart15.xml"/><Relationship Id="rId40" Type="http://schemas.openxmlformats.org/officeDocument/2006/relationships/chart" Target="charts/chart18.xml"/><Relationship Id="rId45" Type="http://schemas.openxmlformats.org/officeDocument/2006/relationships/image" Target="media/image14.png"/><Relationship Id="rId53" Type="http://schemas.openxmlformats.org/officeDocument/2006/relationships/footer" Target="footer3.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chart" Target="charts/chart9.xml"/><Relationship Id="rId44" Type="http://schemas.openxmlformats.org/officeDocument/2006/relationships/chart" Target="charts/chart20.xml"/><Relationship Id="rId52"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chart" Target="charts/chart5.xml"/><Relationship Id="rId30" Type="http://schemas.openxmlformats.org/officeDocument/2006/relationships/chart" Target="charts/chart8.xml"/><Relationship Id="rId35" Type="http://schemas.openxmlformats.org/officeDocument/2006/relationships/chart" Target="charts/chart13.xml"/><Relationship Id="rId43" Type="http://schemas.openxmlformats.org/officeDocument/2006/relationships/image" Target="media/image13.png"/><Relationship Id="rId48" Type="http://schemas.openxmlformats.org/officeDocument/2006/relationships/image" Target="media/image17.jpeg"/><Relationship Id="rId5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chart" Target="charts/chart3.xml"/><Relationship Id="rId33" Type="http://schemas.openxmlformats.org/officeDocument/2006/relationships/chart" Target="charts/chart11.xml"/><Relationship Id="rId38" Type="http://schemas.openxmlformats.org/officeDocument/2006/relationships/chart" Target="charts/chart16.xml"/><Relationship Id="rId46" Type="http://schemas.openxmlformats.org/officeDocument/2006/relationships/image" Target="media/image15.png"/><Relationship Id="rId20" Type="http://schemas.openxmlformats.org/officeDocument/2006/relationships/image" Target="media/image9.png"/><Relationship Id="rId41" Type="http://schemas.openxmlformats.org/officeDocument/2006/relationships/chart" Target="charts/chart19.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chart" Target="charts/chart6.xml"/><Relationship Id="rId36" Type="http://schemas.openxmlformats.org/officeDocument/2006/relationships/chart" Target="charts/chart14.xml"/><Relationship Id="rId4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5" Type="http://schemas.openxmlformats.org/officeDocument/2006/relationships/chartUserShapes" Target="../drawings/drawing1.xml"/><Relationship Id="rId4" Type="http://schemas.openxmlformats.org/officeDocument/2006/relationships/oleObject" Target="file:///C:\Users\Mela\Desktop\CPP_Code\00_ApplicationCode\00_ApplicationData\00_FolderWithData\InputData\REFERENZIERUNG_ALTPLAUEN\Untersuchung_Einfluss_Lage.xlsx" TargetMode="Externa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Users\Mela\Desktop\CPP_Code\00_ApplicationCode\00_ApplicationData\00_FolderWithData\InputData\REFERENZIERUNG_ALTPLAUEN\Untersuchung_Einfluss_Winkel_Ergebnis_ReproFehler.xlsx" TargetMode="Externa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C:\Users\Mela\WMA\CAWR\Beobachtungen\SensorFusion_IMU_Testl&#228;ufe\2018_03_12_Seminarraum_GalaxyS8_1\alle_testl&#228;uf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575E-2"/>
          <c:y val="0.1247279756525545"/>
          <c:w val="0.89019685039370078"/>
          <c:h val="0.5432924975988912"/>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81.403508771929822</c:v>
                </c:pt>
                <c:pt idx="4">
                  <c:v>81.403508771929822</c:v>
                </c:pt>
                <c:pt idx="5">
                  <c:v>97.894736842105274</c:v>
                </c:pt>
                <c:pt idx="6">
                  <c:v>#N/A</c:v>
                </c:pt>
                <c:pt idx="7">
                  <c:v>#N/A</c:v>
                </c:pt>
                <c:pt idx="8">
                  <c:v>#N/A</c:v>
                </c:pt>
                <c:pt idx="9">
                  <c:v>21.403508771929825</c:v>
                </c:pt>
                <c:pt idx="10">
                  <c:v>81.403508771929822</c:v>
                </c:pt>
                <c:pt idx="11">
                  <c:v>100</c:v>
                </c:pt>
                <c:pt idx="12">
                  <c:v>65.614035087719301</c:v>
                </c:pt>
                <c:pt idx="13">
                  <c:v>29.82456140350877</c:v>
                </c:pt>
                <c:pt idx="14">
                  <c:v>16.140350877192983</c:v>
                </c:pt>
                <c:pt idx="15">
                  <c:v>#N/A</c:v>
                </c:pt>
                <c:pt idx="16">
                  <c:v>81.403508771929822</c:v>
                </c:pt>
                <c:pt idx="17">
                  <c:v>81.403508771929822</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21.982758620689655</c:v>
                </c:pt>
                <c:pt idx="8">
                  <c:v>62.931034482758619</c:v>
                </c:pt>
                <c:pt idx="9">
                  <c:v>99.137931034482762</c:v>
                </c:pt>
                <c:pt idx="10">
                  <c:v>100</c:v>
                </c:pt>
                <c:pt idx="11">
                  <c:v>50.862068965517238</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24.727272727272727</c:v>
                </c:pt>
                <c:pt idx="8">
                  <c:v>0</c:v>
                </c:pt>
                <c:pt idx="9">
                  <c:v>60</c:v>
                </c:pt>
                <c:pt idx="10">
                  <c:v>84.36363636363636</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1214629855"/>
        <c:axId val="836824623"/>
      </c:lineChart>
      <c:catAx>
        <c:axId val="1214629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836824623"/>
        <c:crosses val="autoZero"/>
        <c:auto val="1"/>
        <c:lblAlgn val="ctr"/>
        <c:lblOffset val="100"/>
        <c:noMultiLvlLbl val="0"/>
      </c:catAx>
      <c:valAx>
        <c:axId val="836824623"/>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214629855"/>
        <c:crosses val="autoZero"/>
        <c:crossBetween val="between"/>
      </c:valAx>
      <c:spPr>
        <a:noFill/>
        <a:ln>
          <a:noFill/>
        </a:ln>
        <a:effectLst/>
      </c:spPr>
    </c:plotArea>
    <c:legend>
      <c:legendPos val="b"/>
      <c:layout>
        <c:manualLayout>
          <c:xMode val="edge"/>
          <c:yMode val="edge"/>
          <c:x val="0.24222146993686833"/>
          <c:y val="0.80026098127337786"/>
          <c:w val="0.51000131233595802"/>
          <c:h val="0.12818167953084861"/>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4">
    <c:autoUpdate val="0"/>
  </c:externalData>
  <c:userShapes r:id="rId5"/>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1.3502027062185959</c:v>
                </c:pt>
                <c:pt idx="2">
                  <c:v>1.3508279962186123</c:v>
                </c:pt>
                <c:pt idx="3">
                  <c:v>1.3519454762185887</c:v>
                </c:pt>
                <c:pt idx="4">
                  <c:v>1.3528841172356039</c:v>
                </c:pt>
                <c:pt idx="5">
                  <c:v>1.3561547062186321</c:v>
                </c:pt>
                <c:pt idx="6">
                  <c:v>1.3565843562185762</c:v>
                </c:pt>
                <c:pt idx="7">
                  <c:v>1.3571892036933519</c:v>
                </c:pt>
                <c:pt idx="8">
                  <c:v>1.3561606749687058</c:v>
                </c:pt>
                <c:pt idx="9">
                  <c:v>1.3543529862185295</c:v>
                </c:pt>
                <c:pt idx="10">
                  <c:v>1.3534975962185314</c:v>
                </c:pt>
                <c:pt idx="11">
                  <c:v>1.3497279062185612</c:v>
                </c:pt>
                <c:pt idx="12">
                  <c:v>1.3452335471277337</c:v>
                </c:pt>
                <c:pt idx="13">
                  <c:v>1.4758153312185698</c:v>
                </c:pt>
                <c:pt idx="14">
                  <c:v>1.8524323262186329</c:v>
                </c:pt>
                <c:pt idx="15">
                  <c:v>2.0102841362186581</c:v>
                </c:pt>
                <c:pt idx="16">
                  <c:v>1.3056039962186077</c:v>
                </c:pt>
                <c:pt idx="17">
                  <c:v>0.33477251621854975</c:v>
                </c:pt>
                <c:pt idx="18">
                  <c:v>-0.15675871725083823</c:v>
                </c:pt>
                <c:pt idx="19">
                  <c:v>-0.21046569529671899</c:v>
                </c:pt>
                <c:pt idx="20">
                  <c:v>-0.35074067198648606</c:v>
                </c:pt>
                <c:pt idx="21">
                  <c:v>-0.33995702378149417</c:v>
                </c:pt>
                <c:pt idx="22">
                  <c:v>-0.42920208378137659</c:v>
                </c:pt>
                <c:pt idx="23">
                  <c:v>-1.2170990337813947</c:v>
                </c:pt>
                <c:pt idx="24">
                  <c:v>-2.0135312237814276</c:v>
                </c:pt>
                <c:pt idx="25">
                  <c:v>-2.4614865137814093</c:v>
                </c:pt>
                <c:pt idx="26">
                  <c:v>-2.4096473821652893</c:v>
                </c:pt>
                <c:pt idx="27">
                  <c:v>-2.081326623781365</c:v>
                </c:pt>
                <c:pt idx="28">
                  <c:v>-1.4398858294957364</c:v>
                </c:pt>
                <c:pt idx="29">
                  <c:v>5.2318989562185578</c:v>
                </c:pt>
                <c:pt idx="30">
                  <c:v>5.3301789107639763</c:v>
                </c:pt>
                <c:pt idx="31">
                  <c:v>5.1471730962185092</c:v>
                </c:pt>
                <c:pt idx="32">
                  <c:v>4.6923682362184849</c:v>
                </c:pt>
                <c:pt idx="33">
                  <c:v>4.1165137662184321</c:v>
                </c:pt>
                <c:pt idx="34">
                  <c:v>3.8613915262186254</c:v>
                </c:pt>
                <c:pt idx="35">
                  <c:v>3.6977745781698133</c:v>
                </c:pt>
                <c:pt idx="36">
                  <c:v>3.1528294562185835</c:v>
                </c:pt>
                <c:pt idx="37">
                  <c:v>3.6709186362186585</c:v>
                </c:pt>
                <c:pt idx="38">
                  <c:v>4.6052697862186136</c:v>
                </c:pt>
                <c:pt idx="39">
                  <c:v>4.7886007725450099</c:v>
                </c:pt>
                <c:pt idx="40">
                  <c:v>4.580271926218586</c:v>
                </c:pt>
                <c:pt idx="41">
                  <c:v>4.436126515042119</c:v>
                </c:pt>
                <c:pt idx="42">
                  <c:v>4.761643044453848</c:v>
                </c:pt>
                <c:pt idx="43">
                  <c:v>4.532847116218619</c:v>
                </c:pt>
                <c:pt idx="44">
                  <c:v>3.1548764262184932</c:v>
                </c:pt>
                <c:pt idx="45">
                  <c:v>1.3110741462185445</c:v>
                </c:pt>
                <c:pt idx="46">
                  <c:v>3.7236366218593275E-2</c:v>
                </c:pt>
                <c:pt idx="47">
                  <c:v>-2.5769267637813726</c:v>
                </c:pt>
                <c:pt idx="48">
                  <c:v>-4.2513099737813604</c:v>
                </c:pt>
                <c:pt idx="49">
                  <c:v>-5.4013852437815473</c:v>
                </c:pt>
                <c:pt idx="50">
                  <c:v>-6.4178406490445781</c:v>
                </c:pt>
                <c:pt idx="51">
                  <c:v>-8.9030496062813853</c:v>
                </c:pt>
                <c:pt idx="52">
                  <c:v>-8.8232104537814422</c:v>
                </c:pt>
                <c:pt idx="53">
                  <c:v>-8.6462996062815449</c:v>
                </c:pt>
                <c:pt idx="54">
                  <c:v>-8.3266388037815062</c:v>
                </c:pt>
                <c:pt idx="55">
                  <c:v>-8.0371783837813524</c:v>
                </c:pt>
                <c:pt idx="56">
                  <c:v>-7.7252919136445826</c:v>
                </c:pt>
                <c:pt idx="57">
                  <c:v>-4.8262584983268937</c:v>
                </c:pt>
                <c:pt idx="58">
                  <c:v>-4.1408555537814351</c:v>
                </c:pt>
                <c:pt idx="59">
                  <c:v>-3.0774075637814065</c:v>
                </c:pt>
                <c:pt idx="60">
                  <c:v>-2.0063361937813511</c:v>
                </c:pt>
                <c:pt idx="61">
                  <c:v>-1.0979006637814308</c:v>
                </c:pt>
                <c:pt idx="62">
                  <c:v>-0.46963008378141069</c:v>
                </c:pt>
                <c:pt idx="63">
                  <c:v>-3.4859733781388513E-2</c:v>
                </c:pt>
                <c:pt idx="64">
                  <c:v>0.52540519392341878</c:v>
                </c:pt>
                <c:pt idx="65">
                  <c:v>4.0126081228852541</c:v>
                </c:pt>
                <c:pt idx="66">
                  <c:v>4.8916825062186291</c:v>
                </c:pt>
                <c:pt idx="67">
                  <c:v>6.3424026962185991</c:v>
                </c:pt>
                <c:pt idx="68">
                  <c:v>7.6876709862185351</c:v>
                </c:pt>
                <c:pt idx="69">
                  <c:v>8.6518788062185195</c:v>
                </c:pt>
                <c:pt idx="70">
                  <c:v>9.4025236362186178</c:v>
                </c:pt>
                <c:pt idx="71">
                  <c:v>9.9232745162185978</c:v>
                </c:pt>
                <c:pt idx="72">
                  <c:v>10.21658727621859</c:v>
                </c:pt>
                <c:pt idx="73">
                  <c:v>10.356571859727381</c:v>
                </c:pt>
                <c:pt idx="74">
                  <c:v>7.4356249062186066</c:v>
                </c:pt>
                <c:pt idx="75">
                  <c:v>5.8842263062185083</c:v>
                </c:pt>
                <c:pt idx="76">
                  <c:v>3.9208469662184768</c:v>
                </c:pt>
                <c:pt idx="77">
                  <c:v>1.6564304462185646</c:v>
                </c:pt>
                <c:pt idx="78">
                  <c:v>-0.4726361437815001</c:v>
                </c:pt>
                <c:pt idx="79">
                  <c:v>-2.6421927937814331</c:v>
                </c:pt>
                <c:pt idx="80">
                  <c:v>-5.8189957137813764</c:v>
                </c:pt>
                <c:pt idx="81">
                  <c:v>-8.3403674437814601</c:v>
                </c:pt>
                <c:pt idx="82">
                  <c:v>-10.016357816508688</c:v>
                </c:pt>
                <c:pt idx="83">
                  <c:v>-16.104970543781448</c:v>
                </c:pt>
                <c:pt idx="84">
                  <c:v>-16.737603823781456</c:v>
                </c:pt>
                <c:pt idx="85">
                  <c:v>-17.512346463781441</c:v>
                </c:pt>
                <c:pt idx="86">
                  <c:v>-17.747810333781359</c:v>
                </c:pt>
                <c:pt idx="87">
                  <c:v>-17.516095763781294</c:v>
                </c:pt>
                <c:pt idx="88">
                  <c:v>-17.149983349903977</c:v>
                </c:pt>
                <c:pt idx="89">
                  <c:v>-16.6408227637815</c:v>
                </c:pt>
                <c:pt idx="90">
                  <c:v>-16.081263043781632</c:v>
                </c:pt>
                <c:pt idx="91">
                  <c:v>-15.250509365699116</c:v>
                </c:pt>
                <c:pt idx="92">
                  <c:v>-8.9398763280950959</c:v>
                </c:pt>
                <c:pt idx="93">
                  <c:v>-7.2119912937814803</c:v>
                </c:pt>
                <c:pt idx="94">
                  <c:v>-4.7817209767710978</c:v>
                </c:pt>
                <c:pt idx="95">
                  <c:v>-2.4630692137813242</c:v>
                </c:pt>
                <c:pt idx="96">
                  <c:v>-0.38925123378155035</c:v>
                </c:pt>
                <c:pt idx="97">
                  <c:v>1.4669706762185228</c:v>
                </c:pt>
                <c:pt idx="98">
                  <c:v>3.0792454562185583</c:v>
                </c:pt>
                <c:pt idx="99">
                  <c:v>3.8925642254493482</c:v>
                </c:pt>
                <c:pt idx="100">
                  <c:v>8.6114114562185762</c:v>
                </c:pt>
                <c:pt idx="101">
                  <c:v>9.8341319062184454</c:v>
                </c:pt>
                <c:pt idx="102">
                  <c:v>11.072293976218646</c:v>
                </c:pt>
                <c:pt idx="103">
                  <c:v>12.122710416218666</c:v>
                </c:pt>
                <c:pt idx="104">
                  <c:v>12.424032526218639</c:v>
                </c:pt>
                <c:pt idx="105">
                  <c:v>11.823248946014559</c:v>
                </c:pt>
                <c:pt idx="106">
                  <c:v>10.553360619262136</c:v>
                </c:pt>
                <c:pt idx="107">
                  <c:v>-0.7437256937814567</c:v>
                </c:pt>
                <c:pt idx="108">
                  <c:v>-2.1008924237813886</c:v>
                </c:pt>
                <c:pt idx="109">
                  <c:v>-4.2377557637815073</c:v>
                </c:pt>
                <c:pt idx="110">
                  <c:v>-6.196707023781471</c:v>
                </c:pt>
                <c:pt idx="111">
                  <c:v>-7.7583815337813888</c:v>
                </c:pt>
                <c:pt idx="112">
                  <c:v>-12.05597233378144</c:v>
                </c:pt>
                <c:pt idx="113">
                  <c:v>-14.367669553781553</c:v>
                </c:pt>
                <c:pt idx="114">
                  <c:v>-15.659729918781366</c:v>
                </c:pt>
                <c:pt idx="115">
                  <c:v>-17.291157496906337</c:v>
                </c:pt>
                <c:pt idx="116">
                  <c:v>-17.407801291256163</c:v>
                </c:pt>
                <c:pt idx="117">
                  <c:v>-17.364449943781281</c:v>
                </c:pt>
                <c:pt idx="118">
                  <c:v>-17.458582533781353</c:v>
                </c:pt>
                <c:pt idx="119">
                  <c:v>-17.525517773781431</c:v>
                </c:pt>
                <c:pt idx="120">
                  <c:v>-17.314622903781341</c:v>
                </c:pt>
                <c:pt idx="121">
                  <c:v>-16.48924091378133</c:v>
                </c:pt>
                <c:pt idx="122">
                  <c:v>-15.656774841078615</c:v>
                </c:pt>
                <c:pt idx="123">
                  <c:v>-10.76118054378145</c:v>
                </c:pt>
                <c:pt idx="124">
                  <c:v>-9.5803931737812746</c:v>
                </c:pt>
                <c:pt idx="125">
                  <c:v>-7.7578705537813732</c:v>
                </c:pt>
                <c:pt idx="126">
                  <c:v>-5.6576937837814114</c:v>
                </c:pt>
                <c:pt idx="127">
                  <c:v>-3.5086488737814818</c:v>
                </c:pt>
                <c:pt idx="128">
                  <c:v>-1.4616983437813502</c:v>
                </c:pt>
                <c:pt idx="129">
                  <c:v>1.0426966583462871</c:v>
                </c:pt>
                <c:pt idx="130">
                  <c:v>6.5243734562185836</c:v>
                </c:pt>
                <c:pt idx="131">
                  <c:v>7.3276155762185624</c:v>
                </c:pt>
                <c:pt idx="132">
                  <c:v>7.9656346562184552</c:v>
                </c:pt>
                <c:pt idx="133">
                  <c:v>8.1479134562186033</c:v>
                </c:pt>
                <c:pt idx="134">
                  <c:v>8.0010093562185745</c:v>
                </c:pt>
                <c:pt idx="135">
                  <c:v>7.5859452662185873</c:v>
                </c:pt>
                <c:pt idx="136">
                  <c:v>6.6286714162186087</c:v>
                </c:pt>
                <c:pt idx="137">
                  <c:v>4.8001795945164787</c:v>
                </c:pt>
                <c:pt idx="138">
                  <c:v>3.3156074562186006</c:v>
                </c:pt>
                <c:pt idx="139">
                  <c:v>-9.8384722806234777</c:v>
                </c:pt>
                <c:pt idx="140">
                  <c:v>-12.104222553781355</c:v>
                </c:pt>
                <c:pt idx="141">
                  <c:v>-14.10362512378147</c:v>
                </c:pt>
                <c:pt idx="142">
                  <c:v>-15.651800713781455</c:v>
                </c:pt>
                <c:pt idx="143">
                  <c:v>-16.754362943781501</c:v>
                </c:pt>
                <c:pt idx="144">
                  <c:v>-17.38414500378147</c:v>
                </c:pt>
                <c:pt idx="145">
                  <c:v>-17.771726010448106</c:v>
                </c:pt>
                <c:pt idx="146">
                  <c:v>-16.610941043781409</c:v>
                </c:pt>
                <c:pt idx="147">
                  <c:v>-16.032809773781494</c:v>
                </c:pt>
                <c:pt idx="148">
                  <c:v>-14.589433513781458</c:v>
                </c:pt>
                <c:pt idx="149">
                  <c:v>-12.880025773781469</c:v>
                </c:pt>
                <c:pt idx="150">
                  <c:v>-11.062011863781365</c:v>
                </c:pt>
                <c:pt idx="151">
                  <c:v>-9.1385427276894262</c:v>
                </c:pt>
                <c:pt idx="152">
                  <c:v>0.41142893973510297</c:v>
                </c:pt>
                <c:pt idx="153">
                  <c:v>2.2707275637454103</c:v>
                </c:pt>
                <c:pt idx="154">
                  <c:v>4.3973363562186023</c:v>
                </c:pt>
                <c:pt idx="155">
                  <c:v>5.9697801362186169</c:v>
                </c:pt>
                <c:pt idx="156">
                  <c:v>7.6793994562186185</c:v>
                </c:pt>
                <c:pt idx="157">
                  <c:v>9.6394391705042608</c:v>
                </c:pt>
                <c:pt idx="158">
                  <c:v>14.583682706218596</c:v>
                </c:pt>
                <c:pt idx="159">
                  <c:v>14.668672946218663</c:v>
                </c:pt>
                <c:pt idx="160">
                  <c:v>14.662929466218529</c:v>
                </c:pt>
                <c:pt idx="161">
                  <c:v>14.501667636218627</c:v>
                </c:pt>
                <c:pt idx="162">
                  <c:v>13.653573416218634</c:v>
                </c:pt>
                <c:pt idx="163">
                  <c:v>12.095969306218507</c:v>
                </c:pt>
                <c:pt idx="164">
                  <c:v>10.08145511621855</c:v>
                </c:pt>
                <c:pt idx="165">
                  <c:v>7.0800453162186443</c:v>
                </c:pt>
                <c:pt idx="166">
                  <c:v>5.1535044562186414</c:v>
                </c:pt>
                <c:pt idx="167">
                  <c:v>-4.4617009027557515</c:v>
                </c:pt>
                <c:pt idx="168">
                  <c:v>-6.5136552609530725</c:v>
                </c:pt>
                <c:pt idx="169">
                  <c:v>-8.2865359037813278</c:v>
                </c:pt>
                <c:pt idx="170">
                  <c:v>-9.7918549937813992</c:v>
                </c:pt>
                <c:pt idx="171">
                  <c:v>-11.309075453781361</c:v>
                </c:pt>
                <c:pt idx="172">
                  <c:v>-12.834219323781412</c:v>
                </c:pt>
                <c:pt idx="173">
                  <c:v>-14.662829452872188</c:v>
                </c:pt>
                <c:pt idx="174">
                  <c:v>-15.6221285437814</c:v>
                </c:pt>
                <c:pt idx="175">
                  <c:v>-16.143300543781422</c:v>
                </c:pt>
                <c:pt idx="176">
                  <c:v>-15.810238723781396</c:v>
                </c:pt>
                <c:pt idx="177">
                  <c:v>-15.336257293781358</c:v>
                </c:pt>
                <c:pt idx="178">
                  <c:v>-14.661502463781417</c:v>
                </c:pt>
                <c:pt idx="179">
                  <c:v>-13.688908433781478</c:v>
                </c:pt>
                <c:pt idx="180">
                  <c:v>-12.329124553781483</c:v>
                </c:pt>
                <c:pt idx="181">
                  <c:v>-11.086102053781488</c:v>
                </c:pt>
                <c:pt idx="182">
                  <c:v>-10.233440215423144</c:v>
                </c:pt>
                <c:pt idx="183">
                  <c:v>-5.8203291152099865</c:v>
                </c:pt>
                <c:pt idx="184">
                  <c:v>-4.9317991037814011</c:v>
                </c:pt>
                <c:pt idx="185">
                  <c:v>-2.8116322237814586</c:v>
                </c:pt>
                <c:pt idx="186">
                  <c:v>-1.3802356437813614</c:v>
                </c:pt>
                <c:pt idx="187">
                  <c:v>-0.24315367378150654</c:v>
                </c:pt>
                <c:pt idx="188">
                  <c:v>0.98599653621853633</c:v>
                </c:pt>
                <c:pt idx="189">
                  <c:v>2.7746419062185907</c:v>
                </c:pt>
                <c:pt idx="190">
                  <c:v>4.2955083962186222</c:v>
                </c:pt>
                <c:pt idx="191">
                  <c:v>5.0082697228852453</c:v>
                </c:pt>
                <c:pt idx="192">
                  <c:v>8.014699669551959</c:v>
                </c:pt>
                <c:pt idx="193">
                  <c:v>8.6463743062186893</c:v>
                </c:pt>
                <c:pt idx="194">
                  <c:v>9.6152377862185716</c:v>
                </c:pt>
                <c:pt idx="195">
                  <c:v>10.008276296218554</c:v>
                </c:pt>
                <c:pt idx="196">
                  <c:v>9.6517007562185881</c:v>
                </c:pt>
                <c:pt idx="197">
                  <c:v>8.913961966218622</c:v>
                </c:pt>
                <c:pt idx="198">
                  <c:v>7.7392077006629165</c:v>
                </c:pt>
                <c:pt idx="199">
                  <c:v>2.7080757062185796</c:v>
                </c:pt>
                <c:pt idx="200">
                  <c:v>1.9365614262185602</c:v>
                </c:pt>
                <c:pt idx="201">
                  <c:v>-2.3243363781290327E-2</c:v>
                </c:pt>
                <c:pt idx="202">
                  <c:v>-1.8513992137813062</c:v>
                </c:pt>
                <c:pt idx="203">
                  <c:v>-3.7803392437814978</c:v>
                </c:pt>
                <c:pt idx="204">
                  <c:v>-5.9342759537813805</c:v>
                </c:pt>
                <c:pt idx="205">
                  <c:v>-8.2656298522920935</c:v>
                </c:pt>
                <c:pt idx="206">
                  <c:v>-10.646997543781538</c:v>
                </c:pt>
                <c:pt idx="207">
                  <c:v>-12.231741877114686</c:v>
                </c:pt>
                <c:pt idx="208">
                  <c:v>-16.461535513478296</c:v>
                </c:pt>
                <c:pt idx="209">
                  <c:v>-16.511646283781332</c:v>
                </c:pt>
                <c:pt idx="210">
                  <c:v>-16.224722743781399</c:v>
                </c:pt>
                <c:pt idx="211">
                  <c:v>-15.761201230650201</c:v>
                </c:pt>
                <c:pt idx="212">
                  <c:v>-15.21129177294803</c:v>
                </c:pt>
                <c:pt idx="213">
                  <c:v>-14.864004833781436</c:v>
                </c:pt>
                <c:pt idx="214">
                  <c:v>-14.675699943781481</c:v>
                </c:pt>
                <c:pt idx="215">
                  <c:v>-13.849085993781401</c:v>
                </c:pt>
                <c:pt idx="216">
                  <c:v>-13.011753943781372</c:v>
                </c:pt>
                <c:pt idx="217">
                  <c:v>-11.161486469707313</c:v>
                </c:pt>
                <c:pt idx="218">
                  <c:v>-10.785869027991907</c:v>
                </c:pt>
                <c:pt idx="219">
                  <c:v>-9.8447667237814613</c:v>
                </c:pt>
                <c:pt idx="220">
                  <c:v>-8.8990776237814089</c:v>
                </c:pt>
                <c:pt idx="221">
                  <c:v>-8.2466651037814529</c:v>
                </c:pt>
                <c:pt idx="222">
                  <c:v>-7.5935597637812293</c:v>
                </c:pt>
                <c:pt idx="223">
                  <c:v>-6.1676868842070149</c:v>
                </c:pt>
                <c:pt idx="224">
                  <c:v>-5.4633505437814449</c:v>
                </c:pt>
                <c:pt idx="225">
                  <c:v>-0.41052188420691493</c:v>
                </c:pt>
                <c:pt idx="226">
                  <c:v>0.24947507621861575</c:v>
                </c:pt>
                <c:pt idx="227">
                  <c:v>1.2570906062185543</c:v>
                </c:pt>
                <c:pt idx="228">
                  <c:v>2.3280036562185558</c:v>
                </c:pt>
                <c:pt idx="229">
                  <c:v>3.7033641062186007</c:v>
                </c:pt>
                <c:pt idx="230">
                  <c:v>5.0804489612690844</c:v>
                </c:pt>
                <c:pt idx="231">
                  <c:v>6.4312207999686279</c:v>
                </c:pt>
                <c:pt idx="232">
                  <c:v>5.6853756339963866</c:v>
                </c:pt>
                <c:pt idx="233">
                  <c:v>5.4026709562186284</c:v>
                </c:pt>
                <c:pt idx="234">
                  <c:v>4.998988686218496</c:v>
                </c:pt>
                <c:pt idx="235">
                  <c:v>4.0718674877975047</c:v>
                </c:pt>
                <c:pt idx="236">
                  <c:v>2.5623337462186555</c:v>
                </c:pt>
                <c:pt idx="237">
                  <c:v>0.62589138621858353</c:v>
                </c:pt>
                <c:pt idx="238">
                  <c:v>-1.7750976937815466</c:v>
                </c:pt>
                <c:pt idx="239">
                  <c:v>-3.5623875437813837</c:v>
                </c:pt>
                <c:pt idx="240">
                  <c:v>-8.6370622104480788</c:v>
                </c:pt>
                <c:pt idx="241">
                  <c:v>-9.0844803828616847</c:v>
                </c:pt>
                <c:pt idx="242">
                  <c:v>-10.652339925224666</c:v>
                </c:pt>
                <c:pt idx="243">
                  <c:v>-12.367426013781525</c:v>
                </c:pt>
                <c:pt idx="244">
                  <c:v>-13.928973943781429</c:v>
                </c:pt>
                <c:pt idx="245">
                  <c:v>-15.571841643781497</c:v>
                </c:pt>
                <c:pt idx="246">
                  <c:v>-16.606526493276249</c:v>
                </c:pt>
                <c:pt idx="247">
                  <c:v>-17.437793790972435</c:v>
                </c:pt>
                <c:pt idx="248">
                  <c:v>-18.158567171986448</c:v>
                </c:pt>
                <c:pt idx="249">
                  <c:v>-18.199245703781301</c:v>
                </c:pt>
                <c:pt idx="250">
                  <c:v>-18.139749943781382</c:v>
                </c:pt>
                <c:pt idx="251">
                  <c:v>-17.199696493781403</c:v>
                </c:pt>
                <c:pt idx="252">
                  <c:v>-15.548469826609747</c:v>
                </c:pt>
                <c:pt idx="253">
                  <c:v>-13.17216318378145</c:v>
                </c:pt>
                <c:pt idx="254">
                  <c:v>-11.088954143781535</c:v>
                </c:pt>
                <c:pt idx="255">
                  <c:v>-8.8461395437813053</c:v>
                </c:pt>
                <c:pt idx="256">
                  <c:v>-3.6970193730496561</c:v>
                </c:pt>
                <c:pt idx="257">
                  <c:v>-1.8745916943190224</c:v>
                </c:pt>
                <c:pt idx="258">
                  <c:v>0.11331004621851548</c:v>
                </c:pt>
                <c:pt idx="259">
                  <c:v>2.2099792262185645</c:v>
                </c:pt>
                <c:pt idx="260">
                  <c:v>4.0015776362185562</c:v>
                </c:pt>
                <c:pt idx="261">
                  <c:v>5.4804980562185506</c:v>
                </c:pt>
                <c:pt idx="262">
                  <c:v>6.076896085432054</c:v>
                </c:pt>
                <c:pt idx="263">
                  <c:v>6.0978212270519094</c:v>
                </c:pt>
                <c:pt idx="264">
                  <c:v>3.9870558330301691</c:v>
                </c:pt>
                <c:pt idx="265">
                  <c:v>2.3031761962186863</c:v>
                </c:pt>
                <c:pt idx="266">
                  <c:v>7.4373862186547512E-3</c:v>
                </c:pt>
                <c:pt idx="267">
                  <c:v>-2.5016828097388952</c:v>
                </c:pt>
                <c:pt idx="268">
                  <c:v>-5.2672757237814665</c:v>
                </c:pt>
                <c:pt idx="269">
                  <c:v>-6.7257433137814218</c:v>
                </c:pt>
                <c:pt idx="270">
                  <c:v>-7.9115535837814548</c:v>
                </c:pt>
                <c:pt idx="271">
                  <c:v>-8.9023170437813803</c:v>
                </c:pt>
                <c:pt idx="272">
                  <c:v>-9.8644187660036238</c:v>
                </c:pt>
                <c:pt idx="273">
                  <c:v>-14.58648219895386</c:v>
                </c:pt>
                <c:pt idx="274">
                  <c:v>-15.541920043781502</c:v>
                </c:pt>
                <c:pt idx="275">
                  <c:v>-16.700305743781456</c:v>
                </c:pt>
                <c:pt idx="276">
                  <c:v>-17.345600013781421</c:v>
                </c:pt>
                <c:pt idx="277">
                  <c:v>-17.910165213781411</c:v>
                </c:pt>
                <c:pt idx="278">
                  <c:v>-18.45078461448847</c:v>
                </c:pt>
                <c:pt idx="279">
                  <c:v>-18.8314296737814</c:v>
                </c:pt>
                <c:pt idx="280">
                  <c:v>-18.784295583781386</c:v>
                </c:pt>
                <c:pt idx="281">
                  <c:v>-18.643212543781416</c:v>
                </c:pt>
                <c:pt idx="282">
                  <c:v>-16.356994168781398</c:v>
                </c:pt>
                <c:pt idx="283">
                  <c:v>-15.193125943781368</c:v>
                </c:pt>
                <c:pt idx="284">
                  <c:v>-13.442042937720672</c:v>
                </c:pt>
                <c:pt idx="285">
                  <c:v>-11.358548723781396</c:v>
                </c:pt>
                <c:pt idx="286">
                  <c:v>-8.6313398137813948</c:v>
                </c:pt>
                <c:pt idx="287">
                  <c:v>-5.7285394637813454</c:v>
                </c:pt>
                <c:pt idx="288">
                  <c:v>-3.3769162205491625</c:v>
                </c:pt>
                <c:pt idx="289">
                  <c:v>-0.34819099832678546</c:v>
                </c:pt>
                <c:pt idx="290">
                  <c:v>6.4822065331416496</c:v>
                </c:pt>
                <c:pt idx="291">
                  <c:v>7.1429753062186165</c:v>
                </c:pt>
                <c:pt idx="292">
                  <c:v>7.3474781362184984</c:v>
                </c:pt>
                <c:pt idx="293">
                  <c:v>7.1329762170881992</c:v>
                </c:pt>
                <c:pt idx="294">
                  <c:v>6.3439711762186022</c:v>
                </c:pt>
                <c:pt idx="295">
                  <c:v>4.354942976218581</c:v>
                </c:pt>
                <c:pt idx="296">
                  <c:v>1.1910847162186542</c:v>
                </c:pt>
                <c:pt idx="297">
                  <c:v>-2.3813277437814264</c:v>
                </c:pt>
                <c:pt idx="298">
                  <c:v>-11.67345618378134</c:v>
                </c:pt>
                <c:pt idx="299">
                  <c:v>-13.16206980378135</c:v>
                </c:pt>
                <c:pt idx="300">
                  <c:v>-14.732543023781489</c:v>
                </c:pt>
                <c:pt idx="301">
                  <c:v>-16.222543193781448</c:v>
                </c:pt>
                <c:pt idx="302">
                  <c:v>-17.547220483781331</c:v>
                </c:pt>
                <c:pt idx="303">
                  <c:v>-18.716156988225677</c:v>
                </c:pt>
                <c:pt idx="304">
                  <c:v>-19.151039326389963</c:v>
                </c:pt>
                <c:pt idx="305">
                  <c:v>-18.694069383781425</c:v>
                </c:pt>
                <c:pt idx="306">
                  <c:v>-18.297630543781409</c:v>
                </c:pt>
                <c:pt idx="307">
                  <c:v>-17.910233566003697</c:v>
                </c:pt>
                <c:pt idx="308">
                  <c:v>-17.75591896378144</c:v>
                </c:pt>
                <c:pt idx="309">
                  <c:v>-17.804125523781323</c:v>
                </c:pt>
                <c:pt idx="310">
                  <c:v>-17.87868881378138</c:v>
                </c:pt>
                <c:pt idx="311">
                  <c:v>-17.748602321559119</c:v>
                </c:pt>
                <c:pt idx="312">
                  <c:v>-17.533076623781227</c:v>
                </c:pt>
                <c:pt idx="313">
                  <c:v>-17.376295743781199</c:v>
                </c:pt>
                <c:pt idx="314">
                  <c:v>-17.145221561022808</c:v>
                </c:pt>
                <c:pt idx="315">
                  <c:v>-10.32207809550566</c:v>
                </c:pt>
                <c:pt idx="316">
                  <c:v>-8.3159786548927173</c:v>
                </c:pt>
                <c:pt idx="317">
                  <c:v>-6.4908792937814184</c:v>
                </c:pt>
                <c:pt idx="318">
                  <c:v>-5.4268183237814611</c:v>
                </c:pt>
                <c:pt idx="319">
                  <c:v>-5.0376079137813008</c:v>
                </c:pt>
                <c:pt idx="320">
                  <c:v>-4.9158425437814373</c:v>
                </c:pt>
                <c:pt idx="321">
                  <c:v>-4.3484425815172756</c:v>
                </c:pt>
                <c:pt idx="322">
                  <c:v>-4.1371982737814079</c:v>
                </c:pt>
                <c:pt idx="323">
                  <c:v>-4.0109045336804598</c:v>
                </c:pt>
                <c:pt idx="324">
                  <c:v>-4.0442075137813447</c:v>
                </c:pt>
                <c:pt idx="325">
                  <c:v>-4.022000703781444</c:v>
                </c:pt>
                <c:pt idx="326">
                  <c:v>-3.9809929437815299</c:v>
                </c:pt>
                <c:pt idx="327">
                  <c:v>-3.9315496337814295</c:v>
                </c:pt>
                <c:pt idx="328">
                  <c:v>-4.0888822031220826</c:v>
                </c:pt>
                <c:pt idx="329">
                  <c:v>-4.4451710437814285</c:v>
                </c:pt>
                <c:pt idx="330">
                  <c:v>-7.6262900229479982</c:v>
                </c:pt>
                <c:pt idx="331">
                  <c:v>-8.7970565237812792</c:v>
                </c:pt>
                <c:pt idx="332">
                  <c:v>-10.505234093781326</c:v>
                </c:pt>
                <c:pt idx="333">
                  <c:v>-12.263205023781367</c:v>
                </c:pt>
                <c:pt idx="334">
                  <c:v>-14.573561583781455</c:v>
                </c:pt>
                <c:pt idx="335">
                  <c:v>-16.705073490017938</c:v>
                </c:pt>
                <c:pt idx="336">
                  <c:v>-18.482123963781504</c:v>
                </c:pt>
                <c:pt idx="337">
                  <c:v>-19.285423403781621</c:v>
                </c:pt>
                <c:pt idx="338">
                  <c:v>-19.299207854126195</c:v>
                </c:pt>
                <c:pt idx="339">
                  <c:v>-14.616320186638504</c:v>
                </c:pt>
                <c:pt idx="340">
                  <c:v>-13.200120806407796</c:v>
                </c:pt>
                <c:pt idx="341">
                  <c:v>-11.268802963781425</c:v>
                </c:pt>
                <c:pt idx="342">
                  <c:v>-9.9380953629303121</c:v>
                </c:pt>
                <c:pt idx="343">
                  <c:v>-8.4025955737814826</c:v>
                </c:pt>
                <c:pt idx="344">
                  <c:v>-7.0682475837814849</c:v>
                </c:pt>
                <c:pt idx="345">
                  <c:v>-5.4837074137814454</c:v>
                </c:pt>
                <c:pt idx="346">
                  <c:v>-4.3089436937814014</c:v>
                </c:pt>
                <c:pt idx="347">
                  <c:v>-3.4089850143696196</c:v>
                </c:pt>
                <c:pt idx="348">
                  <c:v>-1.8100710437813916</c:v>
                </c:pt>
                <c:pt idx="349">
                  <c:v>-1.4846697537813611</c:v>
                </c:pt>
                <c:pt idx="350">
                  <c:v>-0.18050561378127838</c:v>
                </c:pt>
                <c:pt idx="351">
                  <c:v>1.0189401462186112</c:v>
                </c:pt>
                <c:pt idx="352">
                  <c:v>1.613444156218705</c:v>
                </c:pt>
                <c:pt idx="353">
                  <c:v>2.279951076218623</c:v>
                </c:pt>
                <c:pt idx="354">
                  <c:v>2.0203186582387787</c:v>
                </c:pt>
                <c:pt idx="355">
                  <c:v>1.8993019762186236</c:v>
                </c:pt>
                <c:pt idx="356">
                  <c:v>2.1878505633614225</c:v>
                </c:pt>
                <c:pt idx="357">
                  <c:v>3.367738518718582</c:v>
                </c:pt>
                <c:pt idx="358">
                  <c:v>3.3379786562184677</c:v>
                </c:pt>
                <c:pt idx="359">
                  <c:v>3.1757951562184559</c:v>
                </c:pt>
                <c:pt idx="360">
                  <c:v>2.7137400945164671</c:v>
                </c:pt>
                <c:pt idx="361">
                  <c:v>2.2116305862185186</c:v>
                </c:pt>
                <c:pt idx="362">
                  <c:v>1.7580079362186467</c:v>
                </c:pt>
                <c:pt idx="363">
                  <c:v>1.6988681962186121</c:v>
                </c:pt>
                <c:pt idx="364">
                  <c:v>1.8802194562185974</c:v>
                </c:pt>
                <c:pt idx="365">
                  <c:v>2.6228766257102194</c:v>
                </c:pt>
                <c:pt idx="366">
                  <c:v>2.6442246497669828</c:v>
                </c:pt>
                <c:pt idx="367">
                  <c:v>2.6521542362186494</c:v>
                </c:pt>
                <c:pt idx="368">
                  <c:v>2.6367421662186388</c:v>
                </c:pt>
                <c:pt idx="369">
                  <c:v>2.4487034362184659</c:v>
                </c:pt>
                <c:pt idx="370">
                  <c:v>2.2837143962185138</c:v>
                </c:pt>
                <c:pt idx="371">
                  <c:v>2.2351408970787929</c:v>
                </c:pt>
                <c:pt idx="372">
                  <c:v>2.1375344342406066</c:v>
                </c:pt>
                <c:pt idx="373">
                  <c:v>1.7488187187186099</c:v>
                </c:pt>
                <c:pt idx="374">
                  <c:v>1.6903211462185084</c:v>
                </c:pt>
                <c:pt idx="375">
                  <c:v>1.6490854462184927</c:v>
                </c:pt>
                <c:pt idx="376">
                  <c:v>1.5988303855114196</c:v>
                </c:pt>
                <c:pt idx="377">
                  <c:v>1.563613936218573</c:v>
                </c:pt>
                <c:pt idx="378">
                  <c:v>1.530777456218587</c:v>
                </c:pt>
                <c:pt idx="379">
                  <c:v>1.5050117962185965</c:v>
                </c:pt>
                <c:pt idx="380">
                  <c:v>1.4813389162185473</c:v>
                </c:pt>
                <c:pt idx="381">
                  <c:v>1.4694858562185971</c:v>
                </c:pt>
                <c:pt idx="382">
                  <c:v>1.387762620153012</c:v>
                </c:pt>
                <c:pt idx="383">
                  <c:v>1.3733515162187189</c:v>
                </c:pt>
                <c:pt idx="384">
                  <c:v>1.3585316362185438</c:v>
                </c:pt>
                <c:pt idx="385">
                  <c:v>1.3445634562186797</c:v>
                </c:pt>
                <c:pt idx="386">
                  <c:v>1.3356378662185762</c:v>
                </c:pt>
                <c:pt idx="387">
                  <c:v>1.3170179107640507</c:v>
                </c:pt>
                <c:pt idx="388">
                  <c:v>1.3056518062185631</c:v>
                </c:pt>
                <c:pt idx="389">
                  <c:v>1.2954447462186351</c:v>
                </c:pt>
                <c:pt idx="390">
                  <c:v>1.2873758713130172</c:v>
                </c:pt>
                <c:pt idx="391">
                  <c:v>1.2613798910011695</c:v>
                </c:pt>
                <c:pt idx="392">
                  <c:v>1.2585212062187452</c:v>
                </c:pt>
                <c:pt idx="393">
                  <c:v>1.2534809825343984</c:v>
                </c:pt>
                <c:pt idx="394">
                  <c:v>1.2496241962185195</c:v>
                </c:pt>
                <c:pt idx="395">
                  <c:v>1.248011096218562</c:v>
                </c:pt>
                <c:pt idx="396">
                  <c:v>1.2469455162185312</c:v>
                </c:pt>
                <c:pt idx="397">
                  <c:v>1.246049112784263</c:v>
                </c:pt>
                <c:pt idx="398">
                  <c:v>1.2443679562186531</c:v>
                </c:pt>
                <c:pt idx="399">
                  <c:v>1.2436163451074833</c:v>
                </c:pt>
                <c:pt idx="400">
                  <c:v>1.2468343385715173</c:v>
                </c:pt>
                <c:pt idx="401">
                  <c:v>1.248416536218528</c:v>
                </c:pt>
                <c:pt idx="402">
                  <c:v>1.2502237062186481</c:v>
                </c:pt>
                <c:pt idx="403">
                  <c:v>1.2510033047034455</c:v>
                </c:pt>
                <c:pt idx="404">
                  <c:v>1.2518165562185715</c:v>
                </c:pt>
                <c:pt idx="405">
                  <c:v>1.2522366262186608</c:v>
                </c:pt>
                <c:pt idx="406">
                  <c:v>1.2526711162185649</c:v>
                </c:pt>
                <c:pt idx="407">
                  <c:v>1.2529768462187292</c:v>
                </c:pt>
                <c:pt idx="408">
                  <c:v>1.2534174107640297</c:v>
                </c:pt>
                <c:pt idx="409">
                  <c:v>1.2530812562185929</c:v>
                </c:pt>
                <c:pt idx="410">
                  <c:v>1.2528927562185004</c:v>
                </c:pt>
                <c:pt idx="411">
                  <c:v>1.2520023562185827</c:v>
                </c:pt>
                <c:pt idx="412">
                  <c:v>1.2513277762185737</c:v>
                </c:pt>
                <c:pt idx="413">
                  <c:v>1.250340226218654</c:v>
                </c:pt>
                <c:pt idx="414">
                  <c:v>1.249598064914224</c:v>
                </c:pt>
                <c:pt idx="415">
                  <c:v>1.2491756162186647</c:v>
                </c:pt>
                <c:pt idx="416">
                  <c:v>1.2488451266731744</c:v>
                </c:pt>
                <c:pt idx="417">
                  <c:v>1.2474297150421734</c:v>
                </c:pt>
                <c:pt idx="418">
                  <c:v>1.2470057562185985</c:v>
                </c:pt>
                <c:pt idx="419">
                  <c:v>1.2463375838782014</c:v>
                </c:pt>
                <c:pt idx="420">
                  <c:v>1.2458006962185948</c:v>
                </c:pt>
                <c:pt idx="421">
                  <c:v>1.2453430462185793</c:v>
                </c:pt>
                <c:pt idx="422">
                  <c:v>1.244853976218522</c:v>
                </c:pt>
                <c:pt idx="423">
                  <c:v>1.2444733745859082</c:v>
                </c:pt>
                <c:pt idx="424">
                  <c:v>1.244176811057315</c:v>
                </c:pt>
                <c:pt idx="425">
                  <c:v>1.2438974562185621</c:v>
                </c:pt>
                <c:pt idx="426">
                  <c:v>1.24304412288528</c:v>
                </c:pt>
                <c:pt idx="427">
                  <c:v>1.2428507662186234</c:v>
                </c:pt>
                <c:pt idx="428">
                  <c:v>1.2425852762185485</c:v>
                </c:pt>
                <c:pt idx="429">
                  <c:v>1.2423861228852928</c:v>
                </c:pt>
                <c:pt idx="430">
                  <c:v>1.2423918262185936</c:v>
                </c:pt>
                <c:pt idx="431">
                  <c:v>1.2431658862186481</c:v>
                </c:pt>
                <c:pt idx="432">
                  <c:v>1.2446270762185492</c:v>
                </c:pt>
                <c:pt idx="433">
                  <c:v>1.2464428262185976</c:v>
                </c:pt>
                <c:pt idx="434">
                  <c:v>1.2485781518707171</c:v>
                </c:pt>
                <c:pt idx="435">
                  <c:v>1.2563550117741613</c:v>
                </c:pt>
                <c:pt idx="436">
                  <c:v>1.2579959162185901</c:v>
                </c:pt>
                <c:pt idx="437">
                  <c:v>1.2619869662185437</c:v>
                </c:pt>
                <c:pt idx="438">
                  <c:v>1.2653919762184955</c:v>
                </c:pt>
                <c:pt idx="439">
                  <c:v>1.2692025962186193</c:v>
                </c:pt>
                <c:pt idx="440">
                  <c:v>1.2722824670881607</c:v>
                </c:pt>
                <c:pt idx="441">
                  <c:v>1.2753677162185824</c:v>
                </c:pt>
                <c:pt idx="442">
                  <c:v>1.2780650562185656</c:v>
                </c:pt>
                <c:pt idx="443">
                  <c:v>1.279982769944084</c:v>
                </c:pt>
                <c:pt idx="444">
                  <c:v>1.2863350562185616</c:v>
                </c:pt>
                <c:pt idx="445">
                  <c:v>1.2873617035304363</c:v>
                </c:pt>
                <c:pt idx="446">
                  <c:v>1.2892072962185495</c:v>
                </c:pt>
                <c:pt idx="447">
                  <c:v>1.2913507362186465</c:v>
                </c:pt>
                <c:pt idx="448">
                  <c:v>1.2929428062184911</c:v>
                </c:pt>
                <c:pt idx="449">
                  <c:v>1.2945856362185992</c:v>
                </c:pt>
                <c:pt idx="450">
                  <c:v>1.2960468097539035</c:v>
                </c:pt>
                <c:pt idx="451">
                  <c:v>1.297224956218642</c:v>
                </c:pt>
                <c:pt idx="452">
                  <c:v>1.3007931228851959</c:v>
                </c:pt>
                <c:pt idx="453">
                  <c:v>1.3013874162185886</c:v>
                </c:pt>
                <c:pt idx="454">
                  <c:v>1.3019097362184766</c:v>
                </c:pt>
                <c:pt idx="455">
                  <c:v>1.3025931157931154</c:v>
                </c:pt>
                <c:pt idx="456">
                  <c:v>1.3031803662186832</c:v>
                </c:pt>
                <c:pt idx="457">
                  <c:v>1.3036449462186539</c:v>
                </c:pt>
                <c:pt idx="458">
                  <c:v>1.3041543662185973</c:v>
                </c:pt>
                <c:pt idx="459">
                  <c:v>1.3045054992293359</c:v>
                </c:pt>
                <c:pt idx="460">
                  <c:v>1.3046974284408464</c:v>
                </c:pt>
                <c:pt idx="461">
                  <c:v>1.3053486100647547</c:v>
                </c:pt>
                <c:pt idx="462">
                  <c:v>1.3053885362187287</c:v>
                </c:pt>
                <c:pt idx="463">
                  <c:v>1.305498936218612</c:v>
                </c:pt>
                <c:pt idx="464">
                  <c:v>1.3055700962186449</c:v>
                </c:pt>
                <c:pt idx="465">
                  <c:v>1.3056033754103709</c:v>
                </c:pt>
                <c:pt idx="466">
                  <c:v>1.3057331362185494</c:v>
                </c:pt>
                <c:pt idx="467">
                  <c:v>1.305838356218473</c:v>
                </c:pt>
                <c:pt idx="468">
                  <c:v>1.3059112562185788</c:v>
                </c:pt>
                <c:pt idx="469">
                  <c:v>1.3059574358103987</c:v>
                </c:pt>
                <c:pt idx="470">
                  <c:v>1.3060156100647475</c:v>
                </c:pt>
                <c:pt idx="471">
                  <c:v>1.3063316194838563</c:v>
                </c:pt>
                <c:pt idx="472">
                  <c:v>1.3065276262185392</c:v>
                </c:pt>
                <c:pt idx="473">
                  <c:v>1.306748656218673</c:v>
                </c:pt>
                <c:pt idx="474">
                  <c:v>1.3069427562186604</c:v>
                </c:pt>
                <c:pt idx="475">
                  <c:v>1.3071384262186285</c:v>
                </c:pt>
                <c:pt idx="476">
                  <c:v>1.3072856582387828</c:v>
                </c:pt>
                <c:pt idx="477">
                  <c:v>1.3074161309173462</c:v>
                </c:pt>
                <c:pt idx="478">
                  <c:v>1.3077384562185586</c:v>
                </c:pt>
                <c:pt idx="479">
                  <c:v>1.308011326218633</c:v>
                </c:pt>
                <c:pt idx="480">
                  <c:v>1.3082754362186364</c:v>
                </c:pt>
                <c:pt idx="481">
                  <c:v>1.3086692162185614</c:v>
                </c:pt>
                <c:pt idx="482">
                  <c:v>1.3089894057135467</c:v>
                </c:pt>
                <c:pt idx="483">
                  <c:v>1.3091401962186353</c:v>
                </c:pt>
                <c:pt idx="484">
                  <c:v>1.3092075562186807</c:v>
                </c:pt>
                <c:pt idx="485">
                  <c:v>1.3092294362186152</c:v>
                </c:pt>
                <c:pt idx="486">
                  <c:v>1.3093575088500984</c:v>
                </c:pt>
                <c:pt idx="487">
                  <c:v>1.3091454249686478</c:v>
                </c:pt>
                <c:pt idx="488">
                  <c:v>1.3090335649142446</c:v>
                </c:pt>
                <c:pt idx="489">
                  <c:v>1.3088380462185825</c:v>
                </c:pt>
                <c:pt idx="490">
                  <c:v>1.3085532762186318</c:v>
                </c:pt>
                <c:pt idx="491">
                  <c:v>1.3082377162185992</c:v>
                </c:pt>
                <c:pt idx="492">
                  <c:v>1.3078700262185521</c:v>
                </c:pt>
                <c:pt idx="493">
                  <c:v>1.307489571161085</c:v>
                </c:pt>
                <c:pt idx="494">
                  <c:v>1.3059852720079022</c:v>
                </c:pt>
                <c:pt idx="495">
                  <c:v>1.3055736062185872</c:v>
                </c:pt>
                <c:pt idx="496">
                  <c:v>1.3050624162186324</c:v>
                </c:pt>
                <c:pt idx="497">
                  <c:v>1.3048986162186083</c:v>
                </c:pt>
                <c:pt idx="498">
                  <c:v>1.3047275062186117</c:v>
                </c:pt>
                <c:pt idx="499">
                  <c:v>1.3045760762186092</c:v>
                </c:pt>
                <c:pt idx="500">
                  <c:v>1.3045167250357537</c:v>
                </c:pt>
                <c:pt idx="501">
                  <c:v>1.3046048362185729</c:v>
                </c:pt>
                <c:pt idx="502">
                  <c:v>1.3046529789457821</c:v>
                </c:pt>
                <c:pt idx="503">
                  <c:v>1.3045917320806666</c:v>
                </c:pt>
                <c:pt idx="504">
                  <c:v>1.3045431462186485</c:v>
                </c:pt>
                <c:pt idx="505">
                  <c:v>1.3044421062186302</c:v>
                </c:pt>
                <c:pt idx="506">
                  <c:v>1.3042069762185236</c:v>
                </c:pt>
                <c:pt idx="507">
                  <c:v>1.3037938518230163</c:v>
                </c:pt>
                <c:pt idx="508">
                  <c:v>1.303423836218542</c:v>
                </c:pt>
                <c:pt idx="509">
                  <c:v>1.3030729762185445</c:v>
                </c:pt>
                <c:pt idx="510">
                  <c:v>1.3028194966227034</c:v>
                </c:pt>
                <c:pt idx="511">
                  <c:v>1.3027634884767139</c:v>
                </c:pt>
                <c:pt idx="512">
                  <c:v>1.3029086705042232</c:v>
                </c:pt>
                <c:pt idx="513">
                  <c:v>1.3032256462184364</c:v>
                </c:pt>
                <c:pt idx="514">
                  <c:v>1.3034908962186194</c:v>
                </c:pt>
                <c:pt idx="515">
                  <c:v>1.3036931962186458</c:v>
                </c:pt>
                <c:pt idx="516">
                  <c:v>1.303906326218538</c:v>
                </c:pt>
                <c:pt idx="517">
                  <c:v>1.3041984259155441</c:v>
                </c:pt>
                <c:pt idx="518">
                  <c:v>1.304456822885399</c:v>
                </c:pt>
                <c:pt idx="519">
                  <c:v>1.3046335694261586</c:v>
                </c:pt>
                <c:pt idx="520">
                  <c:v>1.3062894562185363</c:v>
                </c:pt>
                <c:pt idx="521">
                  <c:v>1.3066125162187063</c:v>
                </c:pt>
                <c:pt idx="522">
                  <c:v>1.3069561862186561</c:v>
                </c:pt>
                <c:pt idx="523">
                  <c:v>1.3072526462186289</c:v>
                </c:pt>
                <c:pt idx="524">
                  <c:v>1.3075205323055314</c:v>
                </c:pt>
                <c:pt idx="525">
                  <c:v>1.3078216262185407</c:v>
                </c:pt>
                <c:pt idx="526">
                  <c:v>1.3082169862185253</c:v>
                </c:pt>
                <c:pt idx="527">
                  <c:v>1.3084894562185951</c:v>
                </c:pt>
                <c:pt idx="528">
                  <c:v>1.3099954562185872</c:v>
                </c:pt>
                <c:pt idx="529">
                  <c:v>1.3101553862186393</c:v>
                </c:pt>
                <c:pt idx="530">
                  <c:v>1.3105332562185907</c:v>
                </c:pt>
                <c:pt idx="531">
                  <c:v>1.3110261228852806</c:v>
                </c:pt>
                <c:pt idx="532">
                  <c:v>1.3116225395517915</c:v>
                </c:pt>
                <c:pt idx="533">
                  <c:v>1.312108316218584</c:v>
                </c:pt>
                <c:pt idx="534">
                  <c:v>1.3125084362186925</c:v>
                </c:pt>
                <c:pt idx="535">
                  <c:v>1.3128329078314351</c:v>
                </c:pt>
                <c:pt idx="536">
                  <c:v>1.314032022256356</c:v>
                </c:pt>
                <c:pt idx="537">
                  <c:v>1.313944303157399</c:v>
                </c:pt>
                <c:pt idx="538">
                  <c:v>1.3138087462185695</c:v>
                </c:pt>
                <c:pt idx="539">
                  <c:v>1.3135854362185881</c:v>
                </c:pt>
                <c:pt idx="540">
                  <c:v>1.3132168562187019</c:v>
                </c:pt>
                <c:pt idx="541">
                  <c:v>1.3127926962185654</c:v>
                </c:pt>
                <c:pt idx="542">
                  <c:v>1.3121925562186618</c:v>
                </c:pt>
                <c:pt idx="543">
                  <c:v>1.3117022300282173</c:v>
                </c:pt>
                <c:pt idx="544">
                  <c:v>1.3104814021645268</c:v>
                </c:pt>
                <c:pt idx="545">
                  <c:v>1.3102132762185903</c:v>
                </c:pt>
                <c:pt idx="546">
                  <c:v>1.3100303862185854</c:v>
                </c:pt>
                <c:pt idx="547">
                  <c:v>1.3100673562186103</c:v>
                </c:pt>
                <c:pt idx="548">
                  <c:v>1.3101625990755821</c:v>
                </c:pt>
                <c:pt idx="549">
                  <c:v>1.3105704662186071</c:v>
                </c:pt>
                <c:pt idx="550">
                  <c:v>1.3111331962186057</c:v>
                </c:pt>
                <c:pt idx="551">
                  <c:v>1.3119551874013666</c:v>
                </c:pt>
                <c:pt idx="552">
                  <c:v>1.3178713527702826</c:v>
                </c:pt>
                <c:pt idx="553">
                  <c:v>1.3188990888716177</c:v>
                </c:pt>
                <c:pt idx="554">
                  <c:v>1.3207794062186906</c:v>
                </c:pt>
                <c:pt idx="555">
                  <c:v>1.3225585362186223</c:v>
                </c:pt>
                <c:pt idx="556">
                  <c:v>1.3238293762186117</c:v>
                </c:pt>
                <c:pt idx="557">
                  <c:v>1.3254029962186564</c:v>
                </c:pt>
                <c:pt idx="558">
                  <c:v>1.3269093350066044</c:v>
                </c:pt>
                <c:pt idx="559">
                  <c:v>1.3278782431037968</c:v>
                </c:pt>
                <c:pt idx="560">
                  <c:v>1.3331809612689653</c:v>
                </c:pt>
                <c:pt idx="561">
                  <c:v>1.3350323862185007</c:v>
                </c:pt>
                <c:pt idx="562">
                  <c:v>1.3368864262186833</c:v>
                </c:pt>
                <c:pt idx="563">
                  <c:v>1.3386934664225691</c:v>
                </c:pt>
                <c:pt idx="564">
                  <c:v>1.3402183662186786</c:v>
                </c:pt>
                <c:pt idx="565">
                  <c:v>1.3416101162186465</c:v>
                </c:pt>
                <c:pt idx="566">
                  <c:v>1.3427961736098837</c:v>
                </c:pt>
                <c:pt idx="567">
                  <c:v>1.3480870726570089</c:v>
                </c:pt>
                <c:pt idx="568">
                  <c:v>1.3490325684634854</c:v>
                </c:pt>
                <c:pt idx="569">
                  <c:v>1.3498289862186965</c:v>
                </c:pt>
                <c:pt idx="570">
                  <c:v>1.350734266218538</c:v>
                </c:pt>
                <c:pt idx="571">
                  <c:v>1.3514379862185422</c:v>
                </c:pt>
                <c:pt idx="572">
                  <c:v>1.352187356218522</c:v>
                </c:pt>
                <c:pt idx="573">
                  <c:v>1.3530687787991837</c:v>
                </c:pt>
                <c:pt idx="574">
                  <c:v>1.3534894562185968</c:v>
                </c:pt>
                <c:pt idx="575">
                  <c:v>1.3555126365464645</c:v>
                </c:pt>
                <c:pt idx="576">
                  <c:v>1.3559478362185047</c:v>
                </c:pt>
                <c:pt idx="577">
                  <c:v>1.3566381162185763</c:v>
                </c:pt>
                <c:pt idx="578">
                  <c:v>1.3576650562186927</c:v>
                </c:pt>
                <c:pt idx="579">
                  <c:v>1.3584843539458831</c:v>
                </c:pt>
                <c:pt idx="580">
                  <c:v>1.3591143562185692</c:v>
                </c:pt>
                <c:pt idx="581">
                  <c:v>1.3595130462186376</c:v>
                </c:pt>
                <c:pt idx="582">
                  <c:v>1.3597182462186765</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1.3582274562185148</c:v>
                </c:pt>
                <c:pt idx="592">
                  <c:v>1.3580559344794381</c:v>
                </c:pt>
                <c:pt idx="593">
                  <c:v>1.3580470962186553</c:v>
                </c:pt>
                <c:pt idx="594">
                  <c:v>1.358134656218553</c:v>
                </c:pt>
                <c:pt idx="595">
                  <c:v>1.3582670276472015</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1.3602608362185578</c:v>
                </c:pt>
                <c:pt idx="604">
                  <c:v>1.3609279358103805</c:v>
                </c:pt>
                <c:pt idx="605">
                  <c:v>1.3615400062186325</c:v>
                </c:pt>
                <c:pt idx="606">
                  <c:v>1.3621443462184857</c:v>
                </c:pt>
                <c:pt idx="607">
                  <c:v>1.3623930262185837</c:v>
                </c:pt>
                <c:pt idx="608">
                  <c:v>1.3624605844236726</c:v>
                </c:pt>
                <c:pt idx="609">
                  <c:v>1.3623370812186266</c:v>
                </c:pt>
                <c:pt idx="610">
                  <c:v>1.3622207162185447</c:v>
                </c:pt>
                <c:pt idx="611">
                  <c:v>1.3620782762185115</c:v>
                </c:pt>
                <c:pt idx="612">
                  <c:v>1.3620082762187167</c:v>
                </c:pt>
                <c:pt idx="613">
                  <c:v>1.3619392462185971</c:v>
                </c:pt>
                <c:pt idx="614">
                  <c:v>1.3619784868307505</c:v>
                </c:pt>
                <c:pt idx="615">
                  <c:v>1.3621354962185279</c:v>
                </c:pt>
                <c:pt idx="616">
                  <c:v>1.3622888462184903</c:v>
                </c:pt>
                <c:pt idx="617">
                  <c:v>1.3622574562185861</c:v>
                </c:pt>
                <c:pt idx="618">
                  <c:v>1.3616811784408753</c:v>
                </c:pt>
                <c:pt idx="619">
                  <c:v>1.3615506862185782</c:v>
                </c:pt>
                <c:pt idx="620">
                  <c:v>1.3612895962184695</c:v>
                </c:pt>
                <c:pt idx="621">
                  <c:v>1.3610393562184697</c:v>
                </c:pt>
                <c:pt idx="622">
                  <c:v>1.3607004239605232</c:v>
                </c:pt>
                <c:pt idx="623">
                  <c:v>1.3604023962184328</c:v>
                </c:pt>
                <c:pt idx="624">
                  <c:v>1.3601352562185554</c:v>
                </c:pt>
                <c:pt idx="625">
                  <c:v>1.3600044962186502</c:v>
                </c:pt>
                <c:pt idx="626">
                  <c:v>1.3599513545236022</c:v>
                </c:pt>
                <c:pt idx="627">
                  <c:v>1.3595189006630619</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1.360437396218714</c:v>
                </c:pt>
                <c:pt idx="637">
                  <c:v>1.36115424621849</c:v>
                </c:pt>
                <c:pt idx="638">
                  <c:v>1.3620598962185255</c:v>
                </c:pt>
                <c:pt idx="639">
                  <c:v>1.3627391762185539</c:v>
                </c:pt>
                <c:pt idx="640">
                  <c:v>1.3634037215247474</c:v>
                </c:pt>
                <c:pt idx="641">
                  <c:v>1.3639622462185059</c:v>
                </c:pt>
                <c:pt idx="642">
                  <c:v>1.364403886218625</c:v>
                </c:pt>
                <c:pt idx="643">
                  <c:v>1.3645772562186096</c:v>
                </c:pt>
                <c:pt idx="644">
                  <c:v>1.3649681518707837</c:v>
                </c:pt>
                <c:pt idx="645">
                  <c:v>1.3650070962185907</c:v>
                </c:pt>
                <c:pt idx="646">
                  <c:v>1.3647725562185826</c:v>
                </c:pt>
                <c:pt idx="647">
                  <c:v>1.3645554800281445</c:v>
                </c:pt>
                <c:pt idx="648">
                  <c:v>1.3642618262185806</c:v>
                </c:pt>
                <c:pt idx="649">
                  <c:v>1.3639568462185565</c:v>
                </c:pt>
                <c:pt idx="650">
                  <c:v>1.3635636462186511</c:v>
                </c:pt>
                <c:pt idx="651">
                  <c:v>1.3631929041352748</c:v>
                </c:pt>
                <c:pt idx="652">
                  <c:v>1.3626448083311544</c:v>
                </c:pt>
                <c:pt idx="653">
                  <c:v>1.362730074775385</c:v>
                </c:pt>
                <c:pt idx="654">
                  <c:v>1.3627963762185402</c:v>
                </c:pt>
                <c:pt idx="655">
                  <c:v>1.3628442562184375</c:v>
                </c:pt>
                <c:pt idx="656">
                  <c:v>1.3629787062185699</c:v>
                </c:pt>
                <c:pt idx="657">
                  <c:v>1.3630776762185519</c:v>
                </c:pt>
                <c:pt idx="658">
                  <c:v>1.3631435168246213</c:v>
                </c:pt>
                <c:pt idx="659">
                  <c:v>1.3630502762186723</c:v>
                </c:pt>
                <c:pt idx="660">
                  <c:v>1.3629629895519173</c:v>
                </c:pt>
                <c:pt idx="661">
                  <c:v>1.3625340312185585</c:v>
                </c:pt>
                <c:pt idx="662">
                  <c:v>1.362459826218668</c:v>
                </c:pt>
                <c:pt idx="663">
                  <c:v>1.3624746062184983</c:v>
                </c:pt>
                <c:pt idx="664">
                  <c:v>1.362698906218597</c:v>
                </c:pt>
                <c:pt idx="665">
                  <c:v>1.362855630637128</c:v>
                </c:pt>
                <c:pt idx="666">
                  <c:v>1.362961266218548</c:v>
                </c:pt>
                <c:pt idx="667">
                  <c:v>1.3630637262187406</c:v>
                </c:pt>
                <c:pt idx="668">
                  <c:v>1.363160656218696</c:v>
                </c:pt>
                <c:pt idx="669">
                  <c:v>1.363136190912499</c:v>
                </c:pt>
                <c:pt idx="670">
                  <c:v>1.3630306228852334</c:v>
                </c:pt>
                <c:pt idx="671">
                  <c:v>1.3627332362186166</c:v>
                </c:pt>
                <c:pt idx="672">
                  <c:v>1.3625424962184383</c:v>
                </c:pt>
                <c:pt idx="673">
                  <c:v>1.3623228362186808</c:v>
                </c:pt>
                <c:pt idx="674">
                  <c:v>1.3621993762185411</c:v>
                </c:pt>
                <c:pt idx="675">
                  <c:v>1.3620782162185634</c:v>
                </c:pt>
                <c:pt idx="676">
                  <c:v>1.3620223133614502</c:v>
                </c:pt>
                <c:pt idx="677">
                  <c:v>1.360627479474374</c:v>
                </c:pt>
                <c:pt idx="678">
                  <c:v>1.3602080562184966</c:v>
                </c:pt>
                <c:pt idx="679">
                  <c:v>1.3595894262186334</c:v>
                </c:pt>
                <c:pt idx="680">
                  <c:v>1.3592301362186561</c:v>
                </c:pt>
                <c:pt idx="681">
                  <c:v>1.3589273262186481</c:v>
                </c:pt>
                <c:pt idx="682">
                  <c:v>1.3585805174430448</c:v>
                </c:pt>
                <c:pt idx="683">
                  <c:v>1.358526377566875</c:v>
                </c:pt>
                <c:pt idx="684">
                  <c:v>1.3586387462186451</c:v>
                </c:pt>
                <c:pt idx="685">
                  <c:v>1.358947297488541</c:v>
                </c:pt>
                <c:pt idx="686">
                  <c:v>1.3589517762187171</c:v>
                </c:pt>
                <c:pt idx="687">
                  <c:v>1.3587921762186426</c:v>
                </c:pt>
                <c:pt idx="688">
                  <c:v>1.3581787113207469</c:v>
                </c:pt>
                <c:pt idx="689">
                  <c:v>1.3575530662186281</c:v>
                </c:pt>
                <c:pt idx="690">
                  <c:v>1.3569817162186411</c:v>
                </c:pt>
                <c:pt idx="691">
                  <c:v>1.3564252162186392</c:v>
                </c:pt>
                <c:pt idx="692">
                  <c:v>1.3560468362184963</c:v>
                </c:pt>
                <c:pt idx="693">
                  <c:v>1.3558542562186062</c:v>
                </c:pt>
                <c:pt idx="694">
                  <c:v>1.3550668371709236</c:v>
                </c:pt>
                <c:pt idx="695">
                  <c:v>1.3548866314763757</c:v>
                </c:pt>
                <c:pt idx="696">
                  <c:v>1.3546716362186118</c:v>
                </c:pt>
                <c:pt idx="697">
                  <c:v>1.3544750162185579</c:v>
                </c:pt>
                <c:pt idx="698">
                  <c:v>1.3543172762185094</c:v>
                </c:pt>
                <c:pt idx="699">
                  <c:v>1.3541973862186296</c:v>
                </c:pt>
                <c:pt idx="700">
                  <c:v>1.3539808162185665</c:v>
                </c:pt>
                <c:pt idx="701">
                  <c:v>1.3538430258388132</c:v>
                </c:pt>
                <c:pt idx="702">
                  <c:v>1.3541195299027606</c:v>
                </c:pt>
                <c:pt idx="703">
                  <c:v>1.354508346218708</c:v>
                </c:pt>
                <c:pt idx="704">
                  <c:v>1.3553167162185247</c:v>
                </c:pt>
                <c:pt idx="705">
                  <c:v>1.35592687621849</c:v>
                </c:pt>
                <c:pt idx="706">
                  <c:v>1.3563784051981713</c:v>
                </c:pt>
                <c:pt idx="707">
                  <c:v>1.3568612662187149</c:v>
                </c:pt>
                <c:pt idx="708">
                  <c:v>1.3571767662186431</c:v>
                </c:pt>
                <c:pt idx="709">
                  <c:v>1.3575057451074031</c:v>
                </c:pt>
                <c:pt idx="710">
                  <c:v>1.3583667854868651</c:v>
                </c:pt>
                <c:pt idx="711">
                  <c:v>1.3582266762184929</c:v>
                </c:pt>
                <c:pt idx="712">
                  <c:v>1.358112445909299</c:v>
                </c:pt>
                <c:pt idx="713">
                  <c:v>1.3577538462186425</c:v>
                </c:pt>
                <c:pt idx="714">
                  <c:v>1.3571904062185638</c:v>
                </c:pt>
                <c:pt idx="715">
                  <c:v>1.3565621862185253</c:v>
                </c:pt>
                <c:pt idx="716">
                  <c:v>1.3560962540909003</c:v>
                </c:pt>
                <c:pt idx="717">
                  <c:v>1.3554266890953102</c:v>
                </c:pt>
                <c:pt idx="718">
                  <c:v>1.3550292087958695</c:v>
                </c:pt>
                <c:pt idx="719">
                  <c:v>1.3542877162184794</c:v>
                </c:pt>
                <c:pt idx="720">
                  <c:v>1.353331656218657</c:v>
                </c:pt>
                <c:pt idx="721">
                  <c:v>1.3521280162186429</c:v>
                </c:pt>
                <c:pt idx="722">
                  <c:v>1.3511563862185767</c:v>
                </c:pt>
                <c:pt idx="723">
                  <c:v>1.3501505062184975</c:v>
                </c:pt>
                <c:pt idx="724">
                  <c:v>1.3492722827492116</c:v>
                </c:pt>
                <c:pt idx="725">
                  <c:v>1.3488418679832961</c:v>
                </c:pt>
                <c:pt idx="726">
                  <c:v>1.3472987999686552</c:v>
                </c:pt>
                <c:pt idx="727">
                  <c:v>1.3470995462186437</c:v>
                </c:pt>
                <c:pt idx="728">
                  <c:v>1.3469042762186376</c:v>
                </c:pt>
                <c:pt idx="729">
                  <c:v>1.3467178762186336</c:v>
                </c:pt>
                <c:pt idx="730">
                  <c:v>1.3464370539197148</c:v>
                </c:pt>
                <c:pt idx="731">
                  <c:v>1.3461018162186633</c:v>
                </c:pt>
                <c:pt idx="732">
                  <c:v>1.3457423362184642</c:v>
                </c:pt>
                <c:pt idx="733">
                  <c:v>1.3454767562185594</c:v>
                </c:pt>
                <c:pt idx="734">
                  <c:v>1.3452994562185836</c:v>
                </c:pt>
                <c:pt idx="735">
                  <c:v>1.344772400663075</c:v>
                </c:pt>
                <c:pt idx="736">
                  <c:v>1.3446549062185653</c:v>
                </c:pt>
                <c:pt idx="737">
                  <c:v>1.3445562113207217</c:v>
                </c:pt>
                <c:pt idx="738">
                  <c:v>1.3445389162185819</c:v>
                </c:pt>
                <c:pt idx="739">
                  <c:v>1.3446433462186036</c:v>
                </c:pt>
                <c:pt idx="740">
                  <c:v>1.3446812162186177</c:v>
                </c:pt>
                <c:pt idx="741">
                  <c:v>1.3446083662186084</c:v>
                </c:pt>
                <c:pt idx="742">
                  <c:v>1.3445564358103184</c:v>
                </c:pt>
                <c:pt idx="743">
                  <c:v>1.3445378952430644</c:v>
                </c:pt>
                <c:pt idx="744">
                  <c:v>1.344165318287537</c:v>
                </c:pt>
                <c:pt idx="745">
                  <c:v>1.3439639362186284</c:v>
                </c:pt>
                <c:pt idx="746">
                  <c:v>1.3436053562186316</c:v>
                </c:pt>
                <c:pt idx="747">
                  <c:v>1.3432907862187307</c:v>
                </c:pt>
                <c:pt idx="748">
                  <c:v>1.342937786218684</c:v>
                </c:pt>
                <c:pt idx="749">
                  <c:v>1.3425952521370732</c:v>
                </c:pt>
                <c:pt idx="750">
                  <c:v>1.3422581562186053</c:v>
                </c:pt>
                <c:pt idx="751">
                  <c:v>1.3419344562186097</c:v>
                </c:pt>
                <c:pt idx="752">
                  <c:v>1.341723370504269</c:v>
                </c:pt>
                <c:pt idx="753">
                  <c:v>1.3407344562185841</c:v>
                </c:pt>
                <c:pt idx="754">
                  <c:v>1.3406263162186889</c:v>
                </c:pt>
                <c:pt idx="755">
                  <c:v>1.3404291362185603</c:v>
                </c:pt>
                <c:pt idx="756">
                  <c:v>1.3402949407545606</c:v>
                </c:pt>
                <c:pt idx="757">
                  <c:v>1.340205426218489</c:v>
                </c:pt>
                <c:pt idx="758">
                  <c:v>1.3401686562185802</c:v>
                </c:pt>
                <c:pt idx="759">
                  <c:v>1.3401368520520833</c:v>
                </c:pt>
                <c:pt idx="760">
                  <c:v>1.34003143152745</c:v>
                </c:pt>
                <c:pt idx="761">
                  <c:v>1.3400316727133514</c:v>
                </c:pt>
                <c:pt idx="762">
                  <c:v>1.3400873462187093</c:v>
                </c:pt>
                <c:pt idx="763">
                  <c:v>1.3402337062185552</c:v>
                </c:pt>
                <c:pt idx="764">
                  <c:v>1.3403608462184735</c:v>
                </c:pt>
                <c:pt idx="765">
                  <c:v>1.3404786362186201</c:v>
                </c:pt>
                <c:pt idx="766">
                  <c:v>1.3405404562185339</c:v>
                </c:pt>
                <c:pt idx="767">
                  <c:v>1.3405958847901616</c:v>
                </c:pt>
                <c:pt idx="768">
                  <c:v>1.340619456218576</c:v>
                </c:pt>
                <c:pt idx="769">
                  <c:v>1.3407683451075911</c:v>
                </c:pt>
                <c:pt idx="770">
                  <c:v>1.3408036362185101</c:v>
                </c:pt>
                <c:pt idx="771">
                  <c:v>1.3408538362185993</c:v>
                </c:pt>
                <c:pt idx="772">
                  <c:v>1.3408891062186825</c:v>
                </c:pt>
                <c:pt idx="773">
                  <c:v>1.3408973943629832</c:v>
                </c:pt>
                <c:pt idx="774">
                  <c:v>1.3409099562184394</c:v>
                </c:pt>
                <c:pt idx="775">
                  <c:v>1.3409095562184348</c:v>
                </c:pt>
                <c:pt idx="776">
                  <c:v>1.340920403587063</c:v>
                </c:pt>
                <c:pt idx="777">
                  <c:v>1.3410144562185735</c:v>
                </c:pt>
                <c:pt idx="778">
                  <c:v>1.3410660362184927</c:v>
                </c:pt>
                <c:pt idx="779">
                  <c:v>1.3412054562185602</c:v>
                </c:pt>
                <c:pt idx="780">
                  <c:v>1.3413205562186903</c:v>
                </c:pt>
                <c:pt idx="781">
                  <c:v>1.3414183462186031</c:v>
                </c:pt>
                <c:pt idx="782">
                  <c:v>1.341535586218555</c:v>
                </c:pt>
                <c:pt idx="783">
                  <c:v>1.3416198962184609</c:v>
                </c:pt>
                <c:pt idx="784">
                  <c:v>1.3416963583924826</c:v>
                </c:pt>
                <c:pt idx="785">
                  <c:v>1.3418690562185134</c:v>
                </c:pt>
                <c:pt idx="786">
                  <c:v>1.3418145562185799</c:v>
                </c:pt>
                <c:pt idx="787">
                  <c:v>1.3417120462185181</c:v>
                </c:pt>
                <c:pt idx="788">
                  <c:v>1.3415945062185983</c:v>
                </c:pt>
                <c:pt idx="789">
                  <c:v>1.3414960662187241</c:v>
                </c:pt>
                <c:pt idx="790">
                  <c:v>1.3414006500961051</c:v>
                </c:pt>
                <c:pt idx="791">
                  <c:v>1.3413132262184888</c:v>
                </c:pt>
                <c:pt idx="792">
                  <c:v>1.3412359088502086</c:v>
                </c:pt>
                <c:pt idx="793">
                  <c:v>1.3410289237509971</c:v>
                </c:pt>
                <c:pt idx="794">
                  <c:v>1.340982116218612</c:v>
                </c:pt>
                <c:pt idx="795">
                  <c:v>1.3409543840535463</c:v>
                </c:pt>
                <c:pt idx="796">
                  <c:v>1.340946636218618</c:v>
                </c:pt>
                <c:pt idx="797">
                  <c:v>1.3409663362185569</c:v>
                </c:pt>
                <c:pt idx="798">
                  <c:v>1.3409554862185757</c:v>
                </c:pt>
                <c:pt idx="799">
                  <c:v>1.3408024162186507</c:v>
                </c:pt>
                <c:pt idx="800">
                  <c:v>1.3406697725452261</c:v>
                </c:pt>
                <c:pt idx="801">
                  <c:v>1.3405855331416774</c:v>
                </c:pt>
                <c:pt idx="802">
                  <c:v>1.3397449136652284</c:v>
                </c:pt>
                <c:pt idx="803">
                  <c:v>1.3395612362185432</c:v>
                </c:pt>
                <c:pt idx="804">
                  <c:v>1.3394071762185575</c:v>
                </c:pt>
                <c:pt idx="805">
                  <c:v>1.3392497162186032</c:v>
                </c:pt>
                <c:pt idx="806">
                  <c:v>1.3391055283834987</c:v>
                </c:pt>
                <c:pt idx="807">
                  <c:v>1.3389911160124086</c:v>
                </c:pt>
                <c:pt idx="808">
                  <c:v>1.3387528198549745</c:v>
                </c:pt>
                <c:pt idx="809">
                  <c:v>1.3386808362186571</c:v>
                </c:pt>
                <c:pt idx="810">
                  <c:v>1.3386123362186595</c:v>
                </c:pt>
                <c:pt idx="811">
                  <c:v>1.3385536830227807</c:v>
                </c:pt>
                <c:pt idx="812">
                  <c:v>1.3384860562185565</c:v>
                </c:pt>
                <c:pt idx="813">
                  <c:v>1.3384414162186005</c:v>
                </c:pt>
                <c:pt idx="814">
                  <c:v>1.3384057562186058</c:v>
                </c:pt>
                <c:pt idx="815">
                  <c:v>1.3383723847900484</c:v>
                </c:pt>
                <c:pt idx="816">
                  <c:v>1.3382854295519166</c:v>
                </c:pt>
                <c:pt idx="817">
                  <c:v>1.3382870162185583</c:v>
                </c:pt>
                <c:pt idx="818">
                  <c:v>1.3382893762184551</c:v>
                </c:pt>
                <c:pt idx="819">
                  <c:v>1.3382943562186682</c:v>
                </c:pt>
                <c:pt idx="820">
                  <c:v>1.338298256218593</c:v>
                </c:pt>
                <c:pt idx="821">
                  <c:v>1.3383055582593784</c:v>
                </c:pt>
                <c:pt idx="822">
                  <c:v>1.3383169962186088</c:v>
                </c:pt>
                <c:pt idx="823">
                  <c:v>1.3383659996969044</c:v>
                </c:pt>
                <c:pt idx="824">
                  <c:v>1.3390480937186311</c:v>
                </c:pt>
                <c:pt idx="825">
                  <c:v>1.3392437162186184</c:v>
                </c:pt>
                <c:pt idx="826">
                  <c:v>1.3394241562185556</c:v>
                </c:pt>
                <c:pt idx="827">
                  <c:v>1.3395604312187288</c:v>
                </c:pt>
                <c:pt idx="828">
                  <c:v>1.3397078162186205</c:v>
                </c:pt>
                <c:pt idx="829">
                  <c:v>1.339826906218704</c:v>
                </c:pt>
                <c:pt idx="830">
                  <c:v>1.3399576862185967</c:v>
                </c:pt>
                <c:pt idx="831">
                  <c:v>1.3400688362185491</c:v>
                </c:pt>
                <c:pt idx="832">
                  <c:v>1.340120256218583</c:v>
                </c:pt>
                <c:pt idx="833">
                  <c:v>1.3399337062185595</c:v>
                </c:pt>
                <c:pt idx="834">
                  <c:v>1.3398413711122572</c:v>
                </c:pt>
                <c:pt idx="835">
                  <c:v>1.339647336218647</c:v>
                </c:pt>
                <c:pt idx="836">
                  <c:v>1.3395082162184906</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1.3394540562186421</c:v>
                </c:pt>
                <c:pt idx="845">
                  <c:v>1.3393901862185942</c:v>
                </c:pt>
                <c:pt idx="846">
                  <c:v>1.339325026218674</c:v>
                </c:pt>
                <c:pt idx="847">
                  <c:v>1.339247054156786</c:v>
                </c:pt>
                <c:pt idx="848">
                  <c:v>1.3391505562186126</c:v>
                </c:pt>
                <c:pt idx="849">
                  <c:v>1.339083395612505</c:v>
                </c:pt>
                <c:pt idx="850">
                  <c:v>1.3388392895519132</c:v>
                </c:pt>
                <c:pt idx="851">
                  <c:v>1.3388387996528905</c:v>
                </c:pt>
                <c:pt idx="852">
                  <c:v>1.3388827862185764</c:v>
                </c:pt>
                <c:pt idx="853">
                  <c:v>1.3389054762186419</c:v>
                </c:pt>
                <c:pt idx="854">
                  <c:v>1.3387710480553778</c:v>
                </c:pt>
                <c:pt idx="855">
                  <c:v>1.3385377962185601</c:v>
                </c:pt>
                <c:pt idx="856">
                  <c:v>1.3381858462185932</c:v>
                </c:pt>
                <c:pt idx="857">
                  <c:v>1.3378659862185884</c:v>
                </c:pt>
                <c:pt idx="858">
                  <c:v>1.3376298312185924</c:v>
                </c:pt>
                <c:pt idx="859">
                  <c:v>1.3369910562184941</c:v>
                </c:pt>
                <c:pt idx="860">
                  <c:v>1.3367868246396455</c:v>
                </c:pt>
                <c:pt idx="861">
                  <c:v>1.3366048762187432</c:v>
                </c:pt>
                <c:pt idx="862">
                  <c:v>1.3364884962185926</c:v>
                </c:pt>
                <c:pt idx="863">
                  <c:v>1.3363674362187794</c:v>
                </c:pt>
                <c:pt idx="864">
                  <c:v>1.3363251562185923</c:v>
                </c:pt>
                <c:pt idx="865">
                  <c:v>1.3363060827244198</c:v>
                </c:pt>
                <c:pt idx="866">
                  <c:v>1.3359809825344655</c:v>
                </c:pt>
                <c:pt idx="867">
                  <c:v>1.3360046062184523</c:v>
                </c:pt>
                <c:pt idx="868">
                  <c:v>1.3362484062186866</c:v>
                </c:pt>
                <c:pt idx="869">
                  <c:v>1.3364522362186335</c:v>
                </c:pt>
                <c:pt idx="870">
                  <c:v>1.3366612162185874</c:v>
                </c:pt>
                <c:pt idx="871">
                  <c:v>1.3367094562187845</c:v>
                </c:pt>
                <c:pt idx="872">
                  <c:v>1.3366784149814066</c:v>
                </c:pt>
                <c:pt idx="873">
                  <c:v>1.3365685366783708</c:v>
                </c:pt>
                <c:pt idx="874">
                  <c:v>1.336369480315085</c:v>
                </c:pt>
                <c:pt idx="875">
                  <c:v>1.336341956218547</c:v>
                </c:pt>
                <c:pt idx="876">
                  <c:v>1.3363262062185726</c:v>
                </c:pt>
                <c:pt idx="877">
                  <c:v>1.3363171366308961</c:v>
                </c:pt>
                <c:pt idx="878">
                  <c:v>1.3362880162187167</c:v>
                </c:pt>
                <c:pt idx="879">
                  <c:v>1.3362794562187332</c:v>
                </c:pt>
                <c:pt idx="880">
                  <c:v>1.3362687562185869</c:v>
                </c:pt>
                <c:pt idx="881">
                  <c:v>1.3362592162185365</c:v>
                </c:pt>
                <c:pt idx="882">
                  <c:v>1.3362469562185879</c:v>
                </c:pt>
                <c:pt idx="883">
                  <c:v>1.3358818679833036</c:v>
                </c:pt>
                <c:pt idx="884">
                  <c:v>1.3357431469401178</c:v>
                </c:pt>
                <c:pt idx="885">
                  <c:v>1.335591366218523</c:v>
                </c:pt>
                <c:pt idx="886">
                  <c:v>1.3354454562185367</c:v>
                </c:pt>
                <c:pt idx="887">
                  <c:v>1.3352053862186892</c:v>
                </c:pt>
                <c:pt idx="888">
                  <c:v>1.3349061262186552</c:v>
                </c:pt>
                <c:pt idx="889">
                  <c:v>1.3346672562186086</c:v>
                </c:pt>
                <c:pt idx="890">
                  <c:v>1.334451067329681</c:v>
                </c:pt>
                <c:pt idx="891">
                  <c:v>1.3342167289458047</c:v>
                </c:pt>
                <c:pt idx="892">
                  <c:v>1.3333405673297136</c:v>
                </c:pt>
                <c:pt idx="893">
                  <c:v>1.3332078062186525</c:v>
                </c:pt>
                <c:pt idx="894">
                  <c:v>1.3328113762185723</c:v>
                </c:pt>
                <c:pt idx="895">
                  <c:v>1.3325310562186417</c:v>
                </c:pt>
                <c:pt idx="896">
                  <c:v>1.3323744462185658</c:v>
                </c:pt>
                <c:pt idx="897">
                  <c:v>1.332222342816479</c:v>
                </c:pt>
              </c:numCache>
            </c:numRef>
          </c:val>
          <c:smooth val="0"/>
          <c:extLs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1.3769986262185796</c:v>
                </c:pt>
                <c:pt idx="3">
                  <c:v>1.3769709362186973</c:v>
                </c:pt>
                <c:pt idx="4">
                  <c:v>1.3769451511338531</c:v>
                </c:pt>
                <c:pt idx="5">
                  <c:v>1.3769850312185525</c:v>
                </c:pt>
                <c:pt idx="6">
                  <c:v>1.3770035462186598</c:v>
                </c:pt>
                <c:pt idx="7">
                  <c:v>1.377069516824676</c:v>
                </c:pt>
                <c:pt idx="8">
                  <c:v>1.3757868728853424</c:v>
                </c:pt>
                <c:pt idx="9">
                  <c:v>1.3755379962184833</c:v>
                </c:pt>
                <c:pt idx="10">
                  <c:v>1.3755149362185506</c:v>
                </c:pt>
                <c:pt idx="11">
                  <c:v>1.3735107862185316</c:v>
                </c:pt>
                <c:pt idx="12">
                  <c:v>1.3730199107640573</c:v>
                </c:pt>
                <c:pt idx="13">
                  <c:v>1.5007525990756818</c:v>
                </c:pt>
                <c:pt idx="14">
                  <c:v>1.9077876062185339</c:v>
                </c:pt>
                <c:pt idx="15">
                  <c:v>2.0599383362185506</c:v>
                </c:pt>
                <c:pt idx="16">
                  <c:v>1.3690002462185333</c:v>
                </c:pt>
                <c:pt idx="17">
                  <c:v>0.2708462362186026</c:v>
                </c:pt>
                <c:pt idx="18">
                  <c:v>-0.10505888051613965</c:v>
                </c:pt>
                <c:pt idx="19">
                  <c:v>-0.13822420034701111</c:v>
                </c:pt>
                <c:pt idx="20">
                  <c:v>-0.25214580019171251</c:v>
                </c:pt>
                <c:pt idx="21">
                  <c:v>-0.22981356378147666</c:v>
                </c:pt>
                <c:pt idx="22">
                  <c:v>-0.32456975378137543</c:v>
                </c:pt>
                <c:pt idx="23">
                  <c:v>-1.1290500037814439</c:v>
                </c:pt>
                <c:pt idx="24">
                  <c:v>-1.8887993637814446</c:v>
                </c:pt>
                <c:pt idx="25">
                  <c:v>-2.381164003781393</c:v>
                </c:pt>
                <c:pt idx="26">
                  <c:v>-2.340628139741213</c:v>
                </c:pt>
                <c:pt idx="27">
                  <c:v>-2.0446669537813875</c:v>
                </c:pt>
                <c:pt idx="28">
                  <c:v>-1.4241442342576391</c:v>
                </c:pt>
                <c:pt idx="29">
                  <c:v>5.2923358562185854</c:v>
                </c:pt>
                <c:pt idx="30">
                  <c:v>5.4368375774307083</c:v>
                </c:pt>
                <c:pt idx="31">
                  <c:v>5.2436426662186477</c:v>
                </c:pt>
                <c:pt idx="32">
                  <c:v>4.7980556462185717</c:v>
                </c:pt>
                <c:pt idx="33">
                  <c:v>4.2180388562186266</c:v>
                </c:pt>
                <c:pt idx="34">
                  <c:v>3.8743446062185143</c:v>
                </c:pt>
                <c:pt idx="35">
                  <c:v>3.6943039928039667</c:v>
                </c:pt>
                <c:pt idx="36">
                  <c:v>3.0009744562185858</c:v>
                </c:pt>
                <c:pt idx="37">
                  <c:v>3.5806202862184904</c:v>
                </c:pt>
                <c:pt idx="38">
                  <c:v>4.5880509962186267</c:v>
                </c:pt>
                <c:pt idx="39">
                  <c:v>4.7937917113204662</c:v>
                </c:pt>
                <c:pt idx="40">
                  <c:v>4.5682832762185654</c:v>
                </c:pt>
                <c:pt idx="41">
                  <c:v>4.4368265738656447</c:v>
                </c:pt>
                <c:pt idx="42">
                  <c:v>4.7511160444538518</c:v>
                </c:pt>
                <c:pt idx="43">
                  <c:v>4.5290375262186018</c:v>
                </c:pt>
                <c:pt idx="44">
                  <c:v>3.2363704962185267</c:v>
                </c:pt>
                <c:pt idx="45">
                  <c:v>2.2736655362185587</c:v>
                </c:pt>
                <c:pt idx="46">
                  <c:v>-0.38758491378143844</c:v>
                </c:pt>
                <c:pt idx="47">
                  <c:v>-2.42649942378128</c:v>
                </c:pt>
                <c:pt idx="48">
                  <c:v>-4.2895138437814921</c:v>
                </c:pt>
                <c:pt idx="49">
                  <c:v>-5.7176400637812463</c:v>
                </c:pt>
                <c:pt idx="50">
                  <c:v>-6.6500750700972446</c:v>
                </c:pt>
                <c:pt idx="51">
                  <c:v>-8.9325713250314465</c:v>
                </c:pt>
                <c:pt idx="52">
                  <c:v>-8.8559147337815745</c:v>
                </c:pt>
                <c:pt idx="53">
                  <c:v>-8.7310250021147766</c:v>
                </c:pt>
                <c:pt idx="54">
                  <c:v>-8.3821817037812991</c:v>
                </c:pt>
                <c:pt idx="55">
                  <c:v>-8.1129396637814324</c:v>
                </c:pt>
                <c:pt idx="56">
                  <c:v>-7.8077252013157477</c:v>
                </c:pt>
                <c:pt idx="57">
                  <c:v>-4.8450769074177913</c:v>
                </c:pt>
                <c:pt idx="58">
                  <c:v>-4.147904733781516</c:v>
                </c:pt>
                <c:pt idx="59">
                  <c:v>-3.031772273781371</c:v>
                </c:pt>
                <c:pt idx="60">
                  <c:v>-1.9554922537815713</c:v>
                </c:pt>
                <c:pt idx="61">
                  <c:v>-1.0311571737814091</c:v>
                </c:pt>
                <c:pt idx="62">
                  <c:v>-0.37296709378139781</c:v>
                </c:pt>
                <c:pt idx="63">
                  <c:v>7.651642621863175E-2</c:v>
                </c:pt>
                <c:pt idx="64">
                  <c:v>0.65139339064484147</c:v>
                </c:pt>
                <c:pt idx="65">
                  <c:v>4.1933694562185764</c:v>
                </c:pt>
                <c:pt idx="66">
                  <c:v>5.0251025862185656</c:v>
                </c:pt>
                <c:pt idx="67">
                  <c:v>6.4603871462185651</c:v>
                </c:pt>
                <c:pt idx="68">
                  <c:v>7.8353179462184812</c:v>
                </c:pt>
                <c:pt idx="69">
                  <c:v>8.8265123962185612</c:v>
                </c:pt>
                <c:pt idx="70">
                  <c:v>9.572925586218588</c:v>
                </c:pt>
                <c:pt idx="71">
                  <c:v>10.098817336218573</c:v>
                </c:pt>
                <c:pt idx="72">
                  <c:v>10.389283686218505</c:v>
                </c:pt>
                <c:pt idx="73">
                  <c:v>10.523724877271292</c:v>
                </c:pt>
                <c:pt idx="74">
                  <c:v>7.6537325812185628</c:v>
                </c:pt>
                <c:pt idx="75">
                  <c:v>6.0087738962186137</c:v>
                </c:pt>
                <c:pt idx="76">
                  <c:v>4.0025859962185706</c:v>
                </c:pt>
                <c:pt idx="77">
                  <c:v>1.767119996218625</c:v>
                </c:pt>
                <c:pt idx="78">
                  <c:v>-0.15803930378130815</c:v>
                </c:pt>
                <c:pt idx="79">
                  <c:v>-2.9554483637813718</c:v>
                </c:pt>
                <c:pt idx="80">
                  <c:v>-5.7410566537814987</c:v>
                </c:pt>
                <c:pt idx="81">
                  <c:v>-8.0896931937813861</c:v>
                </c:pt>
                <c:pt idx="82">
                  <c:v>-9.9080755437814219</c:v>
                </c:pt>
                <c:pt idx="83">
                  <c:v>-15.614440543781399</c:v>
                </c:pt>
                <c:pt idx="84">
                  <c:v>-16.591595713781402</c:v>
                </c:pt>
                <c:pt idx="85">
                  <c:v>-17.371575943781366</c:v>
                </c:pt>
                <c:pt idx="86">
                  <c:v>-17.661313673781365</c:v>
                </c:pt>
                <c:pt idx="87">
                  <c:v>-17.436246333781597</c:v>
                </c:pt>
                <c:pt idx="88">
                  <c:v>-17.106850319291496</c:v>
                </c:pt>
                <c:pt idx="89">
                  <c:v>-16.548208573781395</c:v>
                </c:pt>
                <c:pt idx="90">
                  <c:v>-15.992682643781436</c:v>
                </c:pt>
                <c:pt idx="91">
                  <c:v>-15.354327516384259</c:v>
                </c:pt>
                <c:pt idx="92">
                  <c:v>-8.7593019947617279</c:v>
                </c:pt>
                <c:pt idx="93">
                  <c:v>-6.9545389237814561</c:v>
                </c:pt>
                <c:pt idx="94">
                  <c:v>-4.7570787087297646</c:v>
                </c:pt>
                <c:pt idx="95">
                  <c:v>-2.4472155637813273</c:v>
                </c:pt>
                <c:pt idx="96">
                  <c:v>-0.3135480637814112</c:v>
                </c:pt>
                <c:pt idx="97">
                  <c:v>1.5550271262186186</c:v>
                </c:pt>
                <c:pt idx="98">
                  <c:v>3.0924755362186289</c:v>
                </c:pt>
                <c:pt idx="99">
                  <c:v>3.7404241639108449</c:v>
                </c:pt>
                <c:pt idx="100">
                  <c:v>8.5350704373506829</c:v>
                </c:pt>
                <c:pt idx="101">
                  <c:v>9.792169696218707</c:v>
                </c:pt>
                <c:pt idx="102">
                  <c:v>11.043692676218541</c:v>
                </c:pt>
                <c:pt idx="103">
                  <c:v>12.076181076218703</c:v>
                </c:pt>
                <c:pt idx="104">
                  <c:v>12.376416396218531</c:v>
                </c:pt>
                <c:pt idx="105">
                  <c:v>11.788753466422548</c:v>
                </c:pt>
                <c:pt idx="106">
                  <c:v>10.555308988827292</c:v>
                </c:pt>
                <c:pt idx="107">
                  <c:v>-0.50262054378143262</c:v>
                </c:pt>
                <c:pt idx="108">
                  <c:v>-2.2096977637813069</c:v>
                </c:pt>
                <c:pt idx="109">
                  <c:v>-4.1786560237815564</c:v>
                </c:pt>
                <c:pt idx="110">
                  <c:v>-5.0188027637814514</c:v>
                </c:pt>
                <c:pt idx="111">
                  <c:v>-8.8202867237812939</c:v>
                </c:pt>
                <c:pt idx="112">
                  <c:v>-12.1010553837814</c:v>
                </c:pt>
                <c:pt idx="113">
                  <c:v>-14.031619943781493</c:v>
                </c:pt>
                <c:pt idx="114">
                  <c:v>-15.687943252114763</c:v>
                </c:pt>
                <c:pt idx="115">
                  <c:v>-17.242900387531307</c:v>
                </c:pt>
                <c:pt idx="116">
                  <c:v>-17.375028755902662</c:v>
                </c:pt>
                <c:pt idx="117">
                  <c:v>-17.336403933781483</c:v>
                </c:pt>
                <c:pt idx="118">
                  <c:v>-17.430295773781424</c:v>
                </c:pt>
                <c:pt idx="119">
                  <c:v>-17.490365243781412</c:v>
                </c:pt>
                <c:pt idx="120">
                  <c:v>-17.295270623781462</c:v>
                </c:pt>
                <c:pt idx="121">
                  <c:v>-16.465306173781528</c:v>
                </c:pt>
                <c:pt idx="122">
                  <c:v>-15.632095611348845</c:v>
                </c:pt>
                <c:pt idx="123">
                  <c:v>-10.819514904892472</c:v>
                </c:pt>
                <c:pt idx="124">
                  <c:v>-9.5736926537813787</c:v>
                </c:pt>
                <c:pt idx="125">
                  <c:v>-7.7558055837813669</c:v>
                </c:pt>
                <c:pt idx="126">
                  <c:v>-5.6315361837814635</c:v>
                </c:pt>
                <c:pt idx="127">
                  <c:v>-3.4576842137814481</c:v>
                </c:pt>
                <c:pt idx="128">
                  <c:v>-1.6133624437814689</c:v>
                </c:pt>
                <c:pt idx="129">
                  <c:v>1.0593640519632004</c:v>
                </c:pt>
                <c:pt idx="130">
                  <c:v>6.8427759562185884</c:v>
                </c:pt>
                <c:pt idx="131">
                  <c:v>7.3280307962186697</c:v>
                </c:pt>
                <c:pt idx="132">
                  <c:v>7.9717749262187141</c:v>
                </c:pt>
                <c:pt idx="133">
                  <c:v>8.1844794768371116</c:v>
                </c:pt>
                <c:pt idx="134">
                  <c:v>8.0108903262185862</c:v>
                </c:pt>
                <c:pt idx="135">
                  <c:v>7.6150641162186048</c:v>
                </c:pt>
                <c:pt idx="136">
                  <c:v>6.6503490762186317</c:v>
                </c:pt>
                <c:pt idx="137">
                  <c:v>4.8290000519632912</c:v>
                </c:pt>
                <c:pt idx="138">
                  <c:v>3.3734494562186086</c:v>
                </c:pt>
                <c:pt idx="139">
                  <c:v>-9.6911560525534099</c:v>
                </c:pt>
                <c:pt idx="140">
                  <c:v>-12.045660113781338</c:v>
                </c:pt>
                <c:pt idx="141">
                  <c:v>-14.08516118378131</c:v>
                </c:pt>
                <c:pt idx="142">
                  <c:v>-15.608569183781384</c:v>
                </c:pt>
                <c:pt idx="143">
                  <c:v>-16.704283659570862</c:v>
                </c:pt>
                <c:pt idx="144">
                  <c:v>-17.335740113781426</c:v>
                </c:pt>
                <c:pt idx="145">
                  <c:v>-17.72216817711481</c:v>
                </c:pt>
                <c:pt idx="146">
                  <c:v>-16.59623541878139</c:v>
                </c:pt>
                <c:pt idx="147">
                  <c:v>-16.015403673781336</c:v>
                </c:pt>
                <c:pt idx="148">
                  <c:v>-14.61808979378128</c:v>
                </c:pt>
                <c:pt idx="149">
                  <c:v>-12.866568743781414</c:v>
                </c:pt>
                <c:pt idx="150">
                  <c:v>-11.042186763781501</c:v>
                </c:pt>
                <c:pt idx="151">
                  <c:v>-9.1331069920572077</c:v>
                </c:pt>
                <c:pt idx="152">
                  <c:v>0.46209593973506458</c:v>
                </c:pt>
                <c:pt idx="153">
                  <c:v>2.3381857357884428</c:v>
                </c:pt>
                <c:pt idx="154">
                  <c:v>4.4536217762185686</c:v>
                </c:pt>
                <c:pt idx="155">
                  <c:v>6.0430176162186484</c:v>
                </c:pt>
                <c:pt idx="156">
                  <c:v>7.659325236218649</c:v>
                </c:pt>
                <c:pt idx="157">
                  <c:v>9.7601264358104345</c:v>
                </c:pt>
                <c:pt idx="158">
                  <c:v>14.680579456218609</c:v>
                </c:pt>
                <c:pt idx="159">
                  <c:v>14.719551946218616</c:v>
                </c:pt>
                <c:pt idx="160">
                  <c:v>14.713602606218473</c:v>
                </c:pt>
                <c:pt idx="161">
                  <c:v>14.528105256218637</c:v>
                </c:pt>
                <c:pt idx="162">
                  <c:v>13.699320836218575</c:v>
                </c:pt>
                <c:pt idx="163">
                  <c:v>12.111450276218548</c:v>
                </c:pt>
                <c:pt idx="164">
                  <c:v>10.202181526218482</c:v>
                </c:pt>
                <c:pt idx="165">
                  <c:v>7.1661106662186143</c:v>
                </c:pt>
                <c:pt idx="166">
                  <c:v>5.3411596357057647</c:v>
                </c:pt>
                <c:pt idx="167">
                  <c:v>-4.5531331078839656</c:v>
                </c:pt>
                <c:pt idx="168">
                  <c:v>-6.3905977458015713</c:v>
                </c:pt>
                <c:pt idx="169">
                  <c:v>-8.2330922837814597</c:v>
                </c:pt>
                <c:pt idx="170">
                  <c:v>-9.7991785937813347</c:v>
                </c:pt>
                <c:pt idx="171">
                  <c:v>-11.375770143781509</c:v>
                </c:pt>
                <c:pt idx="172">
                  <c:v>-13.055601643781515</c:v>
                </c:pt>
                <c:pt idx="173">
                  <c:v>-14.235950907417873</c:v>
                </c:pt>
                <c:pt idx="174">
                  <c:v>-15.493989793781424</c:v>
                </c:pt>
                <c:pt idx="175">
                  <c:v>-16.216308075031449</c:v>
                </c:pt>
                <c:pt idx="176">
                  <c:v>-15.850822503781316</c:v>
                </c:pt>
                <c:pt idx="177">
                  <c:v>-15.388431483781332</c:v>
                </c:pt>
                <c:pt idx="178">
                  <c:v>-14.707026783781401</c:v>
                </c:pt>
                <c:pt idx="179">
                  <c:v>-13.87629932378124</c:v>
                </c:pt>
                <c:pt idx="180">
                  <c:v>-12.372698803781233</c:v>
                </c:pt>
                <c:pt idx="181">
                  <c:v>-11.155122383781432</c:v>
                </c:pt>
                <c:pt idx="182">
                  <c:v>-10.185075633333682</c:v>
                </c:pt>
                <c:pt idx="183">
                  <c:v>-5.8245519723528361</c:v>
                </c:pt>
                <c:pt idx="184">
                  <c:v>-5.1308491237813172</c:v>
                </c:pt>
                <c:pt idx="185">
                  <c:v>-2.82094112378131</c:v>
                </c:pt>
                <c:pt idx="186">
                  <c:v>-1.3436585837814476</c:v>
                </c:pt>
                <c:pt idx="187">
                  <c:v>-0.20310128378140746</c:v>
                </c:pt>
                <c:pt idx="188">
                  <c:v>0.98115413621863468</c:v>
                </c:pt>
                <c:pt idx="189">
                  <c:v>2.8514445862186619</c:v>
                </c:pt>
                <c:pt idx="190">
                  <c:v>4.3308609562185865</c:v>
                </c:pt>
                <c:pt idx="191">
                  <c:v>5.1627283895519156</c:v>
                </c:pt>
                <c:pt idx="192">
                  <c:v>8.0953403762184735</c:v>
                </c:pt>
                <c:pt idx="193">
                  <c:v>8.6885017962186453</c:v>
                </c:pt>
                <c:pt idx="194">
                  <c:v>9.6643125062186499</c:v>
                </c:pt>
                <c:pt idx="195">
                  <c:v>10.052044196218631</c:v>
                </c:pt>
                <c:pt idx="196">
                  <c:v>9.7019941362186017</c:v>
                </c:pt>
                <c:pt idx="197">
                  <c:v>8.9152092962185918</c:v>
                </c:pt>
                <c:pt idx="198">
                  <c:v>7.7898938228852899</c:v>
                </c:pt>
                <c:pt idx="199">
                  <c:v>2.784573956218594</c:v>
                </c:pt>
                <c:pt idx="200">
                  <c:v>1.9848501562185703</c:v>
                </c:pt>
                <c:pt idx="201">
                  <c:v>-3.5948033781423305E-2</c:v>
                </c:pt>
                <c:pt idx="202">
                  <c:v>-1.7921201637815045</c:v>
                </c:pt>
                <c:pt idx="203">
                  <c:v>-3.7958235137814427</c:v>
                </c:pt>
                <c:pt idx="204">
                  <c:v>-5.9082282737814609</c:v>
                </c:pt>
                <c:pt idx="205">
                  <c:v>-7.9661086076112468</c:v>
                </c:pt>
                <c:pt idx="206">
                  <c:v>-10.589981893781456</c:v>
                </c:pt>
                <c:pt idx="207">
                  <c:v>-12.006440448543302</c:v>
                </c:pt>
                <c:pt idx="208">
                  <c:v>-16.438525846811629</c:v>
                </c:pt>
                <c:pt idx="209">
                  <c:v>-16.503052153781553</c:v>
                </c:pt>
                <c:pt idx="210">
                  <c:v>-16.194282733781435</c:v>
                </c:pt>
                <c:pt idx="211">
                  <c:v>-15.844016200346985</c:v>
                </c:pt>
                <c:pt idx="212">
                  <c:v>-15.333220897948181</c:v>
                </c:pt>
                <c:pt idx="213">
                  <c:v>-14.833483213781378</c:v>
                </c:pt>
                <c:pt idx="214">
                  <c:v>-14.645698183781377</c:v>
                </c:pt>
                <c:pt idx="215">
                  <c:v>-13.847123873781271</c:v>
                </c:pt>
                <c:pt idx="216">
                  <c:v>-13.146627743781423</c:v>
                </c:pt>
                <c:pt idx="217">
                  <c:v>-11.256250543781405</c:v>
                </c:pt>
                <c:pt idx="218">
                  <c:v>-10.843027912202388</c:v>
                </c:pt>
                <c:pt idx="219">
                  <c:v>-9.8715554437814319</c:v>
                </c:pt>
                <c:pt idx="220">
                  <c:v>-8.9196877237813652</c:v>
                </c:pt>
                <c:pt idx="221">
                  <c:v>-8.221179063781463</c:v>
                </c:pt>
                <c:pt idx="222">
                  <c:v>-7.6015131837812362</c:v>
                </c:pt>
                <c:pt idx="223">
                  <c:v>-6.1264339480366914</c:v>
                </c:pt>
                <c:pt idx="224">
                  <c:v>-5.2938604568248877</c:v>
                </c:pt>
                <c:pt idx="225">
                  <c:v>-0.21188794803676103</c:v>
                </c:pt>
                <c:pt idx="226">
                  <c:v>0.46919696621853291</c:v>
                </c:pt>
                <c:pt idx="227">
                  <c:v>1.4872311862186507</c:v>
                </c:pt>
                <c:pt idx="228">
                  <c:v>2.5314662562186356</c:v>
                </c:pt>
                <c:pt idx="229">
                  <c:v>3.9540603562186192</c:v>
                </c:pt>
                <c:pt idx="230">
                  <c:v>5.2804158400570742</c:v>
                </c:pt>
                <c:pt idx="231">
                  <c:v>6.6628059353853217</c:v>
                </c:pt>
                <c:pt idx="232">
                  <c:v>5.8967637673296451</c:v>
                </c:pt>
                <c:pt idx="233">
                  <c:v>5.5764472562185148</c:v>
                </c:pt>
                <c:pt idx="234">
                  <c:v>5.1527573362186274</c:v>
                </c:pt>
                <c:pt idx="235">
                  <c:v>4.237607919376444</c:v>
                </c:pt>
                <c:pt idx="236">
                  <c:v>2.7214849262185652</c:v>
                </c:pt>
                <c:pt idx="237">
                  <c:v>0.8190619562185617</c:v>
                </c:pt>
                <c:pt idx="238">
                  <c:v>-1.6693909837814402</c:v>
                </c:pt>
                <c:pt idx="239">
                  <c:v>-2.9306955080671457</c:v>
                </c:pt>
                <c:pt idx="240">
                  <c:v>-8.4729533771147345</c:v>
                </c:pt>
                <c:pt idx="241">
                  <c:v>-9.1351615092985838</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-18.195512323781287</c:v>
                </c:pt>
                <c:pt idx="250">
                  <c:v>-18.140134333781489</c:v>
                </c:pt>
                <c:pt idx="251">
                  <c:v>-17.220916293781272</c:v>
                </c:pt>
                <c:pt idx="252">
                  <c:v>-15.666495937720896</c:v>
                </c:pt>
                <c:pt idx="253">
                  <c:v>-13.194037703781305</c:v>
                </c:pt>
                <c:pt idx="254">
                  <c:v>-11.039218143781355</c:v>
                </c:pt>
                <c:pt idx="255">
                  <c:v>-8.8622668663619777</c:v>
                </c:pt>
                <c:pt idx="256">
                  <c:v>-3.6176259584155304</c:v>
                </c:pt>
                <c:pt idx="257">
                  <c:v>-1.8931168878673361</c:v>
                </c:pt>
                <c:pt idx="258">
                  <c:v>4.07390962186156E-2</c:v>
                </c:pt>
                <c:pt idx="259">
                  <c:v>2.1379857662185913</c:v>
                </c:pt>
                <c:pt idx="260">
                  <c:v>3.8953380762185077</c:v>
                </c:pt>
                <c:pt idx="261">
                  <c:v>5.4007558462186012</c:v>
                </c:pt>
                <c:pt idx="262">
                  <c:v>5.988907579813997</c:v>
                </c:pt>
                <c:pt idx="263">
                  <c:v>6.0325717895519375</c:v>
                </c:pt>
                <c:pt idx="264">
                  <c:v>4.118702905493933</c:v>
                </c:pt>
                <c:pt idx="265">
                  <c:v>2.2580720462185297</c:v>
                </c:pt>
                <c:pt idx="266">
                  <c:v>0.10032214621853086</c:v>
                </c:pt>
                <c:pt idx="267">
                  <c:v>-2.6564626608026316</c:v>
                </c:pt>
                <c:pt idx="268">
                  <c:v>-5.3048333137815291</c:v>
                </c:pt>
                <c:pt idx="269">
                  <c:v>-6.8561146437813392</c:v>
                </c:pt>
                <c:pt idx="270">
                  <c:v>-7.9989430937814916</c:v>
                </c:pt>
                <c:pt idx="271">
                  <c:v>-8.973430263781367</c:v>
                </c:pt>
                <c:pt idx="272">
                  <c:v>-9.9491219326702804</c:v>
                </c:pt>
                <c:pt idx="273">
                  <c:v>-14.615292267919344</c:v>
                </c:pt>
                <c:pt idx="274">
                  <c:v>-15.520829713781339</c:v>
                </c:pt>
                <c:pt idx="275">
                  <c:v>-16.681474403781351</c:v>
                </c:pt>
                <c:pt idx="276">
                  <c:v>-17.30819463378154</c:v>
                </c:pt>
                <c:pt idx="277">
                  <c:v>-17.851339193781413</c:v>
                </c:pt>
                <c:pt idx="278">
                  <c:v>-18.350128210447991</c:v>
                </c:pt>
                <c:pt idx="279">
                  <c:v>-18.744213713781463</c:v>
                </c:pt>
                <c:pt idx="280">
                  <c:v>-18.706790833781341</c:v>
                </c:pt>
                <c:pt idx="281">
                  <c:v>-18.572324543781406</c:v>
                </c:pt>
                <c:pt idx="282">
                  <c:v>-16.345510621906357</c:v>
                </c:pt>
                <c:pt idx="283">
                  <c:v>-15.136240213781491</c:v>
                </c:pt>
                <c:pt idx="284">
                  <c:v>-13.390675998326955</c:v>
                </c:pt>
                <c:pt idx="285">
                  <c:v>-11.536069663781561</c:v>
                </c:pt>
                <c:pt idx="286">
                  <c:v>-8.5744554237813588</c:v>
                </c:pt>
                <c:pt idx="287">
                  <c:v>-5.6881574137815676</c:v>
                </c:pt>
                <c:pt idx="288">
                  <c:v>-3.2840985033774359</c:v>
                </c:pt>
                <c:pt idx="289">
                  <c:v>-0.39686131650863388</c:v>
                </c:pt>
                <c:pt idx="290">
                  <c:v>6.3431249177570805</c:v>
                </c:pt>
                <c:pt idx="291">
                  <c:v>6.9747182162185766</c:v>
                </c:pt>
                <c:pt idx="292">
                  <c:v>7.1588475262185511</c:v>
                </c:pt>
                <c:pt idx="293">
                  <c:v>6.957310641001186</c:v>
                </c:pt>
                <c:pt idx="294">
                  <c:v>6.2042909762185445</c:v>
                </c:pt>
                <c:pt idx="295">
                  <c:v>4.2388657762185176</c:v>
                </c:pt>
                <c:pt idx="296">
                  <c:v>1.2675796962186183</c:v>
                </c:pt>
                <c:pt idx="297">
                  <c:v>-2.5446571122024721</c:v>
                </c:pt>
                <c:pt idx="298">
                  <c:v>-11.679004783781281</c:v>
                </c:pt>
                <c:pt idx="299">
                  <c:v>-13.125572593781243</c:v>
                </c:pt>
                <c:pt idx="300">
                  <c:v>-14.773302843781337</c:v>
                </c:pt>
                <c:pt idx="301">
                  <c:v>-16.196214923781511</c:v>
                </c:pt>
                <c:pt idx="302">
                  <c:v>-17.515499413781498</c:v>
                </c:pt>
                <c:pt idx="303">
                  <c:v>-18.644597705397501</c:v>
                </c:pt>
                <c:pt idx="304">
                  <c:v>-19.091956511172711</c:v>
                </c:pt>
                <c:pt idx="305">
                  <c:v>-18.610171543781362</c:v>
                </c:pt>
                <c:pt idx="306">
                  <c:v>-18.2053980437814</c:v>
                </c:pt>
                <c:pt idx="307">
                  <c:v>-17.901480143781384</c:v>
                </c:pt>
                <c:pt idx="308">
                  <c:v>-17.688369423781509</c:v>
                </c:pt>
                <c:pt idx="309">
                  <c:v>-17.731138923781373</c:v>
                </c:pt>
                <c:pt idx="310">
                  <c:v>-17.814231663781527</c:v>
                </c:pt>
                <c:pt idx="311">
                  <c:v>-17.715919159942999</c:v>
                </c:pt>
                <c:pt idx="312">
                  <c:v>-17.507225413781399</c:v>
                </c:pt>
                <c:pt idx="313">
                  <c:v>-17.350110523781382</c:v>
                </c:pt>
                <c:pt idx="314">
                  <c:v>-17.146844319643435</c:v>
                </c:pt>
                <c:pt idx="315">
                  <c:v>-10.483172842632015</c:v>
                </c:pt>
                <c:pt idx="316">
                  <c:v>-8.3129931094378691</c:v>
                </c:pt>
                <c:pt idx="317">
                  <c:v>-6.5460062637814929</c:v>
                </c:pt>
                <c:pt idx="318">
                  <c:v>-5.503056093781467</c:v>
                </c:pt>
                <c:pt idx="319">
                  <c:v>-5.1431845237813718</c:v>
                </c:pt>
                <c:pt idx="320">
                  <c:v>-5.0571631753603725</c:v>
                </c:pt>
                <c:pt idx="321">
                  <c:v>-4.5552557324605942</c:v>
                </c:pt>
                <c:pt idx="322">
                  <c:v>-4.3601498237813274</c:v>
                </c:pt>
                <c:pt idx="323">
                  <c:v>-4.2128318973168462</c:v>
                </c:pt>
                <c:pt idx="324">
                  <c:v>-4.2284489437813875</c:v>
                </c:pt>
                <c:pt idx="325">
                  <c:v>-4.1872984637814881</c:v>
                </c:pt>
                <c:pt idx="326">
                  <c:v>-4.1336972837815011</c:v>
                </c:pt>
                <c:pt idx="327">
                  <c:v>-4.0610791037813954</c:v>
                </c:pt>
                <c:pt idx="328">
                  <c:v>-4.1754351261990053</c:v>
                </c:pt>
                <c:pt idx="329">
                  <c:v>-4.5178493619631865</c:v>
                </c:pt>
                <c:pt idx="330">
                  <c:v>-7.7096755437814721</c:v>
                </c:pt>
                <c:pt idx="331">
                  <c:v>-8.8311422037814111</c:v>
                </c:pt>
                <c:pt idx="332">
                  <c:v>-10.598285223781417</c:v>
                </c:pt>
                <c:pt idx="333">
                  <c:v>-12.27419862378143</c:v>
                </c:pt>
                <c:pt idx="334">
                  <c:v>-14.644224833781507</c:v>
                </c:pt>
                <c:pt idx="335">
                  <c:v>-16.488156296469512</c:v>
                </c:pt>
                <c:pt idx="336">
                  <c:v>-18.454356513781448</c:v>
                </c:pt>
                <c:pt idx="337">
                  <c:v>-19.230544543781278</c:v>
                </c:pt>
                <c:pt idx="338">
                  <c:v>-19.227016716195166</c:v>
                </c:pt>
                <c:pt idx="339">
                  <c:v>-14.594827900924315</c:v>
                </c:pt>
                <c:pt idx="340">
                  <c:v>-12.98102477610469</c:v>
                </c:pt>
                <c:pt idx="341">
                  <c:v>-11.247611153781406</c:v>
                </c:pt>
                <c:pt idx="342">
                  <c:v>-10.080556873568653</c:v>
                </c:pt>
                <c:pt idx="343">
                  <c:v>-8.3628752737814978</c:v>
                </c:pt>
                <c:pt idx="344">
                  <c:v>-6.9942461637813835</c:v>
                </c:pt>
                <c:pt idx="345">
                  <c:v>-5.4165603637813717</c:v>
                </c:pt>
                <c:pt idx="346">
                  <c:v>-4.2592553837813369</c:v>
                </c:pt>
                <c:pt idx="347">
                  <c:v>-3.7850397398598545</c:v>
                </c:pt>
                <c:pt idx="348">
                  <c:v>-1.7061171687814323</c:v>
                </c:pt>
                <c:pt idx="349">
                  <c:v>-1.4065796837813451</c:v>
                </c:pt>
                <c:pt idx="350">
                  <c:v>-8.9283403781507786E-2</c:v>
                </c:pt>
                <c:pt idx="351">
                  <c:v>0.99922320621865879</c:v>
                </c:pt>
                <c:pt idx="352">
                  <c:v>2.0190778962186329</c:v>
                </c:pt>
                <c:pt idx="353">
                  <c:v>2.2320701262186304</c:v>
                </c:pt>
                <c:pt idx="354">
                  <c:v>2.0946094966227093</c:v>
                </c:pt>
                <c:pt idx="355">
                  <c:v>1.9298484162186327</c:v>
                </c:pt>
                <c:pt idx="356">
                  <c:v>2.1125311526471222</c:v>
                </c:pt>
                <c:pt idx="357">
                  <c:v>3.4274698937186372</c:v>
                </c:pt>
                <c:pt idx="358">
                  <c:v>3.3908069362185671</c:v>
                </c:pt>
                <c:pt idx="359">
                  <c:v>3.2690194362186844</c:v>
                </c:pt>
                <c:pt idx="360">
                  <c:v>2.7613117008993413</c:v>
                </c:pt>
                <c:pt idx="361">
                  <c:v>2.2501508562185393</c:v>
                </c:pt>
                <c:pt idx="362">
                  <c:v>1.7843779962185948</c:v>
                </c:pt>
                <c:pt idx="363">
                  <c:v>1.6733988762186556</c:v>
                </c:pt>
                <c:pt idx="364">
                  <c:v>1.7914908198549426</c:v>
                </c:pt>
                <c:pt idx="365">
                  <c:v>2.5866571680830219</c:v>
                </c:pt>
                <c:pt idx="366">
                  <c:v>2.5941262519174728</c:v>
                </c:pt>
                <c:pt idx="367">
                  <c:v>2.5797862662186617</c:v>
                </c:pt>
                <c:pt idx="368">
                  <c:v>2.5632720162186189</c:v>
                </c:pt>
                <c:pt idx="369">
                  <c:v>2.4058530162184866</c:v>
                </c:pt>
                <c:pt idx="370">
                  <c:v>2.2687530962185463</c:v>
                </c:pt>
                <c:pt idx="371">
                  <c:v>2.2660090476164925</c:v>
                </c:pt>
                <c:pt idx="372">
                  <c:v>2.2182696540208298</c:v>
                </c:pt>
                <c:pt idx="373">
                  <c:v>1.9536773937184648</c:v>
                </c:pt>
                <c:pt idx="374">
                  <c:v>1.9251396362186455</c:v>
                </c:pt>
                <c:pt idx="375">
                  <c:v>1.9058762462185825</c:v>
                </c:pt>
                <c:pt idx="376">
                  <c:v>1.894319082481104</c:v>
                </c:pt>
                <c:pt idx="377">
                  <c:v>1.8910908862186204</c:v>
                </c:pt>
                <c:pt idx="378">
                  <c:v>1.8869584962186678</c:v>
                </c:pt>
                <c:pt idx="379">
                  <c:v>1.8790652062186126</c:v>
                </c:pt>
                <c:pt idx="380">
                  <c:v>1.8694864962185989</c:v>
                </c:pt>
                <c:pt idx="381">
                  <c:v>1.8639722562185881</c:v>
                </c:pt>
                <c:pt idx="382">
                  <c:v>1.814440948021911</c:v>
                </c:pt>
                <c:pt idx="383">
                  <c:v>1.8113490162186849</c:v>
                </c:pt>
                <c:pt idx="384">
                  <c:v>1.809958816218554</c:v>
                </c:pt>
                <c:pt idx="385">
                  <c:v>1.8086667462187052</c:v>
                </c:pt>
                <c:pt idx="386">
                  <c:v>1.8072134762185357</c:v>
                </c:pt>
                <c:pt idx="387">
                  <c:v>1.8066059814710087</c:v>
                </c:pt>
                <c:pt idx="388">
                  <c:v>1.7812460562186629</c:v>
                </c:pt>
                <c:pt idx="389">
                  <c:v>1.7576816662185877</c:v>
                </c:pt>
                <c:pt idx="390">
                  <c:v>1.7351345882940592</c:v>
                </c:pt>
                <c:pt idx="391">
                  <c:v>1.7130998910011641</c:v>
                </c:pt>
                <c:pt idx="392">
                  <c:v>1.7123668862186179</c:v>
                </c:pt>
                <c:pt idx="393">
                  <c:v>1.7110990983237571</c:v>
                </c:pt>
                <c:pt idx="394">
                  <c:v>1.7095577562185014</c:v>
                </c:pt>
                <c:pt idx="395">
                  <c:v>1.7086630962185723</c:v>
                </c:pt>
                <c:pt idx="396">
                  <c:v>1.7074348462185895</c:v>
                </c:pt>
                <c:pt idx="397">
                  <c:v>1.7061539107640442</c:v>
                </c:pt>
                <c:pt idx="398">
                  <c:v>1.7040927062185176</c:v>
                </c:pt>
                <c:pt idx="399">
                  <c:v>1.7035692525148818</c:v>
                </c:pt>
                <c:pt idx="400">
                  <c:v>1.7009027503362404</c:v>
                </c:pt>
                <c:pt idx="401">
                  <c:v>1.7002685862185984</c:v>
                </c:pt>
                <c:pt idx="402">
                  <c:v>1.6999009562185279</c:v>
                </c:pt>
                <c:pt idx="403">
                  <c:v>1.6993159208650752</c:v>
                </c:pt>
                <c:pt idx="404">
                  <c:v>1.6989961962186868</c:v>
                </c:pt>
                <c:pt idx="405">
                  <c:v>1.698618146218621</c:v>
                </c:pt>
                <c:pt idx="406">
                  <c:v>1.6983220562185295</c:v>
                </c:pt>
                <c:pt idx="407">
                  <c:v>1.6981036962185669</c:v>
                </c:pt>
                <c:pt idx="408">
                  <c:v>1.6979204789459175</c:v>
                </c:pt>
                <c:pt idx="409">
                  <c:v>1.6970024162186093</c:v>
                </c:pt>
                <c:pt idx="410">
                  <c:v>1.6968602362185834</c:v>
                </c:pt>
                <c:pt idx="411">
                  <c:v>1.6965584162186076</c:v>
                </c:pt>
                <c:pt idx="412">
                  <c:v>1.6963251862184734</c:v>
                </c:pt>
                <c:pt idx="413">
                  <c:v>1.6961860162185474</c:v>
                </c:pt>
                <c:pt idx="414">
                  <c:v>1.69585352143595</c:v>
                </c:pt>
                <c:pt idx="415">
                  <c:v>1.6956703462185772</c:v>
                </c:pt>
                <c:pt idx="416">
                  <c:v>1.6954370357639732</c:v>
                </c:pt>
                <c:pt idx="417">
                  <c:v>1.6942898679833718</c:v>
                </c:pt>
                <c:pt idx="418">
                  <c:v>1.6940335762185157</c:v>
                </c:pt>
                <c:pt idx="419">
                  <c:v>1.6937287008994559</c:v>
                </c:pt>
                <c:pt idx="420">
                  <c:v>1.6934240062185069</c:v>
                </c:pt>
                <c:pt idx="421">
                  <c:v>1.6931392062186319</c:v>
                </c:pt>
                <c:pt idx="422">
                  <c:v>1.6928687562185445</c:v>
                </c:pt>
                <c:pt idx="423">
                  <c:v>1.692622568463463</c:v>
                </c:pt>
                <c:pt idx="424">
                  <c:v>1.6923504669712202</c:v>
                </c:pt>
                <c:pt idx="425">
                  <c:v>1.6921585395519116</c:v>
                </c:pt>
                <c:pt idx="426">
                  <c:v>1.6915347895519091</c:v>
                </c:pt>
                <c:pt idx="427">
                  <c:v>1.6913321162186605</c:v>
                </c:pt>
                <c:pt idx="428">
                  <c:v>1.6911053962185463</c:v>
                </c:pt>
                <c:pt idx="429">
                  <c:v>1.6909354461174786</c:v>
                </c:pt>
                <c:pt idx="430">
                  <c:v>1.6906595862186009</c:v>
                </c:pt>
                <c:pt idx="431">
                  <c:v>1.6903263162186022</c:v>
                </c:pt>
                <c:pt idx="432">
                  <c:v>1.6900226062184913</c:v>
                </c:pt>
                <c:pt idx="433">
                  <c:v>1.6896800562185774</c:v>
                </c:pt>
                <c:pt idx="434">
                  <c:v>1.6894066301316428</c:v>
                </c:pt>
                <c:pt idx="435">
                  <c:v>1.6882834562185707</c:v>
                </c:pt>
                <c:pt idx="436">
                  <c:v>1.6881484362186967</c:v>
                </c:pt>
                <c:pt idx="437">
                  <c:v>1.6879040862186088</c:v>
                </c:pt>
                <c:pt idx="438">
                  <c:v>1.6877259262187181</c:v>
                </c:pt>
                <c:pt idx="439">
                  <c:v>1.6875427662186127</c:v>
                </c:pt>
                <c:pt idx="440">
                  <c:v>1.6873698692621844</c:v>
                </c:pt>
                <c:pt idx="441">
                  <c:v>1.687188726218622</c:v>
                </c:pt>
                <c:pt idx="442">
                  <c:v>1.6870175762185369</c:v>
                </c:pt>
                <c:pt idx="443">
                  <c:v>1.686888162100999</c:v>
                </c:pt>
                <c:pt idx="444">
                  <c:v>1.6859854562185745</c:v>
                </c:pt>
                <c:pt idx="445">
                  <c:v>1.6858187465412016</c:v>
                </c:pt>
                <c:pt idx="446">
                  <c:v>1.6854860362186201</c:v>
                </c:pt>
                <c:pt idx="447">
                  <c:v>1.685138816218668</c:v>
                </c:pt>
                <c:pt idx="448">
                  <c:v>1.6848430862183932</c:v>
                </c:pt>
                <c:pt idx="449">
                  <c:v>1.6844804562185374</c:v>
                </c:pt>
                <c:pt idx="450">
                  <c:v>1.6842569814710799</c:v>
                </c:pt>
                <c:pt idx="451">
                  <c:v>1.6840784562185576</c:v>
                </c:pt>
                <c:pt idx="452">
                  <c:v>1.6831288173297025</c:v>
                </c:pt>
                <c:pt idx="453">
                  <c:v>1.6828206762185687</c:v>
                </c:pt>
                <c:pt idx="454">
                  <c:v>1.6825470562187093</c:v>
                </c:pt>
                <c:pt idx="455">
                  <c:v>1.6821619987718321</c:v>
                </c:pt>
                <c:pt idx="456">
                  <c:v>1.6818588762187119</c:v>
                </c:pt>
                <c:pt idx="457">
                  <c:v>1.6815691162186255</c:v>
                </c:pt>
                <c:pt idx="458">
                  <c:v>1.6813411762186661</c:v>
                </c:pt>
                <c:pt idx="459">
                  <c:v>1.6811598755732717</c:v>
                </c:pt>
                <c:pt idx="460">
                  <c:v>1.680993122885198</c:v>
                </c:pt>
                <c:pt idx="461">
                  <c:v>1.6802644562186089</c:v>
                </c:pt>
                <c:pt idx="462">
                  <c:v>1.6799649062184727</c:v>
                </c:pt>
                <c:pt idx="463">
                  <c:v>1.6796275362185042</c:v>
                </c:pt>
                <c:pt idx="464">
                  <c:v>1.6794315062184921</c:v>
                </c:pt>
                <c:pt idx="465">
                  <c:v>1.679033941067118</c:v>
                </c:pt>
                <c:pt idx="466">
                  <c:v>1.6787681462186299</c:v>
                </c:pt>
                <c:pt idx="467">
                  <c:v>1.6784488862185327</c:v>
                </c:pt>
                <c:pt idx="468">
                  <c:v>1.6783009062187659</c:v>
                </c:pt>
                <c:pt idx="469">
                  <c:v>1.6780380480551997</c:v>
                </c:pt>
                <c:pt idx="470">
                  <c:v>1.6778756100647172</c:v>
                </c:pt>
                <c:pt idx="471">
                  <c:v>1.6771792521369093</c:v>
                </c:pt>
                <c:pt idx="472">
                  <c:v>1.6769793762186538</c:v>
                </c:pt>
                <c:pt idx="473">
                  <c:v>1.6767790962186098</c:v>
                </c:pt>
                <c:pt idx="474">
                  <c:v>1.6765183062185969</c:v>
                </c:pt>
                <c:pt idx="475">
                  <c:v>1.6761981162186856</c:v>
                </c:pt>
                <c:pt idx="476">
                  <c:v>1.6759291127842033</c:v>
                </c:pt>
                <c:pt idx="477">
                  <c:v>1.6757050465800631</c:v>
                </c:pt>
                <c:pt idx="478">
                  <c:v>1.6749644562187171</c:v>
                </c:pt>
                <c:pt idx="479">
                  <c:v>1.6747477462184719</c:v>
                </c:pt>
                <c:pt idx="480">
                  <c:v>1.6744875662185592</c:v>
                </c:pt>
                <c:pt idx="481">
                  <c:v>1.6742016562186137</c:v>
                </c:pt>
                <c:pt idx="482">
                  <c:v>1.6739806481377713</c:v>
                </c:pt>
                <c:pt idx="483">
                  <c:v>1.6736490562186077</c:v>
                </c:pt>
                <c:pt idx="484">
                  <c:v>1.6734002262186607</c:v>
                </c:pt>
                <c:pt idx="485">
                  <c:v>1.6731407462185075</c:v>
                </c:pt>
                <c:pt idx="486">
                  <c:v>1.6729828421834441</c:v>
                </c:pt>
                <c:pt idx="487">
                  <c:v>1.6719048468435034</c:v>
                </c:pt>
                <c:pt idx="488">
                  <c:v>1.6716968910012042</c:v>
                </c:pt>
                <c:pt idx="489">
                  <c:v>1.6713652262186827</c:v>
                </c:pt>
                <c:pt idx="490">
                  <c:v>1.6711180262187071</c:v>
                </c:pt>
                <c:pt idx="491">
                  <c:v>1.6707750362186289</c:v>
                </c:pt>
                <c:pt idx="492">
                  <c:v>1.6704061362185456</c:v>
                </c:pt>
                <c:pt idx="493">
                  <c:v>1.6701333527702502</c:v>
                </c:pt>
                <c:pt idx="494">
                  <c:v>1.6692597456923295</c:v>
                </c:pt>
                <c:pt idx="495">
                  <c:v>1.6689013262185313</c:v>
                </c:pt>
                <c:pt idx="496">
                  <c:v>1.6685205462185024</c:v>
                </c:pt>
                <c:pt idx="497">
                  <c:v>1.6682295762186783</c:v>
                </c:pt>
                <c:pt idx="498">
                  <c:v>1.6679335162185822</c:v>
                </c:pt>
                <c:pt idx="499">
                  <c:v>1.6676896462186903</c:v>
                </c:pt>
                <c:pt idx="500">
                  <c:v>1.6674437572938814</c:v>
                </c:pt>
                <c:pt idx="501">
                  <c:v>1.6671902762185766</c:v>
                </c:pt>
                <c:pt idx="502">
                  <c:v>1.6670538880368326</c:v>
                </c:pt>
                <c:pt idx="503">
                  <c:v>1.6662938700116712</c:v>
                </c:pt>
                <c:pt idx="504">
                  <c:v>1.6661757962185959</c:v>
                </c:pt>
                <c:pt idx="505">
                  <c:v>1.6658477662184481</c:v>
                </c:pt>
                <c:pt idx="506">
                  <c:v>1.6656367762184914</c:v>
                </c:pt>
                <c:pt idx="507">
                  <c:v>1.6653473683064561</c:v>
                </c:pt>
                <c:pt idx="508">
                  <c:v>1.6651324062185324</c:v>
                </c:pt>
                <c:pt idx="509">
                  <c:v>1.6648971462185926</c:v>
                </c:pt>
                <c:pt idx="510">
                  <c:v>1.6646529511679375</c:v>
                </c:pt>
                <c:pt idx="511">
                  <c:v>1.6639897787993334</c:v>
                </c:pt>
                <c:pt idx="512">
                  <c:v>1.6638189562186341</c:v>
                </c:pt>
                <c:pt idx="513">
                  <c:v>1.6634757962186484</c:v>
                </c:pt>
                <c:pt idx="514">
                  <c:v>1.6631838262185994</c:v>
                </c:pt>
                <c:pt idx="515">
                  <c:v>1.6629848762184452</c:v>
                </c:pt>
                <c:pt idx="516">
                  <c:v>1.6627983062185763</c:v>
                </c:pt>
                <c:pt idx="517">
                  <c:v>1.6625241026832924</c:v>
                </c:pt>
                <c:pt idx="518">
                  <c:v>1.6623899895518548</c:v>
                </c:pt>
                <c:pt idx="519">
                  <c:v>1.6622067015016597</c:v>
                </c:pt>
                <c:pt idx="520">
                  <c:v>1.6615096228852479</c:v>
                </c:pt>
                <c:pt idx="521">
                  <c:v>1.6612634862186155</c:v>
                </c:pt>
                <c:pt idx="522">
                  <c:v>1.6609528262186473</c:v>
                </c:pt>
                <c:pt idx="523">
                  <c:v>1.6606607762185206</c:v>
                </c:pt>
                <c:pt idx="524">
                  <c:v>1.6604256844793497</c:v>
                </c:pt>
                <c:pt idx="525">
                  <c:v>1.660123706218684</c:v>
                </c:pt>
                <c:pt idx="526">
                  <c:v>1.6598757162186217</c:v>
                </c:pt>
                <c:pt idx="527">
                  <c:v>1.6597794562185868</c:v>
                </c:pt>
                <c:pt idx="528">
                  <c:v>1.6591194562185905</c:v>
                </c:pt>
                <c:pt idx="529">
                  <c:v>1.6590246562186195</c:v>
                </c:pt>
                <c:pt idx="530">
                  <c:v>1.658779186218581</c:v>
                </c:pt>
                <c:pt idx="531">
                  <c:v>1.6584851124685827</c:v>
                </c:pt>
                <c:pt idx="532">
                  <c:v>1.6582650603852187</c:v>
                </c:pt>
                <c:pt idx="533">
                  <c:v>1.6579023362186689</c:v>
                </c:pt>
                <c:pt idx="534">
                  <c:v>1.6577010162186525</c:v>
                </c:pt>
                <c:pt idx="535">
                  <c:v>1.6574184669712224</c:v>
                </c:pt>
                <c:pt idx="536">
                  <c:v>1.6566658335769944</c:v>
                </c:pt>
                <c:pt idx="537">
                  <c:v>1.6564714868309096</c:v>
                </c:pt>
                <c:pt idx="538">
                  <c:v>1.6562121062185042</c:v>
                </c:pt>
                <c:pt idx="539">
                  <c:v>1.6559881662186342</c:v>
                </c:pt>
                <c:pt idx="540">
                  <c:v>1.6557996962185513</c:v>
                </c:pt>
                <c:pt idx="541">
                  <c:v>1.6555399062184932</c:v>
                </c:pt>
                <c:pt idx="542">
                  <c:v>1.655297366218619</c:v>
                </c:pt>
                <c:pt idx="543">
                  <c:v>1.6550770633615031</c:v>
                </c:pt>
                <c:pt idx="544">
                  <c:v>1.6543695508132288</c:v>
                </c:pt>
                <c:pt idx="545">
                  <c:v>1.654173856218506</c:v>
                </c:pt>
                <c:pt idx="546">
                  <c:v>1.6539373162186166</c:v>
                </c:pt>
                <c:pt idx="547">
                  <c:v>1.6537010962185974</c:v>
                </c:pt>
                <c:pt idx="548">
                  <c:v>1.6534656109805042</c:v>
                </c:pt>
                <c:pt idx="549">
                  <c:v>1.6531643362186088</c:v>
                </c:pt>
                <c:pt idx="550">
                  <c:v>1.6528984362185213</c:v>
                </c:pt>
                <c:pt idx="551">
                  <c:v>1.6526685744981222</c:v>
                </c:pt>
                <c:pt idx="552">
                  <c:v>1.651659697597907</c:v>
                </c:pt>
                <c:pt idx="553">
                  <c:v>1.6514275072389495</c:v>
                </c:pt>
                <c:pt idx="554">
                  <c:v>1.651177986218741</c:v>
                </c:pt>
                <c:pt idx="555">
                  <c:v>1.6509849462186139</c:v>
                </c:pt>
                <c:pt idx="556">
                  <c:v>1.6507911162186275</c:v>
                </c:pt>
                <c:pt idx="557">
                  <c:v>1.6505746862186328</c:v>
                </c:pt>
                <c:pt idx="558">
                  <c:v>1.6504008400571024</c:v>
                </c:pt>
                <c:pt idx="559">
                  <c:v>1.6502835873661184</c:v>
                </c:pt>
                <c:pt idx="560">
                  <c:v>1.6496091329863845</c:v>
                </c:pt>
                <c:pt idx="561">
                  <c:v>1.6494036262184579</c:v>
                </c:pt>
                <c:pt idx="562">
                  <c:v>1.6492377462185033</c:v>
                </c:pt>
                <c:pt idx="563">
                  <c:v>1.6490015888716556</c:v>
                </c:pt>
                <c:pt idx="564">
                  <c:v>1.6488279462185602</c:v>
                </c:pt>
                <c:pt idx="565">
                  <c:v>1.6486051962185684</c:v>
                </c:pt>
                <c:pt idx="566">
                  <c:v>1.6484402388271917</c:v>
                </c:pt>
                <c:pt idx="567">
                  <c:v>1.6476053466294616</c:v>
                </c:pt>
                <c:pt idx="568">
                  <c:v>1.6474515888716468</c:v>
                </c:pt>
                <c:pt idx="569">
                  <c:v>1.6473237962187</c:v>
                </c:pt>
                <c:pt idx="570">
                  <c:v>1.6470997862185612</c:v>
                </c:pt>
                <c:pt idx="571">
                  <c:v>1.646910356218541</c:v>
                </c:pt>
                <c:pt idx="572">
                  <c:v>1.6467579662186012</c:v>
                </c:pt>
                <c:pt idx="573">
                  <c:v>1.646594660519753</c:v>
                </c:pt>
                <c:pt idx="574">
                  <c:v>1.6465094562185953</c:v>
                </c:pt>
                <c:pt idx="575">
                  <c:v>1.6459907185136871</c:v>
                </c:pt>
                <c:pt idx="576">
                  <c:v>1.6458247662186665</c:v>
                </c:pt>
                <c:pt idx="577">
                  <c:v>1.6456508062185122</c:v>
                </c:pt>
                <c:pt idx="578">
                  <c:v>1.6454086762186222</c:v>
                </c:pt>
                <c:pt idx="579">
                  <c:v>1.6452610812184645</c:v>
                </c:pt>
                <c:pt idx="580">
                  <c:v>1.6450546462184974</c:v>
                </c:pt>
                <c:pt idx="581">
                  <c:v>1.6448543062185763</c:v>
                </c:pt>
                <c:pt idx="582">
                  <c:v>1.6447174562185722</c:v>
                </c:pt>
                <c:pt idx="583">
                  <c:v>1.6445512419328736</c:v>
                </c:pt>
                <c:pt idx="584">
                  <c:v>1.644063456218575</c:v>
                </c:pt>
                <c:pt idx="585">
                  <c:v>1.6439445784408093</c:v>
                </c:pt>
                <c:pt idx="586">
                  <c:v>1.6437691062186133</c:v>
                </c:pt>
                <c:pt idx="587">
                  <c:v>1.6435368162185284</c:v>
                </c:pt>
                <c:pt idx="588">
                  <c:v>1.6434075262186809</c:v>
                </c:pt>
                <c:pt idx="589">
                  <c:v>1.6432311162185442</c:v>
                </c:pt>
                <c:pt idx="590">
                  <c:v>1.6430565174431564</c:v>
                </c:pt>
                <c:pt idx="591">
                  <c:v>1.6428414562186333</c:v>
                </c:pt>
                <c:pt idx="592">
                  <c:v>1.6421559199868057</c:v>
                </c:pt>
                <c:pt idx="593">
                  <c:v>1.6419457262187365</c:v>
                </c:pt>
                <c:pt idx="594">
                  <c:v>1.6417724262185942</c:v>
                </c:pt>
                <c:pt idx="595">
                  <c:v>1.6415885276472437</c:v>
                </c:pt>
                <c:pt idx="596">
                  <c:v>1.6414231062184825</c:v>
                </c:pt>
                <c:pt idx="597">
                  <c:v>1.6411745562184734</c:v>
                </c:pt>
                <c:pt idx="598">
                  <c:v>1.6409767862184879</c:v>
                </c:pt>
                <c:pt idx="599">
                  <c:v>1.6407657166352152</c:v>
                </c:pt>
                <c:pt idx="600">
                  <c:v>1.6401302510904117</c:v>
                </c:pt>
                <c:pt idx="601">
                  <c:v>1.6398993662184864</c:v>
                </c:pt>
                <c:pt idx="602">
                  <c:v>1.6397360762185542</c:v>
                </c:pt>
                <c:pt idx="603">
                  <c:v>1.6395269062184639</c:v>
                </c:pt>
                <c:pt idx="604">
                  <c:v>1.6393540684635752</c:v>
                </c:pt>
                <c:pt idx="605">
                  <c:v>1.639201046218659</c:v>
                </c:pt>
                <c:pt idx="606">
                  <c:v>1.6390047562186112</c:v>
                </c:pt>
                <c:pt idx="607">
                  <c:v>1.6388689062184767</c:v>
                </c:pt>
                <c:pt idx="608">
                  <c:v>1.638744686987792</c:v>
                </c:pt>
                <c:pt idx="609">
                  <c:v>1.6382915812185814</c:v>
                </c:pt>
                <c:pt idx="610">
                  <c:v>1.6381609062185447</c:v>
                </c:pt>
                <c:pt idx="611">
                  <c:v>1.637996506218613</c:v>
                </c:pt>
                <c:pt idx="612">
                  <c:v>1.6378305362187291</c:v>
                </c:pt>
                <c:pt idx="613">
                  <c:v>1.6376315762185669</c:v>
                </c:pt>
                <c:pt idx="614">
                  <c:v>1.6374387725452522</c:v>
                </c:pt>
                <c:pt idx="615">
                  <c:v>1.6372193562186368</c:v>
                </c:pt>
                <c:pt idx="616">
                  <c:v>1.6370102762186178</c:v>
                </c:pt>
                <c:pt idx="617">
                  <c:v>1.636895737468592</c:v>
                </c:pt>
                <c:pt idx="618">
                  <c:v>1.6362285673297094</c:v>
                </c:pt>
                <c:pt idx="619">
                  <c:v>1.6360745462185093</c:v>
                </c:pt>
                <c:pt idx="620">
                  <c:v>1.63588772621857</c:v>
                </c:pt>
                <c:pt idx="621">
                  <c:v>1.6357490162186252</c:v>
                </c:pt>
                <c:pt idx="622">
                  <c:v>1.6355040046056928</c:v>
                </c:pt>
                <c:pt idx="623">
                  <c:v>1.635326746218638</c:v>
                </c:pt>
                <c:pt idx="624">
                  <c:v>1.6351693762183857</c:v>
                </c:pt>
                <c:pt idx="625">
                  <c:v>1.6351214762184298</c:v>
                </c:pt>
                <c:pt idx="626">
                  <c:v>1.6348354901168562</c:v>
                </c:pt>
                <c:pt idx="627">
                  <c:v>1.6342727895519005</c:v>
                </c:pt>
                <c:pt idx="628">
                  <c:v>1.6341872667449024</c:v>
                </c:pt>
                <c:pt idx="629">
                  <c:v>1.6339800462186105</c:v>
                </c:pt>
                <c:pt idx="630">
                  <c:v>1.6337522562186564</c:v>
                </c:pt>
                <c:pt idx="631">
                  <c:v>1.6335648162184953</c:v>
                </c:pt>
                <c:pt idx="632">
                  <c:v>1.6333360762184839</c:v>
                </c:pt>
                <c:pt idx="633">
                  <c:v>1.6331661062186527</c:v>
                </c:pt>
                <c:pt idx="634">
                  <c:v>1.6330058198548443</c:v>
                </c:pt>
                <c:pt idx="635">
                  <c:v>1.6323656587502171</c:v>
                </c:pt>
                <c:pt idx="636">
                  <c:v>1.6321780162186599</c:v>
                </c:pt>
                <c:pt idx="637">
                  <c:v>1.6319859162185537</c:v>
                </c:pt>
                <c:pt idx="638">
                  <c:v>1.6317617962185693</c:v>
                </c:pt>
                <c:pt idx="639">
                  <c:v>1.6315720462185652</c:v>
                </c:pt>
                <c:pt idx="640">
                  <c:v>1.6314169154022977</c:v>
                </c:pt>
                <c:pt idx="641">
                  <c:v>1.6311565962185597</c:v>
                </c:pt>
                <c:pt idx="642">
                  <c:v>1.6309944962187188</c:v>
                </c:pt>
                <c:pt idx="643">
                  <c:v>1.6308549362186113</c:v>
                </c:pt>
                <c:pt idx="644">
                  <c:v>1.6303494562185108</c:v>
                </c:pt>
                <c:pt idx="645">
                  <c:v>1.6301594162185467</c:v>
                </c:pt>
                <c:pt idx="646">
                  <c:v>1.6298839962185951</c:v>
                </c:pt>
                <c:pt idx="647">
                  <c:v>1.6297063371710721</c:v>
                </c:pt>
                <c:pt idx="648">
                  <c:v>1.6294313062184926</c:v>
                </c:pt>
                <c:pt idx="649">
                  <c:v>1.6292569462185611</c:v>
                </c:pt>
                <c:pt idx="650">
                  <c:v>1.6291140562185404</c:v>
                </c:pt>
                <c:pt idx="651">
                  <c:v>1.6289984562185111</c:v>
                </c:pt>
                <c:pt idx="652">
                  <c:v>1.6284072731199899</c:v>
                </c:pt>
                <c:pt idx="653">
                  <c:v>1.6282479304454256</c:v>
                </c:pt>
                <c:pt idx="654">
                  <c:v>1.6280461662185814</c:v>
                </c:pt>
                <c:pt idx="655">
                  <c:v>1.6278654962186607</c:v>
                </c:pt>
                <c:pt idx="656">
                  <c:v>1.627665286218658</c:v>
                </c:pt>
                <c:pt idx="657">
                  <c:v>1.6275658762186538</c:v>
                </c:pt>
                <c:pt idx="658">
                  <c:v>1.6272411127841622</c:v>
                </c:pt>
                <c:pt idx="659">
                  <c:v>1.6270511262185323</c:v>
                </c:pt>
                <c:pt idx="660">
                  <c:v>1.6269349895518985</c:v>
                </c:pt>
                <c:pt idx="661">
                  <c:v>1.6264597062186539</c:v>
                </c:pt>
                <c:pt idx="662">
                  <c:v>1.6263670962186296</c:v>
                </c:pt>
                <c:pt idx="663">
                  <c:v>1.6262079862186738</c:v>
                </c:pt>
                <c:pt idx="664">
                  <c:v>1.6260777262185826</c:v>
                </c:pt>
                <c:pt idx="665">
                  <c:v>1.6259070143581624</c:v>
                </c:pt>
                <c:pt idx="666">
                  <c:v>1.6257631462185174</c:v>
                </c:pt>
                <c:pt idx="667">
                  <c:v>1.6256092062186553</c:v>
                </c:pt>
                <c:pt idx="668">
                  <c:v>1.6254342983238246</c:v>
                </c:pt>
                <c:pt idx="669">
                  <c:v>1.6248136194838736</c:v>
                </c:pt>
                <c:pt idx="670">
                  <c:v>1.6246217895520232</c:v>
                </c:pt>
                <c:pt idx="671">
                  <c:v>1.6243956962185138</c:v>
                </c:pt>
                <c:pt idx="672">
                  <c:v>1.6242158862185647</c:v>
                </c:pt>
                <c:pt idx="673">
                  <c:v>1.624052006218534</c:v>
                </c:pt>
                <c:pt idx="674">
                  <c:v>1.6238979762187427</c:v>
                </c:pt>
                <c:pt idx="675">
                  <c:v>1.6237442162186824</c:v>
                </c:pt>
                <c:pt idx="676">
                  <c:v>1.6236276705042911</c:v>
                </c:pt>
                <c:pt idx="677">
                  <c:v>1.6231167585441426</c:v>
                </c:pt>
                <c:pt idx="678">
                  <c:v>1.6229986962187297</c:v>
                </c:pt>
                <c:pt idx="679">
                  <c:v>1.6228177362185932</c:v>
                </c:pt>
                <c:pt idx="680">
                  <c:v>1.6226747862184965</c:v>
                </c:pt>
                <c:pt idx="681">
                  <c:v>1.6224769762184792</c:v>
                </c:pt>
                <c:pt idx="682">
                  <c:v>1.6223002725451607</c:v>
                </c:pt>
                <c:pt idx="683">
                  <c:v>1.622167793297379</c:v>
                </c:pt>
                <c:pt idx="684">
                  <c:v>1.6219743362186136</c:v>
                </c:pt>
                <c:pt idx="685">
                  <c:v>1.6215449006630536</c:v>
                </c:pt>
                <c:pt idx="686">
                  <c:v>1.6212881762186271</c:v>
                </c:pt>
                <c:pt idx="687">
                  <c:v>1.6211146162185344</c:v>
                </c:pt>
                <c:pt idx="688">
                  <c:v>1.6209190480553417</c:v>
                </c:pt>
                <c:pt idx="689">
                  <c:v>1.6207409662186478</c:v>
                </c:pt>
                <c:pt idx="690">
                  <c:v>1.6205695462185474</c:v>
                </c:pt>
                <c:pt idx="691">
                  <c:v>1.6203901462186252</c:v>
                </c:pt>
                <c:pt idx="692">
                  <c:v>1.6202595462187048</c:v>
                </c:pt>
                <c:pt idx="693">
                  <c:v>1.6201579562186339</c:v>
                </c:pt>
                <c:pt idx="694">
                  <c:v>1.6196793609804558</c:v>
                </c:pt>
                <c:pt idx="695">
                  <c:v>1.6195899407545937</c:v>
                </c:pt>
                <c:pt idx="696">
                  <c:v>1.6194442362184702</c:v>
                </c:pt>
                <c:pt idx="697">
                  <c:v>1.6192669562185245</c:v>
                </c:pt>
                <c:pt idx="698">
                  <c:v>1.6191138162186434</c:v>
                </c:pt>
                <c:pt idx="699">
                  <c:v>1.6188980762185281</c:v>
                </c:pt>
                <c:pt idx="700">
                  <c:v>1.6186761762184858</c:v>
                </c:pt>
                <c:pt idx="701">
                  <c:v>1.6184801144464984</c:v>
                </c:pt>
                <c:pt idx="702">
                  <c:v>1.6179180667448776</c:v>
                </c:pt>
                <c:pt idx="703">
                  <c:v>1.6177613262186128</c:v>
                </c:pt>
                <c:pt idx="704">
                  <c:v>1.6175419162186415</c:v>
                </c:pt>
                <c:pt idx="705">
                  <c:v>1.6173771162185488</c:v>
                </c:pt>
                <c:pt idx="706">
                  <c:v>1.6171685174431474</c:v>
                </c:pt>
                <c:pt idx="707">
                  <c:v>1.6169258162185542</c:v>
                </c:pt>
                <c:pt idx="708">
                  <c:v>1.616776246218663</c:v>
                </c:pt>
                <c:pt idx="709">
                  <c:v>1.6166400006630113</c:v>
                </c:pt>
                <c:pt idx="710">
                  <c:v>1.6159315537794612</c:v>
                </c:pt>
                <c:pt idx="711">
                  <c:v>1.6157372862185753</c:v>
                </c:pt>
                <c:pt idx="712">
                  <c:v>1.6155945902390982</c:v>
                </c:pt>
                <c:pt idx="713">
                  <c:v>1.6154038362186043</c:v>
                </c:pt>
                <c:pt idx="714">
                  <c:v>1.6152358962184934</c:v>
                </c:pt>
                <c:pt idx="715">
                  <c:v>1.6150452962185682</c:v>
                </c:pt>
                <c:pt idx="716">
                  <c:v>1.6148681796228885</c:v>
                </c:pt>
                <c:pt idx="717">
                  <c:v>1.6143097438897485</c:v>
                </c:pt>
                <c:pt idx="718">
                  <c:v>1.614138868589734</c:v>
                </c:pt>
                <c:pt idx="719">
                  <c:v>1.6139509462186226</c:v>
                </c:pt>
                <c:pt idx="720">
                  <c:v>1.6138031662183892</c:v>
                </c:pt>
                <c:pt idx="721">
                  <c:v>1.6135972862186208</c:v>
                </c:pt>
                <c:pt idx="722">
                  <c:v>1.6134204362185045</c:v>
                </c:pt>
                <c:pt idx="723">
                  <c:v>1.6132227262186518</c:v>
                </c:pt>
                <c:pt idx="724">
                  <c:v>1.6130170582594729</c:v>
                </c:pt>
                <c:pt idx="725">
                  <c:v>1.6128943973950669</c:v>
                </c:pt>
                <c:pt idx="726">
                  <c:v>1.6124464874685884</c:v>
                </c:pt>
                <c:pt idx="727">
                  <c:v>1.6123202662185605</c:v>
                </c:pt>
                <c:pt idx="728">
                  <c:v>1.6121398962185509</c:v>
                </c:pt>
                <c:pt idx="729">
                  <c:v>1.6119791462186299</c:v>
                </c:pt>
                <c:pt idx="730">
                  <c:v>1.6117746516209479</c:v>
                </c:pt>
                <c:pt idx="731">
                  <c:v>1.611570226218646</c:v>
                </c:pt>
                <c:pt idx="732">
                  <c:v>1.611388506218546</c:v>
                </c:pt>
                <c:pt idx="733">
                  <c:v>1.6112409562185945</c:v>
                </c:pt>
                <c:pt idx="734">
                  <c:v>1.6111530117741211</c:v>
                </c:pt>
                <c:pt idx="735">
                  <c:v>1.6106772339964692</c:v>
                </c:pt>
                <c:pt idx="736">
                  <c:v>1.6105177162186379</c:v>
                </c:pt>
                <c:pt idx="737">
                  <c:v>1.6103089868308444</c:v>
                </c:pt>
                <c:pt idx="738">
                  <c:v>1.6101229162186002</c:v>
                </c:pt>
                <c:pt idx="739">
                  <c:v>1.6099169462185898</c:v>
                </c:pt>
                <c:pt idx="740">
                  <c:v>1.609752556218595</c:v>
                </c:pt>
                <c:pt idx="741">
                  <c:v>1.6095491962185946</c:v>
                </c:pt>
                <c:pt idx="742">
                  <c:v>1.6094094766266807</c:v>
                </c:pt>
                <c:pt idx="743">
                  <c:v>1.6092713830478687</c:v>
                </c:pt>
                <c:pt idx="744">
                  <c:v>1.6088003527703592</c:v>
                </c:pt>
                <c:pt idx="745">
                  <c:v>1.6087183662187101</c:v>
                </c:pt>
                <c:pt idx="746">
                  <c:v>1.608515246218559</c:v>
                </c:pt>
                <c:pt idx="747">
                  <c:v>1.6083382362185574</c:v>
                </c:pt>
                <c:pt idx="748">
                  <c:v>1.6081646162185024</c:v>
                </c:pt>
                <c:pt idx="749">
                  <c:v>1.607945415402213</c:v>
                </c:pt>
                <c:pt idx="750">
                  <c:v>1.607756166218465</c:v>
                </c:pt>
                <c:pt idx="751">
                  <c:v>1.6075476362185412</c:v>
                </c:pt>
                <c:pt idx="752">
                  <c:v>1.6074576562185854</c:v>
                </c:pt>
                <c:pt idx="753">
                  <c:v>1.6068094562185848</c:v>
                </c:pt>
                <c:pt idx="754">
                  <c:v>1.6067365162185467</c:v>
                </c:pt>
                <c:pt idx="755">
                  <c:v>1.6065583362185691</c:v>
                </c:pt>
                <c:pt idx="756">
                  <c:v>1.606414724259821</c:v>
                </c:pt>
                <c:pt idx="757">
                  <c:v>1.6062109562186038</c:v>
                </c:pt>
                <c:pt idx="758">
                  <c:v>1.6060785462186402</c:v>
                </c:pt>
                <c:pt idx="759">
                  <c:v>1.6058664978853159</c:v>
                </c:pt>
                <c:pt idx="760">
                  <c:v>1.6053071352309018</c:v>
                </c:pt>
                <c:pt idx="761">
                  <c:v>1.6051995283835936</c:v>
                </c:pt>
                <c:pt idx="762">
                  <c:v>1.6050871462185796</c:v>
                </c:pt>
                <c:pt idx="763">
                  <c:v>1.6049259162186047</c:v>
                </c:pt>
                <c:pt idx="764">
                  <c:v>1.604792246218679</c:v>
                </c:pt>
                <c:pt idx="765">
                  <c:v>1.6045779562185203</c:v>
                </c:pt>
                <c:pt idx="766">
                  <c:v>1.6044254762185659</c:v>
                </c:pt>
                <c:pt idx="767">
                  <c:v>1.6042186398919966</c:v>
                </c:pt>
                <c:pt idx="768">
                  <c:v>1.6041283451074548</c:v>
                </c:pt>
                <c:pt idx="769">
                  <c:v>1.6036452816154281</c:v>
                </c:pt>
                <c:pt idx="770">
                  <c:v>1.6035145162185955</c:v>
                </c:pt>
                <c:pt idx="771">
                  <c:v>1.6033456062186104</c:v>
                </c:pt>
                <c:pt idx="772">
                  <c:v>1.6031615562186659</c:v>
                </c:pt>
                <c:pt idx="773">
                  <c:v>1.6030112294145766</c:v>
                </c:pt>
                <c:pt idx="774">
                  <c:v>1.6028019862185374</c:v>
                </c:pt>
                <c:pt idx="775">
                  <c:v>1.6026463962187165</c:v>
                </c:pt>
                <c:pt idx="776">
                  <c:v>1.6024517299026826</c:v>
                </c:pt>
                <c:pt idx="777">
                  <c:v>1.6019034562185936</c:v>
                </c:pt>
                <c:pt idx="778">
                  <c:v>1.6018202062185338</c:v>
                </c:pt>
                <c:pt idx="779">
                  <c:v>1.6016811881773236</c:v>
                </c:pt>
                <c:pt idx="780">
                  <c:v>1.6015368362185853</c:v>
                </c:pt>
                <c:pt idx="781">
                  <c:v>1.6014043562185094</c:v>
                </c:pt>
                <c:pt idx="782">
                  <c:v>1.6012237162185414</c:v>
                </c:pt>
                <c:pt idx="783">
                  <c:v>1.6010757262186104</c:v>
                </c:pt>
                <c:pt idx="784">
                  <c:v>1.6009062279577648</c:v>
                </c:pt>
                <c:pt idx="785">
                  <c:v>1.6003403847900302</c:v>
                </c:pt>
                <c:pt idx="786">
                  <c:v>1.6002056362184902</c:v>
                </c:pt>
                <c:pt idx="787">
                  <c:v>1.6000874262186642</c:v>
                </c:pt>
                <c:pt idx="788">
                  <c:v>1.5998971462185807</c:v>
                </c:pt>
                <c:pt idx="789">
                  <c:v>1.5997584462185586</c:v>
                </c:pt>
                <c:pt idx="790">
                  <c:v>1.5995738133614594</c:v>
                </c:pt>
                <c:pt idx="791">
                  <c:v>1.5994233062184975</c:v>
                </c:pt>
                <c:pt idx="792">
                  <c:v>1.5992998035870727</c:v>
                </c:pt>
                <c:pt idx="793">
                  <c:v>1.5988106769977861</c:v>
                </c:pt>
                <c:pt idx="794">
                  <c:v>1.5986618762187135</c:v>
                </c:pt>
                <c:pt idx="795">
                  <c:v>1.5984996108577718</c:v>
                </c:pt>
                <c:pt idx="796">
                  <c:v>1.5983031062186086</c:v>
                </c:pt>
                <c:pt idx="797">
                  <c:v>1.5981296262186788</c:v>
                </c:pt>
                <c:pt idx="798">
                  <c:v>1.5979604562186722</c:v>
                </c:pt>
                <c:pt idx="799">
                  <c:v>1.5978038362187021</c:v>
                </c:pt>
                <c:pt idx="800">
                  <c:v>1.5976863133613932</c:v>
                </c:pt>
                <c:pt idx="801">
                  <c:v>1.5975635331416669</c:v>
                </c:pt>
                <c:pt idx="802">
                  <c:v>1.5968606689845899</c:v>
                </c:pt>
                <c:pt idx="803">
                  <c:v>1.596717786218619</c:v>
                </c:pt>
                <c:pt idx="804">
                  <c:v>1.5965923962184405</c:v>
                </c:pt>
                <c:pt idx="805">
                  <c:v>1.5964314562185962</c:v>
                </c:pt>
                <c:pt idx="806">
                  <c:v>1.5962723015792761</c:v>
                </c:pt>
                <c:pt idx="807">
                  <c:v>1.5961090129195412</c:v>
                </c:pt>
                <c:pt idx="808">
                  <c:v>1.5956189107640455</c:v>
                </c:pt>
                <c:pt idx="809">
                  <c:v>1.595488726218619</c:v>
                </c:pt>
                <c:pt idx="810">
                  <c:v>1.5953444562186121</c:v>
                </c:pt>
                <c:pt idx="811">
                  <c:v>1.5952222706516608</c:v>
                </c:pt>
                <c:pt idx="812">
                  <c:v>1.5950472462186553</c:v>
                </c:pt>
                <c:pt idx="813">
                  <c:v>1.5948942862186613</c:v>
                </c:pt>
                <c:pt idx="814">
                  <c:v>1.5947603662185514</c:v>
                </c:pt>
                <c:pt idx="815">
                  <c:v>1.5945990174430023</c:v>
                </c:pt>
                <c:pt idx="816">
                  <c:v>1.5940355762186726</c:v>
                </c:pt>
                <c:pt idx="817">
                  <c:v>1.5938837762185187</c:v>
                </c:pt>
                <c:pt idx="818">
                  <c:v>1.5937374562187756</c:v>
                </c:pt>
                <c:pt idx="819">
                  <c:v>1.5936027062185474</c:v>
                </c:pt>
                <c:pt idx="820">
                  <c:v>1.5934214762187082</c:v>
                </c:pt>
                <c:pt idx="821">
                  <c:v>1.5932508235654979</c:v>
                </c:pt>
                <c:pt idx="822">
                  <c:v>1.593123766218568</c:v>
                </c:pt>
                <c:pt idx="823">
                  <c:v>1.5929493257838629</c:v>
                </c:pt>
                <c:pt idx="824">
                  <c:v>1.5924896437185794</c:v>
                </c:pt>
                <c:pt idx="825">
                  <c:v>1.592344146218565</c:v>
                </c:pt>
                <c:pt idx="826">
                  <c:v>1.5921770562186879</c:v>
                </c:pt>
                <c:pt idx="827">
                  <c:v>1.592058968718618</c:v>
                </c:pt>
                <c:pt idx="828">
                  <c:v>1.5918685962186174</c:v>
                </c:pt>
                <c:pt idx="829">
                  <c:v>1.5917366462186209</c:v>
                </c:pt>
                <c:pt idx="830">
                  <c:v>1.5915808862184804</c:v>
                </c:pt>
                <c:pt idx="831">
                  <c:v>1.5914583162185352</c:v>
                </c:pt>
                <c:pt idx="832">
                  <c:v>1.5913894562185789</c:v>
                </c:pt>
                <c:pt idx="833">
                  <c:v>1.5909136749686041</c:v>
                </c:pt>
                <c:pt idx="834">
                  <c:v>1.5908109455802588</c:v>
                </c:pt>
                <c:pt idx="835">
                  <c:v>1.5905662062186536</c:v>
                </c:pt>
                <c:pt idx="836">
                  <c:v>1.5904019162184966</c:v>
                </c:pt>
                <c:pt idx="837">
                  <c:v>1.5901901562186396</c:v>
                </c:pt>
                <c:pt idx="838">
                  <c:v>1.5899744162185101</c:v>
                </c:pt>
                <c:pt idx="839">
                  <c:v>1.5898416062185845</c:v>
                </c:pt>
                <c:pt idx="840">
                  <c:v>1.5896314405935641</c:v>
                </c:pt>
                <c:pt idx="841">
                  <c:v>1.5891994562185943</c:v>
                </c:pt>
                <c:pt idx="842">
                  <c:v>1.5891449762184777</c:v>
                </c:pt>
                <c:pt idx="843">
                  <c:v>1.5889731762186301</c:v>
                </c:pt>
                <c:pt idx="844">
                  <c:v>1.5888513862185221</c:v>
                </c:pt>
                <c:pt idx="845">
                  <c:v>1.5886962662186193</c:v>
                </c:pt>
                <c:pt idx="846">
                  <c:v>1.5885692062187644</c:v>
                </c:pt>
                <c:pt idx="847">
                  <c:v>1.5883812912701814</c:v>
                </c:pt>
                <c:pt idx="848">
                  <c:v>1.5882027962185816</c:v>
                </c:pt>
                <c:pt idx="849">
                  <c:v>1.5881356380367606</c:v>
                </c:pt>
                <c:pt idx="850">
                  <c:v>1.5875343562186259</c:v>
                </c:pt>
                <c:pt idx="851">
                  <c:v>1.5874127491479157</c:v>
                </c:pt>
                <c:pt idx="852">
                  <c:v>1.5872126962186854</c:v>
                </c:pt>
                <c:pt idx="853">
                  <c:v>1.5870925862186169</c:v>
                </c:pt>
                <c:pt idx="854">
                  <c:v>1.5869361398920603</c:v>
                </c:pt>
                <c:pt idx="855">
                  <c:v>1.5867837962185689</c:v>
                </c:pt>
                <c:pt idx="856">
                  <c:v>1.5866550362186587</c:v>
                </c:pt>
                <c:pt idx="857">
                  <c:v>1.5864956062185485</c:v>
                </c:pt>
                <c:pt idx="858">
                  <c:v>1.5863778062184366</c:v>
                </c:pt>
                <c:pt idx="859">
                  <c:v>1.585914918718629</c:v>
                </c:pt>
                <c:pt idx="860">
                  <c:v>1.5857660667448101</c:v>
                </c:pt>
                <c:pt idx="861">
                  <c:v>1.5856061562185744</c:v>
                </c:pt>
                <c:pt idx="862">
                  <c:v>1.5854918962186701</c:v>
                </c:pt>
                <c:pt idx="863">
                  <c:v>1.5853125262185301</c:v>
                </c:pt>
                <c:pt idx="864">
                  <c:v>1.5851350162186009</c:v>
                </c:pt>
                <c:pt idx="865">
                  <c:v>1.5849928779052931</c:v>
                </c:pt>
                <c:pt idx="866">
                  <c:v>1.5845111930606066</c:v>
                </c:pt>
                <c:pt idx="867">
                  <c:v>1.5843947962185609</c:v>
                </c:pt>
                <c:pt idx="868">
                  <c:v>1.5842742162186028</c:v>
                </c:pt>
                <c:pt idx="869">
                  <c:v>1.5841761362183746</c:v>
                </c:pt>
                <c:pt idx="870">
                  <c:v>1.584147956218402</c:v>
                </c:pt>
                <c:pt idx="871">
                  <c:v>1.5839765762186033</c:v>
                </c:pt>
                <c:pt idx="872">
                  <c:v>1.5837740232289548</c:v>
                </c:pt>
                <c:pt idx="873">
                  <c:v>1.5835996286324274</c:v>
                </c:pt>
                <c:pt idx="874">
                  <c:v>1.5830602152547186</c:v>
                </c:pt>
                <c:pt idx="875">
                  <c:v>1.5829223862186268</c:v>
                </c:pt>
                <c:pt idx="876">
                  <c:v>1.5827777862185997</c:v>
                </c:pt>
                <c:pt idx="877">
                  <c:v>1.5826260747752201</c:v>
                </c:pt>
                <c:pt idx="878">
                  <c:v>1.5824915462186624</c:v>
                </c:pt>
                <c:pt idx="879">
                  <c:v>1.5823668162185811</c:v>
                </c:pt>
                <c:pt idx="880">
                  <c:v>1.5822280262185728</c:v>
                </c:pt>
                <c:pt idx="881">
                  <c:v>1.5821224262185751</c:v>
                </c:pt>
                <c:pt idx="882">
                  <c:v>1.5820444562185969</c:v>
                </c:pt>
                <c:pt idx="883">
                  <c:v>1.5816133091598488</c:v>
                </c:pt>
                <c:pt idx="884">
                  <c:v>1.5814971469402508</c:v>
                </c:pt>
                <c:pt idx="885">
                  <c:v>1.5813174062186874</c:v>
                </c:pt>
                <c:pt idx="886">
                  <c:v>1.5811564562184373</c:v>
                </c:pt>
                <c:pt idx="887">
                  <c:v>1.5810106862185336</c:v>
                </c:pt>
                <c:pt idx="888">
                  <c:v>1.5808097262185044</c:v>
                </c:pt>
                <c:pt idx="889">
                  <c:v>1.5806420662186298</c:v>
                </c:pt>
                <c:pt idx="890">
                  <c:v>1.5804161089963031</c:v>
                </c:pt>
                <c:pt idx="891">
                  <c:v>1.5803202137942804</c:v>
                </c:pt>
                <c:pt idx="892">
                  <c:v>1.5797227895519086</c:v>
                </c:pt>
                <c:pt idx="893">
                  <c:v>1.5796703762185018</c:v>
                </c:pt>
                <c:pt idx="894">
                  <c:v>1.5795256362186052</c:v>
                </c:pt>
                <c:pt idx="895">
                  <c:v>1.579411656218511</c:v>
                </c:pt>
                <c:pt idx="896">
                  <c:v>1.5792596162186356</c:v>
                </c:pt>
                <c:pt idx="897">
                  <c:v>1.5790877654970217</c:v>
                </c:pt>
              </c:numCache>
            </c:numRef>
          </c:val>
          <c:smooth val="0"/>
          <c:extLs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1.3620729562185829</c:v>
                </c:pt>
                <c:pt idx="2">
                  <c:v>1.3622574962186746</c:v>
                </c:pt>
                <c:pt idx="3">
                  <c:v>1.3631436562184973</c:v>
                </c:pt>
                <c:pt idx="4">
                  <c:v>1.3643355579134635</c:v>
                </c:pt>
                <c:pt idx="5">
                  <c:v>1.3631094562186234</c:v>
                </c:pt>
                <c:pt idx="6">
                  <c:v>1.3613808062186479</c:v>
                </c:pt>
                <c:pt idx="7">
                  <c:v>1.3648830521781719</c:v>
                </c:pt>
                <c:pt idx="8">
                  <c:v>1.3549253103852976</c:v>
                </c:pt>
                <c:pt idx="9">
                  <c:v>1.3325421462185574</c:v>
                </c:pt>
                <c:pt idx="10">
                  <c:v>1.3501485162184679</c:v>
                </c:pt>
                <c:pt idx="11">
                  <c:v>1.3067622562186187</c:v>
                </c:pt>
                <c:pt idx="12">
                  <c:v>1.2590591531883177</c:v>
                </c:pt>
                <c:pt idx="13">
                  <c:v>1.3849198133614635</c:v>
                </c:pt>
                <c:pt idx="14">
                  <c:v>1.8196970562187005</c:v>
                </c:pt>
                <c:pt idx="15">
                  <c:v>1.9781639562186371</c:v>
                </c:pt>
                <c:pt idx="16">
                  <c:v>1.2837603962186108</c:v>
                </c:pt>
                <c:pt idx="17">
                  <c:v>0.24806389621866742</c:v>
                </c:pt>
                <c:pt idx="18">
                  <c:v>-0.38011105398560119</c:v>
                </c:pt>
                <c:pt idx="19">
                  <c:v>-0.49723159428633323</c:v>
                </c:pt>
                <c:pt idx="20">
                  <c:v>-0.6701028514736862</c:v>
                </c:pt>
                <c:pt idx="21">
                  <c:v>-0.11423754378139961</c:v>
                </c:pt>
                <c:pt idx="22">
                  <c:v>-0.25666066378136065</c:v>
                </c:pt>
                <c:pt idx="23">
                  <c:v>-1.0532314937813823</c:v>
                </c:pt>
                <c:pt idx="24">
                  <c:v>-1.8242787837813808</c:v>
                </c:pt>
                <c:pt idx="25">
                  <c:v>-2.2304931937814274</c:v>
                </c:pt>
                <c:pt idx="26">
                  <c:v>-2.1858561599430288</c:v>
                </c:pt>
                <c:pt idx="27">
                  <c:v>-1.8652011437814338</c:v>
                </c:pt>
                <c:pt idx="28">
                  <c:v>-1.3206079247338067</c:v>
                </c:pt>
                <c:pt idx="29">
                  <c:v>4.9030181562185788</c:v>
                </c:pt>
                <c:pt idx="30">
                  <c:v>5.1884454158144138</c:v>
                </c:pt>
                <c:pt idx="31">
                  <c:v>5.3311605862186013</c:v>
                </c:pt>
                <c:pt idx="32">
                  <c:v>5.1062372562185061</c:v>
                </c:pt>
                <c:pt idx="33">
                  <c:v>4.5955669562185477</c:v>
                </c:pt>
                <c:pt idx="34">
                  <c:v>4.1304972562185327</c:v>
                </c:pt>
                <c:pt idx="35">
                  <c:v>3.9203678952429186</c:v>
                </c:pt>
                <c:pt idx="36">
                  <c:v>2.9765144562185952</c:v>
                </c:pt>
                <c:pt idx="37">
                  <c:v>3.4800452962186199</c:v>
                </c:pt>
                <c:pt idx="38">
                  <c:v>4.425846996218624</c:v>
                </c:pt>
                <c:pt idx="39">
                  <c:v>4.6410960684633977</c:v>
                </c:pt>
                <c:pt idx="40">
                  <c:v>4.4710157462185549</c:v>
                </c:pt>
                <c:pt idx="41">
                  <c:v>4.3259992503362383</c:v>
                </c:pt>
                <c:pt idx="42">
                  <c:v>4.6765818091598277</c:v>
                </c:pt>
                <c:pt idx="43">
                  <c:v>4.4789944662186087</c:v>
                </c:pt>
                <c:pt idx="44">
                  <c:v>3.2897794962186993</c:v>
                </c:pt>
                <c:pt idx="45">
                  <c:v>1.8311032662186619</c:v>
                </c:pt>
                <c:pt idx="46">
                  <c:v>2.5088036218605225E-2</c:v>
                </c:pt>
                <c:pt idx="47">
                  <c:v>-2.2423190337813139</c:v>
                </c:pt>
                <c:pt idx="48">
                  <c:v>-3.8904262437814339</c:v>
                </c:pt>
                <c:pt idx="49">
                  <c:v>-4.9843732537815555</c:v>
                </c:pt>
                <c:pt idx="50">
                  <c:v>-6.0594031753603304</c:v>
                </c:pt>
                <c:pt idx="51">
                  <c:v>-8.6446405125314527</c:v>
                </c:pt>
                <c:pt idx="52">
                  <c:v>-8.607749403781213</c:v>
                </c:pt>
                <c:pt idx="53">
                  <c:v>-8.4951753354479393</c:v>
                </c:pt>
                <c:pt idx="54">
                  <c:v>-8.2489180737812973</c:v>
                </c:pt>
                <c:pt idx="55">
                  <c:v>-8.0307668637813379</c:v>
                </c:pt>
                <c:pt idx="56">
                  <c:v>-7.7252386807678306</c:v>
                </c:pt>
                <c:pt idx="57">
                  <c:v>-5.1697524528723449</c:v>
                </c:pt>
                <c:pt idx="58">
                  <c:v>-4.6637142537813787</c:v>
                </c:pt>
                <c:pt idx="59">
                  <c:v>-3.6890375837813707</c:v>
                </c:pt>
                <c:pt idx="60">
                  <c:v>-2.6257244137813274</c:v>
                </c:pt>
                <c:pt idx="61">
                  <c:v>-1.743972443781459</c:v>
                </c:pt>
                <c:pt idx="62">
                  <c:v>-1.0554456237813525</c:v>
                </c:pt>
                <c:pt idx="63">
                  <c:v>-0.58706312378147629</c:v>
                </c:pt>
                <c:pt idx="64">
                  <c:v>-2.2321166732268694E-2</c:v>
                </c:pt>
                <c:pt idx="65">
                  <c:v>3.4410458562186221</c:v>
                </c:pt>
                <c:pt idx="66">
                  <c:v>4.3842426062186206</c:v>
                </c:pt>
                <c:pt idx="67">
                  <c:v>5.8700269162186061</c:v>
                </c:pt>
                <c:pt idx="68">
                  <c:v>7.2844394962186385</c:v>
                </c:pt>
                <c:pt idx="69">
                  <c:v>8.2884305162185825</c:v>
                </c:pt>
                <c:pt idx="70">
                  <c:v>9.0894273762184525</c:v>
                </c:pt>
                <c:pt idx="71">
                  <c:v>9.6690839562186</c:v>
                </c:pt>
                <c:pt idx="72">
                  <c:v>10.023987456218691</c:v>
                </c:pt>
                <c:pt idx="73">
                  <c:v>10.21216377200804</c:v>
                </c:pt>
                <c:pt idx="74">
                  <c:v>7.5694527062186125</c:v>
                </c:pt>
                <c:pt idx="75">
                  <c:v>6.1732179062185821</c:v>
                </c:pt>
                <c:pt idx="76">
                  <c:v>4.3013167362185243</c:v>
                </c:pt>
                <c:pt idx="77">
                  <c:v>2.127377376218476</c:v>
                </c:pt>
                <c:pt idx="78">
                  <c:v>0.20250015621856221</c:v>
                </c:pt>
                <c:pt idx="79">
                  <c:v>-2.1983225437814866</c:v>
                </c:pt>
                <c:pt idx="80">
                  <c:v>-5.0436543337813902</c:v>
                </c:pt>
                <c:pt idx="81">
                  <c:v>-7.2259970337813826</c:v>
                </c:pt>
                <c:pt idx="82">
                  <c:v>-8.6436261801450485</c:v>
                </c:pt>
                <c:pt idx="83">
                  <c:v>-15.089171720252011</c:v>
                </c:pt>
                <c:pt idx="84">
                  <c:v>-16.086401183781391</c:v>
                </c:pt>
                <c:pt idx="85">
                  <c:v>-16.872923943781387</c:v>
                </c:pt>
                <c:pt idx="86">
                  <c:v>-17.214418713781384</c:v>
                </c:pt>
                <c:pt idx="87">
                  <c:v>-17.12941609378143</c:v>
                </c:pt>
                <c:pt idx="88">
                  <c:v>-16.876466462148684</c:v>
                </c:pt>
                <c:pt idx="89">
                  <c:v>-16.365519043781362</c:v>
                </c:pt>
                <c:pt idx="90">
                  <c:v>-15.854528363781498</c:v>
                </c:pt>
                <c:pt idx="91">
                  <c:v>-15.366781968438929</c:v>
                </c:pt>
                <c:pt idx="92">
                  <c:v>-9.9740487986833415</c:v>
                </c:pt>
                <c:pt idx="93">
                  <c:v>-7.5023341337813463</c:v>
                </c:pt>
                <c:pt idx="94">
                  <c:v>-5.5140520283175789</c:v>
                </c:pt>
                <c:pt idx="95">
                  <c:v>-3.1423597037814517</c:v>
                </c:pt>
                <c:pt idx="96">
                  <c:v>-1.1556225037814158</c:v>
                </c:pt>
                <c:pt idx="97">
                  <c:v>0.58419730621859856</c:v>
                </c:pt>
                <c:pt idx="98">
                  <c:v>2.3513013662185784</c:v>
                </c:pt>
                <c:pt idx="99">
                  <c:v>3.0132025485261806</c:v>
                </c:pt>
                <c:pt idx="100">
                  <c:v>7.8443396260299636</c:v>
                </c:pt>
                <c:pt idx="101">
                  <c:v>9.2403261262185623</c:v>
                </c:pt>
                <c:pt idx="102">
                  <c:v>10.509211836218526</c:v>
                </c:pt>
                <c:pt idx="103">
                  <c:v>11.634064826218562</c:v>
                </c:pt>
                <c:pt idx="104">
                  <c:v>12.01448521621866</c:v>
                </c:pt>
                <c:pt idx="105">
                  <c:v>11.547940966422658</c:v>
                </c:pt>
                <c:pt idx="106">
                  <c:v>10.457094108392454</c:v>
                </c:pt>
                <c:pt idx="107">
                  <c:v>8.9535456218570175E-2</c:v>
                </c:pt>
                <c:pt idx="108">
                  <c:v>-1.5710698437814017</c:v>
                </c:pt>
                <c:pt idx="109">
                  <c:v>-3.5140439637812477</c:v>
                </c:pt>
                <c:pt idx="110">
                  <c:v>-4.8241065437813546</c:v>
                </c:pt>
                <c:pt idx="111">
                  <c:v>-6.834177643781473</c:v>
                </c:pt>
                <c:pt idx="112">
                  <c:v>-11.237963533781482</c:v>
                </c:pt>
                <c:pt idx="113">
                  <c:v>-13.376709543781388</c:v>
                </c:pt>
                <c:pt idx="114">
                  <c:v>-14.982631793781351</c:v>
                </c:pt>
                <c:pt idx="115">
                  <c:v>-16.729114450031261</c:v>
                </c:pt>
                <c:pt idx="116">
                  <c:v>-16.991589483175417</c:v>
                </c:pt>
                <c:pt idx="117">
                  <c:v>-17.008826993781327</c:v>
                </c:pt>
                <c:pt idx="118">
                  <c:v>-17.156075743781557</c:v>
                </c:pt>
                <c:pt idx="119">
                  <c:v>-17.291751183781386</c:v>
                </c:pt>
                <c:pt idx="120">
                  <c:v>-17.220762293781476</c:v>
                </c:pt>
                <c:pt idx="121">
                  <c:v>-16.515542043781295</c:v>
                </c:pt>
                <c:pt idx="122">
                  <c:v>-15.745715124862542</c:v>
                </c:pt>
                <c:pt idx="123">
                  <c:v>-11.61572376600364</c:v>
                </c:pt>
                <c:pt idx="124">
                  <c:v>-10.111112583781519</c:v>
                </c:pt>
                <c:pt idx="125">
                  <c:v>-8.4474437937815026</c:v>
                </c:pt>
                <c:pt idx="126">
                  <c:v>-6.4196910737814932</c:v>
                </c:pt>
                <c:pt idx="127">
                  <c:v>-4.2603825637814907</c:v>
                </c:pt>
                <c:pt idx="128">
                  <c:v>-2.2756845637815246</c:v>
                </c:pt>
                <c:pt idx="129">
                  <c:v>0.33450376472922017</c:v>
                </c:pt>
                <c:pt idx="130">
                  <c:v>5.8502349562185856</c:v>
                </c:pt>
                <c:pt idx="131">
                  <c:v>6.7550693562184705</c:v>
                </c:pt>
                <c:pt idx="132">
                  <c:v>7.4801798062184588</c:v>
                </c:pt>
                <c:pt idx="133">
                  <c:v>7.7348653943628278</c:v>
                </c:pt>
                <c:pt idx="134">
                  <c:v>7.6290427962185561</c:v>
                </c:pt>
                <c:pt idx="135">
                  <c:v>7.2748683762185493</c:v>
                </c:pt>
                <c:pt idx="136">
                  <c:v>6.4413457062186836</c:v>
                </c:pt>
                <c:pt idx="137">
                  <c:v>4.819904562601522</c:v>
                </c:pt>
                <c:pt idx="138">
                  <c:v>3.4233834562185734</c:v>
                </c:pt>
                <c:pt idx="139">
                  <c:v>-8.8003305437814845</c:v>
                </c:pt>
                <c:pt idx="140">
                  <c:v>-11.121547643781312</c:v>
                </c:pt>
                <c:pt idx="141">
                  <c:v>-13.436274693781414</c:v>
                </c:pt>
                <c:pt idx="142">
                  <c:v>-15.092141993781439</c:v>
                </c:pt>
                <c:pt idx="143">
                  <c:v>-16.275053796412962</c:v>
                </c:pt>
                <c:pt idx="144">
                  <c:v>-16.975527903781312</c:v>
                </c:pt>
                <c:pt idx="145">
                  <c:v>-17.422942677114889</c:v>
                </c:pt>
                <c:pt idx="146">
                  <c:v>-16.538493043781386</c:v>
                </c:pt>
                <c:pt idx="147">
                  <c:v>-15.967674663781338</c:v>
                </c:pt>
                <c:pt idx="148">
                  <c:v>-14.679847103781242</c:v>
                </c:pt>
                <c:pt idx="149">
                  <c:v>-13.03576924378153</c:v>
                </c:pt>
                <c:pt idx="150">
                  <c:v>-11.31641858378147</c:v>
                </c:pt>
                <c:pt idx="151">
                  <c:v>-9.4648630955055211</c:v>
                </c:pt>
                <c:pt idx="152">
                  <c:v>-8.1333269056102608E-2</c:v>
                </c:pt>
                <c:pt idx="153">
                  <c:v>1.8014458863262206</c:v>
                </c:pt>
                <c:pt idx="154">
                  <c:v>3.8869734662185635</c:v>
                </c:pt>
                <c:pt idx="155">
                  <c:v>5.4666803762185481</c:v>
                </c:pt>
                <c:pt idx="156">
                  <c:v>7.0803424362185723</c:v>
                </c:pt>
                <c:pt idx="157">
                  <c:v>9.0651887317287105</c:v>
                </c:pt>
                <c:pt idx="158">
                  <c:v>13.970609456218583</c:v>
                </c:pt>
                <c:pt idx="159">
                  <c:v>14.266237706218618</c:v>
                </c:pt>
                <c:pt idx="160">
                  <c:v>14.383716926218625</c:v>
                </c:pt>
                <c:pt idx="161">
                  <c:v>14.229827546218687</c:v>
                </c:pt>
                <c:pt idx="162">
                  <c:v>13.527346366218651</c:v>
                </c:pt>
                <c:pt idx="163">
                  <c:v>12.061255806218441</c:v>
                </c:pt>
                <c:pt idx="164">
                  <c:v>10.395711576218673</c:v>
                </c:pt>
                <c:pt idx="165">
                  <c:v>7.6280057962186305</c:v>
                </c:pt>
                <c:pt idx="166">
                  <c:v>5.9624471485263086</c:v>
                </c:pt>
                <c:pt idx="167">
                  <c:v>-3.6143705437813196</c:v>
                </c:pt>
                <c:pt idx="168">
                  <c:v>-5.5558397660036434</c:v>
                </c:pt>
                <c:pt idx="169">
                  <c:v>-7.3224441437814676</c:v>
                </c:pt>
                <c:pt idx="170">
                  <c:v>-9.008559293781488</c:v>
                </c:pt>
                <c:pt idx="171">
                  <c:v>-10.604683753781472</c:v>
                </c:pt>
                <c:pt idx="172">
                  <c:v>-12.34901166378144</c:v>
                </c:pt>
                <c:pt idx="173">
                  <c:v>-13.732408119539002</c:v>
                </c:pt>
                <c:pt idx="174">
                  <c:v>-14.964481293781361</c:v>
                </c:pt>
                <c:pt idx="175">
                  <c:v>-15.92105606461476</c:v>
                </c:pt>
                <c:pt idx="176">
                  <c:v>-15.639215353781438</c:v>
                </c:pt>
                <c:pt idx="177">
                  <c:v>-15.248822353781463</c:v>
                </c:pt>
                <c:pt idx="178">
                  <c:v>-14.691571303781487</c:v>
                </c:pt>
                <c:pt idx="179">
                  <c:v>-13.809982693781393</c:v>
                </c:pt>
                <c:pt idx="180">
                  <c:v>-12.521026853781521</c:v>
                </c:pt>
                <c:pt idx="181">
                  <c:v>-11.33264767378148</c:v>
                </c:pt>
                <c:pt idx="182">
                  <c:v>-10.380841707960556</c:v>
                </c:pt>
                <c:pt idx="183">
                  <c:v>-6.1652991152099759</c:v>
                </c:pt>
                <c:pt idx="184">
                  <c:v>-5.4244215237812909</c:v>
                </c:pt>
                <c:pt idx="185">
                  <c:v>-3.2758573037815211</c:v>
                </c:pt>
                <c:pt idx="186">
                  <c:v>-1.840421343781415</c:v>
                </c:pt>
                <c:pt idx="187">
                  <c:v>-0.73768034378132086</c:v>
                </c:pt>
                <c:pt idx="188">
                  <c:v>0.43864750621851556</c:v>
                </c:pt>
                <c:pt idx="189">
                  <c:v>2.2494505962185229</c:v>
                </c:pt>
                <c:pt idx="190">
                  <c:v>3.7513534962184281</c:v>
                </c:pt>
                <c:pt idx="191">
                  <c:v>4.5349338562185864</c:v>
                </c:pt>
                <c:pt idx="192">
                  <c:v>7.6642921362185916</c:v>
                </c:pt>
                <c:pt idx="193">
                  <c:v>8.317289566218534</c:v>
                </c:pt>
                <c:pt idx="194">
                  <c:v>9.3947273962186841</c:v>
                </c:pt>
                <c:pt idx="195">
                  <c:v>9.8030111362186432</c:v>
                </c:pt>
                <c:pt idx="196">
                  <c:v>9.4807370862186389</c:v>
                </c:pt>
                <c:pt idx="197">
                  <c:v>8.7868141562186963</c:v>
                </c:pt>
                <c:pt idx="198">
                  <c:v>7.6971002117741705</c:v>
                </c:pt>
                <c:pt idx="199">
                  <c:v>2.9907994562186104</c:v>
                </c:pt>
                <c:pt idx="200">
                  <c:v>2.2584834562185279</c:v>
                </c:pt>
                <c:pt idx="201">
                  <c:v>0.34183971621851583</c:v>
                </c:pt>
                <c:pt idx="202">
                  <c:v>-1.3587363037814413</c:v>
                </c:pt>
                <c:pt idx="203">
                  <c:v>-3.1180213937813193</c:v>
                </c:pt>
                <c:pt idx="204">
                  <c:v>-5.2793229437814375</c:v>
                </c:pt>
                <c:pt idx="205">
                  <c:v>-7.3616330544197126</c:v>
                </c:pt>
                <c:pt idx="206">
                  <c:v>-9.7854757637815197</c:v>
                </c:pt>
                <c:pt idx="207">
                  <c:v>-11.077340305686107</c:v>
                </c:pt>
                <c:pt idx="208">
                  <c:v>-15.814199634690496</c:v>
                </c:pt>
                <c:pt idx="209">
                  <c:v>-15.946775123781421</c:v>
                </c:pt>
                <c:pt idx="210">
                  <c:v>-15.810200403781536</c:v>
                </c:pt>
                <c:pt idx="211">
                  <c:v>-15.52371266499371</c:v>
                </c:pt>
                <c:pt idx="212">
                  <c:v>-15.043852460448036</c:v>
                </c:pt>
                <c:pt idx="213">
                  <c:v>-14.732751043781491</c:v>
                </c:pt>
                <c:pt idx="214">
                  <c:v>-14.624501183781504</c:v>
                </c:pt>
                <c:pt idx="215">
                  <c:v>-13.935058993781524</c:v>
                </c:pt>
                <c:pt idx="216">
                  <c:v>-13.234289258067179</c:v>
                </c:pt>
                <c:pt idx="217">
                  <c:v>-11.26739054378146</c:v>
                </c:pt>
                <c:pt idx="218">
                  <c:v>-10.855888364833973</c:v>
                </c:pt>
                <c:pt idx="219">
                  <c:v>-9.9849019037813349</c:v>
                </c:pt>
                <c:pt idx="220">
                  <c:v>-9.0666483037814913</c:v>
                </c:pt>
                <c:pt idx="221">
                  <c:v>-8.471921343781375</c:v>
                </c:pt>
                <c:pt idx="222">
                  <c:v>-8.0572095437814966</c:v>
                </c:pt>
                <c:pt idx="223">
                  <c:v>-7.0269137352707531</c:v>
                </c:pt>
                <c:pt idx="224">
                  <c:v>-6.2382605437813936</c:v>
                </c:pt>
                <c:pt idx="225">
                  <c:v>-1.1954260756962753</c:v>
                </c:pt>
                <c:pt idx="226">
                  <c:v>-0.49355670378139394</c:v>
                </c:pt>
                <c:pt idx="227">
                  <c:v>0.53122543621854845</c:v>
                </c:pt>
                <c:pt idx="228">
                  <c:v>1.6610891162186334</c:v>
                </c:pt>
                <c:pt idx="229">
                  <c:v>3.0722561262184058</c:v>
                </c:pt>
                <c:pt idx="230">
                  <c:v>4.4041951026832038</c:v>
                </c:pt>
                <c:pt idx="231">
                  <c:v>5.9468087270519447</c:v>
                </c:pt>
                <c:pt idx="232">
                  <c:v>5.5070032117741192</c:v>
                </c:pt>
                <c:pt idx="233">
                  <c:v>5.2897995562185969</c:v>
                </c:pt>
                <c:pt idx="234">
                  <c:v>5.0211361562185459</c:v>
                </c:pt>
                <c:pt idx="235">
                  <c:v>4.2294686772712708</c:v>
                </c:pt>
                <c:pt idx="236">
                  <c:v>2.8378535062186074</c:v>
                </c:pt>
                <c:pt idx="237">
                  <c:v>1.1085087562184412</c:v>
                </c:pt>
                <c:pt idx="238">
                  <c:v>-1.2701913337813977</c:v>
                </c:pt>
                <c:pt idx="239">
                  <c:v>-2.7521976866386098</c:v>
                </c:pt>
                <c:pt idx="240">
                  <c:v>-7.9767505437814208</c:v>
                </c:pt>
                <c:pt idx="241">
                  <c:v>-8.5218276817122671</c:v>
                </c:pt>
                <c:pt idx="242">
                  <c:v>-10.201720533472198</c:v>
                </c:pt>
                <c:pt idx="243">
                  <c:v>-11.801653483781394</c:v>
                </c:pt>
                <c:pt idx="244">
                  <c:v>-13.169975203781348</c:v>
                </c:pt>
                <c:pt idx="245">
                  <c:v>-15.05288890378138</c:v>
                </c:pt>
                <c:pt idx="246">
                  <c:v>-16.220896957922932</c:v>
                </c:pt>
                <c:pt idx="247">
                  <c:v>-17.151229835916126</c:v>
                </c:pt>
                <c:pt idx="248">
                  <c:v>-18.0011681848069</c:v>
                </c:pt>
                <c:pt idx="249">
                  <c:v>-17.966809293781253</c:v>
                </c:pt>
                <c:pt idx="250">
                  <c:v>-17.938754993781458</c:v>
                </c:pt>
                <c:pt idx="251">
                  <c:v>-17.059235403781472</c:v>
                </c:pt>
                <c:pt idx="252">
                  <c:v>-15.508971897316897</c:v>
                </c:pt>
                <c:pt idx="253">
                  <c:v>-13.189922893781343</c:v>
                </c:pt>
                <c:pt idx="254">
                  <c:v>-11.137134393781338</c:v>
                </c:pt>
                <c:pt idx="255">
                  <c:v>-8.941208403996356</c:v>
                </c:pt>
                <c:pt idx="256">
                  <c:v>-4.0887884340253038</c:v>
                </c:pt>
                <c:pt idx="257">
                  <c:v>-2.517987511523458</c:v>
                </c:pt>
                <c:pt idx="258">
                  <c:v>-0.63823174378136116</c:v>
                </c:pt>
                <c:pt idx="259">
                  <c:v>1.4654079862186933</c:v>
                </c:pt>
                <c:pt idx="260">
                  <c:v>3.2183212562184593</c:v>
                </c:pt>
                <c:pt idx="261">
                  <c:v>4.7829160562185535</c:v>
                </c:pt>
                <c:pt idx="262">
                  <c:v>5.4359872314993538</c:v>
                </c:pt>
                <c:pt idx="263">
                  <c:v>5.585799768718644</c:v>
                </c:pt>
                <c:pt idx="264">
                  <c:v>3.8761820649141328</c:v>
                </c:pt>
                <c:pt idx="265">
                  <c:v>2.2828813562186667</c:v>
                </c:pt>
                <c:pt idx="266">
                  <c:v>0.57194958621855108</c:v>
                </c:pt>
                <c:pt idx="267">
                  <c:v>-1.984706554419617</c:v>
                </c:pt>
                <c:pt idx="268">
                  <c:v>-4.6867349437814312</c:v>
                </c:pt>
                <c:pt idx="269">
                  <c:v>-6.1978936237813258</c:v>
                </c:pt>
                <c:pt idx="270">
                  <c:v>-7.3939026837815049</c:v>
                </c:pt>
                <c:pt idx="271">
                  <c:v>-8.1316235937813701</c:v>
                </c:pt>
                <c:pt idx="272">
                  <c:v>-9.0117905437813732</c:v>
                </c:pt>
                <c:pt idx="273">
                  <c:v>-13.943259164471044</c:v>
                </c:pt>
                <c:pt idx="274">
                  <c:v>-14.888664893781367</c:v>
                </c:pt>
                <c:pt idx="275">
                  <c:v>-16.049209893781295</c:v>
                </c:pt>
                <c:pt idx="276">
                  <c:v>-16.696705863781659</c:v>
                </c:pt>
                <c:pt idx="277">
                  <c:v>-17.35123734378125</c:v>
                </c:pt>
                <c:pt idx="278">
                  <c:v>-17.890733129640168</c:v>
                </c:pt>
                <c:pt idx="279">
                  <c:v>-18.354116673781348</c:v>
                </c:pt>
                <c:pt idx="280">
                  <c:v>-18.400012383781586</c:v>
                </c:pt>
                <c:pt idx="281">
                  <c:v>-18.326961543781422</c:v>
                </c:pt>
                <c:pt idx="282">
                  <c:v>-16.411601950031312</c:v>
                </c:pt>
                <c:pt idx="283">
                  <c:v>-15.329121463781533</c:v>
                </c:pt>
                <c:pt idx="284">
                  <c:v>-13.763992190246185</c:v>
                </c:pt>
                <c:pt idx="285">
                  <c:v>-12.105496493781345</c:v>
                </c:pt>
                <c:pt idx="286">
                  <c:v>-9.4794727937812553</c:v>
                </c:pt>
                <c:pt idx="287">
                  <c:v>-6.4852387537814451</c:v>
                </c:pt>
                <c:pt idx="288">
                  <c:v>-4.1738280084278472</c:v>
                </c:pt>
                <c:pt idx="289">
                  <c:v>-1.22832582787224</c:v>
                </c:pt>
                <c:pt idx="290">
                  <c:v>5.4786486613467531</c:v>
                </c:pt>
                <c:pt idx="291">
                  <c:v>6.4530427362184923</c:v>
                </c:pt>
                <c:pt idx="292">
                  <c:v>6.8073584962186118</c:v>
                </c:pt>
                <c:pt idx="293">
                  <c:v>6.767366075783869</c:v>
                </c:pt>
                <c:pt idx="294">
                  <c:v>6.1913231762185745</c:v>
                </c:pt>
                <c:pt idx="295">
                  <c:v>4.4476939962186606</c:v>
                </c:pt>
                <c:pt idx="296">
                  <c:v>1.8063034962186606</c:v>
                </c:pt>
                <c:pt idx="297">
                  <c:v>-1.5124251016763992</c:v>
                </c:pt>
                <c:pt idx="298">
                  <c:v>-10.705705290448051</c:v>
                </c:pt>
                <c:pt idx="299">
                  <c:v>-12.172990363781409</c:v>
                </c:pt>
                <c:pt idx="300">
                  <c:v>-13.844709183781433</c:v>
                </c:pt>
                <c:pt idx="301">
                  <c:v>-15.374287303781543</c:v>
                </c:pt>
                <c:pt idx="302">
                  <c:v>-16.633469503781313</c:v>
                </c:pt>
                <c:pt idx="303">
                  <c:v>-18.043403957922848</c:v>
                </c:pt>
                <c:pt idx="304">
                  <c:v>-18.613291022042262</c:v>
                </c:pt>
                <c:pt idx="305">
                  <c:v>-18.322563053781536</c:v>
                </c:pt>
                <c:pt idx="306">
                  <c:v>-18.001140543781403</c:v>
                </c:pt>
                <c:pt idx="307">
                  <c:v>-17.690830543781431</c:v>
                </c:pt>
                <c:pt idx="308">
                  <c:v>-17.551963443781432</c:v>
                </c:pt>
                <c:pt idx="309">
                  <c:v>-17.575461503781398</c:v>
                </c:pt>
                <c:pt idx="310">
                  <c:v>-17.706722803781474</c:v>
                </c:pt>
                <c:pt idx="311">
                  <c:v>-17.708775695296566</c:v>
                </c:pt>
                <c:pt idx="312">
                  <c:v>-17.578201483781356</c:v>
                </c:pt>
                <c:pt idx="313">
                  <c:v>-17.454543993781542</c:v>
                </c:pt>
                <c:pt idx="314">
                  <c:v>-17.246549595505599</c:v>
                </c:pt>
                <c:pt idx="315">
                  <c:v>-11.179886911597336</c:v>
                </c:pt>
                <c:pt idx="316">
                  <c:v>-9.1798773518622738</c:v>
                </c:pt>
                <c:pt idx="317">
                  <c:v>-7.455961843781381</c:v>
                </c:pt>
                <c:pt idx="318">
                  <c:v>-6.4151499937814833</c:v>
                </c:pt>
                <c:pt idx="319">
                  <c:v>-5.9871822137812671</c:v>
                </c:pt>
                <c:pt idx="320">
                  <c:v>-5.8507854385182299</c:v>
                </c:pt>
                <c:pt idx="321">
                  <c:v>-5.0634198645360726</c:v>
                </c:pt>
                <c:pt idx="322">
                  <c:v>-4.7656851437814254</c:v>
                </c:pt>
                <c:pt idx="323">
                  <c:v>-4.4963255033773919</c:v>
                </c:pt>
                <c:pt idx="324">
                  <c:v>-4.3832434437813816</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-9.9026055337814682</c:v>
                </c:pt>
                <c:pt idx="333">
                  <c:v>-11.349240383781265</c:v>
                </c:pt>
                <c:pt idx="334">
                  <c:v>-13.724779793781437</c:v>
                </c:pt>
                <c:pt idx="335">
                  <c:v>-15.647034403996457</c:v>
                </c:pt>
                <c:pt idx="336">
                  <c:v>-17.651725933781634</c:v>
                </c:pt>
                <c:pt idx="337">
                  <c:v>-18.509537543781406</c:v>
                </c:pt>
                <c:pt idx="338">
                  <c:v>-18.641002267919276</c:v>
                </c:pt>
                <c:pt idx="339">
                  <c:v>-14.323082508067174</c:v>
                </c:pt>
                <c:pt idx="340">
                  <c:v>-12.951572523579287</c:v>
                </c:pt>
                <c:pt idx="341">
                  <c:v>-11.16754754378141</c:v>
                </c:pt>
                <c:pt idx="342">
                  <c:v>-10.176870958675039</c:v>
                </c:pt>
                <c:pt idx="343">
                  <c:v>-8.5409763937813636</c:v>
                </c:pt>
                <c:pt idx="344">
                  <c:v>-7.3438355537814459</c:v>
                </c:pt>
                <c:pt idx="345">
                  <c:v>-5.9805288737813811</c:v>
                </c:pt>
                <c:pt idx="346">
                  <c:v>-4.9388711037812527</c:v>
                </c:pt>
                <c:pt idx="347">
                  <c:v>-4.2961407790755288</c:v>
                </c:pt>
                <c:pt idx="348">
                  <c:v>-2.4463811687814001</c:v>
                </c:pt>
                <c:pt idx="349">
                  <c:v>-2.1405355037813365</c:v>
                </c:pt>
                <c:pt idx="350">
                  <c:v>-0.78124908378165969</c:v>
                </c:pt>
                <c:pt idx="351">
                  <c:v>0.40421059621849054</c:v>
                </c:pt>
                <c:pt idx="352">
                  <c:v>1.2912187162184097</c:v>
                </c:pt>
                <c:pt idx="353">
                  <c:v>1.6145721562185145</c:v>
                </c:pt>
                <c:pt idx="354">
                  <c:v>1.6475987289458516</c:v>
                </c:pt>
                <c:pt idx="355">
                  <c:v>1.5729035362185186</c:v>
                </c:pt>
                <c:pt idx="356">
                  <c:v>1.9127390633613714</c:v>
                </c:pt>
                <c:pt idx="357">
                  <c:v>3.2840286749685959</c:v>
                </c:pt>
                <c:pt idx="358">
                  <c:v>3.2765006562186443</c:v>
                </c:pt>
                <c:pt idx="359">
                  <c:v>3.2109427762186584</c:v>
                </c:pt>
                <c:pt idx="360">
                  <c:v>2.8754974349420337</c:v>
                </c:pt>
                <c:pt idx="361">
                  <c:v>2.3837612462185547</c:v>
                </c:pt>
                <c:pt idx="362">
                  <c:v>1.8665297062185431</c:v>
                </c:pt>
                <c:pt idx="363">
                  <c:v>1.7608470062184693</c:v>
                </c:pt>
                <c:pt idx="364">
                  <c:v>1.8822494562185881</c:v>
                </c:pt>
                <c:pt idx="365">
                  <c:v>2.9215682697779357</c:v>
                </c:pt>
                <c:pt idx="366">
                  <c:v>2.9476229185841731</c:v>
                </c:pt>
                <c:pt idx="367">
                  <c:v>2.7922836562186291</c:v>
                </c:pt>
                <c:pt idx="368">
                  <c:v>2.5380462762186937</c:v>
                </c:pt>
                <c:pt idx="369">
                  <c:v>2.1155413562186283</c:v>
                </c:pt>
                <c:pt idx="370">
                  <c:v>1.8080948562186165</c:v>
                </c:pt>
                <c:pt idx="371">
                  <c:v>1.723147198153967</c:v>
                </c:pt>
                <c:pt idx="372">
                  <c:v>1.549832566108833</c:v>
                </c:pt>
                <c:pt idx="373">
                  <c:v>1.1829757312185194</c:v>
                </c:pt>
                <c:pt idx="374">
                  <c:v>1.1766994962184611</c:v>
                </c:pt>
                <c:pt idx="375">
                  <c:v>1.1755442662185658</c:v>
                </c:pt>
                <c:pt idx="376">
                  <c:v>1.1947829713701736</c:v>
                </c:pt>
                <c:pt idx="377">
                  <c:v>1.2115814162184506</c:v>
                </c:pt>
                <c:pt idx="378">
                  <c:v>1.2359802362186088</c:v>
                </c:pt>
                <c:pt idx="379">
                  <c:v>1.2502165562187031</c:v>
                </c:pt>
                <c:pt idx="380">
                  <c:v>1.2428146662185497</c:v>
                </c:pt>
                <c:pt idx="381">
                  <c:v>1.2393694562185971</c:v>
                </c:pt>
                <c:pt idx="382">
                  <c:v>1.1837725381857496</c:v>
                </c:pt>
                <c:pt idx="383">
                  <c:v>1.2005605062186646</c:v>
                </c:pt>
                <c:pt idx="384">
                  <c:v>1.201941596218532</c:v>
                </c:pt>
                <c:pt idx="385">
                  <c:v>1.1893020362184075</c:v>
                </c:pt>
                <c:pt idx="386">
                  <c:v>1.1755036562187229</c:v>
                </c:pt>
                <c:pt idx="387">
                  <c:v>1.1629249713702166</c:v>
                </c:pt>
                <c:pt idx="388">
                  <c:v>1.1473361762185874</c:v>
                </c:pt>
                <c:pt idx="389">
                  <c:v>1.1657180562183811</c:v>
                </c:pt>
                <c:pt idx="390">
                  <c:v>1.1802719090488694</c:v>
                </c:pt>
                <c:pt idx="391">
                  <c:v>1.1977179344794706</c:v>
                </c:pt>
                <c:pt idx="392">
                  <c:v>1.1945738162187638</c:v>
                </c:pt>
                <c:pt idx="393">
                  <c:v>1.2097721404291093</c:v>
                </c:pt>
                <c:pt idx="394">
                  <c:v>1.2254340562186457</c:v>
                </c:pt>
                <c:pt idx="395">
                  <c:v>1.2373010462186471</c:v>
                </c:pt>
                <c:pt idx="396">
                  <c:v>1.241264306218568</c:v>
                </c:pt>
                <c:pt idx="397">
                  <c:v>1.2355241935924681</c:v>
                </c:pt>
                <c:pt idx="398">
                  <c:v>1.2237427062185446</c:v>
                </c:pt>
                <c:pt idx="399">
                  <c:v>1.2306170488111974</c:v>
                </c:pt>
                <c:pt idx="400">
                  <c:v>1.2599759268068311</c:v>
                </c:pt>
                <c:pt idx="401">
                  <c:v>1.2796784762185354</c:v>
                </c:pt>
                <c:pt idx="402">
                  <c:v>1.2569117162186245</c:v>
                </c:pt>
                <c:pt idx="403">
                  <c:v>1.2672564259155763</c:v>
                </c:pt>
                <c:pt idx="404">
                  <c:v>1.2507998062185095</c:v>
                </c:pt>
                <c:pt idx="405">
                  <c:v>1.2599728562186101</c:v>
                </c:pt>
                <c:pt idx="406">
                  <c:v>1.2518121762185217</c:v>
                </c:pt>
                <c:pt idx="407">
                  <c:v>1.2579720262184964</c:v>
                </c:pt>
                <c:pt idx="408">
                  <c:v>1.2513883198549962</c:v>
                </c:pt>
                <c:pt idx="409">
                  <c:v>1.2520123762185591</c:v>
                </c:pt>
                <c:pt idx="410">
                  <c:v>1.2495027162186005</c:v>
                </c:pt>
                <c:pt idx="411">
                  <c:v>1.2449987762184662</c:v>
                </c:pt>
                <c:pt idx="412">
                  <c:v>1.2422616062184773</c:v>
                </c:pt>
                <c:pt idx="413">
                  <c:v>1.2416379962184578</c:v>
                </c:pt>
                <c:pt idx="414">
                  <c:v>1.2436027170882511</c:v>
                </c:pt>
                <c:pt idx="415">
                  <c:v>1.2460139462186532</c:v>
                </c:pt>
                <c:pt idx="416">
                  <c:v>1.243815649400517</c:v>
                </c:pt>
                <c:pt idx="417">
                  <c:v>1.243425126806855</c:v>
                </c:pt>
                <c:pt idx="418">
                  <c:v>1.2407394562186624</c:v>
                </c:pt>
                <c:pt idx="419">
                  <c:v>1.2407394562186624</c:v>
                </c:pt>
                <c:pt idx="420">
                  <c:v>1.2407394562186624</c:v>
                </c:pt>
                <c:pt idx="421">
                  <c:v>1.2407394562186624</c:v>
                </c:pt>
                <c:pt idx="422">
                  <c:v>1.2407394562186624</c:v>
                </c:pt>
                <c:pt idx="423">
                  <c:v>1.2407394562186624</c:v>
                </c:pt>
                <c:pt idx="424">
                  <c:v>1.2407394562186624</c:v>
                </c:pt>
                <c:pt idx="425">
                  <c:v>1.2406561228852837</c:v>
                </c:pt>
                <c:pt idx="426">
                  <c:v>1.240239456218589</c:v>
                </c:pt>
                <c:pt idx="427">
                  <c:v>1.240239456218589</c:v>
                </c:pt>
                <c:pt idx="428">
                  <c:v>1.240239456218589</c:v>
                </c:pt>
                <c:pt idx="429">
                  <c:v>1.2404453552085357</c:v>
                </c:pt>
                <c:pt idx="430">
                  <c:v>1.246563376218603</c:v>
                </c:pt>
                <c:pt idx="431">
                  <c:v>1.2546321562185057</c:v>
                </c:pt>
                <c:pt idx="432">
                  <c:v>1.2626552362186203</c:v>
                </c:pt>
                <c:pt idx="433">
                  <c:v>1.2696371662184589</c:v>
                </c:pt>
                <c:pt idx="434">
                  <c:v>1.2743678040447008</c:v>
                </c:pt>
                <c:pt idx="435">
                  <c:v>1.2891394562185923</c:v>
                </c:pt>
                <c:pt idx="436">
                  <c:v>1.2914760962186875</c:v>
                </c:pt>
                <c:pt idx="437">
                  <c:v>1.3000998362186067</c:v>
                </c:pt>
                <c:pt idx="438">
                  <c:v>1.3012800562185589</c:v>
                </c:pt>
                <c:pt idx="439">
                  <c:v>1.30206055621845</c:v>
                </c:pt>
                <c:pt idx="440">
                  <c:v>1.3029078801316274</c:v>
                </c:pt>
                <c:pt idx="441">
                  <c:v>1.3044961362187593</c:v>
                </c:pt>
                <c:pt idx="442">
                  <c:v>1.3063359962185359</c:v>
                </c:pt>
                <c:pt idx="443">
                  <c:v>1.3069185738656302</c:v>
                </c:pt>
                <c:pt idx="444">
                  <c:v>1.3068994562185452</c:v>
                </c:pt>
                <c:pt idx="445">
                  <c:v>1.3068994562187726</c:v>
                </c:pt>
                <c:pt idx="446">
                  <c:v>1.3084856562187213</c:v>
                </c:pt>
                <c:pt idx="447">
                  <c:v>1.3096394562187186</c:v>
                </c:pt>
                <c:pt idx="448">
                  <c:v>1.3096394562187186</c:v>
                </c:pt>
                <c:pt idx="449">
                  <c:v>1.3096817562187084</c:v>
                </c:pt>
                <c:pt idx="450">
                  <c:v>1.3099336986428938</c:v>
                </c:pt>
                <c:pt idx="451">
                  <c:v>1.3099344562186559</c:v>
                </c:pt>
                <c:pt idx="452">
                  <c:v>1.309886400663089</c:v>
                </c:pt>
                <c:pt idx="453">
                  <c:v>1.3071172062185923</c:v>
                </c:pt>
                <c:pt idx="454">
                  <c:v>1.30870425621859</c:v>
                </c:pt>
                <c:pt idx="455">
                  <c:v>1.3086443498356175</c:v>
                </c:pt>
                <c:pt idx="456">
                  <c:v>1.3085694562186205</c:v>
                </c:pt>
                <c:pt idx="457">
                  <c:v>1.3085694562186205</c:v>
                </c:pt>
                <c:pt idx="458">
                  <c:v>1.3085694562186205</c:v>
                </c:pt>
                <c:pt idx="459">
                  <c:v>1.3076922734229441</c:v>
                </c:pt>
                <c:pt idx="460">
                  <c:v>1.307559456218641</c:v>
                </c:pt>
                <c:pt idx="461">
                  <c:v>1.3064394562185839</c:v>
                </c:pt>
                <c:pt idx="462">
                  <c:v>1.3064394562186408</c:v>
                </c:pt>
                <c:pt idx="463">
                  <c:v>1.3064394562186408</c:v>
                </c:pt>
                <c:pt idx="464">
                  <c:v>1.3064394562186408</c:v>
                </c:pt>
                <c:pt idx="465">
                  <c:v>1.3064952137944772</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1.3086641068209985</c:v>
                </c:pt>
                <c:pt idx="478">
                  <c:v>1.3104234449826606</c:v>
                </c:pt>
                <c:pt idx="479">
                  <c:v>1.3104907462186759</c:v>
                </c:pt>
                <c:pt idx="480">
                  <c:v>1.3111959062187992</c:v>
                </c:pt>
                <c:pt idx="481">
                  <c:v>1.3121756062185881</c:v>
                </c:pt>
                <c:pt idx="482">
                  <c:v>1.3115868602589416</c:v>
                </c:pt>
                <c:pt idx="483">
                  <c:v>1.309972056218669</c:v>
                </c:pt>
                <c:pt idx="484">
                  <c:v>1.3095288762187209</c:v>
                </c:pt>
                <c:pt idx="485">
                  <c:v>1.3105035062186943</c:v>
                </c:pt>
                <c:pt idx="486">
                  <c:v>1.3108882983238601</c:v>
                </c:pt>
                <c:pt idx="487">
                  <c:v>1.3077294562186381</c:v>
                </c:pt>
                <c:pt idx="488">
                  <c:v>1.3077294562187234</c:v>
                </c:pt>
                <c:pt idx="489">
                  <c:v>1.3060896562187025</c:v>
                </c:pt>
                <c:pt idx="490">
                  <c:v>1.3050679562183802</c:v>
                </c:pt>
                <c:pt idx="491">
                  <c:v>1.3048465562185072</c:v>
                </c:pt>
                <c:pt idx="492">
                  <c:v>1.304353566218623</c:v>
                </c:pt>
                <c:pt idx="493">
                  <c:v>1.3032795711610987</c:v>
                </c:pt>
                <c:pt idx="494">
                  <c:v>1.3006039299027492</c:v>
                </c:pt>
                <c:pt idx="495">
                  <c:v>1.3014725562185419</c:v>
                </c:pt>
                <c:pt idx="496">
                  <c:v>1.302379606218679</c:v>
                </c:pt>
                <c:pt idx="497">
                  <c:v>1.3033769962186028</c:v>
                </c:pt>
                <c:pt idx="498">
                  <c:v>1.3030908562185886</c:v>
                </c:pt>
                <c:pt idx="499">
                  <c:v>1.302894006218466</c:v>
                </c:pt>
                <c:pt idx="500">
                  <c:v>1.3053275852508079</c:v>
                </c:pt>
                <c:pt idx="501">
                  <c:v>1.3053756762184747</c:v>
                </c:pt>
                <c:pt idx="502">
                  <c:v>1.3053094562186516</c:v>
                </c:pt>
                <c:pt idx="503">
                  <c:v>1.3039886975978874</c:v>
                </c:pt>
                <c:pt idx="504">
                  <c:v>1.3038794562187093</c:v>
                </c:pt>
                <c:pt idx="505">
                  <c:v>1.3029501162184971</c:v>
                </c:pt>
                <c:pt idx="506">
                  <c:v>1.3010779562186769</c:v>
                </c:pt>
                <c:pt idx="507">
                  <c:v>1.2989971485263112</c:v>
                </c:pt>
                <c:pt idx="508">
                  <c:v>1.2995302562187305</c:v>
                </c:pt>
                <c:pt idx="509">
                  <c:v>1.3003893062186336</c:v>
                </c:pt>
                <c:pt idx="510">
                  <c:v>1.3007112744004701</c:v>
                </c:pt>
                <c:pt idx="511">
                  <c:v>1.3045006497669789</c:v>
                </c:pt>
                <c:pt idx="512">
                  <c:v>1.3057454562185882</c:v>
                </c:pt>
                <c:pt idx="513">
                  <c:v>1.305858856218606</c:v>
                </c:pt>
                <c:pt idx="514">
                  <c:v>1.3060694562187507</c:v>
                </c:pt>
                <c:pt idx="515">
                  <c:v>1.3060694562187507</c:v>
                </c:pt>
                <c:pt idx="516">
                  <c:v>1.3061387062187464</c:v>
                </c:pt>
                <c:pt idx="517">
                  <c:v>1.3071315774306811</c:v>
                </c:pt>
                <c:pt idx="518">
                  <c:v>1.3071644562186435</c:v>
                </c:pt>
                <c:pt idx="519">
                  <c:v>1.3073310033883985</c:v>
                </c:pt>
                <c:pt idx="520">
                  <c:v>1.3113094562185523</c:v>
                </c:pt>
                <c:pt idx="521">
                  <c:v>1.3105700962187683</c:v>
                </c:pt>
                <c:pt idx="522">
                  <c:v>1.3101736962186976</c:v>
                </c:pt>
                <c:pt idx="523">
                  <c:v>1.3103994562186472</c:v>
                </c:pt>
                <c:pt idx="524">
                  <c:v>1.310399456218704</c:v>
                </c:pt>
                <c:pt idx="525">
                  <c:v>1.3105824562187252</c:v>
                </c:pt>
                <c:pt idx="526">
                  <c:v>1.3138869162184079</c:v>
                </c:pt>
                <c:pt idx="527">
                  <c:v>1.3144354562185896</c:v>
                </c:pt>
                <c:pt idx="528">
                  <c:v>1.3136954562185963</c:v>
                </c:pt>
                <c:pt idx="529">
                  <c:v>1.3136954562186389</c:v>
                </c:pt>
                <c:pt idx="530">
                  <c:v>1.3138907362185392</c:v>
                </c:pt>
                <c:pt idx="531">
                  <c:v>1.3174459041353259</c:v>
                </c:pt>
                <c:pt idx="532">
                  <c:v>1.3170095603851166</c:v>
                </c:pt>
                <c:pt idx="533">
                  <c:v>1.3171800662186968</c:v>
                </c:pt>
                <c:pt idx="534">
                  <c:v>1.3162200362186098</c:v>
                </c:pt>
                <c:pt idx="535">
                  <c:v>1.3172006390144304</c:v>
                </c:pt>
                <c:pt idx="536">
                  <c:v>1.3135717203696089</c:v>
                </c:pt>
                <c:pt idx="537">
                  <c:v>1.3128794562184538</c:v>
                </c:pt>
                <c:pt idx="538">
                  <c:v>1.3120475562184595</c:v>
                </c:pt>
                <c:pt idx="539">
                  <c:v>1.3100250062186944</c:v>
                </c:pt>
                <c:pt idx="540">
                  <c:v>1.3090944562187303</c:v>
                </c:pt>
                <c:pt idx="541">
                  <c:v>1.307477316218538</c:v>
                </c:pt>
                <c:pt idx="542">
                  <c:v>1.3063649562188147</c:v>
                </c:pt>
                <c:pt idx="543">
                  <c:v>1.3072041109806207</c:v>
                </c:pt>
                <c:pt idx="544">
                  <c:v>1.3071813481105465</c:v>
                </c:pt>
                <c:pt idx="545">
                  <c:v>1.3077126562185981</c:v>
                </c:pt>
                <c:pt idx="546">
                  <c:v>1.308890436218519</c:v>
                </c:pt>
                <c:pt idx="547">
                  <c:v>1.3110133562186093</c:v>
                </c:pt>
                <c:pt idx="548">
                  <c:v>1.3120715990757503</c:v>
                </c:pt>
                <c:pt idx="549">
                  <c:v>1.3153971162183637</c:v>
                </c:pt>
                <c:pt idx="550">
                  <c:v>1.3187512162187716</c:v>
                </c:pt>
                <c:pt idx="551">
                  <c:v>1.321666660519611</c:v>
                </c:pt>
                <c:pt idx="552">
                  <c:v>1.333569938977206</c:v>
                </c:pt>
                <c:pt idx="553">
                  <c:v>1.3353970072387682</c:v>
                </c:pt>
                <c:pt idx="554">
                  <c:v>1.3385585162185691</c:v>
                </c:pt>
                <c:pt idx="555">
                  <c:v>1.3374763562185308</c:v>
                </c:pt>
                <c:pt idx="556">
                  <c:v>1.338015296218444</c:v>
                </c:pt>
                <c:pt idx="557">
                  <c:v>1.3400709762185272</c:v>
                </c:pt>
                <c:pt idx="558">
                  <c:v>1.3426639612692952</c:v>
                </c:pt>
                <c:pt idx="559">
                  <c:v>1.342922800480892</c:v>
                </c:pt>
                <c:pt idx="560">
                  <c:v>1.3495589006630979</c:v>
                </c:pt>
                <c:pt idx="561">
                  <c:v>1.3532961262186234</c:v>
                </c:pt>
                <c:pt idx="562">
                  <c:v>1.3549733362185634</c:v>
                </c:pt>
                <c:pt idx="563">
                  <c:v>1.3547494562186699</c:v>
                </c:pt>
                <c:pt idx="564">
                  <c:v>1.3547494562186557</c:v>
                </c:pt>
                <c:pt idx="565">
                  <c:v>1.3552583562185845</c:v>
                </c:pt>
                <c:pt idx="566">
                  <c:v>1.3563774453489259</c:v>
                </c:pt>
                <c:pt idx="567">
                  <c:v>1.3587194562186369</c:v>
                </c:pt>
                <c:pt idx="568">
                  <c:v>1.3586292521369217</c:v>
                </c:pt>
                <c:pt idx="569">
                  <c:v>1.3582397562187367</c:v>
                </c:pt>
                <c:pt idx="570">
                  <c:v>1.3581994562183581</c:v>
                </c:pt>
                <c:pt idx="571">
                  <c:v>1.3588061762185362</c:v>
                </c:pt>
                <c:pt idx="572">
                  <c:v>1.360294336218459</c:v>
                </c:pt>
                <c:pt idx="573">
                  <c:v>1.3609350691219504</c:v>
                </c:pt>
                <c:pt idx="574">
                  <c:v>1.3615894562185957</c:v>
                </c:pt>
                <c:pt idx="575">
                  <c:v>1.3602342267104746</c:v>
                </c:pt>
                <c:pt idx="576">
                  <c:v>1.3627800562186252</c:v>
                </c:pt>
                <c:pt idx="577">
                  <c:v>1.3644774562183954</c:v>
                </c:pt>
                <c:pt idx="578">
                  <c:v>1.3681431962186252</c:v>
                </c:pt>
                <c:pt idx="579">
                  <c:v>1.3657769789459024</c:v>
                </c:pt>
                <c:pt idx="580">
                  <c:v>1.3648023462185392</c:v>
                </c:pt>
                <c:pt idx="581">
                  <c:v>1.3613150062187032</c:v>
                </c:pt>
                <c:pt idx="582">
                  <c:v>1.3626697562186081</c:v>
                </c:pt>
                <c:pt idx="583">
                  <c:v>1.3618376705043147</c:v>
                </c:pt>
                <c:pt idx="584">
                  <c:v>1.3565645812186062</c:v>
                </c:pt>
                <c:pt idx="585">
                  <c:v>1.3559395228854214</c:v>
                </c:pt>
                <c:pt idx="586">
                  <c:v>1.3562844162184433</c:v>
                </c:pt>
                <c:pt idx="587">
                  <c:v>1.3564800562186434</c:v>
                </c:pt>
                <c:pt idx="588">
                  <c:v>1.3587969162185374</c:v>
                </c:pt>
                <c:pt idx="589">
                  <c:v>1.3572285562185726</c:v>
                </c:pt>
                <c:pt idx="590">
                  <c:v>1.3573894562185984</c:v>
                </c:pt>
                <c:pt idx="591">
                  <c:v>1.3573840016730827</c:v>
                </c:pt>
                <c:pt idx="592">
                  <c:v>1.3586618620155662</c:v>
                </c:pt>
                <c:pt idx="593">
                  <c:v>1.3576285962186745</c:v>
                </c:pt>
                <c:pt idx="594">
                  <c:v>1.3593697162185947</c:v>
                </c:pt>
                <c:pt idx="595">
                  <c:v>1.3607983949939353</c:v>
                </c:pt>
                <c:pt idx="596">
                  <c:v>1.3620734562183543</c:v>
                </c:pt>
                <c:pt idx="597">
                  <c:v>1.3612142362187711</c:v>
                </c:pt>
                <c:pt idx="598">
                  <c:v>1.3598577462186228</c:v>
                </c:pt>
                <c:pt idx="599">
                  <c:v>1.35976470621857</c:v>
                </c:pt>
                <c:pt idx="600">
                  <c:v>1.3601594562186392</c:v>
                </c:pt>
                <c:pt idx="601">
                  <c:v>1.3622613562186672</c:v>
                </c:pt>
                <c:pt idx="602">
                  <c:v>1.362689456218547</c:v>
                </c:pt>
                <c:pt idx="603">
                  <c:v>1.3666165062185485</c:v>
                </c:pt>
                <c:pt idx="604">
                  <c:v>1.3673245378513172</c:v>
                </c:pt>
                <c:pt idx="605">
                  <c:v>1.3677094562186625</c:v>
                </c:pt>
                <c:pt idx="606">
                  <c:v>1.3663293562185572</c:v>
                </c:pt>
                <c:pt idx="607">
                  <c:v>1.3636401562185227</c:v>
                </c:pt>
                <c:pt idx="608">
                  <c:v>1.3633994562186444</c:v>
                </c:pt>
                <c:pt idx="609">
                  <c:v>1.3607154562186139</c:v>
                </c:pt>
                <c:pt idx="610">
                  <c:v>1.3607154562186139</c:v>
                </c:pt>
                <c:pt idx="611">
                  <c:v>1.3611281762186564</c:v>
                </c:pt>
                <c:pt idx="612">
                  <c:v>1.3613894562186317</c:v>
                </c:pt>
                <c:pt idx="613">
                  <c:v>1.3620605562185517</c:v>
                </c:pt>
                <c:pt idx="614">
                  <c:v>1.3623589256062871</c:v>
                </c:pt>
                <c:pt idx="615">
                  <c:v>1.3643773762184281</c:v>
                </c:pt>
                <c:pt idx="616">
                  <c:v>1.3624180062185616</c:v>
                </c:pt>
                <c:pt idx="617">
                  <c:v>1.3611794562185935</c:v>
                </c:pt>
                <c:pt idx="618">
                  <c:v>1.3595794562186398</c:v>
                </c:pt>
                <c:pt idx="619">
                  <c:v>1.3595692562186628</c:v>
                </c:pt>
                <c:pt idx="620">
                  <c:v>1.3582194562186487</c:v>
                </c:pt>
                <c:pt idx="621">
                  <c:v>1.3578217762184153</c:v>
                </c:pt>
                <c:pt idx="622">
                  <c:v>1.3580662949281788</c:v>
                </c:pt>
                <c:pt idx="623">
                  <c:v>1.3565660362185099</c:v>
                </c:pt>
                <c:pt idx="624">
                  <c:v>1.3584588962185364</c:v>
                </c:pt>
                <c:pt idx="625">
                  <c:v>1.3587729562186723</c:v>
                </c:pt>
                <c:pt idx="626">
                  <c:v>1.359484439269437</c:v>
                </c:pt>
                <c:pt idx="627">
                  <c:v>1.3575655673297291</c:v>
                </c:pt>
                <c:pt idx="628">
                  <c:v>1.3585297088500425</c:v>
                </c:pt>
                <c:pt idx="629">
                  <c:v>1.3590894562185412</c:v>
                </c:pt>
                <c:pt idx="630">
                  <c:v>1.3593582562185134</c:v>
                </c:pt>
                <c:pt idx="631">
                  <c:v>1.3593578362183791</c:v>
                </c:pt>
                <c:pt idx="632">
                  <c:v>1.3593654562183701</c:v>
                </c:pt>
                <c:pt idx="633">
                  <c:v>1.3593362762184</c:v>
                </c:pt>
                <c:pt idx="634">
                  <c:v>1.359877069854889</c:v>
                </c:pt>
                <c:pt idx="635">
                  <c:v>1.3635940764717276</c:v>
                </c:pt>
                <c:pt idx="636">
                  <c:v>1.3688900962184647</c:v>
                </c:pt>
                <c:pt idx="637">
                  <c:v>1.3681376562186358</c:v>
                </c:pt>
                <c:pt idx="638">
                  <c:v>1.3703713862184941</c:v>
                </c:pt>
                <c:pt idx="639">
                  <c:v>1.3689796562186274</c:v>
                </c:pt>
                <c:pt idx="640">
                  <c:v>1.3698920276472109</c:v>
                </c:pt>
                <c:pt idx="641">
                  <c:v>1.3687128962185682</c:v>
                </c:pt>
                <c:pt idx="642">
                  <c:v>1.3685344562185975</c:v>
                </c:pt>
                <c:pt idx="643">
                  <c:v>1.3670794562185336</c:v>
                </c:pt>
                <c:pt idx="644">
                  <c:v>1.3651821083925455</c:v>
                </c:pt>
                <c:pt idx="645">
                  <c:v>1.3640760762186375</c:v>
                </c:pt>
                <c:pt idx="646">
                  <c:v>1.3622241562185735</c:v>
                </c:pt>
                <c:pt idx="647">
                  <c:v>1.361810837170836</c:v>
                </c:pt>
                <c:pt idx="648">
                  <c:v>1.3622480562184904</c:v>
                </c:pt>
                <c:pt idx="649">
                  <c:v>1.359788326218478</c:v>
                </c:pt>
                <c:pt idx="650">
                  <c:v>1.3601457562184294</c:v>
                </c:pt>
                <c:pt idx="651">
                  <c:v>1.3594544770520116</c:v>
                </c:pt>
                <c:pt idx="652">
                  <c:v>1.3633923857959758</c:v>
                </c:pt>
                <c:pt idx="653">
                  <c:v>1.3635001984867614</c:v>
                </c:pt>
                <c:pt idx="654">
                  <c:v>1.3635012562186262</c:v>
                </c:pt>
                <c:pt idx="655">
                  <c:v>1.3639757162184907</c:v>
                </c:pt>
                <c:pt idx="656">
                  <c:v>1.3646043862185309</c:v>
                </c:pt>
                <c:pt idx="657">
                  <c:v>1.3641110062184509</c:v>
                </c:pt>
                <c:pt idx="658">
                  <c:v>1.362323466319566</c:v>
                </c:pt>
                <c:pt idx="659">
                  <c:v>1.3618871362184706</c:v>
                </c:pt>
                <c:pt idx="660">
                  <c:v>1.3611924562186317</c:v>
                </c:pt>
                <c:pt idx="661">
                  <c:v>1.3611694562186045</c:v>
                </c:pt>
                <c:pt idx="662">
                  <c:v>1.3612527562185477</c:v>
                </c:pt>
                <c:pt idx="663">
                  <c:v>1.3646343062185338</c:v>
                </c:pt>
                <c:pt idx="664">
                  <c:v>1.3645556662185498</c:v>
                </c:pt>
                <c:pt idx="665">
                  <c:v>1.3641294562184783</c:v>
                </c:pt>
                <c:pt idx="666">
                  <c:v>1.3641294562185493</c:v>
                </c:pt>
                <c:pt idx="667">
                  <c:v>1.3641294562185493</c:v>
                </c:pt>
                <c:pt idx="668">
                  <c:v>1.3638901930606693</c:v>
                </c:pt>
                <c:pt idx="669">
                  <c:v>1.3618045582594078</c:v>
                </c:pt>
                <c:pt idx="670">
                  <c:v>1.3605994562185231</c:v>
                </c:pt>
                <c:pt idx="671">
                  <c:v>1.3605994562185941</c:v>
                </c:pt>
                <c:pt idx="672">
                  <c:v>1.3601826562185693</c:v>
                </c:pt>
                <c:pt idx="673">
                  <c:v>1.3607281562187552</c:v>
                </c:pt>
                <c:pt idx="674">
                  <c:v>1.3609094562187636</c:v>
                </c:pt>
                <c:pt idx="675">
                  <c:v>1.3609094562187636</c:v>
                </c:pt>
                <c:pt idx="676">
                  <c:v>1.360909456218593</c:v>
                </c:pt>
                <c:pt idx="677">
                  <c:v>1.3523694562185682</c:v>
                </c:pt>
                <c:pt idx="678">
                  <c:v>1.353021096218697</c:v>
                </c:pt>
                <c:pt idx="679">
                  <c:v>1.3555724562186242</c:v>
                </c:pt>
                <c:pt idx="680">
                  <c:v>1.3556294562186224</c:v>
                </c:pt>
                <c:pt idx="681">
                  <c:v>1.3556166562185012</c:v>
                </c:pt>
                <c:pt idx="682">
                  <c:v>1.3559856807083293</c:v>
                </c:pt>
                <c:pt idx="683">
                  <c:v>1.3585413663310106</c:v>
                </c:pt>
                <c:pt idx="684">
                  <c:v>1.3595594562184203</c:v>
                </c:pt>
                <c:pt idx="685">
                  <c:v>1.3592711863772422</c:v>
                </c:pt>
                <c:pt idx="686">
                  <c:v>1.3589883562185463</c:v>
                </c:pt>
                <c:pt idx="687">
                  <c:v>1.3539640862185394</c:v>
                </c:pt>
                <c:pt idx="688">
                  <c:v>1.3517991909125016</c:v>
                </c:pt>
                <c:pt idx="689">
                  <c:v>1.3512833562185023</c:v>
                </c:pt>
                <c:pt idx="690">
                  <c:v>1.3512000962186619</c:v>
                </c:pt>
                <c:pt idx="691">
                  <c:v>1.3515464962184041</c:v>
                </c:pt>
                <c:pt idx="692">
                  <c:v>1.3521623562184431</c:v>
                </c:pt>
                <c:pt idx="693">
                  <c:v>1.3525804562186181</c:v>
                </c:pt>
                <c:pt idx="694">
                  <c:v>1.3527494562185325</c:v>
                </c:pt>
                <c:pt idx="695">
                  <c:v>1.3527494562185893</c:v>
                </c:pt>
                <c:pt idx="696">
                  <c:v>1.3527494562186178</c:v>
                </c:pt>
                <c:pt idx="697">
                  <c:v>1.3527334562184876</c:v>
                </c:pt>
                <c:pt idx="698">
                  <c:v>1.3528691662185963</c:v>
                </c:pt>
                <c:pt idx="699">
                  <c:v>1.3528661362186085</c:v>
                </c:pt>
                <c:pt idx="700">
                  <c:v>1.3514527162184748</c:v>
                </c:pt>
                <c:pt idx="701">
                  <c:v>1.3536032536868987</c:v>
                </c:pt>
                <c:pt idx="702">
                  <c:v>1.357768908850133</c:v>
                </c:pt>
                <c:pt idx="703">
                  <c:v>1.3610712362184785</c:v>
                </c:pt>
                <c:pt idx="704">
                  <c:v>1.3621447362184256</c:v>
                </c:pt>
                <c:pt idx="705">
                  <c:v>1.3615469562183762</c:v>
                </c:pt>
                <c:pt idx="706">
                  <c:v>1.3608819051980845</c:v>
                </c:pt>
                <c:pt idx="707">
                  <c:v>1.3603924062186366</c:v>
                </c:pt>
                <c:pt idx="708">
                  <c:v>1.3605264562185511</c:v>
                </c:pt>
                <c:pt idx="709">
                  <c:v>1.3604239006630507</c:v>
                </c:pt>
                <c:pt idx="710">
                  <c:v>1.3571796147552391</c:v>
                </c:pt>
                <c:pt idx="711">
                  <c:v>1.3572534162187111</c:v>
                </c:pt>
                <c:pt idx="712">
                  <c:v>1.3561485283834998</c:v>
                </c:pt>
                <c:pt idx="713">
                  <c:v>1.354009806218528</c:v>
                </c:pt>
                <c:pt idx="714">
                  <c:v>1.3483828362186472</c:v>
                </c:pt>
                <c:pt idx="715">
                  <c:v>1.3514755862185837</c:v>
                </c:pt>
                <c:pt idx="716">
                  <c:v>1.3522965732398404</c:v>
                </c:pt>
                <c:pt idx="717">
                  <c:v>1.3521102096431861</c:v>
                </c:pt>
                <c:pt idx="718">
                  <c:v>1.3493727036412935</c:v>
                </c:pt>
                <c:pt idx="719">
                  <c:v>1.3451151362186948</c:v>
                </c:pt>
                <c:pt idx="720">
                  <c:v>1.3424267762186162</c:v>
                </c:pt>
                <c:pt idx="721">
                  <c:v>1.3410834562187972</c:v>
                </c:pt>
                <c:pt idx="722">
                  <c:v>1.3410294562187914</c:v>
                </c:pt>
                <c:pt idx="723">
                  <c:v>1.3410294562187914</c:v>
                </c:pt>
                <c:pt idx="724">
                  <c:v>1.3411718031572519</c:v>
                </c:pt>
                <c:pt idx="725">
                  <c:v>1.3413444562186356</c:v>
                </c:pt>
                <c:pt idx="726">
                  <c:v>1.3432594562185898</c:v>
                </c:pt>
                <c:pt idx="727">
                  <c:v>1.3442946062187957</c:v>
                </c:pt>
                <c:pt idx="728">
                  <c:v>1.3448349562186195</c:v>
                </c:pt>
                <c:pt idx="729">
                  <c:v>1.3441996062184813</c:v>
                </c:pt>
                <c:pt idx="730">
                  <c:v>1.3425310654138656</c:v>
                </c:pt>
                <c:pt idx="731">
                  <c:v>1.3425236562185461</c:v>
                </c:pt>
                <c:pt idx="732">
                  <c:v>1.3426038562185312</c:v>
                </c:pt>
                <c:pt idx="733">
                  <c:v>1.3422242562186426</c:v>
                </c:pt>
                <c:pt idx="734">
                  <c:v>1.3415894562185855</c:v>
                </c:pt>
                <c:pt idx="735">
                  <c:v>1.3432794562185535</c:v>
                </c:pt>
                <c:pt idx="736">
                  <c:v>1.3432794562185535</c:v>
                </c:pt>
                <c:pt idx="737">
                  <c:v>1.3442792521369427</c:v>
                </c:pt>
                <c:pt idx="738">
                  <c:v>1.344639656218618</c:v>
                </c:pt>
                <c:pt idx="739">
                  <c:v>1.345849456218474</c:v>
                </c:pt>
                <c:pt idx="740">
                  <c:v>1.3443911562187196</c:v>
                </c:pt>
                <c:pt idx="741">
                  <c:v>1.3440613562188162</c:v>
                </c:pt>
                <c:pt idx="742">
                  <c:v>1.3441094562185896</c:v>
                </c:pt>
                <c:pt idx="743">
                  <c:v>1.3441094562185185</c:v>
                </c:pt>
                <c:pt idx="744">
                  <c:v>1.3404094562185946</c:v>
                </c:pt>
                <c:pt idx="745">
                  <c:v>1.3404094562184525</c:v>
                </c:pt>
                <c:pt idx="746">
                  <c:v>1.3404094562184525</c:v>
                </c:pt>
                <c:pt idx="747">
                  <c:v>1.3397536562183632</c:v>
                </c:pt>
                <c:pt idx="748">
                  <c:v>1.3395494562183785</c:v>
                </c:pt>
                <c:pt idx="749">
                  <c:v>1.3391944562186637</c:v>
                </c:pt>
                <c:pt idx="750">
                  <c:v>1.3387355562185519</c:v>
                </c:pt>
                <c:pt idx="751">
                  <c:v>1.3385594562185474</c:v>
                </c:pt>
                <c:pt idx="752">
                  <c:v>1.3385594562186185</c:v>
                </c:pt>
                <c:pt idx="753">
                  <c:v>1.3385594562185901</c:v>
                </c:pt>
                <c:pt idx="754">
                  <c:v>1.3385628162185554</c:v>
                </c:pt>
                <c:pt idx="755">
                  <c:v>1.3388954562186797</c:v>
                </c:pt>
                <c:pt idx="756">
                  <c:v>1.3389582397238229</c:v>
                </c:pt>
                <c:pt idx="757">
                  <c:v>1.3395334562185894</c:v>
                </c:pt>
                <c:pt idx="758">
                  <c:v>1.3397654562185579</c:v>
                </c:pt>
                <c:pt idx="759">
                  <c:v>1.3397884562185567</c:v>
                </c:pt>
                <c:pt idx="760">
                  <c:v>1.3397194562184893</c:v>
                </c:pt>
                <c:pt idx="761">
                  <c:v>1.3403436830227236</c:v>
                </c:pt>
                <c:pt idx="762">
                  <c:v>1.3411332062185721</c:v>
                </c:pt>
                <c:pt idx="763">
                  <c:v>1.3416644562185525</c:v>
                </c:pt>
                <c:pt idx="764">
                  <c:v>1.3416644562185525</c:v>
                </c:pt>
                <c:pt idx="765">
                  <c:v>1.3415187062185652</c:v>
                </c:pt>
                <c:pt idx="766">
                  <c:v>1.3411447562185828</c:v>
                </c:pt>
                <c:pt idx="767">
                  <c:v>1.3411803745860453</c:v>
                </c:pt>
                <c:pt idx="768">
                  <c:v>1.3411394562185848</c:v>
                </c:pt>
                <c:pt idx="769">
                  <c:v>1.3413694562185867</c:v>
                </c:pt>
                <c:pt idx="770">
                  <c:v>1.3413694562186578</c:v>
                </c:pt>
                <c:pt idx="771">
                  <c:v>1.3412801162185133</c:v>
                </c:pt>
                <c:pt idx="772">
                  <c:v>1.3410594562184315</c:v>
                </c:pt>
                <c:pt idx="773">
                  <c:v>1.3410545077649374</c:v>
                </c:pt>
                <c:pt idx="774">
                  <c:v>1.3410394562186809</c:v>
                </c:pt>
                <c:pt idx="775">
                  <c:v>1.3410394562186809</c:v>
                </c:pt>
                <c:pt idx="776">
                  <c:v>1.3410394562186809</c:v>
                </c:pt>
                <c:pt idx="777">
                  <c:v>1.3424594562185916</c:v>
                </c:pt>
                <c:pt idx="778">
                  <c:v>1.3424084562187488</c:v>
                </c:pt>
                <c:pt idx="779">
                  <c:v>1.3423994562187289</c:v>
                </c:pt>
                <c:pt idx="780">
                  <c:v>1.3423994562187431</c:v>
                </c:pt>
                <c:pt idx="781">
                  <c:v>1.342462456218783</c:v>
                </c:pt>
                <c:pt idx="782">
                  <c:v>1.3425394562188302</c:v>
                </c:pt>
                <c:pt idx="783">
                  <c:v>1.3425394562188302</c:v>
                </c:pt>
                <c:pt idx="784">
                  <c:v>1.3425394562188018</c:v>
                </c:pt>
                <c:pt idx="785">
                  <c:v>1.3420790276470882</c:v>
                </c:pt>
                <c:pt idx="786">
                  <c:v>1.3406317562183432</c:v>
                </c:pt>
                <c:pt idx="787">
                  <c:v>1.3405594562183438</c:v>
                </c:pt>
                <c:pt idx="788">
                  <c:v>1.3405594562183438</c:v>
                </c:pt>
                <c:pt idx="789">
                  <c:v>1.3405594562183438</c:v>
                </c:pt>
                <c:pt idx="790">
                  <c:v>1.340559456218358</c:v>
                </c:pt>
                <c:pt idx="791">
                  <c:v>1.3405594562183438</c:v>
                </c:pt>
                <c:pt idx="792">
                  <c:v>1.340559456218358</c:v>
                </c:pt>
                <c:pt idx="793">
                  <c:v>1.3405594562184149</c:v>
                </c:pt>
                <c:pt idx="794">
                  <c:v>1.3405594562183438</c:v>
                </c:pt>
                <c:pt idx="795">
                  <c:v>1.3407347139503543</c:v>
                </c:pt>
                <c:pt idx="796">
                  <c:v>1.3410594562184315</c:v>
                </c:pt>
                <c:pt idx="797">
                  <c:v>1.3410594562184315</c:v>
                </c:pt>
                <c:pt idx="798">
                  <c:v>1.3402591562185648</c:v>
                </c:pt>
                <c:pt idx="799">
                  <c:v>1.3391544562184379</c:v>
                </c:pt>
                <c:pt idx="800">
                  <c:v>1.3391544562184379</c:v>
                </c:pt>
                <c:pt idx="801">
                  <c:v>1.3391544562185942</c:v>
                </c:pt>
                <c:pt idx="802">
                  <c:v>1.337829456218671</c:v>
                </c:pt>
                <c:pt idx="803">
                  <c:v>1.3378294562186284</c:v>
                </c:pt>
                <c:pt idx="804">
                  <c:v>1.3378294562186284</c:v>
                </c:pt>
                <c:pt idx="805">
                  <c:v>1.3378294562186284</c:v>
                </c:pt>
                <c:pt idx="806">
                  <c:v>1.3378294562186568</c:v>
                </c:pt>
                <c:pt idx="807">
                  <c:v>1.3380546108577107</c:v>
                </c:pt>
                <c:pt idx="808">
                  <c:v>1.3378694562186979</c:v>
                </c:pt>
                <c:pt idx="809">
                  <c:v>1.3378694562187263</c:v>
                </c:pt>
                <c:pt idx="810">
                  <c:v>1.3378694562187263</c:v>
                </c:pt>
                <c:pt idx="811">
                  <c:v>1.3378694562187263</c:v>
                </c:pt>
                <c:pt idx="812">
                  <c:v>1.3378694562187263</c:v>
                </c:pt>
                <c:pt idx="813">
                  <c:v>1.3378694562187263</c:v>
                </c:pt>
                <c:pt idx="814">
                  <c:v>1.3378694562187263</c:v>
                </c:pt>
                <c:pt idx="815">
                  <c:v>1.3378694562187263</c:v>
                </c:pt>
                <c:pt idx="816">
                  <c:v>1.338279456218487</c:v>
                </c:pt>
                <c:pt idx="817">
                  <c:v>1.338279456218558</c:v>
                </c:pt>
                <c:pt idx="818">
                  <c:v>1.338279456218558</c:v>
                </c:pt>
                <c:pt idx="819">
                  <c:v>1.338279456218558</c:v>
                </c:pt>
                <c:pt idx="820">
                  <c:v>1.3383297762187425</c:v>
                </c:pt>
                <c:pt idx="821">
                  <c:v>1.3383534562187265</c:v>
                </c:pt>
                <c:pt idx="822">
                  <c:v>1.3383534562187265</c:v>
                </c:pt>
                <c:pt idx="823">
                  <c:v>1.3396935649142421</c:v>
                </c:pt>
                <c:pt idx="824">
                  <c:v>1.3410494562185136</c:v>
                </c:pt>
                <c:pt idx="825">
                  <c:v>1.3410494562184994</c:v>
                </c:pt>
                <c:pt idx="826">
                  <c:v>1.3410494562184994</c:v>
                </c:pt>
                <c:pt idx="827">
                  <c:v>1.3410494562185136</c:v>
                </c:pt>
                <c:pt idx="828">
                  <c:v>1.3410494562184994</c:v>
                </c:pt>
                <c:pt idx="829">
                  <c:v>1.3410494562184994</c:v>
                </c:pt>
                <c:pt idx="830">
                  <c:v>1.3410494562184994</c:v>
                </c:pt>
                <c:pt idx="831">
                  <c:v>1.3410494562184994</c:v>
                </c:pt>
                <c:pt idx="832">
                  <c:v>1.3410494562185846</c:v>
                </c:pt>
                <c:pt idx="833">
                  <c:v>1.338642737468632</c:v>
                </c:pt>
                <c:pt idx="834">
                  <c:v>1.3382587115378186</c:v>
                </c:pt>
                <c:pt idx="835">
                  <c:v>1.3381894562186289</c:v>
                </c:pt>
                <c:pt idx="836">
                  <c:v>1.3381894562186289</c:v>
                </c:pt>
                <c:pt idx="837">
                  <c:v>1.3383763362185022</c:v>
                </c:pt>
                <c:pt idx="838">
                  <c:v>1.3384454562185084</c:v>
                </c:pt>
                <c:pt idx="839">
                  <c:v>1.3384454562185084</c:v>
                </c:pt>
                <c:pt idx="840">
                  <c:v>1.3395212374686736</c:v>
                </c:pt>
                <c:pt idx="841">
                  <c:v>1.339729456218592</c:v>
                </c:pt>
                <c:pt idx="842">
                  <c:v>1.3397294562184641</c:v>
                </c:pt>
                <c:pt idx="843">
                  <c:v>1.3397294562184641</c:v>
                </c:pt>
                <c:pt idx="844">
                  <c:v>1.3395807762185399</c:v>
                </c:pt>
                <c:pt idx="845">
                  <c:v>1.3386894562187024</c:v>
                </c:pt>
                <c:pt idx="846">
                  <c:v>1.3386894562187024</c:v>
                </c:pt>
                <c:pt idx="847">
                  <c:v>1.3385530232289256</c:v>
                </c:pt>
                <c:pt idx="848">
                  <c:v>1.3382234562185857</c:v>
                </c:pt>
                <c:pt idx="849">
                  <c:v>1.3382234562185857</c:v>
                </c:pt>
                <c:pt idx="850">
                  <c:v>1.3381559228852353</c:v>
                </c:pt>
                <c:pt idx="851">
                  <c:v>1.3391282440974237</c:v>
                </c:pt>
                <c:pt idx="852">
                  <c:v>1.3392694562186307</c:v>
                </c:pt>
                <c:pt idx="853">
                  <c:v>1.3387648062186344</c:v>
                </c:pt>
                <c:pt idx="854">
                  <c:v>1.3364243031573722</c:v>
                </c:pt>
                <c:pt idx="855">
                  <c:v>1.3355811062186405</c:v>
                </c:pt>
                <c:pt idx="856">
                  <c:v>1.3347813762186433</c:v>
                </c:pt>
                <c:pt idx="857">
                  <c:v>1.3348094562186361</c:v>
                </c:pt>
                <c:pt idx="858">
                  <c:v>1.3348094562187072</c:v>
                </c:pt>
                <c:pt idx="859">
                  <c:v>1.3351879562187037</c:v>
                </c:pt>
                <c:pt idx="860">
                  <c:v>1.3350279404290859</c:v>
                </c:pt>
                <c:pt idx="861">
                  <c:v>1.3351094562185892</c:v>
                </c:pt>
                <c:pt idx="862">
                  <c:v>1.3351094562185892</c:v>
                </c:pt>
                <c:pt idx="863">
                  <c:v>1.3356446762185357</c:v>
                </c:pt>
                <c:pt idx="864">
                  <c:v>1.3360794562185418</c:v>
                </c:pt>
                <c:pt idx="865">
                  <c:v>1.3360794562185418</c:v>
                </c:pt>
                <c:pt idx="866">
                  <c:v>1.3346534562186605</c:v>
                </c:pt>
                <c:pt idx="867">
                  <c:v>1.3377456662185807</c:v>
                </c:pt>
                <c:pt idx="868">
                  <c:v>1.3388024062187469</c:v>
                </c:pt>
                <c:pt idx="869">
                  <c:v>1.3383154562187372</c:v>
                </c:pt>
                <c:pt idx="870">
                  <c:v>1.3381418162185525</c:v>
                </c:pt>
                <c:pt idx="871">
                  <c:v>1.3379094562185685</c:v>
                </c:pt>
                <c:pt idx="872">
                  <c:v>1.3376810541567323</c:v>
                </c:pt>
                <c:pt idx="873">
                  <c:v>1.3358194562186725</c:v>
                </c:pt>
                <c:pt idx="874">
                  <c:v>1.3361294562184156</c:v>
                </c:pt>
                <c:pt idx="875">
                  <c:v>1.3361294562184582</c:v>
                </c:pt>
                <c:pt idx="876">
                  <c:v>1.3361294562184582</c:v>
                </c:pt>
                <c:pt idx="877">
                  <c:v>1.336129456218444</c:v>
                </c:pt>
                <c:pt idx="878">
                  <c:v>1.3361046062186404</c:v>
                </c:pt>
                <c:pt idx="879">
                  <c:v>1.336064456218736</c:v>
                </c:pt>
                <c:pt idx="880">
                  <c:v>1.336064456218736</c:v>
                </c:pt>
                <c:pt idx="881">
                  <c:v>1.3360590562186303</c:v>
                </c:pt>
                <c:pt idx="882">
                  <c:v>1.3360344562185844</c:v>
                </c:pt>
                <c:pt idx="883">
                  <c:v>1.3343254562186218</c:v>
                </c:pt>
                <c:pt idx="884">
                  <c:v>1.3343254562185649</c:v>
                </c:pt>
                <c:pt idx="885">
                  <c:v>1.3342547362186536</c:v>
                </c:pt>
                <c:pt idx="886">
                  <c:v>1.3339094562187199</c:v>
                </c:pt>
                <c:pt idx="887">
                  <c:v>1.3326866562187405</c:v>
                </c:pt>
                <c:pt idx="888">
                  <c:v>1.3321794562187677</c:v>
                </c:pt>
                <c:pt idx="889">
                  <c:v>1.3321794562187677</c:v>
                </c:pt>
                <c:pt idx="890">
                  <c:v>1.3321794562187534</c:v>
                </c:pt>
                <c:pt idx="891">
                  <c:v>1.3314454410670322</c:v>
                </c:pt>
                <c:pt idx="892">
                  <c:v>1.3295494562185866</c:v>
                </c:pt>
                <c:pt idx="893">
                  <c:v>1.329549456218615</c:v>
                </c:pt>
                <c:pt idx="894">
                  <c:v>1.329549456218615</c:v>
                </c:pt>
                <c:pt idx="895">
                  <c:v>1.3304740562185202</c:v>
                </c:pt>
                <c:pt idx="896">
                  <c:v>1.3309994562185352</c:v>
                </c:pt>
                <c:pt idx="897">
                  <c:v>1.330873889208263</c:v>
                </c:pt>
              </c:numCache>
            </c:numRef>
          </c:val>
          <c:smooth val="0"/>
          <c:extLs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1.2276302452629295</c:v>
                </c:pt>
                <c:pt idx="1">
                  <c:v>1.2258296461293696</c:v>
                </c:pt>
                <c:pt idx="2">
                  <c:v>1.2276480986185163</c:v>
                </c:pt>
                <c:pt idx="3">
                  <c:v>1.2269290314808927</c:v>
                </c:pt>
                <c:pt idx="4">
                  <c:v>1.2278278179710611</c:v>
                </c:pt>
                <c:pt idx="5">
                  <c:v>1.2288575828249009</c:v>
                </c:pt>
                <c:pt idx="6">
                  <c:v>1.2355473736619871</c:v>
                </c:pt>
                <c:pt idx="7">
                  <c:v>1.2466265144213793</c:v>
                </c:pt>
                <c:pt idx="8">
                  <c:v>1.2305836000873143</c:v>
                </c:pt>
                <c:pt idx="9">
                  <c:v>1.2104960516837764</c:v>
                </c:pt>
                <c:pt idx="10">
                  <c:v>1.2281450802580025</c:v>
                </c:pt>
                <c:pt idx="11">
                  <c:v>1.1669933626041313</c:v>
                </c:pt>
                <c:pt idx="12">
                  <c:v>1.1414849302157251</c:v>
                </c:pt>
                <c:pt idx="13">
                  <c:v>1.1378541534349154</c:v>
                </c:pt>
                <c:pt idx="14">
                  <c:v>1.5467448024361516</c:v>
                </c:pt>
                <c:pt idx="15">
                  <c:v>1.9268892793378143</c:v>
                </c:pt>
                <c:pt idx="16">
                  <c:v>1.4518599763475777</c:v>
                </c:pt>
                <c:pt idx="17">
                  <c:v>0.38331817547734204</c:v>
                </c:pt>
                <c:pt idx="18">
                  <c:v>-0.31782377574015186</c:v>
                </c:pt>
                <c:pt idx="19">
                  <c:v>-0.42873466421255557</c:v>
                </c:pt>
                <c:pt idx="20">
                  <c:v>-0.59208683444040844</c:v>
                </c:pt>
                <c:pt idx="21">
                  <c:v>-0.919071098815607</c:v>
                </c:pt>
                <c:pt idx="22">
                  <c:v>-1.2042351394311908</c:v>
                </c:pt>
                <c:pt idx="23">
                  <c:v>-2.1474791411680769</c:v>
                </c:pt>
                <c:pt idx="24">
                  <c:v>-2.6952549243427768</c:v>
                </c:pt>
                <c:pt idx="25">
                  <c:v>-2.7425159629587199</c:v>
                </c:pt>
                <c:pt idx="26">
                  <c:v>-2.5236556042560778</c:v>
                </c:pt>
                <c:pt idx="27">
                  <c:v>-1.8340359165499081</c:v>
                </c:pt>
                <c:pt idx="28">
                  <c:v>-0.32480441879938837</c:v>
                </c:pt>
                <c:pt idx="29">
                  <c:v>5.1401649082548886</c:v>
                </c:pt>
                <c:pt idx="30">
                  <c:v>4.6281335540636519</c:v>
                </c:pt>
                <c:pt idx="31">
                  <c:v>4.0531245165212795</c:v>
                </c:pt>
                <c:pt idx="32">
                  <c:v>3.7313621594395272</c:v>
                </c:pt>
                <c:pt idx="33">
                  <c:v>3.491045710096671</c:v>
                </c:pt>
                <c:pt idx="34">
                  <c:v>2.9784200915021444</c:v>
                </c:pt>
                <c:pt idx="35">
                  <c:v>1.5603640531952578</c:v>
                </c:pt>
                <c:pt idx="36">
                  <c:v>1.9230879577137898</c:v>
                </c:pt>
                <c:pt idx="37">
                  <c:v>3.0370231525263449</c:v>
                </c:pt>
                <c:pt idx="38">
                  <c:v>4.0420058412989022</c:v>
                </c:pt>
                <c:pt idx="39">
                  <c:v>4.5439004737974358</c:v>
                </c:pt>
                <c:pt idx="40">
                  <c:v>4.4439005089601835</c:v>
                </c:pt>
                <c:pt idx="41">
                  <c:v>4.2646285338148573</c:v>
                </c:pt>
                <c:pt idx="42">
                  <c:v>4.1809720732965872</c:v>
                </c:pt>
                <c:pt idx="43">
                  <c:v>4.202720761651733</c:v>
                </c:pt>
                <c:pt idx="44">
                  <c:v>1.753370256322313</c:v>
                </c:pt>
                <c:pt idx="45">
                  <c:v>-0.34798063566384485</c:v>
                </c:pt>
                <c:pt idx="46">
                  <c:v>-2.1016843164939587</c:v>
                </c:pt>
                <c:pt idx="47">
                  <c:v>-3.6512365838082985</c:v>
                </c:pt>
                <c:pt idx="48">
                  <c:v>-5.3714107711390966</c:v>
                </c:pt>
                <c:pt idx="49">
                  <c:v>-6.8055937060548217</c:v>
                </c:pt>
                <c:pt idx="50">
                  <c:v>-9.1121645258761532</c:v>
                </c:pt>
                <c:pt idx="51">
                  <c:v>-9.2431226266904787</c:v>
                </c:pt>
                <c:pt idx="52">
                  <c:v>-9.1930476260274361</c:v>
                </c:pt>
                <c:pt idx="53">
                  <c:v>-9.048031478081441</c:v>
                </c:pt>
                <c:pt idx="54">
                  <c:v>-8.8102048983095358</c:v>
                </c:pt>
                <c:pt idx="55">
                  <c:v>-8.5489512250304074</c:v>
                </c:pt>
                <c:pt idx="56">
                  <c:v>-8.2278933260705855</c:v>
                </c:pt>
                <c:pt idx="57">
                  <c:v>-7.702144371732274</c:v>
                </c:pt>
                <c:pt idx="58">
                  <c:v>-6.0813104288558861</c:v>
                </c:pt>
                <c:pt idx="59">
                  <c:v>-5.0314124540468299</c:v>
                </c:pt>
                <c:pt idx="60">
                  <c:v>-3.8837361472645568</c:v>
                </c:pt>
                <c:pt idx="61">
                  <c:v>-2.7808615556510574</c:v>
                </c:pt>
                <c:pt idx="62">
                  <c:v>-1.7254818986871214</c:v>
                </c:pt>
                <c:pt idx="63">
                  <c:v>-0.89641008691481261</c:v>
                </c:pt>
                <c:pt idx="64">
                  <c:v>-0.34732848540731709</c:v>
                </c:pt>
                <c:pt idx="65">
                  <c:v>0.33679073712373508</c:v>
                </c:pt>
                <c:pt idx="66">
                  <c:v>1.4619448425563633</c:v>
                </c:pt>
                <c:pt idx="67">
                  <c:v>6.0218933804144967</c:v>
                </c:pt>
                <c:pt idx="68">
                  <c:v>7.5034357086702386</c:v>
                </c:pt>
                <c:pt idx="69">
                  <c:v>8.6603788366634404</c:v>
                </c:pt>
                <c:pt idx="70">
                  <c:v>9.5511806080074706</c:v>
                </c:pt>
                <c:pt idx="71">
                  <c:v>10.240039943877036</c:v>
                </c:pt>
                <c:pt idx="72">
                  <c:v>10.692213493348049</c:v>
                </c:pt>
                <c:pt idx="73">
                  <c:v>10.985337588204359</c:v>
                </c:pt>
                <c:pt idx="74">
                  <c:v>11.027282690589288</c:v>
                </c:pt>
                <c:pt idx="75">
                  <c:v>10.573548518783923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-9.8289054528475788</c:v>
                </c:pt>
                <c:pt idx="84">
                  <c:v>-12.400067935286472</c:v>
                </c:pt>
                <c:pt idx="85">
                  <c:v>-17.399498664320333</c:v>
                </c:pt>
                <c:pt idx="86">
                  <c:v>-17.97288424178798</c:v>
                </c:pt>
                <c:pt idx="87">
                  <c:v>-18.023362678957994</c:v>
                </c:pt>
                <c:pt idx="88">
                  <c:v>-17.73411782798631</c:v>
                </c:pt>
                <c:pt idx="89">
                  <c:v>-17.409049393727784</c:v>
                </c:pt>
                <c:pt idx="90">
                  <c:v>-17.022273691303781</c:v>
                </c:pt>
                <c:pt idx="91">
                  <c:v>-16.318105472992499</c:v>
                </c:pt>
                <c:pt idx="92">
                  <c:v>-15.157033723319003</c:v>
                </c:pt>
                <c:pt idx="93">
                  <c:v>-8.7981037762660037</c:v>
                </c:pt>
                <c:pt idx="94">
                  <c:v>-6.5581072656307526</c:v>
                </c:pt>
                <c:pt idx="95">
                  <c:v>-4.2831026204045344</c:v>
                </c:pt>
                <c:pt idx="96">
                  <c:v>-2.050984808867824</c:v>
                </c:pt>
                <c:pt idx="97">
                  <c:v>6.4087086501999124E-2</c:v>
                </c:pt>
                <c:pt idx="98">
                  <c:v>1.8244507235234551</c:v>
                </c:pt>
                <c:pt idx="99">
                  <c:v>3.1252342108561493</c:v>
                </c:pt>
                <c:pt idx="100">
                  <c:v>9.1749759134709166</c:v>
                </c:pt>
                <c:pt idx="101">
                  <c:v>10.715354781383979</c:v>
                </c:pt>
                <c:pt idx="102">
                  <c:v>11.960089062855005</c:v>
                </c:pt>
                <c:pt idx="103">
                  <c:v>12.715060076430817</c:v>
                </c:pt>
                <c:pt idx="104">
                  <c:v>12.635706635089662</c:v>
                </c:pt>
                <c:pt idx="105">
                  <c:v>11.650712912323627</c:v>
                </c:pt>
                <c:pt idx="106">
                  <c:v>9.943773658438559</c:v>
                </c:pt>
                <c:pt idx="107">
                  <c:v>7.6363120301674314</c:v>
                </c:pt>
                <c:pt idx="108">
                  <c:v>-0.52254042535525969</c:v>
                </c:pt>
                <c:pt idx="109">
                  <c:v>-2.76962361773667</c:v>
                </c:pt>
                <c:pt idx="110">
                  <c:v>-4.9896921407765831</c:v>
                </c:pt>
                <c:pt idx="111">
                  <c:v>-7.6503616719947729</c:v>
                </c:pt>
                <c:pt idx="112">
                  <c:v>-10.559650999693261</c:v>
                </c:pt>
                <c:pt idx="113">
                  <c:v>-13.355849697882277</c:v>
                </c:pt>
                <c:pt idx="114">
                  <c:v>-15.695581693252052</c:v>
                </c:pt>
                <c:pt idx="115">
                  <c:v>-17.048484618134694</c:v>
                </c:pt>
                <c:pt idx="116">
                  <c:v>-17.865381010583519</c:v>
                </c:pt>
                <c:pt idx="117">
                  <c:v>-17.948927580947171</c:v>
                </c:pt>
                <c:pt idx="118">
                  <c:v>-18.109321368572495</c:v>
                </c:pt>
                <c:pt idx="119">
                  <c:v>-18.352346784776657</c:v>
                </c:pt>
                <c:pt idx="120">
                  <c:v>-18.399666942474454</c:v>
                </c:pt>
                <c:pt idx="121">
                  <c:v>-17.946861221050227</c:v>
                </c:pt>
                <c:pt idx="122">
                  <c:v>-16.97771019795502</c:v>
                </c:pt>
                <c:pt idx="123">
                  <c:v>-12.906856132706878</c:v>
                </c:pt>
                <c:pt idx="124">
                  <c:v>-11.495642820405934</c:v>
                </c:pt>
                <c:pt idx="125">
                  <c:v>-9.816333351315393</c:v>
                </c:pt>
                <c:pt idx="126">
                  <c:v>-7.7935316956991016</c:v>
                </c:pt>
                <c:pt idx="127">
                  <c:v>-5.6162346520427207</c:v>
                </c:pt>
                <c:pt idx="128">
                  <c:v>-3.2106800477505999</c:v>
                </c:pt>
                <c:pt idx="129">
                  <c:v>-0.77852682750118163</c:v>
                </c:pt>
                <c:pt idx="130">
                  <c:v>1.5418392242076209</c:v>
                </c:pt>
                <c:pt idx="131">
                  <c:v>3.5333303108288732</c:v>
                </c:pt>
                <c:pt idx="132">
                  <c:v>7.9892113603460047</c:v>
                </c:pt>
                <c:pt idx="133">
                  <c:v>7.7745169616911198</c:v>
                </c:pt>
                <c:pt idx="134">
                  <c:v>7.2564229798105941</c:v>
                </c:pt>
                <c:pt idx="135">
                  <c:v>5.89363882025566</c:v>
                </c:pt>
                <c:pt idx="136">
                  <c:v>3.5694212011579225</c:v>
                </c:pt>
                <c:pt idx="137">
                  <c:v>0.97228103336195204</c:v>
                </c:pt>
                <c:pt idx="138">
                  <c:v>-1.4581012801040316</c:v>
                </c:pt>
                <c:pt idx="139">
                  <c:v>-8.4314642304251493</c:v>
                </c:pt>
                <c:pt idx="140">
                  <c:v>-10.927839784219913</c:v>
                </c:pt>
                <c:pt idx="141">
                  <c:v>-13.267383266368512</c:v>
                </c:pt>
                <c:pt idx="142">
                  <c:v>-15.1524778353606</c:v>
                </c:pt>
                <c:pt idx="143">
                  <c:v>-16.537149943238774</c:v>
                </c:pt>
                <c:pt idx="144">
                  <c:v>-17.422487259682839</c:v>
                </c:pt>
                <c:pt idx="145">
                  <c:v>-17.266420169223707</c:v>
                </c:pt>
                <c:pt idx="146">
                  <c:v>-16.093157594355603</c:v>
                </c:pt>
                <c:pt idx="147">
                  <c:v>-14.511770270665792</c:v>
                </c:pt>
                <c:pt idx="148">
                  <c:v>-12.795608136453467</c:v>
                </c:pt>
                <c:pt idx="149">
                  <c:v>-10.836259393572504</c:v>
                </c:pt>
                <c:pt idx="150">
                  <c:v>-8.7396403926103687</c:v>
                </c:pt>
                <c:pt idx="151">
                  <c:v>-2.9221709599345047</c:v>
                </c:pt>
                <c:pt idx="152">
                  <c:v>-1.2768343205386401</c:v>
                </c:pt>
                <c:pt idx="153">
                  <c:v>0.63204793326013942</c:v>
                </c:pt>
                <c:pt idx="154">
                  <c:v>2.8119279599899585</c:v>
                </c:pt>
                <c:pt idx="155">
                  <c:v>4.5756040869769095</c:v>
                </c:pt>
                <c:pt idx="156">
                  <c:v>6.2996586565571562</c:v>
                </c:pt>
                <c:pt idx="157">
                  <c:v>8.266510058677369</c:v>
                </c:pt>
                <c:pt idx="158">
                  <c:v>10.407151450224063</c:v>
                </c:pt>
                <c:pt idx="159">
                  <c:v>12.402501664874109</c:v>
                </c:pt>
                <c:pt idx="160">
                  <c:v>14.637365819585142</c:v>
                </c:pt>
                <c:pt idx="161">
                  <c:v>14.61316721826563</c:v>
                </c:pt>
                <c:pt idx="162">
                  <c:v>14.262787924326844</c:v>
                </c:pt>
                <c:pt idx="163">
                  <c:v>13.022750384493094</c:v>
                </c:pt>
                <c:pt idx="164">
                  <c:v>11.229433978070375</c:v>
                </c:pt>
                <c:pt idx="165">
                  <c:v>8.7811485719658151</c:v>
                </c:pt>
                <c:pt idx="166">
                  <c:v>5.7551682702642637</c:v>
                </c:pt>
                <c:pt idx="167">
                  <c:v>2.5931714130479264</c:v>
                </c:pt>
                <c:pt idx="168">
                  <c:v>-5.3616308509395196</c:v>
                </c:pt>
                <c:pt idx="169">
                  <c:v>-7.4897578181069377</c:v>
                </c:pt>
                <c:pt idx="170">
                  <c:v>-9.0883547899934314</c:v>
                </c:pt>
                <c:pt idx="171">
                  <c:v>-10.677075915468109</c:v>
                </c:pt>
                <c:pt idx="172">
                  <c:v>-12.680735282916501</c:v>
                </c:pt>
                <c:pt idx="173">
                  <c:v>-14.536250882906955</c:v>
                </c:pt>
                <c:pt idx="174">
                  <c:v>-15.941329471077367</c:v>
                </c:pt>
                <c:pt idx="175">
                  <c:v>-16.752615090796013</c:v>
                </c:pt>
                <c:pt idx="176">
                  <c:v>-16.836366263270776</c:v>
                </c:pt>
                <c:pt idx="177">
                  <c:v>-16.609335632282935</c:v>
                </c:pt>
                <c:pt idx="178">
                  <c:v>-16.302725101237485</c:v>
                </c:pt>
                <c:pt idx="179">
                  <c:v>-15.807406157471377</c:v>
                </c:pt>
                <c:pt idx="180">
                  <c:v>-14.987897597119968</c:v>
                </c:pt>
                <c:pt idx="181">
                  <c:v>-13.851926944428271</c:v>
                </c:pt>
                <c:pt idx="182">
                  <c:v>-12.575933163855794</c:v>
                </c:pt>
                <c:pt idx="183">
                  <c:v>-11.349810388963107</c:v>
                </c:pt>
                <c:pt idx="184">
                  <c:v>-9.9834859905793678</c:v>
                </c:pt>
                <c:pt idx="185">
                  <c:v>-4.5682128543076743</c:v>
                </c:pt>
                <c:pt idx="186">
                  <c:v>-2.831939759321159</c:v>
                </c:pt>
                <c:pt idx="187">
                  <c:v>-1.6106694543788365</c:v>
                </c:pt>
                <c:pt idx="188">
                  <c:v>-0.35629603049609671</c:v>
                </c:pt>
                <c:pt idx="189">
                  <c:v>1.3070804393167634</c:v>
                </c:pt>
                <c:pt idx="190">
                  <c:v>3.0791748112154238</c:v>
                </c:pt>
                <c:pt idx="191">
                  <c:v>4.5479571887639736</c:v>
                </c:pt>
                <c:pt idx="192">
                  <c:v>7.4566771443042228</c:v>
                </c:pt>
                <c:pt idx="193">
                  <c:v>8.2412643134671697</c:v>
                </c:pt>
                <c:pt idx="194">
                  <c:v>9.2928557198444537</c:v>
                </c:pt>
                <c:pt idx="195">
                  <c:v>10.137035834169836</c:v>
                </c:pt>
                <c:pt idx="196">
                  <c:v>10.164508372831435</c:v>
                </c:pt>
                <c:pt idx="197">
                  <c:v>9.5894463633775047</c:v>
                </c:pt>
                <c:pt idx="198">
                  <c:v>8.6173418147031811</c:v>
                </c:pt>
                <c:pt idx="199">
                  <c:v>7.4449595753280988</c:v>
                </c:pt>
                <c:pt idx="200">
                  <c:v>6.0483728095707932</c:v>
                </c:pt>
                <c:pt idx="201">
                  <c:v>3.1095347364576753</c:v>
                </c:pt>
                <c:pt idx="202">
                  <c:v>1.3484129395448861</c:v>
                </c:pt>
                <c:pt idx="203">
                  <c:v>-0.55505168943133754</c:v>
                </c:pt>
                <c:pt idx="204">
                  <c:v>-2.4609744270059366</c:v>
                </c:pt>
                <c:pt idx="205">
                  <c:v>-4.557235677837582</c:v>
                </c:pt>
                <c:pt idx="206">
                  <c:v>-6.9225848289263752</c:v>
                </c:pt>
                <c:pt idx="207">
                  <c:v>-9.3709778484558228</c:v>
                </c:pt>
                <c:pt idx="208">
                  <c:v>-11.83682746546603</c:v>
                </c:pt>
                <c:pt idx="209">
                  <c:v>-14.085410434579927</c:v>
                </c:pt>
                <c:pt idx="210">
                  <c:v>-16.621429620573338</c:v>
                </c:pt>
                <c:pt idx="211">
                  <c:v>-16.332376622026317</c:v>
                </c:pt>
                <c:pt idx="212">
                  <c:v>-15.85863500475817</c:v>
                </c:pt>
                <c:pt idx="213">
                  <c:v>-15.569845803295067</c:v>
                </c:pt>
                <c:pt idx="214">
                  <c:v>-15.499805400778243</c:v>
                </c:pt>
                <c:pt idx="215">
                  <c:v>-15.086370103985843</c:v>
                </c:pt>
                <c:pt idx="216">
                  <c:v>-14.079252639588219</c:v>
                </c:pt>
                <c:pt idx="217">
                  <c:v>-13.331589473078367</c:v>
                </c:pt>
                <c:pt idx="218">
                  <c:v>-11.991302970066585</c:v>
                </c:pt>
                <c:pt idx="219">
                  <c:v>-11.276520941349048</c:v>
                </c:pt>
                <c:pt idx="220">
                  <c:v>-10.25536667929714</c:v>
                </c:pt>
                <c:pt idx="221">
                  <c:v>-9.4850691765697093</c:v>
                </c:pt>
                <c:pt idx="222">
                  <c:v>-8.889271471705527</c:v>
                </c:pt>
                <c:pt idx="223">
                  <c:v>-7.6747466615875624</c:v>
                </c:pt>
                <c:pt idx="224">
                  <c:v>-6.1364361267371521</c:v>
                </c:pt>
                <c:pt idx="225">
                  <c:v>-0.62575534126210641</c:v>
                </c:pt>
                <c:pt idx="226">
                  <c:v>0.40811605000547502</c:v>
                </c:pt>
                <c:pt idx="227">
                  <c:v>1.5909864077049178</c:v>
                </c:pt>
                <c:pt idx="228">
                  <c:v>2.9041423914061966</c:v>
                </c:pt>
                <c:pt idx="229">
                  <c:v>4.3408423648675551</c:v>
                </c:pt>
                <c:pt idx="230">
                  <c:v>5.8421479213777019</c:v>
                </c:pt>
                <c:pt idx="231">
                  <c:v>7.011808709823498</c:v>
                </c:pt>
                <c:pt idx="232">
                  <c:v>7.1139962324699297</c:v>
                </c:pt>
                <c:pt idx="233">
                  <c:v>6.1325621766262941</c:v>
                </c:pt>
                <c:pt idx="234">
                  <c:v>5.9406324949111138</c:v>
                </c:pt>
                <c:pt idx="235">
                  <c:v>5.6656735917164127</c:v>
                </c:pt>
                <c:pt idx="236">
                  <c:v>5.0807623735883283</c:v>
                </c:pt>
                <c:pt idx="237">
                  <c:v>3.8734208354749313</c:v>
                </c:pt>
                <c:pt idx="238">
                  <c:v>2.0560246018764872</c:v>
                </c:pt>
                <c:pt idx="239">
                  <c:v>-0.17554949339996995</c:v>
                </c:pt>
                <c:pt idx="240">
                  <c:v>-2.6271945177752798</c:v>
                </c:pt>
                <c:pt idx="241">
                  <c:v>-8.4341195044105035</c:v>
                </c:pt>
                <c:pt idx="242">
                  <c:v>-9.8935639698624698</c:v>
                </c:pt>
                <c:pt idx="243">
                  <c:v>-11.507963874540721</c:v>
                </c:pt>
                <c:pt idx="244">
                  <c:v>-13.143080198317477</c:v>
                </c:pt>
                <c:pt idx="245">
                  <c:v>-14.855884307969887</c:v>
                </c:pt>
                <c:pt idx="246">
                  <c:v>-16.355564962476535</c:v>
                </c:pt>
                <c:pt idx="247">
                  <c:v>-17.337140858581904</c:v>
                </c:pt>
                <c:pt idx="248">
                  <c:v>-17.928556314074598</c:v>
                </c:pt>
                <c:pt idx="249">
                  <c:v>-18.567059397269333</c:v>
                </c:pt>
                <c:pt idx="250">
                  <c:v>-18.725311844698922</c:v>
                </c:pt>
                <c:pt idx="251">
                  <c:v>-18.253983560937513</c:v>
                </c:pt>
                <c:pt idx="252">
                  <c:v>-16.820778557328964</c:v>
                </c:pt>
                <c:pt idx="253">
                  <c:v>-14.777713855392989</c:v>
                </c:pt>
                <c:pt idx="254">
                  <c:v>-12.520500562807811</c:v>
                </c:pt>
                <c:pt idx="255">
                  <c:v>-10.282868967227103</c:v>
                </c:pt>
                <c:pt idx="256">
                  <c:v>-8.3680900925382247</c:v>
                </c:pt>
                <c:pt idx="257">
                  <c:v>-3.1242392985626566</c:v>
                </c:pt>
                <c:pt idx="258">
                  <c:v>-1.0715534403798301</c:v>
                </c:pt>
                <c:pt idx="259">
                  <c:v>1.1321977939352053</c:v>
                </c:pt>
                <c:pt idx="260">
                  <c:v>3.284722713825289</c:v>
                </c:pt>
                <c:pt idx="261">
                  <c:v>5.0721169478099313</c:v>
                </c:pt>
                <c:pt idx="262">
                  <c:v>6.1325519313425474</c:v>
                </c:pt>
                <c:pt idx="263">
                  <c:v>6.5317243512191254</c:v>
                </c:pt>
                <c:pt idx="264">
                  <c:v>6.1772675102368311</c:v>
                </c:pt>
                <c:pt idx="265">
                  <c:v>5.5911682945391163</c:v>
                </c:pt>
                <c:pt idx="266">
                  <c:v>3.9035306619570633</c:v>
                </c:pt>
                <c:pt idx="267">
                  <c:v>1.6765093715674766</c:v>
                </c:pt>
                <c:pt idx="268">
                  <c:v>-0.91371911436397113</c:v>
                </c:pt>
                <c:pt idx="269">
                  <c:v>-3.5606841366309965</c:v>
                </c:pt>
                <c:pt idx="270">
                  <c:v>-5.5889049402257456</c:v>
                </c:pt>
                <c:pt idx="271">
                  <c:v>-6.8446780216514043</c:v>
                </c:pt>
                <c:pt idx="272">
                  <c:v>-7.9563804050941513</c:v>
                </c:pt>
                <c:pt idx="273">
                  <c:v>-9.3202509441820354</c:v>
                </c:pt>
                <c:pt idx="274">
                  <c:v>-11.019034041506188</c:v>
                </c:pt>
                <c:pt idx="275">
                  <c:v>-14.819952959476183</c:v>
                </c:pt>
                <c:pt idx="276">
                  <c:v>-16.30764921228311</c:v>
                </c:pt>
                <c:pt idx="277">
                  <c:v>-17.267525142049408</c:v>
                </c:pt>
                <c:pt idx="278">
                  <c:v>-17.968875072527169</c:v>
                </c:pt>
                <c:pt idx="279">
                  <c:v>-18.679920532422756</c:v>
                </c:pt>
                <c:pt idx="280">
                  <c:v>-19.304824253633996</c:v>
                </c:pt>
                <c:pt idx="281">
                  <c:v>-19.55034253710329</c:v>
                </c:pt>
                <c:pt idx="282">
                  <c:v>-19.430698872322054</c:v>
                </c:pt>
                <c:pt idx="283">
                  <c:v>-16.868678825760227</c:v>
                </c:pt>
                <c:pt idx="284">
                  <c:v>-15.366223293066781</c:v>
                </c:pt>
                <c:pt idx="285">
                  <c:v>-13.370286592839989</c:v>
                </c:pt>
                <c:pt idx="286">
                  <c:v>-10.796028365105315</c:v>
                </c:pt>
                <c:pt idx="287">
                  <c:v>-7.7994698621635052</c:v>
                </c:pt>
                <c:pt idx="288">
                  <c:v>-4.8971564343372762</c:v>
                </c:pt>
                <c:pt idx="289">
                  <c:v>-2.0575017579734123</c:v>
                </c:pt>
                <c:pt idx="290">
                  <c:v>1.017684217834983</c:v>
                </c:pt>
                <c:pt idx="291">
                  <c:v>6.9352077588268628</c:v>
                </c:pt>
                <c:pt idx="292">
                  <c:v>7.5063927252349032</c:v>
                </c:pt>
                <c:pt idx="293">
                  <c:v>7.6815858631898806</c:v>
                </c:pt>
                <c:pt idx="294">
                  <c:v>7.3684046901628619</c:v>
                </c:pt>
                <c:pt idx="295">
                  <c:v>6.1500485233754034</c:v>
                </c:pt>
                <c:pt idx="296">
                  <c:v>3.4489983351153057</c:v>
                </c:pt>
                <c:pt idx="297">
                  <c:v>-0.28062461132725502</c:v>
                </c:pt>
                <c:pt idx="298">
                  <c:v>-4.1069191050199123</c:v>
                </c:pt>
                <c:pt idx="299">
                  <c:v>-7.317775627971784</c:v>
                </c:pt>
                <c:pt idx="300">
                  <c:v>-13.666170691248851</c:v>
                </c:pt>
                <c:pt idx="301">
                  <c:v>-15.330174465319388</c:v>
                </c:pt>
                <c:pt idx="302">
                  <c:v>-16.944077132226028</c:v>
                </c:pt>
                <c:pt idx="303">
                  <c:v>-18.357466391014555</c:v>
                </c:pt>
                <c:pt idx="304">
                  <c:v>-19.314694939458562</c:v>
                </c:pt>
                <c:pt idx="305">
                  <c:v>-19.341612563195611</c:v>
                </c:pt>
                <c:pt idx="306">
                  <c:v>-18.712336610223645</c:v>
                </c:pt>
                <c:pt idx="307">
                  <c:v>-18.383109046106512</c:v>
                </c:pt>
                <c:pt idx="308">
                  <c:v>-18.984232780703451</c:v>
                </c:pt>
                <c:pt idx="309">
                  <c:v>-19.002586257913208</c:v>
                </c:pt>
                <c:pt idx="310">
                  <c:v>-18.869129825682492</c:v>
                </c:pt>
                <c:pt idx="311">
                  <c:v>-18.75785481223636</c:v>
                </c:pt>
                <c:pt idx="312">
                  <c:v>-18.532311948231765</c:v>
                </c:pt>
                <c:pt idx="313">
                  <c:v>-18.1794495010747</c:v>
                </c:pt>
                <c:pt idx="314">
                  <c:v>-16.271415210518157</c:v>
                </c:pt>
                <c:pt idx="315">
                  <c:v>-14.461180425521334</c:v>
                </c:pt>
                <c:pt idx="316">
                  <c:v>-12.303801124176559</c:v>
                </c:pt>
                <c:pt idx="317">
                  <c:v>-10.132198940468129</c:v>
                </c:pt>
                <c:pt idx="318">
                  <c:v>-8.129997287170653</c:v>
                </c:pt>
                <c:pt idx="319">
                  <c:v>-6.5645699906234114</c:v>
                </c:pt>
                <c:pt idx="320">
                  <c:v>-5.7468146639409667</c:v>
                </c:pt>
                <c:pt idx="321">
                  <c:v>-5.2950469794886317</c:v>
                </c:pt>
                <c:pt idx="322">
                  <c:v>-4.9322450892694008</c:v>
                </c:pt>
                <c:pt idx="323">
                  <c:v>-3.934243954247961</c:v>
                </c:pt>
                <c:pt idx="324">
                  <c:v>-3.5698411435782589</c:v>
                </c:pt>
                <c:pt idx="325">
                  <c:v>-3.4339634851777703</c:v>
                </c:pt>
                <c:pt idx="326">
                  <c:v>-3.3302262684996577</c:v>
                </c:pt>
                <c:pt idx="327">
                  <c:v>-3.2188845468726015</c:v>
                </c:pt>
                <c:pt idx="328">
                  <c:v>-3.0933266212890942</c:v>
                </c:pt>
                <c:pt idx="329">
                  <c:v>-3.0953969275175126</c:v>
                </c:pt>
                <c:pt idx="330">
                  <c:v>-3.6027446692129104</c:v>
                </c:pt>
                <c:pt idx="331">
                  <c:v>-4.6359795627408289</c:v>
                </c:pt>
                <c:pt idx="332">
                  <c:v>-7.3074656850926232</c:v>
                </c:pt>
                <c:pt idx="333">
                  <c:v>-8.9460033265156369</c:v>
                </c:pt>
                <c:pt idx="334">
                  <c:v>-10.783311159998661</c:v>
                </c:pt>
                <c:pt idx="335">
                  <c:v>-12.966494308899755</c:v>
                </c:pt>
                <c:pt idx="336">
                  <c:v>-15.394745555912849</c:v>
                </c:pt>
                <c:pt idx="337">
                  <c:v>-17.527520998047379</c:v>
                </c:pt>
                <c:pt idx="338">
                  <c:v>-18.881355864296808</c:v>
                </c:pt>
                <c:pt idx="339">
                  <c:v>-19.236435542640464</c:v>
                </c:pt>
                <c:pt idx="340">
                  <c:v>-18.457018674897199</c:v>
                </c:pt>
                <c:pt idx="341">
                  <c:v>-14.379451596168821</c:v>
                </c:pt>
                <c:pt idx="342">
                  <c:v>-12.513662784538724</c:v>
                </c:pt>
                <c:pt idx="343">
                  <c:v>-11.052881119829223</c:v>
                </c:pt>
                <c:pt idx="344">
                  <c:v>-9.815616333234459</c:v>
                </c:pt>
                <c:pt idx="345">
                  <c:v>-8.3047350791809436</c:v>
                </c:pt>
                <c:pt idx="346">
                  <c:v>-6.8569952812366353</c:v>
                </c:pt>
                <c:pt idx="347">
                  <c:v>-5.4444658673736228</c:v>
                </c:pt>
                <c:pt idx="348">
                  <c:v>-4.1792199206971077</c:v>
                </c:pt>
                <c:pt idx="349">
                  <c:v>-3.1890901233481799</c:v>
                </c:pt>
                <c:pt idx="350">
                  <c:v>-1.0324251459541074</c:v>
                </c:pt>
                <c:pt idx="351">
                  <c:v>0.47541465332115251</c:v>
                </c:pt>
                <c:pt idx="352">
                  <c:v>1.5803942072582942</c:v>
                </c:pt>
                <c:pt idx="353">
                  <c:v>2.1799148276808467</c:v>
                </c:pt>
                <c:pt idx="354">
                  <c:v>2.1095990357312076</c:v>
                </c:pt>
                <c:pt idx="355">
                  <c:v>1.8167150457401533</c:v>
                </c:pt>
                <c:pt idx="356">
                  <c:v>2.0941686423268919</c:v>
                </c:pt>
                <c:pt idx="357">
                  <c:v>2.6728679741595585</c:v>
                </c:pt>
                <c:pt idx="358">
                  <c:v>3.4702390566100405</c:v>
                </c:pt>
                <c:pt idx="359">
                  <c:v>3.4730960488488734</c:v>
                </c:pt>
                <c:pt idx="360">
                  <c:v>3.4109975246804396</c:v>
                </c:pt>
                <c:pt idx="361">
                  <c:v>3.0803059854057153</c:v>
                </c:pt>
                <c:pt idx="362">
                  <c:v>2.5949080052455571</c:v>
                </c:pt>
                <c:pt idx="363">
                  <c:v>2.0538931512254379</c:v>
                </c:pt>
                <c:pt idx="364">
                  <c:v>1.8225655818261544</c:v>
                </c:pt>
                <c:pt idx="365">
                  <c:v>2.0956835403392944</c:v>
                </c:pt>
                <c:pt idx="366">
                  <c:v>2.9798300322743216</c:v>
                </c:pt>
                <c:pt idx="367">
                  <c:v>2.7913052567786139</c:v>
                </c:pt>
                <c:pt idx="368">
                  <c:v>2.5378745786108823</c:v>
                </c:pt>
                <c:pt idx="369">
                  <c:v>2.1303921806214703</c:v>
                </c:pt>
                <c:pt idx="370">
                  <c:v>1.7127323881115046</c:v>
                </c:pt>
                <c:pt idx="371">
                  <c:v>1.6343896013240737</c:v>
                </c:pt>
                <c:pt idx="372">
                  <c:v>1.4824577410274884</c:v>
                </c:pt>
                <c:pt idx="373">
                  <c:v>1.3293675446065834</c:v>
                </c:pt>
                <c:pt idx="374">
                  <c:v>1.2454593584150757</c:v>
                </c:pt>
                <c:pt idx="375">
                  <c:v>1.1172470078766708</c:v>
                </c:pt>
                <c:pt idx="376">
                  <c:v>1.1351231117816667</c:v>
                </c:pt>
                <c:pt idx="377">
                  <c:v>1.1543651681432863</c:v>
                </c:pt>
                <c:pt idx="378">
                  <c:v>1.187056559485967</c:v>
                </c:pt>
                <c:pt idx="379">
                  <c:v>1.2223629931025073</c:v>
                </c:pt>
                <c:pt idx="380">
                  <c:v>1.2286085749978071</c:v>
                </c:pt>
                <c:pt idx="381">
                  <c:v>1.237224242021469</c:v>
                </c:pt>
                <c:pt idx="382">
                  <c:v>1.2380894941800733</c:v>
                </c:pt>
                <c:pt idx="383">
                  <c:v>1.2235264114774935</c:v>
                </c:pt>
                <c:pt idx="384">
                  <c:v>1.2287582225452383</c:v>
                </c:pt>
                <c:pt idx="385">
                  <c:v>1.2216747092480205</c:v>
                </c:pt>
                <c:pt idx="386">
                  <c:v>1.1976137457267129</c:v>
                </c:pt>
                <c:pt idx="387">
                  <c:v>1.1788060135053087</c:v>
                </c:pt>
                <c:pt idx="388">
                  <c:v>1.1676465279026331</c:v>
                </c:pt>
                <c:pt idx="389">
                  <c:v>1.1735148461964116</c:v>
                </c:pt>
                <c:pt idx="390">
                  <c:v>1.1758702274453015</c:v>
                </c:pt>
                <c:pt idx="391">
                  <c:v>1.1727751651684173</c:v>
                </c:pt>
                <c:pt idx="392">
                  <c:v>1.1734047663142917</c:v>
                </c:pt>
                <c:pt idx="393">
                  <c:v>1.1782693977959013</c:v>
                </c:pt>
                <c:pt idx="394">
                  <c:v>1.2075564046696314</c:v>
                </c:pt>
                <c:pt idx="395">
                  <c:v>1.2198511246306083</c:v>
                </c:pt>
                <c:pt idx="396">
                  <c:v>1.22689101958089</c:v>
                </c:pt>
                <c:pt idx="397">
                  <c:v>1.2338481459193389</c:v>
                </c:pt>
                <c:pt idx="398">
                  <c:v>1.226944095842569</c:v>
                </c:pt>
                <c:pt idx="399">
                  <c:v>1.2221402340718157</c:v>
                </c:pt>
                <c:pt idx="400">
                  <c:v>1.2560434432688652</c:v>
                </c:pt>
                <c:pt idx="401">
                  <c:v>1.2601435062207003</c:v>
                </c:pt>
                <c:pt idx="402">
                  <c:v>1.2525063064843067</c:v>
                </c:pt>
                <c:pt idx="403">
                  <c:v>1.2521503018465836</c:v>
                </c:pt>
                <c:pt idx="404">
                  <c:v>1.2532220628774553</c:v>
                </c:pt>
                <c:pt idx="405">
                  <c:v>1.2522887222705492</c:v>
                </c:pt>
                <c:pt idx="406">
                  <c:v>1.2530807491094436</c:v>
                </c:pt>
                <c:pt idx="407">
                  <c:v>1.2546466743267786</c:v>
                </c:pt>
                <c:pt idx="408">
                  <c:v>1.2548158827770948</c:v>
                </c:pt>
                <c:pt idx="409">
                  <c:v>1.2582629274692323</c:v>
                </c:pt>
                <c:pt idx="410">
                  <c:v>1.2598009769770044</c:v>
                </c:pt>
                <c:pt idx="411">
                  <c:v>1.264031709985403</c:v>
                </c:pt>
                <c:pt idx="412">
                  <c:v>1.26160332160336</c:v>
                </c:pt>
                <c:pt idx="413">
                  <c:v>1.2626309140776186</c:v>
                </c:pt>
                <c:pt idx="414">
                  <c:v>1.2618633715696319</c:v>
                </c:pt>
                <c:pt idx="415">
                  <c:v>1.2653131056487439</c:v>
                </c:pt>
                <c:pt idx="416">
                  <c:v>1.2659140958910768</c:v>
                </c:pt>
                <c:pt idx="417">
                  <c:v>1.2656941495702654</c:v>
                </c:pt>
                <c:pt idx="418">
                  <c:v>1.2668414126505922</c:v>
                </c:pt>
                <c:pt idx="419">
                  <c:v>1.2676096524070459</c:v>
                </c:pt>
                <c:pt idx="420">
                  <c:v>1.2663092839960086</c:v>
                </c:pt>
                <c:pt idx="421">
                  <c:v>1.2675046287621825</c:v>
                </c:pt>
                <c:pt idx="422">
                  <c:v>1.268441275370364</c:v>
                </c:pt>
                <c:pt idx="423">
                  <c:v>1.2701610411124022</c:v>
                </c:pt>
                <c:pt idx="424">
                  <c:v>1.2699552532045146</c:v>
                </c:pt>
                <c:pt idx="425">
                  <c:v>1.2703442229913833</c:v>
                </c:pt>
                <c:pt idx="426">
                  <c:v>1.2713325655938235</c:v>
                </c:pt>
                <c:pt idx="427">
                  <c:v>1.2739755262659287</c:v>
                </c:pt>
                <c:pt idx="428">
                  <c:v>1.2754541626143094</c:v>
                </c:pt>
                <c:pt idx="429">
                  <c:v>1.2757893968365153</c:v>
                </c:pt>
                <c:pt idx="430">
                  <c:v>1.2752259489186599</c:v>
                </c:pt>
                <c:pt idx="431">
                  <c:v>1.2771766651751761</c:v>
                </c:pt>
                <c:pt idx="432">
                  <c:v>1.278665594239186</c:v>
                </c:pt>
                <c:pt idx="433">
                  <c:v>1.278871994018175</c:v>
                </c:pt>
                <c:pt idx="434">
                  <c:v>1.2770162553366049</c:v>
                </c:pt>
                <c:pt idx="435">
                  <c:v>1.2765018377419892</c:v>
                </c:pt>
                <c:pt idx="436">
                  <c:v>1.2774099303648967</c:v>
                </c:pt>
                <c:pt idx="437">
                  <c:v>1.2804124008898441</c:v>
                </c:pt>
                <c:pt idx="438">
                  <c:v>1.2806657297602726</c:v>
                </c:pt>
                <c:pt idx="439">
                  <c:v>1.2813805802047114</c:v>
                </c:pt>
                <c:pt idx="440">
                  <c:v>1.2821936762799169</c:v>
                </c:pt>
                <c:pt idx="441">
                  <c:v>1.2829247341940686</c:v>
                </c:pt>
                <c:pt idx="442">
                  <c:v>1.2832570560995009</c:v>
                </c:pt>
                <c:pt idx="443">
                  <c:v>1.2855563681357864</c:v>
                </c:pt>
                <c:pt idx="444">
                  <c:v>1.2856950257191215</c:v>
                </c:pt>
                <c:pt idx="445">
                  <c:v>1.286440275248566</c:v>
                </c:pt>
                <c:pt idx="446">
                  <c:v>1.2870398472780096</c:v>
                </c:pt>
                <c:pt idx="447">
                  <c:v>1.2864264868041602</c:v>
                </c:pt>
                <c:pt idx="448">
                  <c:v>1.2867007568448372</c:v>
                </c:pt>
                <c:pt idx="449">
                  <c:v>1.2862635014151067</c:v>
                </c:pt>
                <c:pt idx="450">
                  <c:v>1.2870859557980907</c:v>
                </c:pt>
                <c:pt idx="451">
                  <c:v>1.2869180232650592</c:v>
                </c:pt>
                <c:pt idx="452">
                  <c:v>1.2884829666427038</c:v>
                </c:pt>
                <c:pt idx="453">
                  <c:v>1.2896327625848585</c:v>
                </c:pt>
                <c:pt idx="454">
                  <c:v>1.290758984888015</c:v>
                </c:pt>
                <c:pt idx="455">
                  <c:v>1.2897474291287381</c:v>
                </c:pt>
                <c:pt idx="456">
                  <c:v>1.2899845410430544</c:v>
                </c:pt>
                <c:pt idx="457">
                  <c:v>1.2894605516972319</c:v>
                </c:pt>
                <c:pt idx="458">
                  <c:v>1.2903162605637419</c:v>
                </c:pt>
                <c:pt idx="459">
                  <c:v>1.2895857244001405</c:v>
                </c:pt>
                <c:pt idx="460">
                  <c:v>1.2910719071589227</c:v>
                </c:pt>
                <c:pt idx="461">
                  <c:v>1.2930970297886972</c:v>
                </c:pt>
                <c:pt idx="462">
                  <c:v>1.2943284986664878</c:v>
                </c:pt>
                <c:pt idx="463">
                  <c:v>1.2950775617182302</c:v>
                </c:pt>
                <c:pt idx="464">
                  <c:v>1.2952187474201935</c:v>
                </c:pt>
                <c:pt idx="465">
                  <c:v>1.2958669608315461</c:v>
                </c:pt>
                <c:pt idx="466">
                  <c:v>1.2970589948532449</c:v>
                </c:pt>
                <c:pt idx="467">
                  <c:v>1.2972723860897588</c:v>
                </c:pt>
                <c:pt idx="468">
                  <c:v>1.2977030484896659</c:v>
                </c:pt>
                <c:pt idx="469">
                  <c:v>1.2986019725322535</c:v>
                </c:pt>
                <c:pt idx="470">
                  <c:v>1.2985902616037492</c:v>
                </c:pt>
                <c:pt idx="471">
                  <c:v>1.2976872821363372</c:v>
                </c:pt>
                <c:pt idx="472">
                  <c:v>1.2982767986095212</c:v>
                </c:pt>
                <c:pt idx="473">
                  <c:v>1.299673411026447</c:v>
                </c:pt>
                <c:pt idx="474">
                  <c:v>1.299524588793517</c:v>
                </c:pt>
                <c:pt idx="475">
                  <c:v>1.3005438142860442</c:v>
                </c:pt>
                <c:pt idx="476">
                  <c:v>1.3007450392480848</c:v>
                </c:pt>
                <c:pt idx="477">
                  <c:v>1.3012170290356551</c:v>
                </c:pt>
                <c:pt idx="478">
                  <c:v>1.3012348207298174</c:v>
                </c:pt>
                <c:pt idx="479">
                  <c:v>1.3010149740159136</c:v>
                </c:pt>
                <c:pt idx="480">
                  <c:v>1.2994533840714269</c:v>
                </c:pt>
                <c:pt idx="481">
                  <c:v>1.3006211329760902</c:v>
                </c:pt>
                <c:pt idx="482">
                  <c:v>1.3008250900138023</c:v>
                </c:pt>
                <c:pt idx="483">
                  <c:v>1.3015135825685036</c:v>
                </c:pt>
                <c:pt idx="484">
                  <c:v>1.3021267675444221</c:v>
                </c:pt>
                <c:pt idx="485">
                  <c:v>1.3038600845714967</c:v>
                </c:pt>
                <c:pt idx="486">
                  <c:v>1.301945582547134</c:v>
                </c:pt>
                <c:pt idx="487">
                  <c:v>1.3014344092923693</c:v>
                </c:pt>
                <c:pt idx="488">
                  <c:v>1.3025513349491575</c:v>
                </c:pt>
                <c:pt idx="489">
                  <c:v>1.3019693269408776</c:v>
                </c:pt>
                <c:pt idx="490">
                  <c:v>1.30172100687588</c:v>
                </c:pt>
                <c:pt idx="491">
                  <c:v>1.3012929864310649</c:v>
                </c:pt>
                <c:pt idx="492">
                  <c:v>1.3032010614371217</c:v>
                </c:pt>
                <c:pt idx="493">
                  <c:v>1.3044628013338695</c:v>
                </c:pt>
                <c:pt idx="494">
                  <c:v>1.3053101337322772</c:v>
                </c:pt>
                <c:pt idx="495">
                  <c:v>1.3058699910576195</c:v>
                </c:pt>
                <c:pt idx="496">
                  <c:v>1.3047217888262708</c:v>
                </c:pt>
                <c:pt idx="497">
                  <c:v>1.3046487295180782</c:v>
                </c:pt>
                <c:pt idx="498">
                  <c:v>1.3041927290136215</c:v>
                </c:pt>
                <c:pt idx="499">
                  <c:v>1.3045375207574921</c:v>
                </c:pt>
                <c:pt idx="500">
                  <c:v>1.3038548291203824</c:v>
                </c:pt>
                <c:pt idx="501">
                  <c:v>1.3048615895176567</c:v>
                </c:pt>
                <c:pt idx="502">
                  <c:v>1.3053837242774051</c:v>
                </c:pt>
                <c:pt idx="503">
                  <c:v>1.3061163237273092</c:v>
                </c:pt>
                <c:pt idx="504">
                  <c:v>1.3068780985200021</c:v>
                </c:pt>
                <c:pt idx="505">
                  <c:v>1.3072132710807836</c:v>
                </c:pt>
                <c:pt idx="506">
                  <c:v>1.3088829155665707</c:v>
                </c:pt>
                <c:pt idx="507">
                  <c:v>1.3080703602146855</c:v>
                </c:pt>
                <c:pt idx="508">
                  <c:v>1.3080429208783357</c:v>
                </c:pt>
                <c:pt idx="509">
                  <c:v>1.3070161015435389</c:v>
                </c:pt>
                <c:pt idx="510">
                  <c:v>1.306337232915098</c:v>
                </c:pt>
                <c:pt idx="511">
                  <c:v>1.3062740916107742</c:v>
                </c:pt>
                <c:pt idx="512">
                  <c:v>1.3051359781380114</c:v>
                </c:pt>
                <c:pt idx="513">
                  <c:v>1.3077291780360838</c:v>
                </c:pt>
                <c:pt idx="514">
                  <c:v>1.3076102141648533</c:v>
                </c:pt>
                <c:pt idx="515">
                  <c:v>1.3069985185496193</c:v>
                </c:pt>
                <c:pt idx="516">
                  <c:v>1.3059436717232984</c:v>
                </c:pt>
                <c:pt idx="517">
                  <c:v>1.3059453081228014</c:v>
                </c:pt>
                <c:pt idx="518">
                  <c:v>1.3062209489444854</c:v>
                </c:pt>
                <c:pt idx="519">
                  <c:v>1.3057153157320442</c:v>
                </c:pt>
                <c:pt idx="520">
                  <c:v>1.305996619918929</c:v>
                </c:pt>
                <c:pt idx="521">
                  <c:v>1.3054487201678171</c:v>
                </c:pt>
                <c:pt idx="522">
                  <c:v>1.3052242488466561</c:v>
                </c:pt>
                <c:pt idx="523">
                  <c:v>1.3051695266991175</c:v>
                </c:pt>
                <c:pt idx="524">
                  <c:v>1.304908248247429</c:v>
                </c:pt>
                <c:pt idx="525">
                  <c:v>1.3065883799195177</c:v>
                </c:pt>
                <c:pt idx="526">
                  <c:v>1.3068557011913526</c:v>
                </c:pt>
                <c:pt idx="527">
                  <c:v>1.3067024156195259</c:v>
                </c:pt>
                <c:pt idx="528">
                  <c:v>1.3051169864175591</c:v>
                </c:pt>
                <c:pt idx="529">
                  <c:v>1.305913452879409</c:v>
                </c:pt>
                <c:pt idx="530">
                  <c:v>1.3056839822392305</c:v>
                </c:pt>
                <c:pt idx="531">
                  <c:v>1.3052727811352725</c:v>
                </c:pt>
                <c:pt idx="532">
                  <c:v>1.305109857407615</c:v>
                </c:pt>
                <c:pt idx="533">
                  <c:v>1.3038755046721917</c:v>
                </c:pt>
                <c:pt idx="534">
                  <c:v>1.3049792537556897</c:v>
                </c:pt>
                <c:pt idx="535">
                  <c:v>1.3051670792146695</c:v>
                </c:pt>
                <c:pt idx="536">
                  <c:v>1.3055362319665562</c:v>
                </c:pt>
                <c:pt idx="537">
                  <c:v>1.3065784761452335</c:v>
                </c:pt>
                <c:pt idx="538">
                  <c:v>1.3075692946912625</c:v>
                </c:pt>
                <c:pt idx="539">
                  <c:v>1.3080054686743807</c:v>
                </c:pt>
                <c:pt idx="540">
                  <c:v>1.3081437183436435</c:v>
                </c:pt>
                <c:pt idx="541">
                  <c:v>1.3077284096398074</c:v>
                </c:pt>
                <c:pt idx="542">
                  <c:v>1.3074454358511218</c:v>
                </c:pt>
                <c:pt idx="543">
                  <c:v>1.3083585183066759</c:v>
                </c:pt>
                <c:pt idx="544">
                  <c:v>1.3084846206742213</c:v>
                </c:pt>
                <c:pt idx="545">
                  <c:v>1.3088257696505252</c:v>
                </c:pt>
                <c:pt idx="546">
                  <c:v>1.3078027116629585</c:v>
                </c:pt>
                <c:pt idx="547">
                  <c:v>1.307147644346486</c:v>
                </c:pt>
                <c:pt idx="548">
                  <c:v>1.305298626760802</c:v>
                </c:pt>
                <c:pt idx="549">
                  <c:v>1.3066118681811645</c:v>
                </c:pt>
                <c:pt idx="550">
                  <c:v>1.3065061045991371</c:v>
                </c:pt>
                <c:pt idx="551">
                  <c:v>1.3056840676165962</c:v>
                </c:pt>
                <c:pt idx="552">
                  <c:v>1.3069336459820704</c:v>
                </c:pt>
                <c:pt idx="553">
                  <c:v>1.3050649584002088</c:v>
                </c:pt>
                <c:pt idx="554">
                  <c:v>1.3057625768465471</c:v>
                </c:pt>
                <c:pt idx="555">
                  <c:v>1.302991037863336</c:v>
                </c:pt>
                <c:pt idx="556">
                  <c:v>1.3032504664721216</c:v>
                </c:pt>
                <c:pt idx="557">
                  <c:v>1.3035628812220494</c:v>
                </c:pt>
                <c:pt idx="558">
                  <c:v>1.3035564257446453</c:v>
                </c:pt>
                <c:pt idx="559">
                  <c:v>1.3016929461820297</c:v>
                </c:pt>
                <c:pt idx="560">
                  <c:v>1.3060806549616473</c:v>
                </c:pt>
                <c:pt idx="561">
                  <c:v>1.3064389837609838</c:v>
                </c:pt>
                <c:pt idx="562">
                  <c:v>1.306645018314569</c:v>
                </c:pt>
                <c:pt idx="563">
                  <c:v>1.3051354469010761</c:v>
                </c:pt>
                <c:pt idx="564">
                  <c:v>1.3044649357679958</c:v>
                </c:pt>
                <c:pt idx="565">
                  <c:v>1.3042564869322462</c:v>
                </c:pt>
                <c:pt idx="566">
                  <c:v>1.3050811042084831</c:v>
                </c:pt>
                <c:pt idx="567">
                  <c:v>1.3038989644746977</c:v>
                </c:pt>
                <c:pt idx="568">
                  <c:v>1.30210840192467</c:v>
                </c:pt>
                <c:pt idx="569">
                  <c:v>1.3018341555999342</c:v>
                </c:pt>
                <c:pt idx="570">
                  <c:v>1.3026208084080224</c:v>
                </c:pt>
                <c:pt idx="571">
                  <c:v>1.301111905783884</c:v>
                </c:pt>
                <c:pt idx="572">
                  <c:v>1.3004871996069198</c:v>
                </c:pt>
                <c:pt idx="573">
                  <c:v>1.3008500866088895</c:v>
                </c:pt>
                <c:pt idx="574">
                  <c:v>1.3006403381399423</c:v>
                </c:pt>
                <c:pt idx="575">
                  <c:v>1.2992601561225285</c:v>
                </c:pt>
                <c:pt idx="576">
                  <c:v>1.3013700063003313</c:v>
                </c:pt>
                <c:pt idx="577">
                  <c:v>1.2998144117441086</c:v>
                </c:pt>
                <c:pt idx="578">
                  <c:v>1.3006473295974672</c:v>
                </c:pt>
                <c:pt idx="579">
                  <c:v>1.2995552250378637</c:v>
                </c:pt>
                <c:pt idx="580">
                  <c:v>1.2984507834490699</c:v>
                </c:pt>
                <c:pt idx="581">
                  <c:v>1.2980666944015553</c:v>
                </c:pt>
                <c:pt idx="582">
                  <c:v>1.2973549365149779</c:v>
                </c:pt>
                <c:pt idx="583">
                  <c:v>1.2952816657947324</c:v>
                </c:pt>
                <c:pt idx="584">
                  <c:v>1.2964678656965276</c:v>
                </c:pt>
                <c:pt idx="585">
                  <c:v>1.2961645341495682</c:v>
                </c:pt>
                <c:pt idx="586">
                  <c:v>1.2951365717067347</c:v>
                </c:pt>
                <c:pt idx="587">
                  <c:v>1.2942035915820469</c:v>
                </c:pt>
                <c:pt idx="588">
                  <c:v>1.2940857755620527</c:v>
                </c:pt>
                <c:pt idx="589">
                  <c:v>1.2939605791432172</c:v>
                </c:pt>
                <c:pt idx="590">
                  <c:v>1.2930314220271839</c:v>
                </c:pt>
                <c:pt idx="591">
                  <c:v>1.2922097882155299</c:v>
                </c:pt>
                <c:pt idx="592">
                  <c:v>1.2911049576854055</c:v>
                </c:pt>
                <c:pt idx="593">
                  <c:v>1.2926236739632913</c:v>
                </c:pt>
                <c:pt idx="594">
                  <c:v>1.2907883831605602</c:v>
                </c:pt>
                <c:pt idx="595">
                  <c:v>1.2903273027029059</c:v>
                </c:pt>
                <c:pt idx="596">
                  <c:v>1.2877873118757321</c:v>
                </c:pt>
                <c:pt idx="597">
                  <c:v>1.288905020158353</c:v>
                </c:pt>
                <c:pt idx="598">
                  <c:v>1.2891335137020263</c:v>
                </c:pt>
                <c:pt idx="599">
                  <c:v>1.289797360657488</c:v>
                </c:pt>
                <c:pt idx="600">
                  <c:v>1.2895367367655837</c:v>
                </c:pt>
                <c:pt idx="601">
                  <c:v>1.288490513053091</c:v>
                </c:pt>
                <c:pt idx="602">
                  <c:v>1.288025709193704</c:v>
                </c:pt>
                <c:pt idx="603">
                  <c:v>1.2874807739344192</c:v>
                </c:pt>
                <c:pt idx="604">
                  <c:v>1.2864993326689387</c:v>
                </c:pt>
                <c:pt idx="605">
                  <c:v>1.2861828767237569</c:v>
                </c:pt>
                <c:pt idx="606">
                  <c:v>1.2852996668594727</c:v>
                </c:pt>
                <c:pt idx="607">
                  <c:v>1.2857863605265294</c:v>
                </c:pt>
                <c:pt idx="608">
                  <c:v>1.2862659583859255</c:v>
                </c:pt>
                <c:pt idx="609">
                  <c:v>1.2858016241020493</c:v>
                </c:pt>
                <c:pt idx="610">
                  <c:v>1.2839385666830481</c:v>
                </c:pt>
                <c:pt idx="611">
                  <c:v>1.2822302889397719</c:v>
                </c:pt>
                <c:pt idx="612">
                  <c:v>1.2832603241552789</c:v>
                </c:pt>
                <c:pt idx="613">
                  <c:v>1.2850148289983423</c:v>
                </c:pt>
                <c:pt idx="614">
                  <c:v>1.286098789505985</c:v>
                </c:pt>
                <c:pt idx="615">
                  <c:v>1.2834242392089834</c:v>
                </c:pt>
                <c:pt idx="616">
                  <c:v>1.2823880378504811</c:v>
                </c:pt>
                <c:pt idx="617">
                  <c:v>1.282250167636164</c:v>
                </c:pt>
                <c:pt idx="618">
                  <c:v>1.2823123081280414</c:v>
                </c:pt>
                <c:pt idx="619">
                  <c:v>1.2816278852277065</c:v>
                </c:pt>
                <c:pt idx="620">
                  <c:v>1.2804457692098765</c:v>
                </c:pt>
                <c:pt idx="621">
                  <c:v>1.2803403234213704</c:v>
                </c:pt>
                <c:pt idx="622">
                  <c:v>1.2809901258003435</c:v>
                </c:pt>
                <c:pt idx="623">
                  <c:v>1.2802959177053879</c:v>
                </c:pt>
                <c:pt idx="624">
                  <c:v>1.2784943841639915</c:v>
                </c:pt>
                <c:pt idx="625">
                  <c:v>1.2763979429756205</c:v>
                </c:pt>
                <c:pt idx="626">
                  <c:v>1.2751027066928202</c:v>
                </c:pt>
                <c:pt idx="627">
                  <c:v>1.2748761768285419</c:v>
                </c:pt>
                <c:pt idx="628">
                  <c:v>1.2739206902818978</c:v>
                </c:pt>
                <c:pt idx="629">
                  <c:v>1.2730781864477905</c:v>
                </c:pt>
                <c:pt idx="630">
                  <c:v>1.2732870052521008</c:v>
                </c:pt>
                <c:pt idx="631">
                  <c:v>1.2746238487705739</c:v>
                </c:pt>
                <c:pt idx="632">
                  <c:v>1.2727273898292992</c:v>
                </c:pt>
                <c:pt idx="633">
                  <c:v>1.2727414581216863</c:v>
                </c:pt>
                <c:pt idx="634">
                  <c:v>1.271648770150108</c:v>
                </c:pt>
                <c:pt idx="635">
                  <c:v>1.2712210058373898</c:v>
                </c:pt>
                <c:pt idx="636">
                  <c:v>1.2700127121709102</c:v>
                </c:pt>
                <c:pt idx="637">
                  <c:v>1.2686925694135738</c:v>
                </c:pt>
                <c:pt idx="638">
                  <c:v>1.2679658277995145</c:v>
                </c:pt>
                <c:pt idx="639">
                  <c:v>1.2657450344795791</c:v>
                </c:pt>
                <c:pt idx="640">
                  <c:v>1.2657303732887897</c:v>
                </c:pt>
                <c:pt idx="641">
                  <c:v>1.2637196557176935</c:v>
                </c:pt>
                <c:pt idx="642">
                  <c:v>1.2667229942458675</c:v>
                </c:pt>
                <c:pt idx="643">
                  <c:v>1.2659247965207925</c:v>
                </c:pt>
                <c:pt idx="644">
                  <c:v>1.2683716928181923</c:v>
                </c:pt>
                <c:pt idx="645">
                  <c:v>1.2662024863992372</c:v>
                </c:pt>
                <c:pt idx="646">
                  <c:v>1.2659190525214399</c:v>
                </c:pt>
                <c:pt idx="647">
                  <c:v>1.2646487891177856</c:v>
                </c:pt>
                <c:pt idx="648">
                  <c:v>1.2645814975249152</c:v>
                </c:pt>
                <c:pt idx="649">
                  <c:v>1.2649971050495168</c:v>
                </c:pt>
                <c:pt idx="650">
                  <c:v>1.2651032148842063</c:v>
                </c:pt>
                <c:pt idx="651">
                  <c:v>1.2663809298344972</c:v>
                </c:pt>
                <c:pt idx="652">
                  <c:v>1.2654016988941095</c:v>
                </c:pt>
                <c:pt idx="653">
                  <c:v>1.2651527290124847</c:v>
                </c:pt>
                <c:pt idx="654">
                  <c:v>1.2651199203885284</c:v>
                </c:pt>
                <c:pt idx="655">
                  <c:v>1.2652359482270725</c:v>
                </c:pt>
                <c:pt idx="656">
                  <c:v>1.2642450158445371</c:v>
                </c:pt>
                <c:pt idx="657">
                  <c:v>1.2629575109564257</c:v>
                </c:pt>
                <c:pt idx="658">
                  <c:v>1.2607311254190989</c:v>
                </c:pt>
                <c:pt idx="659">
                  <c:v>1.2597999903941144</c:v>
                </c:pt>
                <c:pt idx="660">
                  <c:v>1.260177353602586</c:v>
                </c:pt>
                <c:pt idx="661">
                  <c:v>1.2626621716794375</c:v>
                </c:pt>
                <c:pt idx="662">
                  <c:v>1.2600895287534968</c:v>
                </c:pt>
                <c:pt idx="663">
                  <c:v>1.2593983515549922</c:v>
                </c:pt>
                <c:pt idx="664">
                  <c:v>1.2588606591421581</c:v>
                </c:pt>
                <c:pt idx="665">
                  <c:v>1.2580306441192022</c:v>
                </c:pt>
                <c:pt idx="666">
                  <c:v>1.2583116305125515</c:v>
                </c:pt>
                <c:pt idx="667">
                  <c:v>1.2580663840326736</c:v>
                </c:pt>
                <c:pt idx="668">
                  <c:v>1.257527050477151</c:v>
                </c:pt>
                <c:pt idx="669">
                  <c:v>1.2574658918249497</c:v>
                </c:pt>
                <c:pt idx="670">
                  <c:v>1.2573995441262582</c:v>
                </c:pt>
                <c:pt idx="671">
                  <c:v>1.2570176369447239</c:v>
                </c:pt>
                <c:pt idx="672">
                  <c:v>1.2570298221919387</c:v>
                </c:pt>
                <c:pt idx="673">
                  <c:v>1.2561220046738697</c:v>
                </c:pt>
                <c:pt idx="674">
                  <c:v>1.2568366796204202</c:v>
                </c:pt>
                <c:pt idx="675">
                  <c:v>1.256275309218438</c:v>
                </c:pt>
                <c:pt idx="676">
                  <c:v>1.257516762504693</c:v>
                </c:pt>
                <c:pt idx="677">
                  <c:v>1.2579873767680709</c:v>
                </c:pt>
                <c:pt idx="678">
                  <c:v>1.2620210967643999</c:v>
                </c:pt>
                <c:pt idx="679">
                  <c:v>1.2622523698156272</c:v>
                </c:pt>
                <c:pt idx="680">
                  <c:v>1.2615832294635538</c:v>
                </c:pt>
                <c:pt idx="681">
                  <c:v>1.2612895076133128</c:v>
                </c:pt>
                <c:pt idx="682">
                  <c:v>1.2601387962360917</c:v>
                </c:pt>
                <c:pt idx="683">
                  <c:v>1.2591873413983308</c:v>
                </c:pt>
                <c:pt idx="684">
                  <c:v>1.2590112410973973</c:v>
                </c:pt>
                <c:pt idx="685">
                  <c:v>1.2566070951437496</c:v>
                </c:pt>
                <c:pt idx="686">
                  <c:v>1.2572526096817427</c:v>
                </c:pt>
                <c:pt idx="687">
                  <c:v>1.257571105197286</c:v>
                </c:pt>
                <c:pt idx="688">
                  <c:v>1.2564796836565932</c:v>
                </c:pt>
                <c:pt idx="689">
                  <c:v>1.2553830256375562</c:v>
                </c:pt>
                <c:pt idx="690">
                  <c:v>1.2549002830452167</c:v>
                </c:pt>
                <c:pt idx="691">
                  <c:v>1.2546696598106166</c:v>
                </c:pt>
                <c:pt idx="692">
                  <c:v>1.2531685028107233</c:v>
                </c:pt>
                <c:pt idx="693">
                  <c:v>1.2512560545862925</c:v>
                </c:pt>
                <c:pt idx="694">
                  <c:v>1.251620141614552</c:v>
                </c:pt>
                <c:pt idx="695">
                  <c:v>1.2496370863095905</c:v>
                </c:pt>
                <c:pt idx="696">
                  <c:v>1.2484283752426535</c:v>
                </c:pt>
                <c:pt idx="697">
                  <c:v>1.2486042905592853</c:v>
                </c:pt>
                <c:pt idx="698">
                  <c:v>1.2496379258536763</c:v>
                </c:pt>
                <c:pt idx="699">
                  <c:v>1.248319870098598</c:v>
                </c:pt>
                <c:pt idx="700">
                  <c:v>1.2498663292767986</c:v>
                </c:pt>
                <c:pt idx="701">
                  <c:v>1.2486511153005893</c:v>
                </c:pt>
                <c:pt idx="702">
                  <c:v>1.2482940292162255</c:v>
                </c:pt>
                <c:pt idx="703">
                  <c:v>1.2476467834150071</c:v>
                </c:pt>
                <c:pt idx="704">
                  <c:v>1.2481435563542647</c:v>
                </c:pt>
                <c:pt idx="705">
                  <c:v>1.2488236439817513</c:v>
                </c:pt>
                <c:pt idx="706">
                  <c:v>1.2478733844270948</c:v>
                </c:pt>
                <c:pt idx="707">
                  <c:v>1.2476807209174581</c:v>
                </c:pt>
                <c:pt idx="708">
                  <c:v>1.2467137748312069</c:v>
                </c:pt>
                <c:pt idx="709">
                  <c:v>1.2492064191664838</c:v>
                </c:pt>
                <c:pt idx="710">
                  <c:v>1.2461096540854868</c:v>
                </c:pt>
                <c:pt idx="711">
                  <c:v>1.2458250533837116</c:v>
                </c:pt>
                <c:pt idx="712">
                  <c:v>1.2439304537716822</c:v>
                </c:pt>
                <c:pt idx="713">
                  <c:v>1.2465001559217228</c:v>
                </c:pt>
                <c:pt idx="714">
                  <c:v>1.247447583793786</c:v>
                </c:pt>
                <c:pt idx="715">
                  <c:v>1.2461385970120915</c:v>
                </c:pt>
                <c:pt idx="716">
                  <c:v>1.2470610472618091</c:v>
                </c:pt>
                <c:pt idx="717">
                  <c:v>1.2455613227043756</c:v>
                </c:pt>
                <c:pt idx="718">
                  <c:v>1.2470051203447952</c:v>
                </c:pt>
                <c:pt idx="719">
                  <c:v>1.2444584463672754</c:v>
                </c:pt>
                <c:pt idx="720">
                  <c:v>1.2436120720926169</c:v>
                </c:pt>
                <c:pt idx="721">
                  <c:v>1.2430205207922569</c:v>
                </c:pt>
                <c:pt idx="722">
                  <c:v>1.2421480210440308</c:v>
                </c:pt>
                <c:pt idx="723">
                  <c:v>1.2428000954095353</c:v>
                </c:pt>
                <c:pt idx="724">
                  <c:v>1.2424817991078356</c:v>
                </c:pt>
                <c:pt idx="725">
                  <c:v>1.2427552058884856</c:v>
                </c:pt>
                <c:pt idx="726">
                  <c:v>1.2440065534626825</c:v>
                </c:pt>
                <c:pt idx="727">
                  <c:v>1.242394619332174</c:v>
                </c:pt>
                <c:pt idx="728">
                  <c:v>1.241414439754422</c:v>
                </c:pt>
                <c:pt idx="729">
                  <c:v>1.2414059020179593</c:v>
                </c:pt>
                <c:pt idx="730">
                  <c:v>1.2412935833515917</c:v>
                </c:pt>
                <c:pt idx="731">
                  <c:v>1.240129330175705</c:v>
                </c:pt>
                <c:pt idx="732">
                  <c:v>1.2418632401011251</c:v>
                </c:pt>
                <c:pt idx="733">
                  <c:v>1.2426047709720223</c:v>
                </c:pt>
                <c:pt idx="734">
                  <c:v>1.2414760822116762</c:v>
                </c:pt>
                <c:pt idx="735">
                  <c:v>1.2424813532482801</c:v>
                </c:pt>
                <c:pt idx="736">
                  <c:v>1.2416938798688193</c:v>
                </c:pt>
                <c:pt idx="737">
                  <c:v>1.2415196815858849</c:v>
                </c:pt>
                <c:pt idx="738">
                  <c:v>1.2427493433094554</c:v>
                </c:pt>
                <c:pt idx="739">
                  <c:v>1.243848923131651</c:v>
                </c:pt>
                <c:pt idx="740">
                  <c:v>1.2430642150301878</c:v>
                </c:pt>
                <c:pt idx="741">
                  <c:v>1.2426300331855771</c:v>
                </c:pt>
                <c:pt idx="742">
                  <c:v>1.2401703302834619</c:v>
                </c:pt>
                <c:pt idx="743">
                  <c:v>1.2386041299613026</c:v>
                </c:pt>
                <c:pt idx="744">
                  <c:v>1.2385393475142905</c:v>
                </c:pt>
                <c:pt idx="745">
                  <c:v>1.2388633640994158</c:v>
                </c:pt>
                <c:pt idx="746">
                  <c:v>1.2358424473205218</c:v>
                </c:pt>
                <c:pt idx="747">
                  <c:v>1.2348762696305471</c:v>
                </c:pt>
                <c:pt idx="748">
                  <c:v>1.2344559758372498</c:v>
                </c:pt>
                <c:pt idx="749">
                  <c:v>1.233941975643063</c:v>
                </c:pt>
                <c:pt idx="750">
                  <c:v>1.2349970786014808</c:v>
                </c:pt>
                <c:pt idx="751">
                  <c:v>1.2351763426080851</c:v>
                </c:pt>
                <c:pt idx="752">
                  <c:v>1.2355809079935369</c:v>
                </c:pt>
                <c:pt idx="753">
                  <c:v>1.2329193065968411</c:v>
                </c:pt>
                <c:pt idx="754">
                  <c:v>1.23251708434573</c:v>
                </c:pt>
                <c:pt idx="755">
                  <c:v>1.2321750721093991</c:v>
                </c:pt>
                <c:pt idx="756">
                  <c:v>1.2316230505288672</c:v>
                </c:pt>
                <c:pt idx="757">
                  <c:v>1.2320919619881323</c:v>
                </c:pt>
                <c:pt idx="758">
                  <c:v>1.2327547180105967</c:v>
                </c:pt>
                <c:pt idx="759">
                  <c:v>1.232297417872914</c:v>
                </c:pt>
                <c:pt idx="760">
                  <c:v>1.233385609303312</c:v>
                </c:pt>
                <c:pt idx="761">
                  <c:v>1.2334303375560012</c:v>
                </c:pt>
                <c:pt idx="762">
                  <c:v>1.2323402393644614</c:v>
                </c:pt>
                <c:pt idx="763">
                  <c:v>1.232748020630666</c:v>
                </c:pt>
                <c:pt idx="764">
                  <c:v>1.2322862524108871</c:v>
                </c:pt>
                <c:pt idx="765">
                  <c:v>1.2318403643809575</c:v>
                </c:pt>
                <c:pt idx="766">
                  <c:v>1.2324147168855291</c:v>
                </c:pt>
                <c:pt idx="767">
                  <c:v>1.2329516266725449</c:v>
                </c:pt>
                <c:pt idx="768">
                  <c:v>1.2328144916522206</c:v>
                </c:pt>
                <c:pt idx="769">
                  <c:v>1.2328518015605425</c:v>
                </c:pt>
                <c:pt idx="770">
                  <c:v>1.2340741777490081</c:v>
                </c:pt>
                <c:pt idx="771">
                  <c:v>1.2339991500182634</c:v>
                </c:pt>
                <c:pt idx="772">
                  <c:v>1.2332880229755574</c:v>
                </c:pt>
                <c:pt idx="773">
                  <c:v>1.2319343553730278</c:v>
                </c:pt>
                <c:pt idx="774">
                  <c:v>1.2313880920214189</c:v>
                </c:pt>
                <c:pt idx="775">
                  <c:v>1.2309114681402065</c:v>
                </c:pt>
                <c:pt idx="776">
                  <c:v>1.2306999220034243</c:v>
                </c:pt>
                <c:pt idx="777">
                  <c:v>1.2302108330269732</c:v>
                </c:pt>
                <c:pt idx="778">
                  <c:v>1.2292952271959905</c:v>
                </c:pt>
                <c:pt idx="779">
                  <c:v>1.2279415975389725</c:v>
                </c:pt>
                <c:pt idx="780">
                  <c:v>1.2275103280111352</c:v>
                </c:pt>
                <c:pt idx="781">
                  <c:v>1.2255023377725109</c:v>
                </c:pt>
                <c:pt idx="782">
                  <c:v>1.2240283544904855</c:v>
                </c:pt>
                <c:pt idx="783">
                  <c:v>1.2255920788691128</c:v>
                </c:pt>
                <c:pt idx="784">
                  <c:v>1.2269865568519123</c:v>
                </c:pt>
                <c:pt idx="785">
                  <c:v>1.2273937309901868</c:v>
                </c:pt>
                <c:pt idx="786">
                  <c:v>1.2285637993132354</c:v>
                </c:pt>
                <c:pt idx="787">
                  <c:v>1.2285851151952727</c:v>
                </c:pt>
                <c:pt idx="788">
                  <c:v>1.2289081072520105</c:v>
                </c:pt>
                <c:pt idx="789">
                  <c:v>1.2309814301473239</c:v>
                </c:pt>
                <c:pt idx="790">
                  <c:v>1.2321767986294532</c:v>
                </c:pt>
                <c:pt idx="791">
                  <c:v>1.2305158294325338</c:v>
                </c:pt>
                <c:pt idx="792">
                  <c:v>1.2290023164307229</c:v>
                </c:pt>
                <c:pt idx="793">
                  <c:v>1.2296611166352847</c:v>
                </c:pt>
                <c:pt idx="794">
                  <c:v>1.2300324797122784</c:v>
                </c:pt>
                <c:pt idx="795">
                  <c:v>1.229089809256692</c:v>
                </c:pt>
                <c:pt idx="796">
                  <c:v>1.2272251486405423</c:v>
                </c:pt>
                <c:pt idx="797">
                  <c:v>1.2282327438387313</c:v>
                </c:pt>
                <c:pt idx="798">
                  <c:v>1.2289599123396044</c:v>
                </c:pt>
                <c:pt idx="799">
                  <c:v>1.2292332527156447</c:v>
                </c:pt>
                <c:pt idx="800">
                  <c:v>1.2296605095073545</c:v>
                </c:pt>
                <c:pt idx="801">
                  <c:v>1.2316369480665514</c:v>
                </c:pt>
                <c:pt idx="802">
                  <c:v>1.2316126344903751</c:v>
                </c:pt>
                <c:pt idx="803">
                  <c:v>1.230504360406556</c:v>
                </c:pt>
                <c:pt idx="804">
                  <c:v>1.229674075021947</c:v>
                </c:pt>
                <c:pt idx="805">
                  <c:v>1.2299267635621192</c:v>
                </c:pt>
                <c:pt idx="806">
                  <c:v>1.2300550003637909</c:v>
                </c:pt>
                <c:pt idx="807">
                  <c:v>1.2299551278199203</c:v>
                </c:pt>
                <c:pt idx="808">
                  <c:v>1.2288133004317956</c:v>
                </c:pt>
                <c:pt idx="809">
                  <c:v>1.2245591265936469</c:v>
                </c:pt>
                <c:pt idx="810">
                  <c:v>1.2252491844000275</c:v>
                </c:pt>
                <c:pt idx="811">
                  <c:v>1.225636750203563</c:v>
                </c:pt>
                <c:pt idx="812">
                  <c:v>1.2262317355712469</c:v>
                </c:pt>
                <c:pt idx="813">
                  <c:v>1.225283847610072</c:v>
                </c:pt>
                <c:pt idx="814">
                  <c:v>1.2257805161992223</c:v>
                </c:pt>
                <c:pt idx="815">
                  <c:v>1.2267193731324966</c:v>
                </c:pt>
                <c:pt idx="816">
                  <c:v>1.2270088593168254</c:v>
                </c:pt>
                <c:pt idx="817">
                  <c:v>1.2246221161159667</c:v>
                </c:pt>
                <c:pt idx="818">
                  <c:v>1.2253349696787268</c:v>
                </c:pt>
                <c:pt idx="819">
                  <c:v>1.2242211176070867</c:v>
                </c:pt>
                <c:pt idx="820">
                  <c:v>1.2230268590307105</c:v>
                </c:pt>
                <c:pt idx="821">
                  <c:v>1.2228075435537278</c:v>
                </c:pt>
                <c:pt idx="822">
                  <c:v>1.2227872047682098</c:v>
                </c:pt>
                <c:pt idx="823">
                  <c:v>1.2226023438010429</c:v>
                </c:pt>
                <c:pt idx="824">
                  <c:v>1.2217474697354191</c:v>
                </c:pt>
                <c:pt idx="825">
                  <c:v>1.2212872383082356</c:v>
                </c:pt>
                <c:pt idx="826">
                  <c:v>1.2206015916656838</c:v>
                </c:pt>
                <c:pt idx="827">
                  <c:v>1.2190347937019226</c:v>
                </c:pt>
                <c:pt idx="828">
                  <c:v>1.2190945958026731</c:v>
                </c:pt>
                <c:pt idx="829">
                  <c:v>1.2193914149539751</c:v>
                </c:pt>
                <c:pt idx="830">
                  <c:v>1.219125179871952</c:v>
                </c:pt>
                <c:pt idx="831">
                  <c:v>1.2189369038102029</c:v>
                </c:pt>
                <c:pt idx="832">
                  <c:v>1.2184301796647787</c:v>
                </c:pt>
                <c:pt idx="833">
                  <c:v>1.2173587506569845</c:v>
                </c:pt>
                <c:pt idx="834">
                  <c:v>1.2164295793113951</c:v>
                </c:pt>
                <c:pt idx="835">
                  <c:v>1.2160584154482308</c:v>
                </c:pt>
                <c:pt idx="836">
                  <c:v>1.2156467542551468</c:v>
                </c:pt>
                <c:pt idx="837">
                  <c:v>1.2149232285218261</c:v>
                </c:pt>
                <c:pt idx="838">
                  <c:v>1.2145947818001019</c:v>
                </c:pt>
                <c:pt idx="839">
                  <c:v>1.2128238370711699</c:v>
                </c:pt>
                <c:pt idx="840">
                  <c:v>1.2136102574631167</c:v>
                </c:pt>
                <c:pt idx="841">
                  <c:v>1.213870089242775</c:v>
                </c:pt>
                <c:pt idx="842">
                  <c:v>1.2136795933695623</c:v>
                </c:pt>
                <c:pt idx="843">
                  <c:v>1.2114075973467777</c:v>
                </c:pt>
                <c:pt idx="844">
                  <c:v>1.2116406965249524</c:v>
                </c:pt>
                <c:pt idx="845">
                  <c:v>1.2102838035553418</c:v>
                </c:pt>
                <c:pt idx="846">
                  <c:v>1.2084285344492827</c:v>
                </c:pt>
                <c:pt idx="847">
                  <c:v>1.2060547116896174</c:v>
                </c:pt>
                <c:pt idx="848">
                  <c:v>1.2042284803739136</c:v>
                </c:pt>
                <c:pt idx="849">
                  <c:v>1.2033536185185909</c:v>
                </c:pt>
                <c:pt idx="850">
                  <c:v>1.2031214205459264</c:v>
                </c:pt>
                <c:pt idx="851">
                  <c:v>1.2032048816630407</c:v>
                </c:pt>
                <c:pt idx="852">
                  <c:v>1.1991782195288607</c:v>
                </c:pt>
                <c:pt idx="853">
                  <c:v>1.1974721426242922</c:v>
                </c:pt>
                <c:pt idx="854">
                  <c:v>1.1954453788518293</c:v>
                </c:pt>
                <c:pt idx="855">
                  <c:v>1.1967062792044914</c:v>
                </c:pt>
                <c:pt idx="856">
                  <c:v>1.1951884688753012</c:v>
                </c:pt>
                <c:pt idx="857">
                  <c:v>1.194829191438572</c:v>
                </c:pt>
                <c:pt idx="858">
                  <c:v>1.1955434300119236</c:v>
                </c:pt>
                <c:pt idx="859">
                  <c:v>1.1950956352208379</c:v>
                </c:pt>
                <c:pt idx="860">
                  <c:v>1.1949881261460291</c:v>
                </c:pt>
                <c:pt idx="861">
                  <c:v>1.1950394094830443</c:v>
                </c:pt>
                <c:pt idx="862">
                  <c:v>1.1955003618746503</c:v>
                </c:pt>
                <c:pt idx="863">
                  <c:v>1.1953052840828491</c:v>
                </c:pt>
                <c:pt idx="864">
                  <c:v>1.1960115161566591</c:v>
                </c:pt>
                <c:pt idx="865">
                  <c:v>1.196543151519819</c:v>
                </c:pt>
                <c:pt idx="866">
                  <c:v>1.1957522630457902</c:v>
                </c:pt>
                <c:pt idx="867">
                  <c:v>1.1946107012761473</c:v>
                </c:pt>
                <c:pt idx="868">
                  <c:v>1.1946089273242251</c:v>
                </c:pt>
                <c:pt idx="869">
                  <c:v>1.1939809768074099</c:v>
                </c:pt>
                <c:pt idx="870">
                  <c:v>1.1923588922568911</c:v>
                </c:pt>
                <c:pt idx="871">
                  <c:v>1.1939387814165343</c:v>
                </c:pt>
                <c:pt idx="872">
                  <c:v>1.1936430437118588</c:v>
                </c:pt>
                <c:pt idx="873">
                  <c:v>1.1924283419998289</c:v>
                </c:pt>
                <c:pt idx="874">
                  <c:v>1.1920498356833349</c:v>
                </c:pt>
                <c:pt idx="875">
                  <c:v>1.1913278846880644</c:v>
                </c:pt>
                <c:pt idx="876">
                  <c:v>1.1924865503897593</c:v>
                </c:pt>
                <c:pt idx="877">
                  <c:v>1.19257244001858</c:v>
                </c:pt>
                <c:pt idx="878">
                  <c:v>1.1935266269319982</c:v>
                </c:pt>
                <c:pt idx="879">
                  <c:v>1.1940012491883181</c:v>
                </c:pt>
                <c:pt idx="880">
                  <c:v>1.1941168880855173</c:v>
                </c:pt>
                <c:pt idx="881">
                  <c:v>1.1937659586577922</c:v>
                </c:pt>
                <c:pt idx="882">
                  <c:v>1.1936482137855933</c:v>
                </c:pt>
                <c:pt idx="883">
                  <c:v>1.1924527978716242</c:v>
                </c:pt>
                <c:pt idx="884">
                  <c:v>1.1923238970237691</c:v>
                </c:pt>
                <c:pt idx="885">
                  <c:v>1.1931967477678427</c:v>
                </c:pt>
                <c:pt idx="886">
                  <c:v>1.1933727389754551</c:v>
                </c:pt>
                <c:pt idx="887">
                  <c:v>1.1929515819221308</c:v>
                </c:pt>
                <c:pt idx="888">
                  <c:v>1.193368081165886</c:v>
                </c:pt>
                <c:pt idx="889">
                  <c:v>1.1928950146748747</c:v>
                </c:pt>
                <c:pt idx="890">
                  <c:v>1.1951996817691821</c:v>
                </c:pt>
                <c:pt idx="891">
                  <c:v>1.195364374705548</c:v>
                </c:pt>
                <c:pt idx="892">
                  <c:v>1.1949047598926512</c:v>
                </c:pt>
                <c:pt idx="893">
                  <c:v>1.1953178440418384</c:v>
                </c:pt>
                <c:pt idx="894">
                  <c:v>1.1953411236032423</c:v>
                </c:pt>
                <c:pt idx="895">
                  <c:v>1.1954635832032494</c:v>
                </c:pt>
                <c:pt idx="896">
                  <c:v>1.1965293867913545</c:v>
                </c:pt>
                <c:pt idx="897">
                  <c:v>1.1963671603122066</c:v>
                </c:pt>
              </c:numCache>
            </c:numRef>
          </c:val>
          <c:smooth val="0"/>
          <c:extLst>
            <c:ext xmlns:c16="http://schemas.microsoft.com/office/drawing/2014/chart" uri="{C3380CC4-5D6E-409C-BE32-E72D297353CC}">
              <c16:uniqueId val="{00000003-AAB6-4D4E-9403-8BD24769C976}"/>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8.1275366060124412</c:v>
                </c:pt>
                <c:pt idx="1">
                  <c:v>8.1324234631552628</c:v>
                </c:pt>
                <c:pt idx="2">
                  <c:v>8.1333436946200806</c:v>
                </c:pt>
                <c:pt idx="3">
                  <c:v>8.1363762935119013</c:v>
                </c:pt>
                <c:pt idx="4">
                  <c:v>8.1371220060123761</c:v>
                </c:pt>
                <c:pt idx="5">
                  <c:v>8.1380389060125395</c:v>
                </c:pt>
                <c:pt idx="6">
                  <c:v>8.138755206012334</c:v>
                </c:pt>
                <c:pt idx="7">
                  <c:v>8.1394735060125214</c:v>
                </c:pt>
                <c:pt idx="8">
                  <c:v>8.140071006012036</c:v>
                </c:pt>
                <c:pt idx="9">
                  <c:v>8.1406051060124156</c:v>
                </c:pt>
                <c:pt idx="10">
                  <c:v>8.140886606012387</c:v>
                </c:pt>
                <c:pt idx="11">
                  <c:v>8.1440834481176267</c:v>
                </c:pt>
                <c:pt idx="12">
                  <c:v>8.1434300060122524</c:v>
                </c:pt>
                <c:pt idx="13">
                  <c:v>8.1430870060122658</c:v>
                </c:pt>
                <c:pt idx="14">
                  <c:v>8.1418972060124162</c:v>
                </c:pt>
                <c:pt idx="15">
                  <c:v>8.1392165060121471</c:v>
                </c:pt>
                <c:pt idx="16">
                  <c:v>8.1355173060122326</c:v>
                </c:pt>
                <c:pt idx="17">
                  <c:v>8.1324956060124265</c:v>
                </c:pt>
                <c:pt idx="18">
                  <c:v>8.113532089883293</c:v>
                </c:pt>
                <c:pt idx="19">
                  <c:v>8.1051641817698084</c:v>
                </c:pt>
                <c:pt idx="20">
                  <c:v>8.0890338060128357</c:v>
                </c:pt>
                <c:pt idx="21">
                  <c:v>8.082939206012</c:v>
                </c:pt>
                <c:pt idx="22">
                  <c:v>8.0554607060121413</c:v>
                </c:pt>
                <c:pt idx="23">
                  <c:v>7.7753916060129455</c:v>
                </c:pt>
                <c:pt idx="24">
                  <c:v>7.7145628060128075</c:v>
                </c:pt>
                <c:pt idx="25">
                  <c:v>7.8996220060121942</c:v>
                </c:pt>
                <c:pt idx="26">
                  <c:v>8.0334011158162895</c:v>
                </c:pt>
                <c:pt idx="27">
                  <c:v>8.7931857131552675</c:v>
                </c:pt>
                <c:pt idx="28">
                  <c:v>8.9425566060125021</c:v>
                </c:pt>
                <c:pt idx="29">
                  <c:v>9.2850367060120931</c:v>
                </c:pt>
                <c:pt idx="30">
                  <c:v>9.9156647060128904</c:v>
                </c:pt>
                <c:pt idx="31">
                  <c:v>10.451055406012657</c:v>
                </c:pt>
                <c:pt idx="32">
                  <c:v>10.694540399115638</c:v>
                </c:pt>
                <c:pt idx="33">
                  <c:v>10.658764066329653</c:v>
                </c:pt>
                <c:pt idx="34">
                  <c:v>10.642300906012409</c:v>
                </c:pt>
                <c:pt idx="35">
                  <c:v>10.621761106012357</c:v>
                </c:pt>
                <c:pt idx="36">
                  <c:v>10.555609606012936</c:v>
                </c:pt>
                <c:pt idx="37">
                  <c:v>10.299067616113192</c:v>
                </c:pt>
                <c:pt idx="38">
                  <c:v>10.029711906012849</c:v>
                </c:pt>
                <c:pt idx="39">
                  <c:v>9.3828063060123696</c:v>
                </c:pt>
                <c:pt idx="40">
                  <c:v>8.2405784339695884</c:v>
                </c:pt>
                <c:pt idx="41">
                  <c:v>3.2335849158718162</c:v>
                </c:pt>
                <c:pt idx="42">
                  <c:v>2.399634606012242</c:v>
                </c:pt>
                <c:pt idx="43">
                  <c:v>2.0758485060122922</c:v>
                </c:pt>
                <c:pt idx="44">
                  <c:v>1.3253841060124643</c:v>
                </c:pt>
                <c:pt idx="45">
                  <c:v>0.15123490601236256</c:v>
                </c:pt>
                <c:pt idx="46">
                  <c:v>-1.1481669939874877</c:v>
                </c:pt>
                <c:pt idx="47">
                  <c:v>-2.7055281899058485</c:v>
                </c:pt>
                <c:pt idx="48">
                  <c:v>-3.4387101939875464</c:v>
                </c:pt>
                <c:pt idx="49">
                  <c:v>-7.7304983939875882</c:v>
                </c:pt>
                <c:pt idx="50">
                  <c:v>-8.0388671939874001</c:v>
                </c:pt>
                <c:pt idx="51">
                  <c:v>-8.4604688939873967</c:v>
                </c:pt>
                <c:pt idx="52">
                  <c:v>-8.9811523939871307</c:v>
                </c:pt>
                <c:pt idx="53">
                  <c:v>-9.6470154939876096</c:v>
                </c:pt>
                <c:pt idx="54">
                  <c:v>-10.717539693987575</c:v>
                </c:pt>
                <c:pt idx="55">
                  <c:v>-11.690065254452392</c:v>
                </c:pt>
                <c:pt idx="56">
                  <c:v>-10.594634932449125</c:v>
                </c:pt>
                <c:pt idx="57">
                  <c:v>-9.7446766939872163</c:v>
                </c:pt>
                <c:pt idx="58">
                  <c:v>-8.4840919939873487</c:v>
                </c:pt>
                <c:pt idx="59">
                  <c:v>-6.6778680939872146</c:v>
                </c:pt>
                <c:pt idx="60">
                  <c:v>-4.7524266939878856</c:v>
                </c:pt>
                <c:pt idx="61">
                  <c:v>-2.3511900939875972</c:v>
                </c:pt>
                <c:pt idx="62">
                  <c:v>-0.85537479398736593</c:v>
                </c:pt>
                <c:pt idx="63">
                  <c:v>0.65431692516121132</c:v>
                </c:pt>
                <c:pt idx="64">
                  <c:v>5.614626034583992</c:v>
                </c:pt>
                <c:pt idx="65">
                  <c:v>7.5620161060120523</c:v>
                </c:pt>
                <c:pt idx="66">
                  <c:v>9.9001726060122479</c:v>
                </c:pt>
                <c:pt idx="67">
                  <c:v>12.804642806012467</c:v>
                </c:pt>
                <c:pt idx="68">
                  <c:v>15.68294110601262</c:v>
                </c:pt>
                <c:pt idx="69">
                  <c:v>19.148574626845701</c:v>
                </c:pt>
                <c:pt idx="70">
                  <c:v>21.757609606012593</c:v>
                </c:pt>
                <c:pt idx="71">
                  <c:v>23.495146606012227</c:v>
                </c:pt>
                <c:pt idx="72">
                  <c:v>24.057386606012429</c:v>
                </c:pt>
                <c:pt idx="73">
                  <c:v>26.296686164836288</c:v>
                </c:pt>
                <c:pt idx="74">
                  <c:v>26.566092606011992</c:v>
                </c:pt>
                <c:pt idx="75">
                  <c:v>26.194274606012598</c:v>
                </c:pt>
                <c:pt idx="76">
                  <c:v>25.141267636939986</c:v>
                </c:pt>
                <c:pt idx="77">
                  <c:v>23.306212006012416</c:v>
                </c:pt>
                <c:pt idx="78">
                  <c:v>21.305532906012857</c:v>
                </c:pt>
                <c:pt idx="79">
                  <c:v>18.641419606012292</c:v>
                </c:pt>
                <c:pt idx="80">
                  <c:v>16.384871906012293</c:v>
                </c:pt>
                <c:pt idx="81">
                  <c:v>14.828026606012557</c:v>
                </c:pt>
                <c:pt idx="82">
                  <c:v>4.6956652627284967</c:v>
                </c:pt>
                <c:pt idx="83">
                  <c:v>2.6178383060127572</c:v>
                </c:pt>
                <c:pt idx="84">
                  <c:v>0.71984010601222792</c:v>
                </c:pt>
                <c:pt idx="85">
                  <c:v>-1.4359523939873355</c:v>
                </c:pt>
                <c:pt idx="86">
                  <c:v>-3.2827340939875711</c:v>
                </c:pt>
                <c:pt idx="87">
                  <c:v>-5.407576149089536</c:v>
                </c:pt>
                <c:pt idx="88">
                  <c:v>-7.1862324939874469</c:v>
                </c:pt>
                <c:pt idx="89">
                  <c:v>-8.307176393987433</c:v>
                </c:pt>
                <c:pt idx="90">
                  <c:v>-12.840591599115655</c:v>
                </c:pt>
                <c:pt idx="91">
                  <c:v>-13.577421193986865</c:v>
                </c:pt>
                <c:pt idx="92">
                  <c:v>-15.111918693987818</c:v>
                </c:pt>
                <c:pt idx="93">
                  <c:v>-16.599094321822562</c:v>
                </c:pt>
                <c:pt idx="94">
                  <c:v>-18.105423193987789</c:v>
                </c:pt>
                <c:pt idx="95">
                  <c:v>-19.716010793987707</c:v>
                </c:pt>
                <c:pt idx="96">
                  <c:v>-20.858203293987387</c:v>
                </c:pt>
                <c:pt idx="97">
                  <c:v>-21.433207793987592</c:v>
                </c:pt>
                <c:pt idx="98">
                  <c:v>-21.557473193987775</c:v>
                </c:pt>
                <c:pt idx="99">
                  <c:v>-16.796314303078574</c:v>
                </c:pt>
                <c:pt idx="100">
                  <c:v>-14.981363893987563</c:v>
                </c:pt>
                <c:pt idx="101">
                  <c:v>-13.361214693986923</c:v>
                </c:pt>
                <c:pt idx="102">
                  <c:v>-11.362197193987683</c:v>
                </c:pt>
                <c:pt idx="103">
                  <c:v>-9.7237775939876627</c:v>
                </c:pt>
                <c:pt idx="104">
                  <c:v>-8.1400338990384142</c:v>
                </c:pt>
                <c:pt idx="105">
                  <c:v>-2.7468594233989592</c:v>
                </c:pt>
                <c:pt idx="106">
                  <c:v>-1.0619004939878636</c:v>
                </c:pt>
                <c:pt idx="107">
                  <c:v>-8.0175993987765537E-2</c:v>
                </c:pt>
                <c:pt idx="108">
                  <c:v>2.6634982060121075</c:v>
                </c:pt>
                <c:pt idx="109">
                  <c:v>4.4825737060122748</c:v>
                </c:pt>
                <c:pt idx="110">
                  <c:v>6.1101631060128199</c:v>
                </c:pt>
                <c:pt idx="111">
                  <c:v>7.7420935060123526</c:v>
                </c:pt>
                <c:pt idx="112">
                  <c:v>9.205884306012436</c:v>
                </c:pt>
                <c:pt idx="113">
                  <c:v>10.217080494901509</c:v>
                </c:pt>
                <c:pt idx="114">
                  <c:v>16.245803238665601</c:v>
                </c:pt>
                <c:pt idx="115">
                  <c:v>17.739896906012532</c:v>
                </c:pt>
                <c:pt idx="116">
                  <c:v>19.301067506012501</c:v>
                </c:pt>
                <c:pt idx="117">
                  <c:v>20.478924106012371</c:v>
                </c:pt>
                <c:pt idx="118">
                  <c:v>21.870897506012582</c:v>
                </c:pt>
                <c:pt idx="119">
                  <c:v>23.215775876845626</c:v>
                </c:pt>
                <c:pt idx="120">
                  <c:v>24.726323627289062</c:v>
                </c:pt>
                <c:pt idx="121">
                  <c:v>197.10377262697165</c:v>
                </c:pt>
                <c:pt idx="122">
                  <c:v>30.489918276712416</c:v>
                </c:pt>
                <c:pt idx="123">
                  <c:v>31.660793281012413</c:v>
                </c:pt>
                <c:pt idx="124">
                  <c:v>32.923960656012412</c:v>
                </c:pt>
                <c:pt idx="125">
                  <c:v>33.951482295012418</c:v>
                </c:pt>
                <c:pt idx="126">
                  <c:v>35.117550452012416</c:v>
                </c:pt>
                <c:pt idx="127">
                  <c:v>36.005369433012419</c:v>
                </c:pt>
                <c:pt idx="128">
                  <c:v>36.474752191012421</c:v>
                </c:pt>
                <c:pt idx="129">
                  <c:v>36.478306004449919</c:v>
                </c:pt>
                <c:pt idx="130">
                  <c:v>30.644378628012415</c:v>
                </c:pt>
                <c:pt idx="131">
                  <c:v>10.753961606592682</c:v>
                </c:pt>
                <c:pt idx="132">
                  <c:v>27.06459170601228</c:v>
                </c:pt>
                <c:pt idx="133">
                  <c:v>25.436578506012339</c:v>
                </c:pt>
                <c:pt idx="134">
                  <c:v>23.858991906012719</c:v>
                </c:pt>
                <c:pt idx="135">
                  <c:v>22.421249706012716</c:v>
                </c:pt>
                <c:pt idx="136">
                  <c:v>21.904636606012403</c:v>
                </c:pt>
                <c:pt idx="137">
                  <c:v>15.277028245356703</c:v>
                </c:pt>
                <c:pt idx="138">
                  <c:v>13.92817260601278</c:v>
                </c:pt>
                <c:pt idx="139">
                  <c:v>12.224620006012529</c:v>
                </c:pt>
                <c:pt idx="140">
                  <c:v>9.746774406012733</c:v>
                </c:pt>
                <c:pt idx="141">
                  <c:v>7.5202749060122898</c:v>
                </c:pt>
                <c:pt idx="142">
                  <c:v>5.3861960060123835</c:v>
                </c:pt>
                <c:pt idx="143">
                  <c:v>3.47341870601214</c:v>
                </c:pt>
                <c:pt idx="144">
                  <c:v>2.4217235290892773</c:v>
                </c:pt>
                <c:pt idx="145">
                  <c:v>-2.2676532053084628</c:v>
                </c:pt>
                <c:pt idx="146">
                  <c:v>-3.882170464694795</c:v>
                </c:pt>
                <c:pt idx="147">
                  <c:v>-5.7616760939874752</c:v>
                </c:pt>
                <c:pt idx="148">
                  <c:v>-7.5562111939876075</c:v>
                </c:pt>
                <c:pt idx="149">
                  <c:v>-8.9829596939874108</c:v>
                </c:pt>
                <c:pt idx="150">
                  <c:v>-9.8416212939875294</c:v>
                </c:pt>
                <c:pt idx="151">
                  <c:v>-10.470440893987458</c:v>
                </c:pt>
                <c:pt idx="152">
                  <c:v>-10.527854372248427</c:v>
                </c:pt>
                <c:pt idx="153">
                  <c:v>-6.4765323550264924</c:v>
                </c:pt>
                <c:pt idx="154">
                  <c:v>-4.1873685939877276</c:v>
                </c:pt>
                <c:pt idx="155">
                  <c:v>-1.6945585939876509</c:v>
                </c:pt>
                <c:pt idx="156">
                  <c:v>1.0651661060122848</c:v>
                </c:pt>
                <c:pt idx="157">
                  <c:v>3.4506852060129205</c:v>
                </c:pt>
                <c:pt idx="158">
                  <c:v>5.7016908060127918</c:v>
                </c:pt>
                <c:pt idx="159">
                  <c:v>7.6405677171233748</c:v>
                </c:pt>
                <c:pt idx="160">
                  <c:v>9.2923722443101298</c:v>
                </c:pt>
                <c:pt idx="161">
                  <c:v>10.744680891726787</c:v>
                </c:pt>
                <c:pt idx="162">
                  <c:v>16.552266606012338</c:v>
                </c:pt>
                <c:pt idx="163">
                  <c:v>17.941651406012525</c:v>
                </c:pt>
                <c:pt idx="164">
                  <c:v>20.343377306012215</c:v>
                </c:pt>
                <c:pt idx="165">
                  <c:v>22.487038506012439</c:v>
                </c:pt>
                <c:pt idx="166">
                  <c:v>24.685647212072766</c:v>
                </c:pt>
                <c:pt idx="167">
                  <c:v>26.427113706012179</c:v>
                </c:pt>
                <c:pt idx="168">
                  <c:v>28.388390806012652</c:v>
                </c:pt>
                <c:pt idx="169">
                  <c:v>174.61835574834947</c:v>
                </c:pt>
                <c:pt idx="170">
                  <c:v>34.593548999455038</c:v>
                </c:pt>
                <c:pt idx="171">
                  <c:v>35.282954323720752</c:v>
                </c:pt>
                <c:pt idx="172">
                  <c:v>35.672896802012417</c:v>
                </c:pt>
                <c:pt idx="173">
                  <c:v>35.812611893012416</c:v>
                </c:pt>
                <c:pt idx="174">
                  <c:v>35.719060472012416</c:v>
                </c:pt>
                <c:pt idx="175">
                  <c:v>35.40891073701242</c:v>
                </c:pt>
                <c:pt idx="176">
                  <c:v>34.719737995486092</c:v>
                </c:pt>
                <c:pt idx="177">
                  <c:v>33.661049977922531</c:v>
                </c:pt>
                <c:pt idx="178">
                  <c:v>27.892897320298246</c:v>
                </c:pt>
                <c:pt idx="179">
                  <c:v>26.756701106011931</c:v>
                </c:pt>
                <c:pt idx="180">
                  <c:v>24.368810106012418</c:v>
                </c:pt>
                <c:pt idx="181">
                  <c:v>22.174259595702793</c:v>
                </c:pt>
                <c:pt idx="182">
                  <c:v>18.819384306012822</c:v>
                </c:pt>
                <c:pt idx="183">
                  <c:v>15.840170806012296</c:v>
                </c:pt>
                <c:pt idx="184">
                  <c:v>12.553384706012494</c:v>
                </c:pt>
                <c:pt idx="185">
                  <c:v>8.8770972060124365</c:v>
                </c:pt>
                <c:pt idx="186">
                  <c:v>6.5638461372625017</c:v>
                </c:pt>
                <c:pt idx="187">
                  <c:v>-3.897752393987659</c:v>
                </c:pt>
                <c:pt idx="188">
                  <c:v>-5.3428519798463157</c:v>
                </c:pt>
                <c:pt idx="189">
                  <c:v>-7.649154893987415</c:v>
                </c:pt>
                <c:pt idx="190">
                  <c:v>-9.3764161939875947</c:v>
                </c:pt>
                <c:pt idx="191">
                  <c:v>-11.392911414820944</c:v>
                </c:pt>
                <c:pt idx="192">
                  <c:v>-13.286453893987854</c:v>
                </c:pt>
                <c:pt idx="193">
                  <c:v>-14.603727755690031</c:v>
                </c:pt>
                <c:pt idx="194">
                  <c:v>-14.772676251130335</c:v>
                </c:pt>
                <c:pt idx="195">
                  <c:v>-13.85393699398746</c:v>
                </c:pt>
                <c:pt idx="196">
                  <c:v>-12.629448493987738</c:v>
                </c:pt>
                <c:pt idx="197">
                  <c:v>-11.393072693987435</c:v>
                </c:pt>
                <c:pt idx="198">
                  <c:v>-10.021528993987587</c:v>
                </c:pt>
                <c:pt idx="199">
                  <c:v>-8.4612110939873872</c:v>
                </c:pt>
                <c:pt idx="200">
                  <c:v>-6.5900233939873232</c:v>
                </c:pt>
                <c:pt idx="201">
                  <c:v>-5.2075033939876079</c:v>
                </c:pt>
                <c:pt idx="202">
                  <c:v>1.4606366060124429</c:v>
                </c:pt>
                <c:pt idx="203">
                  <c:v>2.9063164060120954</c:v>
                </c:pt>
                <c:pt idx="204">
                  <c:v>5.2075616060124759</c:v>
                </c:pt>
                <c:pt idx="205">
                  <c:v>7.1210245060123754</c:v>
                </c:pt>
                <c:pt idx="206">
                  <c:v>8.4605503173529115</c:v>
                </c:pt>
                <c:pt idx="207">
                  <c:v>9.9723744060123778</c:v>
                </c:pt>
                <c:pt idx="208">
                  <c:v>11.448359106012859</c:v>
                </c:pt>
                <c:pt idx="209">
                  <c:v>12.739150921802107</c:v>
                </c:pt>
                <c:pt idx="210">
                  <c:v>17.768475177440749</c:v>
                </c:pt>
                <c:pt idx="211">
                  <c:v>18.506274626845837</c:v>
                </c:pt>
                <c:pt idx="212">
                  <c:v>19.185479806012566</c:v>
                </c:pt>
                <c:pt idx="213">
                  <c:v>19.687887506012217</c:v>
                </c:pt>
                <c:pt idx="214">
                  <c:v>20.027268306012402</c:v>
                </c:pt>
                <c:pt idx="215">
                  <c:v>20.190537306012246</c:v>
                </c:pt>
                <c:pt idx="216">
                  <c:v>20.066754906012378</c:v>
                </c:pt>
                <c:pt idx="217">
                  <c:v>19.811342468081151</c:v>
                </c:pt>
                <c:pt idx="218">
                  <c:v>13.896397034583586</c:v>
                </c:pt>
                <c:pt idx="219">
                  <c:v>11.649594006012151</c:v>
                </c:pt>
                <c:pt idx="220">
                  <c:v>9.479127658643975</c:v>
                </c:pt>
                <c:pt idx="221">
                  <c:v>7.5213689060127678</c:v>
                </c:pt>
                <c:pt idx="222">
                  <c:v>4.886209906012553</c:v>
                </c:pt>
                <c:pt idx="223">
                  <c:v>2.8424965060127221</c:v>
                </c:pt>
                <c:pt idx="224">
                  <c:v>0.62656195954765792</c:v>
                </c:pt>
                <c:pt idx="225">
                  <c:v>-1.3899535939876131</c:v>
                </c:pt>
                <c:pt idx="226">
                  <c:v>-3.1895912939875615</c:v>
                </c:pt>
                <c:pt idx="227">
                  <c:v>-4.8583296939876703</c:v>
                </c:pt>
                <c:pt idx="228">
                  <c:v>-6.1570663939879609</c:v>
                </c:pt>
                <c:pt idx="229">
                  <c:v>-7.7150010707550081</c:v>
                </c:pt>
                <c:pt idx="230">
                  <c:v>-9.431182393987271</c:v>
                </c:pt>
                <c:pt idx="231">
                  <c:v>-11.924944993987751</c:v>
                </c:pt>
                <c:pt idx="232">
                  <c:v>-14.053810093987394</c:v>
                </c:pt>
                <c:pt idx="233">
                  <c:v>-15.928556297213092</c:v>
                </c:pt>
                <c:pt idx="234">
                  <c:v>-17.904266193987482</c:v>
                </c:pt>
                <c:pt idx="235">
                  <c:v>-19.959044493987435</c:v>
                </c:pt>
                <c:pt idx="236">
                  <c:v>-22.379299293987728</c:v>
                </c:pt>
                <c:pt idx="237">
                  <c:v>-24.539635393987496</c:v>
                </c:pt>
                <c:pt idx="238">
                  <c:v>-26.678029593987603</c:v>
                </c:pt>
                <c:pt idx="239">
                  <c:v>-28.19823869398725</c:v>
                </c:pt>
                <c:pt idx="240">
                  <c:v>-29.326552793987943</c:v>
                </c:pt>
                <c:pt idx="241">
                  <c:v>-29.465128949543484</c:v>
                </c:pt>
                <c:pt idx="242">
                  <c:v>-28.798112893987636</c:v>
                </c:pt>
                <c:pt idx="243">
                  <c:v>-27.452363893987737</c:v>
                </c:pt>
                <c:pt idx="244">
                  <c:v>-25.691476393987543</c:v>
                </c:pt>
                <c:pt idx="245">
                  <c:v>-23.590807693987685</c:v>
                </c:pt>
                <c:pt idx="246">
                  <c:v>-21.721340693987585</c:v>
                </c:pt>
                <c:pt idx="247">
                  <c:v>-20.120809393987813</c:v>
                </c:pt>
                <c:pt idx="248">
                  <c:v>-18.807864693987639</c:v>
                </c:pt>
                <c:pt idx="249">
                  <c:v>-17.417629480944001</c:v>
                </c:pt>
                <c:pt idx="250">
                  <c:v>-15.880290893987464</c:v>
                </c:pt>
                <c:pt idx="251">
                  <c:v>-14.159316993987474</c:v>
                </c:pt>
                <c:pt idx="252">
                  <c:v>-13.111520393987504</c:v>
                </c:pt>
                <c:pt idx="253">
                  <c:v>-11.933334684310054</c:v>
                </c:pt>
                <c:pt idx="254">
                  <c:v>-11.019796222270926</c:v>
                </c:pt>
                <c:pt idx="255">
                  <c:v>-9.889032393987506</c:v>
                </c:pt>
                <c:pt idx="256">
                  <c:v>-8.7350948939875792</c:v>
                </c:pt>
                <c:pt idx="257">
                  <c:v>-7.305880666715197</c:v>
                </c:pt>
                <c:pt idx="258">
                  <c:v>-5.7111008939878474</c:v>
                </c:pt>
                <c:pt idx="259">
                  <c:v>-3.7072391939878884</c:v>
                </c:pt>
                <c:pt idx="260">
                  <c:v>-1.9295195939872514</c:v>
                </c:pt>
                <c:pt idx="261">
                  <c:v>0.35245072972368519</c:v>
                </c:pt>
                <c:pt idx="262">
                  <c:v>2.4720138787396451</c:v>
                </c:pt>
                <c:pt idx="263">
                  <c:v>4.6693468060124275</c:v>
                </c:pt>
                <c:pt idx="264">
                  <c:v>6.4074302060127621</c:v>
                </c:pt>
                <c:pt idx="265">
                  <c:v>8.9735226698419552</c:v>
                </c:pt>
                <c:pt idx="266">
                  <c:v>11.336907506012565</c:v>
                </c:pt>
                <c:pt idx="267">
                  <c:v>13.184659906012271</c:v>
                </c:pt>
                <c:pt idx="268">
                  <c:v>14.503134806012113</c:v>
                </c:pt>
                <c:pt idx="269">
                  <c:v>15.426013106012149</c:v>
                </c:pt>
                <c:pt idx="270">
                  <c:v>16.179372006012457</c:v>
                </c:pt>
                <c:pt idx="271">
                  <c:v>16.652331506012573</c:v>
                </c:pt>
                <c:pt idx="272">
                  <c:v>16.982407806012318</c:v>
                </c:pt>
                <c:pt idx="273">
                  <c:v>17.047754006012511</c:v>
                </c:pt>
                <c:pt idx="274">
                  <c:v>16.597679133485386</c:v>
                </c:pt>
                <c:pt idx="275">
                  <c:v>16.149167106012513</c:v>
                </c:pt>
                <c:pt idx="276">
                  <c:v>10.175677755437576</c:v>
                </c:pt>
                <c:pt idx="277">
                  <c:v>7.1297364060124124</c:v>
                </c:pt>
                <c:pt idx="278">
                  <c:v>3.7652576060126108</c:v>
                </c:pt>
                <c:pt idx="279">
                  <c:v>-6.8391693987663871E-2</c:v>
                </c:pt>
                <c:pt idx="280">
                  <c:v>-2.9790122939871679</c:v>
                </c:pt>
                <c:pt idx="281">
                  <c:v>-5.6389431939877426</c:v>
                </c:pt>
                <c:pt idx="282">
                  <c:v>-7.8568075939878526</c:v>
                </c:pt>
                <c:pt idx="283">
                  <c:v>-11.088405493987793</c:v>
                </c:pt>
                <c:pt idx="284">
                  <c:v>-13.632166828330966</c:v>
                </c:pt>
                <c:pt idx="285">
                  <c:v>-15.787908293987513</c:v>
                </c:pt>
                <c:pt idx="286">
                  <c:v>-17.333721993987282</c:v>
                </c:pt>
                <c:pt idx="287">
                  <c:v>-18.616070193987284</c:v>
                </c:pt>
                <c:pt idx="288">
                  <c:v>-19.72664869398794</c:v>
                </c:pt>
                <c:pt idx="289">
                  <c:v>-20.186471093987834</c:v>
                </c:pt>
                <c:pt idx="290">
                  <c:v>-20.076421691859807</c:v>
                </c:pt>
                <c:pt idx="291">
                  <c:v>-19.55212069398759</c:v>
                </c:pt>
                <c:pt idx="292">
                  <c:v>-18.882615393987962</c:v>
                </c:pt>
                <c:pt idx="293">
                  <c:v>-18.083107193987573</c:v>
                </c:pt>
                <c:pt idx="294">
                  <c:v>-17.150743693987621</c:v>
                </c:pt>
                <c:pt idx="295">
                  <c:v>-16.531931135923102</c:v>
                </c:pt>
                <c:pt idx="296">
                  <c:v>-15.82201569398795</c:v>
                </c:pt>
                <c:pt idx="297">
                  <c:v>-14.936171993987827</c:v>
                </c:pt>
                <c:pt idx="298">
                  <c:v>-14.176040493987145</c:v>
                </c:pt>
                <c:pt idx="299">
                  <c:v>-13.012305293987751</c:v>
                </c:pt>
                <c:pt idx="300">
                  <c:v>-11.987028593987688</c:v>
                </c:pt>
                <c:pt idx="301">
                  <c:v>-10.456889353583492</c:v>
                </c:pt>
                <c:pt idx="302">
                  <c:v>-8.3534438939874889</c:v>
                </c:pt>
                <c:pt idx="303">
                  <c:v>-7.2202005050984752</c:v>
                </c:pt>
                <c:pt idx="304">
                  <c:v>-2.4391666015346658</c:v>
                </c:pt>
                <c:pt idx="305">
                  <c:v>-1.6447066939870609</c:v>
                </c:pt>
                <c:pt idx="306">
                  <c:v>-0.1583217939876107</c:v>
                </c:pt>
                <c:pt idx="307">
                  <c:v>1.190533606012437</c:v>
                </c:pt>
                <c:pt idx="308">
                  <c:v>2.4299067060123463</c:v>
                </c:pt>
                <c:pt idx="309">
                  <c:v>3.729912506012468</c:v>
                </c:pt>
                <c:pt idx="310">
                  <c:v>4.7312910060123414</c:v>
                </c:pt>
                <c:pt idx="311">
                  <c:v>5.536195006012079</c:v>
                </c:pt>
                <c:pt idx="312">
                  <c:v>6.5000663029822618</c:v>
                </c:pt>
                <c:pt idx="313">
                  <c:v>7.6185269060122351</c:v>
                </c:pt>
                <c:pt idx="314">
                  <c:v>8.7826885060125193</c:v>
                </c:pt>
                <c:pt idx="315">
                  <c:v>9.9050613060123425</c:v>
                </c:pt>
                <c:pt idx="316">
                  <c:v>11.085628306012282</c:v>
                </c:pt>
                <c:pt idx="317">
                  <c:v>12.273815606012263</c:v>
                </c:pt>
                <c:pt idx="318">
                  <c:v>13.582070562056131</c:v>
                </c:pt>
                <c:pt idx="319">
                  <c:v>14.746001706012365</c:v>
                </c:pt>
                <c:pt idx="320">
                  <c:v>15.879289506012768</c:v>
                </c:pt>
                <c:pt idx="321">
                  <c:v>17.088644306012114</c:v>
                </c:pt>
                <c:pt idx="322">
                  <c:v>18.389521906012433</c:v>
                </c:pt>
                <c:pt idx="323">
                  <c:v>19.644489636315555</c:v>
                </c:pt>
                <c:pt idx="324">
                  <c:v>20.935712106012843</c:v>
                </c:pt>
                <c:pt idx="325">
                  <c:v>22.014445306012149</c:v>
                </c:pt>
                <c:pt idx="326">
                  <c:v>22.680871606012673</c:v>
                </c:pt>
                <c:pt idx="327">
                  <c:v>23.063828506012456</c:v>
                </c:pt>
                <c:pt idx="328">
                  <c:v>23.028927106012944</c:v>
                </c:pt>
                <c:pt idx="329">
                  <c:v>22.419415606012208</c:v>
                </c:pt>
                <c:pt idx="330">
                  <c:v>21.305630406012384</c:v>
                </c:pt>
                <c:pt idx="331">
                  <c:v>19.787729006012412</c:v>
                </c:pt>
                <c:pt idx="332">
                  <c:v>18.198836506012313</c:v>
                </c:pt>
                <c:pt idx="333">
                  <c:v>16.301866106012554</c:v>
                </c:pt>
                <c:pt idx="334">
                  <c:v>14.325162606012569</c:v>
                </c:pt>
                <c:pt idx="335">
                  <c:v>12.004187206012105</c:v>
                </c:pt>
                <c:pt idx="336">
                  <c:v>9.5406028060121599</c:v>
                </c:pt>
                <c:pt idx="337">
                  <c:v>7.0728113060123547</c:v>
                </c:pt>
                <c:pt idx="338">
                  <c:v>5.0051472120733962</c:v>
                </c:pt>
                <c:pt idx="339">
                  <c:v>2.8071533060123812</c:v>
                </c:pt>
                <c:pt idx="340">
                  <c:v>1.1280979060120586</c:v>
                </c:pt>
                <c:pt idx="341">
                  <c:v>-0.87449679398780233</c:v>
                </c:pt>
                <c:pt idx="342">
                  <c:v>-2.735992093987349</c:v>
                </c:pt>
                <c:pt idx="343">
                  <c:v>-4.5699384466192186</c:v>
                </c:pt>
                <c:pt idx="344">
                  <c:v>-6.5176281939875338</c:v>
                </c:pt>
                <c:pt idx="345">
                  <c:v>-8.7447047939874523</c:v>
                </c:pt>
                <c:pt idx="346">
                  <c:v>-11.043438393987273</c:v>
                </c:pt>
                <c:pt idx="347">
                  <c:v>-13.490192693987964</c:v>
                </c:pt>
                <c:pt idx="348">
                  <c:v>-15.427506393987628</c:v>
                </c:pt>
                <c:pt idx="349">
                  <c:v>-17.048462569245643</c:v>
                </c:pt>
                <c:pt idx="350">
                  <c:v>-18.396163193987533</c:v>
                </c:pt>
                <c:pt idx="351">
                  <c:v>-19.761767993987505</c:v>
                </c:pt>
                <c:pt idx="352">
                  <c:v>-20.811634093987195</c:v>
                </c:pt>
                <c:pt idx="353">
                  <c:v>-21.585910993987611</c:v>
                </c:pt>
                <c:pt idx="354">
                  <c:v>-21.887076121260392</c:v>
                </c:pt>
                <c:pt idx="355">
                  <c:v>-22.134800593987606</c:v>
                </c:pt>
                <c:pt idx="356">
                  <c:v>-22.29706729398707</c:v>
                </c:pt>
                <c:pt idx="357">
                  <c:v>-22.077694293987562</c:v>
                </c:pt>
                <c:pt idx="358">
                  <c:v>-21.557465093987545</c:v>
                </c:pt>
                <c:pt idx="359">
                  <c:v>-20.791612838431874</c:v>
                </c:pt>
                <c:pt idx="360">
                  <c:v>-20.002606165071981</c:v>
                </c:pt>
                <c:pt idx="361">
                  <c:v>-15.766714972935048</c:v>
                </c:pt>
                <c:pt idx="362">
                  <c:v>-14.964946193987643</c:v>
                </c:pt>
                <c:pt idx="363">
                  <c:v>-13.47275139398748</c:v>
                </c:pt>
                <c:pt idx="364">
                  <c:v>-12.169368293987404</c:v>
                </c:pt>
                <c:pt idx="365">
                  <c:v>-10.730990734413282</c:v>
                </c:pt>
                <c:pt idx="366">
                  <c:v>-9.1752369939876957</c:v>
                </c:pt>
                <c:pt idx="367">
                  <c:v>-7.3877755939873708</c:v>
                </c:pt>
                <c:pt idx="368">
                  <c:v>-5.679053393987644</c:v>
                </c:pt>
                <c:pt idx="369">
                  <c:v>-3.7815591939873201</c:v>
                </c:pt>
                <c:pt idx="370">
                  <c:v>-2.0834585026831718</c:v>
                </c:pt>
                <c:pt idx="371">
                  <c:v>5.1355106012536567E-2</c:v>
                </c:pt>
                <c:pt idx="372">
                  <c:v>2.2398906060122528</c:v>
                </c:pt>
                <c:pt idx="373">
                  <c:v>4.5788870060124651</c:v>
                </c:pt>
                <c:pt idx="374">
                  <c:v>6.7614737060122962</c:v>
                </c:pt>
                <c:pt idx="375">
                  <c:v>8.8359031716687042</c:v>
                </c:pt>
                <c:pt idx="376">
                  <c:v>11.248102406012279</c:v>
                </c:pt>
                <c:pt idx="377">
                  <c:v>13.065082006012474</c:v>
                </c:pt>
                <c:pt idx="378">
                  <c:v>14.96037740601237</c:v>
                </c:pt>
                <c:pt idx="379">
                  <c:v>16.913287206012811</c:v>
                </c:pt>
                <c:pt idx="380">
                  <c:v>18.864781555507378</c:v>
                </c:pt>
                <c:pt idx="381">
                  <c:v>21.129725606012769</c:v>
                </c:pt>
                <c:pt idx="382">
                  <c:v>23.121623106012649</c:v>
                </c:pt>
                <c:pt idx="383">
                  <c:v>24.793106106012161</c:v>
                </c:pt>
                <c:pt idx="384">
                  <c:v>26.154894006012583</c:v>
                </c:pt>
                <c:pt idx="385">
                  <c:v>26.950189006012479</c:v>
                </c:pt>
                <c:pt idx="386">
                  <c:v>27.694768693924303</c:v>
                </c:pt>
                <c:pt idx="387">
                  <c:v>27.843500306012302</c:v>
                </c:pt>
                <c:pt idx="388">
                  <c:v>27.615926806012126</c:v>
                </c:pt>
                <c:pt idx="389">
                  <c:v>27.349331906012324</c:v>
                </c:pt>
                <c:pt idx="390">
                  <c:v>26.837976106012619</c:v>
                </c:pt>
                <c:pt idx="391">
                  <c:v>25.977025315690199</c:v>
                </c:pt>
                <c:pt idx="392">
                  <c:v>24.65555450601245</c:v>
                </c:pt>
                <c:pt idx="393">
                  <c:v>23.489322406012619</c:v>
                </c:pt>
                <c:pt idx="394">
                  <c:v>21.831681306012356</c:v>
                </c:pt>
                <c:pt idx="395">
                  <c:v>19.675331306012836</c:v>
                </c:pt>
                <c:pt idx="396">
                  <c:v>17.747895627751703</c:v>
                </c:pt>
                <c:pt idx="397">
                  <c:v>14.713789806012372</c:v>
                </c:pt>
                <c:pt idx="398">
                  <c:v>12.336064806012374</c:v>
                </c:pt>
                <c:pt idx="399">
                  <c:v>9.9254224060121174</c:v>
                </c:pt>
                <c:pt idx="400">
                  <c:v>7.3813506060124752</c:v>
                </c:pt>
                <c:pt idx="401">
                  <c:v>4.8637679191438821</c:v>
                </c:pt>
                <c:pt idx="402">
                  <c:v>1.8785039255996736</c:v>
                </c:pt>
                <c:pt idx="403">
                  <c:v>-0.40176549398749728</c:v>
                </c:pt>
                <c:pt idx="404">
                  <c:v>-2.4124830939874045</c:v>
                </c:pt>
                <c:pt idx="405">
                  <c:v>-4.0932353939875128</c:v>
                </c:pt>
                <c:pt idx="406">
                  <c:v>-6.0223979939877808</c:v>
                </c:pt>
                <c:pt idx="407">
                  <c:v>-7.7515194154927229</c:v>
                </c:pt>
                <c:pt idx="408">
                  <c:v>-9.7145609939878881</c:v>
                </c:pt>
                <c:pt idx="409">
                  <c:v>-11.727523093987301</c:v>
                </c:pt>
                <c:pt idx="410">
                  <c:v>-13.958760593987662</c:v>
                </c:pt>
                <c:pt idx="411">
                  <c:v>-15.613990393987237</c:v>
                </c:pt>
                <c:pt idx="412">
                  <c:v>-17.283510175596561</c:v>
                </c:pt>
                <c:pt idx="413">
                  <c:v>-18.399381093986946</c:v>
                </c:pt>
                <c:pt idx="414">
                  <c:v>-19.456718993987678</c:v>
                </c:pt>
                <c:pt idx="415">
                  <c:v>-20.253233393987713</c:v>
                </c:pt>
                <c:pt idx="416">
                  <c:v>-20.966986993987788</c:v>
                </c:pt>
                <c:pt idx="417">
                  <c:v>-21.1331124157267</c:v>
                </c:pt>
                <c:pt idx="418">
                  <c:v>-20.811924793987757</c:v>
                </c:pt>
                <c:pt idx="419">
                  <c:v>-20.601723393987569</c:v>
                </c:pt>
                <c:pt idx="420">
                  <c:v>-19.269768393987633</c:v>
                </c:pt>
                <c:pt idx="421">
                  <c:v>-18.621144793987398</c:v>
                </c:pt>
                <c:pt idx="422">
                  <c:v>-17.063874193987587</c:v>
                </c:pt>
                <c:pt idx="423">
                  <c:v>-15.209527793987817</c:v>
                </c:pt>
                <c:pt idx="424">
                  <c:v>-13.395357350031745</c:v>
                </c:pt>
                <c:pt idx="425">
                  <c:v>-10.396985293987356</c:v>
                </c:pt>
                <c:pt idx="426">
                  <c:v>-6.8679507939879016</c:v>
                </c:pt>
                <c:pt idx="427">
                  <c:v>-2.7657121439873862</c:v>
                </c:pt>
                <c:pt idx="428">
                  <c:v>8.0182235290893829</c:v>
                </c:pt>
                <c:pt idx="429">
                  <c:v>9.5356943060123314</c:v>
                </c:pt>
                <c:pt idx="430">
                  <c:v>12.112728748869941</c:v>
                </c:pt>
                <c:pt idx="431">
                  <c:v>14.258281606012375</c:v>
                </c:pt>
                <c:pt idx="432">
                  <c:v>16.598156706012404</c:v>
                </c:pt>
                <c:pt idx="433">
                  <c:v>18.694582406012515</c:v>
                </c:pt>
                <c:pt idx="434">
                  <c:v>20.601555706012576</c:v>
                </c:pt>
                <c:pt idx="435">
                  <c:v>21.934753923085921</c:v>
                </c:pt>
                <c:pt idx="436">
                  <c:v>22.553320154399344</c:v>
                </c:pt>
                <c:pt idx="437">
                  <c:v>22.781585177441187</c:v>
                </c:pt>
                <c:pt idx="438">
                  <c:v>22.017177406012323</c:v>
                </c:pt>
                <c:pt idx="439">
                  <c:v>20.968494706012692</c:v>
                </c:pt>
                <c:pt idx="440">
                  <c:v>19.798218006012647</c:v>
                </c:pt>
                <c:pt idx="441">
                  <c:v>18.364128121164029</c:v>
                </c:pt>
                <c:pt idx="442">
                  <c:v>16.749808706012587</c:v>
                </c:pt>
                <c:pt idx="443">
                  <c:v>15.465965906012926</c:v>
                </c:pt>
                <c:pt idx="444">
                  <c:v>13.996922706012427</c:v>
                </c:pt>
                <c:pt idx="445">
                  <c:v>12.616994906012124</c:v>
                </c:pt>
                <c:pt idx="446">
                  <c:v>11.774223878739477</c:v>
                </c:pt>
                <c:pt idx="447">
                  <c:v>11.481236806011978</c:v>
                </c:pt>
                <c:pt idx="448">
                  <c:v>11.446904506012814</c:v>
                </c:pt>
                <c:pt idx="449">
                  <c:v>11.129092506012356</c:v>
                </c:pt>
                <c:pt idx="450">
                  <c:v>10.468164006012572</c:v>
                </c:pt>
                <c:pt idx="451">
                  <c:v>9.7120778305021673</c:v>
                </c:pt>
                <c:pt idx="452">
                  <c:v>9.2875321060124207</c:v>
                </c:pt>
                <c:pt idx="453">
                  <c:v>9.271649306012435</c:v>
                </c:pt>
                <c:pt idx="454">
                  <c:v>9.2781383060126501</c:v>
                </c:pt>
                <c:pt idx="455">
                  <c:v>9.0785196060124491</c:v>
                </c:pt>
                <c:pt idx="456">
                  <c:v>8.7955990528208332</c:v>
                </c:pt>
                <c:pt idx="457">
                  <c:v>8.7044954060121</c:v>
                </c:pt>
                <c:pt idx="458">
                  <c:v>8.6160399060125457</c:v>
                </c:pt>
                <c:pt idx="459">
                  <c:v>8.6995852060129124</c:v>
                </c:pt>
                <c:pt idx="460">
                  <c:v>8.9573773060122477</c:v>
                </c:pt>
                <c:pt idx="461">
                  <c:v>9.0926892433748918</c:v>
                </c:pt>
                <c:pt idx="462">
                  <c:v>9.1412950060122427</c:v>
                </c:pt>
                <c:pt idx="463">
                  <c:v>9.1709108060122873</c:v>
                </c:pt>
                <c:pt idx="464">
                  <c:v>9.0478960060127207</c:v>
                </c:pt>
                <c:pt idx="465">
                  <c:v>8.8908233060121944</c:v>
                </c:pt>
                <c:pt idx="466">
                  <c:v>8.9868388886213921</c:v>
                </c:pt>
                <c:pt idx="467">
                  <c:v>9.0859688060125023</c:v>
                </c:pt>
                <c:pt idx="468">
                  <c:v>9.159048306012167</c:v>
                </c:pt>
                <c:pt idx="469">
                  <c:v>9.2727456060125206</c:v>
                </c:pt>
                <c:pt idx="470">
                  <c:v>9.4112391060123315</c:v>
                </c:pt>
                <c:pt idx="471">
                  <c:v>9.4905790302546649</c:v>
                </c:pt>
                <c:pt idx="472">
                  <c:v>9.5235445060125841</c:v>
                </c:pt>
                <c:pt idx="473">
                  <c:v>9.4776276060120637</c:v>
                </c:pt>
                <c:pt idx="474">
                  <c:v>9.3236163060126529</c:v>
                </c:pt>
                <c:pt idx="475">
                  <c:v>9.1819813060123039</c:v>
                </c:pt>
                <c:pt idx="476">
                  <c:v>9.101917237591195</c:v>
                </c:pt>
                <c:pt idx="477">
                  <c:v>9.1821139060121055</c:v>
                </c:pt>
                <c:pt idx="478">
                  <c:v>9.3740658060123252</c:v>
                </c:pt>
                <c:pt idx="479">
                  <c:v>9.5491463060120765</c:v>
                </c:pt>
                <c:pt idx="480">
                  <c:v>9.6301314060122678</c:v>
                </c:pt>
                <c:pt idx="481">
                  <c:v>9.651178323183629</c:v>
                </c:pt>
                <c:pt idx="482">
                  <c:v>9.6628094060125846</c:v>
                </c:pt>
                <c:pt idx="483">
                  <c:v>9.62173460601214</c:v>
                </c:pt>
                <c:pt idx="484">
                  <c:v>9.6061067060123406</c:v>
                </c:pt>
                <c:pt idx="485">
                  <c:v>9.6256958060126436</c:v>
                </c:pt>
                <c:pt idx="486">
                  <c:v>9.6087156586442717</c:v>
                </c:pt>
                <c:pt idx="487">
                  <c:v>9.6760509060122928</c:v>
                </c:pt>
                <c:pt idx="488">
                  <c:v>9.732718706012875</c:v>
                </c:pt>
                <c:pt idx="489">
                  <c:v>9.7789325060122252</c:v>
                </c:pt>
                <c:pt idx="490">
                  <c:v>9.8978262060123399</c:v>
                </c:pt>
                <c:pt idx="491">
                  <c:v>9.940514240420967</c:v>
                </c:pt>
                <c:pt idx="492">
                  <c:v>10.033032906012764</c:v>
                </c:pt>
                <c:pt idx="493">
                  <c:v>10.039770006012319</c:v>
                </c:pt>
                <c:pt idx="494">
                  <c:v>9.9981226929689484</c:v>
                </c:pt>
                <c:pt idx="495">
                  <c:v>10.035955664836095</c:v>
                </c:pt>
                <c:pt idx="496">
                  <c:v>10.026090506012636</c:v>
                </c:pt>
                <c:pt idx="497">
                  <c:v>10.016334170115002</c:v>
                </c:pt>
                <c:pt idx="498">
                  <c:v>10.003718706012378</c:v>
                </c:pt>
                <c:pt idx="499">
                  <c:v>9.9927996060128095</c:v>
                </c:pt>
                <c:pt idx="500">
                  <c:v>9.9838445060124315</c:v>
                </c:pt>
                <c:pt idx="501">
                  <c:v>9.9758987060124724</c:v>
                </c:pt>
                <c:pt idx="502">
                  <c:v>9.9729648668818669</c:v>
                </c:pt>
                <c:pt idx="503">
                  <c:v>9.9923670226791756</c:v>
                </c:pt>
                <c:pt idx="504">
                  <c:v>9.9968486060123638</c:v>
                </c:pt>
                <c:pt idx="505">
                  <c:v>10.005537306012243</c:v>
                </c:pt>
                <c:pt idx="506">
                  <c:v>10.016018606012452</c:v>
                </c:pt>
                <c:pt idx="507">
                  <c:v>10.027172506012519</c:v>
                </c:pt>
                <c:pt idx="508">
                  <c:v>10.03837832318375</c:v>
                </c:pt>
                <c:pt idx="509">
                  <c:v>10.049887406012729</c:v>
                </c:pt>
                <c:pt idx="510">
                  <c:v>10.063859506012264</c:v>
                </c:pt>
                <c:pt idx="511">
                  <c:v>10.076081706012431</c:v>
                </c:pt>
                <c:pt idx="512">
                  <c:v>10.088779806012454</c:v>
                </c:pt>
                <c:pt idx="513">
                  <c:v>10.101608626214457</c:v>
                </c:pt>
                <c:pt idx="514">
                  <c:v>10.112658106012773</c:v>
                </c:pt>
                <c:pt idx="515">
                  <c:v>10.124193606012184</c:v>
                </c:pt>
                <c:pt idx="516">
                  <c:v>10.13480670601281</c:v>
                </c:pt>
                <c:pt idx="517">
                  <c:v>10.143575043512513</c:v>
                </c:pt>
                <c:pt idx="518">
                  <c:v>10.152838106012396</c:v>
                </c:pt>
                <c:pt idx="519">
                  <c:v>10.15705327267905</c:v>
                </c:pt>
                <c:pt idx="520">
                  <c:v>10.175291489733254</c:v>
                </c:pt>
                <c:pt idx="521">
                  <c:v>10.179341706012465</c:v>
                </c:pt>
                <c:pt idx="522">
                  <c:v>10.184586506012536</c:v>
                </c:pt>
                <c:pt idx="523">
                  <c:v>10.189226206012236</c:v>
                </c:pt>
                <c:pt idx="524">
                  <c:v>10.193005265806349</c:v>
                </c:pt>
                <c:pt idx="525">
                  <c:v>10.197339106012421</c:v>
                </c:pt>
                <c:pt idx="526">
                  <c:v>10.200542006012611</c:v>
                </c:pt>
                <c:pt idx="527">
                  <c:v>10.203879706012756</c:v>
                </c:pt>
                <c:pt idx="528">
                  <c:v>10.206200389796393</c:v>
                </c:pt>
                <c:pt idx="529">
                  <c:v>10.21275660601232</c:v>
                </c:pt>
                <c:pt idx="530">
                  <c:v>10.215018706012259</c:v>
                </c:pt>
                <c:pt idx="531">
                  <c:v>10.217319506012487</c:v>
                </c:pt>
                <c:pt idx="532">
                  <c:v>10.21873840601252</c:v>
                </c:pt>
                <c:pt idx="533">
                  <c:v>10.220273106012442</c:v>
                </c:pt>
                <c:pt idx="534">
                  <c:v>10.22149517744073</c:v>
                </c:pt>
                <c:pt idx="535">
                  <c:v>10.222704206012295</c:v>
                </c:pt>
                <c:pt idx="536">
                  <c:v>10.223697806012538</c:v>
                </c:pt>
                <c:pt idx="537">
                  <c:v>10.224678806012506</c:v>
                </c:pt>
                <c:pt idx="538">
                  <c:v>10.225436963155587</c:v>
                </c:pt>
                <c:pt idx="539">
                  <c:v>10.22630870601246</c:v>
                </c:pt>
                <c:pt idx="540">
                  <c:v>10.227009106012602</c:v>
                </c:pt>
                <c:pt idx="541">
                  <c:v>10.227729606012488</c:v>
                </c:pt>
                <c:pt idx="542">
                  <c:v>10.228304206012709</c:v>
                </c:pt>
                <c:pt idx="543">
                  <c:v>10.22881823866517</c:v>
                </c:pt>
                <c:pt idx="544">
                  <c:v>10.229409206012477</c:v>
                </c:pt>
                <c:pt idx="545">
                  <c:v>10.229826390958593</c:v>
                </c:pt>
                <c:pt idx="546">
                  <c:v>10.231026606012463</c:v>
                </c:pt>
                <c:pt idx="547">
                  <c:v>10.231178106012479</c:v>
                </c:pt>
                <c:pt idx="548">
                  <c:v>10.231459629267832</c:v>
                </c:pt>
                <c:pt idx="549">
                  <c:v>10.231693406012042</c:v>
                </c:pt>
                <c:pt idx="550">
                  <c:v>10.232004106012837</c:v>
                </c:pt>
                <c:pt idx="551">
                  <c:v>10.232231306012309</c:v>
                </c:pt>
                <c:pt idx="552">
                  <c:v>10.232398206012604</c:v>
                </c:pt>
                <c:pt idx="553">
                  <c:v>10.232555797931653</c:v>
                </c:pt>
                <c:pt idx="554">
                  <c:v>10.232555772679078</c:v>
                </c:pt>
                <c:pt idx="555">
                  <c:v>10.232231869170235</c:v>
                </c:pt>
                <c:pt idx="556">
                  <c:v>10.232168106012423</c:v>
                </c:pt>
                <c:pt idx="557">
                  <c:v>10.23211320601196</c:v>
                </c:pt>
                <c:pt idx="558">
                  <c:v>10.232175342854546</c:v>
                </c:pt>
                <c:pt idx="559">
                  <c:v>10.232539406012464</c:v>
                </c:pt>
                <c:pt idx="560">
                  <c:v>10.232827406012476</c:v>
                </c:pt>
                <c:pt idx="561">
                  <c:v>10.232986606012403</c:v>
                </c:pt>
                <c:pt idx="562">
                  <c:v>10.233908157736451</c:v>
                </c:pt>
                <c:pt idx="563">
                  <c:v>10.234031095808817</c:v>
                </c:pt>
                <c:pt idx="564">
                  <c:v>10.234148606012596</c:v>
                </c:pt>
                <c:pt idx="565">
                  <c:v>10.234295006012374</c:v>
                </c:pt>
                <c:pt idx="566">
                  <c:v>10.234455406012515</c:v>
                </c:pt>
                <c:pt idx="567">
                  <c:v>10.234572506012981</c:v>
                </c:pt>
                <c:pt idx="568">
                  <c:v>10.234673592313541</c:v>
                </c:pt>
                <c:pt idx="569">
                  <c:v>10.234779019805856</c:v>
                </c:pt>
                <c:pt idx="570">
                  <c:v>10.23514419221938</c:v>
                </c:pt>
                <c:pt idx="571">
                  <c:v>10.235211306012971</c:v>
                </c:pt>
                <c:pt idx="572">
                  <c:v>10.235363306012417</c:v>
                </c:pt>
                <c:pt idx="573">
                  <c:v>10.235524259073614</c:v>
                </c:pt>
                <c:pt idx="574">
                  <c:v>10.235666306012334</c:v>
                </c:pt>
                <c:pt idx="575">
                  <c:v>10.235785891726678</c:v>
                </c:pt>
                <c:pt idx="576">
                  <c:v>10.237249682935513</c:v>
                </c:pt>
                <c:pt idx="577">
                  <c:v>10.237456912134874</c:v>
                </c:pt>
                <c:pt idx="578">
                  <c:v>10.237808206012303</c:v>
                </c:pt>
                <c:pt idx="579">
                  <c:v>10.238136100961938</c:v>
                </c:pt>
                <c:pt idx="580">
                  <c:v>10.238431006011709</c:v>
                </c:pt>
                <c:pt idx="581">
                  <c:v>10.238726806012167</c:v>
                </c:pt>
                <c:pt idx="582">
                  <c:v>10.239456124084668</c:v>
                </c:pt>
                <c:pt idx="583">
                  <c:v>10.25507784057983</c:v>
                </c:pt>
                <c:pt idx="584">
                  <c:v>10.259417906012416</c:v>
                </c:pt>
                <c:pt idx="585">
                  <c:v>10.262876506012461</c:v>
                </c:pt>
                <c:pt idx="586">
                  <c:v>10.267288006012407</c:v>
                </c:pt>
                <c:pt idx="587">
                  <c:v>10.272457830502233</c:v>
                </c:pt>
                <c:pt idx="588">
                  <c:v>10.27777470601275</c:v>
                </c:pt>
                <c:pt idx="589">
                  <c:v>10.282748481012348</c:v>
                </c:pt>
                <c:pt idx="590">
                  <c:v>10.312747341306888</c:v>
                </c:pt>
                <c:pt idx="591">
                  <c:v>10.319793906012436</c:v>
                </c:pt>
                <c:pt idx="592">
                  <c:v>10.327077006012601</c:v>
                </c:pt>
                <c:pt idx="593">
                  <c:v>10.334542126845875</c:v>
                </c:pt>
                <c:pt idx="594">
                  <c:v>10.34119470601253</c:v>
                </c:pt>
                <c:pt idx="595">
                  <c:v>10.34666270601231</c:v>
                </c:pt>
                <c:pt idx="596">
                  <c:v>10.350485806012571</c:v>
                </c:pt>
                <c:pt idx="597">
                  <c:v>10.369236606012421</c:v>
                </c:pt>
                <c:pt idx="598">
                  <c:v>10.372118330150627</c:v>
                </c:pt>
                <c:pt idx="599">
                  <c:v>10.376937906012373</c:v>
                </c:pt>
                <c:pt idx="600">
                  <c:v>10.381261306012178</c:v>
                </c:pt>
                <c:pt idx="601">
                  <c:v>10.385275506012377</c:v>
                </c:pt>
                <c:pt idx="602">
                  <c:v>10.388522306012433</c:v>
                </c:pt>
                <c:pt idx="603">
                  <c:v>10.391819706012555</c:v>
                </c:pt>
                <c:pt idx="604">
                  <c:v>10.393471221397093</c:v>
                </c:pt>
                <c:pt idx="605">
                  <c:v>10.401748806012463</c:v>
                </c:pt>
                <c:pt idx="606">
                  <c:v>10.403647506012433</c:v>
                </c:pt>
                <c:pt idx="607">
                  <c:v>10.405431506012192</c:v>
                </c:pt>
                <c:pt idx="608">
                  <c:v>10.406823206012248</c:v>
                </c:pt>
                <c:pt idx="609">
                  <c:v>10.409181706012205</c:v>
                </c:pt>
                <c:pt idx="610">
                  <c:v>10.411277606012234</c:v>
                </c:pt>
                <c:pt idx="611">
                  <c:v>10.413217215768455</c:v>
                </c:pt>
                <c:pt idx="612">
                  <c:v>10.419176606012414</c:v>
                </c:pt>
                <c:pt idx="613">
                  <c:v>10.419966006012388</c:v>
                </c:pt>
                <c:pt idx="614">
                  <c:v>10.42215380601256</c:v>
                </c:pt>
                <c:pt idx="615">
                  <c:v>10.424238506012514</c:v>
                </c:pt>
                <c:pt idx="616">
                  <c:v>10.426333106012592</c:v>
                </c:pt>
                <c:pt idx="617">
                  <c:v>10.428051076600255</c:v>
                </c:pt>
                <c:pt idx="618">
                  <c:v>10.429792706012464</c:v>
                </c:pt>
                <c:pt idx="619">
                  <c:v>10.43137170601257</c:v>
                </c:pt>
                <c:pt idx="620">
                  <c:v>10.432305272679073</c:v>
                </c:pt>
                <c:pt idx="621">
                  <c:v>10.437625653631088</c:v>
                </c:pt>
                <c:pt idx="622">
                  <c:v>10.4383265060127</c:v>
                </c:pt>
                <c:pt idx="623">
                  <c:v>10.438716257174704</c:v>
                </c:pt>
                <c:pt idx="624">
                  <c:v>10.438943606012813</c:v>
                </c:pt>
                <c:pt idx="625">
                  <c:v>10.439119906012607</c:v>
                </c:pt>
                <c:pt idx="626">
                  <c:v>10.439247272679054</c:v>
                </c:pt>
                <c:pt idx="627">
                  <c:v>10.43972535601246</c:v>
                </c:pt>
                <c:pt idx="628">
                  <c:v>10.439814079696887</c:v>
                </c:pt>
                <c:pt idx="629">
                  <c:v>10.4399954060125</c:v>
                </c:pt>
                <c:pt idx="630">
                  <c:v>10.440098442747981</c:v>
                </c:pt>
                <c:pt idx="631">
                  <c:v>10.440240306012655</c:v>
                </c:pt>
                <c:pt idx="632">
                  <c:v>10.440364806011431</c:v>
                </c:pt>
                <c:pt idx="633">
                  <c:v>10.440446706012622</c:v>
                </c:pt>
                <c:pt idx="634">
                  <c:v>10.440548606012513</c:v>
                </c:pt>
                <c:pt idx="635">
                  <c:v>10.44061007540013</c:v>
                </c:pt>
                <c:pt idx="636">
                  <c:v>10.440787506012398</c:v>
                </c:pt>
                <c:pt idx="637">
                  <c:v>10.441161706012522</c:v>
                </c:pt>
                <c:pt idx="638">
                  <c:v>10.441522906012338</c:v>
                </c:pt>
                <c:pt idx="639">
                  <c:v>10.441787506012432</c:v>
                </c:pt>
                <c:pt idx="640">
                  <c:v>10.442048816538843</c:v>
                </c:pt>
                <c:pt idx="641">
                  <c:v>10.442452606012367</c:v>
                </c:pt>
                <c:pt idx="642">
                  <c:v>10.443043406012421</c:v>
                </c:pt>
                <c:pt idx="643">
                  <c:v>10.443851406012939</c:v>
                </c:pt>
                <c:pt idx="644">
                  <c:v>10.44484630601228</c:v>
                </c:pt>
                <c:pt idx="645">
                  <c:v>10.446108006012665</c:v>
                </c:pt>
                <c:pt idx="646">
                  <c:v>10.447288340706237</c:v>
                </c:pt>
                <c:pt idx="647">
                  <c:v>10.448606506012325</c:v>
                </c:pt>
                <c:pt idx="648">
                  <c:v>10.450159306012338</c:v>
                </c:pt>
                <c:pt idx="649">
                  <c:v>10.451674206012299</c:v>
                </c:pt>
                <c:pt idx="650">
                  <c:v>10.453076406012272</c:v>
                </c:pt>
                <c:pt idx="651">
                  <c:v>10.45436119784911</c:v>
                </c:pt>
                <c:pt idx="652">
                  <c:v>10.455705306012433</c:v>
                </c:pt>
                <c:pt idx="653">
                  <c:v>10.456888806012515</c:v>
                </c:pt>
                <c:pt idx="654">
                  <c:v>10.457798706012071</c:v>
                </c:pt>
                <c:pt idx="655">
                  <c:v>10.459038406012397</c:v>
                </c:pt>
                <c:pt idx="656">
                  <c:v>10.460237830502095</c:v>
                </c:pt>
                <c:pt idx="657">
                  <c:v>10.461748706012273</c:v>
                </c:pt>
                <c:pt idx="658">
                  <c:v>10.462846806012706</c:v>
                </c:pt>
                <c:pt idx="659">
                  <c:v>10.464234106012398</c:v>
                </c:pt>
                <c:pt idx="660">
                  <c:v>10.465334306012281</c:v>
                </c:pt>
                <c:pt idx="661">
                  <c:v>10.466208748869647</c:v>
                </c:pt>
                <c:pt idx="662">
                  <c:v>10.467305106012546</c:v>
                </c:pt>
                <c:pt idx="663">
                  <c:v>10.468096406012435</c:v>
                </c:pt>
                <c:pt idx="664">
                  <c:v>10.469121906012347</c:v>
                </c:pt>
                <c:pt idx="665">
                  <c:v>10.470151906012703</c:v>
                </c:pt>
                <c:pt idx="666">
                  <c:v>10.471042524379769</c:v>
                </c:pt>
                <c:pt idx="667">
                  <c:v>10.471795406012134</c:v>
                </c:pt>
                <c:pt idx="668">
                  <c:v>10.472594106012437</c:v>
                </c:pt>
                <c:pt idx="669">
                  <c:v>10.473217006012661</c:v>
                </c:pt>
                <c:pt idx="670">
                  <c:v>10.473777306012622</c:v>
                </c:pt>
                <c:pt idx="671">
                  <c:v>10.474302206012467</c:v>
                </c:pt>
                <c:pt idx="672">
                  <c:v>10.474795506012711</c:v>
                </c:pt>
                <c:pt idx="673">
                  <c:v>10.475321906012667</c:v>
                </c:pt>
                <c:pt idx="674">
                  <c:v>10.475738806012103</c:v>
                </c:pt>
                <c:pt idx="675">
                  <c:v>10.476166306012502</c:v>
                </c:pt>
                <c:pt idx="676">
                  <c:v>10.476533706011892</c:v>
                </c:pt>
                <c:pt idx="677">
                  <c:v>10.476869797501948</c:v>
                </c:pt>
                <c:pt idx="678">
                  <c:v>10.477194706012099</c:v>
                </c:pt>
                <c:pt idx="679">
                  <c:v>10.477452906012289</c:v>
                </c:pt>
                <c:pt idx="680">
                  <c:v>10.477650706012199</c:v>
                </c:pt>
                <c:pt idx="681">
                  <c:v>10.477868606012251</c:v>
                </c:pt>
                <c:pt idx="682">
                  <c:v>10.478002728461561</c:v>
                </c:pt>
                <c:pt idx="683">
                  <c:v>10.478148006012603</c:v>
                </c:pt>
                <c:pt idx="684">
                  <c:v>10.478278801134607</c:v>
                </c:pt>
                <c:pt idx="685">
                  <c:v>10.478636606012302</c:v>
                </c:pt>
                <c:pt idx="686">
                  <c:v>10.478676606011689</c:v>
                </c:pt>
                <c:pt idx="687">
                  <c:v>10.478664806012219</c:v>
                </c:pt>
                <c:pt idx="688">
                  <c:v>10.478044463155257</c:v>
                </c:pt>
                <c:pt idx="689">
                  <c:v>10.476366906012359</c:v>
                </c:pt>
                <c:pt idx="690">
                  <c:v>10.47459480601249</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10.463296806012195</c:v>
                </c:pt>
                <c:pt idx="701">
                  <c:v>10.462893206012282</c:v>
                </c:pt>
                <c:pt idx="702">
                  <c:v>10.462586006012558</c:v>
                </c:pt>
                <c:pt idx="703">
                  <c:v>10.462306206012343</c:v>
                </c:pt>
                <c:pt idx="704">
                  <c:v>10.462097782483525</c:v>
                </c:pt>
                <c:pt idx="705">
                  <c:v>10.461873306012151</c:v>
                </c:pt>
                <c:pt idx="706">
                  <c:v>10.46201180601237</c:v>
                </c:pt>
                <c:pt idx="707">
                  <c:v>10.462288106011854</c:v>
                </c:pt>
                <c:pt idx="708">
                  <c:v>10.462786006012223</c:v>
                </c:pt>
                <c:pt idx="709">
                  <c:v>10.463332825524517</c:v>
                </c:pt>
                <c:pt idx="710">
                  <c:v>10.463858006012472</c:v>
                </c:pt>
                <c:pt idx="711">
                  <c:v>10.464292006012343</c:v>
                </c:pt>
                <c:pt idx="712">
                  <c:v>10.464689606012442</c:v>
                </c:pt>
                <c:pt idx="713">
                  <c:v>10.465038206012437</c:v>
                </c:pt>
                <c:pt idx="714">
                  <c:v>10.46533874886957</c:v>
                </c:pt>
                <c:pt idx="715">
                  <c:v>10.46574680601249</c:v>
                </c:pt>
                <c:pt idx="716">
                  <c:v>10.4662541060123</c:v>
                </c:pt>
                <c:pt idx="717">
                  <c:v>10.466845706012592</c:v>
                </c:pt>
                <c:pt idx="718">
                  <c:v>10.467334906012368</c:v>
                </c:pt>
                <c:pt idx="719">
                  <c:v>10.467817626420597</c:v>
                </c:pt>
                <c:pt idx="720">
                  <c:v>10.468338306012654</c:v>
                </c:pt>
                <c:pt idx="721">
                  <c:v>10.468727306012639</c:v>
                </c:pt>
                <c:pt idx="722">
                  <c:v>10.469068406012937</c:v>
                </c:pt>
                <c:pt idx="723">
                  <c:v>10.469364806012393</c:v>
                </c:pt>
                <c:pt idx="724">
                  <c:v>10.469662320298099</c:v>
                </c:pt>
                <c:pt idx="725">
                  <c:v>10.469808906012943</c:v>
                </c:pt>
                <c:pt idx="726">
                  <c:v>10.469628506012285</c:v>
                </c:pt>
                <c:pt idx="727">
                  <c:v>10.469360906012199</c:v>
                </c:pt>
                <c:pt idx="728">
                  <c:v>10.468984506012546</c:v>
                </c:pt>
                <c:pt idx="729">
                  <c:v>10.468639565195772</c:v>
                </c:pt>
                <c:pt idx="730">
                  <c:v>10.468347806012403</c:v>
                </c:pt>
                <c:pt idx="731">
                  <c:v>10.467941206012497</c:v>
                </c:pt>
                <c:pt idx="732">
                  <c:v>10.467505206012632</c:v>
                </c:pt>
                <c:pt idx="733">
                  <c:v>10.467082906012607</c:v>
                </c:pt>
                <c:pt idx="734">
                  <c:v>10.466462069930529</c:v>
                </c:pt>
                <c:pt idx="735">
                  <c:v>10.465098406012501</c:v>
                </c:pt>
                <c:pt idx="736">
                  <c:v>10.46325680601241</c:v>
                </c:pt>
                <c:pt idx="737">
                  <c:v>10.460256106012437</c:v>
                </c:pt>
                <c:pt idx="738">
                  <c:v>10.457823806012257</c:v>
                </c:pt>
                <c:pt idx="739">
                  <c:v>10.455702173022829</c:v>
                </c:pt>
                <c:pt idx="740">
                  <c:v>10.453442306012462</c:v>
                </c:pt>
                <c:pt idx="741">
                  <c:v>10.451642506012334</c:v>
                </c:pt>
                <c:pt idx="742">
                  <c:v>10.4499440060127</c:v>
                </c:pt>
                <c:pt idx="743">
                  <c:v>10.448469306012228</c:v>
                </c:pt>
                <c:pt idx="744">
                  <c:v>10.447100099988361</c:v>
                </c:pt>
                <c:pt idx="745">
                  <c:v>10.445745606012522</c:v>
                </c:pt>
                <c:pt idx="746">
                  <c:v>10.44461800601222</c:v>
                </c:pt>
                <c:pt idx="747">
                  <c:v>10.443621806012359</c:v>
                </c:pt>
                <c:pt idx="748">
                  <c:v>10.442631306012643</c:v>
                </c:pt>
                <c:pt idx="749">
                  <c:v>10.441804337970908</c:v>
                </c:pt>
                <c:pt idx="750">
                  <c:v>10.440973006012157</c:v>
                </c:pt>
                <c:pt idx="751">
                  <c:v>10.44018740601247</c:v>
                </c:pt>
                <c:pt idx="752">
                  <c:v>10.439412606012596</c:v>
                </c:pt>
                <c:pt idx="753">
                  <c:v>10.438812206012713</c:v>
                </c:pt>
                <c:pt idx="754">
                  <c:v>10.438106197849109</c:v>
                </c:pt>
                <c:pt idx="755">
                  <c:v>10.437499306012015</c:v>
                </c:pt>
                <c:pt idx="756">
                  <c:v>10.436954506012583</c:v>
                </c:pt>
                <c:pt idx="757">
                  <c:v>10.43642270601255</c:v>
                </c:pt>
                <c:pt idx="758">
                  <c:v>10.435998906012529</c:v>
                </c:pt>
                <c:pt idx="759">
                  <c:v>10.435551856012196</c:v>
                </c:pt>
                <c:pt idx="760">
                  <c:v>10.435255617001317</c:v>
                </c:pt>
                <c:pt idx="761">
                  <c:v>10.434348606012534</c:v>
                </c:pt>
                <c:pt idx="762">
                  <c:v>10.434221806012388</c:v>
                </c:pt>
                <c:pt idx="763">
                  <c:v>10.434004606012834</c:v>
                </c:pt>
                <c:pt idx="764">
                  <c:v>10.433820606012333</c:v>
                </c:pt>
                <c:pt idx="765">
                  <c:v>10.433616090548313</c:v>
                </c:pt>
                <c:pt idx="766">
                  <c:v>10.433466206012284</c:v>
                </c:pt>
                <c:pt idx="767">
                  <c:v>10.433305606012325</c:v>
                </c:pt>
                <c:pt idx="768">
                  <c:v>10.432944706012293</c:v>
                </c:pt>
                <c:pt idx="769">
                  <c:v>10.432383406012391</c:v>
                </c:pt>
                <c:pt idx="770">
                  <c:v>10.431772581621956</c:v>
                </c:pt>
                <c:pt idx="771">
                  <c:v>10.431333106012588</c:v>
                </c:pt>
                <c:pt idx="772">
                  <c:v>10.430966406013241</c:v>
                </c:pt>
                <c:pt idx="773">
                  <c:v>10.43054410601242</c:v>
                </c:pt>
                <c:pt idx="774">
                  <c:v>10.430029706013059</c:v>
                </c:pt>
                <c:pt idx="775">
                  <c:v>10.429298770960727</c:v>
                </c:pt>
                <c:pt idx="776">
                  <c:v>10.428624006012356</c:v>
                </c:pt>
                <c:pt idx="777">
                  <c:v>10.428026906012363</c:v>
                </c:pt>
                <c:pt idx="778">
                  <c:v>10.427536506012373</c:v>
                </c:pt>
                <c:pt idx="779">
                  <c:v>10.42700949261031</c:v>
                </c:pt>
                <c:pt idx="780">
                  <c:v>10.426449706012377</c:v>
                </c:pt>
                <c:pt idx="781">
                  <c:v>10.425961306012724</c:v>
                </c:pt>
                <c:pt idx="782">
                  <c:v>10.425469606012499</c:v>
                </c:pt>
                <c:pt idx="783">
                  <c:v>10.425107906012229</c:v>
                </c:pt>
                <c:pt idx="784">
                  <c:v>10.424748006012138</c:v>
                </c:pt>
                <c:pt idx="785">
                  <c:v>10.424431791197676</c:v>
                </c:pt>
                <c:pt idx="786">
                  <c:v>10.424079706012222</c:v>
                </c:pt>
                <c:pt idx="787">
                  <c:v>10.423762806012249</c:v>
                </c:pt>
                <c:pt idx="788">
                  <c:v>10.423523906012534</c:v>
                </c:pt>
                <c:pt idx="789">
                  <c:v>10.423189706012877</c:v>
                </c:pt>
                <c:pt idx="790">
                  <c:v>10.422963806012277</c:v>
                </c:pt>
                <c:pt idx="791">
                  <c:v>10.422753442747492</c:v>
                </c:pt>
                <c:pt idx="792">
                  <c:v>10.422601106012863</c:v>
                </c:pt>
                <c:pt idx="793">
                  <c:v>10.422441506011936</c:v>
                </c:pt>
                <c:pt idx="794">
                  <c:v>10.422297006012982</c:v>
                </c:pt>
                <c:pt idx="795">
                  <c:v>10.422110606012566</c:v>
                </c:pt>
                <c:pt idx="796">
                  <c:v>10.421210906012007</c:v>
                </c:pt>
                <c:pt idx="797">
                  <c:v>10.420279027065035</c:v>
                </c:pt>
                <c:pt idx="798">
                  <c:v>10.419558206012383</c:v>
                </c:pt>
                <c:pt idx="799">
                  <c:v>10.418792706012496</c:v>
                </c:pt>
                <c:pt idx="800">
                  <c:v>10.418149606012904</c:v>
                </c:pt>
                <c:pt idx="801">
                  <c:v>10.417542106012277</c:v>
                </c:pt>
                <c:pt idx="802">
                  <c:v>10.4170241570326</c:v>
                </c:pt>
                <c:pt idx="803">
                  <c:v>10.416463878739833</c:v>
                </c:pt>
                <c:pt idx="804">
                  <c:v>10.415995706012339</c:v>
                </c:pt>
                <c:pt idx="805">
                  <c:v>10.415589206012285</c:v>
                </c:pt>
                <c:pt idx="806">
                  <c:v>10.415154706012586</c:v>
                </c:pt>
                <c:pt idx="807">
                  <c:v>10.414857406012644</c:v>
                </c:pt>
                <c:pt idx="808">
                  <c:v>10.414549259073866</c:v>
                </c:pt>
                <c:pt idx="809">
                  <c:v>10.414324006012194</c:v>
                </c:pt>
                <c:pt idx="810">
                  <c:v>10.414173506012062</c:v>
                </c:pt>
                <c:pt idx="811">
                  <c:v>10.413951206012612</c:v>
                </c:pt>
                <c:pt idx="812">
                  <c:v>10.413775506011703</c:v>
                </c:pt>
                <c:pt idx="813">
                  <c:v>10.413562932542689</c:v>
                </c:pt>
                <c:pt idx="814">
                  <c:v>10.41322220601252</c:v>
                </c:pt>
                <c:pt idx="815">
                  <c:v>10.412981206012503</c:v>
                </c:pt>
                <c:pt idx="816">
                  <c:v>10.412710806012527</c:v>
                </c:pt>
                <c:pt idx="817">
                  <c:v>10.412460306012022</c:v>
                </c:pt>
                <c:pt idx="818">
                  <c:v>10.412213406012441</c:v>
                </c:pt>
                <c:pt idx="819">
                  <c:v>10.411993822507227</c:v>
                </c:pt>
                <c:pt idx="820">
                  <c:v>10.411877706012106</c:v>
                </c:pt>
                <c:pt idx="821">
                  <c:v>10.411743606012649</c:v>
                </c:pt>
                <c:pt idx="822">
                  <c:v>10.411613806012568</c:v>
                </c:pt>
                <c:pt idx="823">
                  <c:v>10.411217706012522</c:v>
                </c:pt>
                <c:pt idx="824">
                  <c:v>10.410842906012604</c:v>
                </c:pt>
                <c:pt idx="825">
                  <c:v>10.410436090548686</c:v>
                </c:pt>
                <c:pt idx="826">
                  <c:v>10.410102106012474</c:v>
                </c:pt>
                <c:pt idx="827">
                  <c:v>10.409753506012478</c:v>
                </c:pt>
                <c:pt idx="828">
                  <c:v>10.409384506012444</c:v>
                </c:pt>
                <c:pt idx="829">
                  <c:v>10.409090506012618</c:v>
                </c:pt>
                <c:pt idx="830">
                  <c:v>10.408847375243184</c:v>
                </c:pt>
                <c:pt idx="831">
                  <c:v>10.408580806012097</c:v>
                </c:pt>
                <c:pt idx="832">
                  <c:v>10.408343606012991</c:v>
                </c:pt>
                <c:pt idx="833">
                  <c:v>10.408158006012641</c:v>
                </c:pt>
                <c:pt idx="834">
                  <c:v>10.407580306012406</c:v>
                </c:pt>
                <c:pt idx="835">
                  <c:v>10.406703206012722</c:v>
                </c:pt>
                <c:pt idx="836">
                  <c:v>10.405905772679048</c:v>
                </c:pt>
                <c:pt idx="837">
                  <c:v>10.404956606012391</c:v>
                </c:pt>
                <c:pt idx="838">
                  <c:v>10.403843606012245</c:v>
                </c:pt>
                <c:pt idx="839">
                  <c:v>10.402176106012362</c:v>
                </c:pt>
                <c:pt idx="840">
                  <c:v>10.40050120601218</c:v>
                </c:pt>
                <c:pt idx="841">
                  <c:v>10.398821024617476</c:v>
                </c:pt>
                <c:pt idx="842">
                  <c:v>10.397613236447299</c:v>
                </c:pt>
                <c:pt idx="843">
                  <c:v>10.396647906012063</c:v>
                </c:pt>
                <c:pt idx="844">
                  <c:v>10.395424006012277</c:v>
                </c:pt>
                <c:pt idx="845">
                  <c:v>10.394628606012205</c:v>
                </c:pt>
                <c:pt idx="846">
                  <c:v>10.393825106012471</c:v>
                </c:pt>
                <c:pt idx="847">
                  <c:v>10.393158461682233</c:v>
                </c:pt>
                <c:pt idx="848">
                  <c:v>10.392495406012145</c:v>
                </c:pt>
                <c:pt idx="849">
                  <c:v>10.39193210601259</c:v>
                </c:pt>
                <c:pt idx="850">
                  <c:v>10.391433106012371</c:v>
                </c:pt>
                <c:pt idx="851">
                  <c:v>10.390935706012399</c:v>
                </c:pt>
                <c:pt idx="852">
                  <c:v>10.390538506012504</c:v>
                </c:pt>
                <c:pt idx="853">
                  <c:v>10.390116197849025</c:v>
                </c:pt>
                <c:pt idx="854">
                  <c:v>10.389705006011823</c:v>
                </c:pt>
                <c:pt idx="855">
                  <c:v>10.389133306012255</c:v>
                </c:pt>
                <c:pt idx="856">
                  <c:v>10.38865720601224</c:v>
                </c:pt>
                <c:pt idx="857">
                  <c:v>10.388236806012301</c:v>
                </c:pt>
                <c:pt idx="858">
                  <c:v>10.387895553380943</c:v>
                </c:pt>
                <c:pt idx="859">
                  <c:v>10.387567106012639</c:v>
                </c:pt>
                <c:pt idx="860">
                  <c:v>10.387251406012425</c:v>
                </c:pt>
                <c:pt idx="861">
                  <c:v>10.386987306012841</c:v>
                </c:pt>
                <c:pt idx="862">
                  <c:v>10.386713606012066</c:v>
                </c:pt>
                <c:pt idx="863">
                  <c:v>10.386572406012888</c:v>
                </c:pt>
                <c:pt idx="864">
                  <c:v>10.386372585393659</c:v>
                </c:pt>
                <c:pt idx="865">
                  <c:v>10.386235306012068</c:v>
                </c:pt>
                <c:pt idx="866">
                  <c:v>10.386126106012583</c:v>
                </c:pt>
                <c:pt idx="867">
                  <c:v>10.385965006012057</c:v>
                </c:pt>
                <c:pt idx="868">
                  <c:v>10.385854306012803</c:v>
                </c:pt>
                <c:pt idx="869">
                  <c:v>10.385696296733684</c:v>
                </c:pt>
                <c:pt idx="870">
                  <c:v>10.385527806012377</c:v>
                </c:pt>
                <c:pt idx="871">
                  <c:v>10.385217906012613</c:v>
                </c:pt>
                <c:pt idx="872">
                  <c:v>10.384939406012407</c:v>
                </c:pt>
                <c:pt idx="873">
                  <c:v>10.384753606012296</c:v>
                </c:pt>
                <c:pt idx="874">
                  <c:v>10.384563171669257</c:v>
                </c:pt>
                <c:pt idx="875">
                  <c:v>10.384410214260541</c:v>
                </c:pt>
                <c:pt idx="876">
                  <c:v>10.384262806012785</c:v>
                </c:pt>
                <c:pt idx="877">
                  <c:v>10.384137006013091</c:v>
                </c:pt>
                <c:pt idx="878">
                  <c:v>10.383997106012558</c:v>
                </c:pt>
                <c:pt idx="879">
                  <c:v>10.383860806012947</c:v>
                </c:pt>
                <c:pt idx="880">
                  <c:v>10.383754580695793</c:v>
                </c:pt>
                <c:pt idx="881">
                  <c:v>10.383690406012889</c:v>
                </c:pt>
                <c:pt idx="882">
                  <c:v>10.383621006012291</c:v>
                </c:pt>
                <c:pt idx="883">
                  <c:v>10.383691706012726</c:v>
                </c:pt>
                <c:pt idx="884">
                  <c:v>10.385120506011972</c:v>
                </c:pt>
                <c:pt idx="885">
                  <c:v>10.388679506012309</c:v>
                </c:pt>
                <c:pt idx="886">
                  <c:v>10.394387731012174</c:v>
                </c:pt>
                <c:pt idx="887">
                  <c:v>10.402174106012708</c:v>
                </c:pt>
                <c:pt idx="888">
                  <c:v>10.408547706012499</c:v>
                </c:pt>
                <c:pt idx="889">
                  <c:v>10.414535506012626</c:v>
                </c:pt>
                <c:pt idx="890">
                  <c:v>10.420199606012673</c:v>
                </c:pt>
                <c:pt idx="891">
                  <c:v>10.426229183331955</c:v>
                </c:pt>
                <c:pt idx="892">
                  <c:v>10.431373106012316</c:v>
                </c:pt>
                <c:pt idx="893">
                  <c:v>10.435829906012273</c:v>
                </c:pt>
                <c:pt idx="894">
                  <c:v>10.440229106012069</c:v>
                </c:pt>
                <c:pt idx="895">
                  <c:v>10.443610506012206</c:v>
                </c:pt>
                <c:pt idx="896">
                  <c:v>10.44737619364129</c:v>
                </c:pt>
                <c:pt idx="897">
                  <c:v>10.45036930601232</c:v>
                </c:pt>
                <c:pt idx="898">
                  <c:v>10.453035806012238</c:v>
                </c:pt>
                <c:pt idx="899">
                  <c:v>10.455700706012422</c:v>
                </c:pt>
                <c:pt idx="900">
                  <c:v>10.458267506012376</c:v>
                </c:pt>
                <c:pt idx="901">
                  <c:v>10.461600806012328</c:v>
                </c:pt>
                <c:pt idx="902">
                  <c:v>10.464635059620164</c:v>
                </c:pt>
                <c:pt idx="903">
                  <c:v>10.467137006012209</c:v>
                </c:pt>
                <c:pt idx="904">
                  <c:v>10.470641806012011</c:v>
                </c:pt>
                <c:pt idx="905">
                  <c:v>10.473500506012627</c:v>
                </c:pt>
                <c:pt idx="906">
                  <c:v>10.475919406012238</c:v>
                </c:pt>
                <c:pt idx="907">
                  <c:v>10.478401411207145</c:v>
                </c:pt>
                <c:pt idx="908">
                  <c:v>10.480688806012282</c:v>
                </c:pt>
                <c:pt idx="909">
                  <c:v>10.482980506012737</c:v>
                </c:pt>
                <c:pt idx="910">
                  <c:v>10.484760406012484</c:v>
                </c:pt>
                <c:pt idx="911">
                  <c:v>10.48648450601236</c:v>
                </c:pt>
                <c:pt idx="912">
                  <c:v>10.488358506012119</c:v>
                </c:pt>
                <c:pt idx="913">
                  <c:v>10.490752069929798</c:v>
                </c:pt>
                <c:pt idx="914">
                  <c:v>10.493277806012443</c:v>
                </c:pt>
                <c:pt idx="915">
                  <c:v>10.495771906012479</c:v>
                </c:pt>
                <c:pt idx="916">
                  <c:v>10.498413506012426</c:v>
                </c:pt>
                <c:pt idx="917">
                  <c:v>10.50060730601264</c:v>
                </c:pt>
                <c:pt idx="918">
                  <c:v>10.502668255497113</c:v>
                </c:pt>
                <c:pt idx="919">
                  <c:v>10.504716706012303</c:v>
                </c:pt>
                <c:pt idx="920">
                  <c:v>10.506216506012677</c:v>
                </c:pt>
                <c:pt idx="921">
                  <c:v>10.508003606012338</c:v>
                </c:pt>
                <c:pt idx="922">
                  <c:v>10.509679006012291</c:v>
                </c:pt>
                <c:pt idx="923">
                  <c:v>10.511134706012299</c:v>
                </c:pt>
                <c:pt idx="924">
                  <c:v>10.512678049311617</c:v>
                </c:pt>
                <c:pt idx="925">
                  <c:v>10.514068806012475</c:v>
                </c:pt>
                <c:pt idx="926">
                  <c:v>10.515384506012552</c:v>
                </c:pt>
                <c:pt idx="927">
                  <c:v>10.516784506012314</c:v>
                </c:pt>
                <c:pt idx="928">
                  <c:v>10.517827206012456</c:v>
                </c:pt>
                <c:pt idx="929">
                  <c:v>10.518994028692774</c:v>
                </c:pt>
                <c:pt idx="930">
                  <c:v>10.519928406012596</c:v>
                </c:pt>
                <c:pt idx="931">
                  <c:v>10.52078920601231</c:v>
                </c:pt>
                <c:pt idx="932">
                  <c:v>10.521622206012424</c:v>
                </c:pt>
                <c:pt idx="933">
                  <c:v>10.522224506012563</c:v>
                </c:pt>
                <c:pt idx="934">
                  <c:v>10.522934028693001</c:v>
                </c:pt>
                <c:pt idx="935">
                  <c:v>10.523641606012589</c:v>
                </c:pt>
                <c:pt idx="936">
                  <c:v>10.524276906012645</c:v>
                </c:pt>
                <c:pt idx="937">
                  <c:v>10.524953506012494</c:v>
                </c:pt>
                <c:pt idx="938">
                  <c:v>10.525493106012519</c:v>
                </c:pt>
                <c:pt idx="939">
                  <c:v>10.525985162713212</c:v>
                </c:pt>
                <c:pt idx="940">
                  <c:v>10.526450006012297</c:v>
                </c:pt>
                <c:pt idx="941">
                  <c:v>10.526863706012321</c:v>
                </c:pt>
                <c:pt idx="942">
                  <c:v>10.527243406012659</c:v>
                </c:pt>
                <c:pt idx="943">
                  <c:v>10.52758870601231</c:v>
                </c:pt>
                <c:pt idx="944">
                  <c:v>10.52796080601253</c:v>
                </c:pt>
                <c:pt idx="945">
                  <c:v>10.528267636940271</c:v>
                </c:pt>
                <c:pt idx="946">
                  <c:v>10.528545106012544</c:v>
                </c:pt>
                <c:pt idx="947">
                  <c:v>10.528821106012415</c:v>
                </c:pt>
                <c:pt idx="948">
                  <c:v>10.529028006012041</c:v>
                </c:pt>
                <c:pt idx="949">
                  <c:v>10.529243906012894</c:v>
                </c:pt>
                <c:pt idx="950">
                  <c:v>10.529417018383882</c:v>
                </c:pt>
                <c:pt idx="951">
                  <c:v>10.529599306012145</c:v>
                </c:pt>
                <c:pt idx="952">
                  <c:v>10.529773206011683</c:v>
                </c:pt>
                <c:pt idx="953">
                  <c:v>10.529905906012019</c:v>
                </c:pt>
                <c:pt idx="954">
                  <c:v>10.530050906011937</c:v>
                </c:pt>
                <c:pt idx="955">
                  <c:v>10.530152688486638</c:v>
                </c:pt>
                <c:pt idx="956">
                  <c:v>10.530249306013118</c:v>
                </c:pt>
                <c:pt idx="957">
                  <c:v>10.530397606012642</c:v>
                </c:pt>
                <c:pt idx="958">
                  <c:v>10.530609706012584</c:v>
                </c:pt>
                <c:pt idx="959">
                  <c:v>10.530793106012837</c:v>
                </c:pt>
                <c:pt idx="960">
                  <c:v>10.530949606011646</c:v>
                </c:pt>
                <c:pt idx="961">
                  <c:v>10.53110949261044</c:v>
                </c:pt>
                <c:pt idx="962">
                  <c:v>10.53133420601246</c:v>
                </c:pt>
                <c:pt idx="963">
                  <c:v>10.531724706012383</c:v>
                </c:pt>
                <c:pt idx="964">
                  <c:v>10.53219000601247</c:v>
                </c:pt>
                <c:pt idx="965">
                  <c:v>10.532652406012474</c:v>
                </c:pt>
                <c:pt idx="966">
                  <c:v>10.533022482301206</c:v>
                </c:pt>
                <c:pt idx="967">
                  <c:v>10.533779306012335</c:v>
                </c:pt>
                <c:pt idx="968">
                  <c:v>10.534542406012363</c:v>
                </c:pt>
                <c:pt idx="969">
                  <c:v>10.535301806012242</c:v>
                </c:pt>
                <c:pt idx="970">
                  <c:v>10.535931906012209</c:v>
                </c:pt>
                <c:pt idx="971">
                  <c:v>10.536445329416509</c:v>
                </c:pt>
                <c:pt idx="972">
                  <c:v>10.537071248869452</c:v>
                </c:pt>
                <c:pt idx="973">
                  <c:v>10.537533206012498</c:v>
                </c:pt>
                <c:pt idx="974">
                  <c:v>10.537888806012589</c:v>
                </c:pt>
                <c:pt idx="975">
                  <c:v>10.538304606012403</c:v>
                </c:pt>
                <c:pt idx="976">
                  <c:v>10.538598206012082</c:v>
                </c:pt>
                <c:pt idx="977">
                  <c:v>10.538877022679188</c:v>
                </c:pt>
                <c:pt idx="978">
                  <c:v>10.539271906012701</c:v>
                </c:pt>
                <c:pt idx="979">
                  <c:v>10.539555906012552</c:v>
                </c:pt>
                <c:pt idx="980">
                  <c:v>10.539814706012422</c:v>
                </c:pt>
                <c:pt idx="981">
                  <c:v>10.540388206012565</c:v>
                </c:pt>
                <c:pt idx="982">
                  <c:v>10.541132960179041</c:v>
                </c:pt>
                <c:pt idx="983">
                  <c:v>10.54175791914362</c:v>
                </c:pt>
                <c:pt idx="984">
                  <c:v>10.542318306012149</c:v>
                </c:pt>
                <c:pt idx="985">
                  <c:v>10.542832706012476</c:v>
                </c:pt>
                <c:pt idx="986">
                  <c:v>10.543264306012318</c:v>
                </c:pt>
                <c:pt idx="987">
                  <c:v>10.543725106012531</c:v>
                </c:pt>
                <c:pt idx="988">
                  <c:v>10.544033410135924</c:v>
                </c:pt>
                <c:pt idx="989">
                  <c:v>10.544382406012474</c:v>
                </c:pt>
                <c:pt idx="990">
                  <c:v>10.544624306013148</c:v>
                </c:pt>
                <c:pt idx="991">
                  <c:v>10.544933706012287</c:v>
                </c:pt>
                <c:pt idx="992">
                  <c:v>10.54516460601225</c:v>
                </c:pt>
                <c:pt idx="993">
                  <c:v>10.545349001845594</c:v>
                </c:pt>
                <c:pt idx="994">
                  <c:v>10.54553280601273</c:v>
                </c:pt>
                <c:pt idx="995">
                  <c:v>10.545709206012489</c:v>
                </c:pt>
                <c:pt idx="996">
                  <c:v>10.545926206012396</c:v>
                </c:pt>
                <c:pt idx="997">
                  <c:v>10.546092406012875</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10.546466906012441</c:v>
                </c:pt>
                <c:pt idx="1007">
                  <c:v>10.546397906011762</c:v>
                </c:pt>
                <c:pt idx="1008">
                  <c:v>10.546376606011805</c:v>
                </c:pt>
                <c:pt idx="1009">
                  <c:v>10.546332069929704</c:v>
                </c:pt>
                <c:pt idx="1010">
                  <c:v>10.546280606013013</c:v>
                </c:pt>
                <c:pt idx="1011">
                  <c:v>10.546253006012435</c:v>
                </c:pt>
                <c:pt idx="1012">
                  <c:v>10.546184406012244</c:v>
                </c:pt>
                <c:pt idx="1013">
                  <c:v>10.546126206013312</c:v>
                </c:pt>
                <c:pt idx="1014">
                  <c:v>10.546085043512576</c:v>
                </c:pt>
                <c:pt idx="1015">
                  <c:v>10.546043506012225</c:v>
                </c:pt>
                <c:pt idx="1016">
                  <c:v>10.546003306012736</c:v>
                </c:pt>
                <c:pt idx="1017">
                  <c:v>10.545949406011758</c:v>
                </c:pt>
                <c:pt idx="1018">
                  <c:v>10.545892906012241</c:v>
                </c:pt>
                <c:pt idx="1019">
                  <c:v>10.545850606012621</c:v>
                </c:pt>
                <c:pt idx="1020">
                  <c:v>10.545854544157081</c:v>
                </c:pt>
                <c:pt idx="1021">
                  <c:v>10.545849006012773</c:v>
                </c:pt>
                <c:pt idx="1022">
                  <c:v>10.545854006012874</c:v>
                </c:pt>
                <c:pt idx="1023">
                  <c:v>10.545839206012786</c:v>
                </c:pt>
                <c:pt idx="1024">
                  <c:v>10.54583660601277</c:v>
                </c:pt>
                <c:pt idx="1025">
                  <c:v>10.545821869169757</c:v>
                </c:pt>
                <c:pt idx="1026">
                  <c:v>10.545836206012794</c:v>
                </c:pt>
                <c:pt idx="1027">
                  <c:v>10.545831406012624</c:v>
                </c:pt>
                <c:pt idx="1028">
                  <c:v>10.545796606011848</c:v>
                </c:pt>
                <c:pt idx="1029">
                  <c:v>10.5457447060124</c:v>
                </c:pt>
                <c:pt idx="1030">
                  <c:v>10.545727921802111</c:v>
                </c:pt>
                <c:pt idx="1031">
                  <c:v>10.545671206012358</c:v>
                </c:pt>
                <c:pt idx="1032">
                  <c:v>10.545604506012367</c:v>
                </c:pt>
                <c:pt idx="1033">
                  <c:v>10.545565006013035</c:v>
                </c:pt>
                <c:pt idx="1034">
                  <c:v>10.545537806013002</c:v>
                </c:pt>
                <c:pt idx="1035">
                  <c:v>10.545502543512001</c:v>
                </c:pt>
                <c:pt idx="1036">
                  <c:v>10.545468306012438</c:v>
                </c:pt>
                <c:pt idx="1037">
                  <c:v>10.545455606012368</c:v>
                </c:pt>
                <c:pt idx="1038">
                  <c:v>10.545456606012365</c:v>
                </c:pt>
                <c:pt idx="1039">
                  <c:v>10.545503306012407</c:v>
                </c:pt>
                <c:pt idx="1040">
                  <c:v>10.545536606012902</c:v>
                </c:pt>
                <c:pt idx="1041">
                  <c:v>10.545553191378204</c:v>
                </c:pt>
                <c:pt idx="1042">
                  <c:v>10.545617106011903</c:v>
                </c:pt>
                <c:pt idx="1043">
                  <c:v>10.545636606012025</c:v>
                </c:pt>
                <c:pt idx="1044">
                  <c:v>10.545666206012939</c:v>
                </c:pt>
                <c:pt idx="1045">
                  <c:v>10.545676606012947</c:v>
                </c:pt>
                <c:pt idx="1046">
                  <c:v>10.545676606012833</c:v>
                </c:pt>
                <c:pt idx="1047">
                  <c:v>10.545701806012929</c:v>
                </c:pt>
                <c:pt idx="1048">
                  <c:v>10.545547106012364</c:v>
                </c:pt>
                <c:pt idx="1049">
                  <c:v>10.544921306012228</c:v>
                </c:pt>
                <c:pt idx="1050">
                  <c:v>10.544280706012458</c:v>
                </c:pt>
                <c:pt idx="1051">
                  <c:v>10.543925816538561</c:v>
                </c:pt>
                <c:pt idx="1052">
                  <c:v>10.542728406012273</c:v>
                </c:pt>
                <c:pt idx="1053">
                  <c:v>10.540271506012303</c:v>
                </c:pt>
                <c:pt idx="1054">
                  <c:v>10.538229306012184</c:v>
                </c:pt>
                <c:pt idx="1055">
                  <c:v>10.536037106012273</c:v>
                </c:pt>
                <c:pt idx="1056">
                  <c:v>10.534290317352728</c:v>
                </c:pt>
                <c:pt idx="1057">
                  <c:v>10.532364106012508</c:v>
                </c:pt>
                <c:pt idx="1058">
                  <c:v>10.530594206012339</c:v>
                </c:pt>
                <c:pt idx="1059">
                  <c:v>10.528969906012563</c:v>
                </c:pt>
                <c:pt idx="1060">
                  <c:v>10.527553906011988</c:v>
                </c:pt>
                <c:pt idx="1061">
                  <c:v>10.526345795201578</c:v>
                </c:pt>
                <c:pt idx="1062">
                  <c:v>10.525055106012488</c:v>
                </c:pt>
                <c:pt idx="1063">
                  <c:v>10.523942506012148</c:v>
                </c:pt>
                <c:pt idx="1064">
                  <c:v>10.522940606012369</c:v>
                </c:pt>
                <c:pt idx="1065">
                  <c:v>10.522041906012262</c:v>
                </c:pt>
                <c:pt idx="1066">
                  <c:v>10.52136271712358</c:v>
                </c:pt>
                <c:pt idx="1067">
                  <c:v>10.520518706011515</c:v>
                </c:pt>
                <c:pt idx="1068">
                  <c:v>10.518773606012658</c:v>
                </c:pt>
                <c:pt idx="1069">
                  <c:v>10.516456406012495</c:v>
                </c:pt>
                <c:pt idx="1070">
                  <c:v>10.514183506012401</c:v>
                </c:pt>
                <c:pt idx="1071">
                  <c:v>10.512334028692763</c:v>
                </c:pt>
                <c:pt idx="1072">
                  <c:v>10.510613206011854</c:v>
                </c:pt>
                <c:pt idx="1073">
                  <c:v>10.509093806012473</c:v>
                </c:pt>
                <c:pt idx="1074">
                  <c:v>10.507675106012258</c:v>
                </c:pt>
                <c:pt idx="1075">
                  <c:v>10.506363506012477</c:v>
                </c:pt>
                <c:pt idx="1076">
                  <c:v>10.505367838889143</c:v>
                </c:pt>
                <c:pt idx="1077">
                  <c:v>10.504553106012295</c:v>
                </c:pt>
                <c:pt idx="1078">
                  <c:v>10.503309306012355</c:v>
                </c:pt>
                <c:pt idx="1079">
                  <c:v>10.502504306012398</c:v>
                </c:pt>
                <c:pt idx="1080">
                  <c:v>10.501774206012513</c:v>
                </c:pt>
                <c:pt idx="1081">
                  <c:v>10.501200739345748</c:v>
                </c:pt>
                <c:pt idx="1082">
                  <c:v>10.500589506012048</c:v>
                </c:pt>
                <c:pt idx="1083">
                  <c:v>10.49981220601218</c:v>
                </c:pt>
                <c:pt idx="1084">
                  <c:v>10.498815206012651</c:v>
                </c:pt>
                <c:pt idx="1085">
                  <c:v>10.497832606012551</c:v>
                </c:pt>
                <c:pt idx="1086">
                  <c:v>10.497015106012284</c:v>
                </c:pt>
                <c:pt idx="1087">
                  <c:v>10.496177022679561</c:v>
                </c:pt>
                <c:pt idx="1088">
                  <c:v>10.495514506012242</c:v>
                </c:pt>
                <c:pt idx="1089">
                  <c:v>10.494923106012678</c:v>
                </c:pt>
                <c:pt idx="1090">
                  <c:v>10.494411006012413</c:v>
                </c:pt>
                <c:pt idx="1091">
                  <c:v>10.493997763907046</c:v>
                </c:pt>
                <c:pt idx="1092">
                  <c:v>10.493511297370233</c:v>
                </c:pt>
                <c:pt idx="1093">
                  <c:v>10.493147306012489</c:v>
                </c:pt>
                <c:pt idx="1094">
                  <c:v>10.492766206012348</c:v>
                </c:pt>
                <c:pt idx="1095">
                  <c:v>10.492389506012515</c:v>
                </c:pt>
                <c:pt idx="1096">
                  <c:v>10.492102320298116</c:v>
                </c:pt>
                <c:pt idx="1097">
                  <c:v>10.491748510774258</c:v>
                </c:pt>
                <c:pt idx="1098">
                  <c:v>10.491512306012126</c:v>
                </c:pt>
                <c:pt idx="1099">
                  <c:v>10.491245506012163</c:v>
                </c:pt>
                <c:pt idx="1100">
                  <c:v>10.491020006012562</c:v>
                </c:pt>
                <c:pt idx="1101">
                  <c:v>10.490832071128878</c:v>
                </c:pt>
                <c:pt idx="1102">
                  <c:v>10.490648965562755</c:v>
                </c:pt>
                <c:pt idx="1103">
                  <c:v>10.490476106012366</c:v>
                </c:pt>
                <c:pt idx="1104">
                  <c:v>10.490337906012329</c:v>
                </c:pt>
                <c:pt idx="1105">
                  <c:v>10.490104306012384</c:v>
                </c:pt>
                <c:pt idx="1106">
                  <c:v>10.489896709105281</c:v>
                </c:pt>
                <c:pt idx="1107">
                  <c:v>10.489709406012437</c:v>
                </c:pt>
                <c:pt idx="1108">
                  <c:v>10.489540606012511</c:v>
                </c:pt>
                <c:pt idx="1109">
                  <c:v>10.489384806012779</c:v>
                </c:pt>
                <c:pt idx="1110">
                  <c:v>10.489121306012194</c:v>
                </c:pt>
                <c:pt idx="1111">
                  <c:v>10.488850747427037</c:v>
                </c:pt>
                <c:pt idx="1112">
                  <c:v>10.488272524379923</c:v>
                </c:pt>
                <c:pt idx="1113">
                  <c:v>10.487697206012868</c:v>
                </c:pt>
                <c:pt idx="1114">
                  <c:v>10.487101606012132</c:v>
                </c:pt>
                <c:pt idx="1115">
                  <c:v>10.486626706012217</c:v>
                </c:pt>
                <c:pt idx="1116">
                  <c:v>10.486174206012279</c:v>
                </c:pt>
                <c:pt idx="1117">
                  <c:v>10.486089286424559</c:v>
                </c:pt>
                <c:pt idx="1118">
                  <c:v>10.486245506012509</c:v>
                </c:pt>
                <c:pt idx="1119">
                  <c:v>10.486358806012746</c:v>
                </c:pt>
                <c:pt idx="1120">
                  <c:v>10.486476606012687</c:v>
                </c:pt>
                <c:pt idx="1121">
                  <c:v>10.486654131785556</c:v>
                </c:pt>
                <c:pt idx="1122">
                  <c:v>10.487230006012297</c:v>
                </c:pt>
                <c:pt idx="1123">
                  <c:v>10.487787706012185</c:v>
                </c:pt>
                <c:pt idx="1124">
                  <c:v>10.488282106012676</c:v>
                </c:pt>
                <c:pt idx="1125">
                  <c:v>10.488828406012274</c:v>
                </c:pt>
                <c:pt idx="1126">
                  <c:v>10.489232997765626</c:v>
                </c:pt>
                <c:pt idx="1127">
                  <c:v>10.48971460601247</c:v>
                </c:pt>
                <c:pt idx="1128">
                  <c:v>10.490075406011911</c:v>
                </c:pt>
                <c:pt idx="1129">
                  <c:v>10.490444906012286</c:v>
                </c:pt>
                <c:pt idx="1130">
                  <c:v>10.490923306012533</c:v>
                </c:pt>
                <c:pt idx="1131">
                  <c:v>10.491443822506895</c:v>
                </c:pt>
                <c:pt idx="1132">
                  <c:v>10.491869006012521</c:v>
                </c:pt>
                <c:pt idx="1133">
                  <c:v>10.492282206012547</c:v>
                </c:pt>
                <c:pt idx="1134">
                  <c:v>10.492636106012711</c:v>
                </c:pt>
                <c:pt idx="1135">
                  <c:v>10.493491706012449</c:v>
                </c:pt>
                <c:pt idx="1136">
                  <c:v>10.494588793512165</c:v>
                </c:pt>
                <c:pt idx="1137">
                  <c:v>10.495543806012179</c:v>
                </c:pt>
                <c:pt idx="1138">
                  <c:v>10.496566806012154</c:v>
                </c:pt>
                <c:pt idx="1139">
                  <c:v>10.497410306012526</c:v>
                </c:pt>
                <c:pt idx="1140">
                  <c:v>10.498160668512426</c:v>
                </c:pt>
                <c:pt idx="1141">
                  <c:v>10.498796506012539</c:v>
                </c:pt>
                <c:pt idx="1142">
                  <c:v>10.499478906012556</c:v>
                </c:pt>
                <c:pt idx="1143">
                  <c:v>10.500023806012408</c:v>
                </c:pt>
                <c:pt idx="1144">
                  <c:v>10.500558206012968</c:v>
                </c:pt>
                <c:pt idx="1145">
                  <c:v>10.501118064345761</c:v>
                </c:pt>
                <c:pt idx="1146">
                  <c:v>10.501547706012289</c:v>
                </c:pt>
                <c:pt idx="1147">
                  <c:v>10.501963006012332</c:v>
                </c:pt>
                <c:pt idx="1148">
                  <c:v>10.502366906012085</c:v>
                </c:pt>
                <c:pt idx="1149">
                  <c:v>10.502731606012176</c:v>
                </c:pt>
                <c:pt idx="1150">
                  <c:v>10.502899595702289</c:v>
                </c:pt>
                <c:pt idx="1151">
                  <c:v>10.502820406012646</c:v>
                </c:pt>
                <c:pt idx="1152">
                  <c:v>10.502711406012295</c:v>
                </c:pt>
                <c:pt idx="1153">
                  <c:v>10.502657206012898</c:v>
                </c:pt>
                <c:pt idx="1154">
                  <c:v>10.502542006012291</c:v>
                </c:pt>
                <c:pt idx="1155">
                  <c:v>10.502498306012981</c:v>
                </c:pt>
                <c:pt idx="1156">
                  <c:v>10.502445981011888</c:v>
                </c:pt>
                <c:pt idx="1157">
                  <c:v>10.502436606011955</c:v>
                </c:pt>
                <c:pt idx="1158">
                  <c:v>10.502436606011955</c:v>
                </c:pt>
                <c:pt idx="1159">
                  <c:v>10.502436606011955</c:v>
                </c:pt>
                <c:pt idx="1160">
                  <c:v>10.502086606012497</c:v>
                </c:pt>
                <c:pt idx="1161">
                  <c:v>10.50113618934553</c:v>
                </c:pt>
                <c:pt idx="1162">
                  <c:v>10.500280006012488</c:v>
                </c:pt>
                <c:pt idx="1163">
                  <c:v>10.499410206012342</c:v>
                </c:pt>
                <c:pt idx="1164">
                  <c:v>10.498743506012502</c:v>
                </c:pt>
                <c:pt idx="1165">
                  <c:v>10.498010906012397</c:v>
                </c:pt>
                <c:pt idx="1166">
                  <c:v>10.497404906012335</c:v>
                </c:pt>
                <c:pt idx="1167">
                  <c:v>10.496856814345747</c:v>
                </c:pt>
                <c:pt idx="1168">
                  <c:v>10.496277106012442</c:v>
                </c:pt>
                <c:pt idx="1169">
                  <c:v>10.495802206012243</c:v>
                </c:pt>
                <c:pt idx="1170">
                  <c:v>10.495362406012148</c:v>
                </c:pt>
                <c:pt idx="1171">
                  <c:v>10.494988006012491</c:v>
                </c:pt>
                <c:pt idx="1172">
                  <c:v>10.49462080601235</c:v>
                </c:pt>
                <c:pt idx="1173">
                  <c:v>10.494292751845663</c:v>
                </c:pt>
                <c:pt idx="1174">
                  <c:v>10.494007106012376</c:v>
                </c:pt>
                <c:pt idx="1175">
                  <c:v>10.493791606012181</c:v>
                </c:pt>
                <c:pt idx="1176">
                  <c:v>10.493518906012369</c:v>
                </c:pt>
                <c:pt idx="1177">
                  <c:v>10.493317106012583</c:v>
                </c:pt>
                <c:pt idx="1178">
                  <c:v>10.493152856012458</c:v>
                </c:pt>
                <c:pt idx="1179">
                  <c:v>10.493032606012392</c:v>
                </c:pt>
                <c:pt idx="1180">
                  <c:v>10.492890006012729</c:v>
                </c:pt>
                <c:pt idx="1181">
                  <c:v>10.492784206012303</c:v>
                </c:pt>
                <c:pt idx="1182">
                  <c:v>10.492679506011669</c:v>
                </c:pt>
                <c:pt idx="1183">
                  <c:v>10.492561206012581</c:v>
                </c:pt>
                <c:pt idx="1184">
                  <c:v>10.49245913232842</c:v>
                </c:pt>
                <c:pt idx="1185">
                  <c:v>10.49239050601291</c:v>
                </c:pt>
                <c:pt idx="1186">
                  <c:v>10.492333606012167</c:v>
                </c:pt>
                <c:pt idx="1187">
                  <c:v>10.492235906012311</c:v>
                </c:pt>
                <c:pt idx="1188">
                  <c:v>10.492038906012638</c:v>
                </c:pt>
                <c:pt idx="1189">
                  <c:v>10.491800876845517</c:v>
                </c:pt>
                <c:pt idx="1190">
                  <c:v>10.491628706012378</c:v>
                </c:pt>
                <c:pt idx="1191">
                  <c:v>10.491463906012669</c:v>
                </c:pt>
                <c:pt idx="1192">
                  <c:v>10.491275106012793</c:v>
                </c:pt>
                <c:pt idx="1193">
                  <c:v>10.491148406012613</c:v>
                </c:pt>
                <c:pt idx="1194">
                  <c:v>10.490970981012495</c:v>
                </c:pt>
                <c:pt idx="1195">
                  <c:v>10.490781706012243</c:v>
                </c:pt>
                <c:pt idx="1196">
                  <c:v>10.490639206012318</c:v>
                </c:pt>
                <c:pt idx="1197">
                  <c:v>10.49048360601229</c:v>
                </c:pt>
                <c:pt idx="1198">
                  <c:v>10.490370106012293</c:v>
                </c:pt>
                <c:pt idx="1199">
                  <c:v>10.490236106012631</c:v>
                </c:pt>
                <c:pt idx="1200">
                  <c:v>10.49014493934591</c:v>
                </c:pt>
                <c:pt idx="1201">
                  <c:v>10.490049206012387</c:v>
                </c:pt>
                <c:pt idx="1202">
                  <c:v>10.489968106013308</c:v>
                </c:pt>
                <c:pt idx="1203">
                  <c:v>10.48992630601181</c:v>
                </c:pt>
                <c:pt idx="1204">
                  <c:v>10.489869406012488</c:v>
                </c:pt>
                <c:pt idx="1205">
                  <c:v>10.490611606012706</c:v>
                </c:pt>
                <c:pt idx="1206">
                  <c:v>10.492514306012211</c:v>
                </c:pt>
                <c:pt idx="1207">
                  <c:v>10.494723106012501</c:v>
                </c:pt>
                <c:pt idx="1208">
                  <c:v>10.49652900601258</c:v>
                </c:pt>
                <c:pt idx="1209">
                  <c:v>10.498966506012167</c:v>
                </c:pt>
                <c:pt idx="1210">
                  <c:v>10.502448606012152</c:v>
                </c:pt>
                <c:pt idx="1211">
                  <c:v>10.505521606012294</c:v>
                </c:pt>
                <c:pt idx="1212">
                  <c:v>10.509701206012338</c:v>
                </c:pt>
                <c:pt idx="1213">
                  <c:v>10.512994506012447</c:v>
                </c:pt>
                <c:pt idx="1214">
                  <c:v>10.516186506012573</c:v>
                </c:pt>
                <c:pt idx="1215">
                  <c:v>10.519443606012274</c:v>
                </c:pt>
                <c:pt idx="1216">
                  <c:v>10.521886200607028</c:v>
                </c:pt>
                <c:pt idx="1217">
                  <c:v>10.526601806012721</c:v>
                </c:pt>
                <c:pt idx="1218">
                  <c:v>10.530634306012203</c:v>
                </c:pt>
                <c:pt idx="1219">
                  <c:v>10.533817206012557</c:v>
                </c:pt>
                <c:pt idx="1220">
                  <c:v>10.537042006012499</c:v>
                </c:pt>
                <c:pt idx="1221">
                  <c:v>10.539666293512553</c:v>
                </c:pt>
                <c:pt idx="1222">
                  <c:v>10.542380506012663</c:v>
                </c:pt>
                <c:pt idx="1223">
                  <c:v>10.544549906012278</c:v>
                </c:pt>
                <c:pt idx="1224">
                  <c:v>10.546731406012228</c:v>
                </c:pt>
                <c:pt idx="1225">
                  <c:v>10.548470106012203</c:v>
                </c:pt>
                <c:pt idx="1226">
                  <c:v>10.551129406012151</c:v>
                </c:pt>
                <c:pt idx="1227">
                  <c:v>10.55369889767924</c:v>
                </c:pt>
                <c:pt idx="1228">
                  <c:v>10.555884506012504</c:v>
                </c:pt>
                <c:pt idx="1229">
                  <c:v>10.558079106012386</c:v>
                </c:pt>
                <c:pt idx="1230">
                  <c:v>10.560693006012642</c:v>
                </c:pt>
                <c:pt idx="1231">
                  <c:v>10.564509306012454</c:v>
                </c:pt>
                <c:pt idx="1232">
                  <c:v>10.567693481012171</c:v>
                </c:pt>
                <c:pt idx="1233">
                  <c:v>10.570871606012034</c:v>
                </c:pt>
                <c:pt idx="1234">
                  <c:v>10.573329806012239</c:v>
                </c:pt>
                <c:pt idx="1235">
                  <c:v>10.576030706012162</c:v>
                </c:pt>
                <c:pt idx="1236">
                  <c:v>10.578296006012422</c:v>
                </c:pt>
                <c:pt idx="1237">
                  <c:v>10.580080606012828</c:v>
                </c:pt>
                <c:pt idx="1238">
                  <c:v>10.581808481012459</c:v>
                </c:pt>
                <c:pt idx="1239">
                  <c:v>10.583691906012589</c:v>
                </c:pt>
                <c:pt idx="1240">
                  <c:v>10.585043306012281</c:v>
                </c:pt>
                <c:pt idx="1241">
                  <c:v>10.586468706012468</c:v>
                </c:pt>
                <c:pt idx="1242">
                  <c:v>10.587623806012246</c:v>
                </c:pt>
                <c:pt idx="1243">
                  <c:v>10.588730460178752</c:v>
                </c:pt>
                <c:pt idx="1244">
                  <c:v>10.589780306012599</c:v>
                </c:pt>
                <c:pt idx="1245">
                  <c:v>10.591127006012201</c:v>
                </c:pt>
                <c:pt idx="1246">
                  <c:v>10.592239006012122</c:v>
                </c:pt>
                <c:pt idx="1247">
                  <c:v>10.593405306012201</c:v>
                </c:pt>
                <c:pt idx="1248">
                  <c:v>10.594551939345777</c:v>
                </c:pt>
                <c:pt idx="1249">
                  <c:v>10.596223406012271</c:v>
                </c:pt>
                <c:pt idx="1250">
                  <c:v>10.598042906012282</c:v>
                </c:pt>
                <c:pt idx="1251">
                  <c:v>10.600901206011955</c:v>
                </c:pt>
                <c:pt idx="1252">
                  <c:v>10.603850006012479</c:v>
                </c:pt>
                <c:pt idx="1253">
                  <c:v>10.606266006012348</c:v>
                </c:pt>
                <c:pt idx="1254">
                  <c:v>10.608861710179113</c:v>
                </c:pt>
                <c:pt idx="1255">
                  <c:v>10.611054306012775</c:v>
                </c:pt>
                <c:pt idx="1256">
                  <c:v>10.613793506012499</c:v>
                </c:pt>
                <c:pt idx="1257">
                  <c:v>10.616089706012318</c:v>
                </c:pt>
                <c:pt idx="1258">
                  <c:v>10.618158506012279</c:v>
                </c:pt>
                <c:pt idx="1259">
                  <c:v>10.619974626845831</c:v>
                </c:pt>
                <c:pt idx="1260">
                  <c:v>10.621914006012403</c:v>
                </c:pt>
                <c:pt idx="1261">
                  <c:v>10.623468306012526</c:v>
                </c:pt>
                <c:pt idx="1262">
                  <c:v>10.624892306012399</c:v>
                </c:pt>
                <c:pt idx="1263">
                  <c:v>10.626189006012524</c:v>
                </c:pt>
                <c:pt idx="1264">
                  <c:v>10.627359106012605</c:v>
                </c:pt>
                <c:pt idx="1265">
                  <c:v>10.628526206012125</c:v>
                </c:pt>
                <c:pt idx="1266">
                  <c:v>10.629744906012448</c:v>
                </c:pt>
                <c:pt idx="1267">
                  <c:v>10.630816006012381</c:v>
                </c:pt>
                <c:pt idx="1268">
                  <c:v>10.631883306012256</c:v>
                </c:pt>
                <c:pt idx="1269">
                  <c:v>10.632848272679112</c:v>
                </c:pt>
                <c:pt idx="1270">
                  <c:v>10.633751306012314</c:v>
                </c:pt>
                <c:pt idx="1271">
                  <c:v>10.634816206012047</c:v>
                </c:pt>
                <c:pt idx="1272">
                  <c:v>10.636096606012316</c:v>
                </c:pt>
                <c:pt idx="1273">
                  <c:v>10.637178206012337</c:v>
                </c:pt>
                <c:pt idx="1274">
                  <c:v>10.638230356012471</c:v>
                </c:pt>
                <c:pt idx="1275">
                  <c:v>10.639136306012418</c:v>
                </c:pt>
                <c:pt idx="1276">
                  <c:v>10.640046806012734</c:v>
                </c:pt>
                <c:pt idx="1277">
                  <c:v>10.6409941060124</c:v>
                </c:pt>
                <c:pt idx="1278">
                  <c:v>10.641751706012272</c:v>
                </c:pt>
                <c:pt idx="1279">
                  <c:v>10.642497206012607</c:v>
                </c:pt>
                <c:pt idx="1280">
                  <c:v>10.643138481012286</c:v>
                </c:pt>
                <c:pt idx="1281">
                  <c:v>10.643755506012283</c:v>
                </c:pt>
                <c:pt idx="1282">
                  <c:v>10.644240506012764</c:v>
                </c:pt>
                <c:pt idx="1283">
                  <c:v>10.644795706012147</c:v>
                </c:pt>
                <c:pt idx="1284">
                  <c:v>10.645252406012574</c:v>
                </c:pt>
                <c:pt idx="1285">
                  <c:v>10.645715564345508</c:v>
                </c:pt>
                <c:pt idx="1286">
                  <c:v>10.646105306012217</c:v>
                </c:pt>
                <c:pt idx="1287">
                  <c:v>10.646446706012696</c:v>
                </c:pt>
                <c:pt idx="1288">
                  <c:v>10.646789806012364</c:v>
                </c:pt>
                <c:pt idx="1289">
                  <c:v>10.647065406012146</c:v>
                </c:pt>
                <c:pt idx="1290">
                  <c:v>10.647355876845509</c:v>
                </c:pt>
                <c:pt idx="1291">
                  <c:v>10.647560906012714</c:v>
                </c:pt>
                <c:pt idx="1292">
                  <c:v>10.647728706012018</c:v>
                </c:pt>
                <c:pt idx="1293">
                  <c:v>10.647871606012032</c:v>
                </c:pt>
                <c:pt idx="1294">
                  <c:v>10.6480339060126</c:v>
                </c:pt>
                <c:pt idx="1295">
                  <c:v>10.648219939345907</c:v>
                </c:pt>
                <c:pt idx="1296">
                  <c:v>10.648381306012269</c:v>
                </c:pt>
                <c:pt idx="1297">
                  <c:v>10.648520206012293</c:v>
                </c:pt>
                <c:pt idx="1298">
                  <c:v>10.648676806012489</c:v>
                </c:pt>
                <c:pt idx="1299">
                  <c:v>10.648777506012905</c:v>
                </c:pt>
                <c:pt idx="1300">
                  <c:v>10.648900206012641</c:v>
                </c:pt>
                <c:pt idx="1301">
                  <c:v>10.64899254351225</c:v>
                </c:pt>
                <c:pt idx="1302">
                  <c:v>10.649047706012894</c:v>
                </c:pt>
                <c:pt idx="1303">
                  <c:v>10.64914920601224</c:v>
                </c:pt>
                <c:pt idx="1304">
                  <c:v>10.649232606012689</c:v>
                </c:pt>
                <c:pt idx="1305">
                  <c:v>10.649239006012706</c:v>
                </c:pt>
                <c:pt idx="1306">
                  <c:v>10.649276606012407</c:v>
                </c:pt>
                <c:pt idx="1307">
                  <c:v>10.649286206012462</c:v>
                </c:pt>
                <c:pt idx="1308">
                  <c:v>10.649314706011765</c:v>
                </c:pt>
                <c:pt idx="1309">
                  <c:v>10.649309606012039</c:v>
                </c:pt>
                <c:pt idx="1310">
                  <c:v>10.649327906011663</c:v>
                </c:pt>
                <c:pt idx="1311">
                  <c:v>10.649352506013216</c:v>
                </c:pt>
                <c:pt idx="1312">
                  <c:v>10.649368481012928</c:v>
                </c:pt>
                <c:pt idx="1313">
                  <c:v>10.649368706012993</c:v>
                </c:pt>
                <c:pt idx="1314">
                  <c:v>10.649366606012975</c:v>
                </c:pt>
                <c:pt idx="1315">
                  <c:v>10.649366606012975</c:v>
                </c:pt>
                <c:pt idx="1316">
                  <c:v>10.649401206012854</c:v>
                </c:pt>
                <c:pt idx="1317">
                  <c:v>10.649414418511995</c:v>
                </c:pt>
                <c:pt idx="1318">
                  <c:v>10.648961606012577</c:v>
                </c:pt>
                <c:pt idx="1319">
                  <c:v>10.648276206012284</c:v>
                </c:pt>
                <c:pt idx="1320">
                  <c:v>10.647728506012655</c:v>
                </c:pt>
                <c:pt idx="1321">
                  <c:v>10.647121306012437</c:v>
                </c:pt>
                <c:pt idx="1322">
                  <c:v>10.64671238066019</c:v>
                </c:pt>
                <c:pt idx="1323">
                  <c:v>10.646175206012131</c:v>
                </c:pt>
                <c:pt idx="1324">
                  <c:v>10.645748106012732</c:v>
                </c:pt>
                <c:pt idx="1325">
                  <c:v>10.645381006012556</c:v>
                </c:pt>
                <c:pt idx="1326">
                  <c:v>10.64502120601226</c:v>
                </c:pt>
                <c:pt idx="1327">
                  <c:v>10.644783342854637</c:v>
                </c:pt>
                <c:pt idx="1328">
                  <c:v>10.644559306012482</c:v>
                </c:pt>
                <c:pt idx="1329">
                  <c:v>10.644361006012005</c:v>
                </c:pt>
                <c:pt idx="1330">
                  <c:v>10.644192906012236</c:v>
                </c:pt>
                <c:pt idx="1331">
                  <c:v>10.644041806012481</c:v>
                </c:pt>
                <c:pt idx="1332">
                  <c:v>10.643855876846047</c:v>
                </c:pt>
                <c:pt idx="1333">
                  <c:v>10.643627706012253</c:v>
                </c:pt>
                <c:pt idx="1334">
                  <c:v>10.643474606012276</c:v>
                </c:pt>
                <c:pt idx="1335">
                  <c:v>10.643314906011895</c:v>
                </c:pt>
                <c:pt idx="1336">
                  <c:v>10.643227006012708</c:v>
                </c:pt>
                <c:pt idx="1337">
                  <c:v>10.643099206011939</c:v>
                </c:pt>
                <c:pt idx="1338">
                  <c:v>10.642777543512537</c:v>
                </c:pt>
                <c:pt idx="1339">
                  <c:v>10.642421306012196</c:v>
                </c:pt>
                <c:pt idx="1340">
                  <c:v>10.641851806012156</c:v>
                </c:pt>
                <c:pt idx="1341">
                  <c:v>10.641138606012433</c:v>
                </c:pt>
                <c:pt idx="1342">
                  <c:v>10.640551906012448</c:v>
                </c:pt>
                <c:pt idx="1343">
                  <c:v>10.639923648265793</c:v>
                </c:pt>
                <c:pt idx="1344">
                  <c:v>10.639451006012578</c:v>
                </c:pt>
                <c:pt idx="1345">
                  <c:v>10.638857506012258</c:v>
                </c:pt>
                <c:pt idx="1346">
                  <c:v>10.638474306012441</c:v>
                </c:pt>
                <c:pt idx="1347">
                  <c:v>10.637407006012907</c:v>
                </c:pt>
                <c:pt idx="1348">
                  <c:v>10.636086921801919</c:v>
                </c:pt>
                <c:pt idx="1349">
                  <c:v>10.634667406012241</c:v>
                </c:pt>
                <c:pt idx="1350">
                  <c:v>10.633460206012288</c:v>
                </c:pt>
                <c:pt idx="1351">
                  <c:v>10.632317306012638</c:v>
                </c:pt>
                <c:pt idx="1352">
                  <c:v>10.631402606012287</c:v>
                </c:pt>
                <c:pt idx="1353">
                  <c:v>10.630587022679052</c:v>
                </c:pt>
                <c:pt idx="1354">
                  <c:v>10.629739206012474</c:v>
                </c:pt>
                <c:pt idx="1355">
                  <c:v>10.629075806012352</c:v>
                </c:pt>
                <c:pt idx="1356">
                  <c:v>10.628209806012435</c:v>
                </c:pt>
                <c:pt idx="1357">
                  <c:v>10.627447806012313</c:v>
                </c:pt>
                <c:pt idx="1358">
                  <c:v>10.626530500749155</c:v>
                </c:pt>
                <c:pt idx="1359">
                  <c:v>10.625592606012177</c:v>
                </c:pt>
                <c:pt idx="1360">
                  <c:v>10.624840006012519</c:v>
                </c:pt>
                <c:pt idx="1361">
                  <c:v>10.624110906012461</c:v>
                </c:pt>
                <c:pt idx="1362">
                  <c:v>10.623461006012647</c:v>
                </c:pt>
                <c:pt idx="1363">
                  <c:v>10.622921974433453</c:v>
                </c:pt>
                <c:pt idx="1364">
                  <c:v>10.62236090601273</c:v>
                </c:pt>
                <c:pt idx="1365">
                  <c:v>10.621888506012354</c:v>
                </c:pt>
                <c:pt idx="1366">
                  <c:v>10.62087630601242</c:v>
                </c:pt>
                <c:pt idx="1367">
                  <c:v>10.619786806012385</c:v>
                </c:pt>
                <c:pt idx="1368">
                  <c:v>10.61900113232862</c:v>
                </c:pt>
                <c:pt idx="1369">
                  <c:v>10.617983706012481</c:v>
                </c:pt>
                <c:pt idx="1370">
                  <c:v>10.61718740601232</c:v>
                </c:pt>
                <c:pt idx="1371">
                  <c:v>10.616518206012373</c:v>
                </c:pt>
                <c:pt idx="1372">
                  <c:v>10.615807506012246</c:v>
                </c:pt>
                <c:pt idx="1373">
                  <c:v>10.615260772679065</c:v>
                </c:pt>
                <c:pt idx="1374">
                  <c:v>10.614671606012237</c:v>
                </c:pt>
                <c:pt idx="1375">
                  <c:v>10.614140106012385</c:v>
                </c:pt>
                <c:pt idx="1376">
                  <c:v>10.613717306012305</c:v>
                </c:pt>
                <c:pt idx="1377">
                  <c:v>10.613276306012452</c:v>
                </c:pt>
                <c:pt idx="1378">
                  <c:v>10.612942806012157</c:v>
                </c:pt>
                <c:pt idx="1379">
                  <c:v>10.612521132328098</c:v>
                </c:pt>
                <c:pt idx="1380">
                  <c:v>10.612225106012616</c:v>
                </c:pt>
                <c:pt idx="1381">
                  <c:v>10.611897706012442</c:v>
                </c:pt>
                <c:pt idx="1382">
                  <c:v>10.61167040601164</c:v>
                </c:pt>
                <c:pt idx="1383">
                  <c:v>10.611414306012435</c:v>
                </c:pt>
                <c:pt idx="1384">
                  <c:v>10.611225356013122</c:v>
                </c:pt>
                <c:pt idx="1385">
                  <c:v>10.61111060601236</c:v>
                </c:pt>
                <c:pt idx="1386">
                  <c:v>10.61096800601247</c:v>
                </c:pt>
                <c:pt idx="1387">
                  <c:v>10.610816706012898</c:v>
                </c:pt>
                <c:pt idx="1388">
                  <c:v>10.610718306012259</c:v>
                </c:pt>
                <c:pt idx="1389">
                  <c:v>10.610603272678716</c:v>
                </c:pt>
                <c:pt idx="1390">
                  <c:v>10.610490006011801</c:v>
                </c:pt>
                <c:pt idx="1391">
                  <c:v>10.610395906012698</c:v>
                </c:pt>
                <c:pt idx="1392">
                  <c:v>10.610263406012464</c:v>
                </c:pt>
                <c:pt idx="1393">
                  <c:v>10.610171006011925</c:v>
                </c:pt>
                <c:pt idx="1394">
                  <c:v>10.610090668512967</c:v>
                </c:pt>
                <c:pt idx="1395">
                  <c:v>10.61000930601223</c:v>
                </c:pt>
                <c:pt idx="1396">
                  <c:v>10.60993880601292</c:v>
                </c:pt>
                <c:pt idx="1397">
                  <c:v>10.609873406012028</c:v>
                </c:pt>
                <c:pt idx="1398">
                  <c:v>10.609799506012806</c:v>
                </c:pt>
                <c:pt idx="1399">
                  <c:v>10.609766293513204</c:v>
                </c:pt>
                <c:pt idx="1400">
                  <c:v>10.609747406012062</c:v>
                </c:pt>
                <c:pt idx="1401">
                  <c:v>10.609726506011967</c:v>
                </c:pt>
                <c:pt idx="1402">
                  <c:v>10.609648906013049</c:v>
                </c:pt>
                <c:pt idx="1403">
                  <c:v>10.609606606013315</c:v>
                </c:pt>
                <c:pt idx="1404">
                  <c:v>10.609578481012207</c:v>
                </c:pt>
                <c:pt idx="1405">
                  <c:v>10.609514406012707</c:v>
                </c:pt>
                <c:pt idx="1406">
                  <c:v>10.6094629060117</c:v>
                </c:pt>
                <c:pt idx="1407">
                  <c:v>10.609449006011872</c:v>
                </c:pt>
                <c:pt idx="1408">
                  <c:v>10.609414806012481</c:v>
                </c:pt>
                <c:pt idx="1409">
                  <c:v>10.609382856012374</c:v>
                </c:pt>
                <c:pt idx="1410">
                  <c:v>10.60941220601201</c:v>
                </c:pt>
                <c:pt idx="1411">
                  <c:v>10.60924070601267</c:v>
                </c:pt>
                <c:pt idx="1412">
                  <c:v>10.608742306012473</c:v>
                </c:pt>
                <c:pt idx="1413">
                  <c:v>10.608355006012758</c:v>
                </c:pt>
                <c:pt idx="1414">
                  <c:v>10.607895027064913</c:v>
                </c:pt>
                <c:pt idx="1415">
                  <c:v>10.607528306012071</c:v>
                </c:pt>
                <c:pt idx="1416">
                  <c:v>10.606980406012397</c:v>
                </c:pt>
                <c:pt idx="1417">
                  <c:v>10.604882106012397</c:v>
                </c:pt>
                <c:pt idx="1418">
                  <c:v>10.602995806012487</c:v>
                </c:pt>
                <c:pt idx="1419">
                  <c:v>10.601230564346125</c:v>
                </c:pt>
                <c:pt idx="1420">
                  <c:v>10.599620006012302</c:v>
                </c:pt>
                <c:pt idx="1421">
                  <c:v>10.59829310601215</c:v>
                </c:pt>
                <c:pt idx="1422">
                  <c:v>10.596875306012194</c:v>
                </c:pt>
                <c:pt idx="1423">
                  <c:v>10.595721806012605</c:v>
                </c:pt>
                <c:pt idx="1424">
                  <c:v>10.594820460179122</c:v>
                </c:pt>
                <c:pt idx="1425">
                  <c:v>10.593809206011954</c:v>
                </c:pt>
                <c:pt idx="1426">
                  <c:v>10.592976306012659</c:v>
                </c:pt>
                <c:pt idx="1427">
                  <c:v>10.59221430601265</c:v>
                </c:pt>
                <c:pt idx="1428">
                  <c:v>10.591506106012517</c:v>
                </c:pt>
                <c:pt idx="1429">
                  <c:v>10.590712606012474</c:v>
                </c:pt>
                <c:pt idx="1430">
                  <c:v>10.589593606012173</c:v>
                </c:pt>
                <c:pt idx="1431">
                  <c:v>10.588656706012515</c:v>
                </c:pt>
                <c:pt idx="1432">
                  <c:v>10.587714906012494</c:v>
                </c:pt>
                <c:pt idx="1433">
                  <c:v>10.586948506012575</c:v>
                </c:pt>
                <c:pt idx="1434">
                  <c:v>10.586199006012478</c:v>
                </c:pt>
                <c:pt idx="1435">
                  <c:v>10.585584921801811</c:v>
                </c:pt>
                <c:pt idx="1436">
                  <c:v>10.58491350601237</c:v>
                </c:pt>
                <c:pt idx="1437">
                  <c:v>10.584411006012616</c:v>
                </c:pt>
                <c:pt idx="1438">
                  <c:v>10.583880206012353</c:v>
                </c:pt>
                <c:pt idx="1439">
                  <c:v>10.583347335179397</c:v>
                </c:pt>
                <c:pt idx="1440">
                  <c:v>10.582944006012227</c:v>
                </c:pt>
                <c:pt idx="1441">
                  <c:v>10.582568306012391</c:v>
                </c:pt>
                <c:pt idx="1442">
                  <c:v>10.582230406012584</c:v>
                </c:pt>
                <c:pt idx="1443">
                  <c:v>10.581946206012233</c:v>
                </c:pt>
                <c:pt idx="1444">
                  <c:v>10.581681132328029</c:v>
                </c:pt>
                <c:pt idx="1445">
                  <c:v>10.581457506012001</c:v>
                </c:pt>
                <c:pt idx="1446">
                  <c:v>10.581249506012071</c:v>
                </c:pt>
                <c:pt idx="1447">
                  <c:v>10.581117406012723</c:v>
                </c:pt>
                <c:pt idx="1448">
                  <c:v>10.581136606012777</c:v>
                </c:pt>
                <c:pt idx="1449">
                  <c:v>10.58114892180204</c:v>
                </c:pt>
                <c:pt idx="1450">
                  <c:v>10.581139906012723</c:v>
                </c:pt>
                <c:pt idx="1451">
                  <c:v>10.581112606013008</c:v>
                </c:pt>
                <c:pt idx="1452">
                  <c:v>10.581094006012179</c:v>
                </c:pt>
                <c:pt idx="1453">
                  <c:v>10.581086506012085</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10.581168106012356</c:v>
                </c:pt>
                <c:pt idx="1462">
                  <c:v>10.581196606011886</c:v>
                </c:pt>
                <c:pt idx="1463">
                  <c:v>10.581196606011886</c:v>
                </c:pt>
                <c:pt idx="1464">
                  <c:v>10.581196606011773</c:v>
                </c:pt>
                <c:pt idx="1465">
                  <c:v>10.581183706012112</c:v>
                </c:pt>
                <c:pt idx="1466">
                  <c:v>10.581050906012436</c:v>
                </c:pt>
                <c:pt idx="1467">
                  <c:v>10.580501206012471</c:v>
                </c:pt>
                <c:pt idx="1468">
                  <c:v>10.579939906012626</c:v>
                </c:pt>
                <c:pt idx="1469">
                  <c:v>10.579386710179065</c:v>
                </c:pt>
                <c:pt idx="1470">
                  <c:v>10.578966806012502</c:v>
                </c:pt>
                <c:pt idx="1471">
                  <c:v>10.578612606012271</c:v>
                </c:pt>
                <c:pt idx="1472">
                  <c:v>10.578303306012074</c:v>
                </c:pt>
                <c:pt idx="1473">
                  <c:v>10.577968106012477</c:v>
                </c:pt>
                <c:pt idx="1474">
                  <c:v>10.57767039548618</c:v>
                </c:pt>
              </c:numCache>
            </c:numRef>
          </c:val>
          <c:smooth val="0"/>
          <c:extLs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4.3891366060124284</c:v>
                </c:pt>
                <c:pt idx="1">
                  <c:v>4.4002566060128885</c:v>
                </c:pt>
                <c:pt idx="2">
                  <c:v>4.4016993908225146</c:v>
                </c:pt>
                <c:pt idx="3">
                  <c:v>4.4097684810127618</c:v>
                </c:pt>
                <c:pt idx="4">
                  <c:v>4.412218806012234</c:v>
                </c:pt>
                <c:pt idx="5">
                  <c:v>4.4152483060123728</c:v>
                </c:pt>
                <c:pt idx="6">
                  <c:v>4.4177512060123405</c:v>
                </c:pt>
                <c:pt idx="7">
                  <c:v>4.4203844060122179</c:v>
                </c:pt>
                <c:pt idx="8">
                  <c:v>4.4225918060123632</c:v>
                </c:pt>
                <c:pt idx="9">
                  <c:v>4.42473990601259</c:v>
                </c:pt>
                <c:pt idx="10">
                  <c:v>4.4258686060124006</c:v>
                </c:pt>
                <c:pt idx="11">
                  <c:v>4.4427168691705816</c:v>
                </c:pt>
                <c:pt idx="12">
                  <c:v>4.4456199060124533</c:v>
                </c:pt>
                <c:pt idx="13">
                  <c:v>4.4523285060123072</c:v>
                </c:pt>
                <c:pt idx="14">
                  <c:v>4.4571856060124588</c:v>
                </c:pt>
                <c:pt idx="15">
                  <c:v>4.4612123060125128</c:v>
                </c:pt>
                <c:pt idx="16">
                  <c:v>4.4691026060127257</c:v>
                </c:pt>
                <c:pt idx="17">
                  <c:v>4.4757806060124068</c:v>
                </c:pt>
                <c:pt idx="18">
                  <c:v>4.4956585414964394</c:v>
                </c:pt>
                <c:pt idx="19">
                  <c:v>4.5025582221740734</c:v>
                </c:pt>
                <c:pt idx="20">
                  <c:v>4.5123885060123285</c:v>
                </c:pt>
                <c:pt idx="21">
                  <c:v>4.5268118060123044</c:v>
                </c:pt>
                <c:pt idx="22">
                  <c:v>4.5324116060127295</c:v>
                </c:pt>
                <c:pt idx="23">
                  <c:v>4.283428406012618</c:v>
                </c:pt>
                <c:pt idx="24">
                  <c:v>4.1541638060123915</c:v>
                </c:pt>
                <c:pt idx="25">
                  <c:v>4.2055998060128132</c:v>
                </c:pt>
                <c:pt idx="26">
                  <c:v>4.2570195471888184</c:v>
                </c:pt>
                <c:pt idx="27">
                  <c:v>4.7934091060121915</c:v>
                </c:pt>
                <c:pt idx="28">
                  <c:v>4.9483098060123467</c:v>
                </c:pt>
                <c:pt idx="29">
                  <c:v>5.2432813060126051</c:v>
                </c:pt>
                <c:pt idx="30">
                  <c:v>6.0509741060127027</c:v>
                </c:pt>
                <c:pt idx="31">
                  <c:v>6.6490933060121762</c:v>
                </c:pt>
                <c:pt idx="32">
                  <c:v>7.0531148818743787</c:v>
                </c:pt>
                <c:pt idx="33">
                  <c:v>7.1154731139491361</c:v>
                </c:pt>
                <c:pt idx="34">
                  <c:v>7.1569374060122328</c:v>
                </c:pt>
                <c:pt idx="35">
                  <c:v>7.1971942060119574</c:v>
                </c:pt>
                <c:pt idx="36">
                  <c:v>7.1945374060125715</c:v>
                </c:pt>
                <c:pt idx="37">
                  <c:v>7.0483467070224748</c:v>
                </c:pt>
                <c:pt idx="38">
                  <c:v>6.8872208060127633</c:v>
                </c:pt>
                <c:pt idx="39">
                  <c:v>6.4284777060122593</c:v>
                </c:pt>
                <c:pt idx="40">
                  <c:v>5.4671278963348442</c:v>
                </c:pt>
                <c:pt idx="41">
                  <c:v>1.2606475919279347</c:v>
                </c:pt>
                <c:pt idx="42">
                  <c:v>0.40686310601252273</c:v>
                </c:pt>
                <c:pt idx="43">
                  <c:v>0.24439020601273853</c:v>
                </c:pt>
                <c:pt idx="44">
                  <c:v>-0.29735009398767431</c:v>
                </c:pt>
                <c:pt idx="45">
                  <c:v>-1.2607711939873951</c:v>
                </c:pt>
                <c:pt idx="46">
                  <c:v>-2.3491153939870486</c:v>
                </c:pt>
                <c:pt idx="47">
                  <c:v>-3.6682029858243794</c:v>
                </c:pt>
                <c:pt idx="48">
                  <c:v>-4.5552585939875456</c:v>
                </c:pt>
                <c:pt idx="49">
                  <c:v>-7.6749411717653828</c:v>
                </c:pt>
                <c:pt idx="50">
                  <c:v>-7.8264343939873555</c:v>
                </c:pt>
                <c:pt idx="51">
                  <c:v>-8.0057206939869587</c:v>
                </c:pt>
                <c:pt idx="52">
                  <c:v>-8.3737152939874449</c:v>
                </c:pt>
                <c:pt idx="53">
                  <c:v>-8.9201095939875898</c:v>
                </c:pt>
                <c:pt idx="54">
                  <c:v>-9.9341666939875921</c:v>
                </c:pt>
                <c:pt idx="55">
                  <c:v>-10.939036766080548</c:v>
                </c:pt>
                <c:pt idx="56">
                  <c:v>-9.9791917016798237</c:v>
                </c:pt>
                <c:pt idx="57">
                  <c:v>-9.2370990939872257</c:v>
                </c:pt>
                <c:pt idx="58">
                  <c:v>-7.9643645939874972</c:v>
                </c:pt>
                <c:pt idx="59">
                  <c:v>-6.1779089939869749</c:v>
                </c:pt>
                <c:pt idx="60">
                  <c:v>-4.2963554939875479</c:v>
                </c:pt>
                <c:pt idx="61">
                  <c:v>-1.9462116939877632</c:v>
                </c:pt>
                <c:pt idx="62">
                  <c:v>-0.56137979398782534</c:v>
                </c:pt>
                <c:pt idx="63">
                  <c:v>0.98654820175711677</c:v>
                </c:pt>
                <c:pt idx="64">
                  <c:v>5.7530554631554907</c:v>
                </c:pt>
                <c:pt idx="65">
                  <c:v>7.7042271060120839</c:v>
                </c:pt>
                <c:pt idx="66">
                  <c:v>9.7672439060119274</c:v>
                </c:pt>
                <c:pt idx="67">
                  <c:v>12.936151506012223</c:v>
                </c:pt>
                <c:pt idx="68">
                  <c:v>15.670566006012407</c:v>
                </c:pt>
                <c:pt idx="69">
                  <c:v>19.246804418512184</c:v>
                </c:pt>
                <c:pt idx="70">
                  <c:v>21.895189906012561</c:v>
                </c:pt>
                <c:pt idx="71">
                  <c:v>23.66802850601222</c:v>
                </c:pt>
                <c:pt idx="72">
                  <c:v>24.293736606012388</c:v>
                </c:pt>
                <c:pt idx="73">
                  <c:v>26.423923517777226</c:v>
                </c:pt>
                <c:pt idx="74">
                  <c:v>26.674362406012463</c:v>
                </c:pt>
                <c:pt idx="75">
                  <c:v>26.316893006012052</c:v>
                </c:pt>
                <c:pt idx="76">
                  <c:v>25.256742173022772</c:v>
                </c:pt>
                <c:pt idx="77">
                  <c:v>23.393652406012009</c:v>
                </c:pt>
                <c:pt idx="78">
                  <c:v>21.57152790601215</c:v>
                </c:pt>
                <c:pt idx="79">
                  <c:v>18.722305306012757</c:v>
                </c:pt>
                <c:pt idx="80">
                  <c:v>16.631063206012655</c:v>
                </c:pt>
                <c:pt idx="81">
                  <c:v>14.70496105045676</c:v>
                </c:pt>
                <c:pt idx="82">
                  <c:v>4.8786457104903462</c:v>
                </c:pt>
                <c:pt idx="83">
                  <c:v>2.6592108060126094</c:v>
                </c:pt>
                <c:pt idx="84">
                  <c:v>1.0178441060122196</c:v>
                </c:pt>
                <c:pt idx="85">
                  <c:v>-1.4636031939879643</c:v>
                </c:pt>
                <c:pt idx="86">
                  <c:v>-3.3452783939875275</c:v>
                </c:pt>
                <c:pt idx="87">
                  <c:v>-5.4617554348037487</c:v>
                </c:pt>
                <c:pt idx="88">
                  <c:v>-7.1795007939875148</c:v>
                </c:pt>
                <c:pt idx="89">
                  <c:v>-8.3127500606543521</c:v>
                </c:pt>
                <c:pt idx="90">
                  <c:v>-12.998306983730899</c:v>
                </c:pt>
                <c:pt idx="91">
                  <c:v>-13.769527593987831</c:v>
                </c:pt>
                <c:pt idx="92">
                  <c:v>-15.51041389398732</c:v>
                </c:pt>
                <c:pt idx="93">
                  <c:v>-17.07039349708019</c:v>
                </c:pt>
                <c:pt idx="94">
                  <c:v>-18.594532093987524</c:v>
                </c:pt>
                <c:pt idx="95">
                  <c:v>-20.169612393987435</c:v>
                </c:pt>
                <c:pt idx="96">
                  <c:v>-21.314797293987439</c:v>
                </c:pt>
                <c:pt idx="97">
                  <c:v>-21.862936493987362</c:v>
                </c:pt>
                <c:pt idx="98">
                  <c:v>-22.001537193987403</c:v>
                </c:pt>
                <c:pt idx="99">
                  <c:v>-17.263825893987914</c:v>
                </c:pt>
                <c:pt idx="100">
                  <c:v>-15.338733193987636</c:v>
                </c:pt>
                <c:pt idx="101">
                  <c:v>-13.907701393987608</c:v>
                </c:pt>
                <c:pt idx="102">
                  <c:v>-11.615502193987354</c:v>
                </c:pt>
                <c:pt idx="103">
                  <c:v>-9.9926481939881313</c:v>
                </c:pt>
                <c:pt idx="104">
                  <c:v>-8.0522878384319796</c:v>
                </c:pt>
                <c:pt idx="105">
                  <c:v>-2.5710844233990855</c:v>
                </c:pt>
                <c:pt idx="106">
                  <c:v>-1.6039024939874906</c:v>
                </c:pt>
                <c:pt idx="107">
                  <c:v>0.78662820601176975</c:v>
                </c:pt>
                <c:pt idx="108">
                  <c:v>2.5543025060121209</c:v>
                </c:pt>
                <c:pt idx="109">
                  <c:v>4.8253451060122217</c:v>
                </c:pt>
                <c:pt idx="110">
                  <c:v>6.5274092060124786</c:v>
                </c:pt>
                <c:pt idx="111">
                  <c:v>8.2454076060124208</c:v>
                </c:pt>
                <c:pt idx="112">
                  <c:v>9.6841111060124518</c:v>
                </c:pt>
                <c:pt idx="113">
                  <c:v>11.260683272678889</c:v>
                </c:pt>
                <c:pt idx="114">
                  <c:v>16.907888850910084</c:v>
                </c:pt>
                <c:pt idx="115">
                  <c:v>18.528586906012166</c:v>
                </c:pt>
                <c:pt idx="116">
                  <c:v>20.124566106012153</c:v>
                </c:pt>
                <c:pt idx="117">
                  <c:v>21.226945506013081</c:v>
                </c:pt>
                <c:pt idx="118">
                  <c:v>22.800158206012398</c:v>
                </c:pt>
                <c:pt idx="119">
                  <c:v>24.193785876845553</c:v>
                </c:pt>
                <c:pt idx="120">
                  <c:v>25.715940435799794</c:v>
                </c:pt>
                <c:pt idx="121">
                  <c:v>30.40443668738228</c:v>
                </c:pt>
                <c:pt idx="122">
                  <c:v>31.369028737012417</c:v>
                </c:pt>
                <c:pt idx="123">
                  <c:v>32.591456783012411</c:v>
                </c:pt>
                <c:pt idx="124">
                  <c:v>33.847062445374107</c:v>
                </c:pt>
                <c:pt idx="125">
                  <c:v>34.888685401012417</c:v>
                </c:pt>
                <c:pt idx="126">
                  <c:v>36.120649536012408</c:v>
                </c:pt>
                <c:pt idx="127">
                  <c:v>36.954944741012426</c:v>
                </c:pt>
                <c:pt idx="128">
                  <c:v>37.418832231012424</c:v>
                </c:pt>
                <c:pt idx="129">
                  <c:v>37.360538709137408</c:v>
                </c:pt>
                <c:pt idx="130">
                  <c:v>31.374425221801893</c:v>
                </c:pt>
                <c:pt idx="131">
                  <c:v>-100.35567375294362</c:v>
                </c:pt>
                <c:pt idx="132">
                  <c:v>27.366808706012151</c:v>
                </c:pt>
                <c:pt idx="133">
                  <c:v>25.638368206012288</c:v>
                </c:pt>
                <c:pt idx="134">
                  <c:v>23.953098606012659</c:v>
                </c:pt>
                <c:pt idx="135">
                  <c:v>22.463114706012519</c:v>
                </c:pt>
                <c:pt idx="136">
                  <c:v>21.671766606012412</c:v>
                </c:pt>
                <c:pt idx="137">
                  <c:v>15.53584201584853</c:v>
                </c:pt>
                <c:pt idx="138">
                  <c:v>13.736296306011994</c:v>
                </c:pt>
                <c:pt idx="139">
                  <c:v>12.981481806012042</c:v>
                </c:pt>
                <c:pt idx="140">
                  <c:v>9.5332654060124042</c:v>
                </c:pt>
                <c:pt idx="141">
                  <c:v>7.3815487060124525</c:v>
                </c:pt>
                <c:pt idx="142">
                  <c:v>5.2207831060121208</c:v>
                </c:pt>
                <c:pt idx="143">
                  <c:v>3.4215224060126985</c:v>
                </c:pt>
                <c:pt idx="144">
                  <c:v>2.1975704521662038</c:v>
                </c:pt>
                <c:pt idx="145">
                  <c:v>-2.5284092430442087</c:v>
                </c:pt>
                <c:pt idx="146">
                  <c:v>-4.1156035960078015</c:v>
                </c:pt>
                <c:pt idx="147">
                  <c:v>-6.0017465939881589</c:v>
                </c:pt>
                <c:pt idx="148">
                  <c:v>-7.8972178939876443</c:v>
                </c:pt>
                <c:pt idx="149">
                  <c:v>-9.3399116939881281</c:v>
                </c:pt>
                <c:pt idx="150">
                  <c:v>-10.352153093988008</c:v>
                </c:pt>
                <c:pt idx="151">
                  <c:v>-11.039350793987623</c:v>
                </c:pt>
                <c:pt idx="152">
                  <c:v>-11.132864372248079</c:v>
                </c:pt>
                <c:pt idx="153">
                  <c:v>-7.0185992381437217</c:v>
                </c:pt>
                <c:pt idx="154">
                  <c:v>-4.6978312939871643</c:v>
                </c:pt>
                <c:pt idx="155">
                  <c:v>-2.3433096939875639</c:v>
                </c:pt>
                <c:pt idx="156">
                  <c:v>0.66027220601240799</c:v>
                </c:pt>
                <c:pt idx="157">
                  <c:v>3.0898256060124965</c:v>
                </c:pt>
                <c:pt idx="158">
                  <c:v>5.3948287060122908</c:v>
                </c:pt>
                <c:pt idx="159">
                  <c:v>7.2807494342954584</c:v>
                </c:pt>
                <c:pt idx="160">
                  <c:v>9.233831393246092</c:v>
                </c:pt>
                <c:pt idx="161">
                  <c:v>10.583578034583766</c:v>
                </c:pt>
                <c:pt idx="162">
                  <c:v>15.92923660601231</c:v>
                </c:pt>
                <c:pt idx="163">
                  <c:v>18.089197506012525</c:v>
                </c:pt>
                <c:pt idx="164">
                  <c:v>20.313577206012681</c:v>
                </c:pt>
                <c:pt idx="165">
                  <c:v>22.619461006012116</c:v>
                </c:pt>
                <c:pt idx="166">
                  <c:v>24.784125292880972</c:v>
                </c:pt>
                <c:pt idx="167">
                  <c:v>26.589630906012488</c:v>
                </c:pt>
                <c:pt idx="168">
                  <c:v>28.547062306012393</c:v>
                </c:pt>
                <c:pt idx="169">
                  <c:v>53.531522011773241</c:v>
                </c:pt>
                <c:pt idx="170">
                  <c:v>34.78985203552061</c:v>
                </c:pt>
                <c:pt idx="171">
                  <c:v>35.61580282997074</c:v>
                </c:pt>
                <c:pt idx="172">
                  <c:v>36.016312559012412</c:v>
                </c:pt>
                <c:pt idx="173">
                  <c:v>36.188103004012405</c:v>
                </c:pt>
                <c:pt idx="174">
                  <c:v>36.094954217012422</c:v>
                </c:pt>
                <c:pt idx="175">
                  <c:v>35.722786159012408</c:v>
                </c:pt>
                <c:pt idx="176">
                  <c:v>34.978498341801888</c:v>
                </c:pt>
                <c:pt idx="177">
                  <c:v>33.856669212753985</c:v>
                </c:pt>
                <c:pt idx="178">
                  <c:v>27.899594463155282</c:v>
                </c:pt>
                <c:pt idx="179">
                  <c:v>26.716555506011971</c:v>
                </c:pt>
                <c:pt idx="180">
                  <c:v>24.352328506012626</c:v>
                </c:pt>
                <c:pt idx="181">
                  <c:v>22.320669286424405</c:v>
                </c:pt>
                <c:pt idx="182">
                  <c:v>18.810710706012301</c:v>
                </c:pt>
                <c:pt idx="183">
                  <c:v>15.852406106012396</c:v>
                </c:pt>
                <c:pt idx="184">
                  <c:v>12.578273606012104</c:v>
                </c:pt>
                <c:pt idx="185">
                  <c:v>9.0798134060130025</c:v>
                </c:pt>
                <c:pt idx="186">
                  <c:v>6.0876762935125868</c:v>
                </c:pt>
                <c:pt idx="187">
                  <c:v>-3.9746903939877001</c:v>
                </c:pt>
                <c:pt idx="188">
                  <c:v>-4.9104051111594771</c:v>
                </c:pt>
                <c:pt idx="189">
                  <c:v>-7.6270102939874249</c:v>
                </c:pt>
                <c:pt idx="190">
                  <c:v>-9.240546993987536</c:v>
                </c:pt>
                <c:pt idx="191">
                  <c:v>-11.267434123154246</c:v>
                </c:pt>
                <c:pt idx="192">
                  <c:v>-13.264518693987654</c:v>
                </c:pt>
                <c:pt idx="193">
                  <c:v>-14.573726053562254</c:v>
                </c:pt>
                <c:pt idx="194">
                  <c:v>-14.786465638885815</c:v>
                </c:pt>
                <c:pt idx="195">
                  <c:v>-13.839898793987501</c:v>
                </c:pt>
                <c:pt idx="196">
                  <c:v>-12.637622293987576</c:v>
                </c:pt>
                <c:pt idx="197">
                  <c:v>-11.343446893987775</c:v>
                </c:pt>
                <c:pt idx="198">
                  <c:v>-9.9811584939874223</c:v>
                </c:pt>
                <c:pt idx="199">
                  <c:v>-8.5071576939878781</c:v>
                </c:pt>
                <c:pt idx="200">
                  <c:v>-6.667215544525547</c:v>
                </c:pt>
                <c:pt idx="201">
                  <c:v>-5.3295545050987556</c:v>
                </c:pt>
                <c:pt idx="202">
                  <c:v>1.8809066060124024</c:v>
                </c:pt>
                <c:pt idx="203">
                  <c:v>2.9686128060123593</c:v>
                </c:pt>
                <c:pt idx="204">
                  <c:v>5.2367320060121898</c:v>
                </c:pt>
                <c:pt idx="205">
                  <c:v>7.1789332060126441</c:v>
                </c:pt>
                <c:pt idx="206">
                  <c:v>8.3868382554966985</c:v>
                </c:pt>
                <c:pt idx="207">
                  <c:v>10.153255806012638</c:v>
                </c:pt>
                <c:pt idx="208">
                  <c:v>11.54733490601258</c:v>
                </c:pt>
                <c:pt idx="209">
                  <c:v>12.856728816538535</c:v>
                </c:pt>
                <c:pt idx="210">
                  <c:v>18.413060075400168</c:v>
                </c:pt>
                <c:pt idx="211">
                  <c:v>19.356545772679411</c:v>
                </c:pt>
                <c:pt idx="212">
                  <c:v>20.161781106012441</c:v>
                </c:pt>
                <c:pt idx="213">
                  <c:v>20.775251306012379</c:v>
                </c:pt>
                <c:pt idx="214">
                  <c:v>21.139664306012392</c:v>
                </c:pt>
                <c:pt idx="215">
                  <c:v>21.291474306012233</c:v>
                </c:pt>
                <c:pt idx="216">
                  <c:v>21.175306506012433</c:v>
                </c:pt>
                <c:pt idx="217">
                  <c:v>20.950706606012389</c:v>
                </c:pt>
                <c:pt idx="218">
                  <c:v>14.8239778917265</c:v>
                </c:pt>
                <c:pt idx="219">
                  <c:v>12.522361606012012</c:v>
                </c:pt>
                <c:pt idx="220">
                  <c:v>10.893165448117841</c:v>
                </c:pt>
                <c:pt idx="221">
                  <c:v>8.2011717060126017</c:v>
                </c:pt>
                <c:pt idx="222">
                  <c:v>5.5491728060122938</c:v>
                </c:pt>
                <c:pt idx="223">
                  <c:v>3.5756927060127879</c:v>
                </c:pt>
                <c:pt idx="224">
                  <c:v>1.1378119595475624</c:v>
                </c:pt>
                <c:pt idx="225">
                  <c:v>-0.97449139398769091</c:v>
                </c:pt>
                <c:pt idx="226">
                  <c:v>-2.9132910939876382</c:v>
                </c:pt>
                <c:pt idx="227">
                  <c:v>-4.6854500939875123</c:v>
                </c:pt>
                <c:pt idx="228">
                  <c:v>-6.0346355939874314</c:v>
                </c:pt>
                <c:pt idx="229">
                  <c:v>-7.8011635960076973</c:v>
                </c:pt>
                <c:pt idx="230">
                  <c:v>-9.397276293987872</c:v>
                </c:pt>
                <c:pt idx="231">
                  <c:v>-12.07892429398747</c:v>
                </c:pt>
                <c:pt idx="232">
                  <c:v>-14.227837293987747</c:v>
                </c:pt>
                <c:pt idx="233">
                  <c:v>-15.972875652052423</c:v>
                </c:pt>
                <c:pt idx="234">
                  <c:v>-18.081455293987617</c:v>
                </c:pt>
                <c:pt idx="235">
                  <c:v>-20.084754093987826</c:v>
                </c:pt>
                <c:pt idx="236">
                  <c:v>-22.529782793987394</c:v>
                </c:pt>
                <c:pt idx="237">
                  <c:v>-24.466228341356086</c:v>
                </c:pt>
                <c:pt idx="238">
                  <c:v>-26.872248693987885</c:v>
                </c:pt>
                <c:pt idx="239">
                  <c:v>-28.427329693987176</c:v>
                </c:pt>
                <c:pt idx="240">
                  <c:v>-29.632235593987545</c:v>
                </c:pt>
                <c:pt idx="241">
                  <c:v>-29.824613191967146</c:v>
                </c:pt>
                <c:pt idx="242">
                  <c:v>-29.166290993987602</c:v>
                </c:pt>
                <c:pt idx="243">
                  <c:v>-27.870525393987108</c:v>
                </c:pt>
                <c:pt idx="244">
                  <c:v>-26.062362393987755</c:v>
                </c:pt>
                <c:pt idx="245">
                  <c:v>-23.931516493987417</c:v>
                </c:pt>
                <c:pt idx="246">
                  <c:v>-22.046095593987715</c:v>
                </c:pt>
                <c:pt idx="247">
                  <c:v>-20.41429019398781</c:v>
                </c:pt>
                <c:pt idx="248">
                  <c:v>-19.132454693987242</c:v>
                </c:pt>
                <c:pt idx="249">
                  <c:v>-17.584369698335237</c:v>
                </c:pt>
                <c:pt idx="250">
                  <c:v>-16.066398793987375</c:v>
                </c:pt>
                <c:pt idx="251">
                  <c:v>-14.286021893987467</c:v>
                </c:pt>
                <c:pt idx="252">
                  <c:v>-13.037440793987102</c:v>
                </c:pt>
                <c:pt idx="253">
                  <c:v>-11.975335974632728</c:v>
                </c:pt>
                <c:pt idx="254">
                  <c:v>-11.008154202068326</c:v>
                </c:pt>
                <c:pt idx="255">
                  <c:v>-9.8337278939873016</c:v>
                </c:pt>
                <c:pt idx="256">
                  <c:v>-8.6635389939874443</c:v>
                </c:pt>
                <c:pt idx="257">
                  <c:v>-7.1752055151993517</c:v>
                </c:pt>
                <c:pt idx="258">
                  <c:v>-5.625887793987701</c:v>
                </c:pt>
                <c:pt idx="259">
                  <c:v>-3.5460703939879608</c:v>
                </c:pt>
                <c:pt idx="260">
                  <c:v>-1.9466677939879986</c:v>
                </c:pt>
                <c:pt idx="261">
                  <c:v>0.51859722456920565</c:v>
                </c:pt>
                <c:pt idx="262">
                  <c:v>2.5851890302543126</c:v>
                </c:pt>
                <c:pt idx="263">
                  <c:v>4.8784782060122467</c:v>
                </c:pt>
                <c:pt idx="264">
                  <c:v>6.6790430060118098</c:v>
                </c:pt>
                <c:pt idx="265">
                  <c:v>9.2346712868638434</c:v>
                </c:pt>
                <c:pt idx="266">
                  <c:v>11.570769606012007</c:v>
                </c:pt>
                <c:pt idx="267">
                  <c:v>13.449490306012493</c:v>
                </c:pt>
                <c:pt idx="268">
                  <c:v>14.853292106012262</c:v>
                </c:pt>
                <c:pt idx="269">
                  <c:v>15.881205106012331</c:v>
                </c:pt>
                <c:pt idx="270">
                  <c:v>16.759139306012699</c:v>
                </c:pt>
                <c:pt idx="271">
                  <c:v>17.305410706012893</c:v>
                </c:pt>
                <c:pt idx="272">
                  <c:v>17.726039506012185</c:v>
                </c:pt>
                <c:pt idx="273">
                  <c:v>17.865051906012368</c:v>
                </c:pt>
                <c:pt idx="274">
                  <c:v>17.608346056561416</c:v>
                </c:pt>
                <c:pt idx="275">
                  <c:v>16.971614106012524</c:v>
                </c:pt>
                <c:pt idx="276">
                  <c:v>10.756505686472295</c:v>
                </c:pt>
                <c:pt idx="277">
                  <c:v>7.7443172060118997</c:v>
                </c:pt>
                <c:pt idx="278">
                  <c:v>4.1616670060124221</c:v>
                </c:pt>
                <c:pt idx="279">
                  <c:v>0.25817520601266608</c:v>
                </c:pt>
                <c:pt idx="280">
                  <c:v>-2.5965987939877522</c:v>
                </c:pt>
                <c:pt idx="281">
                  <c:v>-4.3678633939875198</c:v>
                </c:pt>
                <c:pt idx="282">
                  <c:v>-6.7583651939873874</c:v>
                </c:pt>
                <c:pt idx="283">
                  <c:v>-10.771536393987432</c:v>
                </c:pt>
                <c:pt idx="284">
                  <c:v>-13.434839151563878</c:v>
                </c:pt>
                <c:pt idx="285">
                  <c:v>-15.595819693987366</c:v>
                </c:pt>
                <c:pt idx="286">
                  <c:v>-17.224191293987687</c:v>
                </c:pt>
                <c:pt idx="287">
                  <c:v>-18.495038293987918</c:v>
                </c:pt>
                <c:pt idx="288">
                  <c:v>-19.754782593987599</c:v>
                </c:pt>
                <c:pt idx="289">
                  <c:v>-20.313681593987937</c:v>
                </c:pt>
                <c:pt idx="290">
                  <c:v>-20.300521585476858</c:v>
                </c:pt>
                <c:pt idx="291">
                  <c:v>-19.8643102939876</c:v>
                </c:pt>
                <c:pt idx="292">
                  <c:v>-19.250996893987335</c:v>
                </c:pt>
                <c:pt idx="293">
                  <c:v>-18.481189993987684</c:v>
                </c:pt>
                <c:pt idx="294">
                  <c:v>-17.554744893987888</c:v>
                </c:pt>
                <c:pt idx="295">
                  <c:v>-16.990408017643219</c:v>
                </c:pt>
                <c:pt idx="296">
                  <c:v>-16.303823493987451</c:v>
                </c:pt>
                <c:pt idx="297">
                  <c:v>-15.412100493987552</c:v>
                </c:pt>
                <c:pt idx="298">
                  <c:v>-14.661149793987462</c:v>
                </c:pt>
                <c:pt idx="299">
                  <c:v>-13.451026993987838</c:v>
                </c:pt>
                <c:pt idx="300">
                  <c:v>-12.450376193987253</c:v>
                </c:pt>
                <c:pt idx="301">
                  <c:v>-10.945881878836119</c:v>
                </c:pt>
                <c:pt idx="302">
                  <c:v>-8.7686168939879252</c:v>
                </c:pt>
                <c:pt idx="303">
                  <c:v>-7.6013120606544788</c:v>
                </c:pt>
                <c:pt idx="304">
                  <c:v>-2.6994569788931102</c:v>
                </c:pt>
                <c:pt idx="305">
                  <c:v>-1.660366793987393</c:v>
                </c:pt>
                <c:pt idx="306">
                  <c:v>-1.3137333939872491</c:v>
                </c:pt>
                <c:pt idx="307">
                  <c:v>0.66669550601234562</c:v>
                </c:pt>
                <c:pt idx="308">
                  <c:v>2.0489824060126267</c:v>
                </c:pt>
                <c:pt idx="309">
                  <c:v>3.3503934060121452</c:v>
                </c:pt>
                <c:pt idx="310">
                  <c:v>4.3513598060129794</c:v>
                </c:pt>
                <c:pt idx="311">
                  <c:v>5.2165771060119965</c:v>
                </c:pt>
                <c:pt idx="312">
                  <c:v>6.2400493332854836</c:v>
                </c:pt>
                <c:pt idx="313">
                  <c:v>7.407032406012334</c:v>
                </c:pt>
                <c:pt idx="314">
                  <c:v>8.6446742060123398</c:v>
                </c:pt>
                <c:pt idx="315">
                  <c:v>9.8332940060128209</c:v>
                </c:pt>
                <c:pt idx="316">
                  <c:v>11.107053606012371</c:v>
                </c:pt>
                <c:pt idx="317">
                  <c:v>12.468971806012021</c:v>
                </c:pt>
                <c:pt idx="318">
                  <c:v>13.90181166095779</c:v>
                </c:pt>
                <c:pt idx="319">
                  <c:v>15.154128206012004</c:v>
                </c:pt>
                <c:pt idx="320">
                  <c:v>16.432319706012223</c:v>
                </c:pt>
                <c:pt idx="321">
                  <c:v>17.767132706012106</c:v>
                </c:pt>
                <c:pt idx="322">
                  <c:v>19.236747906012582</c:v>
                </c:pt>
                <c:pt idx="323">
                  <c:v>20.639497111062738</c:v>
                </c:pt>
                <c:pt idx="324">
                  <c:v>21.954147806012216</c:v>
                </c:pt>
                <c:pt idx="325">
                  <c:v>22.960592906012621</c:v>
                </c:pt>
                <c:pt idx="326">
                  <c:v>23.519614606012581</c:v>
                </c:pt>
                <c:pt idx="327">
                  <c:v>23.837757306012307</c:v>
                </c:pt>
                <c:pt idx="328">
                  <c:v>23.760451606012467</c:v>
                </c:pt>
                <c:pt idx="329">
                  <c:v>23.041563006011941</c:v>
                </c:pt>
                <c:pt idx="330">
                  <c:v>21.895132006012446</c:v>
                </c:pt>
                <c:pt idx="331">
                  <c:v>20.287189706012057</c:v>
                </c:pt>
                <c:pt idx="332">
                  <c:v>18.670358606012272</c:v>
                </c:pt>
                <c:pt idx="333">
                  <c:v>16.731511406012274</c:v>
                </c:pt>
                <c:pt idx="334">
                  <c:v>14.724033906012451</c:v>
                </c:pt>
                <c:pt idx="335">
                  <c:v>12.366854506012444</c:v>
                </c:pt>
                <c:pt idx="336">
                  <c:v>9.9304415060123716</c:v>
                </c:pt>
                <c:pt idx="337">
                  <c:v>7.3670383060123896</c:v>
                </c:pt>
                <c:pt idx="338">
                  <c:v>5.3333966060123004</c:v>
                </c:pt>
                <c:pt idx="339">
                  <c:v>3.0536435060125342</c:v>
                </c:pt>
                <c:pt idx="340">
                  <c:v>1.2790905060120537</c:v>
                </c:pt>
                <c:pt idx="341">
                  <c:v>-0.62992049398745564</c:v>
                </c:pt>
                <c:pt idx="342">
                  <c:v>-2.4498771939876605</c:v>
                </c:pt>
                <c:pt idx="343">
                  <c:v>-4.4280805518822461</c:v>
                </c:pt>
                <c:pt idx="344">
                  <c:v>-6.3254776939872812</c:v>
                </c:pt>
                <c:pt idx="345">
                  <c:v>-8.5785944939876089</c:v>
                </c:pt>
                <c:pt idx="346">
                  <c:v>-10.778110593987648</c:v>
                </c:pt>
                <c:pt idx="347">
                  <c:v>-13.34494309398751</c:v>
                </c:pt>
                <c:pt idx="348">
                  <c:v>-15.26337039398696</c:v>
                </c:pt>
                <c:pt idx="349">
                  <c:v>-16.974774321822835</c:v>
                </c:pt>
                <c:pt idx="350">
                  <c:v>-18.364369193987486</c:v>
                </c:pt>
                <c:pt idx="351">
                  <c:v>-19.79447579398736</c:v>
                </c:pt>
                <c:pt idx="352">
                  <c:v>-20.915313793987636</c:v>
                </c:pt>
                <c:pt idx="353">
                  <c:v>-21.802000393987655</c:v>
                </c:pt>
                <c:pt idx="354">
                  <c:v>-22.420675212169314</c:v>
                </c:pt>
                <c:pt idx="355">
                  <c:v>-22.942662493987925</c:v>
                </c:pt>
                <c:pt idx="356">
                  <c:v>-23.280160793987974</c:v>
                </c:pt>
                <c:pt idx="357">
                  <c:v>-23.181821093987807</c:v>
                </c:pt>
                <c:pt idx="358">
                  <c:v>-22.730002893987532</c:v>
                </c:pt>
                <c:pt idx="359">
                  <c:v>-22.091968171765288</c:v>
                </c:pt>
                <c:pt idx="360">
                  <c:v>-21.111626044590068</c:v>
                </c:pt>
                <c:pt idx="361">
                  <c:v>-16.795806025566591</c:v>
                </c:pt>
                <c:pt idx="362">
                  <c:v>-15.908827693987732</c:v>
                </c:pt>
                <c:pt idx="363">
                  <c:v>-14.428998093987772</c:v>
                </c:pt>
                <c:pt idx="364">
                  <c:v>-13.376124193987707</c:v>
                </c:pt>
                <c:pt idx="365">
                  <c:v>-11.804516798242773</c:v>
                </c:pt>
                <c:pt idx="366">
                  <c:v>-10.263026093987364</c:v>
                </c:pt>
                <c:pt idx="367">
                  <c:v>-8.4054935939873729</c:v>
                </c:pt>
                <c:pt idx="368">
                  <c:v>-6.6863622939871874</c:v>
                </c:pt>
                <c:pt idx="369">
                  <c:v>-4.7239697939876208</c:v>
                </c:pt>
                <c:pt idx="370">
                  <c:v>-3.0572361113790834</c:v>
                </c:pt>
                <c:pt idx="371">
                  <c:v>-0.82321809398779067</c:v>
                </c:pt>
                <c:pt idx="372">
                  <c:v>1.4629994060127416</c:v>
                </c:pt>
                <c:pt idx="373">
                  <c:v>3.6982019060123577</c:v>
                </c:pt>
                <c:pt idx="374">
                  <c:v>5.8674424060124721</c:v>
                </c:pt>
                <c:pt idx="375">
                  <c:v>8.1987020605578351</c:v>
                </c:pt>
                <c:pt idx="376">
                  <c:v>10.516710006012332</c:v>
                </c:pt>
                <c:pt idx="377">
                  <c:v>12.349310706012446</c:v>
                </c:pt>
                <c:pt idx="378">
                  <c:v>14.304377406012364</c:v>
                </c:pt>
                <c:pt idx="379">
                  <c:v>16.051252806012215</c:v>
                </c:pt>
                <c:pt idx="380">
                  <c:v>18.197384080759846</c:v>
                </c:pt>
                <c:pt idx="381">
                  <c:v>20.479825706012448</c:v>
                </c:pt>
                <c:pt idx="382">
                  <c:v>22.28504450601254</c:v>
                </c:pt>
                <c:pt idx="383">
                  <c:v>24.318661006012533</c:v>
                </c:pt>
                <c:pt idx="384">
                  <c:v>25.727398206012268</c:v>
                </c:pt>
                <c:pt idx="385">
                  <c:v>26.566607806012954</c:v>
                </c:pt>
                <c:pt idx="386">
                  <c:v>27.462476825792479</c:v>
                </c:pt>
                <c:pt idx="387">
                  <c:v>27.71147340601307</c:v>
                </c:pt>
                <c:pt idx="388">
                  <c:v>27.553232406012071</c:v>
                </c:pt>
                <c:pt idx="389">
                  <c:v>27.328984806012514</c:v>
                </c:pt>
                <c:pt idx="390">
                  <c:v>26.829540906012724</c:v>
                </c:pt>
                <c:pt idx="391">
                  <c:v>26.009293917840196</c:v>
                </c:pt>
                <c:pt idx="392">
                  <c:v>24.671246406012315</c:v>
                </c:pt>
                <c:pt idx="393">
                  <c:v>23.520728006012192</c:v>
                </c:pt>
                <c:pt idx="394">
                  <c:v>22.052682606012652</c:v>
                </c:pt>
                <c:pt idx="395">
                  <c:v>19.685251906012311</c:v>
                </c:pt>
                <c:pt idx="396">
                  <c:v>17.917685519055752</c:v>
                </c:pt>
                <c:pt idx="397">
                  <c:v>14.755271106012643</c:v>
                </c:pt>
                <c:pt idx="398">
                  <c:v>12.482024606012615</c:v>
                </c:pt>
                <c:pt idx="399">
                  <c:v>9.851620006012709</c:v>
                </c:pt>
                <c:pt idx="400">
                  <c:v>7.6859451060124258</c:v>
                </c:pt>
                <c:pt idx="401">
                  <c:v>4.8619279191439233</c:v>
                </c:pt>
                <c:pt idx="402">
                  <c:v>1.9519550596209143</c:v>
                </c:pt>
                <c:pt idx="403">
                  <c:v>-0.40561999398725845</c:v>
                </c:pt>
                <c:pt idx="404">
                  <c:v>-2.3843396939876556</c:v>
                </c:pt>
                <c:pt idx="405">
                  <c:v>-4.0527581939876285</c:v>
                </c:pt>
                <c:pt idx="406">
                  <c:v>-6.0498387939870639</c:v>
                </c:pt>
                <c:pt idx="407">
                  <c:v>-7.4735851144177303</c:v>
                </c:pt>
                <c:pt idx="408">
                  <c:v>-9.7371214939877717</c:v>
                </c:pt>
                <c:pt idx="409">
                  <c:v>-11.656712393987092</c:v>
                </c:pt>
                <c:pt idx="410">
                  <c:v>-13.959827793987287</c:v>
                </c:pt>
                <c:pt idx="411">
                  <c:v>-15.568372593987405</c:v>
                </c:pt>
                <c:pt idx="412">
                  <c:v>-17.381656497435799</c:v>
                </c:pt>
                <c:pt idx="413">
                  <c:v>-18.570537193987931</c:v>
                </c:pt>
                <c:pt idx="414">
                  <c:v>-19.723833893987418</c:v>
                </c:pt>
                <c:pt idx="415">
                  <c:v>-20.651214393987331</c:v>
                </c:pt>
                <c:pt idx="416">
                  <c:v>-21.415240493987412</c:v>
                </c:pt>
                <c:pt idx="417">
                  <c:v>-21.636211654857263</c:v>
                </c:pt>
                <c:pt idx="418">
                  <c:v>-21.333692793987652</c:v>
                </c:pt>
                <c:pt idx="419">
                  <c:v>-21.07860089398757</c:v>
                </c:pt>
                <c:pt idx="420">
                  <c:v>-19.696021727320939</c:v>
                </c:pt>
                <c:pt idx="421">
                  <c:v>-19.018592093987408</c:v>
                </c:pt>
                <c:pt idx="422">
                  <c:v>-17.399869993987906</c:v>
                </c:pt>
                <c:pt idx="423">
                  <c:v>-15.558601293987792</c:v>
                </c:pt>
                <c:pt idx="424">
                  <c:v>-13.751903613767794</c:v>
                </c:pt>
                <c:pt idx="425">
                  <c:v>-10.666161093987498</c:v>
                </c:pt>
                <c:pt idx="426">
                  <c:v>-7.2309601939875137</c:v>
                </c:pt>
                <c:pt idx="427">
                  <c:v>-3.1474998523211042</c:v>
                </c:pt>
                <c:pt idx="428">
                  <c:v>7.1922458367816517</c:v>
                </c:pt>
                <c:pt idx="429">
                  <c:v>9.4117524060122975</c:v>
                </c:pt>
                <c:pt idx="430">
                  <c:v>11.895969565196495</c:v>
                </c:pt>
                <c:pt idx="431">
                  <c:v>14.062823106012857</c:v>
                </c:pt>
                <c:pt idx="432">
                  <c:v>16.3863166060125</c:v>
                </c:pt>
                <c:pt idx="433">
                  <c:v>18.535959906012195</c:v>
                </c:pt>
                <c:pt idx="434">
                  <c:v>20.456226406012334</c:v>
                </c:pt>
                <c:pt idx="435">
                  <c:v>21.674720996256283</c:v>
                </c:pt>
                <c:pt idx="436">
                  <c:v>22.249906606012601</c:v>
                </c:pt>
                <c:pt idx="437">
                  <c:v>22.679586606012506</c:v>
                </c:pt>
                <c:pt idx="438">
                  <c:v>21.76612510601224</c:v>
                </c:pt>
                <c:pt idx="439">
                  <c:v>20.715619206012676</c:v>
                </c:pt>
                <c:pt idx="440">
                  <c:v>19.532693406012655</c:v>
                </c:pt>
                <c:pt idx="441">
                  <c:v>18.031649737325225</c:v>
                </c:pt>
                <c:pt idx="442">
                  <c:v>16.468244006012426</c:v>
                </c:pt>
                <c:pt idx="443">
                  <c:v>15.245742206012338</c:v>
                </c:pt>
                <c:pt idx="444">
                  <c:v>13.734145306012593</c:v>
                </c:pt>
                <c:pt idx="445">
                  <c:v>12.34414210601183</c:v>
                </c:pt>
                <c:pt idx="446">
                  <c:v>11.500940141365575</c:v>
                </c:pt>
                <c:pt idx="447">
                  <c:v>11.221705406012248</c:v>
                </c:pt>
                <c:pt idx="448">
                  <c:v>11.204494506012352</c:v>
                </c:pt>
                <c:pt idx="449">
                  <c:v>10.902201006012504</c:v>
                </c:pt>
                <c:pt idx="450">
                  <c:v>10.342384106011949</c:v>
                </c:pt>
                <c:pt idx="451">
                  <c:v>9.6467708917266606</c:v>
                </c:pt>
                <c:pt idx="452">
                  <c:v>9.201925506012131</c:v>
                </c:pt>
                <c:pt idx="453">
                  <c:v>9.2318930060122995</c:v>
                </c:pt>
                <c:pt idx="454">
                  <c:v>9.3549121060124349</c:v>
                </c:pt>
                <c:pt idx="455">
                  <c:v>9.2576391060122347</c:v>
                </c:pt>
                <c:pt idx="456">
                  <c:v>9.0385945847359181</c:v>
                </c:pt>
                <c:pt idx="457">
                  <c:v>9.041830506012289</c:v>
                </c:pt>
                <c:pt idx="458">
                  <c:v>9.0764048060122064</c:v>
                </c:pt>
                <c:pt idx="459">
                  <c:v>9.2614099060125028</c:v>
                </c:pt>
                <c:pt idx="460">
                  <c:v>9.5943031060125605</c:v>
                </c:pt>
                <c:pt idx="461">
                  <c:v>9.7455631994188394</c:v>
                </c:pt>
                <c:pt idx="462">
                  <c:v>9.8150610060124137</c:v>
                </c:pt>
                <c:pt idx="463">
                  <c:v>9.8287423060125576</c:v>
                </c:pt>
                <c:pt idx="464">
                  <c:v>9.6691704060120429</c:v>
                </c:pt>
                <c:pt idx="465">
                  <c:v>9.4513170060124168</c:v>
                </c:pt>
                <c:pt idx="466">
                  <c:v>9.4675250842731344</c:v>
                </c:pt>
                <c:pt idx="467">
                  <c:v>9.4702461060121124</c:v>
                </c:pt>
                <c:pt idx="468">
                  <c:v>9.4763396060123597</c:v>
                </c:pt>
                <c:pt idx="469">
                  <c:v>9.5164788060123584</c:v>
                </c:pt>
                <c:pt idx="470">
                  <c:v>9.6078306060127403</c:v>
                </c:pt>
                <c:pt idx="471">
                  <c:v>9.6365114544975228</c:v>
                </c:pt>
                <c:pt idx="472">
                  <c:v>9.6258532060127919</c:v>
                </c:pt>
                <c:pt idx="473">
                  <c:v>9.6050101060122444</c:v>
                </c:pt>
                <c:pt idx="474">
                  <c:v>9.5718894060123176</c:v>
                </c:pt>
                <c:pt idx="475">
                  <c:v>9.5658812060123779</c:v>
                </c:pt>
                <c:pt idx="476">
                  <c:v>9.5633435533809035</c:v>
                </c:pt>
                <c:pt idx="477">
                  <c:v>9.5654598060126119</c:v>
                </c:pt>
                <c:pt idx="478">
                  <c:v>9.5698986060126714</c:v>
                </c:pt>
                <c:pt idx="479">
                  <c:v>9.573346106012437</c:v>
                </c:pt>
                <c:pt idx="480">
                  <c:v>9.5753640060124923</c:v>
                </c:pt>
                <c:pt idx="481">
                  <c:v>9.5766922625783906</c:v>
                </c:pt>
                <c:pt idx="482">
                  <c:v>9.5775002060120897</c:v>
                </c:pt>
                <c:pt idx="483">
                  <c:v>9.5767161060122845</c:v>
                </c:pt>
                <c:pt idx="484">
                  <c:v>9.5763539060125282</c:v>
                </c:pt>
                <c:pt idx="485">
                  <c:v>9.5771447060125894</c:v>
                </c:pt>
                <c:pt idx="486">
                  <c:v>9.5769000796965571</c:v>
                </c:pt>
                <c:pt idx="487">
                  <c:v>9.5780225060118624</c:v>
                </c:pt>
                <c:pt idx="488">
                  <c:v>9.5791830060126273</c:v>
                </c:pt>
                <c:pt idx="489">
                  <c:v>9.580141106012789</c:v>
                </c:pt>
                <c:pt idx="490">
                  <c:v>9.5819791060127528</c:v>
                </c:pt>
                <c:pt idx="491">
                  <c:v>9.5830364984856402</c:v>
                </c:pt>
                <c:pt idx="492">
                  <c:v>9.5845358060123687</c:v>
                </c:pt>
                <c:pt idx="493">
                  <c:v>9.5851449060126157</c:v>
                </c:pt>
                <c:pt idx="494">
                  <c:v>9.5850587799254328</c:v>
                </c:pt>
                <c:pt idx="495">
                  <c:v>9.5868559001302884</c:v>
                </c:pt>
                <c:pt idx="496">
                  <c:v>9.5871658060126066</c:v>
                </c:pt>
                <c:pt idx="497">
                  <c:v>9.587453016268924</c:v>
                </c:pt>
                <c:pt idx="498">
                  <c:v>9.5877102060127442</c:v>
                </c:pt>
                <c:pt idx="499">
                  <c:v>9.5879614060124396</c:v>
                </c:pt>
                <c:pt idx="500">
                  <c:v>9.5881561060125051</c:v>
                </c:pt>
                <c:pt idx="501">
                  <c:v>9.588374606012863</c:v>
                </c:pt>
                <c:pt idx="502">
                  <c:v>9.5885270407946592</c:v>
                </c:pt>
                <c:pt idx="503">
                  <c:v>9.5901328560123744</c:v>
                </c:pt>
                <c:pt idx="504">
                  <c:v>9.5903260060125746</c:v>
                </c:pt>
                <c:pt idx="505">
                  <c:v>9.5905768060132601</c:v>
                </c:pt>
                <c:pt idx="506">
                  <c:v>9.5908210060125185</c:v>
                </c:pt>
                <c:pt idx="507">
                  <c:v>9.591082206012473</c:v>
                </c:pt>
                <c:pt idx="508">
                  <c:v>9.5913202423762556</c:v>
                </c:pt>
                <c:pt idx="509">
                  <c:v>9.5916007060123007</c:v>
                </c:pt>
                <c:pt idx="510">
                  <c:v>9.5921970060124551</c:v>
                </c:pt>
                <c:pt idx="511">
                  <c:v>9.5927263060119827</c:v>
                </c:pt>
                <c:pt idx="512">
                  <c:v>9.5934532060126259</c:v>
                </c:pt>
                <c:pt idx="513">
                  <c:v>9.5941486262144764</c:v>
                </c:pt>
                <c:pt idx="514">
                  <c:v>9.5948333060126885</c:v>
                </c:pt>
                <c:pt idx="515">
                  <c:v>9.5955051060128227</c:v>
                </c:pt>
                <c:pt idx="516">
                  <c:v>9.596115906012372</c:v>
                </c:pt>
                <c:pt idx="517">
                  <c:v>9.5965861893458992</c:v>
                </c:pt>
                <c:pt idx="518">
                  <c:v>9.5972104060125645</c:v>
                </c:pt>
                <c:pt idx="519">
                  <c:v>9.5974366060124368</c:v>
                </c:pt>
                <c:pt idx="520">
                  <c:v>9.5982217222911714</c:v>
                </c:pt>
                <c:pt idx="521">
                  <c:v>9.5984029060124527</c:v>
                </c:pt>
                <c:pt idx="522">
                  <c:v>9.5987735060123356</c:v>
                </c:pt>
                <c:pt idx="523">
                  <c:v>9.5991111060122449</c:v>
                </c:pt>
                <c:pt idx="524">
                  <c:v>9.5995073276615841</c:v>
                </c:pt>
                <c:pt idx="525">
                  <c:v>9.5999451060122993</c:v>
                </c:pt>
                <c:pt idx="526">
                  <c:v>9.6002751060125462</c:v>
                </c:pt>
                <c:pt idx="527">
                  <c:v>9.600730606012533</c:v>
                </c:pt>
                <c:pt idx="528">
                  <c:v>9.6011624168230156</c:v>
                </c:pt>
                <c:pt idx="529">
                  <c:v>9.6026766060125652</c:v>
                </c:pt>
                <c:pt idx="530">
                  <c:v>9.6028294060127024</c:v>
                </c:pt>
                <c:pt idx="531">
                  <c:v>9.6032267060123928</c:v>
                </c:pt>
                <c:pt idx="532">
                  <c:v>9.6035632060126801</c:v>
                </c:pt>
                <c:pt idx="533">
                  <c:v>9.6039061060121327</c:v>
                </c:pt>
                <c:pt idx="534">
                  <c:v>9.6042406876447473</c:v>
                </c:pt>
                <c:pt idx="535">
                  <c:v>9.6046282060123787</c:v>
                </c:pt>
                <c:pt idx="536">
                  <c:v>9.6050355060124417</c:v>
                </c:pt>
                <c:pt idx="537">
                  <c:v>9.6054149060125411</c:v>
                </c:pt>
                <c:pt idx="538">
                  <c:v>9.6057598202978767</c:v>
                </c:pt>
                <c:pt idx="539">
                  <c:v>9.6062052060122625</c:v>
                </c:pt>
                <c:pt idx="540">
                  <c:v>9.6066036060125981</c:v>
                </c:pt>
                <c:pt idx="541">
                  <c:v>9.6072292060125761</c:v>
                </c:pt>
                <c:pt idx="542">
                  <c:v>9.6077075060124031</c:v>
                </c:pt>
                <c:pt idx="543">
                  <c:v>9.6082101774408812</c:v>
                </c:pt>
                <c:pt idx="544">
                  <c:v>9.608703806012457</c:v>
                </c:pt>
                <c:pt idx="545">
                  <c:v>9.6091145630015404</c:v>
                </c:pt>
                <c:pt idx="546">
                  <c:v>9.6105566060123948</c:v>
                </c:pt>
                <c:pt idx="547">
                  <c:v>9.6107725060126228</c:v>
                </c:pt>
                <c:pt idx="548">
                  <c:v>9.6111426525241228</c:v>
                </c:pt>
                <c:pt idx="549">
                  <c:v>9.611917706012278</c:v>
                </c:pt>
                <c:pt idx="550">
                  <c:v>9.6124984060125058</c:v>
                </c:pt>
                <c:pt idx="551">
                  <c:v>9.6129763060119586</c:v>
                </c:pt>
                <c:pt idx="552">
                  <c:v>9.6135536060123883</c:v>
                </c:pt>
                <c:pt idx="553">
                  <c:v>9.6140726666188954</c:v>
                </c:pt>
                <c:pt idx="554">
                  <c:v>9.6144135504565185</c:v>
                </c:pt>
                <c:pt idx="555">
                  <c:v>9.6158662112755593</c:v>
                </c:pt>
                <c:pt idx="556">
                  <c:v>9.6162177060126766</c:v>
                </c:pt>
                <c:pt idx="557">
                  <c:v>9.6166378060124913</c:v>
                </c:pt>
                <c:pt idx="558">
                  <c:v>9.6170230270652297</c:v>
                </c:pt>
                <c:pt idx="559">
                  <c:v>9.6175294060125935</c:v>
                </c:pt>
                <c:pt idx="560">
                  <c:v>9.6179880060121974</c:v>
                </c:pt>
                <c:pt idx="561">
                  <c:v>9.6182576060123921</c:v>
                </c:pt>
                <c:pt idx="562">
                  <c:v>9.6203421232542183</c:v>
                </c:pt>
                <c:pt idx="563">
                  <c:v>9.6206662998897201</c:v>
                </c:pt>
                <c:pt idx="564">
                  <c:v>9.6210472060124772</c:v>
                </c:pt>
                <c:pt idx="565">
                  <c:v>9.6214730060124367</c:v>
                </c:pt>
                <c:pt idx="566">
                  <c:v>9.6219898060127349</c:v>
                </c:pt>
                <c:pt idx="567">
                  <c:v>9.6224797060123279</c:v>
                </c:pt>
                <c:pt idx="568">
                  <c:v>9.6227566060127998</c:v>
                </c:pt>
                <c:pt idx="569">
                  <c:v>9.6230707439436998</c:v>
                </c:pt>
                <c:pt idx="570">
                  <c:v>9.6253366060125956</c:v>
                </c:pt>
                <c:pt idx="571">
                  <c:v>9.6255933060127887</c:v>
                </c:pt>
                <c:pt idx="572">
                  <c:v>9.6260939060119455</c:v>
                </c:pt>
                <c:pt idx="573">
                  <c:v>9.6263231366250608</c:v>
                </c:pt>
                <c:pt idx="574">
                  <c:v>9.6267024060119439</c:v>
                </c:pt>
                <c:pt idx="575">
                  <c:v>9.626968034583868</c:v>
                </c:pt>
                <c:pt idx="576">
                  <c:v>9.6286166060123861</c:v>
                </c:pt>
                <c:pt idx="577">
                  <c:v>9.6290408917267456</c:v>
                </c:pt>
                <c:pt idx="578">
                  <c:v>9.6295002060125654</c:v>
                </c:pt>
                <c:pt idx="579">
                  <c:v>9.629957111062609</c:v>
                </c:pt>
                <c:pt idx="580">
                  <c:v>9.6304776060125192</c:v>
                </c:pt>
                <c:pt idx="581">
                  <c:v>9.6307665060125061</c:v>
                </c:pt>
                <c:pt idx="582">
                  <c:v>9.6311085337233209</c:v>
                </c:pt>
                <c:pt idx="583">
                  <c:v>9.6332088282344586</c:v>
                </c:pt>
                <c:pt idx="584">
                  <c:v>9.6338572060123653</c:v>
                </c:pt>
                <c:pt idx="585">
                  <c:v>9.6343863060124733</c:v>
                </c:pt>
                <c:pt idx="586">
                  <c:v>9.6348781060119819</c:v>
                </c:pt>
                <c:pt idx="587">
                  <c:v>9.6355294631554926</c:v>
                </c:pt>
                <c:pt idx="588">
                  <c:v>9.6361052060124877</c:v>
                </c:pt>
                <c:pt idx="589">
                  <c:v>9.63652348101256</c:v>
                </c:pt>
                <c:pt idx="590">
                  <c:v>9.6387366060126425</c:v>
                </c:pt>
                <c:pt idx="591">
                  <c:v>9.6392729060123798</c:v>
                </c:pt>
                <c:pt idx="592">
                  <c:v>9.639748106012533</c:v>
                </c:pt>
                <c:pt idx="593">
                  <c:v>9.6403609810124209</c:v>
                </c:pt>
                <c:pt idx="594">
                  <c:v>9.6408276060124223</c:v>
                </c:pt>
                <c:pt idx="595">
                  <c:v>9.6411645060124016</c:v>
                </c:pt>
                <c:pt idx="596">
                  <c:v>9.6414310060125246</c:v>
                </c:pt>
                <c:pt idx="597">
                  <c:v>9.6435277171234617</c:v>
                </c:pt>
                <c:pt idx="598">
                  <c:v>9.6437750542882696</c:v>
                </c:pt>
                <c:pt idx="599">
                  <c:v>9.6443792060126867</c:v>
                </c:pt>
                <c:pt idx="600">
                  <c:v>9.6449453060125876</c:v>
                </c:pt>
                <c:pt idx="601">
                  <c:v>9.645499706012302</c:v>
                </c:pt>
                <c:pt idx="602">
                  <c:v>9.6459787060122864</c:v>
                </c:pt>
                <c:pt idx="603">
                  <c:v>9.6464997060122215</c:v>
                </c:pt>
                <c:pt idx="604">
                  <c:v>9.6467835290893191</c:v>
                </c:pt>
                <c:pt idx="605">
                  <c:v>9.6484382060125569</c:v>
                </c:pt>
                <c:pt idx="606">
                  <c:v>9.6489543060128113</c:v>
                </c:pt>
                <c:pt idx="607">
                  <c:v>9.6494461060124337</c:v>
                </c:pt>
                <c:pt idx="608">
                  <c:v>9.6498565060119432</c:v>
                </c:pt>
                <c:pt idx="609">
                  <c:v>9.6504208060121783</c:v>
                </c:pt>
                <c:pt idx="610">
                  <c:v>9.65083605045659</c:v>
                </c:pt>
                <c:pt idx="611">
                  <c:v>9.6511718499148316</c:v>
                </c:pt>
                <c:pt idx="612">
                  <c:v>9.6530666060123309</c:v>
                </c:pt>
                <c:pt idx="613">
                  <c:v>9.6533442060125623</c:v>
                </c:pt>
                <c:pt idx="614">
                  <c:v>9.6539628060126148</c:v>
                </c:pt>
                <c:pt idx="615">
                  <c:v>9.6544360060124319</c:v>
                </c:pt>
                <c:pt idx="616">
                  <c:v>9.6549404060127273</c:v>
                </c:pt>
                <c:pt idx="617">
                  <c:v>9.6555169589536973</c:v>
                </c:pt>
                <c:pt idx="618">
                  <c:v>9.6561009060125258</c:v>
                </c:pt>
                <c:pt idx="619">
                  <c:v>9.6566674060121755</c:v>
                </c:pt>
                <c:pt idx="620">
                  <c:v>9.6568756060124343</c:v>
                </c:pt>
                <c:pt idx="621">
                  <c:v>9.6593773202978497</c:v>
                </c:pt>
                <c:pt idx="622">
                  <c:v>9.6600285060125231</c:v>
                </c:pt>
                <c:pt idx="623">
                  <c:v>9.6604636990355885</c:v>
                </c:pt>
                <c:pt idx="624">
                  <c:v>9.6611987060125699</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9.6665198060122322</c:v>
                </c:pt>
                <c:pt idx="634">
                  <c:v>9.6672565060121798</c:v>
                </c:pt>
                <c:pt idx="635">
                  <c:v>9.667819667237282</c:v>
                </c:pt>
                <c:pt idx="636">
                  <c:v>9.6684155060122094</c:v>
                </c:pt>
                <c:pt idx="637">
                  <c:v>9.6690001060124047</c:v>
                </c:pt>
                <c:pt idx="638">
                  <c:v>9.6694893060127498</c:v>
                </c:pt>
                <c:pt idx="639">
                  <c:v>9.6699718060122706</c:v>
                </c:pt>
                <c:pt idx="640">
                  <c:v>9.6704221849596053</c:v>
                </c:pt>
                <c:pt idx="641">
                  <c:v>9.6710120060123614</c:v>
                </c:pt>
                <c:pt idx="642">
                  <c:v>9.6715885060124975</c:v>
                </c:pt>
                <c:pt idx="643">
                  <c:v>9.6719968060125012</c:v>
                </c:pt>
                <c:pt idx="644">
                  <c:v>9.6724443060127356</c:v>
                </c:pt>
                <c:pt idx="645">
                  <c:v>9.6730401060124365</c:v>
                </c:pt>
                <c:pt idx="646">
                  <c:v>9.6736064019307406</c:v>
                </c:pt>
                <c:pt idx="647">
                  <c:v>9.6742590060122353</c:v>
                </c:pt>
                <c:pt idx="648">
                  <c:v>9.6748589060123464</c:v>
                </c:pt>
                <c:pt idx="649">
                  <c:v>9.6753403060116199</c:v>
                </c:pt>
                <c:pt idx="650">
                  <c:v>9.6759451060124917</c:v>
                </c:pt>
                <c:pt idx="651">
                  <c:v>9.6765306876452115</c:v>
                </c:pt>
                <c:pt idx="652">
                  <c:v>9.6770845060124344</c:v>
                </c:pt>
                <c:pt idx="653">
                  <c:v>9.6775738060122336</c:v>
                </c:pt>
                <c:pt idx="654">
                  <c:v>9.6780433060126398</c:v>
                </c:pt>
                <c:pt idx="655">
                  <c:v>9.678634306012512</c:v>
                </c:pt>
                <c:pt idx="656">
                  <c:v>9.6791337488700293</c:v>
                </c:pt>
                <c:pt idx="657">
                  <c:v>9.6795989060120888</c:v>
                </c:pt>
                <c:pt idx="658">
                  <c:v>9.6800254060125468</c:v>
                </c:pt>
                <c:pt idx="659">
                  <c:v>9.6805483060124544</c:v>
                </c:pt>
                <c:pt idx="660">
                  <c:v>9.6810778060119134</c:v>
                </c:pt>
                <c:pt idx="661">
                  <c:v>9.6815509937677717</c:v>
                </c:pt>
                <c:pt idx="662">
                  <c:v>9.6822424060124064</c:v>
                </c:pt>
                <c:pt idx="663">
                  <c:v>9.6827945060126837</c:v>
                </c:pt>
                <c:pt idx="664">
                  <c:v>9.6834215060124649</c:v>
                </c:pt>
                <c:pt idx="665">
                  <c:v>9.6840300060123496</c:v>
                </c:pt>
                <c:pt idx="666">
                  <c:v>9.6845707896859636</c:v>
                </c:pt>
                <c:pt idx="667">
                  <c:v>9.685005606012183</c:v>
                </c:pt>
                <c:pt idx="668">
                  <c:v>9.685582806012647</c:v>
                </c:pt>
                <c:pt idx="669">
                  <c:v>9.6861056060128163</c:v>
                </c:pt>
                <c:pt idx="670">
                  <c:v>9.6865815060128995</c:v>
                </c:pt>
                <c:pt idx="671">
                  <c:v>9.6871342060125727</c:v>
                </c:pt>
                <c:pt idx="672">
                  <c:v>9.6875492060123207</c:v>
                </c:pt>
                <c:pt idx="673">
                  <c:v>9.6882008060128015</c:v>
                </c:pt>
                <c:pt idx="674">
                  <c:v>9.6886776060125186</c:v>
                </c:pt>
                <c:pt idx="675">
                  <c:v>9.6892698060125468</c:v>
                </c:pt>
                <c:pt idx="676">
                  <c:v>9.6898654060126006</c:v>
                </c:pt>
                <c:pt idx="677">
                  <c:v>9.6903934145223758</c:v>
                </c:pt>
                <c:pt idx="678">
                  <c:v>9.6910666060125692</c:v>
                </c:pt>
                <c:pt idx="679">
                  <c:v>9.6916508060122197</c:v>
                </c:pt>
                <c:pt idx="680">
                  <c:v>9.6920930060126835</c:v>
                </c:pt>
                <c:pt idx="681">
                  <c:v>9.6926467060124679</c:v>
                </c:pt>
                <c:pt idx="682">
                  <c:v>9.6930949733598055</c:v>
                </c:pt>
                <c:pt idx="683">
                  <c:v>9.6935816060122448</c:v>
                </c:pt>
                <c:pt idx="684">
                  <c:v>9.694020508451402</c:v>
                </c:pt>
                <c:pt idx="685">
                  <c:v>9.6958972726790336</c:v>
                </c:pt>
                <c:pt idx="686">
                  <c:v>9.6961665060124034</c:v>
                </c:pt>
                <c:pt idx="687">
                  <c:v>9.6968349060122847</c:v>
                </c:pt>
                <c:pt idx="688">
                  <c:v>9.6970966060122947</c:v>
                </c:pt>
                <c:pt idx="689">
                  <c:v>9.6978753060125342</c:v>
                </c:pt>
                <c:pt idx="690">
                  <c:v>9.6985284060121018</c:v>
                </c:pt>
                <c:pt idx="691">
                  <c:v>9.6990401060126743</c:v>
                </c:pt>
                <c:pt idx="692">
                  <c:v>9.6995706290012578</c:v>
                </c:pt>
                <c:pt idx="693">
                  <c:v>9.7013166060125542</c:v>
                </c:pt>
                <c:pt idx="694">
                  <c:v>9.7018229601791433</c:v>
                </c:pt>
                <c:pt idx="695">
                  <c:v>9.7023637060126049</c:v>
                </c:pt>
                <c:pt idx="696">
                  <c:v>9.7028355060123914</c:v>
                </c:pt>
                <c:pt idx="697">
                  <c:v>9.7032988060124836</c:v>
                </c:pt>
                <c:pt idx="698">
                  <c:v>9.7039025060123691</c:v>
                </c:pt>
                <c:pt idx="699">
                  <c:v>9.704366118207318</c:v>
                </c:pt>
                <c:pt idx="700">
                  <c:v>9.7050090060124177</c:v>
                </c:pt>
                <c:pt idx="701">
                  <c:v>9.7054950060123844</c:v>
                </c:pt>
                <c:pt idx="702">
                  <c:v>9.7060162060124782</c:v>
                </c:pt>
                <c:pt idx="703">
                  <c:v>9.7065504060123686</c:v>
                </c:pt>
                <c:pt idx="704">
                  <c:v>9.7069834295419497</c:v>
                </c:pt>
                <c:pt idx="705">
                  <c:v>9.7076028060121899</c:v>
                </c:pt>
                <c:pt idx="706">
                  <c:v>9.7080544060122094</c:v>
                </c:pt>
                <c:pt idx="707">
                  <c:v>9.7085173060123822</c:v>
                </c:pt>
                <c:pt idx="708">
                  <c:v>9.7091155060125089</c:v>
                </c:pt>
                <c:pt idx="709">
                  <c:v>9.7095079474752453</c:v>
                </c:pt>
                <c:pt idx="710">
                  <c:v>9.7101032060123913</c:v>
                </c:pt>
                <c:pt idx="711">
                  <c:v>9.7106210060124596</c:v>
                </c:pt>
                <c:pt idx="712">
                  <c:v>9.7110837060129285</c:v>
                </c:pt>
                <c:pt idx="713">
                  <c:v>9.7115542060127638</c:v>
                </c:pt>
                <c:pt idx="714">
                  <c:v>9.7119377284611943</c:v>
                </c:pt>
                <c:pt idx="715">
                  <c:v>9.7124932060124962</c:v>
                </c:pt>
                <c:pt idx="716">
                  <c:v>9.7129611060125995</c:v>
                </c:pt>
                <c:pt idx="717">
                  <c:v>9.7136014060124722</c:v>
                </c:pt>
                <c:pt idx="718">
                  <c:v>9.7140578060129457</c:v>
                </c:pt>
                <c:pt idx="719">
                  <c:v>9.7145395651955511</c:v>
                </c:pt>
                <c:pt idx="720">
                  <c:v>9.7151177060121228</c:v>
                </c:pt>
                <c:pt idx="721">
                  <c:v>9.7155569060125373</c:v>
                </c:pt>
                <c:pt idx="722">
                  <c:v>9.7160754060122514</c:v>
                </c:pt>
                <c:pt idx="723">
                  <c:v>9.7165852060125104</c:v>
                </c:pt>
                <c:pt idx="724">
                  <c:v>9.7172000754001289</c:v>
                </c:pt>
                <c:pt idx="725">
                  <c:v>9.717763306012003</c:v>
                </c:pt>
                <c:pt idx="726">
                  <c:v>9.7182592060123199</c:v>
                </c:pt>
                <c:pt idx="727">
                  <c:v>9.7186617060126679</c:v>
                </c:pt>
                <c:pt idx="728">
                  <c:v>9.7190966060121156</c:v>
                </c:pt>
                <c:pt idx="729">
                  <c:v>9.7197098713187557</c:v>
                </c:pt>
                <c:pt idx="730">
                  <c:v>9.7202352060125605</c:v>
                </c:pt>
                <c:pt idx="731">
                  <c:v>9.7207489060128438</c:v>
                </c:pt>
                <c:pt idx="732">
                  <c:v>9.7212866060123844</c:v>
                </c:pt>
                <c:pt idx="733">
                  <c:v>9.7217743060126764</c:v>
                </c:pt>
                <c:pt idx="734">
                  <c:v>9.7221710390018217</c:v>
                </c:pt>
                <c:pt idx="735">
                  <c:v>9.7228079060122496</c:v>
                </c:pt>
                <c:pt idx="736">
                  <c:v>9.7233348060124882</c:v>
                </c:pt>
                <c:pt idx="737">
                  <c:v>9.7238094060125633</c:v>
                </c:pt>
                <c:pt idx="738">
                  <c:v>9.7242482060128879</c:v>
                </c:pt>
                <c:pt idx="739">
                  <c:v>9.7247016575590379</c:v>
                </c:pt>
                <c:pt idx="740">
                  <c:v>9.7251279060120197</c:v>
                </c:pt>
                <c:pt idx="741">
                  <c:v>9.725532406012249</c:v>
                </c:pt>
                <c:pt idx="742">
                  <c:v>9.7259088060127539</c:v>
                </c:pt>
                <c:pt idx="743">
                  <c:v>9.7263659060120204</c:v>
                </c:pt>
                <c:pt idx="744">
                  <c:v>9.7267163650488584</c:v>
                </c:pt>
                <c:pt idx="745">
                  <c:v>9.7272465060127189</c:v>
                </c:pt>
                <c:pt idx="746">
                  <c:v>9.7276985060124304</c:v>
                </c:pt>
                <c:pt idx="747">
                  <c:v>9.7281467060123674</c:v>
                </c:pt>
                <c:pt idx="748">
                  <c:v>9.7285971060122876</c:v>
                </c:pt>
                <c:pt idx="749">
                  <c:v>9.7290809359094652</c:v>
                </c:pt>
                <c:pt idx="750">
                  <c:v>9.7297575060120636</c:v>
                </c:pt>
                <c:pt idx="751">
                  <c:v>9.7302368060125133</c:v>
                </c:pt>
                <c:pt idx="752">
                  <c:v>9.730708306012005</c:v>
                </c:pt>
                <c:pt idx="753">
                  <c:v>9.7310428060117289</c:v>
                </c:pt>
                <c:pt idx="754">
                  <c:v>9.7314956876449088</c:v>
                </c:pt>
                <c:pt idx="755">
                  <c:v>9.7319032060122623</c:v>
                </c:pt>
                <c:pt idx="756">
                  <c:v>9.7323076060122418</c:v>
                </c:pt>
                <c:pt idx="757">
                  <c:v>9.7327604060125879</c:v>
                </c:pt>
                <c:pt idx="758">
                  <c:v>9.7331157060118727</c:v>
                </c:pt>
                <c:pt idx="759">
                  <c:v>9.733715606011927</c:v>
                </c:pt>
                <c:pt idx="760">
                  <c:v>9.7341495730456842</c:v>
                </c:pt>
                <c:pt idx="761">
                  <c:v>9.7357489393456405</c:v>
                </c:pt>
                <c:pt idx="762">
                  <c:v>9.7359690060121835</c:v>
                </c:pt>
                <c:pt idx="763">
                  <c:v>9.7363443060122137</c:v>
                </c:pt>
                <c:pt idx="764">
                  <c:v>9.736699706012601</c:v>
                </c:pt>
                <c:pt idx="765">
                  <c:v>9.7371658843626534</c:v>
                </c:pt>
                <c:pt idx="766">
                  <c:v>9.7375888060125391</c:v>
                </c:pt>
                <c:pt idx="767">
                  <c:v>9.7380628060126497</c:v>
                </c:pt>
                <c:pt idx="768">
                  <c:v>9.7385738060121554</c:v>
                </c:pt>
                <c:pt idx="769">
                  <c:v>9.7390147060125543</c:v>
                </c:pt>
                <c:pt idx="770">
                  <c:v>9.7395119718659799</c:v>
                </c:pt>
                <c:pt idx="771">
                  <c:v>9.7399096060124322</c:v>
                </c:pt>
                <c:pt idx="772">
                  <c:v>9.7403831060126578</c:v>
                </c:pt>
                <c:pt idx="773">
                  <c:v>9.7408615060121093</c:v>
                </c:pt>
                <c:pt idx="774">
                  <c:v>9.7413343060121207</c:v>
                </c:pt>
                <c:pt idx="775">
                  <c:v>9.7417753688992121</c:v>
                </c:pt>
                <c:pt idx="776">
                  <c:v>9.7421582060125189</c:v>
                </c:pt>
                <c:pt idx="777">
                  <c:v>9.7425198060123677</c:v>
                </c:pt>
                <c:pt idx="778">
                  <c:v>9.7429251060122084</c:v>
                </c:pt>
                <c:pt idx="779">
                  <c:v>9.7434069152906915</c:v>
                </c:pt>
                <c:pt idx="780">
                  <c:v>9.7439361060126686</c:v>
                </c:pt>
                <c:pt idx="781">
                  <c:v>9.7444054060123477</c:v>
                </c:pt>
                <c:pt idx="782">
                  <c:v>9.7448948060125673</c:v>
                </c:pt>
                <c:pt idx="783">
                  <c:v>9.7453402060131822</c:v>
                </c:pt>
                <c:pt idx="784">
                  <c:v>9.7457722060120915</c:v>
                </c:pt>
                <c:pt idx="785">
                  <c:v>9.7461374702101153</c:v>
                </c:pt>
                <c:pt idx="786">
                  <c:v>9.746669206012271</c:v>
                </c:pt>
                <c:pt idx="787">
                  <c:v>9.7471423060123499</c:v>
                </c:pt>
                <c:pt idx="788">
                  <c:v>9.747550206012491</c:v>
                </c:pt>
                <c:pt idx="789">
                  <c:v>9.7480875060125669</c:v>
                </c:pt>
                <c:pt idx="790">
                  <c:v>9.7485444060120159</c:v>
                </c:pt>
                <c:pt idx="791">
                  <c:v>9.7489994631556129</c:v>
                </c:pt>
                <c:pt idx="792">
                  <c:v>9.7493845060124187</c:v>
                </c:pt>
                <c:pt idx="793">
                  <c:v>9.7499081060123132</c:v>
                </c:pt>
                <c:pt idx="794">
                  <c:v>9.7503522060124084</c:v>
                </c:pt>
                <c:pt idx="795">
                  <c:v>9.7506512060123924</c:v>
                </c:pt>
                <c:pt idx="796">
                  <c:v>9.7514075060125975</c:v>
                </c:pt>
                <c:pt idx="797">
                  <c:v>9.7519619744336552</c:v>
                </c:pt>
                <c:pt idx="798">
                  <c:v>9.7524018060120881</c:v>
                </c:pt>
                <c:pt idx="799">
                  <c:v>9.7530197060121537</c:v>
                </c:pt>
                <c:pt idx="800">
                  <c:v>9.7535189060128715</c:v>
                </c:pt>
                <c:pt idx="801">
                  <c:v>9.7540011060123248</c:v>
                </c:pt>
                <c:pt idx="802">
                  <c:v>9.7545056876452492</c:v>
                </c:pt>
                <c:pt idx="803">
                  <c:v>9.7549387272246264</c:v>
                </c:pt>
                <c:pt idx="804">
                  <c:v>9.7553519060123932</c:v>
                </c:pt>
                <c:pt idx="805">
                  <c:v>9.7557058060126138</c:v>
                </c:pt>
                <c:pt idx="806">
                  <c:v>9.7562391060124725</c:v>
                </c:pt>
                <c:pt idx="807">
                  <c:v>9.7565845060124872</c:v>
                </c:pt>
                <c:pt idx="808">
                  <c:v>9.7570473202980708</c:v>
                </c:pt>
                <c:pt idx="809">
                  <c:v>9.7575431060121929</c:v>
                </c:pt>
                <c:pt idx="810">
                  <c:v>9.7579951060126433</c:v>
                </c:pt>
                <c:pt idx="811">
                  <c:v>9.758687706012509</c:v>
                </c:pt>
                <c:pt idx="812">
                  <c:v>9.7591760060127655</c:v>
                </c:pt>
                <c:pt idx="813">
                  <c:v>9.7596285447877023</c:v>
                </c:pt>
                <c:pt idx="814">
                  <c:v>9.760251006012723</c:v>
                </c:pt>
                <c:pt idx="815">
                  <c:v>9.7607433060124009</c:v>
                </c:pt>
                <c:pt idx="816">
                  <c:v>9.7613135060123142</c:v>
                </c:pt>
                <c:pt idx="817">
                  <c:v>9.7617150060123237</c:v>
                </c:pt>
                <c:pt idx="818">
                  <c:v>9.7621101060127131</c:v>
                </c:pt>
                <c:pt idx="819">
                  <c:v>9.7625783585896357</c:v>
                </c:pt>
                <c:pt idx="820">
                  <c:v>9.763201306012391</c:v>
                </c:pt>
                <c:pt idx="821">
                  <c:v>9.7637230060121425</c:v>
                </c:pt>
                <c:pt idx="822">
                  <c:v>9.7641728060127804</c:v>
                </c:pt>
                <c:pt idx="823">
                  <c:v>9.7648085060123577</c:v>
                </c:pt>
                <c:pt idx="824">
                  <c:v>9.7653508060122505</c:v>
                </c:pt>
                <c:pt idx="825">
                  <c:v>9.7660139255999781</c:v>
                </c:pt>
                <c:pt idx="826">
                  <c:v>9.766525406012434</c:v>
                </c:pt>
                <c:pt idx="827">
                  <c:v>9.7668931060124606</c:v>
                </c:pt>
                <c:pt idx="828">
                  <c:v>9.7673055060118514</c:v>
                </c:pt>
                <c:pt idx="829">
                  <c:v>9.767639606012338</c:v>
                </c:pt>
                <c:pt idx="830">
                  <c:v>9.767915964986301</c:v>
                </c:pt>
                <c:pt idx="831">
                  <c:v>9.7682199060123622</c:v>
                </c:pt>
                <c:pt idx="832">
                  <c:v>9.7686362060125163</c:v>
                </c:pt>
                <c:pt idx="833">
                  <c:v>9.7689853060126808</c:v>
                </c:pt>
                <c:pt idx="834">
                  <c:v>9.7694867060124153</c:v>
                </c:pt>
                <c:pt idx="835">
                  <c:v>9.7700545060123574</c:v>
                </c:pt>
                <c:pt idx="836">
                  <c:v>9.7705335851790807</c:v>
                </c:pt>
                <c:pt idx="837">
                  <c:v>9.770948106011943</c:v>
                </c:pt>
                <c:pt idx="838">
                  <c:v>9.7713353060123751</c:v>
                </c:pt>
                <c:pt idx="839">
                  <c:v>9.7718211060121831</c:v>
                </c:pt>
                <c:pt idx="840">
                  <c:v>9.7721331060123617</c:v>
                </c:pt>
                <c:pt idx="841">
                  <c:v>9.7724966060125809</c:v>
                </c:pt>
                <c:pt idx="842">
                  <c:v>9.7727223668821495</c:v>
                </c:pt>
                <c:pt idx="843">
                  <c:v>9.77322080601256</c:v>
                </c:pt>
                <c:pt idx="844">
                  <c:v>9.7737615060120362</c:v>
                </c:pt>
                <c:pt idx="845">
                  <c:v>9.77410790601256</c:v>
                </c:pt>
                <c:pt idx="846">
                  <c:v>9.7747818060124843</c:v>
                </c:pt>
                <c:pt idx="847">
                  <c:v>9.7751882554972696</c:v>
                </c:pt>
                <c:pt idx="848">
                  <c:v>9.775696406012699</c:v>
                </c:pt>
                <c:pt idx="849">
                  <c:v>9.7761737060123011</c:v>
                </c:pt>
                <c:pt idx="850">
                  <c:v>9.7765895060123995</c:v>
                </c:pt>
                <c:pt idx="851">
                  <c:v>9.777074206012756</c:v>
                </c:pt>
                <c:pt idx="852">
                  <c:v>9.7776058060126303</c:v>
                </c:pt>
                <c:pt idx="853">
                  <c:v>9.7781432386655212</c:v>
                </c:pt>
                <c:pt idx="854">
                  <c:v>9.7786155060121729</c:v>
                </c:pt>
                <c:pt idx="855">
                  <c:v>9.7790307060120796</c:v>
                </c:pt>
                <c:pt idx="856">
                  <c:v>9.7793657060123707</c:v>
                </c:pt>
                <c:pt idx="857">
                  <c:v>9.7797257060124281</c:v>
                </c:pt>
                <c:pt idx="858">
                  <c:v>9.7800051586444425</c:v>
                </c:pt>
                <c:pt idx="859">
                  <c:v>9.7803959060124299</c:v>
                </c:pt>
                <c:pt idx="860">
                  <c:v>9.7810445060121225</c:v>
                </c:pt>
                <c:pt idx="861">
                  <c:v>9.7813719060121826</c:v>
                </c:pt>
                <c:pt idx="862">
                  <c:v>9.7818230060122602</c:v>
                </c:pt>
                <c:pt idx="863">
                  <c:v>9.7822261060126863</c:v>
                </c:pt>
                <c:pt idx="864">
                  <c:v>9.7828402142599913</c:v>
                </c:pt>
                <c:pt idx="865">
                  <c:v>9.7832800060123901</c:v>
                </c:pt>
                <c:pt idx="866">
                  <c:v>9.783633506012464</c:v>
                </c:pt>
                <c:pt idx="867">
                  <c:v>9.7842558060123253</c:v>
                </c:pt>
                <c:pt idx="868">
                  <c:v>9.784697206012666</c:v>
                </c:pt>
                <c:pt idx="869">
                  <c:v>9.785074544156501</c:v>
                </c:pt>
                <c:pt idx="870">
                  <c:v>9.7853882060122288</c:v>
                </c:pt>
                <c:pt idx="871">
                  <c:v>9.7857569060126508</c:v>
                </c:pt>
                <c:pt idx="872">
                  <c:v>9.7861669060123546</c:v>
                </c:pt>
                <c:pt idx="873">
                  <c:v>9.7865567060126892</c:v>
                </c:pt>
                <c:pt idx="874">
                  <c:v>9.7870683231839877</c:v>
                </c:pt>
                <c:pt idx="875">
                  <c:v>9.7874511420947243</c:v>
                </c:pt>
                <c:pt idx="876">
                  <c:v>9.7880871060124974</c:v>
                </c:pt>
                <c:pt idx="877">
                  <c:v>9.7885606060122683</c:v>
                </c:pt>
                <c:pt idx="878">
                  <c:v>9.7889464060122151</c:v>
                </c:pt>
                <c:pt idx="879">
                  <c:v>9.7894063060121113</c:v>
                </c:pt>
                <c:pt idx="880">
                  <c:v>9.7898892642403581</c:v>
                </c:pt>
                <c:pt idx="881">
                  <c:v>9.7903382060126347</c:v>
                </c:pt>
                <c:pt idx="882">
                  <c:v>9.7909060060126336</c:v>
                </c:pt>
                <c:pt idx="883">
                  <c:v>9.7913264060118905</c:v>
                </c:pt>
                <c:pt idx="884">
                  <c:v>9.7916387060120798</c:v>
                </c:pt>
                <c:pt idx="885">
                  <c:v>9.7919799060124006</c:v>
                </c:pt>
                <c:pt idx="886">
                  <c:v>9.7922046060123904</c:v>
                </c:pt>
                <c:pt idx="887">
                  <c:v>9.7927740060125785</c:v>
                </c:pt>
                <c:pt idx="888">
                  <c:v>9.7932051060123655</c:v>
                </c:pt>
                <c:pt idx="889">
                  <c:v>9.7936063060122507</c:v>
                </c:pt>
                <c:pt idx="890">
                  <c:v>9.7940288060123208</c:v>
                </c:pt>
                <c:pt idx="891">
                  <c:v>9.7945008328167802</c:v>
                </c:pt>
                <c:pt idx="892">
                  <c:v>9.7949063060125496</c:v>
                </c:pt>
                <c:pt idx="893">
                  <c:v>9.7953009060122582</c:v>
                </c:pt>
                <c:pt idx="894">
                  <c:v>9.7957607060123593</c:v>
                </c:pt>
                <c:pt idx="895">
                  <c:v>9.7960992060125278</c:v>
                </c:pt>
                <c:pt idx="896">
                  <c:v>9.7966116575589268</c:v>
                </c:pt>
                <c:pt idx="897">
                  <c:v>9.7970612060124296</c:v>
                </c:pt>
                <c:pt idx="898">
                  <c:v>9.7974061060126729</c:v>
                </c:pt>
                <c:pt idx="899">
                  <c:v>9.7979460060124808</c:v>
                </c:pt>
                <c:pt idx="900">
                  <c:v>9.7984320060123338</c:v>
                </c:pt>
                <c:pt idx="901">
                  <c:v>9.7989568060123844</c:v>
                </c:pt>
                <c:pt idx="902">
                  <c:v>9.7994091833316617</c:v>
                </c:pt>
                <c:pt idx="903">
                  <c:v>9.7998533060126221</c:v>
                </c:pt>
                <c:pt idx="904">
                  <c:v>9.8005300060123801</c:v>
                </c:pt>
                <c:pt idx="905">
                  <c:v>9.8010399060124911</c:v>
                </c:pt>
                <c:pt idx="906">
                  <c:v>9.8014451060121388</c:v>
                </c:pt>
                <c:pt idx="907">
                  <c:v>9.8019188138048463</c:v>
                </c:pt>
                <c:pt idx="908">
                  <c:v>9.8022513060118541</c:v>
                </c:pt>
                <c:pt idx="909">
                  <c:v>9.802777706012435</c:v>
                </c:pt>
                <c:pt idx="910">
                  <c:v>9.8032250060126813</c:v>
                </c:pt>
                <c:pt idx="911">
                  <c:v>9.8037124060127354</c:v>
                </c:pt>
                <c:pt idx="912">
                  <c:v>9.8040645060118692</c:v>
                </c:pt>
                <c:pt idx="913">
                  <c:v>9.8044955750849709</c:v>
                </c:pt>
                <c:pt idx="914">
                  <c:v>9.8050922060119916</c:v>
                </c:pt>
                <c:pt idx="915">
                  <c:v>9.8055449060124289</c:v>
                </c:pt>
                <c:pt idx="916">
                  <c:v>9.8061381060123409</c:v>
                </c:pt>
                <c:pt idx="917">
                  <c:v>9.8065450060122572</c:v>
                </c:pt>
                <c:pt idx="918">
                  <c:v>9.8069025853940417</c:v>
                </c:pt>
                <c:pt idx="919">
                  <c:v>9.8073835060123002</c:v>
                </c:pt>
                <c:pt idx="920">
                  <c:v>9.8077726060122501</c:v>
                </c:pt>
                <c:pt idx="921">
                  <c:v>9.8083175060124432</c:v>
                </c:pt>
                <c:pt idx="922">
                  <c:v>9.8087709060125263</c:v>
                </c:pt>
                <c:pt idx="923">
                  <c:v>9.8091009060127163</c:v>
                </c:pt>
                <c:pt idx="924">
                  <c:v>9.8095812451876014</c:v>
                </c:pt>
                <c:pt idx="925">
                  <c:v>9.8101010060125446</c:v>
                </c:pt>
                <c:pt idx="926">
                  <c:v>9.810550406012581</c:v>
                </c:pt>
                <c:pt idx="927">
                  <c:v>9.8111481060123111</c:v>
                </c:pt>
                <c:pt idx="928">
                  <c:v>9.8116848060125932</c:v>
                </c:pt>
                <c:pt idx="929">
                  <c:v>9.8122018637439652</c:v>
                </c:pt>
                <c:pt idx="930">
                  <c:v>9.8127090060119286</c:v>
                </c:pt>
                <c:pt idx="931">
                  <c:v>9.8131305060123992</c:v>
                </c:pt>
                <c:pt idx="932">
                  <c:v>9.8136211060123202</c:v>
                </c:pt>
                <c:pt idx="933">
                  <c:v>9.8139796060125519</c:v>
                </c:pt>
                <c:pt idx="934">
                  <c:v>9.8144652658059641</c:v>
                </c:pt>
                <c:pt idx="935">
                  <c:v>9.8148476060117815</c:v>
                </c:pt>
                <c:pt idx="936">
                  <c:v>9.815243306012249</c:v>
                </c:pt>
                <c:pt idx="937">
                  <c:v>9.8158227060121277</c:v>
                </c:pt>
                <c:pt idx="938">
                  <c:v>9.8162741060124432</c:v>
                </c:pt>
                <c:pt idx="939">
                  <c:v>9.816848667868058</c:v>
                </c:pt>
                <c:pt idx="940">
                  <c:v>9.8174342060123223</c:v>
                </c:pt>
                <c:pt idx="941">
                  <c:v>9.8179339060123567</c:v>
                </c:pt>
                <c:pt idx="942">
                  <c:v>9.8184633060123616</c:v>
                </c:pt>
                <c:pt idx="943">
                  <c:v>9.8188654060119376</c:v>
                </c:pt>
                <c:pt idx="944">
                  <c:v>9.8193819060124525</c:v>
                </c:pt>
                <c:pt idx="945">
                  <c:v>9.8198817606515405</c:v>
                </c:pt>
                <c:pt idx="946">
                  <c:v>9.8202412060129092</c:v>
                </c:pt>
                <c:pt idx="947">
                  <c:v>9.8209155060124118</c:v>
                </c:pt>
                <c:pt idx="948">
                  <c:v>9.8213182060126911</c:v>
                </c:pt>
                <c:pt idx="949">
                  <c:v>9.8218912060123813</c:v>
                </c:pt>
                <c:pt idx="950">
                  <c:v>9.8223026884864595</c:v>
                </c:pt>
                <c:pt idx="951">
                  <c:v>9.8228736060122088</c:v>
                </c:pt>
                <c:pt idx="952">
                  <c:v>9.8233489060122139</c:v>
                </c:pt>
                <c:pt idx="953">
                  <c:v>9.8238394060125671</c:v>
                </c:pt>
                <c:pt idx="954">
                  <c:v>9.824374006012377</c:v>
                </c:pt>
                <c:pt idx="955">
                  <c:v>9.8247970183836202</c:v>
                </c:pt>
                <c:pt idx="956">
                  <c:v>9.8253298060124195</c:v>
                </c:pt>
                <c:pt idx="957">
                  <c:v>9.8257273060121548</c:v>
                </c:pt>
                <c:pt idx="958">
                  <c:v>9.8260673060123764</c:v>
                </c:pt>
                <c:pt idx="959">
                  <c:v>9.8266088060122598</c:v>
                </c:pt>
                <c:pt idx="960">
                  <c:v>9.8269620060126073</c:v>
                </c:pt>
                <c:pt idx="961">
                  <c:v>9.8274745441569422</c:v>
                </c:pt>
                <c:pt idx="962">
                  <c:v>9.8280104060119271</c:v>
                </c:pt>
                <c:pt idx="963">
                  <c:v>9.8283693060131014</c:v>
                </c:pt>
                <c:pt idx="964">
                  <c:v>9.8290344060121271</c:v>
                </c:pt>
                <c:pt idx="965">
                  <c:v>9.829531406012407</c:v>
                </c:pt>
                <c:pt idx="966">
                  <c:v>9.8299979462184552</c:v>
                </c:pt>
                <c:pt idx="967">
                  <c:v>9.8305434060121257</c:v>
                </c:pt>
                <c:pt idx="968">
                  <c:v>9.8310011060127209</c:v>
                </c:pt>
                <c:pt idx="969">
                  <c:v>9.8315983060122818</c:v>
                </c:pt>
                <c:pt idx="970">
                  <c:v>9.8320422060127868</c:v>
                </c:pt>
                <c:pt idx="971">
                  <c:v>9.8324855421826243</c:v>
                </c:pt>
                <c:pt idx="972">
                  <c:v>9.8330613679172103</c:v>
                </c:pt>
                <c:pt idx="973">
                  <c:v>9.8335352060125416</c:v>
                </c:pt>
                <c:pt idx="974">
                  <c:v>9.8338899060126579</c:v>
                </c:pt>
                <c:pt idx="975">
                  <c:v>9.8343538060122597</c:v>
                </c:pt>
                <c:pt idx="976">
                  <c:v>9.8347468060130296</c:v>
                </c:pt>
                <c:pt idx="977">
                  <c:v>9.8353537935120841</c:v>
                </c:pt>
                <c:pt idx="978">
                  <c:v>9.8359719060125173</c:v>
                </c:pt>
                <c:pt idx="979">
                  <c:v>9.8365104060126924</c:v>
                </c:pt>
                <c:pt idx="980">
                  <c:v>9.83699400601229</c:v>
                </c:pt>
                <c:pt idx="981">
                  <c:v>9.8374249060124299</c:v>
                </c:pt>
                <c:pt idx="982">
                  <c:v>9.838033272679084</c:v>
                </c:pt>
                <c:pt idx="983">
                  <c:v>9.8385996363151804</c:v>
                </c:pt>
                <c:pt idx="984">
                  <c:v>9.8390393060123671</c:v>
                </c:pt>
                <c:pt idx="985">
                  <c:v>9.8395172060123315</c:v>
                </c:pt>
                <c:pt idx="986">
                  <c:v>9.8399109060125767</c:v>
                </c:pt>
                <c:pt idx="987">
                  <c:v>9.8404474060124727</c:v>
                </c:pt>
                <c:pt idx="988">
                  <c:v>9.8408173276618669</c:v>
                </c:pt>
                <c:pt idx="989">
                  <c:v>9.8412063060121824</c:v>
                </c:pt>
                <c:pt idx="990">
                  <c:v>9.8415772060125306</c:v>
                </c:pt>
                <c:pt idx="991">
                  <c:v>9.8420611060122525</c:v>
                </c:pt>
                <c:pt idx="992">
                  <c:v>9.8425209060122967</c:v>
                </c:pt>
                <c:pt idx="993">
                  <c:v>9.8429604601789862</c:v>
                </c:pt>
                <c:pt idx="994">
                  <c:v>9.8434681060126223</c:v>
                </c:pt>
                <c:pt idx="995">
                  <c:v>9.8439505060124617</c:v>
                </c:pt>
                <c:pt idx="996">
                  <c:v>9.844543406012761</c:v>
                </c:pt>
                <c:pt idx="997">
                  <c:v>9.8450689060127985</c:v>
                </c:pt>
                <c:pt idx="998">
                  <c:v>9.8454578405803232</c:v>
                </c:pt>
                <c:pt idx="999">
                  <c:v>9.8461172060125506</c:v>
                </c:pt>
                <c:pt idx="1000">
                  <c:v>9.8465839060122704</c:v>
                </c:pt>
                <c:pt idx="1001">
                  <c:v>9.8470611060126458</c:v>
                </c:pt>
                <c:pt idx="1002">
                  <c:v>9.8476011060121351</c:v>
                </c:pt>
                <c:pt idx="1003">
                  <c:v>9.8479089060129041</c:v>
                </c:pt>
                <c:pt idx="1004">
                  <c:v>9.8483543379712302</c:v>
                </c:pt>
                <c:pt idx="1005">
                  <c:v>9.8488106060125489</c:v>
                </c:pt>
                <c:pt idx="1006">
                  <c:v>9.8492813060126565</c:v>
                </c:pt>
                <c:pt idx="1007">
                  <c:v>9.8497805060122374</c:v>
                </c:pt>
                <c:pt idx="1008">
                  <c:v>9.8502383060127983</c:v>
                </c:pt>
                <c:pt idx="1009">
                  <c:v>9.850825987455508</c:v>
                </c:pt>
                <c:pt idx="1010">
                  <c:v>9.8512641060127777</c:v>
                </c:pt>
                <c:pt idx="1011">
                  <c:v>9.8517001060127001</c:v>
                </c:pt>
                <c:pt idx="1012">
                  <c:v>9.852175706012261</c:v>
                </c:pt>
                <c:pt idx="1013">
                  <c:v>9.8525687060125193</c:v>
                </c:pt>
                <c:pt idx="1014">
                  <c:v>9.8529663976786566</c:v>
                </c:pt>
                <c:pt idx="1015">
                  <c:v>9.8534837060121419</c:v>
                </c:pt>
                <c:pt idx="1016">
                  <c:v>9.8538476060119962</c:v>
                </c:pt>
                <c:pt idx="1017">
                  <c:v>9.854373306012306</c:v>
                </c:pt>
                <c:pt idx="1018">
                  <c:v>9.8547657060120315</c:v>
                </c:pt>
                <c:pt idx="1019">
                  <c:v>9.8553423060127017</c:v>
                </c:pt>
                <c:pt idx="1020">
                  <c:v>9.8557793895180481</c:v>
                </c:pt>
                <c:pt idx="1021">
                  <c:v>9.8562844060126196</c:v>
                </c:pt>
                <c:pt idx="1022">
                  <c:v>9.8566549060119115</c:v>
                </c:pt>
                <c:pt idx="1023">
                  <c:v>9.85717940601252</c:v>
                </c:pt>
                <c:pt idx="1024">
                  <c:v>9.8576046060130267</c:v>
                </c:pt>
                <c:pt idx="1025">
                  <c:v>9.8580422639074214</c:v>
                </c:pt>
                <c:pt idx="1026">
                  <c:v>9.8585077060125883</c:v>
                </c:pt>
                <c:pt idx="1027">
                  <c:v>9.8589017060119915</c:v>
                </c:pt>
                <c:pt idx="1028">
                  <c:v>9.8592775060119067</c:v>
                </c:pt>
                <c:pt idx="1029">
                  <c:v>9.8596907060121595</c:v>
                </c:pt>
                <c:pt idx="1030">
                  <c:v>9.8600860796968988</c:v>
                </c:pt>
                <c:pt idx="1031">
                  <c:v>9.8604751060127711</c:v>
                </c:pt>
                <c:pt idx="1032">
                  <c:v>9.8610583060123105</c:v>
                </c:pt>
                <c:pt idx="1033">
                  <c:v>9.861501906012748</c:v>
                </c:pt>
                <c:pt idx="1034">
                  <c:v>9.861977206012412</c:v>
                </c:pt>
                <c:pt idx="1035">
                  <c:v>9.8625660851793242</c:v>
                </c:pt>
                <c:pt idx="1036">
                  <c:v>9.8630278060122265</c:v>
                </c:pt>
                <c:pt idx="1037">
                  <c:v>9.8634873060123738</c:v>
                </c:pt>
                <c:pt idx="1038">
                  <c:v>9.864030906012502</c:v>
                </c:pt>
                <c:pt idx="1039">
                  <c:v>9.8645303060124689</c:v>
                </c:pt>
                <c:pt idx="1040">
                  <c:v>9.8649216060128566</c:v>
                </c:pt>
                <c:pt idx="1041">
                  <c:v>9.8653516060129078</c:v>
                </c:pt>
                <c:pt idx="1042">
                  <c:v>9.8658684060124102</c:v>
                </c:pt>
                <c:pt idx="1043">
                  <c:v>9.8662721060127438</c:v>
                </c:pt>
                <c:pt idx="1044">
                  <c:v>9.8666925060124555</c:v>
                </c:pt>
                <c:pt idx="1045">
                  <c:v>9.8671061060124572</c:v>
                </c:pt>
                <c:pt idx="1046">
                  <c:v>9.86735963232816</c:v>
                </c:pt>
                <c:pt idx="1047">
                  <c:v>9.8679056060122008</c:v>
                </c:pt>
                <c:pt idx="1048">
                  <c:v>9.8682376060124994</c:v>
                </c:pt>
                <c:pt idx="1049">
                  <c:v>9.8686049060119814</c:v>
                </c:pt>
                <c:pt idx="1050">
                  <c:v>9.869004306012485</c:v>
                </c:pt>
                <c:pt idx="1051">
                  <c:v>9.8693621323281633</c:v>
                </c:pt>
                <c:pt idx="1052">
                  <c:v>9.8698540060122042</c:v>
                </c:pt>
                <c:pt idx="1053">
                  <c:v>9.8703235060123831</c:v>
                </c:pt>
                <c:pt idx="1054">
                  <c:v>9.8706376060123517</c:v>
                </c:pt>
                <c:pt idx="1055">
                  <c:v>9.8711090060121052</c:v>
                </c:pt>
                <c:pt idx="1056">
                  <c:v>9.8714383585895717</c:v>
                </c:pt>
                <c:pt idx="1057">
                  <c:v>9.8718556060125167</c:v>
                </c:pt>
                <c:pt idx="1058">
                  <c:v>9.872273306012417</c:v>
                </c:pt>
                <c:pt idx="1059">
                  <c:v>9.8726445060122074</c:v>
                </c:pt>
                <c:pt idx="1060">
                  <c:v>9.8730291060126802</c:v>
                </c:pt>
                <c:pt idx="1061">
                  <c:v>9.8734201195261591</c:v>
                </c:pt>
                <c:pt idx="1062">
                  <c:v>9.8738098060124599</c:v>
                </c:pt>
                <c:pt idx="1063">
                  <c:v>9.8743017060122753</c:v>
                </c:pt>
                <c:pt idx="1064">
                  <c:v>9.8747212060122393</c:v>
                </c:pt>
                <c:pt idx="1065">
                  <c:v>9.8751245060129946</c:v>
                </c:pt>
                <c:pt idx="1066">
                  <c:v>9.8755348004567196</c:v>
                </c:pt>
                <c:pt idx="1067">
                  <c:v>9.8758478060124304</c:v>
                </c:pt>
                <c:pt idx="1068">
                  <c:v>9.876485606012082</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9.8797420854644571</c:v>
                </c:pt>
                <c:pt idx="1077">
                  <c:v>9.8801134060127112</c:v>
                </c:pt>
                <c:pt idx="1078">
                  <c:v>9.8804829060125172</c:v>
                </c:pt>
                <c:pt idx="1079">
                  <c:v>9.8808025060127562</c:v>
                </c:pt>
                <c:pt idx="1080">
                  <c:v>9.8811975060125548</c:v>
                </c:pt>
                <c:pt idx="1081">
                  <c:v>9.8814882060123779</c:v>
                </c:pt>
                <c:pt idx="1082">
                  <c:v>9.8818631060125455</c:v>
                </c:pt>
                <c:pt idx="1083">
                  <c:v>9.8823387060121064</c:v>
                </c:pt>
                <c:pt idx="1084">
                  <c:v>9.8827228060125805</c:v>
                </c:pt>
                <c:pt idx="1085">
                  <c:v>9.8831831060124529</c:v>
                </c:pt>
                <c:pt idx="1086">
                  <c:v>9.8835831060130914</c:v>
                </c:pt>
                <c:pt idx="1087">
                  <c:v>9.8841598351790054</c:v>
                </c:pt>
                <c:pt idx="1088">
                  <c:v>9.8845781060123983</c:v>
                </c:pt>
                <c:pt idx="1089">
                  <c:v>9.885001906012306</c:v>
                </c:pt>
                <c:pt idx="1090">
                  <c:v>9.8853951060122114</c:v>
                </c:pt>
                <c:pt idx="1091">
                  <c:v>9.885771342854369</c:v>
                </c:pt>
                <c:pt idx="1092">
                  <c:v>9.8862525319384673</c:v>
                </c:pt>
                <c:pt idx="1093">
                  <c:v>9.8866369060121571</c:v>
                </c:pt>
                <c:pt idx="1094">
                  <c:v>9.8870039060123105</c:v>
                </c:pt>
                <c:pt idx="1095">
                  <c:v>9.8873868060124579</c:v>
                </c:pt>
                <c:pt idx="1096">
                  <c:v>9.8876757268914304</c:v>
                </c:pt>
                <c:pt idx="1097">
                  <c:v>9.8880504155362843</c:v>
                </c:pt>
                <c:pt idx="1098">
                  <c:v>9.8883601060126836</c:v>
                </c:pt>
                <c:pt idx="1099">
                  <c:v>9.8887731060122661</c:v>
                </c:pt>
                <c:pt idx="1100">
                  <c:v>9.8892104060122534</c:v>
                </c:pt>
                <c:pt idx="1101">
                  <c:v>9.889626373454135</c:v>
                </c:pt>
                <c:pt idx="1102">
                  <c:v>9.8900952576981496</c:v>
                </c:pt>
                <c:pt idx="1103">
                  <c:v>9.8905012060122459</c:v>
                </c:pt>
                <c:pt idx="1104">
                  <c:v>9.890926706012479</c:v>
                </c:pt>
                <c:pt idx="1105">
                  <c:v>9.8912900060124826</c:v>
                </c:pt>
                <c:pt idx="1106">
                  <c:v>9.8916776369401447</c:v>
                </c:pt>
                <c:pt idx="1107">
                  <c:v>9.8919966060123699</c:v>
                </c:pt>
                <c:pt idx="1108">
                  <c:v>9.8924683060124181</c:v>
                </c:pt>
                <c:pt idx="1109">
                  <c:v>9.8927956060122852</c:v>
                </c:pt>
                <c:pt idx="1110">
                  <c:v>9.8931802060125307</c:v>
                </c:pt>
                <c:pt idx="1111">
                  <c:v>9.8934640807598413</c:v>
                </c:pt>
                <c:pt idx="1112">
                  <c:v>9.8938729325429478</c:v>
                </c:pt>
                <c:pt idx="1113">
                  <c:v>9.8942049060126607</c:v>
                </c:pt>
                <c:pt idx="1114">
                  <c:v>9.8945674060124844</c:v>
                </c:pt>
                <c:pt idx="1115">
                  <c:v>9.8948706060122191</c:v>
                </c:pt>
                <c:pt idx="1116">
                  <c:v>9.8952358060123657</c:v>
                </c:pt>
                <c:pt idx="1117">
                  <c:v>9.8955958843628338</c:v>
                </c:pt>
                <c:pt idx="1118">
                  <c:v>9.895927306012041</c:v>
                </c:pt>
                <c:pt idx="1119">
                  <c:v>9.8963453060122362</c:v>
                </c:pt>
                <c:pt idx="1120">
                  <c:v>9.8967616060126176</c:v>
                </c:pt>
                <c:pt idx="1121">
                  <c:v>9.8972499049816776</c:v>
                </c:pt>
                <c:pt idx="1122">
                  <c:v>9.8976787060124281</c:v>
                </c:pt>
                <c:pt idx="1123">
                  <c:v>9.8981344060125735</c:v>
                </c:pt>
                <c:pt idx="1124">
                  <c:v>9.8985291060127025</c:v>
                </c:pt>
                <c:pt idx="1125">
                  <c:v>9.8989836060127487</c:v>
                </c:pt>
                <c:pt idx="1126">
                  <c:v>9.8993125853935595</c:v>
                </c:pt>
                <c:pt idx="1127">
                  <c:v>9.8997822060125742</c:v>
                </c:pt>
                <c:pt idx="1128">
                  <c:v>9.9001752060128325</c:v>
                </c:pt>
                <c:pt idx="1129">
                  <c:v>9.9005133060121722</c:v>
                </c:pt>
                <c:pt idx="1130">
                  <c:v>9.9008928060125783</c:v>
                </c:pt>
                <c:pt idx="1131">
                  <c:v>9.9012787709608716</c:v>
                </c:pt>
                <c:pt idx="1132">
                  <c:v>9.901586306012419</c:v>
                </c:pt>
                <c:pt idx="1133">
                  <c:v>9.9019483060123008</c:v>
                </c:pt>
                <c:pt idx="1134">
                  <c:v>9.9022617060123395</c:v>
                </c:pt>
                <c:pt idx="1135">
                  <c:v>9.9026107060124815</c:v>
                </c:pt>
                <c:pt idx="1136">
                  <c:v>9.9029442101792853</c:v>
                </c:pt>
                <c:pt idx="1137">
                  <c:v>9.9032766060124828</c:v>
                </c:pt>
                <c:pt idx="1138">
                  <c:v>9.9037406060126187</c:v>
                </c:pt>
                <c:pt idx="1139">
                  <c:v>9.9041072060129096</c:v>
                </c:pt>
                <c:pt idx="1140">
                  <c:v>9.9045147310123554</c:v>
                </c:pt>
                <c:pt idx="1141">
                  <c:v>9.904876206012446</c:v>
                </c:pt>
                <c:pt idx="1142">
                  <c:v>9.9053278060122949</c:v>
                </c:pt>
                <c:pt idx="1143">
                  <c:v>9.9057512060124537</c:v>
                </c:pt>
                <c:pt idx="1144">
                  <c:v>9.9062112060124292</c:v>
                </c:pt>
                <c:pt idx="1145">
                  <c:v>9.9066745226792392</c:v>
                </c:pt>
                <c:pt idx="1146">
                  <c:v>9.9070282060127539</c:v>
                </c:pt>
                <c:pt idx="1147">
                  <c:v>9.9075051060124935</c:v>
                </c:pt>
                <c:pt idx="1148">
                  <c:v>9.9079816060124273</c:v>
                </c:pt>
                <c:pt idx="1149">
                  <c:v>9.9083952060124858</c:v>
                </c:pt>
                <c:pt idx="1150">
                  <c:v>9.9087802142594938</c:v>
                </c:pt>
                <c:pt idx="1151">
                  <c:v>9.9090657060119298</c:v>
                </c:pt>
                <c:pt idx="1152">
                  <c:v>9.909513906012549</c:v>
                </c:pt>
                <c:pt idx="1153">
                  <c:v>9.9098777060123808</c:v>
                </c:pt>
                <c:pt idx="1154">
                  <c:v>9.9103524060121941</c:v>
                </c:pt>
                <c:pt idx="1155">
                  <c:v>9.9107465060119608</c:v>
                </c:pt>
                <c:pt idx="1156">
                  <c:v>9.9111694185125572</c:v>
                </c:pt>
                <c:pt idx="1157">
                  <c:v>9.9116179060128076</c:v>
                </c:pt>
                <c:pt idx="1158">
                  <c:v>9.9119890060121776</c:v>
                </c:pt>
                <c:pt idx="1159">
                  <c:v>9.9124287060125909</c:v>
                </c:pt>
                <c:pt idx="1160">
                  <c:v>9.912747906012342</c:v>
                </c:pt>
                <c:pt idx="1161">
                  <c:v>9.9131615018455506</c:v>
                </c:pt>
                <c:pt idx="1162">
                  <c:v>9.9135023060126883</c:v>
                </c:pt>
                <c:pt idx="1163">
                  <c:v>9.9139871060123284</c:v>
                </c:pt>
                <c:pt idx="1164">
                  <c:v>9.9143300060130883</c:v>
                </c:pt>
                <c:pt idx="1165">
                  <c:v>9.9148082060124949</c:v>
                </c:pt>
                <c:pt idx="1166">
                  <c:v>9.9151031060122961</c:v>
                </c:pt>
                <c:pt idx="1167">
                  <c:v>9.9154447310121014</c:v>
                </c:pt>
                <c:pt idx="1168">
                  <c:v>9.9157714060124391</c:v>
                </c:pt>
                <c:pt idx="1169">
                  <c:v>9.9161002060121888</c:v>
                </c:pt>
                <c:pt idx="1170">
                  <c:v>9.9164273060120109</c:v>
                </c:pt>
                <c:pt idx="1171">
                  <c:v>9.9167624060118698</c:v>
                </c:pt>
                <c:pt idx="1172">
                  <c:v>9.9172014060121256</c:v>
                </c:pt>
                <c:pt idx="1173">
                  <c:v>9.9175301476790452</c:v>
                </c:pt>
                <c:pt idx="1174">
                  <c:v>9.9178853060132184</c:v>
                </c:pt>
                <c:pt idx="1175">
                  <c:v>9.9181266060118816</c:v>
                </c:pt>
                <c:pt idx="1176">
                  <c:v>9.9185307060124188</c:v>
                </c:pt>
                <c:pt idx="1177">
                  <c:v>9.9189749060120249</c:v>
                </c:pt>
                <c:pt idx="1178">
                  <c:v>9.9194255643461275</c:v>
                </c:pt>
                <c:pt idx="1179">
                  <c:v>9.9199402060119866</c:v>
                </c:pt>
                <c:pt idx="1180">
                  <c:v>9.9203397060122285</c:v>
                </c:pt>
                <c:pt idx="1181">
                  <c:v>9.9207211060125502</c:v>
                </c:pt>
                <c:pt idx="1182">
                  <c:v>9.9211548060125807</c:v>
                </c:pt>
                <c:pt idx="1183">
                  <c:v>9.9216110060122702</c:v>
                </c:pt>
                <c:pt idx="1184">
                  <c:v>9.92198481653908</c:v>
                </c:pt>
                <c:pt idx="1185">
                  <c:v>9.9224632060122673</c:v>
                </c:pt>
                <c:pt idx="1186">
                  <c:v>9.9228848060124193</c:v>
                </c:pt>
                <c:pt idx="1187">
                  <c:v>9.9233171060126466</c:v>
                </c:pt>
                <c:pt idx="1188">
                  <c:v>9.9237421060123125</c:v>
                </c:pt>
                <c:pt idx="1189">
                  <c:v>9.9241546268459189</c:v>
                </c:pt>
                <c:pt idx="1190">
                  <c:v>9.9246039060125355</c:v>
                </c:pt>
                <c:pt idx="1191">
                  <c:v>9.9250136060125698</c:v>
                </c:pt>
                <c:pt idx="1192">
                  <c:v>9.9254242060120674</c:v>
                </c:pt>
                <c:pt idx="1193">
                  <c:v>9.9258215060123263</c:v>
                </c:pt>
                <c:pt idx="1194">
                  <c:v>9.9261506685123351</c:v>
                </c:pt>
                <c:pt idx="1195">
                  <c:v>9.9264979060120737</c:v>
                </c:pt>
                <c:pt idx="1196">
                  <c:v>9.9268090060122773</c:v>
                </c:pt>
                <c:pt idx="1197">
                  <c:v>9.9271240060120505</c:v>
                </c:pt>
                <c:pt idx="1198">
                  <c:v>9.9274262060126972</c:v>
                </c:pt>
                <c:pt idx="1199">
                  <c:v>9.9277707060126801</c:v>
                </c:pt>
                <c:pt idx="1200">
                  <c:v>9.9280810851792722</c:v>
                </c:pt>
                <c:pt idx="1201">
                  <c:v>9.9284934060126062</c:v>
                </c:pt>
                <c:pt idx="1202">
                  <c:v>9.9286851060123951</c:v>
                </c:pt>
                <c:pt idx="1203">
                  <c:v>9.9290877060120266</c:v>
                </c:pt>
                <c:pt idx="1204">
                  <c:v>9.9294050060123737</c:v>
                </c:pt>
                <c:pt idx="1205">
                  <c:v>9.9298481685122653</c:v>
                </c:pt>
                <c:pt idx="1206">
                  <c:v>9.930249706012674</c:v>
                </c:pt>
                <c:pt idx="1207">
                  <c:v>9.9307641060125462</c:v>
                </c:pt>
                <c:pt idx="1208">
                  <c:v>9.9311437060123495</c:v>
                </c:pt>
                <c:pt idx="1209">
                  <c:v>9.9316014060125468</c:v>
                </c:pt>
                <c:pt idx="1210">
                  <c:v>9.9320989060125981</c:v>
                </c:pt>
                <c:pt idx="1211">
                  <c:v>9.932588497904149</c:v>
                </c:pt>
                <c:pt idx="1212">
                  <c:v>9.933042806012125</c:v>
                </c:pt>
                <c:pt idx="1213">
                  <c:v>9.9335511060122172</c:v>
                </c:pt>
                <c:pt idx="1214">
                  <c:v>9.9339088060123828</c:v>
                </c:pt>
                <c:pt idx="1215">
                  <c:v>9.9343505060122794</c:v>
                </c:pt>
                <c:pt idx="1216">
                  <c:v>9.9346424168232517</c:v>
                </c:pt>
                <c:pt idx="1217">
                  <c:v>9.9350670060123463</c:v>
                </c:pt>
                <c:pt idx="1218">
                  <c:v>9.9356073060123578</c:v>
                </c:pt>
                <c:pt idx="1219">
                  <c:v>9.9360511060123287</c:v>
                </c:pt>
                <c:pt idx="1220">
                  <c:v>9.9364793060125436</c:v>
                </c:pt>
                <c:pt idx="1221">
                  <c:v>9.9368443143457768</c:v>
                </c:pt>
                <c:pt idx="1222">
                  <c:v>9.9373402060125073</c:v>
                </c:pt>
                <c:pt idx="1223">
                  <c:v>9.9377571060118299</c:v>
                </c:pt>
                <c:pt idx="1224">
                  <c:v>9.9381910060128149</c:v>
                </c:pt>
                <c:pt idx="1225">
                  <c:v>9.9385090060125805</c:v>
                </c:pt>
                <c:pt idx="1226">
                  <c:v>9.9388617060123039</c:v>
                </c:pt>
                <c:pt idx="1227">
                  <c:v>9.9392565018452643</c:v>
                </c:pt>
                <c:pt idx="1228">
                  <c:v>9.9395731060123609</c:v>
                </c:pt>
                <c:pt idx="1229">
                  <c:v>9.9400593060128841</c:v>
                </c:pt>
                <c:pt idx="1230">
                  <c:v>9.9403843060122909</c:v>
                </c:pt>
                <c:pt idx="1231">
                  <c:v>9.9408736060122607</c:v>
                </c:pt>
                <c:pt idx="1232">
                  <c:v>9.9412402518461391</c:v>
                </c:pt>
                <c:pt idx="1233">
                  <c:v>9.9417069060124987</c:v>
                </c:pt>
                <c:pt idx="1234">
                  <c:v>9.9419981060120932</c:v>
                </c:pt>
                <c:pt idx="1235">
                  <c:v>9.9425212060126711</c:v>
                </c:pt>
                <c:pt idx="1236">
                  <c:v>9.9429791060123449</c:v>
                </c:pt>
                <c:pt idx="1237">
                  <c:v>9.9433576060124693</c:v>
                </c:pt>
                <c:pt idx="1238">
                  <c:v>9.9437720226790276</c:v>
                </c:pt>
                <c:pt idx="1239">
                  <c:v>9.9442603060125663</c:v>
                </c:pt>
                <c:pt idx="1240">
                  <c:v>9.9445975060123288</c:v>
                </c:pt>
                <c:pt idx="1241">
                  <c:v>9.9451344060125422</c:v>
                </c:pt>
                <c:pt idx="1242">
                  <c:v>9.9455948060129487</c:v>
                </c:pt>
                <c:pt idx="1243">
                  <c:v>9.9460407726787281</c:v>
                </c:pt>
                <c:pt idx="1244">
                  <c:v>9.9464292060128088</c:v>
                </c:pt>
                <c:pt idx="1245">
                  <c:v>9.9469002060124723</c:v>
                </c:pt>
                <c:pt idx="1246">
                  <c:v>9.9473610060124003</c:v>
                </c:pt>
                <c:pt idx="1247">
                  <c:v>9.9478100060124035</c:v>
                </c:pt>
                <c:pt idx="1248">
                  <c:v>9.9481778060122821</c:v>
                </c:pt>
                <c:pt idx="1249">
                  <c:v>9.9486938060124004</c:v>
                </c:pt>
                <c:pt idx="1250">
                  <c:v>9.9491873060128029</c:v>
                </c:pt>
                <c:pt idx="1251">
                  <c:v>9.9496252060127546</c:v>
                </c:pt>
                <c:pt idx="1252">
                  <c:v>9.9500327060126352</c:v>
                </c:pt>
                <c:pt idx="1253">
                  <c:v>9.9504503060123994</c:v>
                </c:pt>
                <c:pt idx="1254">
                  <c:v>9.9509651476787582</c:v>
                </c:pt>
                <c:pt idx="1255">
                  <c:v>9.951388206012453</c:v>
                </c:pt>
                <c:pt idx="1256">
                  <c:v>9.9519119060125973</c:v>
                </c:pt>
                <c:pt idx="1257">
                  <c:v>9.9523286060124434</c:v>
                </c:pt>
                <c:pt idx="1258">
                  <c:v>9.9528706060123824</c:v>
                </c:pt>
                <c:pt idx="1259">
                  <c:v>9.9533645226793652</c:v>
                </c:pt>
                <c:pt idx="1260">
                  <c:v>9.9538770060126041</c:v>
                </c:pt>
                <c:pt idx="1261">
                  <c:v>9.9542848060123248</c:v>
                </c:pt>
                <c:pt idx="1262">
                  <c:v>9.9547267060123232</c:v>
                </c:pt>
                <c:pt idx="1263">
                  <c:v>9.9550720060123723</c:v>
                </c:pt>
                <c:pt idx="1264">
                  <c:v>9.9554848351790071</c:v>
                </c:pt>
                <c:pt idx="1265">
                  <c:v>9.9558490060124569</c:v>
                </c:pt>
                <c:pt idx="1266">
                  <c:v>9.9564426060124589</c:v>
                </c:pt>
                <c:pt idx="1267">
                  <c:v>9.9567456060126034</c:v>
                </c:pt>
                <c:pt idx="1268">
                  <c:v>9.957261406012563</c:v>
                </c:pt>
                <c:pt idx="1269">
                  <c:v>9.9577241060123498</c:v>
                </c:pt>
                <c:pt idx="1270">
                  <c:v>9.9581227060122757</c:v>
                </c:pt>
                <c:pt idx="1271">
                  <c:v>9.9585023060119653</c:v>
                </c:pt>
                <c:pt idx="1272">
                  <c:v>9.9589820060126186</c:v>
                </c:pt>
                <c:pt idx="1273">
                  <c:v>9.9593616060123082</c:v>
                </c:pt>
                <c:pt idx="1274">
                  <c:v>9.9598675435122033</c:v>
                </c:pt>
                <c:pt idx="1275">
                  <c:v>9.9603207060121264</c:v>
                </c:pt>
                <c:pt idx="1276">
                  <c:v>9.9606755060125494</c:v>
                </c:pt>
                <c:pt idx="1277">
                  <c:v>9.9611447060128313</c:v>
                </c:pt>
                <c:pt idx="1278">
                  <c:v>9.9615135060125368</c:v>
                </c:pt>
                <c:pt idx="1279">
                  <c:v>9.9619567060126002</c:v>
                </c:pt>
                <c:pt idx="1280">
                  <c:v>9.9623766060124268</c:v>
                </c:pt>
                <c:pt idx="1281">
                  <c:v>9.9629627060121635</c:v>
                </c:pt>
                <c:pt idx="1282">
                  <c:v>9.9634136060123666</c:v>
                </c:pt>
                <c:pt idx="1283">
                  <c:v>9.9639483060121989</c:v>
                </c:pt>
                <c:pt idx="1284">
                  <c:v>9.9643692060118525</c:v>
                </c:pt>
                <c:pt idx="1285">
                  <c:v>9.9648810851790159</c:v>
                </c:pt>
                <c:pt idx="1286">
                  <c:v>9.965340006012255</c:v>
                </c:pt>
                <c:pt idx="1287">
                  <c:v>9.9657827060126039</c:v>
                </c:pt>
                <c:pt idx="1288">
                  <c:v>9.9662629060120622</c:v>
                </c:pt>
                <c:pt idx="1289">
                  <c:v>9.9666985060122926</c:v>
                </c:pt>
                <c:pt idx="1290">
                  <c:v>9.9672298351793671</c:v>
                </c:pt>
                <c:pt idx="1291">
                  <c:v>9.9675793060125244</c:v>
                </c:pt>
                <c:pt idx="1292">
                  <c:v>9.9680731060127101</c:v>
                </c:pt>
                <c:pt idx="1293">
                  <c:v>9.9684882060121396</c:v>
                </c:pt>
                <c:pt idx="1294">
                  <c:v>9.968946406012563</c:v>
                </c:pt>
                <c:pt idx="1295">
                  <c:v>9.9694186893453463</c:v>
                </c:pt>
                <c:pt idx="1296">
                  <c:v>9.9696221060122667</c:v>
                </c:pt>
                <c:pt idx="1297">
                  <c:v>9.9702667060123105</c:v>
                </c:pt>
                <c:pt idx="1298">
                  <c:v>9.9707237060124072</c:v>
                </c:pt>
                <c:pt idx="1299">
                  <c:v>9.9711536060122654</c:v>
                </c:pt>
                <c:pt idx="1300">
                  <c:v>9.9715882060122141</c:v>
                </c:pt>
                <c:pt idx="1301">
                  <c:v>9.9720378560119372</c:v>
                </c:pt>
                <c:pt idx="1302">
                  <c:v>9.9725313060124705</c:v>
                </c:pt>
                <c:pt idx="1303">
                  <c:v>9.9729670060128939</c:v>
                </c:pt>
                <c:pt idx="1304">
                  <c:v>9.9734972060121692</c:v>
                </c:pt>
                <c:pt idx="1305">
                  <c:v>9.97391140601259</c:v>
                </c:pt>
                <c:pt idx="1306">
                  <c:v>9.9743296268455452</c:v>
                </c:pt>
                <c:pt idx="1307">
                  <c:v>9.9747144060123247</c:v>
                </c:pt>
                <c:pt idx="1308">
                  <c:v>9.9750407060119102</c:v>
                </c:pt>
                <c:pt idx="1309">
                  <c:v>9.975514406012465</c:v>
                </c:pt>
                <c:pt idx="1310">
                  <c:v>9.975906006012238</c:v>
                </c:pt>
                <c:pt idx="1311">
                  <c:v>9.9763257060120765</c:v>
                </c:pt>
                <c:pt idx="1312">
                  <c:v>9.9768667101792659</c:v>
                </c:pt>
                <c:pt idx="1313">
                  <c:v>9.9773325060125586</c:v>
                </c:pt>
                <c:pt idx="1314">
                  <c:v>9.9779113060123592</c:v>
                </c:pt>
                <c:pt idx="1315">
                  <c:v>9.9783151060125448</c:v>
                </c:pt>
                <c:pt idx="1316">
                  <c:v>9.9788643060120563</c:v>
                </c:pt>
                <c:pt idx="1317">
                  <c:v>9.9793180643458328</c:v>
                </c:pt>
                <c:pt idx="1318">
                  <c:v>9.9796540060123817</c:v>
                </c:pt>
                <c:pt idx="1319">
                  <c:v>9.9801702060124313</c:v>
                </c:pt>
                <c:pt idx="1320">
                  <c:v>9.9805407060120643</c:v>
                </c:pt>
                <c:pt idx="1321">
                  <c:v>9.9810089060124625</c:v>
                </c:pt>
                <c:pt idx="1322">
                  <c:v>9.9814008313646383</c:v>
                </c:pt>
                <c:pt idx="1323">
                  <c:v>9.9818107060123822</c:v>
                </c:pt>
                <c:pt idx="1324">
                  <c:v>9.982206306012543</c:v>
                </c:pt>
                <c:pt idx="1325">
                  <c:v>9.9826174060123236</c:v>
                </c:pt>
                <c:pt idx="1326">
                  <c:v>9.9831714060125165</c:v>
                </c:pt>
                <c:pt idx="1327">
                  <c:v>9.9835423954859976</c:v>
                </c:pt>
                <c:pt idx="1328">
                  <c:v>9.9841458060126484</c:v>
                </c:pt>
                <c:pt idx="1329">
                  <c:v>9.9846011060123629</c:v>
                </c:pt>
                <c:pt idx="1330">
                  <c:v>9.9850916060124888</c:v>
                </c:pt>
                <c:pt idx="1331">
                  <c:v>9.9855055060121032</c:v>
                </c:pt>
                <c:pt idx="1332">
                  <c:v>9.9859821268455136</c:v>
                </c:pt>
                <c:pt idx="1333">
                  <c:v>9.9864645060123536</c:v>
                </c:pt>
                <c:pt idx="1334">
                  <c:v>9.9869701060126346</c:v>
                </c:pt>
                <c:pt idx="1335">
                  <c:v>9.9874319060123895</c:v>
                </c:pt>
                <c:pt idx="1336">
                  <c:v>9.9878982060121331</c:v>
                </c:pt>
                <c:pt idx="1337">
                  <c:v>9.9882843060120337</c:v>
                </c:pt>
                <c:pt idx="1338">
                  <c:v>9.9888342101790641</c:v>
                </c:pt>
                <c:pt idx="1339">
                  <c:v>9.9892918060122753</c:v>
                </c:pt>
                <c:pt idx="1340">
                  <c:v>9.9896975060124902</c:v>
                </c:pt>
                <c:pt idx="1341">
                  <c:v>9.9903114060126796</c:v>
                </c:pt>
                <c:pt idx="1342">
                  <c:v>9.9907766060121759</c:v>
                </c:pt>
                <c:pt idx="1343">
                  <c:v>9.9911625215052737</c:v>
                </c:pt>
                <c:pt idx="1344">
                  <c:v>9.9917616060123606</c:v>
                </c:pt>
                <c:pt idx="1345">
                  <c:v>9.9923101060123969</c:v>
                </c:pt>
                <c:pt idx="1346">
                  <c:v>9.9926669060127011</c:v>
                </c:pt>
                <c:pt idx="1347">
                  <c:v>9.993247606012531</c:v>
                </c:pt>
                <c:pt idx="1348">
                  <c:v>9.9937107112752557</c:v>
                </c:pt>
                <c:pt idx="1349">
                  <c:v>9.9941433060124751</c:v>
                </c:pt>
                <c:pt idx="1350">
                  <c:v>9.994525906012953</c:v>
                </c:pt>
                <c:pt idx="1351">
                  <c:v>9.9949873060123906</c:v>
                </c:pt>
                <c:pt idx="1352">
                  <c:v>9.9953884060127081</c:v>
                </c:pt>
                <c:pt idx="1353">
                  <c:v>9.9958506685126309</c:v>
                </c:pt>
                <c:pt idx="1354">
                  <c:v>9.9963303060125241</c:v>
                </c:pt>
                <c:pt idx="1355">
                  <c:v>9.9967390060123336</c:v>
                </c:pt>
                <c:pt idx="1356">
                  <c:v>9.9971330060124188</c:v>
                </c:pt>
                <c:pt idx="1357">
                  <c:v>9.9975339060122934</c:v>
                </c:pt>
                <c:pt idx="1358">
                  <c:v>9.9979237639072522</c:v>
                </c:pt>
                <c:pt idx="1359">
                  <c:v>9.9982949060123616</c:v>
                </c:pt>
                <c:pt idx="1360">
                  <c:v>9.9986194060125655</c:v>
                </c:pt>
                <c:pt idx="1361">
                  <c:v>9.9989703060127368</c:v>
                </c:pt>
                <c:pt idx="1362">
                  <c:v>9.9992948060123723</c:v>
                </c:pt>
                <c:pt idx="1363">
                  <c:v>9.9996086060123304</c:v>
                </c:pt>
                <c:pt idx="1364">
                  <c:v>10.000035106012561</c:v>
                </c:pt>
                <c:pt idx="1365">
                  <c:v>10.00040990601282</c:v>
                </c:pt>
                <c:pt idx="1366">
                  <c:v>10.000816706012714</c:v>
                </c:pt>
                <c:pt idx="1367">
                  <c:v>10.001170406012491</c:v>
                </c:pt>
                <c:pt idx="1368">
                  <c:v>10.001520711275546</c:v>
                </c:pt>
                <c:pt idx="1369">
                  <c:v>10.001997506012472</c:v>
                </c:pt>
                <c:pt idx="1370">
                  <c:v>10.002487106012737</c:v>
                </c:pt>
                <c:pt idx="1371">
                  <c:v>10.002849406012004</c:v>
                </c:pt>
                <c:pt idx="1372">
                  <c:v>10.003277406012288</c:v>
                </c:pt>
                <c:pt idx="1373">
                  <c:v>10.003581085178681</c:v>
                </c:pt>
                <c:pt idx="1374">
                  <c:v>10.003900206012204</c:v>
                </c:pt>
                <c:pt idx="1375">
                  <c:v>10.004336406012285</c:v>
                </c:pt>
                <c:pt idx="1376">
                  <c:v>10.004666806012565</c:v>
                </c:pt>
                <c:pt idx="1377">
                  <c:v>10.005064606012425</c:v>
                </c:pt>
                <c:pt idx="1378">
                  <c:v>10.005375906012389</c:v>
                </c:pt>
                <c:pt idx="1379">
                  <c:v>10.005953342854426</c:v>
                </c:pt>
                <c:pt idx="1380">
                  <c:v>10.006372706012385</c:v>
                </c:pt>
                <c:pt idx="1381">
                  <c:v>10.006910206012563</c:v>
                </c:pt>
                <c:pt idx="1382">
                  <c:v>10.00727280601275</c:v>
                </c:pt>
                <c:pt idx="1383">
                  <c:v>10.007831106012944</c:v>
                </c:pt>
                <c:pt idx="1384">
                  <c:v>10.008292439345624</c:v>
                </c:pt>
                <c:pt idx="1385">
                  <c:v>10.008661806012142</c:v>
                </c:pt>
                <c:pt idx="1386">
                  <c:v>10.009015206012592</c:v>
                </c:pt>
                <c:pt idx="1387">
                  <c:v>10.009462606012349</c:v>
                </c:pt>
                <c:pt idx="1388">
                  <c:v>10.009790106012716</c:v>
                </c:pt>
                <c:pt idx="1389">
                  <c:v>10.01018608517883</c:v>
                </c:pt>
                <c:pt idx="1390">
                  <c:v>10.010537206012557</c:v>
                </c:pt>
                <c:pt idx="1391">
                  <c:v>10.0108204060124</c:v>
                </c:pt>
                <c:pt idx="1392">
                  <c:v>10.011188806012413</c:v>
                </c:pt>
                <c:pt idx="1393">
                  <c:v>10.011512306012676</c:v>
                </c:pt>
                <c:pt idx="1394">
                  <c:v>10.01185181434569</c:v>
                </c:pt>
                <c:pt idx="1395">
                  <c:v>10.012197906012844</c:v>
                </c:pt>
                <c:pt idx="1396">
                  <c:v>10.012597206012416</c:v>
                </c:pt>
                <c:pt idx="1397">
                  <c:v>10.01304900601248</c:v>
                </c:pt>
                <c:pt idx="1398">
                  <c:v>10.013462806012583</c:v>
                </c:pt>
                <c:pt idx="1399">
                  <c:v>10.013867543512404</c:v>
                </c:pt>
                <c:pt idx="1400">
                  <c:v>10.014230506012339</c:v>
                </c:pt>
                <c:pt idx="1401">
                  <c:v>10.014571306012456</c:v>
                </c:pt>
                <c:pt idx="1402">
                  <c:v>10.01499750601262</c:v>
                </c:pt>
                <c:pt idx="1403">
                  <c:v>10.015395406012559</c:v>
                </c:pt>
                <c:pt idx="1404">
                  <c:v>10.015732856012747</c:v>
                </c:pt>
                <c:pt idx="1405">
                  <c:v>10.016116006012467</c:v>
                </c:pt>
                <c:pt idx="1406">
                  <c:v>10.016471506012252</c:v>
                </c:pt>
                <c:pt idx="1407">
                  <c:v>10.016831806012604</c:v>
                </c:pt>
                <c:pt idx="1408">
                  <c:v>10.017189606012451</c:v>
                </c:pt>
                <c:pt idx="1409">
                  <c:v>10.017632543512562</c:v>
                </c:pt>
                <c:pt idx="1410">
                  <c:v>10.017988006012629</c:v>
                </c:pt>
                <c:pt idx="1411">
                  <c:v>10.018303206012334</c:v>
                </c:pt>
                <c:pt idx="1412">
                  <c:v>10.018707706012393</c:v>
                </c:pt>
                <c:pt idx="1413">
                  <c:v>10.019021206012454</c:v>
                </c:pt>
                <c:pt idx="1414">
                  <c:v>10.019343553380693</c:v>
                </c:pt>
                <c:pt idx="1415">
                  <c:v>10.019651906012612</c:v>
                </c:pt>
                <c:pt idx="1416">
                  <c:v>10.020015106012423</c:v>
                </c:pt>
                <c:pt idx="1417">
                  <c:v>10.020349306012591</c:v>
                </c:pt>
                <c:pt idx="1418">
                  <c:v>10.020669406012146</c:v>
                </c:pt>
                <c:pt idx="1419">
                  <c:v>10.020988793512018</c:v>
                </c:pt>
                <c:pt idx="1420">
                  <c:v>10.021314706012802</c:v>
                </c:pt>
                <c:pt idx="1421">
                  <c:v>10.021614106012308</c:v>
                </c:pt>
                <c:pt idx="1422">
                  <c:v>10.022071906012414</c:v>
                </c:pt>
                <c:pt idx="1423">
                  <c:v>10.02252860601233</c:v>
                </c:pt>
                <c:pt idx="1424">
                  <c:v>10.022877022679225</c:v>
                </c:pt>
                <c:pt idx="1425">
                  <c:v>10.023422806012732</c:v>
                </c:pt>
                <c:pt idx="1426">
                  <c:v>10.023756206012379</c:v>
                </c:pt>
                <c:pt idx="1427">
                  <c:v>10.024202106012652</c:v>
                </c:pt>
                <c:pt idx="1428">
                  <c:v>10.024629406012153</c:v>
                </c:pt>
                <c:pt idx="1429">
                  <c:v>10.025044711275726</c:v>
                </c:pt>
                <c:pt idx="1430">
                  <c:v>10.025402006012214</c:v>
                </c:pt>
                <c:pt idx="1431">
                  <c:v>10.025758606012815</c:v>
                </c:pt>
                <c:pt idx="1432">
                  <c:v>10.026104206012363</c:v>
                </c:pt>
                <c:pt idx="1433">
                  <c:v>10.026468606012159</c:v>
                </c:pt>
                <c:pt idx="1434">
                  <c:v>10.026853306012427</c:v>
                </c:pt>
                <c:pt idx="1435">
                  <c:v>10.027100711275139</c:v>
                </c:pt>
                <c:pt idx="1436">
                  <c:v>10.027474906012699</c:v>
                </c:pt>
                <c:pt idx="1437">
                  <c:v>10.027749106012223</c:v>
                </c:pt>
                <c:pt idx="1438">
                  <c:v>10.028036606012634</c:v>
                </c:pt>
                <c:pt idx="1439">
                  <c:v>10.02833327267912</c:v>
                </c:pt>
                <c:pt idx="1440">
                  <c:v>10.028585506012078</c:v>
                </c:pt>
                <c:pt idx="1441">
                  <c:v>10.028937406012304</c:v>
                </c:pt>
                <c:pt idx="1442">
                  <c:v>10.029302306012042</c:v>
                </c:pt>
                <c:pt idx="1443">
                  <c:v>10.029665606012216</c:v>
                </c:pt>
                <c:pt idx="1444">
                  <c:v>10.030051553380147</c:v>
                </c:pt>
                <c:pt idx="1445">
                  <c:v>10.030333606011951</c:v>
                </c:pt>
                <c:pt idx="1446">
                  <c:v>10.030758606012185</c:v>
                </c:pt>
                <c:pt idx="1447">
                  <c:v>10.03118170601239</c:v>
                </c:pt>
                <c:pt idx="1448">
                  <c:v>10.031502406012194</c:v>
                </c:pt>
                <c:pt idx="1449">
                  <c:v>10.03190260601265</c:v>
                </c:pt>
                <c:pt idx="1450">
                  <c:v>10.032225706012369</c:v>
                </c:pt>
                <c:pt idx="1451">
                  <c:v>10.032502106012501</c:v>
                </c:pt>
                <c:pt idx="1452">
                  <c:v>10.032791606012509</c:v>
                </c:pt>
                <c:pt idx="1453">
                  <c:v>10.033066106012612</c:v>
                </c:pt>
                <c:pt idx="1454">
                  <c:v>10.033336921802075</c:v>
                </c:pt>
                <c:pt idx="1455">
                  <c:v>10.033619806012737</c:v>
                </c:pt>
                <c:pt idx="1456">
                  <c:v>10.034079106012328</c:v>
                </c:pt>
                <c:pt idx="1457">
                  <c:v>10.034527506012935</c:v>
                </c:pt>
                <c:pt idx="1458">
                  <c:v>10.034869006012244</c:v>
                </c:pt>
                <c:pt idx="1459">
                  <c:v>10.035388079696261</c:v>
                </c:pt>
                <c:pt idx="1460">
                  <c:v>10.035765506012424</c:v>
                </c:pt>
                <c:pt idx="1461">
                  <c:v>10.036137106012475</c:v>
                </c:pt>
                <c:pt idx="1462">
                  <c:v>10.036502706012314</c:v>
                </c:pt>
                <c:pt idx="1463">
                  <c:v>10.036944606012426</c:v>
                </c:pt>
                <c:pt idx="1464">
                  <c:v>10.037301869170577</c:v>
                </c:pt>
                <c:pt idx="1465">
                  <c:v>10.037540606012513</c:v>
                </c:pt>
                <c:pt idx="1466">
                  <c:v>10.037858106012905</c:v>
                </c:pt>
                <c:pt idx="1467">
                  <c:v>10.038145706012259</c:v>
                </c:pt>
                <c:pt idx="1468">
                  <c:v>10.038455706012783</c:v>
                </c:pt>
                <c:pt idx="1469">
                  <c:v>10.038820668512713</c:v>
                </c:pt>
                <c:pt idx="1470">
                  <c:v>10.03916050601272</c:v>
                </c:pt>
                <c:pt idx="1471">
                  <c:v>10.039573806012314</c:v>
                </c:pt>
                <c:pt idx="1472">
                  <c:v>10.03996030601219</c:v>
                </c:pt>
                <c:pt idx="1473">
                  <c:v>10.040423606012226</c:v>
                </c:pt>
                <c:pt idx="1474">
                  <c:v>10.040710395485817</c:v>
                </c:pt>
              </c:numCache>
            </c:numRef>
          </c:val>
          <c:smooth val="0"/>
          <c:extLs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8.1431766060125739</c:v>
                </c:pt>
                <c:pt idx="2">
                  <c:v>8.1431766060126876</c:v>
                </c:pt>
                <c:pt idx="3">
                  <c:v>8.1457366060117948</c:v>
                </c:pt>
                <c:pt idx="4">
                  <c:v>8.1457366060119085</c:v>
                </c:pt>
                <c:pt idx="5">
                  <c:v>8.1457366060119085</c:v>
                </c:pt>
                <c:pt idx="6">
                  <c:v>8.1457366060119085</c:v>
                </c:pt>
                <c:pt idx="7">
                  <c:v>8.1457366060119085</c:v>
                </c:pt>
                <c:pt idx="8">
                  <c:v>8.1457372060118161</c:v>
                </c:pt>
                <c:pt idx="9">
                  <c:v>8.145766606012856</c:v>
                </c:pt>
                <c:pt idx="10">
                  <c:v>8.1457666060124012</c:v>
                </c:pt>
                <c:pt idx="11">
                  <c:v>8.1415566060126849</c:v>
                </c:pt>
                <c:pt idx="12">
                  <c:v>8.1392585060126095</c:v>
                </c:pt>
                <c:pt idx="13">
                  <c:v>8.1358723060123594</c:v>
                </c:pt>
                <c:pt idx="14">
                  <c:v>8.1257884060128305</c:v>
                </c:pt>
                <c:pt idx="15">
                  <c:v>8.1003550060119238</c:v>
                </c:pt>
                <c:pt idx="16">
                  <c:v>8.0902141060117998</c:v>
                </c:pt>
                <c:pt idx="17">
                  <c:v>8.0770266060124101</c:v>
                </c:pt>
                <c:pt idx="18">
                  <c:v>7.9853998318190094</c:v>
                </c:pt>
                <c:pt idx="19">
                  <c:v>7.9609887272249154</c:v>
                </c:pt>
                <c:pt idx="20">
                  <c:v>7.9731582060129114</c:v>
                </c:pt>
                <c:pt idx="21">
                  <c:v>8.0967844060122189</c:v>
                </c:pt>
                <c:pt idx="22">
                  <c:v>8.3015091060127162</c:v>
                </c:pt>
                <c:pt idx="23">
                  <c:v>8.6858074060125006</c:v>
                </c:pt>
                <c:pt idx="24">
                  <c:v>9.4855976060121776</c:v>
                </c:pt>
                <c:pt idx="25">
                  <c:v>9.6011839060124231</c:v>
                </c:pt>
                <c:pt idx="26">
                  <c:v>9.5360230766008982</c:v>
                </c:pt>
                <c:pt idx="27">
                  <c:v>9.8481583917265567</c:v>
                </c:pt>
                <c:pt idx="28">
                  <c:v>9.6607652060120159</c:v>
                </c:pt>
                <c:pt idx="29">
                  <c:v>9.8651088060124863</c:v>
                </c:pt>
                <c:pt idx="30">
                  <c:v>10.489640006012294</c:v>
                </c:pt>
                <c:pt idx="31">
                  <c:v>11.035254606011918</c:v>
                </c:pt>
                <c:pt idx="32">
                  <c:v>11.265960743943268</c:v>
                </c:pt>
                <c:pt idx="33">
                  <c:v>11.012898828234611</c:v>
                </c:pt>
                <c:pt idx="34">
                  <c:v>10.923441206012527</c:v>
                </c:pt>
                <c:pt idx="35">
                  <c:v>10.828386806013057</c:v>
                </c:pt>
                <c:pt idx="36">
                  <c:v>10.514938206012133</c:v>
                </c:pt>
                <c:pt idx="37">
                  <c:v>9.9665701413660059</c:v>
                </c:pt>
                <c:pt idx="38">
                  <c:v>9.3598201060120374</c:v>
                </c:pt>
                <c:pt idx="39">
                  <c:v>8.4876713060123876</c:v>
                </c:pt>
                <c:pt idx="40">
                  <c:v>7.3662615522492985</c:v>
                </c:pt>
                <c:pt idx="41">
                  <c:v>2.1395016764345343</c:v>
                </c:pt>
                <c:pt idx="42">
                  <c:v>0.99018680601228937</c:v>
                </c:pt>
                <c:pt idx="43">
                  <c:v>0.19730420601230492</c:v>
                </c:pt>
                <c:pt idx="44">
                  <c:v>-0.9728991939878</c:v>
                </c:pt>
                <c:pt idx="45">
                  <c:v>-2.2477487939876681</c:v>
                </c:pt>
                <c:pt idx="46">
                  <c:v>-3.9557989939875</c:v>
                </c:pt>
                <c:pt idx="47">
                  <c:v>-5.7494851286815418</c:v>
                </c:pt>
                <c:pt idx="48">
                  <c:v>-6.8130721939877361</c:v>
                </c:pt>
                <c:pt idx="49">
                  <c:v>-11.703263949543143</c:v>
                </c:pt>
                <c:pt idx="50">
                  <c:v>-11.951917093987774</c:v>
                </c:pt>
                <c:pt idx="51">
                  <c:v>-12.052072993987665</c:v>
                </c:pt>
                <c:pt idx="52">
                  <c:v>-11.875521293987831</c:v>
                </c:pt>
                <c:pt idx="53">
                  <c:v>-12.144088693987598</c:v>
                </c:pt>
                <c:pt idx="54">
                  <c:v>-12.615274793987723</c:v>
                </c:pt>
                <c:pt idx="55">
                  <c:v>-13.189458510266476</c:v>
                </c:pt>
                <c:pt idx="56">
                  <c:v>-10.988707393987553</c:v>
                </c:pt>
                <c:pt idx="57">
                  <c:v>-9.7921335939869181</c:v>
                </c:pt>
                <c:pt idx="58">
                  <c:v>-8.7211089939874427</c:v>
                </c:pt>
                <c:pt idx="59">
                  <c:v>-6.5361709939877386</c:v>
                </c:pt>
                <c:pt idx="60">
                  <c:v>-4.65263819398767</c:v>
                </c:pt>
                <c:pt idx="61">
                  <c:v>-2.1999904939877268</c:v>
                </c:pt>
                <c:pt idx="62">
                  <c:v>-0.62429649398733034</c:v>
                </c:pt>
                <c:pt idx="63">
                  <c:v>1.2676646911185259</c:v>
                </c:pt>
                <c:pt idx="64">
                  <c:v>7.905140748868817</c:v>
                </c:pt>
                <c:pt idx="65">
                  <c:v>10.105689806012506</c:v>
                </c:pt>
                <c:pt idx="66">
                  <c:v>12.230252706012223</c:v>
                </c:pt>
                <c:pt idx="67">
                  <c:v>14.828055906012779</c:v>
                </c:pt>
                <c:pt idx="68">
                  <c:v>16.714433306012054</c:v>
                </c:pt>
                <c:pt idx="69">
                  <c:v>19.819196918512333</c:v>
                </c:pt>
                <c:pt idx="70">
                  <c:v>21.931028006012482</c:v>
                </c:pt>
                <c:pt idx="71">
                  <c:v>23.673415106012513</c:v>
                </c:pt>
                <c:pt idx="72">
                  <c:v>24.281736606012387</c:v>
                </c:pt>
                <c:pt idx="73">
                  <c:v>26.253138517776975</c:v>
                </c:pt>
                <c:pt idx="74">
                  <c:v>26.448935106012485</c:v>
                </c:pt>
                <c:pt idx="75">
                  <c:v>26.26959260601258</c:v>
                </c:pt>
                <c:pt idx="76">
                  <c:v>25.501448667868104</c:v>
                </c:pt>
                <c:pt idx="77">
                  <c:v>23.797314806012835</c:v>
                </c:pt>
                <c:pt idx="78">
                  <c:v>22.145655606011829</c:v>
                </c:pt>
                <c:pt idx="79">
                  <c:v>19.088236006012622</c:v>
                </c:pt>
                <c:pt idx="80">
                  <c:v>17.202164306012961</c:v>
                </c:pt>
                <c:pt idx="81">
                  <c:v>15.651330772678946</c:v>
                </c:pt>
                <c:pt idx="82">
                  <c:v>6.2434912328782985</c:v>
                </c:pt>
                <c:pt idx="83">
                  <c:v>3.7716871060123509</c:v>
                </c:pt>
                <c:pt idx="84">
                  <c:v>2.2349905060124939</c:v>
                </c:pt>
                <c:pt idx="85">
                  <c:v>-0.55087489398759715</c:v>
                </c:pt>
                <c:pt idx="86">
                  <c:v>-2.4298454939878269</c:v>
                </c:pt>
                <c:pt idx="87">
                  <c:v>-4.8242992103142086</c:v>
                </c:pt>
                <c:pt idx="88">
                  <c:v>-6.6801331939879987</c:v>
                </c:pt>
                <c:pt idx="89">
                  <c:v>-7.9303770606542088</c:v>
                </c:pt>
                <c:pt idx="90">
                  <c:v>-9.7140608298852698</c:v>
                </c:pt>
                <c:pt idx="91">
                  <c:v>-10.02342119398746</c:v>
                </c:pt>
                <c:pt idx="92">
                  <c:v>-11.001426893987784</c:v>
                </c:pt>
                <c:pt idx="93">
                  <c:v>-14.76950421872958</c:v>
                </c:pt>
                <c:pt idx="94">
                  <c:v>-18.419750993987336</c:v>
                </c:pt>
                <c:pt idx="95">
                  <c:v>-19.566433993987673</c:v>
                </c:pt>
                <c:pt idx="96">
                  <c:v>-20.837681593987483</c:v>
                </c:pt>
                <c:pt idx="97">
                  <c:v>-21.323477693986817</c:v>
                </c:pt>
                <c:pt idx="98">
                  <c:v>-21.41388879398788</c:v>
                </c:pt>
                <c:pt idx="99">
                  <c:v>-17.316986462169766</c:v>
                </c:pt>
                <c:pt idx="100">
                  <c:v>-15.074690093987428</c:v>
                </c:pt>
                <c:pt idx="101">
                  <c:v>-14.171920293987725</c:v>
                </c:pt>
                <c:pt idx="102">
                  <c:v>-13.196624893987561</c:v>
                </c:pt>
                <c:pt idx="103">
                  <c:v>-12.610940793988206</c:v>
                </c:pt>
                <c:pt idx="104">
                  <c:v>-11.319121676816323</c:v>
                </c:pt>
                <c:pt idx="105">
                  <c:v>-3.5619985410462363</c:v>
                </c:pt>
                <c:pt idx="106">
                  <c:v>-1.8924633939878817</c:v>
                </c:pt>
                <c:pt idx="107">
                  <c:v>-1.3943251939870009</c:v>
                </c:pt>
                <c:pt idx="108">
                  <c:v>-0.33693109398818422</c:v>
                </c:pt>
                <c:pt idx="109">
                  <c:v>1.6830536060122228</c:v>
                </c:pt>
                <c:pt idx="110">
                  <c:v>2.6224213060121002</c:v>
                </c:pt>
                <c:pt idx="111">
                  <c:v>3.6822228060127742</c:v>
                </c:pt>
                <c:pt idx="112">
                  <c:v>5.399594206012253</c:v>
                </c:pt>
                <c:pt idx="113">
                  <c:v>7.5596793837904244</c:v>
                </c:pt>
                <c:pt idx="114">
                  <c:v>13.391183238664965</c:v>
                </c:pt>
                <c:pt idx="115">
                  <c:v>15.154486006012363</c:v>
                </c:pt>
                <c:pt idx="116">
                  <c:v>17.230869306012565</c:v>
                </c:pt>
                <c:pt idx="117">
                  <c:v>18.204155706012003</c:v>
                </c:pt>
                <c:pt idx="118">
                  <c:v>19.357572806012698</c:v>
                </c:pt>
                <c:pt idx="119">
                  <c:v>21.078792231012031</c:v>
                </c:pt>
                <c:pt idx="120">
                  <c:v>23.204232563459257</c:v>
                </c:pt>
                <c:pt idx="121">
                  <c:v>28.49667920875244</c:v>
                </c:pt>
                <c:pt idx="122">
                  <c:v>-89.210567314587323</c:v>
                </c:pt>
                <c:pt idx="123">
                  <c:v>31.054245063412417</c:v>
                </c:pt>
                <c:pt idx="124">
                  <c:v>32.111482245374113</c:v>
                </c:pt>
                <c:pt idx="125">
                  <c:v>32.719915762012413</c:v>
                </c:pt>
                <c:pt idx="126">
                  <c:v>34.435897735012418</c:v>
                </c:pt>
                <c:pt idx="127">
                  <c:v>36.088160965012406</c:v>
                </c:pt>
                <c:pt idx="128">
                  <c:v>37.225800576012411</c:v>
                </c:pt>
                <c:pt idx="129">
                  <c:v>37.368452466949918</c:v>
                </c:pt>
                <c:pt idx="130">
                  <c:v>33.065295542854521</c:v>
                </c:pt>
                <c:pt idx="131">
                  <c:v>31.263112467012416</c:v>
                </c:pt>
                <c:pt idx="132">
                  <c:v>34.081351647172411</c:v>
                </c:pt>
                <c:pt idx="133">
                  <c:v>27.677903506012413</c:v>
                </c:pt>
                <c:pt idx="134">
                  <c:v>25.851544706012774</c:v>
                </c:pt>
                <c:pt idx="135">
                  <c:v>24.04589250601272</c:v>
                </c:pt>
                <c:pt idx="136">
                  <c:v>23.526236606012404</c:v>
                </c:pt>
                <c:pt idx="137">
                  <c:v>17.755876606011967</c:v>
                </c:pt>
                <c:pt idx="138">
                  <c:v>14.88863090601275</c:v>
                </c:pt>
                <c:pt idx="139">
                  <c:v>12.963803206012543</c:v>
                </c:pt>
                <c:pt idx="140">
                  <c:v>10.654487406012905</c:v>
                </c:pt>
                <c:pt idx="141">
                  <c:v>8.3300363060126443</c:v>
                </c:pt>
                <c:pt idx="142">
                  <c:v>7.3920876060121969</c:v>
                </c:pt>
                <c:pt idx="143">
                  <c:v>5.5529535060120025</c:v>
                </c:pt>
                <c:pt idx="144">
                  <c:v>4.0164473752431746</c:v>
                </c:pt>
                <c:pt idx="145">
                  <c:v>-1.3964047147425589</c:v>
                </c:pt>
                <c:pt idx="146">
                  <c:v>-2.2308141010584421</c:v>
                </c:pt>
                <c:pt idx="147">
                  <c:v>-3.316339193987389</c:v>
                </c:pt>
                <c:pt idx="148">
                  <c:v>-4.7839284939876592</c:v>
                </c:pt>
                <c:pt idx="149">
                  <c:v>-6.2682323939877591</c:v>
                </c:pt>
                <c:pt idx="150">
                  <c:v>-7.586717493987905</c:v>
                </c:pt>
                <c:pt idx="151">
                  <c:v>-8.8371456939870967</c:v>
                </c:pt>
                <c:pt idx="152">
                  <c:v>-9.2879807852917651</c:v>
                </c:pt>
                <c:pt idx="153">
                  <c:v>-6.1157424848966997</c:v>
                </c:pt>
                <c:pt idx="154">
                  <c:v>-4.1900735939874352</c:v>
                </c:pt>
                <c:pt idx="155">
                  <c:v>-2.2550538939875509</c:v>
                </c:pt>
                <c:pt idx="156">
                  <c:v>0.54863330601229165</c:v>
                </c:pt>
                <c:pt idx="157">
                  <c:v>0.99500510601241388</c:v>
                </c:pt>
                <c:pt idx="158">
                  <c:v>1.9337685060124414</c:v>
                </c:pt>
                <c:pt idx="159">
                  <c:v>4.5892679191433245</c:v>
                </c:pt>
                <c:pt idx="160">
                  <c:v>5.5315835209062385</c:v>
                </c:pt>
                <c:pt idx="161">
                  <c:v>6.9578217488696197</c:v>
                </c:pt>
                <c:pt idx="162">
                  <c:v>13.78138030971617</c:v>
                </c:pt>
                <c:pt idx="163">
                  <c:v>15.200735906012326</c:v>
                </c:pt>
                <c:pt idx="164">
                  <c:v>17.77674860601185</c:v>
                </c:pt>
                <c:pt idx="165">
                  <c:v>20.304105006012165</c:v>
                </c:pt>
                <c:pt idx="166">
                  <c:v>23.020949434295588</c:v>
                </c:pt>
                <c:pt idx="167">
                  <c:v>24.982207306012768</c:v>
                </c:pt>
                <c:pt idx="168">
                  <c:v>27.41121440601286</c:v>
                </c:pt>
                <c:pt idx="169">
                  <c:v>-103.99234232322659</c:v>
                </c:pt>
                <c:pt idx="170">
                  <c:v>33.282741168307496</c:v>
                </c:pt>
                <c:pt idx="171">
                  <c:v>34.395727725804079</c:v>
                </c:pt>
                <c:pt idx="172">
                  <c:v>35.136843009012416</c:v>
                </c:pt>
                <c:pt idx="173">
                  <c:v>35.605956966012414</c:v>
                </c:pt>
                <c:pt idx="174">
                  <c:v>35.863648057012419</c:v>
                </c:pt>
                <c:pt idx="175">
                  <c:v>36.384622745012408</c:v>
                </c:pt>
                <c:pt idx="176">
                  <c:v>36.173964060749249</c:v>
                </c:pt>
                <c:pt idx="177">
                  <c:v>35.282548203765224</c:v>
                </c:pt>
                <c:pt idx="178">
                  <c:v>29.510901178155272</c:v>
                </c:pt>
                <c:pt idx="179">
                  <c:v>-43.438960374587381</c:v>
                </c:pt>
                <c:pt idx="180">
                  <c:v>26.115361406012781</c:v>
                </c:pt>
                <c:pt idx="181">
                  <c:v>23.546124853435529</c:v>
                </c:pt>
                <c:pt idx="182">
                  <c:v>19.471224506012746</c:v>
                </c:pt>
                <c:pt idx="183">
                  <c:v>16.36516660601292</c:v>
                </c:pt>
                <c:pt idx="184">
                  <c:v>13.07885810601239</c:v>
                </c:pt>
                <c:pt idx="185">
                  <c:v>8.6084837060123647</c:v>
                </c:pt>
                <c:pt idx="186">
                  <c:v>7.2438126997621595</c:v>
                </c:pt>
                <c:pt idx="187">
                  <c:v>-3.9289933939875681</c:v>
                </c:pt>
                <c:pt idx="188">
                  <c:v>-5.0647480404529546</c:v>
                </c:pt>
                <c:pt idx="189">
                  <c:v>-7.9136058939873095</c:v>
                </c:pt>
                <c:pt idx="190">
                  <c:v>-9.2443880939881495</c:v>
                </c:pt>
                <c:pt idx="191">
                  <c:v>-11.332352768988059</c:v>
                </c:pt>
                <c:pt idx="192">
                  <c:v>-13.522329693988112</c:v>
                </c:pt>
                <c:pt idx="193">
                  <c:v>-14.807216798242891</c:v>
                </c:pt>
                <c:pt idx="194">
                  <c:v>-14.811950026640702</c:v>
                </c:pt>
                <c:pt idx="195">
                  <c:v>-13.772199693987702</c:v>
                </c:pt>
                <c:pt idx="196">
                  <c:v>-12.560178593987686</c:v>
                </c:pt>
                <c:pt idx="197">
                  <c:v>-11.516016493987408</c:v>
                </c:pt>
                <c:pt idx="198">
                  <c:v>-10.12331329398755</c:v>
                </c:pt>
                <c:pt idx="199">
                  <c:v>-8.9216382939875274</c:v>
                </c:pt>
                <c:pt idx="200">
                  <c:v>-7.4845548993646247</c:v>
                </c:pt>
                <c:pt idx="201">
                  <c:v>-5.8161478384320588</c:v>
                </c:pt>
                <c:pt idx="202">
                  <c:v>0.72218660601244267</c:v>
                </c:pt>
                <c:pt idx="203">
                  <c:v>2.0144198060125547</c:v>
                </c:pt>
                <c:pt idx="204">
                  <c:v>4.3195518060120577</c:v>
                </c:pt>
                <c:pt idx="205">
                  <c:v>6.0289127060123775</c:v>
                </c:pt>
                <c:pt idx="206">
                  <c:v>7.1373938225071498</c:v>
                </c:pt>
                <c:pt idx="207">
                  <c:v>8.5357843060123884</c:v>
                </c:pt>
                <c:pt idx="208">
                  <c:v>10.033024006012241</c:v>
                </c:pt>
                <c:pt idx="209">
                  <c:v>11.324006290223068</c:v>
                </c:pt>
                <c:pt idx="210">
                  <c:v>13.651621708053554</c:v>
                </c:pt>
                <c:pt idx="211">
                  <c:v>14.802286189346049</c:v>
                </c:pt>
                <c:pt idx="212">
                  <c:v>15.629438206012381</c:v>
                </c:pt>
                <c:pt idx="213">
                  <c:v>16.658814806012245</c:v>
                </c:pt>
                <c:pt idx="214">
                  <c:v>17.532545406012233</c:v>
                </c:pt>
                <c:pt idx="215">
                  <c:v>18.587029906012404</c:v>
                </c:pt>
                <c:pt idx="216">
                  <c:v>18.649603106012378</c:v>
                </c:pt>
                <c:pt idx="217">
                  <c:v>18.519456606012412</c:v>
                </c:pt>
                <c:pt idx="218">
                  <c:v>13.15612546315522</c:v>
                </c:pt>
                <c:pt idx="219">
                  <c:v>11.590332506012672</c:v>
                </c:pt>
                <c:pt idx="220">
                  <c:v>10.122009448117652</c:v>
                </c:pt>
                <c:pt idx="221">
                  <c:v>8.6184732060124389</c:v>
                </c:pt>
                <c:pt idx="222">
                  <c:v>7.2501068060125959</c:v>
                </c:pt>
                <c:pt idx="223">
                  <c:v>7.3088453060125431</c:v>
                </c:pt>
                <c:pt idx="224">
                  <c:v>6.5158397373254644</c:v>
                </c:pt>
                <c:pt idx="225">
                  <c:v>4.599999106012902</c:v>
                </c:pt>
                <c:pt idx="226">
                  <c:v>2.2743471060122289</c:v>
                </c:pt>
                <c:pt idx="227">
                  <c:v>6.5246406012434477E-2</c:v>
                </c:pt>
                <c:pt idx="228">
                  <c:v>-1.460938393987405</c:v>
                </c:pt>
                <c:pt idx="229">
                  <c:v>-3.7388155151997324</c:v>
                </c:pt>
                <c:pt idx="230">
                  <c:v>-5.4385327939879602</c:v>
                </c:pt>
                <c:pt idx="231">
                  <c:v>-8.2106808939879414</c:v>
                </c:pt>
                <c:pt idx="232">
                  <c:v>-10.574043393987537</c:v>
                </c:pt>
                <c:pt idx="233">
                  <c:v>-12.317604576783125</c:v>
                </c:pt>
                <c:pt idx="234">
                  <c:v>-15.127481693988031</c:v>
                </c:pt>
                <c:pt idx="235">
                  <c:v>-17.644832393987869</c:v>
                </c:pt>
                <c:pt idx="236">
                  <c:v>-20.332143793987811</c:v>
                </c:pt>
                <c:pt idx="237">
                  <c:v>-22.285909078198117</c:v>
                </c:pt>
                <c:pt idx="238">
                  <c:v>-25.209147793987412</c:v>
                </c:pt>
                <c:pt idx="239">
                  <c:v>-26.804947193987559</c:v>
                </c:pt>
                <c:pt idx="240">
                  <c:v>-28.29574679398722</c:v>
                </c:pt>
                <c:pt idx="241">
                  <c:v>-28.59818036368425</c:v>
                </c:pt>
                <c:pt idx="242">
                  <c:v>-28.081444993987631</c:v>
                </c:pt>
                <c:pt idx="243">
                  <c:v>-26.991376593987965</c:v>
                </c:pt>
                <c:pt idx="244">
                  <c:v>-25.648899193987731</c:v>
                </c:pt>
                <c:pt idx="245">
                  <c:v>-23.596583993987323</c:v>
                </c:pt>
                <c:pt idx="246">
                  <c:v>-21.674002493987231</c:v>
                </c:pt>
                <c:pt idx="247">
                  <c:v>-21.031115293988066</c:v>
                </c:pt>
                <c:pt idx="248">
                  <c:v>-20.047939893987618</c:v>
                </c:pt>
                <c:pt idx="249">
                  <c:v>-19.312551328769743</c:v>
                </c:pt>
                <c:pt idx="250">
                  <c:v>-17.600967293987352</c:v>
                </c:pt>
                <c:pt idx="251">
                  <c:v>-16.187011693987344</c:v>
                </c:pt>
                <c:pt idx="252">
                  <c:v>-14.873764493987196</c:v>
                </c:pt>
                <c:pt idx="253">
                  <c:v>-13.466725867106206</c:v>
                </c:pt>
                <c:pt idx="254">
                  <c:v>-12.535228646512664</c:v>
                </c:pt>
                <c:pt idx="255">
                  <c:v>-11.461604493987394</c:v>
                </c:pt>
                <c:pt idx="256">
                  <c:v>-10.873170793987626</c:v>
                </c:pt>
                <c:pt idx="257">
                  <c:v>-9.4054665253006391</c:v>
                </c:pt>
                <c:pt idx="258">
                  <c:v>-7.731055493987796</c:v>
                </c:pt>
                <c:pt idx="259">
                  <c:v>-4.9565385939873607</c:v>
                </c:pt>
                <c:pt idx="260">
                  <c:v>-4.1601153939875957</c:v>
                </c:pt>
                <c:pt idx="261">
                  <c:v>-1.741360301203585</c:v>
                </c:pt>
                <c:pt idx="262">
                  <c:v>0.39861064641583255</c:v>
                </c:pt>
                <c:pt idx="263">
                  <c:v>2.6892226060126774</c:v>
                </c:pt>
                <c:pt idx="264">
                  <c:v>4.5958917060119262</c:v>
                </c:pt>
                <c:pt idx="265">
                  <c:v>6.9360235209057493</c:v>
                </c:pt>
                <c:pt idx="266">
                  <c:v>8.7800674060130319</c:v>
                </c:pt>
                <c:pt idx="267">
                  <c:v>10.283104306012561</c:v>
                </c:pt>
                <c:pt idx="268">
                  <c:v>11.482614406012445</c:v>
                </c:pt>
                <c:pt idx="269">
                  <c:v>12.351451706012213</c:v>
                </c:pt>
                <c:pt idx="270">
                  <c:v>12.950031506012195</c:v>
                </c:pt>
                <c:pt idx="271">
                  <c:v>12.713874906012464</c:v>
                </c:pt>
                <c:pt idx="272">
                  <c:v>13.159223606012645</c:v>
                </c:pt>
                <c:pt idx="273">
                  <c:v>13.004242906011896</c:v>
                </c:pt>
                <c:pt idx="274">
                  <c:v>12.919964627989899</c:v>
                </c:pt>
                <c:pt idx="275">
                  <c:v>12.811876606012461</c:v>
                </c:pt>
                <c:pt idx="276">
                  <c:v>8.2545139623337178</c:v>
                </c:pt>
                <c:pt idx="277">
                  <c:v>5.531841606012577</c:v>
                </c:pt>
                <c:pt idx="278">
                  <c:v>3.4326523060126561</c:v>
                </c:pt>
                <c:pt idx="279">
                  <c:v>0.58059570601251664</c:v>
                </c:pt>
                <c:pt idx="280">
                  <c:v>-1.103656993987542</c:v>
                </c:pt>
                <c:pt idx="281">
                  <c:v>-3.2028396939869452</c:v>
                </c:pt>
                <c:pt idx="282">
                  <c:v>-4.8601507939871311</c:v>
                </c:pt>
                <c:pt idx="283">
                  <c:v>-9.7644255939876388</c:v>
                </c:pt>
                <c:pt idx="284">
                  <c:v>-12.287096929341757</c:v>
                </c:pt>
                <c:pt idx="285">
                  <c:v>-14.411580593987694</c:v>
                </c:pt>
                <c:pt idx="286">
                  <c:v>-16.186524693987607</c:v>
                </c:pt>
                <c:pt idx="287">
                  <c:v>-17.24858669398786</c:v>
                </c:pt>
                <c:pt idx="288">
                  <c:v>-18.527369693987836</c:v>
                </c:pt>
                <c:pt idx="289">
                  <c:v>-18.904491393987698</c:v>
                </c:pt>
                <c:pt idx="290">
                  <c:v>-18.906097117391752</c:v>
                </c:pt>
                <c:pt idx="291">
                  <c:v>-18.377340493987603</c:v>
                </c:pt>
                <c:pt idx="292">
                  <c:v>-17.851564193988153</c:v>
                </c:pt>
                <c:pt idx="293">
                  <c:v>-16.857167293987786</c:v>
                </c:pt>
                <c:pt idx="294">
                  <c:v>-15.929853793987476</c:v>
                </c:pt>
                <c:pt idx="295">
                  <c:v>-15.342716834848304</c:v>
                </c:pt>
                <c:pt idx="296">
                  <c:v>-14.872276893987916</c:v>
                </c:pt>
                <c:pt idx="297">
                  <c:v>-14.052906493987777</c:v>
                </c:pt>
                <c:pt idx="298">
                  <c:v>-13.228964193987778</c:v>
                </c:pt>
                <c:pt idx="299">
                  <c:v>-12.305908193987577</c:v>
                </c:pt>
                <c:pt idx="300">
                  <c:v>-11.4205998939875</c:v>
                </c:pt>
                <c:pt idx="301">
                  <c:v>-10.075611878836284</c:v>
                </c:pt>
                <c:pt idx="302">
                  <c:v>-7.8571867939873954</c:v>
                </c:pt>
                <c:pt idx="303">
                  <c:v>-7.1206667273210513</c:v>
                </c:pt>
                <c:pt idx="304">
                  <c:v>-0.46059131851596646</c:v>
                </c:pt>
                <c:pt idx="305">
                  <c:v>0.22850100601188217</c:v>
                </c:pt>
                <c:pt idx="306">
                  <c:v>1.3677561060124077</c:v>
                </c:pt>
                <c:pt idx="307">
                  <c:v>2.3271397060125452</c:v>
                </c:pt>
                <c:pt idx="308">
                  <c:v>2.9427261060126426</c:v>
                </c:pt>
                <c:pt idx="309">
                  <c:v>4.1685084060128617</c:v>
                </c:pt>
                <c:pt idx="310">
                  <c:v>4.0242740060124476</c:v>
                </c:pt>
                <c:pt idx="311">
                  <c:v>4.6718493060124757</c:v>
                </c:pt>
                <c:pt idx="312">
                  <c:v>5.9019347878305126</c:v>
                </c:pt>
                <c:pt idx="313">
                  <c:v>7.1803115060128135</c:v>
                </c:pt>
                <c:pt idx="314">
                  <c:v>7.4475266060125733</c:v>
                </c:pt>
                <c:pt idx="315">
                  <c:v>8.1898272060131632</c:v>
                </c:pt>
                <c:pt idx="316">
                  <c:v>8.6001698060124596</c:v>
                </c:pt>
                <c:pt idx="317">
                  <c:v>9.5264521060125986</c:v>
                </c:pt>
                <c:pt idx="318">
                  <c:v>11.185560452166001</c:v>
                </c:pt>
                <c:pt idx="319">
                  <c:v>12.015827906012603</c:v>
                </c:pt>
                <c:pt idx="320">
                  <c:v>12.133616406012109</c:v>
                </c:pt>
                <c:pt idx="321">
                  <c:v>13.802271906012336</c:v>
                </c:pt>
                <c:pt idx="322">
                  <c:v>13.82036220601249</c:v>
                </c:pt>
                <c:pt idx="323">
                  <c:v>15.426372060557767</c:v>
                </c:pt>
                <c:pt idx="324">
                  <c:v>16.969372306011806</c:v>
                </c:pt>
                <c:pt idx="325">
                  <c:v>18.483172406012173</c:v>
                </c:pt>
                <c:pt idx="326">
                  <c:v>19.515320206012248</c:v>
                </c:pt>
                <c:pt idx="327">
                  <c:v>20.232471106011886</c:v>
                </c:pt>
                <c:pt idx="328">
                  <c:v>20.525230706012067</c:v>
                </c:pt>
                <c:pt idx="329">
                  <c:v>20.535115606012269</c:v>
                </c:pt>
                <c:pt idx="330">
                  <c:v>19.959551306012784</c:v>
                </c:pt>
                <c:pt idx="331">
                  <c:v>18.893845006012512</c:v>
                </c:pt>
                <c:pt idx="332">
                  <c:v>17.384127306012388</c:v>
                </c:pt>
                <c:pt idx="333">
                  <c:v>15.803911506012312</c:v>
                </c:pt>
                <c:pt idx="334">
                  <c:v>13.234607606012688</c:v>
                </c:pt>
                <c:pt idx="335">
                  <c:v>11.214852906012496</c:v>
                </c:pt>
                <c:pt idx="336">
                  <c:v>9.3980918060123173</c:v>
                </c:pt>
                <c:pt idx="337">
                  <c:v>7.0795721060121792</c:v>
                </c:pt>
                <c:pt idx="338">
                  <c:v>5.1795815555073119</c:v>
                </c:pt>
                <c:pt idx="339">
                  <c:v>1.7867940060123857</c:v>
                </c:pt>
                <c:pt idx="340">
                  <c:v>0.60204230601250686</c:v>
                </c:pt>
                <c:pt idx="341">
                  <c:v>-0.59955749398828573</c:v>
                </c:pt>
                <c:pt idx="342">
                  <c:v>-1.7451988939877054</c:v>
                </c:pt>
                <c:pt idx="343">
                  <c:v>-4.14642076240834</c:v>
                </c:pt>
                <c:pt idx="344">
                  <c:v>-6.6428613939875589</c:v>
                </c:pt>
                <c:pt idx="345">
                  <c:v>-9.2223374939881495</c:v>
                </c:pt>
                <c:pt idx="346">
                  <c:v>-11.019603393987936</c:v>
                </c:pt>
                <c:pt idx="347">
                  <c:v>-12.483854393987528</c:v>
                </c:pt>
                <c:pt idx="348">
                  <c:v>-14.721794493987815</c:v>
                </c:pt>
                <c:pt idx="349">
                  <c:v>-16.603511229039086</c:v>
                </c:pt>
                <c:pt idx="350">
                  <c:v>-17.684544393987764</c:v>
                </c:pt>
                <c:pt idx="351">
                  <c:v>-18.358378793987512</c:v>
                </c:pt>
                <c:pt idx="352">
                  <c:v>-19.032636093987023</c:v>
                </c:pt>
                <c:pt idx="353">
                  <c:v>-18.087312693987244</c:v>
                </c:pt>
                <c:pt idx="354">
                  <c:v>-16.898580060653941</c:v>
                </c:pt>
                <c:pt idx="355">
                  <c:v>-18.768030493987723</c:v>
                </c:pt>
                <c:pt idx="356">
                  <c:v>-19.907313393987621</c:v>
                </c:pt>
                <c:pt idx="357">
                  <c:v>-20.341348593987945</c:v>
                </c:pt>
                <c:pt idx="358">
                  <c:v>-20.201974793987276</c:v>
                </c:pt>
                <c:pt idx="359">
                  <c:v>-20.44690794954316</c:v>
                </c:pt>
                <c:pt idx="360">
                  <c:v>-20.539546646999824</c:v>
                </c:pt>
                <c:pt idx="361">
                  <c:v>-14.176131815040307</c:v>
                </c:pt>
                <c:pt idx="362">
                  <c:v>-12.844866293987636</c:v>
                </c:pt>
                <c:pt idx="363">
                  <c:v>-10.458833293987468</c:v>
                </c:pt>
                <c:pt idx="364">
                  <c:v>-9.623378493987488</c:v>
                </c:pt>
                <c:pt idx="365">
                  <c:v>-8.7201438195192367</c:v>
                </c:pt>
                <c:pt idx="366">
                  <c:v>-7.5502873939875457</c:v>
                </c:pt>
                <c:pt idx="367">
                  <c:v>-5.9413809939879201</c:v>
                </c:pt>
                <c:pt idx="368">
                  <c:v>-4.4235634939870891</c:v>
                </c:pt>
                <c:pt idx="369">
                  <c:v>-2.6099626939875264</c:v>
                </c:pt>
                <c:pt idx="370">
                  <c:v>-1.04000165485688</c:v>
                </c:pt>
                <c:pt idx="371">
                  <c:v>0.9966705060121086</c:v>
                </c:pt>
                <c:pt idx="372">
                  <c:v>3.1593584060123732</c:v>
                </c:pt>
                <c:pt idx="373">
                  <c:v>5.2879117060125083</c:v>
                </c:pt>
                <c:pt idx="374">
                  <c:v>7.5777209060119759</c:v>
                </c:pt>
                <c:pt idx="375">
                  <c:v>10.489202767628129</c:v>
                </c:pt>
                <c:pt idx="376">
                  <c:v>12.910598906012538</c:v>
                </c:pt>
                <c:pt idx="377">
                  <c:v>13.427688806012057</c:v>
                </c:pt>
                <c:pt idx="378">
                  <c:v>16.194808806012205</c:v>
                </c:pt>
                <c:pt idx="379">
                  <c:v>18.270763506012273</c:v>
                </c:pt>
                <c:pt idx="380">
                  <c:v>19.673524080759947</c:v>
                </c:pt>
                <c:pt idx="381">
                  <c:v>21.234029406012397</c:v>
                </c:pt>
                <c:pt idx="382">
                  <c:v>23.124074406012269</c:v>
                </c:pt>
                <c:pt idx="383">
                  <c:v>23.680143606012635</c:v>
                </c:pt>
                <c:pt idx="384">
                  <c:v>24.692007506012217</c:v>
                </c:pt>
                <c:pt idx="385">
                  <c:v>25.714023806012577</c:v>
                </c:pt>
                <c:pt idx="386">
                  <c:v>26.367612320298079</c:v>
                </c:pt>
                <c:pt idx="387">
                  <c:v>26.675845306012732</c:v>
                </c:pt>
                <c:pt idx="388">
                  <c:v>26.617759306012502</c:v>
                </c:pt>
                <c:pt idx="389">
                  <c:v>26.688203206012318</c:v>
                </c:pt>
                <c:pt idx="390">
                  <c:v>26.563972406012525</c:v>
                </c:pt>
                <c:pt idx="391">
                  <c:v>25.825235315689682</c:v>
                </c:pt>
                <c:pt idx="392">
                  <c:v>24.501707106012489</c:v>
                </c:pt>
                <c:pt idx="393">
                  <c:v>23.734445706012608</c:v>
                </c:pt>
                <c:pt idx="394">
                  <c:v>21.711637806012746</c:v>
                </c:pt>
                <c:pt idx="395">
                  <c:v>19.486985906012151</c:v>
                </c:pt>
                <c:pt idx="396">
                  <c:v>17.464742801664627</c:v>
                </c:pt>
                <c:pt idx="397">
                  <c:v>14.167656906012624</c:v>
                </c:pt>
                <c:pt idx="398">
                  <c:v>12.151989906013014</c:v>
                </c:pt>
                <c:pt idx="399">
                  <c:v>9.2395828060122227</c:v>
                </c:pt>
                <c:pt idx="400">
                  <c:v>7.4069647060117774</c:v>
                </c:pt>
                <c:pt idx="401">
                  <c:v>4.2517065050023035</c:v>
                </c:pt>
                <c:pt idx="402">
                  <c:v>1.5984474307552006</c:v>
                </c:pt>
                <c:pt idx="403">
                  <c:v>5.5374306011984231E-2</c:v>
                </c:pt>
                <c:pt idx="404">
                  <c:v>-1.8915980939876107</c:v>
                </c:pt>
                <c:pt idx="405">
                  <c:v>-3.8518958939877024</c:v>
                </c:pt>
                <c:pt idx="406">
                  <c:v>-5.3902508939877265</c:v>
                </c:pt>
                <c:pt idx="407">
                  <c:v>-6.8259705982886629</c:v>
                </c:pt>
                <c:pt idx="408">
                  <c:v>-9.2431226939876154</c:v>
                </c:pt>
                <c:pt idx="409">
                  <c:v>-11.579649893987536</c:v>
                </c:pt>
                <c:pt idx="410">
                  <c:v>-13.835810293987763</c:v>
                </c:pt>
                <c:pt idx="411">
                  <c:v>-14.492775193987242</c:v>
                </c:pt>
                <c:pt idx="412">
                  <c:v>-16.147210635367102</c:v>
                </c:pt>
                <c:pt idx="413">
                  <c:v>-17.375319393988079</c:v>
                </c:pt>
                <c:pt idx="414">
                  <c:v>-16.504101893987226</c:v>
                </c:pt>
                <c:pt idx="415">
                  <c:v>-18.800934293987254</c:v>
                </c:pt>
                <c:pt idx="416">
                  <c:v>-20.661426693987536</c:v>
                </c:pt>
                <c:pt idx="417">
                  <c:v>-20.61409122007511</c:v>
                </c:pt>
                <c:pt idx="418">
                  <c:v>-20.704955693987799</c:v>
                </c:pt>
                <c:pt idx="419">
                  <c:v>-20.652263393987582</c:v>
                </c:pt>
                <c:pt idx="420">
                  <c:v>-19.011663393987519</c:v>
                </c:pt>
                <c:pt idx="421">
                  <c:v>-18.320807293987102</c:v>
                </c:pt>
                <c:pt idx="422">
                  <c:v>-16.775755993987545</c:v>
                </c:pt>
                <c:pt idx="423">
                  <c:v>-15.067662393987845</c:v>
                </c:pt>
                <c:pt idx="424">
                  <c:v>-13.755133174207216</c:v>
                </c:pt>
                <c:pt idx="425">
                  <c:v>-10.85345979398754</c:v>
                </c:pt>
                <c:pt idx="426">
                  <c:v>-7.7336167939868545</c:v>
                </c:pt>
                <c:pt idx="427">
                  <c:v>-4.0085773523210122</c:v>
                </c:pt>
                <c:pt idx="428">
                  <c:v>7.2748366060126415</c:v>
                </c:pt>
                <c:pt idx="429">
                  <c:v>8.703356806012394</c:v>
                </c:pt>
                <c:pt idx="430">
                  <c:v>12.066045585604755</c:v>
                </c:pt>
                <c:pt idx="431">
                  <c:v>14.229622806011733</c:v>
                </c:pt>
                <c:pt idx="432">
                  <c:v>16.576984306012221</c:v>
                </c:pt>
                <c:pt idx="433">
                  <c:v>18.903173806012845</c:v>
                </c:pt>
                <c:pt idx="434">
                  <c:v>20.750485406012629</c:v>
                </c:pt>
                <c:pt idx="435">
                  <c:v>22.224605386500414</c:v>
                </c:pt>
                <c:pt idx="436">
                  <c:v>22.543386444721889</c:v>
                </c:pt>
                <c:pt idx="437">
                  <c:v>23.701561367917307</c:v>
                </c:pt>
                <c:pt idx="438">
                  <c:v>23.007572306012563</c:v>
                </c:pt>
                <c:pt idx="439">
                  <c:v>21.989002406013142</c:v>
                </c:pt>
                <c:pt idx="440">
                  <c:v>20.475331406012074</c:v>
                </c:pt>
                <c:pt idx="441">
                  <c:v>19.067483777730232</c:v>
                </c:pt>
                <c:pt idx="442">
                  <c:v>17.431058306012304</c:v>
                </c:pt>
                <c:pt idx="443">
                  <c:v>15.972566206012075</c:v>
                </c:pt>
                <c:pt idx="444">
                  <c:v>14.365721806012758</c:v>
                </c:pt>
                <c:pt idx="445">
                  <c:v>12.84459240601258</c:v>
                </c:pt>
                <c:pt idx="446">
                  <c:v>11.697401959547861</c:v>
                </c:pt>
                <c:pt idx="447">
                  <c:v>11.353238406012352</c:v>
                </c:pt>
                <c:pt idx="448">
                  <c:v>11.325568406012522</c:v>
                </c:pt>
                <c:pt idx="449">
                  <c:v>10.638306806012523</c:v>
                </c:pt>
                <c:pt idx="450">
                  <c:v>9.6470135060120725</c:v>
                </c:pt>
                <c:pt idx="451">
                  <c:v>8.5244827284611375</c:v>
                </c:pt>
                <c:pt idx="452">
                  <c:v>7.7550529060126934</c:v>
                </c:pt>
                <c:pt idx="453">
                  <c:v>7.5070118060123292</c:v>
                </c:pt>
                <c:pt idx="454">
                  <c:v>7.3554616060120708</c:v>
                </c:pt>
                <c:pt idx="455">
                  <c:v>7.2044197060124731</c:v>
                </c:pt>
                <c:pt idx="456">
                  <c:v>6.888312882608048</c:v>
                </c:pt>
                <c:pt idx="457">
                  <c:v>6.8250746060126772</c:v>
                </c:pt>
                <c:pt idx="458">
                  <c:v>6.8172017060126819</c:v>
                </c:pt>
                <c:pt idx="459">
                  <c:v>7.0151517060125599</c:v>
                </c:pt>
                <c:pt idx="460">
                  <c:v>8.01115900601242</c:v>
                </c:pt>
                <c:pt idx="461">
                  <c:v>8.7348368257921862</c:v>
                </c:pt>
                <c:pt idx="462">
                  <c:v>9.0344397060125772</c:v>
                </c:pt>
                <c:pt idx="463">
                  <c:v>9.2849867060129583</c:v>
                </c:pt>
                <c:pt idx="464">
                  <c:v>9.3032716060120748</c:v>
                </c:pt>
                <c:pt idx="465">
                  <c:v>9.4819135060125319</c:v>
                </c:pt>
                <c:pt idx="466">
                  <c:v>9.9842098668819546</c:v>
                </c:pt>
                <c:pt idx="467">
                  <c:v>10.055312806012537</c:v>
                </c:pt>
                <c:pt idx="468">
                  <c:v>9.9437162060124393</c:v>
                </c:pt>
                <c:pt idx="469">
                  <c:v>10.204585906012497</c:v>
                </c:pt>
                <c:pt idx="470">
                  <c:v>10.249133706012472</c:v>
                </c:pt>
                <c:pt idx="471">
                  <c:v>10.16424519187116</c:v>
                </c:pt>
                <c:pt idx="472">
                  <c:v>9.7643201060127041</c:v>
                </c:pt>
                <c:pt idx="473">
                  <c:v>8.9021373060128468</c:v>
                </c:pt>
                <c:pt idx="474">
                  <c:v>7.7348715060126239</c:v>
                </c:pt>
                <c:pt idx="475">
                  <c:v>7.8562069060127016</c:v>
                </c:pt>
                <c:pt idx="476">
                  <c:v>8.7713869218019482</c:v>
                </c:pt>
                <c:pt idx="477">
                  <c:v>11.139648406012682</c:v>
                </c:pt>
                <c:pt idx="478">
                  <c:v>11.191290106012687</c:v>
                </c:pt>
                <c:pt idx="479">
                  <c:v>10.95001220601246</c:v>
                </c:pt>
                <c:pt idx="480">
                  <c:v>10.000482106012228</c:v>
                </c:pt>
                <c:pt idx="481">
                  <c:v>9.9521907474271103</c:v>
                </c:pt>
                <c:pt idx="482">
                  <c:v>9.4632180060124398</c:v>
                </c:pt>
                <c:pt idx="483">
                  <c:v>8.7862012060119952</c:v>
                </c:pt>
                <c:pt idx="484">
                  <c:v>10.181004006012486</c:v>
                </c:pt>
                <c:pt idx="485">
                  <c:v>9.1091730060124547</c:v>
                </c:pt>
                <c:pt idx="486">
                  <c:v>9.7674794481179248</c:v>
                </c:pt>
                <c:pt idx="487">
                  <c:v>10.703443606012527</c:v>
                </c:pt>
                <c:pt idx="488">
                  <c:v>9.9203953060129635</c:v>
                </c:pt>
                <c:pt idx="489">
                  <c:v>10.701789406012452</c:v>
                </c:pt>
                <c:pt idx="490">
                  <c:v>10.695300006012431</c:v>
                </c:pt>
                <c:pt idx="491">
                  <c:v>10.160317896335201</c:v>
                </c:pt>
                <c:pt idx="492">
                  <c:v>10.655075706012113</c:v>
                </c:pt>
                <c:pt idx="493">
                  <c:v>9.7772847060130772</c:v>
                </c:pt>
                <c:pt idx="494">
                  <c:v>9.5107496494906201</c:v>
                </c:pt>
                <c:pt idx="495">
                  <c:v>9.9440173118944273</c:v>
                </c:pt>
                <c:pt idx="496">
                  <c:v>9.9077402060124911</c:v>
                </c:pt>
                <c:pt idx="497">
                  <c:v>9.9019612213968031</c:v>
                </c:pt>
                <c:pt idx="498">
                  <c:v>9.8956064060120212</c:v>
                </c:pt>
                <c:pt idx="499">
                  <c:v>9.8933192060125208</c:v>
                </c:pt>
                <c:pt idx="500">
                  <c:v>9.8953630060123743</c:v>
                </c:pt>
                <c:pt idx="501">
                  <c:v>9.9238365060123925</c:v>
                </c:pt>
                <c:pt idx="502">
                  <c:v>9.9327713886213047</c:v>
                </c:pt>
                <c:pt idx="503">
                  <c:v>10.07631660601227</c:v>
                </c:pt>
                <c:pt idx="504">
                  <c:v>10.079107406012</c:v>
                </c:pt>
                <c:pt idx="505">
                  <c:v>10.092442006012973</c:v>
                </c:pt>
                <c:pt idx="506">
                  <c:v>10.114541506012429</c:v>
                </c:pt>
                <c:pt idx="507">
                  <c:v>10.135527606012673</c:v>
                </c:pt>
                <c:pt idx="508">
                  <c:v>10.154169131264624</c:v>
                </c:pt>
                <c:pt idx="509">
                  <c:v>10.174906106012216</c:v>
                </c:pt>
                <c:pt idx="510">
                  <c:v>10.199996306012579</c:v>
                </c:pt>
                <c:pt idx="511">
                  <c:v>10.205939406012831</c:v>
                </c:pt>
                <c:pt idx="512">
                  <c:v>10.206449106012272</c:v>
                </c:pt>
                <c:pt idx="513">
                  <c:v>10.218355191871424</c:v>
                </c:pt>
                <c:pt idx="514">
                  <c:v>10.225591406012498</c:v>
                </c:pt>
                <c:pt idx="515">
                  <c:v>10.231632506012332</c:v>
                </c:pt>
                <c:pt idx="516">
                  <c:v>10.233536606012322</c:v>
                </c:pt>
                <c:pt idx="517">
                  <c:v>10.233548376845832</c:v>
                </c:pt>
                <c:pt idx="518">
                  <c:v>10.233596606013364</c:v>
                </c:pt>
                <c:pt idx="519">
                  <c:v>10.233596606012398</c:v>
                </c:pt>
                <c:pt idx="520">
                  <c:v>10.233656606012588</c:v>
                </c:pt>
                <c:pt idx="521">
                  <c:v>10.233615806013361</c:v>
                </c:pt>
                <c:pt idx="522">
                  <c:v>10.233596606013364</c:v>
                </c:pt>
                <c:pt idx="523">
                  <c:v>10.233596606013364</c:v>
                </c:pt>
                <c:pt idx="524">
                  <c:v>10.233596606013307</c:v>
                </c:pt>
                <c:pt idx="525">
                  <c:v>10.233569906012022</c:v>
                </c:pt>
                <c:pt idx="526">
                  <c:v>10.233566606012076</c:v>
                </c:pt>
                <c:pt idx="527">
                  <c:v>10.233566606012076</c:v>
                </c:pt>
                <c:pt idx="528">
                  <c:v>10.233566606012246</c:v>
                </c:pt>
                <c:pt idx="529">
                  <c:v>10.233566606012303</c:v>
                </c:pt>
                <c:pt idx="530">
                  <c:v>10.233566606012076</c:v>
                </c:pt>
                <c:pt idx="531">
                  <c:v>10.233566606012076</c:v>
                </c:pt>
                <c:pt idx="532">
                  <c:v>10.233566606012076</c:v>
                </c:pt>
                <c:pt idx="533">
                  <c:v>10.233566606012076</c:v>
                </c:pt>
                <c:pt idx="534">
                  <c:v>10.233611606012701</c:v>
                </c:pt>
                <c:pt idx="535">
                  <c:v>10.233656606012644</c:v>
                </c:pt>
                <c:pt idx="536">
                  <c:v>10.233656606012644</c:v>
                </c:pt>
                <c:pt idx="537">
                  <c:v>10.233656606012644</c:v>
                </c:pt>
                <c:pt idx="538">
                  <c:v>10.233694701250514</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10.231710506012135</c:v>
                </c:pt>
                <c:pt idx="557">
                  <c:v>10.231734506012984</c:v>
                </c:pt>
                <c:pt idx="558">
                  <c:v>10.234692395486618</c:v>
                </c:pt>
                <c:pt idx="559">
                  <c:v>10.235366606012818</c:v>
                </c:pt>
                <c:pt idx="560">
                  <c:v>10.235366606012818</c:v>
                </c:pt>
                <c:pt idx="561">
                  <c:v>10.235366606012363</c:v>
                </c:pt>
                <c:pt idx="562">
                  <c:v>10.235456606012306</c:v>
                </c:pt>
                <c:pt idx="563">
                  <c:v>10.235456606011795</c:v>
                </c:pt>
                <c:pt idx="564">
                  <c:v>10.235456606011738</c:v>
                </c:pt>
                <c:pt idx="565">
                  <c:v>10.235456606011738</c:v>
                </c:pt>
                <c:pt idx="566">
                  <c:v>10.235456606011738</c:v>
                </c:pt>
                <c:pt idx="567">
                  <c:v>10.235456606011738</c:v>
                </c:pt>
                <c:pt idx="568">
                  <c:v>10.235456606012022</c:v>
                </c:pt>
                <c:pt idx="569">
                  <c:v>10.235460226702017</c:v>
                </c:pt>
                <c:pt idx="570">
                  <c:v>10.235536606012445</c:v>
                </c:pt>
                <c:pt idx="571">
                  <c:v>10.235978906012704</c:v>
                </c:pt>
                <c:pt idx="572">
                  <c:v>10.237236606012871</c:v>
                </c:pt>
                <c:pt idx="573">
                  <c:v>10.237236606012928</c:v>
                </c:pt>
                <c:pt idx="574">
                  <c:v>10.237311006013172</c:v>
                </c:pt>
                <c:pt idx="575">
                  <c:v>10.237356606012398</c:v>
                </c:pt>
                <c:pt idx="576">
                  <c:v>10.240896606012498</c:v>
                </c:pt>
                <c:pt idx="577">
                  <c:v>10.24089660601193</c:v>
                </c:pt>
                <c:pt idx="578">
                  <c:v>10.24089660601193</c:v>
                </c:pt>
                <c:pt idx="579">
                  <c:v>10.24089660601193</c:v>
                </c:pt>
                <c:pt idx="580">
                  <c:v>10.24089660601193</c:v>
                </c:pt>
                <c:pt idx="581">
                  <c:v>10.242620406011795</c:v>
                </c:pt>
                <c:pt idx="582">
                  <c:v>10.252080822880046</c:v>
                </c:pt>
                <c:pt idx="583">
                  <c:v>10.294376976382196</c:v>
                </c:pt>
                <c:pt idx="584">
                  <c:v>10.294356606011846</c:v>
                </c:pt>
                <c:pt idx="585">
                  <c:v>10.299311406012365</c:v>
                </c:pt>
                <c:pt idx="586">
                  <c:v>10.313549206012809</c:v>
                </c:pt>
                <c:pt idx="587">
                  <c:v>10.325291912134574</c:v>
                </c:pt>
                <c:pt idx="588">
                  <c:v>10.336007606012188</c:v>
                </c:pt>
                <c:pt idx="589">
                  <c:v>10.346666606012334</c:v>
                </c:pt>
                <c:pt idx="590">
                  <c:v>10.397266458953439</c:v>
                </c:pt>
                <c:pt idx="591">
                  <c:v>10.39985660601242</c:v>
                </c:pt>
                <c:pt idx="592">
                  <c:v>10.400589806012491</c:v>
                </c:pt>
                <c:pt idx="593">
                  <c:v>10.404473064346305</c:v>
                </c:pt>
                <c:pt idx="594">
                  <c:v>10.405436606012941</c:v>
                </c:pt>
                <c:pt idx="595">
                  <c:v>10.405436606012941</c:v>
                </c:pt>
                <c:pt idx="596">
                  <c:v>10.405436606012429</c:v>
                </c:pt>
                <c:pt idx="597">
                  <c:v>10.420096606012422</c:v>
                </c:pt>
                <c:pt idx="598">
                  <c:v>10.421024537047018</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10.421946006011822</c:v>
                </c:pt>
                <c:pt idx="607">
                  <c:v>10.421956606011705</c:v>
                </c:pt>
                <c:pt idx="608">
                  <c:v>10.42335640601182</c:v>
                </c:pt>
                <c:pt idx="609">
                  <c:v>10.432708106012925</c:v>
                </c:pt>
                <c:pt idx="610">
                  <c:v>10.433236606012898</c:v>
                </c:pt>
                <c:pt idx="611">
                  <c:v>10.433236606012841</c:v>
                </c:pt>
                <c:pt idx="612">
                  <c:v>10.433156606012417</c:v>
                </c:pt>
                <c:pt idx="613">
                  <c:v>10.435985806012312</c:v>
                </c:pt>
                <c:pt idx="614">
                  <c:v>10.445236606012159</c:v>
                </c:pt>
                <c:pt idx="615">
                  <c:v>10.445236606012159</c:v>
                </c:pt>
                <c:pt idx="616">
                  <c:v>10.445236606012159</c:v>
                </c:pt>
                <c:pt idx="617">
                  <c:v>10.445236606012045</c:v>
                </c:pt>
                <c:pt idx="618">
                  <c:v>10.445277706012362</c:v>
                </c:pt>
                <c:pt idx="619">
                  <c:v>10.446962506012383</c:v>
                </c:pt>
                <c:pt idx="620">
                  <c:v>10.446997272679155</c:v>
                </c:pt>
                <c:pt idx="621">
                  <c:v>10.446425534583184</c:v>
                </c:pt>
                <c:pt idx="622">
                  <c:v>10.443715406012373</c:v>
                </c:pt>
                <c:pt idx="623">
                  <c:v>10.443196606012478</c:v>
                </c:pt>
                <c:pt idx="624">
                  <c:v>10.441461306012471</c:v>
                </c:pt>
                <c:pt idx="625">
                  <c:v>10.441176606012462</c:v>
                </c:pt>
                <c:pt idx="626">
                  <c:v>10.441176606012519</c:v>
                </c:pt>
                <c:pt idx="627">
                  <c:v>10.441136606012392</c:v>
                </c:pt>
                <c:pt idx="628">
                  <c:v>10.441136606012904</c:v>
                </c:pt>
                <c:pt idx="629">
                  <c:v>10.44113660601279</c:v>
                </c:pt>
                <c:pt idx="630">
                  <c:v>10.441136606012847</c:v>
                </c:pt>
                <c:pt idx="631">
                  <c:v>10.441129606012865</c:v>
                </c:pt>
                <c:pt idx="632">
                  <c:v>10.441036606012474</c:v>
                </c:pt>
                <c:pt idx="633">
                  <c:v>10.441036606012474</c:v>
                </c:pt>
                <c:pt idx="634">
                  <c:v>10.441018006012555</c:v>
                </c:pt>
                <c:pt idx="635">
                  <c:v>10.4410335447878</c:v>
                </c:pt>
                <c:pt idx="636">
                  <c:v>10.444000506013268</c:v>
                </c:pt>
                <c:pt idx="637">
                  <c:v>10.444716606013301</c:v>
                </c:pt>
                <c:pt idx="638">
                  <c:v>10.444716606013301</c:v>
                </c:pt>
                <c:pt idx="639">
                  <c:v>10.444683006012283</c:v>
                </c:pt>
                <c:pt idx="640">
                  <c:v>10.445690500749052</c:v>
                </c:pt>
                <c:pt idx="641">
                  <c:v>10.447654206013013</c:v>
                </c:pt>
                <c:pt idx="642">
                  <c:v>10.451197206012196</c:v>
                </c:pt>
                <c:pt idx="643">
                  <c:v>10.453016606012127</c:v>
                </c:pt>
                <c:pt idx="644">
                  <c:v>10.455843806012368</c:v>
                </c:pt>
                <c:pt idx="645">
                  <c:v>10.458704106012433</c:v>
                </c:pt>
                <c:pt idx="646">
                  <c:v>10.459588340705992</c:v>
                </c:pt>
                <c:pt idx="647">
                  <c:v>10.463230006012182</c:v>
                </c:pt>
                <c:pt idx="648">
                  <c:v>10.466345206011866</c:v>
                </c:pt>
                <c:pt idx="649">
                  <c:v>10.466434806011947</c:v>
                </c:pt>
                <c:pt idx="650">
                  <c:v>10.466381206012173</c:v>
                </c:pt>
                <c:pt idx="651">
                  <c:v>10.466749667236925</c:v>
                </c:pt>
                <c:pt idx="652">
                  <c:v>10.46827260601215</c:v>
                </c:pt>
                <c:pt idx="653">
                  <c:v>10.468276606012196</c:v>
                </c:pt>
                <c:pt idx="654">
                  <c:v>10.468276606012196</c:v>
                </c:pt>
                <c:pt idx="655">
                  <c:v>10.468543106012262</c:v>
                </c:pt>
                <c:pt idx="656">
                  <c:v>10.474877728461152</c:v>
                </c:pt>
                <c:pt idx="657">
                  <c:v>10.475801906011796</c:v>
                </c:pt>
                <c:pt idx="658">
                  <c:v>10.475860806012534</c:v>
                </c:pt>
                <c:pt idx="659">
                  <c:v>10.475876606012733</c:v>
                </c:pt>
                <c:pt idx="660">
                  <c:v>10.475876606012733</c:v>
                </c:pt>
                <c:pt idx="661">
                  <c:v>10.475876606012733</c:v>
                </c:pt>
                <c:pt idx="662">
                  <c:v>10.475876606012733</c:v>
                </c:pt>
                <c:pt idx="663">
                  <c:v>10.475932406012603</c:v>
                </c:pt>
                <c:pt idx="664">
                  <c:v>10.479522606012338</c:v>
                </c:pt>
                <c:pt idx="665">
                  <c:v>10.479691806011729</c:v>
                </c:pt>
                <c:pt idx="666">
                  <c:v>10.479696606011785</c:v>
                </c:pt>
                <c:pt idx="667">
                  <c:v>10.479696606011728</c:v>
                </c:pt>
                <c:pt idx="668">
                  <c:v>10.479696606011728</c:v>
                </c:pt>
                <c:pt idx="669">
                  <c:v>10.479696606011728</c:v>
                </c:pt>
                <c:pt idx="670">
                  <c:v>10.479703806012495</c:v>
                </c:pt>
                <c:pt idx="671">
                  <c:v>10.479736606012594</c:v>
                </c:pt>
                <c:pt idx="672">
                  <c:v>10.479736606012708</c:v>
                </c:pt>
                <c:pt idx="673">
                  <c:v>10.479736606012708</c:v>
                </c:pt>
                <c:pt idx="674">
                  <c:v>10.479736606012708</c:v>
                </c:pt>
                <c:pt idx="675">
                  <c:v>10.479736606012708</c:v>
                </c:pt>
                <c:pt idx="676">
                  <c:v>10.479736606012708</c:v>
                </c:pt>
                <c:pt idx="677">
                  <c:v>10.479736606012764</c:v>
                </c:pt>
                <c:pt idx="678">
                  <c:v>10.479736606012708</c:v>
                </c:pt>
                <c:pt idx="679">
                  <c:v>10.479736606012708</c:v>
                </c:pt>
                <c:pt idx="680">
                  <c:v>10.479736606012708</c:v>
                </c:pt>
                <c:pt idx="681">
                  <c:v>10.479736606012708</c:v>
                </c:pt>
                <c:pt idx="682">
                  <c:v>10.479736606012764</c:v>
                </c:pt>
                <c:pt idx="683">
                  <c:v>10.479736606012708</c:v>
                </c:pt>
                <c:pt idx="684">
                  <c:v>10.479736606012651</c:v>
                </c:pt>
                <c:pt idx="685">
                  <c:v>10.479759939345698</c:v>
                </c:pt>
                <c:pt idx="686">
                  <c:v>10.478978506012382</c:v>
                </c:pt>
                <c:pt idx="687">
                  <c:v>10.477092206012813</c:v>
                </c:pt>
                <c:pt idx="688">
                  <c:v>10.466861963155637</c:v>
                </c:pt>
                <c:pt idx="689">
                  <c:v>10.461694706012409</c:v>
                </c:pt>
                <c:pt idx="690">
                  <c:v>10.45918660601258</c:v>
                </c:pt>
                <c:pt idx="691">
                  <c:v>10.458109306012503</c:v>
                </c:pt>
                <c:pt idx="692">
                  <c:v>10.457311893368697</c:v>
                </c:pt>
                <c:pt idx="693">
                  <c:v>10.457298510774606</c:v>
                </c:pt>
                <c:pt idx="694">
                  <c:v>10.457331501845673</c:v>
                </c:pt>
                <c:pt idx="695">
                  <c:v>10.457422606011917</c:v>
                </c:pt>
                <c:pt idx="696">
                  <c:v>10.459158006011663</c:v>
                </c:pt>
                <c:pt idx="697">
                  <c:v>10.459396606011765</c:v>
                </c:pt>
                <c:pt idx="698">
                  <c:v>10.459385206012044</c:v>
                </c:pt>
                <c:pt idx="699">
                  <c:v>10.459336606012315</c:v>
                </c:pt>
                <c:pt idx="700">
                  <c:v>10.45937140601167</c:v>
                </c:pt>
                <c:pt idx="701">
                  <c:v>10.459396606011765</c:v>
                </c:pt>
                <c:pt idx="702">
                  <c:v>10.459396606011765</c:v>
                </c:pt>
                <c:pt idx="703">
                  <c:v>10.459396606011765</c:v>
                </c:pt>
                <c:pt idx="704">
                  <c:v>10.459459076600481</c:v>
                </c:pt>
                <c:pt idx="705">
                  <c:v>10.461422906011663</c:v>
                </c:pt>
                <c:pt idx="706">
                  <c:v>10.464756406012228</c:v>
                </c:pt>
                <c:pt idx="707">
                  <c:v>10.465302206012112</c:v>
                </c:pt>
                <c:pt idx="708">
                  <c:v>10.468604606012732</c:v>
                </c:pt>
                <c:pt idx="709">
                  <c:v>10.468676606012664</c:v>
                </c:pt>
                <c:pt idx="710">
                  <c:v>10.468695506012764</c:v>
                </c:pt>
                <c:pt idx="711">
                  <c:v>10.468796606012589</c:v>
                </c:pt>
                <c:pt idx="712">
                  <c:v>10.468796606012589</c:v>
                </c:pt>
                <c:pt idx="713">
                  <c:v>10.468796606012589</c:v>
                </c:pt>
                <c:pt idx="714">
                  <c:v>10.468796606012646</c:v>
                </c:pt>
                <c:pt idx="715">
                  <c:v>10.470476006012646</c:v>
                </c:pt>
                <c:pt idx="716">
                  <c:v>10.47240410601286</c:v>
                </c:pt>
                <c:pt idx="717">
                  <c:v>10.472676606012854</c:v>
                </c:pt>
                <c:pt idx="718">
                  <c:v>10.472676606012854</c:v>
                </c:pt>
                <c:pt idx="719">
                  <c:v>10.472676606012854</c:v>
                </c:pt>
                <c:pt idx="720">
                  <c:v>10.472661006012757</c:v>
                </c:pt>
                <c:pt idx="721">
                  <c:v>10.472637006012135</c:v>
                </c:pt>
                <c:pt idx="722">
                  <c:v>10.472616606012267</c:v>
                </c:pt>
                <c:pt idx="723">
                  <c:v>10.472616606012267</c:v>
                </c:pt>
                <c:pt idx="724">
                  <c:v>10.472667422339399</c:v>
                </c:pt>
                <c:pt idx="725">
                  <c:v>10.46965500601199</c:v>
                </c:pt>
                <c:pt idx="726">
                  <c:v>10.46715280601309</c:v>
                </c:pt>
                <c:pt idx="727">
                  <c:v>10.465630706012078</c:v>
                </c:pt>
                <c:pt idx="728">
                  <c:v>10.465136606012052</c:v>
                </c:pt>
                <c:pt idx="729">
                  <c:v>10.465136606011995</c:v>
                </c:pt>
                <c:pt idx="730">
                  <c:v>10.464783206011887</c:v>
                </c:pt>
                <c:pt idx="731">
                  <c:v>10.463276606011803</c:v>
                </c:pt>
                <c:pt idx="732">
                  <c:v>10.463262206012089</c:v>
                </c:pt>
                <c:pt idx="733">
                  <c:v>10.46174840601266</c:v>
                </c:pt>
                <c:pt idx="734">
                  <c:v>10.457020317353013</c:v>
                </c:pt>
                <c:pt idx="735">
                  <c:v>10.448910406012672</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10.431949206012931</c:v>
                </c:pt>
                <c:pt idx="759">
                  <c:v>10.431984856011709</c:v>
                </c:pt>
                <c:pt idx="760">
                  <c:v>10.432036606011664</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10.426466606012937</c:v>
                </c:pt>
                <c:pt idx="770">
                  <c:v>10.42646660601288</c:v>
                </c:pt>
                <c:pt idx="771">
                  <c:v>10.426466606012937</c:v>
                </c:pt>
                <c:pt idx="772">
                  <c:v>10.426466606012937</c:v>
                </c:pt>
                <c:pt idx="773">
                  <c:v>10.426466606012937</c:v>
                </c:pt>
                <c:pt idx="774">
                  <c:v>10.423209506012157</c:v>
                </c:pt>
                <c:pt idx="775">
                  <c:v>10.422776606011965</c:v>
                </c:pt>
                <c:pt idx="776">
                  <c:v>10.422776606012079</c:v>
                </c:pt>
                <c:pt idx="777">
                  <c:v>10.422747806012595</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10.421036606012208</c:v>
                </c:pt>
                <c:pt idx="786">
                  <c:v>10.421036606012322</c:v>
                </c:pt>
                <c:pt idx="787">
                  <c:v>10.421012006012702</c:v>
                </c:pt>
                <c:pt idx="788">
                  <c:v>10.421006606012796</c:v>
                </c:pt>
                <c:pt idx="789">
                  <c:v>10.421006606012796</c:v>
                </c:pt>
                <c:pt idx="790">
                  <c:v>10.421006906012806</c:v>
                </c:pt>
                <c:pt idx="791">
                  <c:v>10.421064157032461</c:v>
                </c:pt>
                <c:pt idx="792">
                  <c:v>10.421066606012076</c:v>
                </c:pt>
                <c:pt idx="793">
                  <c:v>10.421066606012076</c:v>
                </c:pt>
                <c:pt idx="794">
                  <c:v>10.421042306012296</c:v>
                </c:pt>
                <c:pt idx="795">
                  <c:v>10.417235006012746</c:v>
                </c:pt>
                <c:pt idx="796">
                  <c:v>10.411651906012494</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10.411689806012603</c:v>
                </c:pt>
                <c:pt idx="806">
                  <c:v>10.411746606013097</c:v>
                </c:pt>
                <c:pt idx="807">
                  <c:v>10.41174260601305</c:v>
                </c:pt>
                <c:pt idx="808">
                  <c:v>10.411796606012516</c:v>
                </c:pt>
                <c:pt idx="809">
                  <c:v>10.411796606012459</c:v>
                </c:pt>
                <c:pt idx="810">
                  <c:v>10.411823606012049</c:v>
                </c:pt>
                <c:pt idx="811">
                  <c:v>10.411762406012897</c:v>
                </c:pt>
                <c:pt idx="812">
                  <c:v>10.411756606012844</c:v>
                </c:pt>
                <c:pt idx="813">
                  <c:v>10.410306197848811</c:v>
                </c:pt>
                <c:pt idx="814">
                  <c:v>10.409880706012146</c:v>
                </c:pt>
                <c:pt idx="815">
                  <c:v>10.409986606011969</c:v>
                </c:pt>
                <c:pt idx="816">
                  <c:v>10.409986606011969</c:v>
                </c:pt>
                <c:pt idx="817">
                  <c:v>10.409986606011969</c:v>
                </c:pt>
                <c:pt idx="818">
                  <c:v>10.409983506011898</c:v>
                </c:pt>
                <c:pt idx="819">
                  <c:v>10.410043203950934</c:v>
                </c:pt>
                <c:pt idx="820">
                  <c:v>10.410067406012573</c:v>
                </c:pt>
                <c:pt idx="821">
                  <c:v>10.410090206012299</c:v>
                </c:pt>
                <c:pt idx="822">
                  <c:v>10.409247606012926</c:v>
                </c:pt>
                <c:pt idx="823">
                  <c:v>10.406342006012395</c:v>
                </c:pt>
                <c:pt idx="824">
                  <c:v>10.406351006012315</c:v>
                </c:pt>
                <c:pt idx="825">
                  <c:v>10.406414956528195</c:v>
                </c:pt>
                <c:pt idx="826">
                  <c:v>10.406436606012747</c:v>
                </c:pt>
                <c:pt idx="827">
                  <c:v>10.406436606012747</c:v>
                </c:pt>
                <c:pt idx="828">
                  <c:v>10.406436606012747</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10.397134939345406</c:v>
                </c:pt>
                <c:pt idx="837">
                  <c:v>10.393200206011628</c:v>
                </c:pt>
                <c:pt idx="838">
                  <c:v>10.391674606012444</c:v>
                </c:pt>
                <c:pt idx="839">
                  <c:v>10.383461806012306</c:v>
                </c:pt>
                <c:pt idx="840">
                  <c:v>10.383308006012172</c:v>
                </c:pt>
                <c:pt idx="841">
                  <c:v>10.383894745547323</c:v>
                </c:pt>
                <c:pt idx="842">
                  <c:v>10.385916606011861</c:v>
                </c:pt>
                <c:pt idx="843">
                  <c:v>10.385944506012109</c:v>
                </c:pt>
                <c:pt idx="844">
                  <c:v>10.386024606012498</c:v>
                </c:pt>
                <c:pt idx="845">
                  <c:v>10.386074306011736</c:v>
                </c:pt>
                <c:pt idx="846">
                  <c:v>10.386122106012365</c:v>
                </c:pt>
                <c:pt idx="847">
                  <c:v>10.386156606012733</c:v>
                </c:pt>
                <c:pt idx="848">
                  <c:v>10.386156606012619</c:v>
                </c:pt>
                <c:pt idx="849">
                  <c:v>10.386156606012619</c:v>
                </c:pt>
                <c:pt idx="850">
                  <c:v>10.386156606012619</c:v>
                </c:pt>
                <c:pt idx="851">
                  <c:v>10.386156606012619</c:v>
                </c:pt>
                <c:pt idx="852">
                  <c:v>10.386138606012153</c:v>
                </c:pt>
                <c:pt idx="853">
                  <c:v>10.385293646829055</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10.38427640601283</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10.383186906012625</c:v>
                </c:pt>
                <c:pt idx="871">
                  <c:v>10.382436606012405</c:v>
                </c:pt>
                <c:pt idx="872">
                  <c:v>10.382436606012405</c:v>
                </c:pt>
                <c:pt idx="873">
                  <c:v>10.382436606012405</c:v>
                </c:pt>
                <c:pt idx="874">
                  <c:v>10.382436606012348</c:v>
                </c:pt>
                <c:pt idx="875">
                  <c:v>10.382436606012291</c:v>
                </c:pt>
                <c:pt idx="876">
                  <c:v>10.382437206012312</c:v>
                </c:pt>
                <c:pt idx="877">
                  <c:v>10.382466606012159</c:v>
                </c:pt>
                <c:pt idx="878">
                  <c:v>10.382466606012159</c:v>
                </c:pt>
                <c:pt idx="879">
                  <c:v>10.382448306011966</c:v>
                </c:pt>
                <c:pt idx="880">
                  <c:v>10.382466606012329</c:v>
                </c:pt>
                <c:pt idx="881">
                  <c:v>10.382466606012159</c:v>
                </c:pt>
                <c:pt idx="882">
                  <c:v>10.382416506012717</c:v>
                </c:pt>
                <c:pt idx="883">
                  <c:v>10.387373006012822</c:v>
                </c:pt>
                <c:pt idx="884">
                  <c:v>10.410864106012198</c:v>
                </c:pt>
                <c:pt idx="885">
                  <c:v>10.44040510601242</c:v>
                </c:pt>
                <c:pt idx="886">
                  <c:v>10.455234356012411</c:v>
                </c:pt>
                <c:pt idx="887">
                  <c:v>10.469716606012199</c:v>
                </c:pt>
                <c:pt idx="888">
                  <c:v>10.469716606012199</c:v>
                </c:pt>
                <c:pt idx="889">
                  <c:v>10.473685606012069</c:v>
                </c:pt>
                <c:pt idx="890">
                  <c:v>10.479836606011943</c:v>
                </c:pt>
                <c:pt idx="891">
                  <c:v>10.479801039002112</c:v>
                </c:pt>
                <c:pt idx="892">
                  <c:v>10.479810006011817</c:v>
                </c:pt>
                <c:pt idx="893">
                  <c:v>10.479816606011823</c:v>
                </c:pt>
                <c:pt idx="894">
                  <c:v>10.479802206011939</c:v>
                </c:pt>
                <c:pt idx="895">
                  <c:v>10.479736606012708</c:v>
                </c:pt>
                <c:pt idx="896">
                  <c:v>10.479736606012764</c:v>
                </c:pt>
                <c:pt idx="897">
                  <c:v>10.479736606012708</c:v>
                </c:pt>
                <c:pt idx="898">
                  <c:v>10.479736606012708</c:v>
                </c:pt>
                <c:pt idx="899">
                  <c:v>10.480559506012312</c:v>
                </c:pt>
                <c:pt idx="900">
                  <c:v>10.48823540601235</c:v>
                </c:pt>
                <c:pt idx="901">
                  <c:v>10.494156606012737</c:v>
                </c:pt>
                <c:pt idx="902">
                  <c:v>10.494156606012851</c:v>
                </c:pt>
                <c:pt idx="903">
                  <c:v>10.494156606012737</c:v>
                </c:pt>
                <c:pt idx="904">
                  <c:v>10.500298806012054</c:v>
                </c:pt>
                <c:pt idx="905">
                  <c:v>10.500416606012053</c:v>
                </c:pt>
                <c:pt idx="906">
                  <c:v>10.500839006012498</c:v>
                </c:pt>
                <c:pt idx="907">
                  <c:v>10.502336606012776</c:v>
                </c:pt>
                <c:pt idx="908">
                  <c:v>10.502336606013003</c:v>
                </c:pt>
                <c:pt idx="909">
                  <c:v>10.502336606013003</c:v>
                </c:pt>
                <c:pt idx="910">
                  <c:v>10.502336606013003</c:v>
                </c:pt>
                <c:pt idx="911">
                  <c:v>10.502727606012584</c:v>
                </c:pt>
                <c:pt idx="912">
                  <c:v>10.512325706012305</c:v>
                </c:pt>
                <c:pt idx="913">
                  <c:v>10.514356606012157</c:v>
                </c:pt>
                <c:pt idx="914">
                  <c:v>10.518652706012418</c:v>
                </c:pt>
                <c:pt idx="915">
                  <c:v>10.522666606012891</c:v>
                </c:pt>
                <c:pt idx="916">
                  <c:v>10.522666606012891</c:v>
                </c:pt>
                <c:pt idx="917">
                  <c:v>10.522666606012891</c:v>
                </c:pt>
                <c:pt idx="918">
                  <c:v>10.522666606012891</c:v>
                </c:pt>
                <c:pt idx="919">
                  <c:v>10.522666606012891</c:v>
                </c:pt>
                <c:pt idx="920">
                  <c:v>10.522666606012891</c:v>
                </c:pt>
                <c:pt idx="921">
                  <c:v>10.524135006012571</c:v>
                </c:pt>
                <c:pt idx="922">
                  <c:v>10.526416606012688</c:v>
                </c:pt>
                <c:pt idx="923">
                  <c:v>10.526410606012931</c:v>
                </c:pt>
                <c:pt idx="924">
                  <c:v>10.526741760652001</c:v>
                </c:pt>
                <c:pt idx="925">
                  <c:v>10.52903660601244</c:v>
                </c:pt>
                <c:pt idx="926">
                  <c:v>10.52903660601244</c:v>
                </c:pt>
                <c:pt idx="927">
                  <c:v>10.52903660601244</c:v>
                </c:pt>
                <c:pt idx="928">
                  <c:v>10.52903660601244</c:v>
                </c:pt>
                <c:pt idx="929">
                  <c:v>10.529036606012326</c:v>
                </c:pt>
                <c:pt idx="930">
                  <c:v>10.52903660601244</c:v>
                </c:pt>
                <c:pt idx="931">
                  <c:v>10.52903660601244</c:v>
                </c:pt>
                <c:pt idx="932">
                  <c:v>10.52903660601244</c:v>
                </c:pt>
                <c:pt idx="933">
                  <c:v>10.52903660601244</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10.531061863744085</c:v>
                </c:pt>
                <c:pt idx="956">
                  <c:v>10.531348606012287</c:v>
                </c:pt>
                <c:pt idx="957">
                  <c:v>10.532836606011827</c:v>
                </c:pt>
                <c:pt idx="958">
                  <c:v>10.532836606011827</c:v>
                </c:pt>
                <c:pt idx="959">
                  <c:v>10.532836606011827</c:v>
                </c:pt>
                <c:pt idx="960">
                  <c:v>10.532836606011827</c:v>
                </c:pt>
                <c:pt idx="961">
                  <c:v>10.532836606011713</c:v>
                </c:pt>
                <c:pt idx="962">
                  <c:v>10.535295406012054</c:v>
                </c:pt>
                <c:pt idx="963">
                  <c:v>10.536576606011934</c:v>
                </c:pt>
                <c:pt idx="964">
                  <c:v>10.536576606011934</c:v>
                </c:pt>
                <c:pt idx="965">
                  <c:v>10.536576606011934</c:v>
                </c:pt>
                <c:pt idx="966">
                  <c:v>10.537303307043103</c:v>
                </c:pt>
                <c:pt idx="967">
                  <c:v>10.541796606012966</c:v>
                </c:pt>
                <c:pt idx="968">
                  <c:v>10.541796606012966</c:v>
                </c:pt>
                <c:pt idx="969">
                  <c:v>10.541796606012966</c:v>
                </c:pt>
                <c:pt idx="970">
                  <c:v>10.541796606012966</c:v>
                </c:pt>
                <c:pt idx="971">
                  <c:v>10.541796606012909</c:v>
                </c:pt>
                <c:pt idx="972">
                  <c:v>10.541796606012852</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10.547489806012337</c:v>
                </c:pt>
                <c:pt idx="986">
                  <c:v>10.547471006012259</c:v>
                </c:pt>
                <c:pt idx="987">
                  <c:v>10.547476606012324</c:v>
                </c:pt>
                <c:pt idx="988">
                  <c:v>10.547476606012211</c:v>
                </c:pt>
                <c:pt idx="989">
                  <c:v>10.547476606012324</c:v>
                </c:pt>
                <c:pt idx="990">
                  <c:v>10.547476606012324</c:v>
                </c:pt>
                <c:pt idx="991">
                  <c:v>10.547476606012324</c:v>
                </c:pt>
                <c:pt idx="992">
                  <c:v>10.547476606012324</c:v>
                </c:pt>
                <c:pt idx="993">
                  <c:v>10.547476606012154</c:v>
                </c:pt>
                <c:pt idx="994">
                  <c:v>10.547476606012324</c:v>
                </c:pt>
                <c:pt idx="995">
                  <c:v>10.547476606012324</c:v>
                </c:pt>
                <c:pt idx="996">
                  <c:v>10.547462206012383</c:v>
                </c:pt>
                <c:pt idx="997">
                  <c:v>10.547484706013293</c:v>
                </c:pt>
                <c:pt idx="998">
                  <c:v>10.547536606013139</c:v>
                </c:pt>
                <c:pt idx="999">
                  <c:v>10.547536606013367</c:v>
                </c:pt>
                <c:pt idx="1000">
                  <c:v>10.547536606013367</c:v>
                </c:pt>
                <c:pt idx="1001">
                  <c:v>10.547536606013367</c:v>
                </c:pt>
                <c:pt idx="1002">
                  <c:v>10.546946806012798</c:v>
                </c:pt>
                <c:pt idx="1003">
                  <c:v>10.545676606012947</c:v>
                </c:pt>
                <c:pt idx="1004">
                  <c:v>10.54567660601306</c:v>
                </c:pt>
                <c:pt idx="1005">
                  <c:v>10.545676606012947</c:v>
                </c:pt>
                <c:pt idx="1006">
                  <c:v>10.545676606012947</c:v>
                </c:pt>
                <c:pt idx="1007">
                  <c:v>10.545676606012947</c:v>
                </c:pt>
                <c:pt idx="1008">
                  <c:v>10.545676606012947</c:v>
                </c:pt>
                <c:pt idx="1009">
                  <c:v>10.545635781270462</c:v>
                </c:pt>
                <c:pt idx="1010">
                  <c:v>10.545536606012959</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10.545636606012025</c:v>
                </c:pt>
                <c:pt idx="1022">
                  <c:v>10.545636606012025</c:v>
                </c:pt>
                <c:pt idx="1023">
                  <c:v>10.545636606012025</c:v>
                </c:pt>
                <c:pt idx="1024">
                  <c:v>10.545636606012025</c:v>
                </c:pt>
                <c:pt idx="1025">
                  <c:v>10.545636606012195</c:v>
                </c:pt>
                <c:pt idx="1026">
                  <c:v>10.545636606012025</c:v>
                </c:pt>
                <c:pt idx="1027">
                  <c:v>10.545636606012025</c:v>
                </c:pt>
                <c:pt idx="1028">
                  <c:v>10.545636606012025</c:v>
                </c:pt>
                <c:pt idx="1029">
                  <c:v>10.545636606012025</c:v>
                </c:pt>
                <c:pt idx="1030">
                  <c:v>10.545636606012195</c:v>
                </c:pt>
                <c:pt idx="1031">
                  <c:v>10.545636606012025</c:v>
                </c:pt>
                <c:pt idx="1032">
                  <c:v>10.545630906012278</c:v>
                </c:pt>
                <c:pt idx="1033">
                  <c:v>10.545537306012946</c:v>
                </c:pt>
                <c:pt idx="1034">
                  <c:v>10.545536606012959</c:v>
                </c:pt>
                <c:pt idx="1035">
                  <c:v>10.545536606012959</c:v>
                </c:pt>
                <c:pt idx="1036">
                  <c:v>10.545536606012959</c:v>
                </c:pt>
                <c:pt idx="1037">
                  <c:v>10.545591506011831</c:v>
                </c:pt>
                <c:pt idx="1038">
                  <c:v>10.545636606012025</c:v>
                </c:pt>
                <c:pt idx="1039">
                  <c:v>10.545636606012025</c:v>
                </c:pt>
                <c:pt idx="1040">
                  <c:v>10.545636606012025</c:v>
                </c:pt>
                <c:pt idx="1041">
                  <c:v>10.545636606012138</c:v>
                </c:pt>
                <c:pt idx="1042">
                  <c:v>10.545636606012025</c:v>
                </c:pt>
                <c:pt idx="1043">
                  <c:v>10.545636606012025</c:v>
                </c:pt>
                <c:pt idx="1044">
                  <c:v>10.545636606012025</c:v>
                </c:pt>
                <c:pt idx="1045">
                  <c:v>10.545636606012025</c:v>
                </c:pt>
                <c:pt idx="1046">
                  <c:v>10.545636606012195</c:v>
                </c:pt>
                <c:pt idx="1047">
                  <c:v>10.545636606012025</c:v>
                </c:pt>
                <c:pt idx="1048">
                  <c:v>10.541157606012362</c:v>
                </c:pt>
                <c:pt idx="1049">
                  <c:v>10.538536606012556</c:v>
                </c:pt>
                <c:pt idx="1050">
                  <c:v>10.538536606012556</c:v>
                </c:pt>
                <c:pt idx="1051">
                  <c:v>10.538536606012443</c:v>
                </c:pt>
                <c:pt idx="1052">
                  <c:v>10.524787006012232</c:v>
                </c:pt>
                <c:pt idx="1053">
                  <c:v>10.516680506012065</c:v>
                </c:pt>
                <c:pt idx="1054">
                  <c:v>10.516676606011984</c:v>
                </c:pt>
                <c:pt idx="1055">
                  <c:v>10.516642406012593</c:v>
                </c:pt>
                <c:pt idx="1056">
                  <c:v>10.515385368899061</c:v>
                </c:pt>
                <c:pt idx="1057">
                  <c:v>10.514056606012517</c:v>
                </c:pt>
                <c:pt idx="1058">
                  <c:v>10.514056606012517</c:v>
                </c:pt>
                <c:pt idx="1059">
                  <c:v>10.514056606012517</c:v>
                </c:pt>
                <c:pt idx="1060">
                  <c:v>10.514056606012517</c:v>
                </c:pt>
                <c:pt idx="1061">
                  <c:v>10.514056606012403</c:v>
                </c:pt>
                <c:pt idx="1062">
                  <c:v>10.514057806012218</c:v>
                </c:pt>
                <c:pt idx="1063">
                  <c:v>10.513962406012254</c:v>
                </c:pt>
                <c:pt idx="1064">
                  <c:v>10.513906606012327</c:v>
                </c:pt>
                <c:pt idx="1065">
                  <c:v>10.513906606012327</c:v>
                </c:pt>
                <c:pt idx="1066">
                  <c:v>10.513906606012441</c:v>
                </c:pt>
                <c:pt idx="1067">
                  <c:v>10.513906606012327</c:v>
                </c:pt>
                <c:pt idx="1068">
                  <c:v>10.500476206012664</c:v>
                </c:pt>
                <c:pt idx="1069">
                  <c:v>10.494736606012637</c:v>
                </c:pt>
                <c:pt idx="1070">
                  <c:v>10.494720106013077</c:v>
                </c:pt>
                <c:pt idx="1071">
                  <c:v>10.49470660601294</c:v>
                </c:pt>
                <c:pt idx="1072">
                  <c:v>10.49470660601294</c:v>
                </c:pt>
                <c:pt idx="1073">
                  <c:v>10.494666006011997</c:v>
                </c:pt>
                <c:pt idx="1074">
                  <c:v>10.494636606012037</c:v>
                </c:pt>
                <c:pt idx="1075">
                  <c:v>10.494636606012037</c:v>
                </c:pt>
                <c:pt idx="1076">
                  <c:v>10.494636606012037</c:v>
                </c:pt>
                <c:pt idx="1077">
                  <c:v>10.494636606012037</c:v>
                </c:pt>
                <c:pt idx="1078">
                  <c:v>10.494636606012037</c:v>
                </c:pt>
                <c:pt idx="1079">
                  <c:v>10.494636606012037</c:v>
                </c:pt>
                <c:pt idx="1080">
                  <c:v>10.494634406012111</c:v>
                </c:pt>
                <c:pt idx="1081">
                  <c:v>10.494616606012372</c:v>
                </c:pt>
                <c:pt idx="1082">
                  <c:v>10.494613206012232</c:v>
                </c:pt>
                <c:pt idx="1083">
                  <c:v>10.490860006013193</c:v>
                </c:pt>
                <c:pt idx="1084">
                  <c:v>10.489216606013102</c:v>
                </c:pt>
                <c:pt idx="1085">
                  <c:v>10.489216606013102</c:v>
                </c:pt>
                <c:pt idx="1086">
                  <c:v>10.489208806012712</c:v>
                </c:pt>
                <c:pt idx="1087">
                  <c:v>10.489239418512469</c:v>
                </c:pt>
                <c:pt idx="1088">
                  <c:v>10.489276606012439</c:v>
                </c:pt>
                <c:pt idx="1089">
                  <c:v>10.489276606012439</c:v>
                </c:pt>
                <c:pt idx="1090">
                  <c:v>10.489276606012439</c:v>
                </c:pt>
                <c:pt idx="1091">
                  <c:v>10.489276606012552</c:v>
                </c:pt>
                <c:pt idx="1092">
                  <c:v>10.489276606012552</c:v>
                </c:pt>
                <c:pt idx="1093">
                  <c:v>10.489260606012877</c:v>
                </c:pt>
                <c:pt idx="1094">
                  <c:v>10.489236606012824</c:v>
                </c:pt>
                <c:pt idx="1095">
                  <c:v>10.489236606012824</c:v>
                </c:pt>
                <c:pt idx="1096">
                  <c:v>10.489236606012881</c:v>
                </c:pt>
                <c:pt idx="1097">
                  <c:v>10.489236606012824</c:v>
                </c:pt>
                <c:pt idx="1098">
                  <c:v>10.489236606012824</c:v>
                </c:pt>
                <c:pt idx="1099">
                  <c:v>10.489287806011887</c:v>
                </c:pt>
                <c:pt idx="1100">
                  <c:v>10.489336606011946</c:v>
                </c:pt>
                <c:pt idx="1101">
                  <c:v>10.489336606011946</c:v>
                </c:pt>
                <c:pt idx="1102">
                  <c:v>10.489336606011889</c:v>
                </c:pt>
                <c:pt idx="1103">
                  <c:v>10.489336606011946</c:v>
                </c:pt>
                <c:pt idx="1104">
                  <c:v>10.489052506012072</c:v>
                </c:pt>
                <c:pt idx="1105">
                  <c:v>10.487626906012864</c:v>
                </c:pt>
                <c:pt idx="1106">
                  <c:v>10.487656606012777</c:v>
                </c:pt>
                <c:pt idx="1107">
                  <c:v>10.487656606012777</c:v>
                </c:pt>
                <c:pt idx="1108">
                  <c:v>10.487656606012777</c:v>
                </c:pt>
                <c:pt idx="1109">
                  <c:v>10.487483806012634</c:v>
                </c:pt>
                <c:pt idx="1110">
                  <c:v>10.485754006011874</c:v>
                </c:pt>
                <c:pt idx="1111">
                  <c:v>10.485781050456822</c:v>
                </c:pt>
                <c:pt idx="1112">
                  <c:v>10.482561503971638</c:v>
                </c:pt>
                <c:pt idx="1113">
                  <c:v>10.482106606012067</c:v>
                </c:pt>
                <c:pt idx="1114">
                  <c:v>10.482133306012557</c:v>
                </c:pt>
                <c:pt idx="1115">
                  <c:v>10.482215006012567</c:v>
                </c:pt>
                <c:pt idx="1116">
                  <c:v>10.482906906012559</c:v>
                </c:pt>
                <c:pt idx="1117">
                  <c:v>10.48776804931164</c:v>
                </c:pt>
                <c:pt idx="1118">
                  <c:v>10.487806606012683</c:v>
                </c:pt>
                <c:pt idx="1119">
                  <c:v>10.487806606012683</c:v>
                </c:pt>
                <c:pt idx="1120">
                  <c:v>10.487801806012172</c:v>
                </c:pt>
                <c:pt idx="1121">
                  <c:v>10.491084750342011</c:v>
                </c:pt>
                <c:pt idx="1122">
                  <c:v>10.493486606012098</c:v>
                </c:pt>
                <c:pt idx="1123">
                  <c:v>10.493486606012098</c:v>
                </c:pt>
                <c:pt idx="1124">
                  <c:v>10.493486606012098</c:v>
                </c:pt>
                <c:pt idx="1125">
                  <c:v>10.493486606012098</c:v>
                </c:pt>
                <c:pt idx="1126">
                  <c:v>10.493486606012041</c:v>
                </c:pt>
                <c:pt idx="1127">
                  <c:v>10.493486606012098</c:v>
                </c:pt>
                <c:pt idx="1128">
                  <c:v>10.493477006012213</c:v>
                </c:pt>
                <c:pt idx="1129">
                  <c:v>10.493890606012442</c:v>
                </c:pt>
                <c:pt idx="1130">
                  <c:v>10.496206606012223</c:v>
                </c:pt>
                <c:pt idx="1131">
                  <c:v>10.496206606012223</c:v>
                </c:pt>
                <c:pt idx="1132">
                  <c:v>10.496206606012223</c:v>
                </c:pt>
                <c:pt idx="1133">
                  <c:v>10.496206606012223</c:v>
                </c:pt>
                <c:pt idx="1134">
                  <c:v>10.496206606012223</c:v>
                </c:pt>
                <c:pt idx="1135">
                  <c:v>10.50497890601271</c:v>
                </c:pt>
                <c:pt idx="1136">
                  <c:v>10.505536606012768</c:v>
                </c:pt>
                <c:pt idx="1137">
                  <c:v>10.505536606012711</c:v>
                </c:pt>
                <c:pt idx="1138">
                  <c:v>10.505536606012711</c:v>
                </c:pt>
                <c:pt idx="1139">
                  <c:v>10.505536606012711</c:v>
                </c:pt>
                <c:pt idx="1140">
                  <c:v>10.505544939345853</c:v>
                </c:pt>
                <c:pt idx="1141">
                  <c:v>10.505665306013057</c:v>
                </c:pt>
                <c:pt idx="1142">
                  <c:v>10.505640506013108</c:v>
                </c:pt>
                <c:pt idx="1143">
                  <c:v>10.505636606013027</c:v>
                </c:pt>
                <c:pt idx="1144">
                  <c:v>10.505636606013027</c:v>
                </c:pt>
                <c:pt idx="1145">
                  <c:v>10.505636606013141</c:v>
                </c:pt>
                <c:pt idx="1146">
                  <c:v>10.505636606013027</c:v>
                </c:pt>
                <c:pt idx="1147">
                  <c:v>10.505671406012326</c:v>
                </c:pt>
                <c:pt idx="1148">
                  <c:v>10.505721106012246</c:v>
                </c:pt>
                <c:pt idx="1149">
                  <c:v>10.505853106011969</c:v>
                </c:pt>
                <c:pt idx="1150">
                  <c:v>10.502408358589165</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10.49147580601182</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10.48951660601297</c:v>
                </c:pt>
                <c:pt idx="1190">
                  <c:v>10.489516606012856</c:v>
                </c:pt>
                <c:pt idx="1191">
                  <c:v>10.489516606012856</c:v>
                </c:pt>
                <c:pt idx="1192">
                  <c:v>10.489450206012251</c:v>
                </c:pt>
                <c:pt idx="1193">
                  <c:v>10.489436606012262</c:v>
                </c:pt>
                <c:pt idx="1194">
                  <c:v>10.48939056434547</c:v>
                </c:pt>
                <c:pt idx="1195">
                  <c:v>10.489336606011946</c:v>
                </c:pt>
                <c:pt idx="1196">
                  <c:v>10.489336606011946</c:v>
                </c:pt>
                <c:pt idx="1197">
                  <c:v>10.489336606011946</c:v>
                </c:pt>
                <c:pt idx="1198">
                  <c:v>10.489336606011946</c:v>
                </c:pt>
                <c:pt idx="1199">
                  <c:v>10.489336606011946</c:v>
                </c:pt>
                <c:pt idx="1200">
                  <c:v>10.489336606011832</c:v>
                </c:pt>
                <c:pt idx="1201">
                  <c:v>10.489336606011946</c:v>
                </c:pt>
                <c:pt idx="1202">
                  <c:v>10.489336606011946</c:v>
                </c:pt>
                <c:pt idx="1203">
                  <c:v>10.489336606011946</c:v>
                </c:pt>
                <c:pt idx="1204">
                  <c:v>10.490510606011995</c:v>
                </c:pt>
                <c:pt idx="1205">
                  <c:v>10.507567231012288</c:v>
                </c:pt>
                <c:pt idx="1206">
                  <c:v>10.513336606012402</c:v>
                </c:pt>
                <c:pt idx="1207">
                  <c:v>10.513336606012402</c:v>
                </c:pt>
                <c:pt idx="1208">
                  <c:v>10.515049406012864</c:v>
                </c:pt>
                <c:pt idx="1209">
                  <c:v>10.528501606012199</c:v>
                </c:pt>
                <c:pt idx="1210">
                  <c:v>10.539697206012036</c:v>
                </c:pt>
                <c:pt idx="1211">
                  <c:v>10.540375524931065</c:v>
                </c:pt>
                <c:pt idx="1212">
                  <c:v>10.544206606011997</c:v>
                </c:pt>
                <c:pt idx="1213">
                  <c:v>10.54648900601201</c:v>
                </c:pt>
                <c:pt idx="1214">
                  <c:v>10.547855306011755</c:v>
                </c:pt>
                <c:pt idx="1215">
                  <c:v>10.550885906012596</c:v>
                </c:pt>
                <c:pt idx="1216">
                  <c:v>10.561235119525477</c:v>
                </c:pt>
                <c:pt idx="1217">
                  <c:v>10.565037606012837</c:v>
                </c:pt>
                <c:pt idx="1218">
                  <c:v>10.56613660601279</c:v>
                </c:pt>
                <c:pt idx="1219">
                  <c:v>10.56613660601279</c:v>
                </c:pt>
                <c:pt idx="1220">
                  <c:v>10.56613660601279</c:v>
                </c:pt>
                <c:pt idx="1221">
                  <c:v>10.566136606012904</c:v>
                </c:pt>
                <c:pt idx="1222">
                  <c:v>10.56613660601279</c:v>
                </c:pt>
                <c:pt idx="1223">
                  <c:v>10.56613660601279</c:v>
                </c:pt>
                <c:pt idx="1224">
                  <c:v>10.566135606012793</c:v>
                </c:pt>
                <c:pt idx="1225">
                  <c:v>10.569820506012505</c:v>
                </c:pt>
                <c:pt idx="1226">
                  <c:v>10.576776106012076</c:v>
                </c:pt>
                <c:pt idx="1227">
                  <c:v>10.578016606012014</c:v>
                </c:pt>
                <c:pt idx="1228">
                  <c:v>10.578016606012127</c:v>
                </c:pt>
                <c:pt idx="1229">
                  <c:v>10.579717206012518</c:v>
                </c:pt>
                <c:pt idx="1230">
                  <c:v>10.591509506012429</c:v>
                </c:pt>
                <c:pt idx="1231">
                  <c:v>10.599256606012844</c:v>
                </c:pt>
                <c:pt idx="1232">
                  <c:v>10.599256606012958</c:v>
                </c:pt>
                <c:pt idx="1233">
                  <c:v>10.599256606012844</c:v>
                </c:pt>
                <c:pt idx="1234">
                  <c:v>10.599256606012844</c:v>
                </c:pt>
                <c:pt idx="1235">
                  <c:v>10.599256606012844</c:v>
                </c:pt>
                <c:pt idx="1236">
                  <c:v>10.599256606012844</c:v>
                </c:pt>
                <c:pt idx="1237">
                  <c:v>10.599256606012844</c:v>
                </c:pt>
                <c:pt idx="1238">
                  <c:v>10.599256606012958</c:v>
                </c:pt>
                <c:pt idx="1239">
                  <c:v>10.599307006012069</c:v>
                </c:pt>
                <c:pt idx="1240">
                  <c:v>10.599332606011856</c:v>
                </c:pt>
                <c:pt idx="1241">
                  <c:v>10.599296606012459</c:v>
                </c:pt>
                <c:pt idx="1242">
                  <c:v>10.599296606012459</c:v>
                </c:pt>
                <c:pt idx="1243">
                  <c:v>10.599296606012629</c:v>
                </c:pt>
                <c:pt idx="1244">
                  <c:v>10.60049720601269</c:v>
                </c:pt>
                <c:pt idx="1245">
                  <c:v>10.603036606012566</c:v>
                </c:pt>
                <c:pt idx="1246">
                  <c:v>10.603036606012566</c:v>
                </c:pt>
                <c:pt idx="1247">
                  <c:v>10.605917206012705</c:v>
                </c:pt>
                <c:pt idx="1248">
                  <c:v>10.608644606012447</c:v>
                </c:pt>
                <c:pt idx="1249">
                  <c:v>10.611264706012847</c:v>
                </c:pt>
                <c:pt idx="1250">
                  <c:v>10.620119606011841</c:v>
                </c:pt>
                <c:pt idx="1251">
                  <c:v>10.629598606011839</c:v>
                </c:pt>
                <c:pt idx="1252">
                  <c:v>10.630906606011834</c:v>
                </c:pt>
                <c:pt idx="1253">
                  <c:v>10.630906606011834</c:v>
                </c:pt>
                <c:pt idx="1254">
                  <c:v>10.63090660601172</c:v>
                </c:pt>
                <c:pt idx="1255">
                  <c:v>10.636510806013192</c:v>
                </c:pt>
                <c:pt idx="1256">
                  <c:v>10.638416606012996</c:v>
                </c:pt>
                <c:pt idx="1257">
                  <c:v>10.638416606012996</c:v>
                </c:pt>
                <c:pt idx="1258">
                  <c:v>10.638416606012996</c:v>
                </c:pt>
                <c:pt idx="1259">
                  <c:v>10.638416606013109</c:v>
                </c:pt>
                <c:pt idx="1260">
                  <c:v>10.638416606012996</c:v>
                </c:pt>
                <c:pt idx="1261">
                  <c:v>10.638416606012996</c:v>
                </c:pt>
                <c:pt idx="1262">
                  <c:v>10.638416606012996</c:v>
                </c:pt>
                <c:pt idx="1263">
                  <c:v>10.638416606012996</c:v>
                </c:pt>
                <c:pt idx="1264">
                  <c:v>10.638641606012882</c:v>
                </c:pt>
                <c:pt idx="1265">
                  <c:v>10.640216606012373</c:v>
                </c:pt>
                <c:pt idx="1266">
                  <c:v>10.641517106012955</c:v>
                </c:pt>
                <c:pt idx="1267">
                  <c:v>10.64211490601231</c:v>
                </c:pt>
                <c:pt idx="1268">
                  <c:v>10.642076606012395</c:v>
                </c:pt>
                <c:pt idx="1269">
                  <c:v>10.642083481012222</c:v>
                </c:pt>
                <c:pt idx="1270">
                  <c:v>10.643775406012324</c:v>
                </c:pt>
                <c:pt idx="1271">
                  <c:v>10.647510606012546</c:v>
                </c:pt>
                <c:pt idx="1272">
                  <c:v>10.647696606012531</c:v>
                </c:pt>
                <c:pt idx="1273">
                  <c:v>10.647696606012531</c:v>
                </c:pt>
                <c:pt idx="1274">
                  <c:v>10.647696606012417</c:v>
                </c:pt>
                <c:pt idx="1275">
                  <c:v>10.647710406012166</c:v>
                </c:pt>
                <c:pt idx="1276">
                  <c:v>10.649260606011538</c:v>
                </c:pt>
                <c:pt idx="1277">
                  <c:v>10.649636606011498</c:v>
                </c:pt>
                <c:pt idx="1278">
                  <c:v>10.649636606011498</c:v>
                </c:pt>
                <c:pt idx="1279">
                  <c:v>10.649636606011498</c:v>
                </c:pt>
                <c:pt idx="1280">
                  <c:v>10.649636606011555</c:v>
                </c:pt>
                <c:pt idx="1281">
                  <c:v>10.649676006012683</c:v>
                </c:pt>
                <c:pt idx="1282">
                  <c:v>10.649677206012896</c:v>
                </c:pt>
                <c:pt idx="1283">
                  <c:v>10.649676606012932</c:v>
                </c:pt>
                <c:pt idx="1284">
                  <c:v>10.649651406012154</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10.64966580601255</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10.649679406012027</c:v>
                </c:pt>
                <c:pt idx="1303">
                  <c:v>10.649732406012063</c:v>
                </c:pt>
                <c:pt idx="1304">
                  <c:v>10.649736606012098</c:v>
                </c:pt>
                <c:pt idx="1305">
                  <c:v>10.649736606012098</c:v>
                </c:pt>
                <c:pt idx="1306">
                  <c:v>10.649736606011984</c:v>
                </c:pt>
                <c:pt idx="1307">
                  <c:v>10.649736606012098</c:v>
                </c:pt>
                <c:pt idx="1308">
                  <c:v>10.649736606012098</c:v>
                </c:pt>
                <c:pt idx="1309">
                  <c:v>10.649736606012098</c:v>
                </c:pt>
                <c:pt idx="1310">
                  <c:v>10.649736606012098</c:v>
                </c:pt>
                <c:pt idx="1311">
                  <c:v>10.649736606012098</c:v>
                </c:pt>
                <c:pt idx="1312">
                  <c:v>10.649736606011984</c:v>
                </c:pt>
                <c:pt idx="1313">
                  <c:v>10.649728206012028</c:v>
                </c:pt>
                <c:pt idx="1314">
                  <c:v>10.649676606012932</c:v>
                </c:pt>
                <c:pt idx="1315">
                  <c:v>10.649676606012932</c:v>
                </c:pt>
                <c:pt idx="1316">
                  <c:v>10.649736306012031</c:v>
                </c:pt>
                <c:pt idx="1317">
                  <c:v>10.64824806434514</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10.642197306013102</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10.640314906012762</c:v>
                </c:pt>
                <c:pt idx="1338">
                  <c:v>10.639606606012833</c:v>
                </c:pt>
                <c:pt idx="1339">
                  <c:v>10.637143906013037</c:v>
                </c:pt>
                <c:pt idx="1340">
                  <c:v>10.635192606012438</c:v>
                </c:pt>
                <c:pt idx="1341">
                  <c:v>10.633896606012073</c:v>
                </c:pt>
                <c:pt idx="1342">
                  <c:v>10.633886406012337</c:v>
                </c:pt>
                <c:pt idx="1343">
                  <c:v>10.633896606012016</c:v>
                </c:pt>
                <c:pt idx="1344">
                  <c:v>10.633896606012073</c:v>
                </c:pt>
                <c:pt idx="1345">
                  <c:v>10.633911006012013</c:v>
                </c:pt>
                <c:pt idx="1346">
                  <c:v>10.63371240601289</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10.621656906012404</c:v>
                </c:pt>
                <c:pt idx="1356">
                  <c:v>10.619512106012181</c:v>
                </c:pt>
                <c:pt idx="1357">
                  <c:v>10.619456306011571</c:v>
                </c:pt>
                <c:pt idx="1358">
                  <c:v>10.617666606011554</c:v>
                </c:pt>
                <c:pt idx="1359">
                  <c:v>10.617604806012778</c:v>
                </c:pt>
                <c:pt idx="1360">
                  <c:v>10.61757660601269</c:v>
                </c:pt>
                <c:pt idx="1361">
                  <c:v>10.61757660601269</c:v>
                </c:pt>
                <c:pt idx="1362">
                  <c:v>10.61757660601269</c:v>
                </c:pt>
                <c:pt idx="1363">
                  <c:v>10.617576606012747</c:v>
                </c:pt>
                <c:pt idx="1364">
                  <c:v>10.617584706012522</c:v>
                </c:pt>
                <c:pt idx="1365">
                  <c:v>10.615715606011705</c:v>
                </c:pt>
                <c:pt idx="1366">
                  <c:v>10.610464506013344</c:v>
                </c:pt>
                <c:pt idx="1367">
                  <c:v>10.609606606013315</c:v>
                </c:pt>
                <c:pt idx="1368">
                  <c:v>10.609605869171176</c:v>
                </c:pt>
                <c:pt idx="1369">
                  <c:v>10.609606606013315</c:v>
                </c:pt>
                <c:pt idx="1370">
                  <c:v>10.609606606013315</c:v>
                </c:pt>
                <c:pt idx="1371">
                  <c:v>10.609606606013315</c:v>
                </c:pt>
                <c:pt idx="1372">
                  <c:v>10.60959190601325</c:v>
                </c:pt>
                <c:pt idx="1373">
                  <c:v>10.609606606013259</c:v>
                </c:pt>
                <c:pt idx="1374">
                  <c:v>10.609606606013315</c:v>
                </c:pt>
                <c:pt idx="1375">
                  <c:v>10.609606606013315</c:v>
                </c:pt>
                <c:pt idx="1376">
                  <c:v>10.609606606013315</c:v>
                </c:pt>
                <c:pt idx="1377">
                  <c:v>10.609606606013315</c:v>
                </c:pt>
                <c:pt idx="1378">
                  <c:v>10.609606606013315</c:v>
                </c:pt>
                <c:pt idx="1379">
                  <c:v>10.609563974433641</c:v>
                </c:pt>
                <c:pt idx="1380">
                  <c:v>10.609516606012747</c:v>
                </c:pt>
                <c:pt idx="1381">
                  <c:v>10.609516606012747</c:v>
                </c:pt>
                <c:pt idx="1382">
                  <c:v>10.609537606012182</c:v>
                </c:pt>
                <c:pt idx="1383">
                  <c:v>10.609576606012027</c:v>
                </c:pt>
                <c:pt idx="1384">
                  <c:v>10.609576606012027</c:v>
                </c:pt>
                <c:pt idx="1385">
                  <c:v>10.609576606012027</c:v>
                </c:pt>
                <c:pt idx="1386">
                  <c:v>10.609576606012027</c:v>
                </c:pt>
                <c:pt idx="1387">
                  <c:v>10.609520206012704</c:v>
                </c:pt>
                <c:pt idx="1388">
                  <c:v>10.609516606012747</c:v>
                </c:pt>
                <c:pt idx="1389">
                  <c:v>10.609394418512764</c:v>
                </c:pt>
                <c:pt idx="1390">
                  <c:v>10.609366606012728</c:v>
                </c:pt>
                <c:pt idx="1391">
                  <c:v>10.609366606012728</c:v>
                </c:pt>
                <c:pt idx="1392">
                  <c:v>10.609366606012728</c:v>
                </c:pt>
                <c:pt idx="1393">
                  <c:v>10.609366606012728</c:v>
                </c:pt>
                <c:pt idx="1394">
                  <c:v>10.609434731011518</c:v>
                </c:pt>
                <c:pt idx="1395">
                  <c:v>10.609456606011705</c:v>
                </c:pt>
                <c:pt idx="1396">
                  <c:v>10.609456606011705</c:v>
                </c:pt>
                <c:pt idx="1397">
                  <c:v>10.609456606011705</c:v>
                </c:pt>
                <c:pt idx="1398">
                  <c:v>10.609456606011705</c:v>
                </c:pt>
                <c:pt idx="1399">
                  <c:v>10.609456606011591</c:v>
                </c:pt>
                <c:pt idx="1400">
                  <c:v>10.609456606011705</c:v>
                </c:pt>
                <c:pt idx="1401">
                  <c:v>10.60943260601239</c:v>
                </c:pt>
                <c:pt idx="1402">
                  <c:v>10.609396606012368</c:v>
                </c:pt>
                <c:pt idx="1403">
                  <c:v>10.609396606012368</c:v>
                </c:pt>
                <c:pt idx="1404">
                  <c:v>10.609396606012254</c:v>
                </c:pt>
                <c:pt idx="1405">
                  <c:v>10.609396606012368</c:v>
                </c:pt>
                <c:pt idx="1406">
                  <c:v>10.609396606012368</c:v>
                </c:pt>
                <c:pt idx="1407">
                  <c:v>10.609396606012368</c:v>
                </c:pt>
                <c:pt idx="1408">
                  <c:v>10.609396606012368</c:v>
                </c:pt>
                <c:pt idx="1409">
                  <c:v>10.609396606012254</c:v>
                </c:pt>
                <c:pt idx="1410">
                  <c:v>10.609403206012203</c:v>
                </c:pt>
                <c:pt idx="1411">
                  <c:v>10.605433206011938</c:v>
                </c:pt>
                <c:pt idx="1412">
                  <c:v>10.603830606012608</c:v>
                </c:pt>
                <c:pt idx="1413">
                  <c:v>10.603866606012915</c:v>
                </c:pt>
                <c:pt idx="1414">
                  <c:v>10.603866606012915</c:v>
                </c:pt>
                <c:pt idx="1415">
                  <c:v>10.603866606012915</c:v>
                </c:pt>
                <c:pt idx="1416">
                  <c:v>10.59418130601297</c:v>
                </c:pt>
                <c:pt idx="1417">
                  <c:v>10.584736606012839</c:v>
                </c:pt>
                <c:pt idx="1418">
                  <c:v>10.584736606012839</c:v>
                </c:pt>
                <c:pt idx="1419">
                  <c:v>10.584736606012896</c:v>
                </c:pt>
                <c:pt idx="1420">
                  <c:v>10.584736606012839</c:v>
                </c:pt>
                <c:pt idx="1421">
                  <c:v>10.584736606012839</c:v>
                </c:pt>
                <c:pt idx="1422">
                  <c:v>10.584719806012416</c:v>
                </c:pt>
                <c:pt idx="1423">
                  <c:v>10.584676606011911</c:v>
                </c:pt>
                <c:pt idx="1424">
                  <c:v>10.584676606011797</c:v>
                </c:pt>
                <c:pt idx="1425">
                  <c:v>10.584676606011911</c:v>
                </c:pt>
                <c:pt idx="1426">
                  <c:v>10.584705706012883</c:v>
                </c:pt>
                <c:pt idx="1427">
                  <c:v>10.584706606012858</c:v>
                </c:pt>
                <c:pt idx="1428">
                  <c:v>10.584715706012915</c:v>
                </c:pt>
                <c:pt idx="1429">
                  <c:v>10.580367342854757</c:v>
                </c:pt>
                <c:pt idx="1430">
                  <c:v>10.579117006012794</c:v>
                </c:pt>
                <c:pt idx="1431">
                  <c:v>10.579116606012818</c:v>
                </c:pt>
                <c:pt idx="1432">
                  <c:v>10.579116606012818</c:v>
                </c:pt>
                <c:pt idx="1433">
                  <c:v>10.579116606012818</c:v>
                </c:pt>
                <c:pt idx="1434">
                  <c:v>10.579136406012495</c:v>
                </c:pt>
                <c:pt idx="1435">
                  <c:v>10.579136606012597</c:v>
                </c:pt>
                <c:pt idx="1436">
                  <c:v>10.579118206012836</c:v>
                </c:pt>
                <c:pt idx="1437">
                  <c:v>10.579116606012818</c:v>
                </c:pt>
                <c:pt idx="1438">
                  <c:v>10.579116606012818</c:v>
                </c:pt>
                <c:pt idx="1439">
                  <c:v>10.579121397679458</c:v>
                </c:pt>
                <c:pt idx="1440">
                  <c:v>10.579270306012589</c:v>
                </c:pt>
                <c:pt idx="1441">
                  <c:v>10.579306606012224</c:v>
                </c:pt>
                <c:pt idx="1442">
                  <c:v>10.579306606012224</c:v>
                </c:pt>
                <c:pt idx="1443">
                  <c:v>10.579306606012224</c:v>
                </c:pt>
                <c:pt idx="1444">
                  <c:v>10.579306606012054</c:v>
                </c:pt>
                <c:pt idx="1445">
                  <c:v>10.579306606012224</c:v>
                </c:pt>
                <c:pt idx="1446">
                  <c:v>10.579218606012105</c:v>
                </c:pt>
                <c:pt idx="1447">
                  <c:v>10.580627406012084</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10.581105906012922</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10.581074706013069</c:v>
                </c:pt>
                <c:pt idx="1464">
                  <c:v>10.581106606012966</c:v>
                </c:pt>
                <c:pt idx="1465">
                  <c:v>10.581106606012966</c:v>
                </c:pt>
                <c:pt idx="1466">
                  <c:v>10.5777502060118</c:v>
                </c:pt>
                <c:pt idx="1467">
                  <c:v>10.574736606011882</c:v>
                </c:pt>
                <c:pt idx="1468">
                  <c:v>10.574736606011882</c:v>
                </c:pt>
                <c:pt idx="1469">
                  <c:v>10.574786085179383</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-32.12515806575685</c:v>
                </c:pt>
                <c:pt idx="2">
                  <c:v>-32.123254112580341</c:v>
                </c:pt>
                <c:pt idx="3">
                  <c:v>-32.121238447865366</c:v>
                </c:pt>
                <c:pt idx="4">
                  <c:v>-32.118518514755849</c:v>
                </c:pt>
                <c:pt idx="5">
                  <c:v>-32.117571395190836</c:v>
                </c:pt>
                <c:pt idx="6">
                  <c:v>-32.117134263084139</c:v>
                </c:pt>
                <c:pt idx="7">
                  <c:v>-32.117255688669374</c:v>
                </c:pt>
                <c:pt idx="8">
                  <c:v>-32.116604847532344</c:v>
                </c:pt>
                <c:pt idx="9">
                  <c:v>-32.1153323073991</c:v>
                </c:pt>
                <c:pt idx="10">
                  <c:v>-32.113598350041613</c:v>
                </c:pt>
                <c:pt idx="11">
                  <c:v>-32.112665801547095</c:v>
                </c:pt>
                <c:pt idx="12">
                  <c:v>-32.114385187834031</c:v>
                </c:pt>
                <c:pt idx="13">
                  <c:v>-32.113083505560311</c:v>
                </c:pt>
                <c:pt idx="14">
                  <c:v>-32.112850368436611</c:v>
                </c:pt>
                <c:pt idx="15">
                  <c:v>-32.114793177800593</c:v>
                </c:pt>
                <c:pt idx="16">
                  <c:v>-32.116172572448576</c:v>
                </c:pt>
                <c:pt idx="17">
                  <c:v>-32.117328544020367</c:v>
                </c:pt>
                <c:pt idx="18">
                  <c:v>-32.116245427800081</c:v>
                </c:pt>
                <c:pt idx="19">
                  <c:v>-32.114399758904128</c:v>
                </c:pt>
                <c:pt idx="20">
                  <c:v>-32.129296249702051</c:v>
                </c:pt>
                <c:pt idx="21">
                  <c:v>-32.323931748802053</c:v>
                </c:pt>
                <c:pt idx="22">
                  <c:v>-32.705465508711356</c:v>
                </c:pt>
                <c:pt idx="23">
                  <c:v>-33.135535503554578</c:v>
                </c:pt>
                <c:pt idx="24">
                  <c:v>-33.169578380633581</c:v>
                </c:pt>
                <c:pt idx="25">
                  <c:v>-33.063840981002599</c:v>
                </c:pt>
                <c:pt idx="26">
                  <c:v>-32.427425203618313</c:v>
                </c:pt>
                <c:pt idx="27">
                  <c:v>-32.134444694516318</c:v>
                </c:pt>
                <c:pt idx="28">
                  <c:v>-32.003975331682838</c:v>
                </c:pt>
                <c:pt idx="29">
                  <c:v>-31.7831361912868</c:v>
                </c:pt>
                <c:pt idx="30">
                  <c:v>-31.347733184739567</c:v>
                </c:pt>
                <c:pt idx="31">
                  <c:v>-30.797369291106563</c:v>
                </c:pt>
                <c:pt idx="32">
                  <c:v>-30.457586504428079</c:v>
                </c:pt>
                <c:pt idx="33">
                  <c:v>-30.489249440036346</c:v>
                </c:pt>
                <c:pt idx="34">
                  <c:v>-31.000718290203835</c:v>
                </c:pt>
                <c:pt idx="35">
                  <c:v>-31.139808869590112</c:v>
                </c:pt>
                <c:pt idx="36">
                  <c:v>-31.287287528404804</c:v>
                </c:pt>
                <c:pt idx="37">
                  <c:v>-31.525339959765333</c:v>
                </c:pt>
                <c:pt idx="38">
                  <c:v>-31.822521794116298</c:v>
                </c:pt>
                <c:pt idx="39">
                  <c:v>-32.684755160892095</c:v>
                </c:pt>
                <c:pt idx="40">
                  <c:v>-33.855754362851073</c:v>
                </c:pt>
                <c:pt idx="41">
                  <c:v>-35.011832788895376</c:v>
                </c:pt>
                <c:pt idx="42">
                  <c:v>-38.149285344728057</c:v>
                </c:pt>
                <c:pt idx="43">
                  <c:v>-38.610707425681582</c:v>
                </c:pt>
                <c:pt idx="44">
                  <c:v>-39.008434501638575</c:v>
                </c:pt>
                <c:pt idx="45">
                  <c:v>-39.927699037291845</c:v>
                </c:pt>
                <c:pt idx="46">
                  <c:v>-40.86497341574885</c:v>
                </c:pt>
                <c:pt idx="47">
                  <c:v>-42.03858569630232</c:v>
                </c:pt>
                <c:pt idx="48">
                  <c:v>-43.345858404069801</c:v>
                </c:pt>
                <c:pt idx="49">
                  <c:v>-45.651506844789523</c:v>
                </c:pt>
                <c:pt idx="50">
                  <c:v>-45.832581534529808</c:v>
                </c:pt>
                <c:pt idx="51">
                  <c:v>-45.901866973470064</c:v>
                </c:pt>
                <c:pt idx="52">
                  <c:v>-46.019421511057359</c:v>
                </c:pt>
                <c:pt idx="53">
                  <c:v>-46.269286223350079</c:v>
                </c:pt>
                <c:pt idx="54">
                  <c:v>-46.91451749822356</c:v>
                </c:pt>
                <c:pt idx="55">
                  <c:v>-47.869573439383586</c:v>
                </c:pt>
                <c:pt idx="56">
                  <c:v>-48.271181277045045</c:v>
                </c:pt>
                <c:pt idx="57">
                  <c:v>-46.302799684877854</c:v>
                </c:pt>
                <c:pt idx="58">
                  <c:v>-45.093784560690594</c:v>
                </c:pt>
                <c:pt idx="59">
                  <c:v>-43.557852904836849</c:v>
                </c:pt>
                <c:pt idx="60">
                  <c:v>-41.844348473121599</c:v>
                </c:pt>
                <c:pt idx="61">
                  <c:v>-39.578066207138349</c:v>
                </c:pt>
                <c:pt idx="62">
                  <c:v>-37.693842259592586</c:v>
                </c:pt>
                <c:pt idx="63">
                  <c:v>-36.313097358705122</c:v>
                </c:pt>
                <c:pt idx="64">
                  <c:v>-34.999379380872583</c:v>
                </c:pt>
                <c:pt idx="65">
                  <c:v>-33.70559948413738</c:v>
                </c:pt>
                <c:pt idx="66">
                  <c:v>-30.489628287862601</c:v>
                </c:pt>
                <c:pt idx="67">
                  <c:v>-28.540276513414355</c:v>
                </c:pt>
                <c:pt idx="68">
                  <c:v>-26.196529581068589</c:v>
                </c:pt>
                <c:pt idx="69">
                  <c:v>-23.492906356198361</c:v>
                </c:pt>
                <c:pt idx="70">
                  <c:v>-20.384493943332572</c:v>
                </c:pt>
                <c:pt idx="71">
                  <c:v>-17.545024630713826</c:v>
                </c:pt>
                <c:pt idx="72">
                  <c:v>-15.538389122170869</c:v>
                </c:pt>
                <c:pt idx="73">
                  <c:v>-14.262283933624062</c:v>
                </c:pt>
                <c:pt idx="74">
                  <c:v>-13.343480815194582</c:v>
                </c:pt>
                <c:pt idx="75">
                  <c:v>-11.954080698591085</c:v>
                </c:pt>
                <c:pt idx="76">
                  <c:v>-12.775889059526818</c:v>
                </c:pt>
                <c:pt idx="77">
                  <c:v>-14.288623571575371</c:v>
                </c:pt>
                <c:pt idx="78">
                  <c:v>-16.382719500657842</c:v>
                </c:pt>
                <c:pt idx="79">
                  <c:v>-18.765934605232118</c:v>
                </c:pt>
                <c:pt idx="80">
                  <c:v>-21.157824353615624</c:v>
                </c:pt>
                <c:pt idx="81">
                  <c:v>-23.669551440588847</c:v>
                </c:pt>
                <c:pt idx="82">
                  <c:v>-26.631986014873618</c:v>
                </c:pt>
                <c:pt idx="83">
                  <c:v>-32.514749627502837</c:v>
                </c:pt>
                <c:pt idx="84">
                  <c:v>-34.997446285555597</c:v>
                </c:pt>
                <c:pt idx="85">
                  <c:v>-37.177919518958319</c:v>
                </c:pt>
                <c:pt idx="86">
                  <c:v>-39.229540778322345</c:v>
                </c:pt>
                <c:pt idx="87">
                  <c:v>-41.259601710770639</c:v>
                </c:pt>
                <c:pt idx="88">
                  <c:v>-43.2628858731603</c:v>
                </c:pt>
                <c:pt idx="89">
                  <c:v>-45.185708585744052</c:v>
                </c:pt>
                <c:pt idx="90">
                  <c:v>-46.956059619447373</c:v>
                </c:pt>
                <c:pt idx="91">
                  <c:v>-48.66769895417336</c:v>
                </c:pt>
                <c:pt idx="92">
                  <c:v>-55.535228920160577</c:v>
                </c:pt>
                <c:pt idx="93">
                  <c:v>-57.031983825190579</c:v>
                </c:pt>
                <c:pt idx="94">
                  <c:v>-58.541760409982587</c:v>
                </c:pt>
                <c:pt idx="95">
                  <c:v>-59.816607629466361</c:v>
                </c:pt>
                <c:pt idx="96">
                  <c:v>-60.550868143440582</c:v>
                </c:pt>
                <c:pt idx="97">
                  <c:v>-60.774529214438346</c:v>
                </c:pt>
                <c:pt idx="98">
                  <c:v>-58.189941919294583</c:v>
                </c:pt>
                <c:pt idx="99">
                  <c:v>-56.424593619703316</c:v>
                </c:pt>
                <c:pt idx="100">
                  <c:v>-54.665428310912361</c:v>
                </c:pt>
                <c:pt idx="101">
                  <c:v>-52.93530314508881</c:v>
                </c:pt>
                <c:pt idx="102">
                  <c:v>-51.033030498552066</c:v>
                </c:pt>
                <c:pt idx="103">
                  <c:v>-48.972331462435122</c:v>
                </c:pt>
                <c:pt idx="104">
                  <c:v>-46.9992919848181</c:v>
                </c:pt>
                <c:pt idx="105">
                  <c:v>-45.131970478737841</c:v>
                </c:pt>
                <c:pt idx="106">
                  <c:v>-43.291527740207854</c:v>
                </c:pt>
                <c:pt idx="107">
                  <c:v>-37.065751420332319</c:v>
                </c:pt>
                <c:pt idx="108">
                  <c:v>-35.09359106395236</c:v>
                </c:pt>
                <c:pt idx="109">
                  <c:v>-33.244405683284853</c:v>
                </c:pt>
                <c:pt idx="110">
                  <c:v>-31.345241531730593</c:v>
                </c:pt>
                <c:pt idx="111">
                  <c:v>-29.390804453772816</c:v>
                </c:pt>
                <c:pt idx="112">
                  <c:v>-27.435701963607571</c:v>
                </c:pt>
                <c:pt idx="113">
                  <c:v>-25.503374056211371</c:v>
                </c:pt>
                <c:pt idx="114">
                  <c:v>-19.401009844155098</c:v>
                </c:pt>
                <c:pt idx="115">
                  <c:v>-17.568051778699541</c:v>
                </c:pt>
                <c:pt idx="116">
                  <c:v>-15.825308066057332</c:v>
                </c:pt>
                <c:pt idx="117">
                  <c:v>-14.328203455341608</c:v>
                </c:pt>
                <c:pt idx="118">
                  <c:v>-12.838714657332602</c:v>
                </c:pt>
                <c:pt idx="119">
                  <c:v>-11.244396723069812</c:v>
                </c:pt>
                <c:pt idx="120">
                  <c:v>-9.5883071650818437</c:v>
                </c:pt>
                <c:pt idx="121">
                  <c:v>-7.9601649197935984</c:v>
                </c:pt>
                <c:pt idx="122">
                  <c:v>-6.2562968225230264</c:v>
                </c:pt>
                <c:pt idx="123">
                  <c:v>-0.80087841460361631</c:v>
                </c:pt>
                <c:pt idx="124">
                  <c:v>0.42809421877440457</c:v>
                </c:pt>
                <c:pt idx="125">
                  <c:v>1.5984134374561592</c:v>
                </c:pt>
                <c:pt idx="126">
                  <c:v>2.6879020725524612</c:v>
                </c:pt>
                <c:pt idx="127">
                  <c:v>3.3971926291773826</c:v>
                </c:pt>
                <c:pt idx="128">
                  <c:v>3.4045364485729266</c:v>
                </c:pt>
                <c:pt idx="129">
                  <c:v>2.6072463418096987</c:v>
                </c:pt>
                <c:pt idx="130">
                  <c:v>-2.4187529124038605</c:v>
                </c:pt>
                <c:pt idx="131">
                  <c:v>-4.4861837829668474</c:v>
                </c:pt>
                <c:pt idx="132">
                  <c:v>-6.3254268367148683</c:v>
                </c:pt>
                <c:pt idx="133">
                  <c:v>-8.1722614180523436</c:v>
                </c:pt>
                <c:pt idx="134">
                  <c:v>-10.076617727631557</c:v>
                </c:pt>
                <c:pt idx="135">
                  <c:v>-11.68714840603586</c:v>
                </c:pt>
                <c:pt idx="136">
                  <c:v>-13.181557368759101</c:v>
                </c:pt>
                <c:pt idx="137">
                  <c:v>-14.857604435938342</c:v>
                </c:pt>
                <c:pt idx="138">
                  <c:v>-18.8639979078756</c:v>
                </c:pt>
                <c:pt idx="139">
                  <c:v>-20.955335047661364</c:v>
                </c:pt>
                <c:pt idx="140">
                  <c:v>-22.915721979296322</c:v>
                </c:pt>
                <c:pt idx="141">
                  <c:v>-24.867545978659322</c:v>
                </c:pt>
                <c:pt idx="142">
                  <c:v>-26.823027316650368</c:v>
                </c:pt>
                <c:pt idx="143">
                  <c:v>-28.943555167129077</c:v>
                </c:pt>
                <c:pt idx="144">
                  <c:v>-31.170160408877834</c:v>
                </c:pt>
                <c:pt idx="145">
                  <c:v>-33.161841142342084</c:v>
                </c:pt>
                <c:pt idx="146">
                  <c:v>-38.722516104574865</c:v>
                </c:pt>
                <c:pt idx="147">
                  <c:v>-40.775633327149123</c:v>
                </c:pt>
                <c:pt idx="148">
                  <c:v>-42.818745081499102</c:v>
                </c:pt>
                <c:pt idx="149">
                  <c:v>-44.700661942925805</c:v>
                </c:pt>
                <c:pt idx="150">
                  <c:v>-46.018702671592607</c:v>
                </c:pt>
                <c:pt idx="151">
                  <c:v>-46.929481987348808</c:v>
                </c:pt>
                <c:pt idx="152">
                  <c:v>-47.349925361793836</c:v>
                </c:pt>
                <c:pt idx="153">
                  <c:v>-47.158918059180607</c:v>
                </c:pt>
                <c:pt idx="154">
                  <c:v>-46.297699810297601</c:v>
                </c:pt>
                <c:pt idx="155">
                  <c:v>-42.366536773954621</c:v>
                </c:pt>
                <c:pt idx="156">
                  <c:v>-39.744365831666286</c:v>
                </c:pt>
                <c:pt idx="157">
                  <c:v>-37.160924794047318</c:v>
                </c:pt>
                <c:pt idx="158">
                  <c:v>-34.643364421958822</c:v>
                </c:pt>
                <c:pt idx="159">
                  <c:v>-32.130641645186572</c:v>
                </c:pt>
                <c:pt idx="160">
                  <c:v>-29.759787665190558</c:v>
                </c:pt>
                <c:pt idx="161">
                  <c:v>-27.531603890834035</c:v>
                </c:pt>
                <c:pt idx="162">
                  <c:v>-25.351305510274287</c:v>
                </c:pt>
                <c:pt idx="163">
                  <c:v>-17.891344970901557</c:v>
                </c:pt>
                <c:pt idx="164">
                  <c:v>-15.506123915659813</c:v>
                </c:pt>
                <c:pt idx="165">
                  <c:v>-13.045502429004088</c:v>
                </c:pt>
                <c:pt idx="166">
                  <c:v>-10.754663052661087</c:v>
                </c:pt>
                <c:pt idx="167">
                  <c:v>-8.7947472522973129</c:v>
                </c:pt>
                <c:pt idx="168">
                  <c:v>-6.825496252939601</c:v>
                </c:pt>
                <c:pt idx="169">
                  <c:v>-4.9348804625863494</c:v>
                </c:pt>
                <c:pt idx="170">
                  <c:v>-3.3465900943755713</c:v>
                </c:pt>
                <c:pt idx="171">
                  <c:v>1.0170083072111566</c:v>
                </c:pt>
                <c:pt idx="172">
                  <c:v>1.6011430846126729</c:v>
                </c:pt>
                <c:pt idx="173">
                  <c:v>1.8555928270046849</c:v>
                </c:pt>
                <c:pt idx="174">
                  <c:v>1.8555831129576887</c:v>
                </c:pt>
                <c:pt idx="175">
                  <c:v>1.6361330812566308</c:v>
                </c:pt>
                <c:pt idx="176">
                  <c:v>1.0661225279306592</c:v>
                </c:pt>
                <c:pt idx="177">
                  <c:v>-4.4290164014554989E-2</c:v>
                </c:pt>
                <c:pt idx="178">
                  <c:v>-1.4320971769393367</c:v>
                </c:pt>
                <c:pt idx="179">
                  <c:v>-3.061579960689059</c:v>
                </c:pt>
                <c:pt idx="180">
                  <c:v>-9.5942424476885293</c:v>
                </c:pt>
                <c:pt idx="181">
                  <c:v>-12.246065517893598</c:v>
                </c:pt>
                <c:pt idx="182">
                  <c:v>-15.085204552920843</c:v>
                </c:pt>
                <c:pt idx="183">
                  <c:v>-18.039566754298093</c:v>
                </c:pt>
                <c:pt idx="184">
                  <c:v>-21.23566301078084</c:v>
                </c:pt>
                <c:pt idx="185">
                  <c:v>-24.688715233734555</c:v>
                </c:pt>
                <c:pt idx="186">
                  <c:v>-28.094591188309082</c:v>
                </c:pt>
                <c:pt idx="187">
                  <c:v>-39.111539394581584</c:v>
                </c:pt>
                <c:pt idx="188">
                  <c:v>-41.286198770962628</c:v>
                </c:pt>
                <c:pt idx="189">
                  <c:v>-43.139527192598834</c:v>
                </c:pt>
                <c:pt idx="190">
                  <c:v>-45.007023551521101</c:v>
                </c:pt>
                <c:pt idx="191">
                  <c:v>-46.872033114457835</c:v>
                </c:pt>
                <c:pt idx="192">
                  <c:v>-48.346533138224558</c:v>
                </c:pt>
                <c:pt idx="193">
                  <c:v>-49.403052298415091</c:v>
                </c:pt>
                <c:pt idx="194">
                  <c:v>-49.860457621008308</c:v>
                </c:pt>
                <c:pt idx="195">
                  <c:v>-49.123749167235346</c:v>
                </c:pt>
                <c:pt idx="196">
                  <c:v>-48.307162106464816</c:v>
                </c:pt>
                <c:pt idx="197">
                  <c:v>-47.237004424539563</c:v>
                </c:pt>
                <c:pt idx="198">
                  <c:v>-45.968845326291088</c:v>
                </c:pt>
                <c:pt idx="199">
                  <c:v>-44.625047802482058</c:v>
                </c:pt>
                <c:pt idx="200">
                  <c:v>-43.213645369831838</c:v>
                </c:pt>
                <c:pt idx="201">
                  <c:v>-41.35185115639284</c:v>
                </c:pt>
                <c:pt idx="202">
                  <c:v>-39.081328708972578</c:v>
                </c:pt>
                <c:pt idx="203">
                  <c:v>-29.606621431963092</c:v>
                </c:pt>
                <c:pt idx="204">
                  <c:v>-27.597839119073384</c:v>
                </c:pt>
                <c:pt idx="205">
                  <c:v>-25.889978548559824</c:v>
                </c:pt>
                <c:pt idx="206">
                  <c:v>-24.310207399409805</c:v>
                </c:pt>
                <c:pt idx="207">
                  <c:v>-22.688359856460565</c:v>
                </c:pt>
                <c:pt idx="208">
                  <c:v>-21.167412117826345</c:v>
                </c:pt>
                <c:pt idx="209">
                  <c:v>-19.670288079017368</c:v>
                </c:pt>
                <c:pt idx="210">
                  <c:v>-18.270115084490598</c:v>
                </c:pt>
                <c:pt idx="211">
                  <c:v>-13.744981798341357</c:v>
                </c:pt>
                <c:pt idx="212">
                  <c:v>-12.602692461757314</c:v>
                </c:pt>
                <c:pt idx="213">
                  <c:v>-11.705507954525089</c:v>
                </c:pt>
                <c:pt idx="214">
                  <c:v>-11.001336700574072</c:v>
                </c:pt>
                <c:pt idx="215">
                  <c:v>-10.517645167286886</c:v>
                </c:pt>
                <c:pt idx="216">
                  <c:v>-10.372075318672316</c:v>
                </c:pt>
                <c:pt idx="217">
                  <c:v>-10.641309840323842</c:v>
                </c:pt>
                <c:pt idx="218">
                  <c:v>-11.628179284817847</c:v>
                </c:pt>
                <c:pt idx="219">
                  <c:v>-13.377985109497885</c:v>
                </c:pt>
                <c:pt idx="220">
                  <c:v>-15.378141348811809</c:v>
                </c:pt>
                <c:pt idx="221">
                  <c:v>-17.52506226449934</c:v>
                </c:pt>
                <c:pt idx="222">
                  <c:v>-19.848157133306856</c:v>
                </c:pt>
                <c:pt idx="223">
                  <c:v>-22.142901556471358</c:v>
                </c:pt>
                <c:pt idx="224">
                  <c:v>-24.418878441180581</c:v>
                </c:pt>
                <c:pt idx="225">
                  <c:v>-26.840031755608365</c:v>
                </c:pt>
                <c:pt idx="226">
                  <c:v>-29.438616992218599</c:v>
                </c:pt>
                <c:pt idx="227">
                  <c:v>-32.065824667782849</c:v>
                </c:pt>
                <c:pt idx="228">
                  <c:v>-34.384902778230568</c:v>
                </c:pt>
                <c:pt idx="229">
                  <c:v>-36.623461154590572</c:v>
                </c:pt>
                <c:pt idx="230">
                  <c:v>-38.55840699760482</c:v>
                </c:pt>
                <c:pt idx="231">
                  <c:v>-40.290042697708813</c:v>
                </c:pt>
                <c:pt idx="232">
                  <c:v>-42.409006586649852</c:v>
                </c:pt>
                <c:pt idx="233">
                  <c:v>-44.920485965428824</c:v>
                </c:pt>
                <c:pt idx="234">
                  <c:v>-47.415699172809113</c:v>
                </c:pt>
                <c:pt idx="235">
                  <c:v>-49.705771139453574</c:v>
                </c:pt>
                <c:pt idx="236">
                  <c:v>-51.814205001641866</c:v>
                </c:pt>
                <c:pt idx="237">
                  <c:v>-53.963894420673327</c:v>
                </c:pt>
                <c:pt idx="238">
                  <c:v>-56.424909326224835</c:v>
                </c:pt>
                <c:pt idx="239">
                  <c:v>-58.909543936618078</c:v>
                </c:pt>
                <c:pt idx="240">
                  <c:v>-61.15885090578432</c:v>
                </c:pt>
                <c:pt idx="241">
                  <c:v>-62.980948666895344</c:v>
                </c:pt>
                <c:pt idx="242">
                  <c:v>-64.311603085357874</c:v>
                </c:pt>
                <c:pt idx="243">
                  <c:v>-64.835403917962807</c:v>
                </c:pt>
                <c:pt idx="244">
                  <c:v>-64.479835805202342</c:v>
                </c:pt>
                <c:pt idx="245">
                  <c:v>-63.429519063906341</c:v>
                </c:pt>
                <c:pt idx="246">
                  <c:v>-61.67829013136712</c:v>
                </c:pt>
                <c:pt idx="247">
                  <c:v>-59.695303469806831</c:v>
                </c:pt>
                <c:pt idx="248">
                  <c:v>-57.766705756389328</c:v>
                </c:pt>
                <c:pt idx="249">
                  <c:v>-56.035866608124351</c:v>
                </c:pt>
                <c:pt idx="250">
                  <c:v>-54.553954766634362</c:v>
                </c:pt>
                <c:pt idx="251">
                  <c:v>-53.092015005405628</c:v>
                </c:pt>
                <c:pt idx="252">
                  <c:v>-51.386009817834847</c:v>
                </c:pt>
                <c:pt idx="253">
                  <c:v>-49.633314064226099</c:v>
                </c:pt>
                <c:pt idx="254">
                  <c:v>-48.053105782969041</c:v>
                </c:pt>
                <c:pt idx="255">
                  <c:v>-46.836669127011575</c:v>
                </c:pt>
                <c:pt idx="256">
                  <c:v>-45.80443022684635</c:v>
                </c:pt>
                <c:pt idx="257">
                  <c:v>-44.676969382732565</c:v>
                </c:pt>
                <c:pt idx="258">
                  <c:v>-43.430380325447103</c:v>
                </c:pt>
                <c:pt idx="259">
                  <c:v>-41.963845820072365</c:v>
                </c:pt>
                <c:pt idx="260">
                  <c:v>-40.216356795559065</c:v>
                </c:pt>
                <c:pt idx="261">
                  <c:v>-38.318173762733338</c:v>
                </c:pt>
                <c:pt idx="262">
                  <c:v>-36.264046279289843</c:v>
                </c:pt>
                <c:pt idx="263">
                  <c:v>-34.070289086861621</c:v>
                </c:pt>
                <c:pt idx="264">
                  <c:v>-31.790693719712337</c:v>
                </c:pt>
                <c:pt idx="265">
                  <c:v>-29.524600877641817</c:v>
                </c:pt>
                <c:pt idx="266">
                  <c:v>-27.256589511325089</c:v>
                </c:pt>
                <c:pt idx="267">
                  <c:v>-24.857982499565637</c:v>
                </c:pt>
                <c:pt idx="268">
                  <c:v>-22.421626701865577</c:v>
                </c:pt>
                <c:pt idx="269">
                  <c:v>-16.98133792186762</c:v>
                </c:pt>
                <c:pt idx="270">
                  <c:v>-15.892767264195854</c:v>
                </c:pt>
                <c:pt idx="271">
                  <c:v>-14.966683467675054</c:v>
                </c:pt>
                <c:pt idx="272">
                  <c:v>-14.188976879300114</c:v>
                </c:pt>
                <c:pt idx="273">
                  <c:v>-13.580624983177572</c:v>
                </c:pt>
                <c:pt idx="274">
                  <c:v>-13.445633731549364</c:v>
                </c:pt>
                <c:pt idx="275">
                  <c:v>-13.746958606869086</c:v>
                </c:pt>
                <c:pt idx="276">
                  <c:v>-14.551145686874335</c:v>
                </c:pt>
                <c:pt idx="277">
                  <c:v>-15.741538983308587</c:v>
                </c:pt>
                <c:pt idx="278">
                  <c:v>-17.498737197618581</c:v>
                </c:pt>
                <c:pt idx="279">
                  <c:v>-20.173179425843088</c:v>
                </c:pt>
                <c:pt idx="280">
                  <c:v>-23.582654434764308</c:v>
                </c:pt>
                <c:pt idx="281">
                  <c:v>-27.004548852544346</c:v>
                </c:pt>
                <c:pt idx="282">
                  <c:v>-30.252702685932817</c:v>
                </c:pt>
                <c:pt idx="283">
                  <c:v>-33.324041439111838</c:v>
                </c:pt>
                <c:pt idx="284">
                  <c:v>-36.100607441550594</c:v>
                </c:pt>
                <c:pt idx="285">
                  <c:v>-38.651885270149577</c:v>
                </c:pt>
                <c:pt idx="286">
                  <c:v>-41.3868800092241</c:v>
                </c:pt>
                <c:pt idx="287">
                  <c:v>-43.803322010943859</c:v>
                </c:pt>
                <c:pt idx="288">
                  <c:v>-45.569952564715592</c:v>
                </c:pt>
                <c:pt idx="289">
                  <c:v>-47.097316431274336</c:v>
                </c:pt>
                <c:pt idx="290">
                  <c:v>-48.362969305443343</c:v>
                </c:pt>
                <c:pt idx="291">
                  <c:v>-49.254747945620565</c:v>
                </c:pt>
                <c:pt idx="292">
                  <c:v>-49.519567432992332</c:v>
                </c:pt>
                <c:pt idx="293">
                  <c:v>-49.210587888778818</c:v>
                </c:pt>
                <c:pt idx="294">
                  <c:v>-48.613339148171107</c:v>
                </c:pt>
                <c:pt idx="295">
                  <c:v>-48.027285846522872</c:v>
                </c:pt>
                <c:pt idx="296">
                  <c:v>-47.156980106840066</c:v>
                </c:pt>
                <c:pt idx="297">
                  <c:v>-45.32397832817388</c:v>
                </c:pt>
                <c:pt idx="298">
                  <c:v>-44.539986751506362</c:v>
                </c:pt>
                <c:pt idx="299">
                  <c:v>-43.656630189921586</c:v>
                </c:pt>
                <c:pt idx="300">
                  <c:v>-42.722357451932325</c:v>
                </c:pt>
                <c:pt idx="301">
                  <c:v>-41.42608104516431</c:v>
                </c:pt>
                <c:pt idx="302">
                  <c:v>-39.613512763983053</c:v>
                </c:pt>
                <c:pt idx="303">
                  <c:v>-37.847863328940079</c:v>
                </c:pt>
                <c:pt idx="304">
                  <c:v>-36.436966026724846</c:v>
                </c:pt>
                <c:pt idx="305">
                  <c:v>-35.229854855714038</c:v>
                </c:pt>
                <c:pt idx="306">
                  <c:v>-33.955998469005621</c:v>
                </c:pt>
                <c:pt idx="307">
                  <c:v>-32.673613149190359</c:v>
                </c:pt>
                <c:pt idx="308">
                  <c:v>-31.363571938079119</c:v>
                </c:pt>
                <c:pt idx="309">
                  <c:v>-30.169589301344885</c:v>
                </c:pt>
                <c:pt idx="310">
                  <c:v>-29.185201795813086</c:v>
                </c:pt>
                <c:pt idx="311">
                  <c:v>-28.242565263511878</c:v>
                </c:pt>
                <c:pt idx="312">
                  <c:v>-27.281748892587856</c:v>
                </c:pt>
                <c:pt idx="313">
                  <c:v>-26.378575675491092</c:v>
                </c:pt>
                <c:pt idx="314">
                  <c:v>-25.488822414075614</c:v>
                </c:pt>
                <c:pt idx="315">
                  <c:v>-24.402539414430052</c:v>
                </c:pt>
                <c:pt idx="316">
                  <c:v>-23.199857848768815</c:v>
                </c:pt>
                <c:pt idx="317">
                  <c:v>-21.95060228563112</c:v>
                </c:pt>
                <c:pt idx="318">
                  <c:v>-20.651416521841085</c:v>
                </c:pt>
                <c:pt idx="319">
                  <c:v>-19.257625656074865</c:v>
                </c:pt>
                <c:pt idx="320">
                  <c:v>-17.796759297019591</c:v>
                </c:pt>
                <c:pt idx="321">
                  <c:v>-16.340011693816095</c:v>
                </c:pt>
                <c:pt idx="322">
                  <c:v>-14.949892737747618</c:v>
                </c:pt>
                <c:pt idx="323">
                  <c:v>-13.484582202272051</c:v>
                </c:pt>
                <c:pt idx="324">
                  <c:v>-11.87558634326534</c:v>
                </c:pt>
                <c:pt idx="325">
                  <c:v>-10.221731016045837</c:v>
                </c:pt>
                <c:pt idx="326">
                  <c:v>-8.535241348535564</c:v>
                </c:pt>
                <c:pt idx="327">
                  <c:v>-6.911679276322829</c:v>
                </c:pt>
                <c:pt idx="328">
                  <c:v>-5.7069529038061404</c:v>
                </c:pt>
                <c:pt idx="329">
                  <c:v>-4.8605194341825921</c:v>
                </c:pt>
                <c:pt idx="330">
                  <c:v>-4.3767939017316024</c:v>
                </c:pt>
                <c:pt idx="331">
                  <c:v>-4.4497658214403231</c:v>
                </c:pt>
                <c:pt idx="332">
                  <c:v>-5.142425929910118</c:v>
                </c:pt>
                <c:pt idx="333">
                  <c:v>-6.3427906954046165</c:v>
                </c:pt>
                <c:pt idx="334">
                  <c:v>-7.7905722333941156</c:v>
                </c:pt>
                <c:pt idx="335">
                  <c:v>-9.4446655547608174</c:v>
                </c:pt>
                <c:pt idx="336">
                  <c:v>-11.295939455494576</c:v>
                </c:pt>
                <c:pt idx="337">
                  <c:v>-13.311541029251813</c:v>
                </c:pt>
                <c:pt idx="338">
                  <c:v>-15.689860254228606</c:v>
                </c:pt>
                <c:pt idx="339">
                  <c:v>-18.144318178177102</c:v>
                </c:pt>
                <c:pt idx="340">
                  <c:v>-20.382968837982091</c:v>
                </c:pt>
                <c:pt idx="341">
                  <c:v>-22.479119287967123</c:v>
                </c:pt>
                <c:pt idx="342">
                  <c:v>-24.378040588351084</c:v>
                </c:pt>
                <c:pt idx="343">
                  <c:v>-26.132858861189888</c:v>
                </c:pt>
                <c:pt idx="344">
                  <c:v>-28.006708206732341</c:v>
                </c:pt>
                <c:pt idx="345">
                  <c:v>-29.961028716128325</c:v>
                </c:pt>
                <c:pt idx="346">
                  <c:v>-31.860406576712862</c:v>
                </c:pt>
                <c:pt idx="347">
                  <c:v>-33.8775138277271</c:v>
                </c:pt>
                <c:pt idx="348">
                  <c:v>-36.183545973295836</c:v>
                </c:pt>
                <c:pt idx="349">
                  <c:v>-38.584037510138032</c:v>
                </c:pt>
                <c:pt idx="350">
                  <c:v>-40.760493985181128</c:v>
                </c:pt>
                <c:pt idx="351">
                  <c:v>-42.575301354154064</c:v>
                </c:pt>
                <c:pt idx="352">
                  <c:v>-44.025603687293128</c:v>
                </c:pt>
                <c:pt idx="353">
                  <c:v>-45.451387766259344</c:v>
                </c:pt>
                <c:pt idx="354">
                  <c:v>-48.694286300318581</c:v>
                </c:pt>
                <c:pt idx="355">
                  <c:v>-49.347521949770837</c:v>
                </c:pt>
                <c:pt idx="356">
                  <c:v>-49.904671105107568</c:v>
                </c:pt>
                <c:pt idx="357">
                  <c:v>-50.062568079136597</c:v>
                </c:pt>
                <c:pt idx="358">
                  <c:v>-49.782978383575355</c:v>
                </c:pt>
                <c:pt idx="359">
                  <c:v>-49.217149727405385</c:v>
                </c:pt>
                <c:pt idx="360">
                  <c:v>-48.386773577174822</c:v>
                </c:pt>
                <c:pt idx="361">
                  <c:v>-47.447983807414104</c:v>
                </c:pt>
                <c:pt idx="362">
                  <c:v>-46.313198571998086</c:v>
                </c:pt>
                <c:pt idx="363">
                  <c:v>-45.068338615046329</c:v>
                </c:pt>
                <c:pt idx="364">
                  <c:v>-43.84361102012808</c:v>
                </c:pt>
                <c:pt idx="365">
                  <c:v>-42.694599563145104</c:v>
                </c:pt>
                <c:pt idx="366">
                  <c:v>-41.673240395418063</c:v>
                </c:pt>
                <c:pt idx="367">
                  <c:v>-40.614778425863832</c:v>
                </c:pt>
                <c:pt idx="368">
                  <c:v>-39.339328935477099</c:v>
                </c:pt>
                <c:pt idx="369">
                  <c:v>-37.826618708545865</c:v>
                </c:pt>
                <c:pt idx="370">
                  <c:v>-36.248154098693121</c:v>
                </c:pt>
                <c:pt idx="371">
                  <c:v>-34.646672054900577</c:v>
                </c:pt>
                <c:pt idx="372">
                  <c:v>-32.938058645759369</c:v>
                </c:pt>
                <c:pt idx="373">
                  <c:v>-31.221863423075078</c:v>
                </c:pt>
                <c:pt idx="374">
                  <c:v>-29.116406916236869</c:v>
                </c:pt>
                <c:pt idx="375">
                  <c:v>-26.948644513097619</c:v>
                </c:pt>
                <c:pt idx="376">
                  <c:v>-24.849293284685345</c:v>
                </c:pt>
                <c:pt idx="377">
                  <c:v>-22.811397973477128</c:v>
                </c:pt>
                <c:pt idx="378">
                  <c:v>-20.791565932330045</c:v>
                </c:pt>
                <c:pt idx="379">
                  <c:v>-18.946256456343562</c:v>
                </c:pt>
                <c:pt idx="380">
                  <c:v>-17.182617828992576</c:v>
                </c:pt>
                <c:pt idx="381">
                  <c:v>-15.417531808665089</c:v>
                </c:pt>
                <c:pt idx="382">
                  <c:v>-13.575573678831105</c:v>
                </c:pt>
                <c:pt idx="383">
                  <c:v>-11.61417648632731</c:v>
                </c:pt>
                <c:pt idx="384">
                  <c:v>-9.5626232252910626</c:v>
                </c:pt>
                <c:pt idx="385">
                  <c:v>-7.6327821138801113</c:v>
                </c:pt>
                <c:pt idx="386">
                  <c:v>-6.1246860591883632</c:v>
                </c:pt>
                <c:pt idx="387">
                  <c:v>-5.0619353379628791</c:v>
                </c:pt>
                <c:pt idx="388">
                  <c:v>-4.18504833156031</c:v>
                </c:pt>
                <c:pt idx="389">
                  <c:v>-3.6690090223638521</c:v>
                </c:pt>
                <c:pt idx="390">
                  <c:v>-3.6624228986200791</c:v>
                </c:pt>
                <c:pt idx="391">
                  <c:v>-3.8025285958988064</c:v>
                </c:pt>
                <c:pt idx="392">
                  <c:v>-4.0861301927962899</c:v>
                </c:pt>
                <c:pt idx="393">
                  <c:v>-4.7990100897210795</c:v>
                </c:pt>
                <c:pt idx="394">
                  <c:v>-5.9109187448768097</c:v>
                </c:pt>
                <c:pt idx="395">
                  <c:v>-7.1159753949855684</c:v>
                </c:pt>
                <c:pt idx="396">
                  <c:v>-8.5636597925065843</c:v>
                </c:pt>
                <c:pt idx="397">
                  <c:v>-10.415220257621385</c:v>
                </c:pt>
                <c:pt idx="398">
                  <c:v>-12.596577469284611</c:v>
                </c:pt>
                <c:pt idx="399">
                  <c:v>-15.071711741888336</c:v>
                </c:pt>
                <c:pt idx="400">
                  <c:v>-17.6448073196443</c:v>
                </c:pt>
                <c:pt idx="401">
                  <c:v>-19.948493522906332</c:v>
                </c:pt>
                <c:pt idx="402">
                  <c:v>-22.310969137520075</c:v>
                </c:pt>
                <c:pt idx="403">
                  <c:v>-24.880601657585359</c:v>
                </c:pt>
                <c:pt idx="404">
                  <c:v>-27.503190303886626</c:v>
                </c:pt>
                <c:pt idx="405">
                  <c:v>-30.081895743681045</c:v>
                </c:pt>
                <c:pt idx="406">
                  <c:v>-32.175578825773854</c:v>
                </c:pt>
                <c:pt idx="407">
                  <c:v>-33.92264043222734</c:v>
                </c:pt>
                <c:pt idx="408">
                  <c:v>-35.78968508797287</c:v>
                </c:pt>
                <c:pt idx="409">
                  <c:v>-37.665132394217309</c:v>
                </c:pt>
                <c:pt idx="410">
                  <c:v>-39.477326684596036</c:v>
                </c:pt>
                <c:pt idx="411">
                  <c:v>-41.51945732021737</c:v>
                </c:pt>
                <c:pt idx="412">
                  <c:v>-43.600167292782643</c:v>
                </c:pt>
                <c:pt idx="413">
                  <c:v>-47.200309612678879</c:v>
                </c:pt>
                <c:pt idx="414">
                  <c:v>-48.633073234284822</c:v>
                </c:pt>
                <c:pt idx="415">
                  <c:v>-49.820202610988062</c:v>
                </c:pt>
                <c:pt idx="416">
                  <c:v>-50.896081866489837</c:v>
                </c:pt>
                <c:pt idx="417">
                  <c:v>-51.763342252494837</c:v>
                </c:pt>
                <c:pt idx="418">
                  <c:v>-52.210936387799833</c:v>
                </c:pt>
                <c:pt idx="419">
                  <c:v>-52.057639014940307</c:v>
                </c:pt>
                <c:pt idx="420">
                  <c:v>-51.679063182288061</c:v>
                </c:pt>
                <c:pt idx="421">
                  <c:v>-50.309154300627583</c:v>
                </c:pt>
                <c:pt idx="422">
                  <c:v>-49.029430629640601</c:v>
                </c:pt>
                <c:pt idx="423">
                  <c:v>-47.31736873387807</c:v>
                </c:pt>
                <c:pt idx="424">
                  <c:v>-45.450498930975343</c:v>
                </c:pt>
                <c:pt idx="425">
                  <c:v>-43.124489848121797</c:v>
                </c:pt>
                <c:pt idx="426">
                  <c:v>-39.764012491358571</c:v>
                </c:pt>
                <c:pt idx="427">
                  <c:v>-35.616969335520579</c:v>
                </c:pt>
                <c:pt idx="428">
                  <c:v>-31.738985848491538</c:v>
                </c:pt>
                <c:pt idx="429">
                  <c:v>-28.423183393051588</c:v>
                </c:pt>
                <c:pt idx="430">
                  <c:v>-20.350625919096089</c:v>
                </c:pt>
                <c:pt idx="431">
                  <c:v>-18.075163878868338</c:v>
                </c:pt>
                <c:pt idx="432">
                  <c:v>-15.824288091141099</c:v>
                </c:pt>
                <c:pt idx="433">
                  <c:v>-13.746142626936077</c:v>
                </c:pt>
                <c:pt idx="434">
                  <c:v>-11.681907677776834</c:v>
                </c:pt>
                <c:pt idx="435">
                  <c:v>-10.047169594698104</c:v>
                </c:pt>
                <c:pt idx="436">
                  <c:v>-9.1554152396378043</c:v>
                </c:pt>
                <c:pt idx="437">
                  <c:v>-8.5455770943518559</c:v>
                </c:pt>
                <c:pt idx="438">
                  <c:v>-8.2113701705478519</c:v>
                </c:pt>
                <c:pt idx="439">
                  <c:v>-8.5372861553913566</c:v>
                </c:pt>
                <c:pt idx="440">
                  <c:v>-9.4116620806910731</c:v>
                </c:pt>
                <c:pt idx="441">
                  <c:v>-10.521807636349351</c:v>
                </c:pt>
                <c:pt idx="442">
                  <c:v>-11.704016848338355</c:v>
                </c:pt>
                <c:pt idx="443">
                  <c:v>-13.030737077838339</c:v>
                </c:pt>
                <c:pt idx="444">
                  <c:v>-14.680803926798589</c:v>
                </c:pt>
                <c:pt idx="445">
                  <c:v>-16.064365901263884</c:v>
                </c:pt>
                <c:pt idx="446">
                  <c:v>-17.387030516216598</c:v>
                </c:pt>
                <c:pt idx="447">
                  <c:v>-18.944133937113392</c:v>
                </c:pt>
                <c:pt idx="448">
                  <c:v>-20.100256076368268</c:v>
                </c:pt>
                <c:pt idx="449">
                  <c:v>-20.576181229223081</c:v>
                </c:pt>
                <c:pt idx="450">
                  <c:v>-20.62709254860458</c:v>
                </c:pt>
                <c:pt idx="451">
                  <c:v>-20.815044783493121</c:v>
                </c:pt>
                <c:pt idx="452">
                  <c:v>-21.320272358579345</c:v>
                </c:pt>
                <c:pt idx="453">
                  <c:v>-22.009872542300556</c:v>
                </c:pt>
                <c:pt idx="454">
                  <c:v>-22.534508782932321</c:v>
                </c:pt>
                <c:pt idx="455">
                  <c:v>-22.523250202668621</c:v>
                </c:pt>
                <c:pt idx="456">
                  <c:v>-22.325180788017335</c:v>
                </c:pt>
                <c:pt idx="457">
                  <c:v>-22.272112950241805</c:v>
                </c:pt>
                <c:pt idx="458">
                  <c:v>-22.421558703537343</c:v>
                </c:pt>
                <c:pt idx="459">
                  <c:v>-22.425405466078118</c:v>
                </c:pt>
                <c:pt idx="460">
                  <c:v>-22.293828701906804</c:v>
                </c:pt>
                <c:pt idx="461">
                  <c:v>-22.138156244600097</c:v>
                </c:pt>
                <c:pt idx="462">
                  <c:v>-21.747238715463354</c:v>
                </c:pt>
                <c:pt idx="463">
                  <c:v>-21.394983092668596</c:v>
                </c:pt>
                <c:pt idx="464">
                  <c:v>-21.208881383699108</c:v>
                </c:pt>
                <c:pt idx="465">
                  <c:v>-21.099938348617613</c:v>
                </c:pt>
                <c:pt idx="466">
                  <c:v>-21.139605658805053</c:v>
                </c:pt>
                <c:pt idx="467">
                  <c:v>-21.377857228125535</c:v>
                </c:pt>
                <c:pt idx="468">
                  <c:v>-21.43209560854261</c:v>
                </c:pt>
                <c:pt idx="469">
                  <c:v>-21.447011527434356</c:v>
                </c:pt>
                <c:pt idx="470">
                  <c:v>-21.546677647802809</c:v>
                </c:pt>
                <c:pt idx="471">
                  <c:v>-21.55692596719733</c:v>
                </c:pt>
                <c:pt idx="472">
                  <c:v>-21.54469598225181</c:v>
                </c:pt>
                <c:pt idx="473">
                  <c:v>-21.550388413688083</c:v>
                </c:pt>
                <c:pt idx="474">
                  <c:v>-21.753348850912843</c:v>
                </c:pt>
                <c:pt idx="475">
                  <c:v>-22.077870870037586</c:v>
                </c:pt>
                <c:pt idx="476">
                  <c:v>-22.405967658392328</c:v>
                </c:pt>
                <c:pt idx="477">
                  <c:v>-22.291992747058302</c:v>
                </c:pt>
                <c:pt idx="478">
                  <c:v>-22.223528145073814</c:v>
                </c:pt>
                <c:pt idx="479">
                  <c:v>-22.163048489575075</c:v>
                </c:pt>
                <c:pt idx="480">
                  <c:v>-22.134392051457539</c:v>
                </c:pt>
                <c:pt idx="481">
                  <c:v>-22.134513477042546</c:v>
                </c:pt>
                <c:pt idx="482">
                  <c:v>-22.123682314838831</c:v>
                </c:pt>
                <c:pt idx="483">
                  <c:v>-22.12775250045631</c:v>
                </c:pt>
                <c:pt idx="484">
                  <c:v>-22.127796213666826</c:v>
                </c:pt>
                <c:pt idx="485">
                  <c:v>-22.12798078055657</c:v>
                </c:pt>
                <c:pt idx="486">
                  <c:v>-22.12847133992112</c:v>
                </c:pt>
                <c:pt idx="487">
                  <c:v>-22.127121087412817</c:v>
                </c:pt>
                <c:pt idx="488">
                  <c:v>-22.128835616676824</c:v>
                </c:pt>
                <c:pt idx="489">
                  <c:v>-22.127106516342607</c:v>
                </c:pt>
                <c:pt idx="490">
                  <c:v>-22.126790809821088</c:v>
                </c:pt>
                <c:pt idx="491">
                  <c:v>-22.125314274704564</c:v>
                </c:pt>
                <c:pt idx="492">
                  <c:v>-22.12449829477184</c:v>
                </c:pt>
                <c:pt idx="493">
                  <c:v>-22.122128067347816</c:v>
                </c:pt>
                <c:pt idx="494">
                  <c:v>-22.12107895029105</c:v>
                </c:pt>
                <c:pt idx="495">
                  <c:v>-22.119072999622844</c:v>
                </c:pt>
                <c:pt idx="496">
                  <c:v>-22.117241901797328</c:v>
                </c:pt>
                <c:pt idx="497">
                  <c:v>-22.115561371697581</c:v>
                </c:pt>
                <c:pt idx="498">
                  <c:v>-22.114147977885281</c:v>
                </c:pt>
                <c:pt idx="499">
                  <c:v>-22.114021695276605</c:v>
                </c:pt>
                <c:pt idx="500">
                  <c:v>-22.112681156815583</c:v>
                </c:pt>
                <c:pt idx="501">
                  <c:v>-22.110903486247807</c:v>
                </c:pt>
                <c:pt idx="502">
                  <c:v>-22.108518687753573</c:v>
                </c:pt>
                <c:pt idx="503">
                  <c:v>-22.108120411833838</c:v>
                </c:pt>
                <c:pt idx="504">
                  <c:v>-22.107960130061358</c:v>
                </c:pt>
                <c:pt idx="505">
                  <c:v>-22.110349785579032</c:v>
                </c:pt>
                <c:pt idx="506">
                  <c:v>-22.10870811166636</c:v>
                </c:pt>
                <c:pt idx="507">
                  <c:v>-22.108202981231827</c:v>
                </c:pt>
                <c:pt idx="508">
                  <c:v>-22.106546736249115</c:v>
                </c:pt>
                <c:pt idx="509">
                  <c:v>-22.105041058992114</c:v>
                </c:pt>
                <c:pt idx="510">
                  <c:v>-22.103909372537359</c:v>
                </c:pt>
                <c:pt idx="511">
                  <c:v>-22.102107416852604</c:v>
                </c:pt>
                <c:pt idx="512">
                  <c:v>-22.100514313174116</c:v>
                </c:pt>
                <c:pt idx="513">
                  <c:v>-22.09752238675388</c:v>
                </c:pt>
                <c:pt idx="514">
                  <c:v>-22.100572597455411</c:v>
                </c:pt>
                <c:pt idx="515">
                  <c:v>-22.100009182739527</c:v>
                </c:pt>
                <c:pt idx="516">
                  <c:v>-22.099368055649379</c:v>
                </c:pt>
                <c:pt idx="517">
                  <c:v>-22.097808951135093</c:v>
                </c:pt>
                <c:pt idx="518">
                  <c:v>-22.096895830733601</c:v>
                </c:pt>
                <c:pt idx="519">
                  <c:v>-22.096478126720328</c:v>
                </c:pt>
                <c:pt idx="520">
                  <c:v>-22.096162420199093</c:v>
                </c:pt>
                <c:pt idx="521">
                  <c:v>-22.095176444446835</c:v>
                </c:pt>
                <c:pt idx="522">
                  <c:v>-22.095093875048846</c:v>
                </c:pt>
                <c:pt idx="523">
                  <c:v>-22.094219610835111</c:v>
                </c:pt>
                <c:pt idx="524">
                  <c:v>-22.093427916019365</c:v>
                </c:pt>
                <c:pt idx="525">
                  <c:v>-22.092616793109855</c:v>
                </c:pt>
                <c:pt idx="526">
                  <c:v>-22.091737671872849</c:v>
                </c:pt>
                <c:pt idx="527">
                  <c:v>-22.088867171037563</c:v>
                </c:pt>
                <c:pt idx="528">
                  <c:v>-22.086564941941091</c:v>
                </c:pt>
                <c:pt idx="529">
                  <c:v>-22.086443516355857</c:v>
                </c:pt>
                <c:pt idx="530">
                  <c:v>-22.084316140102814</c:v>
                </c:pt>
                <c:pt idx="531">
                  <c:v>-22.08419957154085</c:v>
                </c:pt>
                <c:pt idx="532">
                  <c:v>-22.087215783078349</c:v>
                </c:pt>
                <c:pt idx="533">
                  <c:v>-22.086705795620091</c:v>
                </c:pt>
                <c:pt idx="534">
                  <c:v>-22.085880101640598</c:v>
                </c:pt>
                <c:pt idx="535">
                  <c:v>-22.084039289768086</c:v>
                </c:pt>
                <c:pt idx="536">
                  <c:v>-22.082523898464544</c:v>
                </c:pt>
                <c:pt idx="537">
                  <c:v>-22.081086219535038</c:v>
                </c:pt>
                <c:pt idx="538">
                  <c:v>-22.08024109746178</c:v>
                </c:pt>
                <c:pt idx="539">
                  <c:v>-22.077516307328594</c:v>
                </c:pt>
                <c:pt idx="540">
                  <c:v>-22.079672825722568</c:v>
                </c:pt>
                <c:pt idx="541">
                  <c:v>-22.078380857495844</c:v>
                </c:pt>
                <c:pt idx="542">
                  <c:v>-22.075398645122092</c:v>
                </c:pt>
                <c:pt idx="543">
                  <c:v>-22.072173581578099</c:v>
                </c:pt>
                <c:pt idx="544">
                  <c:v>-22.070721331578326</c:v>
                </c:pt>
                <c:pt idx="545">
                  <c:v>-22.069040801478579</c:v>
                </c:pt>
                <c:pt idx="546">
                  <c:v>-22.066476293118555</c:v>
                </c:pt>
                <c:pt idx="547">
                  <c:v>-22.066340296462826</c:v>
                </c:pt>
                <c:pt idx="548">
                  <c:v>-22.065951734590371</c:v>
                </c:pt>
                <c:pt idx="549">
                  <c:v>-22.065286322382846</c:v>
                </c:pt>
                <c:pt idx="550">
                  <c:v>-22.06554374462381</c:v>
                </c:pt>
                <c:pt idx="551">
                  <c:v>-22.065339749640529</c:v>
                </c:pt>
                <c:pt idx="552">
                  <c:v>-22.064217777232884</c:v>
                </c:pt>
                <c:pt idx="553">
                  <c:v>-22.062440106664823</c:v>
                </c:pt>
                <c:pt idx="554">
                  <c:v>-22.060118449475098</c:v>
                </c:pt>
                <c:pt idx="555">
                  <c:v>-22.059924168538586</c:v>
                </c:pt>
                <c:pt idx="556">
                  <c:v>-22.059200472050563</c:v>
                </c:pt>
                <c:pt idx="557">
                  <c:v>-22.058102784760067</c:v>
                </c:pt>
                <c:pt idx="558">
                  <c:v>-22.056703962017863</c:v>
                </c:pt>
                <c:pt idx="559">
                  <c:v>-22.055348852486347</c:v>
                </c:pt>
                <c:pt idx="560">
                  <c:v>-22.05515457155029</c:v>
                </c:pt>
                <c:pt idx="561">
                  <c:v>-22.055018574894845</c:v>
                </c:pt>
                <c:pt idx="562">
                  <c:v>-22.053299188607568</c:v>
                </c:pt>
                <c:pt idx="563">
                  <c:v>-22.058457347468831</c:v>
                </c:pt>
                <c:pt idx="564">
                  <c:v>-22.058457347469115</c:v>
                </c:pt>
                <c:pt idx="565">
                  <c:v>-22.058224210345074</c:v>
                </c:pt>
                <c:pt idx="566">
                  <c:v>-22.058952763856368</c:v>
                </c:pt>
                <c:pt idx="567">
                  <c:v>-22.057927931917092</c:v>
                </c:pt>
                <c:pt idx="568">
                  <c:v>-22.056305686098298</c:v>
                </c:pt>
                <c:pt idx="569">
                  <c:v>-22.058209639274807</c:v>
                </c:pt>
                <c:pt idx="570">
                  <c:v>-22.057957074057342</c:v>
                </c:pt>
                <c:pt idx="571">
                  <c:v>-22.055489706165574</c:v>
                </c:pt>
                <c:pt idx="572">
                  <c:v>-22.054435732085366</c:v>
                </c:pt>
                <c:pt idx="573">
                  <c:v>-22.053425471216357</c:v>
                </c:pt>
                <c:pt idx="574">
                  <c:v>-22.051516661016066</c:v>
                </c:pt>
                <c:pt idx="575">
                  <c:v>-22.049243574060355</c:v>
                </c:pt>
                <c:pt idx="576">
                  <c:v>-22.048029318208066</c:v>
                </c:pt>
                <c:pt idx="577">
                  <c:v>-22.047509616703323</c:v>
                </c:pt>
                <c:pt idx="578">
                  <c:v>-22.045314242121819</c:v>
                </c:pt>
                <c:pt idx="579">
                  <c:v>-22.044707114195589</c:v>
                </c:pt>
                <c:pt idx="580">
                  <c:v>-22.045066533927852</c:v>
                </c:pt>
                <c:pt idx="581">
                  <c:v>-22.045003392623798</c:v>
                </c:pt>
                <c:pt idx="582">
                  <c:v>-22.044522547306073</c:v>
                </c:pt>
                <c:pt idx="583">
                  <c:v>-22.04652364095061</c:v>
                </c:pt>
                <c:pt idx="584">
                  <c:v>-22.046543069044603</c:v>
                </c:pt>
                <c:pt idx="585">
                  <c:v>-22.046115650984845</c:v>
                </c:pt>
                <c:pt idx="586">
                  <c:v>-22.044658543961575</c:v>
                </c:pt>
                <c:pt idx="587">
                  <c:v>-22.044027130918366</c:v>
                </c:pt>
                <c:pt idx="588">
                  <c:v>-22.043143152657862</c:v>
                </c:pt>
                <c:pt idx="589">
                  <c:v>-22.042385457005864</c:v>
                </c:pt>
                <c:pt idx="590">
                  <c:v>-22.041331482926111</c:v>
                </c:pt>
                <c:pt idx="591">
                  <c:v>-22.041899754664584</c:v>
                </c:pt>
                <c:pt idx="592">
                  <c:v>-22.041982324062857</c:v>
                </c:pt>
                <c:pt idx="593">
                  <c:v>-22.041516049815343</c:v>
                </c:pt>
                <c:pt idx="594">
                  <c:v>-22.041448051487848</c:v>
                </c:pt>
                <c:pt idx="595">
                  <c:v>-22.040228938612117</c:v>
                </c:pt>
                <c:pt idx="596">
                  <c:v>-22.03888840015081</c:v>
                </c:pt>
                <c:pt idx="597">
                  <c:v>-22.037091301489099</c:v>
                </c:pt>
                <c:pt idx="598">
                  <c:v>-22.039636381755813</c:v>
                </c:pt>
                <c:pt idx="599">
                  <c:v>-22.039840376739093</c:v>
                </c:pt>
                <c:pt idx="600">
                  <c:v>-22.039587811521628</c:v>
                </c:pt>
                <c:pt idx="601">
                  <c:v>-22.039966659347826</c:v>
                </c:pt>
                <c:pt idx="602">
                  <c:v>-22.040073513862851</c:v>
                </c:pt>
                <c:pt idx="603">
                  <c:v>-22.039602382592065</c:v>
                </c:pt>
                <c:pt idx="604">
                  <c:v>-22.039247819883073</c:v>
                </c:pt>
                <c:pt idx="605">
                  <c:v>-22.03850955232484</c:v>
                </c:pt>
                <c:pt idx="606">
                  <c:v>-22.041797757173057</c:v>
                </c:pt>
                <c:pt idx="607">
                  <c:v>-22.042978013861827</c:v>
                </c:pt>
                <c:pt idx="608">
                  <c:v>-22.044036844965134</c:v>
                </c:pt>
                <c:pt idx="609">
                  <c:v>-22.044211697807825</c:v>
                </c:pt>
                <c:pt idx="610">
                  <c:v>-22.041967752992591</c:v>
                </c:pt>
                <c:pt idx="611">
                  <c:v>-22.039388673562073</c:v>
                </c:pt>
                <c:pt idx="612">
                  <c:v>-22.037188441957582</c:v>
                </c:pt>
                <c:pt idx="613">
                  <c:v>-22.037018446137878</c:v>
                </c:pt>
                <c:pt idx="614">
                  <c:v>-22.038524123395106</c:v>
                </c:pt>
                <c:pt idx="615">
                  <c:v>-22.037159299816821</c:v>
                </c:pt>
                <c:pt idx="616">
                  <c:v>-22.038329842458594</c:v>
                </c:pt>
                <c:pt idx="617">
                  <c:v>-22.037334152659625</c:v>
                </c:pt>
                <c:pt idx="618">
                  <c:v>-22.035473912693575</c:v>
                </c:pt>
                <c:pt idx="619">
                  <c:v>-22.035551625068067</c:v>
                </c:pt>
                <c:pt idx="620">
                  <c:v>-22.035779905168383</c:v>
                </c:pt>
                <c:pt idx="621">
                  <c:v>-22.036625027241811</c:v>
                </c:pt>
                <c:pt idx="622">
                  <c:v>-22.035167920218825</c:v>
                </c:pt>
                <c:pt idx="623">
                  <c:v>-22.03458022038636</c:v>
                </c:pt>
                <c:pt idx="624">
                  <c:v>-22.034721074065075</c:v>
                </c:pt>
                <c:pt idx="625">
                  <c:v>-22.035799333262034</c:v>
                </c:pt>
                <c:pt idx="626">
                  <c:v>-22.035677907677083</c:v>
                </c:pt>
                <c:pt idx="627">
                  <c:v>-22.035711906840547</c:v>
                </c:pt>
                <c:pt idx="628">
                  <c:v>-22.035255346640085</c:v>
                </c:pt>
                <c:pt idx="629">
                  <c:v>-22.034026519717585</c:v>
                </c:pt>
                <c:pt idx="630">
                  <c:v>-22.032933689450587</c:v>
                </c:pt>
                <c:pt idx="631">
                  <c:v>-22.034133374232837</c:v>
                </c:pt>
                <c:pt idx="632">
                  <c:v>-22.033482533095807</c:v>
                </c:pt>
                <c:pt idx="633">
                  <c:v>-22.032282848313557</c:v>
                </c:pt>
                <c:pt idx="634">
                  <c:v>-22.032549984600834</c:v>
                </c:pt>
                <c:pt idx="635">
                  <c:v>-22.033356250487074</c:v>
                </c:pt>
                <c:pt idx="636">
                  <c:v>-22.032579126741595</c:v>
                </c:pt>
                <c:pt idx="637">
                  <c:v>-22.032161422728322</c:v>
                </c:pt>
                <c:pt idx="638">
                  <c:v>-22.032666553163082</c:v>
                </c:pt>
                <c:pt idx="639">
                  <c:v>-22.032957974567566</c:v>
                </c:pt>
                <c:pt idx="640">
                  <c:v>-22.032817120888566</c:v>
                </c:pt>
                <c:pt idx="641">
                  <c:v>-22.036105325737068</c:v>
                </c:pt>
                <c:pt idx="642">
                  <c:v>-22.037212727074333</c:v>
                </c:pt>
                <c:pt idx="643">
                  <c:v>-22.037829569047332</c:v>
                </c:pt>
                <c:pt idx="644">
                  <c:v>-22.0384561250671</c:v>
                </c:pt>
                <c:pt idx="645">
                  <c:v>-22.037698429415613</c:v>
                </c:pt>
                <c:pt idx="646">
                  <c:v>-22.038606692792868</c:v>
                </c:pt>
                <c:pt idx="647">
                  <c:v>-22.039534384264115</c:v>
                </c:pt>
                <c:pt idx="648">
                  <c:v>-22.03926239095334</c:v>
                </c:pt>
                <c:pt idx="649">
                  <c:v>-22.039879232926623</c:v>
                </c:pt>
                <c:pt idx="650">
                  <c:v>-22.041792900149844</c:v>
                </c:pt>
                <c:pt idx="651">
                  <c:v>-22.043682282256597</c:v>
                </c:pt>
                <c:pt idx="652">
                  <c:v>-22.043677425232815</c:v>
                </c:pt>
                <c:pt idx="653">
                  <c:v>-22.044269982088608</c:v>
                </c:pt>
                <c:pt idx="654">
                  <c:v>-22.043959132590587</c:v>
                </c:pt>
                <c:pt idx="655">
                  <c:v>-22.043905705333074</c:v>
                </c:pt>
                <c:pt idx="656">
                  <c:v>-22.044439977908368</c:v>
                </c:pt>
                <c:pt idx="657">
                  <c:v>-22.044405978744052</c:v>
                </c:pt>
                <c:pt idx="658">
                  <c:v>-22.043449145132612</c:v>
                </c:pt>
                <c:pt idx="659">
                  <c:v>-22.042225175233327</c:v>
                </c:pt>
                <c:pt idx="660">
                  <c:v>-22.041783186102847</c:v>
                </c:pt>
                <c:pt idx="661">
                  <c:v>-22.044833396804606</c:v>
                </c:pt>
                <c:pt idx="662">
                  <c:v>-22.045299671051609</c:v>
                </c:pt>
                <c:pt idx="663">
                  <c:v>-22.04460997372756</c:v>
                </c:pt>
                <c:pt idx="664">
                  <c:v>-22.044911109179097</c:v>
                </c:pt>
                <c:pt idx="665">
                  <c:v>-22.043730852490327</c:v>
                </c:pt>
                <c:pt idx="666">
                  <c:v>-22.042375742958868</c:v>
                </c:pt>
                <c:pt idx="667">
                  <c:v>-22.042030894296815</c:v>
                </c:pt>
                <c:pt idx="668">
                  <c:v>-22.042934300651083</c:v>
                </c:pt>
                <c:pt idx="669">
                  <c:v>-22.043439431085844</c:v>
                </c:pt>
                <c:pt idx="670">
                  <c:v>-22.044639115867867</c:v>
                </c:pt>
                <c:pt idx="671">
                  <c:v>-22.048048746301831</c:v>
                </c:pt>
                <c:pt idx="672">
                  <c:v>-22.049282430247828</c:v>
                </c:pt>
                <c:pt idx="673">
                  <c:v>-22.048762728742858</c:v>
                </c:pt>
                <c:pt idx="674">
                  <c:v>-22.049088149311316</c:v>
                </c:pt>
                <c:pt idx="675">
                  <c:v>-22.049670992120625</c:v>
                </c:pt>
                <c:pt idx="676">
                  <c:v>-22.049719562354582</c:v>
                </c:pt>
                <c:pt idx="677">
                  <c:v>-22.051166955330856</c:v>
                </c:pt>
                <c:pt idx="678">
                  <c:v>-22.052313212855594</c:v>
                </c:pt>
                <c:pt idx="679">
                  <c:v>-22.053920887604122</c:v>
                </c:pt>
                <c:pt idx="680">
                  <c:v>-22.054377447804868</c:v>
                </c:pt>
                <c:pt idx="681">
                  <c:v>-22.054003457002111</c:v>
                </c:pt>
                <c:pt idx="682">
                  <c:v>-22.053114621718109</c:v>
                </c:pt>
                <c:pt idx="683">
                  <c:v>-22.053304045630838</c:v>
                </c:pt>
                <c:pt idx="684">
                  <c:v>-22.053289474560572</c:v>
                </c:pt>
                <c:pt idx="685">
                  <c:v>-22.052959196968843</c:v>
                </c:pt>
                <c:pt idx="686">
                  <c:v>-22.052186930246862</c:v>
                </c:pt>
                <c:pt idx="687">
                  <c:v>-22.054217166032103</c:v>
                </c:pt>
                <c:pt idx="688">
                  <c:v>-22.054654298139084</c:v>
                </c:pt>
                <c:pt idx="689">
                  <c:v>-22.054018028072321</c:v>
                </c:pt>
                <c:pt idx="690">
                  <c:v>-22.054562014694326</c:v>
                </c:pt>
                <c:pt idx="691">
                  <c:v>-22.054897149309326</c:v>
                </c:pt>
                <c:pt idx="692">
                  <c:v>-22.055373137603553</c:v>
                </c:pt>
                <c:pt idx="693">
                  <c:v>-22.05614054730232</c:v>
                </c:pt>
                <c:pt idx="694">
                  <c:v>-22.056451396800568</c:v>
                </c:pt>
                <c:pt idx="695">
                  <c:v>-22.055868553991317</c:v>
                </c:pt>
                <c:pt idx="696">
                  <c:v>-22.055237140948336</c:v>
                </c:pt>
                <c:pt idx="697">
                  <c:v>-22.055756842453079</c:v>
                </c:pt>
                <c:pt idx="698">
                  <c:v>-22.055241997971606</c:v>
                </c:pt>
                <c:pt idx="699">
                  <c:v>-22.05401317104905</c:v>
                </c:pt>
                <c:pt idx="700">
                  <c:v>-22.053624609176367</c:v>
                </c:pt>
                <c:pt idx="701">
                  <c:v>-22.053435185263069</c:v>
                </c:pt>
                <c:pt idx="702">
                  <c:v>-22.053100050647785</c:v>
                </c:pt>
                <c:pt idx="703">
                  <c:v>-22.053546896801308</c:v>
                </c:pt>
                <c:pt idx="704">
                  <c:v>-22.053216619209579</c:v>
                </c:pt>
                <c:pt idx="705">
                  <c:v>-22.050530685264377</c:v>
                </c:pt>
                <c:pt idx="706">
                  <c:v>-22.049379570715857</c:v>
                </c:pt>
                <c:pt idx="707">
                  <c:v>-22.050860962856106</c:v>
                </c:pt>
                <c:pt idx="708">
                  <c:v>-22.052847485430547</c:v>
                </c:pt>
                <c:pt idx="709">
                  <c:v>-22.05036068944456</c:v>
                </c:pt>
                <c:pt idx="710">
                  <c:v>-22.048855012187559</c:v>
                </c:pt>
                <c:pt idx="711">
                  <c:v>-22.049214431920333</c:v>
                </c:pt>
                <c:pt idx="712">
                  <c:v>-22.049534995465123</c:v>
                </c:pt>
                <c:pt idx="713">
                  <c:v>-22.048845298141075</c:v>
                </c:pt>
                <c:pt idx="714">
                  <c:v>-22.049418426903102</c:v>
                </c:pt>
                <c:pt idx="715">
                  <c:v>-22.049879844127346</c:v>
                </c:pt>
                <c:pt idx="716">
                  <c:v>-22.05025869195309</c:v>
                </c:pt>
                <c:pt idx="717">
                  <c:v>-22.051307809009344</c:v>
                </c:pt>
                <c:pt idx="718">
                  <c:v>-22.052143217036061</c:v>
                </c:pt>
                <c:pt idx="719">
                  <c:v>-22.051429234594806</c:v>
                </c:pt>
                <c:pt idx="720">
                  <c:v>-22.050010983759066</c:v>
                </c:pt>
                <c:pt idx="721">
                  <c:v>-22.048942438609103</c:v>
                </c:pt>
                <c:pt idx="722">
                  <c:v>-22.048544162689311</c:v>
                </c:pt>
                <c:pt idx="723">
                  <c:v>-22.048039032254835</c:v>
                </c:pt>
                <c:pt idx="724">
                  <c:v>-22.049301858341366</c:v>
                </c:pt>
                <c:pt idx="725">
                  <c:v>-22.048762728742801</c:v>
                </c:pt>
                <c:pt idx="726">
                  <c:v>-22.048811298977043</c:v>
                </c:pt>
                <c:pt idx="727">
                  <c:v>-22.049617564863112</c:v>
                </c:pt>
                <c:pt idx="728">
                  <c:v>-22.050253834929876</c:v>
                </c:pt>
                <c:pt idx="729">
                  <c:v>-22.050258691952862</c:v>
                </c:pt>
                <c:pt idx="730">
                  <c:v>-22.049039579077359</c:v>
                </c:pt>
                <c:pt idx="731">
                  <c:v>-22.048413023057307</c:v>
                </c:pt>
                <c:pt idx="732">
                  <c:v>-22.046853918542851</c:v>
                </c:pt>
                <c:pt idx="733">
                  <c:v>-22.047388191118088</c:v>
                </c:pt>
                <c:pt idx="734">
                  <c:v>-22.046776206168587</c:v>
                </c:pt>
                <c:pt idx="735">
                  <c:v>-22.046708207840581</c:v>
                </c:pt>
                <c:pt idx="736">
                  <c:v>-22.048136172722806</c:v>
                </c:pt>
                <c:pt idx="737">
                  <c:v>-22.050807535598366</c:v>
                </c:pt>
                <c:pt idx="738">
                  <c:v>-22.050914390113334</c:v>
                </c:pt>
                <c:pt idx="739">
                  <c:v>-22.049986698642087</c:v>
                </c:pt>
                <c:pt idx="740">
                  <c:v>-22.05061811168558</c:v>
                </c:pt>
                <c:pt idx="741">
                  <c:v>-22.049836130916319</c:v>
                </c:pt>
                <c:pt idx="742">
                  <c:v>-22.049544709511835</c:v>
                </c:pt>
                <c:pt idx="743">
                  <c:v>-22.050210121718848</c:v>
                </c:pt>
                <c:pt idx="744">
                  <c:v>-22.048995865866331</c:v>
                </c:pt>
                <c:pt idx="745">
                  <c:v>-22.048923010515338</c:v>
                </c:pt>
                <c:pt idx="746">
                  <c:v>-22.048923010515338</c:v>
                </c:pt>
                <c:pt idx="747">
                  <c:v>-22.051278666869095</c:v>
                </c:pt>
                <c:pt idx="748">
                  <c:v>-22.053036909343561</c:v>
                </c:pt>
                <c:pt idx="749">
                  <c:v>-22.054168595798089</c:v>
                </c:pt>
                <c:pt idx="750">
                  <c:v>-22.055018574894561</c:v>
                </c:pt>
                <c:pt idx="751">
                  <c:v>-22.055217712854343</c:v>
                </c:pt>
                <c:pt idx="752">
                  <c:v>-22.056475681917604</c:v>
                </c:pt>
                <c:pt idx="753">
                  <c:v>-22.058141640947085</c:v>
                </c:pt>
                <c:pt idx="754">
                  <c:v>-22.058389349141336</c:v>
                </c:pt>
                <c:pt idx="755">
                  <c:v>-22.059671603321348</c:v>
                </c:pt>
                <c:pt idx="756">
                  <c:v>-22.061565842451088</c:v>
                </c:pt>
                <c:pt idx="757">
                  <c:v>-22.060963571548299</c:v>
                </c:pt>
                <c:pt idx="758">
                  <c:v>-22.060400156832642</c:v>
                </c:pt>
                <c:pt idx="759">
                  <c:v>-22.059482179408278</c:v>
                </c:pt>
                <c:pt idx="760">
                  <c:v>-22.059462751314797</c:v>
                </c:pt>
                <c:pt idx="761">
                  <c:v>-22.058923621716119</c:v>
                </c:pt>
                <c:pt idx="762">
                  <c:v>-22.056830244626539</c:v>
                </c:pt>
                <c:pt idx="763">
                  <c:v>-22.057971645128063</c:v>
                </c:pt>
                <c:pt idx="764">
                  <c:v>-22.056529109175059</c:v>
                </c:pt>
                <c:pt idx="765">
                  <c:v>-22.05803478643206</c:v>
                </c:pt>
                <c:pt idx="766">
                  <c:v>-22.059618176063324</c:v>
                </c:pt>
                <c:pt idx="767">
                  <c:v>-22.060244732083603</c:v>
                </c:pt>
                <c:pt idx="768">
                  <c:v>-22.062318681079589</c:v>
                </c:pt>
                <c:pt idx="769">
                  <c:v>-22.064582053988588</c:v>
                </c:pt>
                <c:pt idx="770">
                  <c:v>-22.063906927734863</c:v>
                </c:pt>
                <c:pt idx="771">
                  <c:v>-22.06369321870487</c:v>
                </c:pt>
                <c:pt idx="772">
                  <c:v>-22.065150325727572</c:v>
                </c:pt>
                <c:pt idx="773">
                  <c:v>-22.065621456998358</c:v>
                </c:pt>
                <c:pt idx="774">
                  <c:v>-22.066180014690289</c:v>
                </c:pt>
                <c:pt idx="775">
                  <c:v>-22.066952281412327</c:v>
                </c:pt>
                <c:pt idx="776">
                  <c:v>-22.068666810676049</c:v>
                </c:pt>
                <c:pt idx="777">
                  <c:v>-22.067399127566361</c:v>
                </c:pt>
                <c:pt idx="778">
                  <c:v>-22.067549695291845</c:v>
                </c:pt>
                <c:pt idx="779">
                  <c:v>-22.066709430242085</c:v>
                </c:pt>
                <c:pt idx="780">
                  <c:v>-22.065878879239321</c:v>
                </c:pt>
                <c:pt idx="781">
                  <c:v>-22.065398033921369</c:v>
                </c:pt>
                <c:pt idx="782">
                  <c:v>-22.065864308168827</c:v>
                </c:pt>
                <c:pt idx="783">
                  <c:v>-22.066141158502816</c:v>
                </c:pt>
                <c:pt idx="784">
                  <c:v>-22.066864854991067</c:v>
                </c:pt>
                <c:pt idx="785">
                  <c:v>-22.0691573700406</c:v>
                </c:pt>
                <c:pt idx="786">
                  <c:v>-22.070978753819119</c:v>
                </c:pt>
                <c:pt idx="787">
                  <c:v>-22.070813615023312</c:v>
                </c:pt>
                <c:pt idx="788">
                  <c:v>-22.071751020541328</c:v>
                </c:pt>
                <c:pt idx="789">
                  <c:v>-22.072450431912316</c:v>
                </c:pt>
                <c:pt idx="790">
                  <c:v>-22.074004679403615</c:v>
                </c:pt>
                <c:pt idx="791">
                  <c:v>-22.076151483750593</c:v>
                </c:pt>
                <c:pt idx="792">
                  <c:v>-22.075758064854583</c:v>
                </c:pt>
                <c:pt idx="793">
                  <c:v>-22.0751849360921</c:v>
                </c:pt>
                <c:pt idx="794">
                  <c:v>-22.074883800640563</c:v>
                </c:pt>
                <c:pt idx="795">
                  <c:v>-22.07511208074105</c:v>
                </c:pt>
                <c:pt idx="796">
                  <c:v>-22.074849801476816</c:v>
                </c:pt>
                <c:pt idx="797">
                  <c:v>-22.073256697798385</c:v>
                </c:pt>
                <c:pt idx="798">
                  <c:v>-22.073659830741619</c:v>
                </c:pt>
                <c:pt idx="799">
                  <c:v>-22.074582665189311</c:v>
                </c:pt>
                <c:pt idx="800">
                  <c:v>-22.075626925222124</c:v>
                </c:pt>
                <c:pt idx="801">
                  <c:v>-22.075602640105544</c:v>
                </c:pt>
                <c:pt idx="802">
                  <c:v>-22.075510356660615</c:v>
                </c:pt>
                <c:pt idx="803">
                  <c:v>-22.075563783918071</c:v>
                </c:pt>
                <c:pt idx="804">
                  <c:v>-22.07489837171083</c:v>
                </c:pt>
                <c:pt idx="805">
                  <c:v>-22.078997699468843</c:v>
                </c:pt>
                <c:pt idx="806">
                  <c:v>-22.081552493782382</c:v>
                </c:pt>
                <c:pt idx="807">
                  <c:v>-22.082227620036051</c:v>
                </c:pt>
                <c:pt idx="808">
                  <c:v>-22.082417043949292</c:v>
                </c:pt>
                <c:pt idx="809">
                  <c:v>-22.081188217026792</c:v>
                </c:pt>
                <c:pt idx="810">
                  <c:v>-22.079847678565599</c:v>
                </c:pt>
                <c:pt idx="811">
                  <c:v>-22.077608590773863</c:v>
                </c:pt>
                <c:pt idx="812">
                  <c:v>-22.078570281408574</c:v>
                </c:pt>
                <c:pt idx="813">
                  <c:v>-22.079808822378354</c:v>
                </c:pt>
                <c:pt idx="814">
                  <c:v>-22.079381404318084</c:v>
                </c:pt>
                <c:pt idx="815">
                  <c:v>-22.080624802311078</c:v>
                </c:pt>
                <c:pt idx="816">
                  <c:v>-22.082703608330334</c:v>
                </c:pt>
                <c:pt idx="817">
                  <c:v>-22.083762439433869</c:v>
                </c:pt>
                <c:pt idx="818">
                  <c:v>-22.083252451975838</c:v>
                </c:pt>
                <c:pt idx="819">
                  <c:v>-22.082285904317345</c:v>
                </c:pt>
                <c:pt idx="820">
                  <c:v>-22.083004743781871</c:v>
                </c:pt>
                <c:pt idx="821">
                  <c:v>-22.084714416022095</c:v>
                </c:pt>
                <c:pt idx="822">
                  <c:v>-22.085554681072082</c:v>
                </c:pt>
                <c:pt idx="823">
                  <c:v>-22.085812103312819</c:v>
                </c:pt>
                <c:pt idx="824">
                  <c:v>-22.08671550966686</c:v>
                </c:pt>
                <c:pt idx="825">
                  <c:v>-22.087983192776832</c:v>
                </c:pt>
                <c:pt idx="826">
                  <c:v>-22.090737125050552</c:v>
                </c:pt>
                <c:pt idx="827">
                  <c:v>-22.090635127558571</c:v>
                </c:pt>
                <c:pt idx="828">
                  <c:v>-22.090231994615849</c:v>
                </c:pt>
                <c:pt idx="829">
                  <c:v>-22.090989690267619</c:v>
                </c:pt>
                <c:pt idx="830">
                  <c:v>-22.091412251304334</c:v>
                </c:pt>
                <c:pt idx="831">
                  <c:v>-22.092762503812068</c:v>
                </c:pt>
                <c:pt idx="832">
                  <c:v>-22.092573079899111</c:v>
                </c:pt>
                <c:pt idx="833">
                  <c:v>-22.092616793110082</c:v>
                </c:pt>
                <c:pt idx="834">
                  <c:v>-22.092650792273602</c:v>
                </c:pt>
                <c:pt idx="835">
                  <c:v>-22.093981616687799</c:v>
                </c:pt>
                <c:pt idx="836">
                  <c:v>-22.096361558158819</c:v>
                </c:pt>
                <c:pt idx="837">
                  <c:v>-22.09687154561685</c:v>
                </c:pt>
                <c:pt idx="838">
                  <c:v>-22.097206680232077</c:v>
                </c:pt>
                <c:pt idx="839">
                  <c:v>-22.097828379228574</c:v>
                </c:pt>
                <c:pt idx="840">
                  <c:v>-22.098042088258566</c:v>
                </c:pt>
                <c:pt idx="841">
                  <c:v>-22.09709011167034</c:v>
                </c:pt>
                <c:pt idx="842">
                  <c:v>-22.09746410247287</c:v>
                </c:pt>
                <c:pt idx="843">
                  <c:v>-22.098848354144806</c:v>
                </c:pt>
                <c:pt idx="844">
                  <c:v>-22.098673501301832</c:v>
                </c:pt>
                <c:pt idx="845">
                  <c:v>-22.102413409327582</c:v>
                </c:pt>
                <c:pt idx="846">
                  <c:v>-22.105623901801081</c:v>
                </c:pt>
                <c:pt idx="847">
                  <c:v>-22.104827349961838</c:v>
                </c:pt>
                <c:pt idx="848">
                  <c:v>-22.105502476216074</c:v>
                </c:pt>
                <c:pt idx="849">
                  <c:v>-22.106197030563564</c:v>
                </c:pt>
                <c:pt idx="850">
                  <c:v>-22.106027034744088</c:v>
                </c:pt>
                <c:pt idx="851">
                  <c:v>-22.105638472871632</c:v>
                </c:pt>
                <c:pt idx="852">
                  <c:v>-22.105113914343278</c:v>
                </c:pt>
                <c:pt idx="853">
                  <c:v>-22.105745327386373</c:v>
                </c:pt>
                <c:pt idx="854">
                  <c:v>-22.105347051466808</c:v>
                </c:pt>
                <c:pt idx="855">
                  <c:v>-22.106673018857791</c:v>
                </c:pt>
                <c:pt idx="856">
                  <c:v>-22.108610971198331</c:v>
                </c:pt>
                <c:pt idx="857">
                  <c:v>-22.108120411833553</c:v>
                </c:pt>
                <c:pt idx="858">
                  <c:v>-22.109796084910315</c:v>
                </c:pt>
                <c:pt idx="859">
                  <c:v>-22.110548923538815</c:v>
                </c:pt>
                <c:pt idx="860">
                  <c:v>-22.110636349960359</c:v>
                </c:pt>
                <c:pt idx="861">
                  <c:v>-22.110961770528306</c:v>
                </c:pt>
                <c:pt idx="862">
                  <c:v>-22.111840891765596</c:v>
                </c:pt>
                <c:pt idx="863">
                  <c:v>-22.114016838253335</c:v>
                </c:pt>
                <c:pt idx="864">
                  <c:v>-22.114371400962327</c:v>
                </c:pt>
                <c:pt idx="865">
                  <c:v>-22.115745938587324</c:v>
                </c:pt>
                <c:pt idx="866">
                  <c:v>-22.117460467850819</c:v>
                </c:pt>
                <c:pt idx="867">
                  <c:v>-22.118490156813593</c:v>
                </c:pt>
                <c:pt idx="868">
                  <c:v>-22.120719530558617</c:v>
                </c:pt>
                <c:pt idx="869">
                  <c:v>-22.12147236918706</c:v>
                </c:pt>
                <c:pt idx="870">
                  <c:v>-22.122681768016307</c:v>
                </c:pt>
                <c:pt idx="871">
                  <c:v>-22.123672600792347</c:v>
                </c:pt>
                <c:pt idx="872">
                  <c:v>-22.125756263834816</c:v>
                </c:pt>
                <c:pt idx="873">
                  <c:v>-22.126586814837864</c:v>
                </c:pt>
                <c:pt idx="874">
                  <c:v>-22.127495078215574</c:v>
                </c:pt>
                <c:pt idx="875">
                  <c:v>-22.129933303967093</c:v>
                </c:pt>
                <c:pt idx="876">
                  <c:v>-22.133221508815822</c:v>
                </c:pt>
                <c:pt idx="877">
                  <c:v>-22.133629498782099</c:v>
                </c:pt>
                <c:pt idx="878">
                  <c:v>-22.134222055637835</c:v>
                </c:pt>
                <c:pt idx="879">
                  <c:v>-22.136514570687368</c:v>
                </c:pt>
                <c:pt idx="880">
                  <c:v>-22.137762825703803</c:v>
                </c:pt>
                <c:pt idx="881">
                  <c:v>-22.138233956974304</c:v>
                </c:pt>
                <c:pt idx="882">
                  <c:v>-22.140434188579079</c:v>
                </c:pt>
                <c:pt idx="883">
                  <c:v>-22.142372140919846</c:v>
                </c:pt>
                <c:pt idx="884">
                  <c:v>-22.145325211152837</c:v>
                </c:pt>
                <c:pt idx="885">
                  <c:v>-22.146505467841322</c:v>
                </c:pt>
                <c:pt idx="886">
                  <c:v>-22.147957717841095</c:v>
                </c:pt>
                <c:pt idx="887">
                  <c:v>-22.147957717841095</c:v>
                </c:pt>
                <c:pt idx="888">
                  <c:v>-22.149283685231566</c:v>
                </c:pt>
                <c:pt idx="889">
                  <c:v>-22.151275064830074</c:v>
                </c:pt>
                <c:pt idx="890">
                  <c:v>-22.150876788910338</c:v>
                </c:pt>
                <c:pt idx="891">
                  <c:v>-22.151182781385089</c:v>
                </c:pt>
                <c:pt idx="892">
                  <c:v>-22.150697079044093</c:v>
                </c:pt>
                <c:pt idx="893">
                  <c:v>-22.150444513827082</c:v>
                </c:pt>
                <c:pt idx="894">
                  <c:v>-22.152246469511837</c:v>
                </c:pt>
                <c:pt idx="895">
                  <c:v>-22.153149875865822</c:v>
                </c:pt>
                <c:pt idx="896">
                  <c:v>-22.156326369176085</c:v>
                </c:pt>
                <c:pt idx="897">
                  <c:v>-22.158094325697093</c:v>
                </c:pt>
                <c:pt idx="898">
                  <c:v>-22.159415436064577</c:v>
                </c:pt>
                <c:pt idx="899">
                  <c:v>-22.161751664324797</c:v>
                </c:pt>
                <c:pt idx="900">
                  <c:v>-22.163412766330836</c:v>
                </c:pt>
                <c:pt idx="901">
                  <c:v>-22.163539048939569</c:v>
                </c:pt>
                <c:pt idx="902">
                  <c:v>-22.164146176865572</c:v>
                </c:pt>
                <c:pt idx="903">
                  <c:v>-22.164267602450863</c:v>
                </c:pt>
                <c:pt idx="904">
                  <c:v>-22.164743590745317</c:v>
                </c:pt>
                <c:pt idx="905">
                  <c:v>-22.165734423520846</c:v>
                </c:pt>
                <c:pt idx="906">
                  <c:v>-22.169527758803596</c:v>
                </c:pt>
                <c:pt idx="907">
                  <c:v>-22.169624899271852</c:v>
                </c:pt>
                <c:pt idx="908">
                  <c:v>-22.169615185224856</c:v>
                </c:pt>
                <c:pt idx="909">
                  <c:v>-22.169756038904367</c:v>
                </c:pt>
                <c:pt idx="910">
                  <c:v>-22.169722039740108</c:v>
                </c:pt>
                <c:pt idx="911">
                  <c:v>-22.171179146763322</c:v>
                </c:pt>
                <c:pt idx="912">
                  <c:v>-22.17177656064284</c:v>
                </c:pt>
                <c:pt idx="913">
                  <c:v>-22.173525089070083</c:v>
                </c:pt>
                <c:pt idx="914">
                  <c:v>-22.176570442748059</c:v>
                </c:pt>
                <c:pt idx="915">
                  <c:v>-22.177629273851366</c:v>
                </c:pt>
                <c:pt idx="916">
                  <c:v>-22.178809530539851</c:v>
                </c:pt>
                <c:pt idx="917">
                  <c:v>-22.178216973683831</c:v>
                </c:pt>
                <c:pt idx="918">
                  <c:v>-22.178221830707329</c:v>
                </c:pt>
                <c:pt idx="919">
                  <c:v>-22.177585560640622</c:v>
                </c:pt>
                <c:pt idx="920">
                  <c:v>-22.177765270506811</c:v>
                </c:pt>
                <c:pt idx="921">
                  <c:v>-22.179402087395871</c:v>
                </c:pt>
                <c:pt idx="922">
                  <c:v>-22.180849480371805</c:v>
                </c:pt>
                <c:pt idx="923">
                  <c:v>-22.180684341575827</c:v>
                </c:pt>
                <c:pt idx="924">
                  <c:v>-22.180825195254826</c:v>
                </c:pt>
                <c:pt idx="925">
                  <c:v>-22.181519749602828</c:v>
                </c:pt>
                <c:pt idx="926">
                  <c:v>-22.183287706123835</c:v>
                </c:pt>
                <c:pt idx="927">
                  <c:v>-22.183054569000305</c:v>
                </c:pt>
                <c:pt idx="928">
                  <c:v>-22.183613126692123</c:v>
                </c:pt>
                <c:pt idx="929">
                  <c:v>-22.183112853281088</c:v>
                </c:pt>
                <c:pt idx="930">
                  <c:v>-22.182520296425068</c:v>
                </c:pt>
                <c:pt idx="931">
                  <c:v>-22.181262327361807</c:v>
                </c:pt>
                <c:pt idx="932">
                  <c:v>-22.181602319000874</c:v>
                </c:pt>
                <c:pt idx="933">
                  <c:v>-22.182277445254087</c:v>
                </c:pt>
                <c:pt idx="934">
                  <c:v>-22.183700553113837</c:v>
                </c:pt>
                <c:pt idx="935">
                  <c:v>-22.183540271341073</c:v>
                </c:pt>
                <c:pt idx="936">
                  <c:v>-22.189140419332816</c:v>
                </c:pt>
                <c:pt idx="937">
                  <c:v>-22.190612097425557</c:v>
                </c:pt>
                <c:pt idx="938">
                  <c:v>-22.191238653445836</c:v>
                </c:pt>
                <c:pt idx="939">
                  <c:v>-22.191899208629351</c:v>
                </c:pt>
                <c:pt idx="940">
                  <c:v>-22.192593762976841</c:v>
                </c:pt>
                <c:pt idx="941">
                  <c:v>-22.192744330702325</c:v>
                </c:pt>
                <c:pt idx="942">
                  <c:v>-22.192715188561849</c:v>
                </c:pt>
                <c:pt idx="943">
                  <c:v>-22.193987728695603</c:v>
                </c:pt>
                <c:pt idx="944">
                  <c:v>-22.194182009632058</c:v>
                </c:pt>
                <c:pt idx="945">
                  <c:v>-22.193968300601782</c:v>
                </c:pt>
                <c:pt idx="946">
                  <c:v>-22.196887371671082</c:v>
                </c:pt>
                <c:pt idx="947">
                  <c:v>-22.197513927691077</c:v>
                </c:pt>
                <c:pt idx="948">
                  <c:v>-22.198747611637074</c:v>
                </c:pt>
                <c:pt idx="949">
                  <c:v>-22.198844752105387</c:v>
                </c:pt>
                <c:pt idx="950">
                  <c:v>-22.19903417601806</c:v>
                </c:pt>
                <c:pt idx="951">
                  <c:v>-22.19844161916204</c:v>
                </c:pt>
                <c:pt idx="952">
                  <c:v>-22.200534996252131</c:v>
                </c:pt>
                <c:pt idx="953">
                  <c:v>-22.202108671836626</c:v>
                </c:pt>
                <c:pt idx="954">
                  <c:v>-22.202030959461851</c:v>
                </c:pt>
                <c:pt idx="955">
                  <c:v>-22.203648348257602</c:v>
                </c:pt>
                <c:pt idx="956">
                  <c:v>-22.205916578190099</c:v>
                </c:pt>
                <c:pt idx="957">
                  <c:v>-22.206256569828824</c:v>
                </c:pt>
                <c:pt idx="958">
                  <c:v>-22.206042860798831</c:v>
                </c:pt>
                <c:pt idx="959">
                  <c:v>-22.205489160130114</c:v>
                </c:pt>
                <c:pt idx="960">
                  <c:v>-22.206926839059051</c:v>
                </c:pt>
                <c:pt idx="961">
                  <c:v>-22.207184261299616</c:v>
                </c:pt>
                <c:pt idx="962">
                  <c:v>-22.209180497921338</c:v>
                </c:pt>
                <c:pt idx="963">
                  <c:v>-22.210914455278314</c:v>
                </c:pt>
                <c:pt idx="964">
                  <c:v>-22.212118997084062</c:v>
                </c:pt>
                <c:pt idx="965">
                  <c:v>-22.212434703606036</c:v>
                </c:pt>
                <c:pt idx="966">
                  <c:v>-22.216466033036099</c:v>
                </c:pt>
                <c:pt idx="967">
                  <c:v>-22.215582054775595</c:v>
                </c:pt>
                <c:pt idx="968">
                  <c:v>-22.215402344909066</c:v>
                </c:pt>
                <c:pt idx="969">
                  <c:v>-22.21686430895555</c:v>
                </c:pt>
                <c:pt idx="970">
                  <c:v>-22.218972257115567</c:v>
                </c:pt>
                <c:pt idx="971">
                  <c:v>-22.219404532199107</c:v>
                </c:pt>
                <c:pt idx="972">
                  <c:v>-22.220609074004855</c:v>
                </c:pt>
                <c:pt idx="973">
                  <c:v>-22.221391054773605</c:v>
                </c:pt>
                <c:pt idx="974">
                  <c:v>-22.221638762967345</c:v>
                </c:pt>
                <c:pt idx="975">
                  <c:v>-22.222061324004059</c:v>
                </c:pt>
                <c:pt idx="976">
                  <c:v>-22.225033822330815</c:v>
                </c:pt>
                <c:pt idx="977">
                  <c:v>-22.224217842397806</c:v>
                </c:pt>
                <c:pt idx="978">
                  <c:v>-22.222372173502364</c:v>
                </c:pt>
                <c:pt idx="979">
                  <c:v>-22.222984158451808</c:v>
                </c:pt>
                <c:pt idx="980">
                  <c:v>-22.22293073119458</c:v>
                </c:pt>
                <c:pt idx="981">
                  <c:v>-22.222644166813311</c:v>
                </c:pt>
                <c:pt idx="982">
                  <c:v>-22.22340671948858</c:v>
                </c:pt>
                <c:pt idx="983">
                  <c:v>-22.223838994572063</c:v>
                </c:pt>
                <c:pt idx="984">
                  <c:v>-22.22415955811708</c:v>
                </c:pt>
                <c:pt idx="985">
                  <c:v>-22.224358696076862</c:v>
                </c:pt>
                <c:pt idx="986">
                  <c:v>-22.228540593232864</c:v>
                </c:pt>
                <c:pt idx="987">
                  <c:v>-22.228924298082106</c:v>
                </c:pt>
                <c:pt idx="988">
                  <c:v>-22.228836871660846</c:v>
                </c:pt>
                <c:pt idx="989">
                  <c:v>-22.229079722831372</c:v>
                </c:pt>
                <c:pt idx="990">
                  <c:v>-22.229915130857577</c:v>
                </c:pt>
                <c:pt idx="991">
                  <c:v>-22.231935652596107</c:v>
                </c:pt>
                <c:pt idx="992">
                  <c:v>-22.231896796408577</c:v>
                </c:pt>
                <c:pt idx="993">
                  <c:v>-22.231619946074588</c:v>
                </c:pt>
                <c:pt idx="994">
                  <c:v>-22.231629660121357</c:v>
                </c:pt>
                <c:pt idx="995">
                  <c:v>-22.231517948582834</c:v>
                </c:pt>
                <c:pt idx="996">
                  <c:v>-22.236404114133038</c:v>
                </c:pt>
                <c:pt idx="997">
                  <c:v>-22.238172070654329</c:v>
                </c:pt>
                <c:pt idx="998">
                  <c:v>-22.238633487878346</c:v>
                </c:pt>
                <c:pt idx="999">
                  <c:v>-22.238818054767862</c:v>
                </c:pt>
                <c:pt idx="1000">
                  <c:v>-22.240372302259104</c:v>
                </c:pt>
                <c:pt idx="1001">
                  <c:v>-22.241567130017799</c:v>
                </c:pt>
                <c:pt idx="1002">
                  <c:v>-22.241440847409294</c:v>
                </c:pt>
                <c:pt idx="1003">
                  <c:v>-22.241785696071346</c:v>
                </c:pt>
                <c:pt idx="1004">
                  <c:v>-22.243174804766554</c:v>
                </c:pt>
                <c:pt idx="1005">
                  <c:v>-22.243339943562304</c:v>
                </c:pt>
                <c:pt idx="1006">
                  <c:v>-22.246550436036088</c:v>
                </c:pt>
                <c:pt idx="1007">
                  <c:v>-22.248507816470052</c:v>
                </c:pt>
                <c:pt idx="1008">
                  <c:v>-22.248954662623859</c:v>
                </c:pt>
                <c:pt idx="1009">
                  <c:v>-22.250212631687347</c:v>
                </c:pt>
                <c:pt idx="1010">
                  <c:v>-22.251888304763597</c:v>
                </c:pt>
                <c:pt idx="1011">
                  <c:v>-22.253189987037317</c:v>
                </c:pt>
                <c:pt idx="1012">
                  <c:v>-22.254229390047087</c:v>
                </c:pt>
                <c:pt idx="1013">
                  <c:v>-22.25789644272156</c:v>
                </c:pt>
                <c:pt idx="1014">
                  <c:v>-22.259683827336104</c:v>
                </c:pt>
                <c:pt idx="1015">
                  <c:v>-22.260397809777587</c:v>
                </c:pt>
                <c:pt idx="1016">
                  <c:v>-22.264011435194377</c:v>
                </c:pt>
                <c:pt idx="1017">
                  <c:v>-22.265356830679067</c:v>
                </c:pt>
                <c:pt idx="1018">
                  <c:v>-22.26598824372239</c:v>
                </c:pt>
                <c:pt idx="1019">
                  <c:v>-22.266085384190077</c:v>
                </c:pt>
                <c:pt idx="1020">
                  <c:v>-22.266498231180364</c:v>
                </c:pt>
                <c:pt idx="1021">
                  <c:v>-22.266707083186802</c:v>
                </c:pt>
                <c:pt idx="1022">
                  <c:v>-22.267955338203123</c:v>
                </c:pt>
                <c:pt idx="1023">
                  <c:v>-22.267829055594561</c:v>
                </c:pt>
                <c:pt idx="1024">
                  <c:v>-22.268115619975603</c:v>
                </c:pt>
                <c:pt idx="1025">
                  <c:v>-22.269524156764348</c:v>
                </c:pt>
                <c:pt idx="1026">
                  <c:v>-22.27461431729806</c:v>
                </c:pt>
                <c:pt idx="1027">
                  <c:v>-22.276289990374593</c:v>
                </c:pt>
                <c:pt idx="1028">
                  <c:v>-22.279077921811549</c:v>
                </c:pt>
                <c:pt idx="1029">
                  <c:v>-22.280190180172596</c:v>
                </c:pt>
                <c:pt idx="1030">
                  <c:v>-22.280928447730545</c:v>
                </c:pt>
                <c:pt idx="1031">
                  <c:v>-22.281394721978117</c:v>
                </c:pt>
                <c:pt idx="1032">
                  <c:v>-22.282885828164794</c:v>
                </c:pt>
                <c:pt idx="1033">
                  <c:v>-22.284493502913605</c:v>
                </c:pt>
                <c:pt idx="1034">
                  <c:v>-22.285003490371579</c:v>
                </c:pt>
                <c:pt idx="1035">
                  <c:v>-22.285474621642365</c:v>
                </c:pt>
                <c:pt idx="1036">
                  <c:v>-22.289690517962342</c:v>
                </c:pt>
                <c:pt idx="1037">
                  <c:v>-22.291006771305874</c:v>
                </c:pt>
                <c:pt idx="1038">
                  <c:v>-22.291774181004811</c:v>
                </c:pt>
                <c:pt idx="1039">
                  <c:v>-22.292760156756842</c:v>
                </c:pt>
                <c:pt idx="1040">
                  <c:v>-22.294081267124611</c:v>
                </c:pt>
                <c:pt idx="1041">
                  <c:v>-22.297214047223846</c:v>
                </c:pt>
                <c:pt idx="1042">
                  <c:v>-22.298943147557551</c:v>
                </c:pt>
                <c:pt idx="1043">
                  <c:v>-22.30097338334285</c:v>
                </c:pt>
                <c:pt idx="1044">
                  <c:v>-22.302202210265804</c:v>
                </c:pt>
                <c:pt idx="1045">
                  <c:v>-22.302095355750609</c:v>
                </c:pt>
                <c:pt idx="1046">
                  <c:v>-22.305563270465072</c:v>
                </c:pt>
                <c:pt idx="1047">
                  <c:v>-22.30678238334086</c:v>
                </c:pt>
                <c:pt idx="1048">
                  <c:v>-22.308001496217102</c:v>
                </c:pt>
                <c:pt idx="1049">
                  <c:v>-22.309905449393327</c:v>
                </c:pt>
                <c:pt idx="1050">
                  <c:v>-22.311100277152363</c:v>
                </c:pt>
                <c:pt idx="1051">
                  <c:v>-22.312338818121574</c:v>
                </c:pt>
                <c:pt idx="1052">
                  <c:v>-22.312450529660097</c:v>
                </c:pt>
                <c:pt idx="1053">
                  <c:v>-22.312581669292101</c:v>
                </c:pt>
                <c:pt idx="1054">
                  <c:v>-22.312732237017812</c:v>
                </c:pt>
                <c:pt idx="1055">
                  <c:v>-22.31293623200132</c:v>
                </c:pt>
                <c:pt idx="1056">
                  <c:v>-22.317584403404098</c:v>
                </c:pt>
                <c:pt idx="1057">
                  <c:v>-22.320207196045871</c:v>
                </c:pt>
                <c:pt idx="1058">
                  <c:v>-22.320887179323094</c:v>
                </c:pt>
                <c:pt idx="1059">
                  <c:v>-22.323335119121325</c:v>
                </c:pt>
                <c:pt idx="1060">
                  <c:v>-22.324301666780102</c:v>
                </c:pt>
                <c:pt idx="1061">
                  <c:v>-22.325098218619345</c:v>
                </c:pt>
                <c:pt idx="1062">
                  <c:v>-22.327181881662099</c:v>
                </c:pt>
                <c:pt idx="1063">
                  <c:v>-22.329051835674804</c:v>
                </c:pt>
                <c:pt idx="1064">
                  <c:v>-22.330300090691068</c:v>
                </c:pt>
                <c:pt idx="1065">
                  <c:v>-22.331936907580356</c:v>
                </c:pt>
                <c:pt idx="1066">
                  <c:v>-22.335409679318317</c:v>
                </c:pt>
                <c:pt idx="1067">
                  <c:v>-22.336594793030358</c:v>
                </c:pt>
                <c:pt idx="1068">
                  <c:v>-22.336259658415074</c:v>
                </c:pt>
                <c:pt idx="1069">
                  <c:v>-22.335992522127569</c:v>
                </c:pt>
                <c:pt idx="1070">
                  <c:v>-22.336929927645585</c:v>
                </c:pt>
                <c:pt idx="1071">
                  <c:v>-22.33630337162559</c:v>
                </c:pt>
                <c:pt idx="1072">
                  <c:v>-22.337901332327519</c:v>
                </c:pt>
                <c:pt idx="1073">
                  <c:v>-22.338940735337346</c:v>
                </c:pt>
                <c:pt idx="1074">
                  <c:v>-22.339518721122815</c:v>
                </c:pt>
                <c:pt idx="1075">
                  <c:v>-22.341208965269558</c:v>
                </c:pt>
                <c:pt idx="1076">
                  <c:v>-22.345492859916803</c:v>
                </c:pt>
                <c:pt idx="1077">
                  <c:v>-22.348271077307331</c:v>
                </c:pt>
                <c:pt idx="1078">
                  <c:v>-22.349543617440631</c:v>
                </c:pt>
                <c:pt idx="1079">
                  <c:v>-22.35030617011607</c:v>
                </c:pt>
                <c:pt idx="1080">
                  <c:v>-22.351399000383353</c:v>
                </c:pt>
                <c:pt idx="1081">
                  <c:v>-22.35309410155331</c:v>
                </c:pt>
                <c:pt idx="1082">
                  <c:v>-22.354847487004619</c:v>
                </c:pt>
                <c:pt idx="1083">
                  <c:v>-22.355964602388312</c:v>
                </c:pt>
                <c:pt idx="1084">
                  <c:v>-22.35624145272287</c:v>
                </c:pt>
                <c:pt idx="1085">
                  <c:v>-22.357645132488116</c:v>
                </c:pt>
                <c:pt idx="1086">
                  <c:v>-22.359845364092834</c:v>
                </c:pt>
                <c:pt idx="1087">
                  <c:v>-22.361613320614069</c:v>
                </c:pt>
                <c:pt idx="1088">
                  <c:v>-22.362949002051877</c:v>
                </c:pt>
                <c:pt idx="1089">
                  <c:v>-22.365688363254819</c:v>
                </c:pt>
                <c:pt idx="1090">
                  <c:v>-22.366509200211098</c:v>
                </c:pt>
                <c:pt idx="1091">
                  <c:v>-22.368306298872866</c:v>
                </c:pt>
                <c:pt idx="1092">
                  <c:v>-22.370195680979108</c:v>
                </c:pt>
                <c:pt idx="1093">
                  <c:v>-22.371045660076092</c:v>
                </c:pt>
                <c:pt idx="1094">
                  <c:v>-22.370001400042824</c:v>
                </c:pt>
                <c:pt idx="1095">
                  <c:v>-22.37113794352085</c:v>
                </c:pt>
                <c:pt idx="1096">
                  <c:v>-22.373600454389575</c:v>
                </c:pt>
                <c:pt idx="1097">
                  <c:v>-22.375771543853588</c:v>
                </c:pt>
                <c:pt idx="1098">
                  <c:v>-22.374906993686849</c:v>
                </c:pt>
                <c:pt idx="1099">
                  <c:v>-22.375669546361834</c:v>
                </c:pt>
                <c:pt idx="1100">
                  <c:v>-22.377044083986775</c:v>
                </c:pt>
                <c:pt idx="1101">
                  <c:v>-22.37912774702987</c:v>
                </c:pt>
                <c:pt idx="1102">
                  <c:v>-22.380482856561102</c:v>
                </c:pt>
                <c:pt idx="1103">
                  <c:v>-22.382401380808105</c:v>
                </c:pt>
                <c:pt idx="1104">
                  <c:v>-22.384368475288838</c:v>
                </c:pt>
                <c:pt idx="1105">
                  <c:v>-22.386282142512286</c:v>
                </c:pt>
                <c:pt idx="1106">
                  <c:v>-22.389269211909593</c:v>
                </c:pt>
                <c:pt idx="1107">
                  <c:v>-22.389167214417839</c:v>
                </c:pt>
                <c:pt idx="1108">
                  <c:v>-22.389997765421114</c:v>
                </c:pt>
                <c:pt idx="1109">
                  <c:v>-22.390634035487082</c:v>
                </c:pt>
                <c:pt idx="1110">
                  <c:v>-22.391396588162806</c:v>
                </c:pt>
                <c:pt idx="1111">
                  <c:v>-22.392654557226066</c:v>
                </c:pt>
                <c:pt idx="1112">
                  <c:v>-22.394534225285824</c:v>
                </c:pt>
                <c:pt idx="1113">
                  <c:v>-22.398036139163864</c:v>
                </c:pt>
                <c:pt idx="1114">
                  <c:v>-22.400984352373811</c:v>
                </c:pt>
                <c:pt idx="1115">
                  <c:v>-22.403616859061842</c:v>
                </c:pt>
                <c:pt idx="1116">
                  <c:v>-22.406841922605835</c:v>
                </c:pt>
                <c:pt idx="1117">
                  <c:v>-22.408906157555109</c:v>
                </c:pt>
                <c:pt idx="1118">
                  <c:v>-22.410785825614866</c:v>
                </c:pt>
                <c:pt idx="1119">
                  <c:v>-22.412461498691115</c:v>
                </c:pt>
                <c:pt idx="1120">
                  <c:v>-22.41412745772088</c:v>
                </c:pt>
                <c:pt idx="1121">
                  <c:v>-22.416721108221552</c:v>
                </c:pt>
                <c:pt idx="1122">
                  <c:v>-22.419042765411106</c:v>
                </c:pt>
                <c:pt idx="1123">
                  <c:v>-22.420378446849085</c:v>
                </c:pt>
                <c:pt idx="1124">
                  <c:v>-22.422913813069087</c:v>
                </c:pt>
                <c:pt idx="1125">
                  <c:v>-22.424210638319536</c:v>
                </c:pt>
                <c:pt idx="1126">
                  <c:v>-22.426716862399061</c:v>
                </c:pt>
                <c:pt idx="1127">
                  <c:v>-22.428674242833083</c:v>
                </c:pt>
                <c:pt idx="1128">
                  <c:v>-22.430315916745812</c:v>
                </c:pt>
                <c:pt idx="1129">
                  <c:v>-22.432710429286587</c:v>
                </c:pt>
                <c:pt idx="1130">
                  <c:v>-22.434104395005349</c:v>
                </c:pt>
                <c:pt idx="1131">
                  <c:v>-22.435580930121532</c:v>
                </c:pt>
                <c:pt idx="1132">
                  <c:v>-22.436702902529348</c:v>
                </c:pt>
                <c:pt idx="1133">
                  <c:v>-22.43856314249534</c:v>
                </c:pt>
                <c:pt idx="1134">
                  <c:v>-22.439267410889599</c:v>
                </c:pt>
                <c:pt idx="1135">
                  <c:v>-22.439471405872823</c:v>
                </c:pt>
                <c:pt idx="1136">
                  <c:v>-22.441691065571078</c:v>
                </c:pt>
                <c:pt idx="1137">
                  <c:v>-22.442516759550855</c:v>
                </c:pt>
                <c:pt idx="1138">
                  <c:v>-22.443007318915349</c:v>
                </c:pt>
                <c:pt idx="1139">
                  <c:v>-22.443439593998605</c:v>
                </c:pt>
                <c:pt idx="1140">
                  <c:v>-22.444338143329603</c:v>
                </c:pt>
                <c:pt idx="1141">
                  <c:v>-22.44458585152357</c:v>
                </c:pt>
                <c:pt idx="1142">
                  <c:v>-22.447568063897094</c:v>
                </c:pt>
                <c:pt idx="1143">
                  <c:v>-22.449622584799599</c:v>
                </c:pt>
                <c:pt idx="1144">
                  <c:v>-22.450914553026323</c:v>
                </c:pt>
                <c:pt idx="1145">
                  <c:v>-22.452391088143131</c:v>
                </c:pt>
                <c:pt idx="1146">
                  <c:v>-22.454848741988584</c:v>
                </c:pt>
                <c:pt idx="1147">
                  <c:v>-22.455766719412836</c:v>
                </c:pt>
                <c:pt idx="1148">
                  <c:v>-22.458510937639332</c:v>
                </c:pt>
                <c:pt idx="1149">
                  <c:v>-22.459603767906614</c:v>
                </c:pt>
                <c:pt idx="1150">
                  <c:v>-22.460803452688864</c:v>
                </c:pt>
                <c:pt idx="1151">
                  <c:v>-22.462687977771552</c:v>
                </c:pt>
                <c:pt idx="1152">
                  <c:v>-22.465553621583339</c:v>
                </c:pt>
                <c:pt idx="1153">
                  <c:v>-22.466729021248838</c:v>
                </c:pt>
                <c:pt idx="1154">
                  <c:v>-22.467059298840852</c:v>
                </c:pt>
                <c:pt idx="1155">
                  <c:v>-22.467676140813623</c:v>
                </c:pt>
                <c:pt idx="1156">
                  <c:v>-22.470109509542098</c:v>
                </c:pt>
                <c:pt idx="1157">
                  <c:v>-22.472314598170087</c:v>
                </c:pt>
                <c:pt idx="1158">
                  <c:v>-22.475141385794345</c:v>
                </c:pt>
                <c:pt idx="1159">
                  <c:v>-22.477103623252091</c:v>
                </c:pt>
                <c:pt idx="1160">
                  <c:v>-22.478793867398608</c:v>
                </c:pt>
                <c:pt idx="1161">
                  <c:v>-22.479964410040324</c:v>
                </c:pt>
                <c:pt idx="1162">
                  <c:v>-22.481416660040097</c:v>
                </c:pt>
                <c:pt idx="1163">
                  <c:v>-22.482728056360301</c:v>
                </c:pt>
                <c:pt idx="1164">
                  <c:v>-22.485073998667573</c:v>
                </c:pt>
                <c:pt idx="1165">
                  <c:v>-22.48750736739531</c:v>
                </c:pt>
                <c:pt idx="1166">
                  <c:v>-22.489503604017088</c:v>
                </c:pt>
                <c:pt idx="1167">
                  <c:v>-22.491524125755333</c:v>
                </c:pt>
                <c:pt idx="1168">
                  <c:v>-22.493136657527813</c:v>
                </c:pt>
                <c:pt idx="1169">
                  <c:v>-22.493938066390328</c:v>
                </c:pt>
                <c:pt idx="1170">
                  <c:v>-22.494287772075822</c:v>
                </c:pt>
                <c:pt idx="1171">
                  <c:v>-22.495448600670827</c:v>
                </c:pt>
                <c:pt idx="1172">
                  <c:v>-22.497192272074798</c:v>
                </c:pt>
                <c:pt idx="1173">
                  <c:v>-22.498853374080838</c:v>
                </c:pt>
                <c:pt idx="1174">
                  <c:v>-22.499965632441885</c:v>
                </c:pt>
                <c:pt idx="1175">
                  <c:v>-22.500368765384607</c:v>
                </c:pt>
                <c:pt idx="1176">
                  <c:v>-22.50442437993182</c:v>
                </c:pt>
                <c:pt idx="1177">
                  <c:v>-22.507052029596807</c:v>
                </c:pt>
                <c:pt idx="1178">
                  <c:v>-22.507236596486095</c:v>
                </c:pt>
                <c:pt idx="1179">
                  <c:v>-22.508863699328558</c:v>
                </c:pt>
                <c:pt idx="1180">
                  <c:v>-22.510427660866853</c:v>
                </c:pt>
                <c:pt idx="1181">
                  <c:v>-22.511437921735805</c:v>
                </c:pt>
                <c:pt idx="1182">
                  <c:v>-22.511612774578325</c:v>
                </c:pt>
                <c:pt idx="1183">
                  <c:v>-22.51413356972806</c:v>
                </c:pt>
                <c:pt idx="1184">
                  <c:v>-22.515202114878591</c:v>
                </c:pt>
                <c:pt idx="1185">
                  <c:v>-22.516358086449813</c:v>
                </c:pt>
                <c:pt idx="1186">
                  <c:v>-22.517115782101811</c:v>
                </c:pt>
                <c:pt idx="1187">
                  <c:v>-22.51830575283735</c:v>
                </c:pt>
                <c:pt idx="1188">
                  <c:v>-22.520165992803285</c:v>
                </c:pt>
                <c:pt idx="1189">
                  <c:v>-22.522434222735612</c:v>
                </c:pt>
                <c:pt idx="1190">
                  <c:v>-22.522560505344345</c:v>
                </c:pt>
                <c:pt idx="1191">
                  <c:v>-22.524406174239843</c:v>
                </c:pt>
                <c:pt idx="1192">
                  <c:v>-22.523862187618064</c:v>
                </c:pt>
                <c:pt idx="1193">
                  <c:v>-22.523871901664833</c:v>
                </c:pt>
                <c:pt idx="1194">
                  <c:v>-22.523672763705108</c:v>
                </c:pt>
                <c:pt idx="1195">
                  <c:v>-22.524474172567793</c:v>
                </c:pt>
                <c:pt idx="1196">
                  <c:v>-22.526805543804343</c:v>
                </c:pt>
                <c:pt idx="1197">
                  <c:v>-22.528588071395561</c:v>
                </c:pt>
                <c:pt idx="1198">
                  <c:v>-22.530278315542361</c:v>
                </c:pt>
                <c:pt idx="1199">
                  <c:v>-22.531997701829354</c:v>
                </c:pt>
                <c:pt idx="1200">
                  <c:v>-22.531779135776091</c:v>
                </c:pt>
                <c:pt idx="1201">
                  <c:v>-22.53166256721407</c:v>
                </c:pt>
                <c:pt idx="1202">
                  <c:v>-22.531623711026825</c:v>
                </c:pt>
                <c:pt idx="1203">
                  <c:v>-22.532633971896061</c:v>
                </c:pt>
                <c:pt idx="1204">
                  <c:v>-22.535169338116063</c:v>
                </c:pt>
                <c:pt idx="1205">
                  <c:v>-22.538384687613288</c:v>
                </c:pt>
                <c:pt idx="1206">
                  <c:v>-22.54190602958532</c:v>
                </c:pt>
                <c:pt idx="1207">
                  <c:v>-22.544596820554304</c:v>
                </c:pt>
                <c:pt idx="1208">
                  <c:v>-22.545155378246577</c:v>
                </c:pt>
                <c:pt idx="1209">
                  <c:v>-22.546797052159079</c:v>
                </c:pt>
                <c:pt idx="1210">
                  <c:v>-22.548895286272099</c:v>
                </c:pt>
                <c:pt idx="1211">
                  <c:v>-22.550502961020626</c:v>
                </c:pt>
                <c:pt idx="1212">
                  <c:v>-22.552319487775819</c:v>
                </c:pt>
                <c:pt idx="1213">
                  <c:v>-22.554743142457355</c:v>
                </c:pt>
                <c:pt idx="1214">
                  <c:v>-22.554830568878842</c:v>
                </c:pt>
                <c:pt idx="1215">
                  <c:v>-22.555126847307108</c:v>
                </c:pt>
                <c:pt idx="1216">
                  <c:v>-22.55797792004806</c:v>
                </c:pt>
                <c:pt idx="1217">
                  <c:v>-22.559872159178084</c:v>
                </c:pt>
                <c:pt idx="1218">
                  <c:v>-22.560047012021116</c:v>
                </c:pt>
                <c:pt idx="1219">
                  <c:v>-22.560702710181076</c:v>
                </c:pt>
                <c:pt idx="1220">
                  <c:v>-22.561499262020376</c:v>
                </c:pt>
                <c:pt idx="1221">
                  <c:v>-22.561902394963326</c:v>
                </c:pt>
                <c:pt idx="1222">
                  <c:v>-22.564602899979363</c:v>
                </c:pt>
                <c:pt idx="1223">
                  <c:v>-22.564923463524323</c:v>
                </c:pt>
                <c:pt idx="1224">
                  <c:v>-22.564797180915363</c:v>
                </c:pt>
                <c:pt idx="1225">
                  <c:v>-22.565870583089335</c:v>
                </c:pt>
                <c:pt idx="1226">
                  <c:v>-22.568279666700604</c:v>
                </c:pt>
                <c:pt idx="1227">
                  <c:v>-22.56949877957662</c:v>
                </c:pt>
                <c:pt idx="1228">
                  <c:v>-22.569785343957605</c:v>
                </c:pt>
                <c:pt idx="1229">
                  <c:v>-22.57103359897404</c:v>
                </c:pt>
                <c:pt idx="1230">
                  <c:v>-22.572490705996856</c:v>
                </c:pt>
                <c:pt idx="1231">
                  <c:v>-22.573607821381117</c:v>
                </c:pt>
                <c:pt idx="1232">
                  <c:v>-22.574715222718325</c:v>
                </c:pt>
                <c:pt idx="1233">
                  <c:v>-22.576512321380321</c:v>
                </c:pt>
                <c:pt idx="1234">
                  <c:v>-22.577512868202561</c:v>
                </c:pt>
                <c:pt idx="1235">
                  <c:v>-22.578969975225604</c:v>
                </c:pt>
                <c:pt idx="1236">
                  <c:v>-22.581145921712832</c:v>
                </c:pt>
                <c:pt idx="1237">
                  <c:v>-22.584939256996094</c:v>
                </c:pt>
                <c:pt idx="1238">
                  <c:v>-22.58678492589182</c:v>
                </c:pt>
                <c:pt idx="1239">
                  <c:v>-22.587299770373349</c:v>
                </c:pt>
                <c:pt idx="1240">
                  <c:v>-22.58919886652653</c:v>
                </c:pt>
                <c:pt idx="1241">
                  <c:v>-22.590340267027827</c:v>
                </c:pt>
                <c:pt idx="1242">
                  <c:v>-22.59087939662605</c:v>
                </c:pt>
                <c:pt idx="1243">
                  <c:v>-22.593147626558604</c:v>
                </c:pt>
                <c:pt idx="1244">
                  <c:v>-22.595381857327069</c:v>
                </c:pt>
                <c:pt idx="1245">
                  <c:v>-22.596343547962121</c:v>
                </c:pt>
                <c:pt idx="1246">
                  <c:v>-22.599301475218553</c:v>
                </c:pt>
                <c:pt idx="1247">
                  <c:v>-22.602254545451828</c:v>
                </c:pt>
                <c:pt idx="1248">
                  <c:v>-22.603459087257576</c:v>
                </c:pt>
                <c:pt idx="1249">
                  <c:v>-22.603687367357779</c:v>
                </c:pt>
                <c:pt idx="1250">
                  <c:v>-22.604056501137094</c:v>
                </c:pt>
                <c:pt idx="1251">
                  <c:v>-22.605081333076313</c:v>
                </c:pt>
                <c:pt idx="1252">
                  <c:v>-22.607592414179337</c:v>
                </c:pt>
                <c:pt idx="1253">
                  <c:v>-22.609481796285806</c:v>
                </c:pt>
                <c:pt idx="1254">
                  <c:v>-22.611949164177574</c:v>
                </c:pt>
                <c:pt idx="1255">
                  <c:v>-22.614824522036585</c:v>
                </c:pt>
                <c:pt idx="1256">
                  <c:v>-22.61888013658357</c:v>
                </c:pt>
                <c:pt idx="1257">
                  <c:v>-22.622221768689812</c:v>
                </c:pt>
                <c:pt idx="1258">
                  <c:v>-22.624509426715562</c:v>
                </c:pt>
                <c:pt idx="1259">
                  <c:v>-22.626107387417321</c:v>
                </c:pt>
                <c:pt idx="1260">
                  <c:v>-22.62878846433982</c:v>
                </c:pt>
                <c:pt idx="1261">
                  <c:v>-22.629793868185615</c:v>
                </c:pt>
                <c:pt idx="1262">
                  <c:v>-22.630876984405845</c:v>
                </c:pt>
                <c:pt idx="1263">
                  <c:v>-22.632013527883814</c:v>
                </c:pt>
                <c:pt idx="1264">
                  <c:v>-22.63256237152909</c:v>
                </c:pt>
                <c:pt idx="1265">
                  <c:v>-22.63436918423757</c:v>
                </c:pt>
                <c:pt idx="1266">
                  <c:v>-22.636831695106352</c:v>
                </c:pt>
                <c:pt idx="1267">
                  <c:v>-22.640085900790822</c:v>
                </c:pt>
                <c:pt idx="1268">
                  <c:v>-22.642247276208295</c:v>
                </c:pt>
                <c:pt idx="1269">
                  <c:v>-22.643840379886612</c:v>
                </c:pt>
                <c:pt idx="1270">
                  <c:v>-22.644437793765846</c:v>
                </c:pt>
                <c:pt idx="1271">
                  <c:v>-22.644481506976589</c:v>
                </c:pt>
                <c:pt idx="1272">
                  <c:v>-22.646764307979296</c:v>
                </c:pt>
                <c:pt idx="1273">
                  <c:v>-22.648430267008607</c:v>
                </c:pt>
                <c:pt idx="1274">
                  <c:v>-22.649610523697319</c:v>
                </c:pt>
                <c:pt idx="1275">
                  <c:v>-22.652073034566328</c:v>
                </c:pt>
                <c:pt idx="1276">
                  <c:v>-22.654593829715836</c:v>
                </c:pt>
                <c:pt idx="1277">
                  <c:v>-22.656216075535085</c:v>
                </c:pt>
                <c:pt idx="1278">
                  <c:v>-22.657236050450578</c:v>
                </c:pt>
                <c:pt idx="1279">
                  <c:v>-22.658396879045583</c:v>
                </c:pt>
                <c:pt idx="1280">
                  <c:v>-22.658707728544115</c:v>
                </c:pt>
                <c:pt idx="1281">
                  <c:v>-22.65917885981456</c:v>
                </c:pt>
                <c:pt idx="1282">
                  <c:v>-22.6603639735266</c:v>
                </c:pt>
                <c:pt idx="1283">
                  <c:v>-22.661374234395836</c:v>
                </c:pt>
                <c:pt idx="1284">
                  <c:v>-22.661772510315629</c:v>
                </c:pt>
                <c:pt idx="1285">
                  <c:v>-22.663385042087597</c:v>
                </c:pt>
                <c:pt idx="1286">
                  <c:v>-22.665546417504842</c:v>
                </c:pt>
                <c:pt idx="1287">
                  <c:v>-22.669572889911578</c:v>
                </c:pt>
                <c:pt idx="1288">
                  <c:v>-22.670801716834362</c:v>
                </c:pt>
                <c:pt idx="1289">
                  <c:v>-22.67297280629883</c:v>
                </c:pt>
                <c:pt idx="1290">
                  <c:v>-22.674570767000077</c:v>
                </c:pt>
                <c:pt idx="1291">
                  <c:v>-22.675299320511826</c:v>
                </c:pt>
                <c:pt idx="1292">
                  <c:v>-22.674799047100564</c:v>
                </c:pt>
                <c:pt idx="1293">
                  <c:v>-22.675634455126826</c:v>
                </c:pt>
                <c:pt idx="1294">
                  <c:v>-22.677499552116601</c:v>
                </c:pt>
                <c:pt idx="1295">
                  <c:v>-22.679966920008596</c:v>
                </c:pt>
                <c:pt idx="1296">
                  <c:v>-22.682866562984358</c:v>
                </c:pt>
                <c:pt idx="1297">
                  <c:v>-22.684012820509096</c:v>
                </c:pt>
                <c:pt idx="1298">
                  <c:v>-22.685168792080376</c:v>
                </c:pt>
                <c:pt idx="1299">
                  <c:v>-22.686659898267109</c:v>
                </c:pt>
                <c:pt idx="1300">
                  <c:v>-22.68884070177829</c:v>
                </c:pt>
                <c:pt idx="1301">
                  <c:v>-22.691813200105329</c:v>
                </c:pt>
                <c:pt idx="1302">
                  <c:v>-22.693391732713323</c:v>
                </c:pt>
                <c:pt idx="1303">
                  <c:v>-22.69584938655855</c:v>
                </c:pt>
                <c:pt idx="1304">
                  <c:v>-22.699220160805098</c:v>
                </c:pt>
                <c:pt idx="1305">
                  <c:v>-22.701060972677382</c:v>
                </c:pt>
                <c:pt idx="1306">
                  <c:v>-22.703538054616089</c:v>
                </c:pt>
                <c:pt idx="1307">
                  <c:v>-22.706593122341062</c:v>
                </c:pt>
                <c:pt idx="1308">
                  <c:v>-22.70836593588534</c:v>
                </c:pt>
                <c:pt idx="1309">
                  <c:v>-22.710022180868336</c:v>
                </c:pt>
                <c:pt idx="1310">
                  <c:v>-22.71235355210483</c:v>
                </c:pt>
                <c:pt idx="1311">
                  <c:v>-22.71434493170311</c:v>
                </c:pt>
                <c:pt idx="1312">
                  <c:v>-22.715826323842848</c:v>
                </c:pt>
                <c:pt idx="1313">
                  <c:v>-22.717176576350866</c:v>
                </c:pt>
                <c:pt idx="1314">
                  <c:v>-22.718322833875604</c:v>
                </c:pt>
                <c:pt idx="1315">
                  <c:v>-22.717948843073074</c:v>
                </c:pt>
                <c:pt idx="1316">
                  <c:v>-22.719425378189598</c:v>
                </c:pt>
                <c:pt idx="1317">
                  <c:v>-22.72294186313836</c:v>
                </c:pt>
                <c:pt idx="1318">
                  <c:v>-22.724627250261605</c:v>
                </c:pt>
                <c:pt idx="1319">
                  <c:v>-22.726944050428116</c:v>
                </c:pt>
                <c:pt idx="1320">
                  <c:v>-22.728964572166589</c:v>
                </c:pt>
                <c:pt idx="1321">
                  <c:v>-22.729639698420314</c:v>
                </c:pt>
                <c:pt idx="1322">
                  <c:v>-22.732136208453127</c:v>
                </c:pt>
                <c:pt idx="1323">
                  <c:v>-22.732923046245318</c:v>
                </c:pt>
                <c:pt idx="1324">
                  <c:v>-22.734011019489103</c:v>
                </c:pt>
                <c:pt idx="1325">
                  <c:v>-22.735147562967072</c:v>
                </c:pt>
                <c:pt idx="1326">
                  <c:v>-22.736794093903072</c:v>
                </c:pt>
                <c:pt idx="1327">
                  <c:v>-22.740388291226097</c:v>
                </c:pt>
                <c:pt idx="1328">
                  <c:v>-22.742287387379562</c:v>
                </c:pt>
                <c:pt idx="1329">
                  <c:v>-22.743113081359397</c:v>
                </c:pt>
                <c:pt idx="1330">
                  <c:v>-22.745862156609277</c:v>
                </c:pt>
                <c:pt idx="1331">
                  <c:v>-22.74878122767835</c:v>
                </c:pt>
                <c:pt idx="1332">
                  <c:v>-22.750762893229577</c:v>
                </c:pt>
                <c:pt idx="1333">
                  <c:v>-22.753210833028092</c:v>
                </c:pt>
                <c:pt idx="1334">
                  <c:v>-22.754478516138064</c:v>
                </c:pt>
                <c:pt idx="1335">
                  <c:v>-22.758092141554854</c:v>
                </c:pt>
                <c:pt idx="1336">
                  <c:v>-22.761103496069083</c:v>
                </c:pt>
                <c:pt idx="1337">
                  <c:v>-22.764411129011123</c:v>
                </c:pt>
                <c:pt idx="1338">
                  <c:v>-22.765581671652839</c:v>
                </c:pt>
                <c:pt idx="1339">
                  <c:v>-22.768359889043083</c:v>
                </c:pt>
                <c:pt idx="1340">
                  <c:v>-22.770720402420338</c:v>
                </c:pt>
                <c:pt idx="1341">
                  <c:v>-22.773386908272343</c:v>
                </c:pt>
                <c:pt idx="1342">
                  <c:v>-22.775591996900332</c:v>
                </c:pt>
                <c:pt idx="1343">
                  <c:v>-22.778350786197095</c:v>
                </c:pt>
                <c:pt idx="1344">
                  <c:v>-22.779409617300857</c:v>
                </c:pt>
                <c:pt idx="1345">
                  <c:v>-22.780978435862082</c:v>
                </c:pt>
                <c:pt idx="1346">
                  <c:v>-22.783290379005095</c:v>
                </c:pt>
                <c:pt idx="1347">
                  <c:v>-22.787559702582072</c:v>
                </c:pt>
                <c:pt idx="1348">
                  <c:v>-22.789483083852346</c:v>
                </c:pt>
                <c:pt idx="1349">
                  <c:v>-22.792105876493324</c:v>
                </c:pt>
                <c:pt idx="1350">
                  <c:v>-22.795039518633061</c:v>
                </c:pt>
                <c:pt idx="1351">
                  <c:v>-22.796593766124303</c:v>
                </c:pt>
                <c:pt idx="1352">
                  <c:v>-22.798871710103285</c:v>
                </c:pt>
                <c:pt idx="1353">
                  <c:v>-22.800955373146095</c:v>
                </c:pt>
                <c:pt idx="1354">
                  <c:v>-22.803825873981609</c:v>
                </c:pt>
                <c:pt idx="1355">
                  <c:v>-22.806162102241828</c:v>
                </c:pt>
                <c:pt idx="1356">
                  <c:v>-22.809620302909579</c:v>
                </c:pt>
                <c:pt idx="1357">
                  <c:v>-22.813739058761072</c:v>
                </c:pt>
                <c:pt idx="1358">
                  <c:v>-22.815832435850538</c:v>
                </c:pt>
                <c:pt idx="1359">
                  <c:v>-22.817002978492368</c:v>
                </c:pt>
                <c:pt idx="1360">
                  <c:v>-22.819159496886058</c:v>
                </c:pt>
                <c:pt idx="1361">
                  <c:v>-22.820456322136565</c:v>
                </c:pt>
                <c:pt idx="1362">
                  <c:v>-22.821811431667854</c:v>
                </c:pt>
                <c:pt idx="1363">
                  <c:v>-22.824225372302848</c:v>
                </c:pt>
                <c:pt idx="1364">
                  <c:v>-22.827877853906543</c:v>
                </c:pt>
                <c:pt idx="1365">
                  <c:v>-22.829048396548544</c:v>
                </c:pt>
                <c:pt idx="1366">
                  <c:v>-22.829577812100624</c:v>
                </c:pt>
                <c:pt idx="1367">
                  <c:v>-22.832020894875583</c:v>
                </c:pt>
                <c:pt idx="1368">
                  <c:v>-22.834274553737586</c:v>
                </c:pt>
                <c:pt idx="1369">
                  <c:v>-22.837261623134609</c:v>
                </c:pt>
                <c:pt idx="1370">
                  <c:v>-22.838718730157311</c:v>
                </c:pt>
                <c:pt idx="1371">
                  <c:v>-22.84029240574209</c:v>
                </c:pt>
                <c:pt idx="1372">
                  <c:v>-22.841074386511067</c:v>
                </c:pt>
                <c:pt idx="1373">
                  <c:v>-22.840914104738587</c:v>
                </c:pt>
                <c:pt idx="1374">
                  <c:v>-22.842191501895329</c:v>
                </c:pt>
                <c:pt idx="1375">
                  <c:v>-22.842784058751576</c:v>
                </c:pt>
                <c:pt idx="1376">
                  <c:v>-22.844479159921306</c:v>
                </c:pt>
                <c:pt idx="1377">
                  <c:v>-22.846995098047827</c:v>
                </c:pt>
                <c:pt idx="1378">
                  <c:v>-22.849802457578605</c:v>
                </c:pt>
                <c:pt idx="1379">
                  <c:v>-22.85241553617287</c:v>
                </c:pt>
                <c:pt idx="1380">
                  <c:v>-22.855062613931111</c:v>
                </c:pt>
                <c:pt idx="1381">
                  <c:v>-22.856883997710085</c:v>
                </c:pt>
                <c:pt idx="1382">
                  <c:v>-22.859827353896137</c:v>
                </c:pt>
                <c:pt idx="1383">
                  <c:v>-22.862387005233344</c:v>
                </c:pt>
                <c:pt idx="1384">
                  <c:v>-22.864995226804339</c:v>
                </c:pt>
                <c:pt idx="1385">
                  <c:v>-22.86875456292357</c:v>
                </c:pt>
                <c:pt idx="1386">
                  <c:v>-22.871411354728806</c:v>
                </c:pt>
                <c:pt idx="1387">
                  <c:v>-22.874393567102331</c:v>
                </c:pt>
                <c:pt idx="1388">
                  <c:v>-22.875520396533304</c:v>
                </c:pt>
                <c:pt idx="1389">
                  <c:v>-22.877395207569563</c:v>
                </c:pt>
                <c:pt idx="1390">
                  <c:v>-22.879852861414847</c:v>
                </c:pt>
                <c:pt idx="1391">
                  <c:v>-22.883053639842089</c:v>
                </c:pt>
                <c:pt idx="1392">
                  <c:v>-22.886249561245549</c:v>
                </c:pt>
                <c:pt idx="1393">
                  <c:v>-22.887968947532599</c:v>
                </c:pt>
                <c:pt idx="1394">
                  <c:v>-22.890033182482043</c:v>
                </c:pt>
                <c:pt idx="1395">
                  <c:v>-22.891893422447865</c:v>
                </c:pt>
                <c:pt idx="1396">
                  <c:v>-22.893122249370307</c:v>
                </c:pt>
                <c:pt idx="1397">
                  <c:v>-22.895312766928086</c:v>
                </c:pt>
                <c:pt idx="1398">
                  <c:v>-22.897090437496374</c:v>
                </c:pt>
                <c:pt idx="1399">
                  <c:v>-22.898931249368601</c:v>
                </c:pt>
                <c:pt idx="1400">
                  <c:v>-22.89990751107409</c:v>
                </c:pt>
                <c:pt idx="1401">
                  <c:v>-22.903011149032849</c:v>
                </c:pt>
                <c:pt idx="1402">
                  <c:v>-22.904312831306342</c:v>
                </c:pt>
                <c:pt idx="1403">
                  <c:v>-22.905867078797527</c:v>
                </c:pt>
                <c:pt idx="1404">
                  <c:v>-22.906046788663545</c:v>
                </c:pt>
                <c:pt idx="1405">
                  <c:v>-22.907173618095086</c:v>
                </c:pt>
                <c:pt idx="1406">
                  <c:v>-22.909393277793342</c:v>
                </c:pt>
                <c:pt idx="1407">
                  <c:v>-22.914750574614104</c:v>
                </c:pt>
                <c:pt idx="1408">
                  <c:v>-22.917499649864098</c:v>
                </c:pt>
                <c:pt idx="1409">
                  <c:v>-22.920219582973616</c:v>
                </c:pt>
                <c:pt idx="1410">
                  <c:v>-22.921326984310824</c:v>
                </c:pt>
                <c:pt idx="1411">
                  <c:v>-22.923425218424129</c:v>
                </c:pt>
                <c:pt idx="1412">
                  <c:v>-22.924022632303817</c:v>
                </c:pt>
                <c:pt idx="1413">
                  <c:v>-22.925712876450106</c:v>
                </c:pt>
                <c:pt idx="1414">
                  <c:v>-22.927053414911583</c:v>
                </c:pt>
                <c:pt idx="1415">
                  <c:v>-22.927733398188863</c:v>
                </c:pt>
                <c:pt idx="1416">
                  <c:v>-22.929695635646098</c:v>
                </c:pt>
                <c:pt idx="1417">
                  <c:v>-22.933508399022784</c:v>
                </c:pt>
                <c:pt idx="1418">
                  <c:v>-22.936942314573614</c:v>
                </c:pt>
                <c:pt idx="1419">
                  <c:v>-22.940555939990347</c:v>
                </c:pt>
                <c:pt idx="1420">
                  <c:v>-22.943149590491075</c:v>
                </c:pt>
                <c:pt idx="1421">
                  <c:v>-22.946068661560602</c:v>
                </c:pt>
                <c:pt idx="1422">
                  <c:v>-22.948604027780604</c:v>
                </c:pt>
                <c:pt idx="1423">
                  <c:v>-22.949157728449549</c:v>
                </c:pt>
                <c:pt idx="1424">
                  <c:v>-22.950197131458808</c:v>
                </c:pt>
                <c:pt idx="1425">
                  <c:v>-22.952324507712362</c:v>
                </c:pt>
                <c:pt idx="1426">
                  <c:v>-22.954840445838315</c:v>
                </c:pt>
                <c:pt idx="1427">
                  <c:v>-22.959158339650102</c:v>
                </c:pt>
                <c:pt idx="1428">
                  <c:v>-22.961208003528824</c:v>
                </c:pt>
                <c:pt idx="1429">
                  <c:v>-22.963626801186862</c:v>
                </c:pt>
                <c:pt idx="1430">
                  <c:v>-22.966657583794799</c:v>
                </c:pt>
                <c:pt idx="1431">
                  <c:v>-22.969246377271801</c:v>
                </c:pt>
                <c:pt idx="1432">
                  <c:v>-22.970839480950289</c:v>
                </c:pt>
                <c:pt idx="1433">
                  <c:v>-22.972724006033545</c:v>
                </c:pt>
                <c:pt idx="1434">
                  <c:v>-22.9771098981726</c:v>
                </c:pt>
                <c:pt idx="1435">
                  <c:v>-22.979795832118313</c:v>
                </c:pt>
                <c:pt idx="1436">
                  <c:v>-22.981762926599103</c:v>
                </c:pt>
                <c:pt idx="1437">
                  <c:v>-22.985993393989119</c:v>
                </c:pt>
                <c:pt idx="1438">
                  <c:v>-22.988679327934378</c:v>
                </c:pt>
                <c:pt idx="1439">
                  <c:v>-22.991059269405341</c:v>
                </c:pt>
                <c:pt idx="1440">
                  <c:v>-22.993793773585352</c:v>
                </c:pt>
                <c:pt idx="1441">
                  <c:v>-22.995794867229833</c:v>
                </c:pt>
                <c:pt idx="1442">
                  <c:v>-22.996460279437073</c:v>
                </c:pt>
                <c:pt idx="1443">
                  <c:v>-22.999442491810825</c:v>
                </c:pt>
                <c:pt idx="1444">
                  <c:v>-23.000787887295118</c:v>
                </c:pt>
                <c:pt idx="1445">
                  <c:v>-23.002740410705812</c:v>
                </c:pt>
                <c:pt idx="1446">
                  <c:v>-23.005188350504326</c:v>
                </c:pt>
                <c:pt idx="1447">
                  <c:v>-23.008903973413098</c:v>
                </c:pt>
                <c:pt idx="1448">
                  <c:v>-23.012707022742788</c:v>
                </c:pt>
                <c:pt idx="1449">
                  <c:v>-23.017204626420309</c:v>
                </c:pt>
                <c:pt idx="1450">
                  <c:v>-23.019312574580098</c:v>
                </c:pt>
                <c:pt idx="1451">
                  <c:v>-23.021265097990849</c:v>
                </c:pt>
                <c:pt idx="1452">
                  <c:v>-23.025417853006317</c:v>
                </c:pt>
                <c:pt idx="1453">
                  <c:v>-23.029055763540086</c:v>
                </c:pt>
                <c:pt idx="1454">
                  <c:v>-23.03313080618112</c:v>
                </c:pt>
                <c:pt idx="1455">
                  <c:v>-23.035005617217095</c:v>
                </c:pt>
                <c:pt idx="1456">
                  <c:v>-23.037327274407048</c:v>
                </c:pt>
                <c:pt idx="1457">
                  <c:v>-23.041028326245097</c:v>
                </c:pt>
                <c:pt idx="1458">
                  <c:v>-23.044326245140596</c:v>
                </c:pt>
                <c:pt idx="1459">
                  <c:v>-23.047527023567611</c:v>
                </c:pt>
                <c:pt idx="1460">
                  <c:v>-23.049319265205824</c:v>
                </c:pt>
                <c:pt idx="1461">
                  <c:v>-23.05127178861629</c:v>
                </c:pt>
                <c:pt idx="1462">
                  <c:v>-23.051364072061332</c:v>
                </c:pt>
                <c:pt idx="1463">
                  <c:v>-23.055322546140346</c:v>
                </c:pt>
                <c:pt idx="1464">
                  <c:v>-23.058416470052336</c:v>
                </c:pt>
                <c:pt idx="1465">
                  <c:v>-23.060922694131861</c:v>
                </c:pt>
                <c:pt idx="1466">
                  <c:v>-23.064322610518829</c:v>
                </c:pt>
                <c:pt idx="1467">
                  <c:v>-23.068611362189571</c:v>
                </c:pt>
                <c:pt idx="1468">
                  <c:v>-23.069947043627039</c:v>
                </c:pt>
                <c:pt idx="1469">
                  <c:v>-23.071700429077836</c:v>
                </c:pt>
                <c:pt idx="1470">
                  <c:v>-23.073264390616075</c:v>
                </c:pt>
                <c:pt idx="1471">
                  <c:v>-23.074930349645612</c:v>
                </c:pt>
                <c:pt idx="1472">
                  <c:v>-23.076897444126573</c:v>
                </c:pt>
                <c:pt idx="1473">
                  <c:v>-23.07952995081483</c:v>
                </c:pt>
                <c:pt idx="1474">
                  <c:v>-23.082934724224842</c:v>
                </c:pt>
              </c:numCache>
            </c:numRef>
          </c:val>
          <c:smooth val="0"/>
          <c:extLst>
            <c:ext xmlns:c16="http://schemas.microsoft.com/office/drawing/2014/chart" uri="{C3380CC4-5D6E-409C-BE32-E72D297353CC}">
              <c16:uniqueId val="{00000003-B8E7-49B3-8A9F-DB08457BDE57}"/>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-2.198609473555095</c:v>
                </c:pt>
                <c:pt idx="2">
                  <c:v>-2.1968330187631011</c:v>
                </c:pt>
                <c:pt idx="3">
                  <c:v>-2.2004413217693752</c:v>
                </c:pt>
                <c:pt idx="4">
                  <c:v>-2.2010271392695131</c:v>
                </c:pt>
                <c:pt idx="5">
                  <c:v>-2.1999508992694388</c:v>
                </c:pt>
                <c:pt idx="6">
                  <c:v>-2.2007171992694623</c:v>
                </c:pt>
                <c:pt idx="7">
                  <c:v>-2.2006286692693209</c:v>
                </c:pt>
                <c:pt idx="8">
                  <c:v>-2.201597269269314</c:v>
                </c:pt>
                <c:pt idx="9">
                  <c:v>-2.2001904092692968</c:v>
                </c:pt>
                <c:pt idx="10">
                  <c:v>-2.2006022592694165</c:v>
                </c:pt>
                <c:pt idx="11">
                  <c:v>-2.201259311901012</c:v>
                </c:pt>
                <c:pt idx="12">
                  <c:v>-2.1994289992693439</c:v>
                </c:pt>
                <c:pt idx="13">
                  <c:v>-2.2000617492692953</c:v>
                </c:pt>
                <c:pt idx="14">
                  <c:v>-2.1991249492693612</c:v>
                </c:pt>
                <c:pt idx="15">
                  <c:v>-2.1978269192693887</c:v>
                </c:pt>
                <c:pt idx="16">
                  <c:v>-2.1983935592694621</c:v>
                </c:pt>
                <c:pt idx="17">
                  <c:v>-2.1947069592693964</c:v>
                </c:pt>
                <c:pt idx="18">
                  <c:v>-2.1935254850759094</c:v>
                </c:pt>
                <c:pt idx="19">
                  <c:v>-2.1917914208856075</c:v>
                </c:pt>
                <c:pt idx="20">
                  <c:v>-2.1941266292694195</c:v>
                </c:pt>
                <c:pt idx="21">
                  <c:v>-2.2042614092693356</c:v>
                </c:pt>
                <c:pt idx="22">
                  <c:v>-2.2740114192694705</c:v>
                </c:pt>
                <c:pt idx="23">
                  <c:v>-2.6119824192694807</c:v>
                </c:pt>
                <c:pt idx="24">
                  <c:v>-2.8841510792694152</c:v>
                </c:pt>
                <c:pt idx="25">
                  <c:v>-2.8505143192694078</c:v>
                </c:pt>
                <c:pt idx="26">
                  <c:v>-2.8403576318184207</c:v>
                </c:pt>
                <c:pt idx="27">
                  <c:v>-2.9732205628408224</c:v>
                </c:pt>
                <c:pt idx="28">
                  <c:v>-3.1505906292694874</c:v>
                </c:pt>
                <c:pt idx="29">
                  <c:v>-3.3782503492693792</c:v>
                </c:pt>
                <c:pt idx="30">
                  <c:v>-2.8542433392694164</c:v>
                </c:pt>
                <c:pt idx="31">
                  <c:v>-3.4084381692694308</c:v>
                </c:pt>
                <c:pt idx="32">
                  <c:v>-4.1226752017982449</c:v>
                </c:pt>
                <c:pt idx="33">
                  <c:v>-4.806041402126553</c:v>
                </c:pt>
                <c:pt idx="34">
                  <c:v>-5.1103137692694389</c:v>
                </c:pt>
                <c:pt idx="35">
                  <c:v>-5.5305944992694975</c:v>
                </c:pt>
                <c:pt idx="36">
                  <c:v>-5.8926314092694838</c:v>
                </c:pt>
                <c:pt idx="37">
                  <c:v>-6.2814676936128677</c:v>
                </c:pt>
                <c:pt idx="38">
                  <c:v>-6.5018526392694582</c:v>
                </c:pt>
                <c:pt idx="39">
                  <c:v>-7.2342155892695388</c:v>
                </c:pt>
                <c:pt idx="40">
                  <c:v>-7.8199299044307509</c:v>
                </c:pt>
                <c:pt idx="41">
                  <c:v>-8.6139527522271777</c:v>
                </c:pt>
                <c:pt idx="42">
                  <c:v>-8.9831609992694581</c:v>
                </c:pt>
                <c:pt idx="43">
                  <c:v>-9.1021857792694618</c:v>
                </c:pt>
                <c:pt idx="44">
                  <c:v>-9.3073443092694532</c:v>
                </c:pt>
                <c:pt idx="45">
                  <c:v>-9.5735217092693858</c:v>
                </c:pt>
                <c:pt idx="46">
                  <c:v>-9.2129482792693977</c:v>
                </c:pt>
                <c:pt idx="47">
                  <c:v>-8.9976314021264443</c:v>
                </c:pt>
                <c:pt idx="48">
                  <c:v>-8.822741139269425</c:v>
                </c:pt>
                <c:pt idx="49">
                  <c:v>-6.2616670370472178</c:v>
                </c:pt>
                <c:pt idx="50">
                  <c:v>-5.8061084292694289</c:v>
                </c:pt>
                <c:pt idx="51">
                  <c:v>-4.9459392692693882</c:v>
                </c:pt>
                <c:pt idx="52">
                  <c:v>-3.6273993292694229</c:v>
                </c:pt>
                <c:pt idx="53">
                  <c:v>-2.4381694092694488</c:v>
                </c:pt>
                <c:pt idx="54">
                  <c:v>-1.2019641792693818</c:v>
                </c:pt>
                <c:pt idx="55">
                  <c:v>0.70271067096312834</c:v>
                </c:pt>
                <c:pt idx="56">
                  <c:v>4.2455340638073977</c:v>
                </c:pt>
                <c:pt idx="57">
                  <c:v>5.1583996907304908</c:v>
                </c:pt>
                <c:pt idx="58">
                  <c:v>6.7104529707305716</c:v>
                </c:pt>
                <c:pt idx="59">
                  <c:v>8.2036336507305947</c:v>
                </c:pt>
                <c:pt idx="60">
                  <c:v>8.5581296707305938</c:v>
                </c:pt>
                <c:pt idx="61">
                  <c:v>9.3920324607306611</c:v>
                </c:pt>
                <c:pt idx="62">
                  <c:v>9.3955749307305041</c:v>
                </c:pt>
                <c:pt idx="63">
                  <c:v>9.2813478045603972</c:v>
                </c:pt>
                <c:pt idx="64">
                  <c:v>8.9364497121591171</c:v>
                </c:pt>
                <c:pt idx="65">
                  <c:v>9.6270746507306484</c:v>
                </c:pt>
                <c:pt idx="66">
                  <c:v>10.80611682073048</c:v>
                </c:pt>
                <c:pt idx="67">
                  <c:v>12.651282140730501</c:v>
                </c:pt>
                <c:pt idx="68">
                  <c:v>14.447763600730539</c:v>
                </c:pt>
                <c:pt idx="69">
                  <c:v>16.577932063647225</c:v>
                </c:pt>
                <c:pt idx="70">
                  <c:v>17.011978940730657</c:v>
                </c:pt>
                <c:pt idx="71">
                  <c:v>16.985130770730535</c:v>
                </c:pt>
                <c:pt idx="72">
                  <c:v>16.952357740730577</c:v>
                </c:pt>
                <c:pt idx="73">
                  <c:v>16.549718696612942</c:v>
                </c:pt>
                <c:pt idx="74">
                  <c:v>15.781736870730526</c:v>
                </c:pt>
                <c:pt idx="75">
                  <c:v>14.578032420730594</c:v>
                </c:pt>
                <c:pt idx="76">
                  <c:v>13.721444596400701</c:v>
                </c:pt>
                <c:pt idx="77">
                  <c:v>12.868930390730654</c:v>
                </c:pt>
                <c:pt idx="78">
                  <c:v>11.972499440730601</c:v>
                </c:pt>
                <c:pt idx="79">
                  <c:v>11.389037880730612</c:v>
                </c:pt>
                <c:pt idx="80">
                  <c:v>11.530621100730599</c:v>
                </c:pt>
                <c:pt idx="81">
                  <c:v>11.559757740730532</c:v>
                </c:pt>
                <c:pt idx="82">
                  <c:v>8.7887947705814327</c:v>
                </c:pt>
                <c:pt idx="83">
                  <c:v>8.7867360807306056</c:v>
                </c:pt>
                <c:pt idx="84">
                  <c:v>8.7713145907305119</c:v>
                </c:pt>
                <c:pt idx="85">
                  <c:v>8.8713952907305895</c:v>
                </c:pt>
                <c:pt idx="86">
                  <c:v>9.2218953707305502</c:v>
                </c:pt>
                <c:pt idx="87">
                  <c:v>10.008476128485668</c:v>
                </c:pt>
                <c:pt idx="88">
                  <c:v>10.26298483073063</c:v>
                </c:pt>
                <c:pt idx="89">
                  <c:v>10.264451240730637</c:v>
                </c:pt>
                <c:pt idx="90">
                  <c:v>9.8912186894485785</c:v>
                </c:pt>
                <c:pt idx="91">
                  <c:v>9.7033849107307759</c:v>
                </c:pt>
                <c:pt idx="92">
                  <c:v>9.5913525107305873</c:v>
                </c:pt>
                <c:pt idx="93">
                  <c:v>9.5735246376377461</c:v>
                </c:pt>
                <c:pt idx="94">
                  <c:v>9.307993280730642</c:v>
                </c:pt>
                <c:pt idx="95">
                  <c:v>8.8368613807306104</c:v>
                </c:pt>
                <c:pt idx="96">
                  <c:v>8.2926227407305504</c:v>
                </c:pt>
                <c:pt idx="97">
                  <c:v>7.6965848807304837</c:v>
                </c:pt>
                <c:pt idx="98">
                  <c:v>7.2781810207305</c:v>
                </c:pt>
                <c:pt idx="99">
                  <c:v>5.6308090816396685</c:v>
                </c:pt>
                <c:pt idx="100">
                  <c:v>5.565405330730556</c:v>
                </c:pt>
                <c:pt idx="101">
                  <c:v>5.4974150407305444</c:v>
                </c:pt>
                <c:pt idx="102">
                  <c:v>5.306303310730442</c:v>
                </c:pt>
                <c:pt idx="103">
                  <c:v>5.1460080707305735</c:v>
                </c:pt>
                <c:pt idx="104">
                  <c:v>5.0320528720437636</c:v>
                </c:pt>
                <c:pt idx="105">
                  <c:v>5.1685372848483127</c:v>
                </c:pt>
                <c:pt idx="106">
                  <c:v>5.2507344607305271</c:v>
                </c:pt>
                <c:pt idx="107">
                  <c:v>5.2614512007306757</c:v>
                </c:pt>
                <c:pt idx="108">
                  <c:v>5.1607188607306114</c:v>
                </c:pt>
                <c:pt idx="109">
                  <c:v>5.2097652807306645</c:v>
                </c:pt>
                <c:pt idx="110">
                  <c:v>5.2425343007305685</c:v>
                </c:pt>
                <c:pt idx="111">
                  <c:v>5.3098571607306297</c:v>
                </c:pt>
                <c:pt idx="112">
                  <c:v>5.4070742007306194</c:v>
                </c:pt>
                <c:pt idx="113">
                  <c:v>5.4951790462861112</c:v>
                </c:pt>
                <c:pt idx="114">
                  <c:v>5.5467939958326582</c:v>
                </c:pt>
                <c:pt idx="115">
                  <c:v>5.5173058407305433</c:v>
                </c:pt>
                <c:pt idx="116">
                  <c:v>6.0231181607305331</c:v>
                </c:pt>
                <c:pt idx="117">
                  <c:v>5.8219663207306809</c:v>
                </c:pt>
                <c:pt idx="118">
                  <c:v>5.4692228807304986</c:v>
                </c:pt>
                <c:pt idx="119">
                  <c:v>5.0895335323971977</c:v>
                </c:pt>
                <c:pt idx="120">
                  <c:v>4.8614523683901325</c:v>
                </c:pt>
                <c:pt idx="121">
                  <c:v>4.8207130831963809</c:v>
                </c:pt>
                <c:pt idx="122">
                  <c:v>4.8983173007305965</c:v>
                </c:pt>
                <c:pt idx="123">
                  <c:v>4.9013450607306481</c:v>
                </c:pt>
                <c:pt idx="124">
                  <c:v>4.8704725066880599</c:v>
                </c:pt>
                <c:pt idx="125">
                  <c:v>4.788698460730501</c:v>
                </c:pt>
                <c:pt idx="126">
                  <c:v>4.6526836607306592</c:v>
                </c:pt>
                <c:pt idx="127">
                  <c:v>4.5742605907305744</c:v>
                </c:pt>
                <c:pt idx="128">
                  <c:v>4.5954580307306969</c:v>
                </c:pt>
                <c:pt idx="129">
                  <c:v>4.5603647094805382</c:v>
                </c:pt>
                <c:pt idx="130">
                  <c:v>3.9237182986252748</c:v>
                </c:pt>
                <c:pt idx="131">
                  <c:v>3.7452308407304429</c:v>
                </c:pt>
                <c:pt idx="132">
                  <c:v>3.5201476907304681</c:v>
                </c:pt>
                <c:pt idx="133">
                  <c:v>3.4843251307306673</c:v>
                </c:pt>
                <c:pt idx="134">
                  <c:v>4.0485023107306688</c:v>
                </c:pt>
                <c:pt idx="135">
                  <c:v>4.4927293007304741</c:v>
                </c:pt>
                <c:pt idx="136">
                  <c:v>4.5213177407305807</c:v>
                </c:pt>
                <c:pt idx="137">
                  <c:v>4.8905427079435952</c:v>
                </c:pt>
                <c:pt idx="138">
                  <c:v>4.9223536807304527</c:v>
                </c:pt>
                <c:pt idx="139">
                  <c:v>5.0325869607306828</c:v>
                </c:pt>
                <c:pt idx="140">
                  <c:v>5.2132698207306305</c:v>
                </c:pt>
                <c:pt idx="141">
                  <c:v>5.1467259007306723</c:v>
                </c:pt>
                <c:pt idx="142">
                  <c:v>4.8159019807305725</c:v>
                </c:pt>
                <c:pt idx="143">
                  <c:v>4.5300716507306618</c:v>
                </c:pt>
                <c:pt idx="144">
                  <c:v>4.6584223561151816</c:v>
                </c:pt>
                <c:pt idx="145">
                  <c:v>5.0581666841268884</c:v>
                </c:pt>
                <c:pt idx="146">
                  <c:v>5.2123825488113766</c:v>
                </c:pt>
                <c:pt idx="147">
                  <c:v>5.3462855407305341</c:v>
                </c:pt>
                <c:pt idx="148">
                  <c:v>5.6331545607305458</c:v>
                </c:pt>
                <c:pt idx="149">
                  <c:v>5.508944940730629</c:v>
                </c:pt>
                <c:pt idx="150">
                  <c:v>5.3092698507303737</c:v>
                </c:pt>
                <c:pt idx="151">
                  <c:v>4.9775752307304941</c:v>
                </c:pt>
                <c:pt idx="152">
                  <c:v>4.9836398602957672</c:v>
                </c:pt>
                <c:pt idx="153">
                  <c:v>8.6619571173540066</c:v>
                </c:pt>
                <c:pt idx="154">
                  <c:v>9.7401604007306588</c:v>
                </c:pt>
                <c:pt idx="155">
                  <c:v>10.72508560073058</c:v>
                </c:pt>
                <c:pt idx="156">
                  <c:v>11.940998000730474</c:v>
                </c:pt>
                <c:pt idx="157">
                  <c:v>12.99889769073063</c:v>
                </c:pt>
                <c:pt idx="158">
                  <c:v>13.828820170730637</c:v>
                </c:pt>
                <c:pt idx="159">
                  <c:v>14.449074548811495</c:v>
                </c:pt>
                <c:pt idx="160">
                  <c:v>14.748803027964527</c:v>
                </c:pt>
                <c:pt idx="161">
                  <c:v>14.916554826444823</c:v>
                </c:pt>
                <c:pt idx="162">
                  <c:v>14.815987740730534</c:v>
                </c:pt>
                <c:pt idx="163">
                  <c:v>14.79176300073064</c:v>
                </c:pt>
                <c:pt idx="164">
                  <c:v>14.442134940730554</c:v>
                </c:pt>
                <c:pt idx="165">
                  <c:v>14.143815950730669</c:v>
                </c:pt>
                <c:pt idx="166">
                  <c:v>13.871040690225499</c:v>
                </c:pt>
                <c:pt idx="167">
                  <c:v>13.541740840730512</c:v>
                </c:pt>
                <c:pt idx="168">
                  <c:v>12.810584720730617</c:v>
                </c:pt>
                <c:pt idx="169">
                  <c:v>12.171518882034889</c:v>
                </c:pt>
                <c:pt idx="170">
                  <c:v>10.385410740730649</c:v>
                </c:pt>
                <c:pt idx="171">
                  <c:v>10.063189251147222</c:v>
                </c:pt>
                <c:pt idx="172">
                  <c:v>9.6994405407306346</c:v>
                </c:pt>
                <c:pt idx="173">
                  <c:v>9.2964392607305513</c:v>
                </c:pt>
                <c:pt idx="174">
                  <c:v>8.7336162707306215</c:v>
                </c:pt>
                <c:pt idx="175">
                  <c:v>7.7771841807306146</c:v>
                </c:pt>
                <c:pt idx="176">
                  <c:v>6.6394397617832652</c:v>
                </c:pt>
                <c:pt idx="177">
                  <c:v>6.2258265834272493</c:v>
                </c:pt>
                <c:pt idx="178">
                  <c:v>7.1045927407305669</c:v>
                </c:pt>
                <c:pt idx="179">
                  <c:v>7.3078511207305752</c:v>
                </c:pt>
                <c:pt idx="180">
                  <c:v>7.7816258307306327</c:v>
                </c:pt>
                <c:pt idx="181">
                  <c:v>7.9842808747512919</c:v>
                </c:pt>
                <c:pt idx="182">
                  <c:v>8.1262886407306212</c:v>
                </c:pt>
                <c:pt idx="183">
                  <c:v>7.934720440730743</c:v>
                </c:pt>
                <c:pt idx="184">
                  <c:v>7.5043119707306545</c:v>
                </c:pt>
                <c:pt idx="185">
                  <c:v>7.1106545607305094</c:v>
                </c:pt>
                <c:pt idx="186">
                  <c:v>6.9037415219805922</c:v>
                </c:pt>
                <c:pt idx="187">
                  <c:v>7.610530140730603</c:v>
                </c:pt>
                <c:pt idx="188">
                  <c:v>7.5295882962861214</c:v>
                </c:pt>
                <c:pt idx="189">
                  <c:v>7.8113309207305548</c:v>
                </c:pt>
                <c:pt idx="190">
                  <c:v>8.0411729607303783</c:v>
                </c:pt>
                <c:pt idx="191">
                  <c:v>8.4257197094805889</c:v>
                </c:pt>
                <c:pt idx="192">
                  <c:v>9.1124133907307225</c:v>
                </c:pt>
                <c:pt idx="193">
                  <c:v>9.4106031981773413</c:v>
                </c:pt>
                <c:pt idx="194">
                  <c:v>11.193764985628491</c:v>
                </c:pt>
                <c:pt idx="195">
                  <c:v>11.657466930730592</c:v>
                </c:pt>
                <c:pt idx="196">
                  <c:v>12.18433752073048</c:v>
                </c:pt>
                <c:pt idx="197">
                  <c:v>12.7817614707307</c:v>
                </c:pt>
                <c:pt idx="198">
                  <c:v>12.90671291073059</c:v>
                </c:pt>
                <c:pt idx="199">
                  <c:v>13.158391350730568</c:v>
                </c:pt>
                <c:pt idx="200">
                  <c:v>13.387820095569381</c:v>
                </c:pt>
                <c:pt idx="201">
                  <c:v>13.369211740730591</c:v>
                </c:pt>
                <c:pt idx="202">
                  <c:v>13.585707740730584</c:v>
                </c:pt>
                <c:pt idx="203">
                  <c:v>13.082475520730497</c:v>
                </c:pt>
                <c:pt idx="204">
                  <c:v>12.811416690730653</c:v>
                </c:pt>
                <c:pt idx="205">
                  <c:v>12.914871560730532</c:v>
                </c:pt>
                <c:pt idx="206">
                  <c:v>12.245860586091311</c:v>
                </c:pt>
                <c:pt idx="207">
                  <c:v>11.093619940730548</c:v>
                </c:pt>
                <c:pt idx="208">
                  <c:v>10.326882460730573</c:v>
                </c:pt>
                <c:pt idx="209">
                  <c:v>10.227111961783052</c:v>
                </c:pt>
                <c:pt idx="210">
                  <c:v>8.5561727815469339</c:v>
                </c:pt>
                <c:pt idx="211">
                  <c:v>8.3859935948972435</c:v>
                </c:pt>
                <c:pt idx="212">
                  <c:v>8.2695719507306364</c:v>
                </c:pt>
                <c:pt idx="213">
                  <c:v>7.7140164307304957</c:v>
                </c:pt>
                <c:pt idx="214">
                  <c:v>7.0869834507305427</c:v>
                </c:pt>
                <c:pt idx="215">
                  <c:v>6.2835627207306288</c:v>
                </c:pt>
                <c:pt idx="216">
                  <c:v>5.5371277507305763</c:v>
                </c:pt>
                <c:pt idx="217">
                  <c:v>5.1507829131442975</c:v>
                </c:pt>
                <c:pt idx="218">
                  <c:v>2.4499326550162408</c:v>
                </c:pt>
                <c:pt idx="219">
                  <c:v>2.1633177407306761</c:v>
                </c:pt>
                <c:pt idx="220">
                  <c:v>2.2509955091515366</c:v>
                </c:pt>
                <c:pt idx="221">
                  <c:v>2.417154610730563</c:v>
                </c:pt>
                <c:pt idx="222">
                  <c:v>2.2830586107306061</c:v>
                </c:pt>
                <c:pt idx="223">
                  <c:v>2.2319095607305144</c:v>
                </c:pt>
                <c:pt idx="224">
                  <c:v>2.1702993467911824</c:v>
                </c:pt>
                <c:pt idx="225">
                  <c:v>2.3929776707305592</c:v>
                </c:pt>
                <c:pt idx="226">
                  <c:v>2.4841764507306152</c:v>
                </c:pt>
                <c:pt idx="227">
                  <c:v>2.8192632707306018</c:v>
                </c:pt>
                <c:pt idx="228">
                  <c:v>3.1930085007304854</c:v>
                </c:pt>
                <c:pt idx="229">
                  <c:v>3.2347645892152741</c:v>
                </c:pt>
                <c:pt idx="230">
                  <c:v>3.1146380207306379</c:v>
                </c:pt>
                <c:pt idx="231">
                  <c:v>3.3046777207306093</c:v>
                </c:pt>
                <c:pt idx="232">
                  <c:v>3.4350448107306306</c:v>
                </c:pt>
                <c:pt idx="233">
                  <c:v>4.0245387837412494</c:v>
                </c:pt>
                <c:pt idx="234">
                  <c:v>5.2151288307305776</c:v>
                </c:pt>
                <c:pt idx="235">
                  <c:v>5.6826864607305225</c:v>
                </c:pt>
                <c:pt idx="236">
                  <c:v>5.8166929407305048</c:v>
                </c:pt>
                <c:pt idx="237">
                  <c:v>5.7698292144147274</c:v>
                </c:pt>
                <c:pt idx="238">
                  <c:v>5.6833834207306211</c:v>
                </c:pt>
                <c:pt idx="239">
                  <c:v>5.7188040407305181</c:v>
                </c:pt>
                <c:pt idx="240">
                  <c:v>5.6987054407305209</c:v>
                </c:pt>
                <c:pt idx="241">
                  <c:v>5.9746353164881754</c:v>
                </c:pt>
                <c:pt idx="242">
                  <c:v>6.0335320007305171</c:v>
                </c:pt>
                <c:pt idx="243">
                  <c:v>5.7582024007306387</c:v>
                </c:pt>
                <c:pt idx="244">
                  <c:v>5.5279937507304879</c:v>
                </c:pt>
                <c:pt idx="245">
                  <c:v>5.3125996307306309</c:v>
                </c:pt>
                <c:pt idx="246">
                  <c:v>5.3226385107304708</c:v>
                </c:pt>
                <c:pt idx="247">
                  <c:v>5.525934670730706</c:v>
                </c:pt>
                <c:pt idx="248">
                  <c:v>6.0681299207306836</c:v>
                </c:pt>
                <c:pt idx="249">
                  <c:v>6.759842697252239</c:v>
                </c:pt>
                <c:pt idx="250">
                  <c:v>7.332274410730605</c:v>
                </c:pt>
                <c:pt idx="251">
                  <c:v>8.0116085107306958</c:v>
                </c:pt>
                <c:pt idx="252">
                  <c:v>8.5844463107305558</c:v>
                </c:pt>
                <c:pt idx="253">
                  <c:v>9.3630922568596446</c:v>
                </c:pt>
                <c:pt idx="254">
                  <c:v>9.939831599316463</c:v>
                </c:pt>
                <c:pt idx="255">
                  <c:v>10.644829870730604</c:v>
                </c:pt>
                <c:pt idx="256">
                  <c:v>11.225209900730718</c:v>
                </c:pt>
                <c:pt idx="257">
                  <c:v>11.90344415487202</c:v>
                </c:pt>
                <c:pt idx="258">
                  <c:v>12.473367740730524</c:v>
                </c:pt>
                <c:pt idx="259">
                  <c:v>13.295059670730495</c:v>
                </c:pt>
                <c:pt idx="260">
                  <c:v>14.102778720730655</c:v>
                </c:pt>
                <c:pt idx="261">
                  <c:v>15.174077050008975</c:v>
                </c:pt>
                <c:pt idx="262">
                  <c:v>15.910381387195187</c:v>
                </c:pt>
                <c:pt idx="263">
                  <c:v>16.475130830730535</c:v>
                </c:pt>
                <c:pt idx="264">
                  <c:v>16.737914140730368</c:v>
                </c:pt>
                <c:pt idx="265">
                  <c:v>16.789239272645446</c:v>
                </c:pt>
                <c:pt idx="266">
                  <c:v>17.44837935073059</c:v>
                </c:pt>
                <c:pt idx="267">
                  <c:v>18.016728110730512</c:v>
                </c:pt>
                <c:pt idx="268">
                  <c:v>18.19563010073054</c:v>
                </c:pt>
                <c:pt idx="269">
                  <c:v>17.857766080730613</c:v>
                </c:pt>
                <c:pt idx="270">
                  <c:v>17.189157460730641</c:v>
                </c:pt>
                <c:pt idx="271">
                  <c:v>16.372869360730562</c:v>
                </c:pt>
                <c:pt idx="272">
                  <c:v>15.258367820730612</c:v>
                </c:pt>
                <c:pt idx="273">
                  <c:v>14.074764440730448</c:v>
                </c:pt>
                <c:pt idx="274">
                  <c:v>12.827768905565591</c:v>
                </c:pt>
                <c:pt idx="275">
                  <c:v>11.858203990730559</c:v>
                </c:pt>
                <c:pt idx="276">
                  <c:v>6.3134704188914981</c:v>
                </c:pt>
                <c:pt idx="277">
                  <c:v>5.7869833507305657</c:v>
                </c:pt>
                <c:pt idx="278">
                  <c:v>5.4269996907305682</c:v>
                </c:pt>
                <c:pt idx="279">
                  <c:v>5.2039885207304764</c:v>
                </c:pt>
                <c:pt idx="280">
                  <c:v>5.3745405407305071</c:v>
                </c:pt>
                <c:pt idx="281">
                  <c:v>5.9828564907305122</c:v>
                </c:pt>
                <c:pt idx="282">
                  <c:v>6.4590060007306107</c:v>
                </c:pt>
                <c:pt idx="283">
                  <c:v>6.8429981107306048</c:v>
                </c:pt>
                <c:pt idx="284">
                  <c:v>7.0807014174982754</c:v>
                </c:pt>
                <c:pt idx="285">
                  <c:v>7.6538683507305336</c:v>
                </c:pt>
                <c:pt idx="286">
                  <c:v>8.1058771707306363</c:v>
                </c:pt>
                <c:pt idx="287">
                  <c:v>8.1796162307305877</c:v>
                </c:pt>
                <c:pt idx="288">
                  <c:v>8.0170246607305842</c:v>
                </c:pt>
                <c:pt idx="289">
                  <c:v>7.9104467407304639</c:v>
                </c:pt>
                <c:pt idx="290">
                  <c:v>7.9514719960497047</c:v>
                </c:pt>
                <c:pt idx="291">
                  <c:v>7.9314658707305483</c:v>
                </c:pt>
                <c:pt idx="292">
                  <c:v>8.1682313507305224</c:v>
                </c:pt>
                <c:pt idx="293">
                  <c:v>8.9990626507306501</c:v>
                </c:pt>
                <c:pt idx="294">
                  <c:v>9.553153310730508</c:v>
                </c:pt>
                <c:pt idx="295">
                  <c:v>10.062157364386536</c:v>
                </c:pt>
                <c:pt idx="296">
                  <c:v>10.704991360730531</c:v>
                </c:pt>
                <c:pt idx="297">
                  <c:v>11.318174020730694</c:v>
                </c:pt>
                <c:pt idx="298">
                  <c:v>12.114039550730652</c:v>
                </c:pt>
                <c:pt idx="299">
                  <c:v>14.352674640730584</c:v>
                </c:pt>
                <c:pt idx="300">
                  <c:v>14.751534280730482</c:v>
                </c:pt>
                <c:pt idx="301">
                  <c:v>15.525135993255859</c:v>
                </c:pt>
                <c:pt idx="302">
                  <c:v>16.681177410730598</c:v>
                </c:pt>
                <c:pt idx="303">
                  <c:v>17.480815185175018</c:v>
                </c:pt>
                <c:pt idx="304">
                  <c:v>18.319063023749351</c:v>
                </c:pt>
                <c:pt idx="305">
                  <c:v>18.506561390730724</c:v>
                </c:pt>
                <c:pt idx="306">
                  <c:v>18.934094180730582</c:v>
                </c:pt>
                <c:pt idx="307">
                  <c:v>19.448807940730433</c:v>
                </c:pt>
                <c:pt idx="308">
                  <c:v>19.335992460730509</c:v>
                </c:pt>
                <c:pt idx="309">
                  <c:v>19.358329590730392</c:v>
                </c:pt>
                <c:pt idx="310">
                  <c:v>19.655108680730578</c:v>
                </c:pt>
                <c:pt idx="311">
                  <c:v>20.163267060730504</c:v>
                </c:pt>
                <c:pt idx="312">
                  <c:v>20.684649649821409</c:v>
                </c:pt>
                <c:pt idx="313">
                  <c:v>20.878625000730622</c:v>
                </c:pt>
                <c:pt idx="314">
                  <c:v>20.914749180730553</c:v>
                </c:pt>
                <c:pt idx="315">
                  <c:v>20.872851860730492</c:v>
                </c:pt>
                <c:pt idx="316">
                  <c:v>20.932146880730556</c:v>
                </c:pt>
                <c:pt idx="317">
                  <c:v>20.942734630730556</c:v>
                </c:pt>
                <c:pt idx="318">
                  <c:v>20.803311773697615</c:v>
                </c:pt>
                <c:pt idx="319">
                  <c:v>20.716488880730552</c:v>
                </c:pt>
                <c:pt idx="320">
                  <c:v>20.719265270730588</c:v>
                </c:pt>
                <c:pt idx="321">
                  <c:v>20.598951890730561</c:v>
                </c:pt>
                <c:pt idx="322">
                  <c:v>20.396741030730567</c:v>
                </c:pt>
                <c:pt idx="323">
                  <c:v>20.113479498306305</c:v>
                </c:pt>
                <c:pt idx="324">
                  <c:v>19.341394130730507</c:v>
                </c:pt>
                <c:pt idx="325">
                  <c:v>17.222851710730723</c:v>
                </c:pt>
                <c:pt idx="326">
                  <c:v>14.846093170730541</c:v>
                </c:pt>
                <c:pt idx="327">
                  <c:v>12.699896370730642</c:v>
                </c:pt>
                <c:pt idx="328">
                  <c:v>10.716491520730557</c:v>
                </c:pt>
                <c:pt idx="329">
                  <c:v>8.3933970307306112</c:v>
                </c:pt>
                <c:pt idx="330">
                  <c:v>6.3556574707305629</c:v>
                </c:pt>
                <c:pt idx="331">
                  <c:v>4.3528639307305497</c:v>
                </c:pt>
                <c:pt idx="332">
                  <c:v>2.8175203007304788</c:v>
                </c:pt>
                <c:pt idx="333">
                  <c:v>1.2112330807306506</c:v>
                </c:pt>
                <c:pt idx="334">
                  <c:v>-0.2082071992694523</c:v>
                </c:pt>
                <c:pt idx="335">
                  <c:v>-1.5575394092694665</c:v>
                </c:pt>
                <c:pt idx="336">
                  <c:v>-2.9104019492694135</c:v>
                </c:pt>
                <c:pt idx="337">
                  <c:v>-4.0596559792693796</c:v>
                </c:pt>
                <c:pt idx="338">
                  <c:v>-4.7907002087643633</c:v>
                </c:pt>
                <c:pt idx="339">
                  <c:v>-5.5331241192694733</c:v>
                </c:pt>
                <c:pt idx="340">
                  <c:v>-5.9313988892694169</c:v>
                </c:pt>
                <c:pt idx="341">
                  <c:v>-6.338550749269416</c:v>
                </c:pt>
                <c:pt idx="342">
                  <c:v>-6.7790593592694393</c:v>
                </c:pt>
                <c:pt idx="343">
                  <c:v>-7.0443608803220741</c:v>
                </c:pt>
                <c:pt idx="344">
                  <c:v>-7.1507514092693754</c:v>
                </c:pt>
                <c:pt idx="345">
                  <c:v>-7.2471877092695536</c:v>
                </c:pt>
                <c:pt idx="346">
                  <c:v>-7.2376528692694393</c:v>
                </c:pt>
                <c:pt idx="347">
                  <c:v>-7.2760091492694841</c:v>
                </c:pt>
                <c:pt idx="348">
                  <c:v>-7.1956254492694995</c:v>
                </c:pt>
                <c:pt idx="349">
                  <c:v>-6.8500585891663235</c:v>
                </c:pt>
                <c:pt idx="350">
                  <c:v>-6.5028521592693522</c:v>
                </c:pt>
                <c:pt idx="351">
                  <c:v>-6.2828711892693576</c:v>
                </c:pt>
                <c:pt idx="352">
                  <c:v>-6.1775290692694114</c:v>
                </c:pt>
                <c:pt idx="353">
                  <c:v>-6.1198817092694497</c:v>
                </c:pt>
                <c:pt idx="354">
                  <c:v>-5.9786690774511868</c:v>
                </c:pt>
                <c:pt idx="355">
                  <c:v>-5.685276349269401</c:v>
                </c:pt>
                <c:pt idx="356">
                  <c:v>-5.2336362492692814</c:v>
                </c:pt>
                <c:pt idx="357">
                  <c:v>-4.6552018092694425</c:v>
                </c:pt>
                <c:pt idx="358">
                  <c:v>-4.2597124492694718</c:v>
                </c:pt>
                <c:pt idx="359">
                  <c:v>-3.825706037047155</c:v>
                </c:pt>
                <c:pt idx="360">
                  <c:v>-3.4865736568597896</c:v>
                </c:pt>
                <c:pt idx="361">
                  <c:v>-1.7401722592694426</c:v>
                </c:pt>
                <c:pt idx="362">
                  <c:v>-1.3295031992693964</c:v>
                </c:pt>
                <c:pt idx="363">
                  <c:v>-0.71031223926932796</c:v>
                </c:pt>
                <c:pt idx="364">
                  <c:v>-0.42715136926953789</c:v>
                </c:pt>
                <c:pt idx="365">
                  <c:v>-0.28702644012054179</c:v>
                </c:pt>
                <c:pt idx="366">
                  <c:v>-0.67631528926943929</c:v>
                </c:pt>
                <c:pt idx="367">
                  <c:v>-0.98932130926934292</c:v>
                </c:pt>
                <c:pt idx="368">
                  <c:v>-0.36456084926948051</c:v>
                </c:pt>
                <c:pt idx="369">
                  <c:v>0.61631235073058122</c:v>
                </c:pt>
                <c:pt idx="370">
                  <c:v>0.91908144725222485</c:v>
                </c:pt>
                <c:pt idx="371">
                  <c:v>1.0314716307305503</c:v>
                </c:pt>
                <c:pt idx="372">
                  <c:v>1.3750928707304979</c:v>
                </c:pt>
                <c:pt idx="373">
                  <c:v>2.1361073907306292</c:v>
                </c:pt>
                <c:pt idx="374">
                  <c:v>2.634262090730445</c:v>
                </c:pt>
                <c:pt idx="375">
                  <c:v>2.9941653972961859</c:v>
                </c:pt>
                <c:pt idx="376">
                  <c:v>3.1471869107304542</c:v>
                </c:pt>
                <c:pt idx="377">
                  <c:v>3.1866623107305116</c:v>
                </c:pt>
                <c:pt idx="378">
                  <c:v>3.4127691707306269</c:v>
                </c:pt>
                <c:pt idx="379">
                  <c:v>3.9965683507305414</c:v>
                </c:pt>
                <c:pt idx="380">
                  <c:v>4.5863545690135226</c:v>
                </c:pt>
                <c:pt idx="381">
                  <c:v>5.0302388507305125</c:v>
                </c:pt>
                <c:pt idx="382">
                  <c:v>5.1795942207305785</c:v>
                </c:pt>
                <c:pt idx="383">
                  <c:v>5.3583889007307164</c:v>
                </c:pt>
                <c:pt idx="384">
                  <c:v>5.6475245607305737</c:v>
                </c:pt>
                <c:pt idx="385">
                  <c:v>5.7699608807307072</c:v>
                </c:pt>
                <c:pt idx="386">
                  <c:v>5.8659490484228627</c:v>
                </c:pt>
                <c:pt idx="387">
                  <c:v>5.5665254407304872</c:v>
                </c:pt>
                <c:pt idx="388">
                  <c:v>4.7432392407304889</c:v>
                </c:pt>
                <c:pt idx="389">
                  <c:v>3.9673353607306154</c:v>
                </c:pt>
                <c:pt idx="390">
                  <c:v>3.1947292207305367</c:v>
                </c:pt>
                <c:pt idx="391">
                  <c:v>2.6500495041714203</c:v>
                </c:pt>
                <c:pt idx="392">
                  <c:v>2.1473430307305676</c:v>
                </c:pt>
                <c:pt idx="393">
                  <c:v>1.5909521007306608</c:v>
                </c:pt>
                <c:pt idx="394">
                  <c:v>0.87383356073057428</c:v>
                </c:pt>
                <c:pt idx="395">
                  <c:v>0.15506485073062493</c:v>
                </c:pt>
                <c:pt idx="396">
                  <c:v>-0.22020152013904237</c:v>
                </c:pt>
                <c:pt idx="397">
                  <c:v>-0.37831598926931065</c:v>
                </c:pt>
                <c:pt idx="398">
                  <c:v>-0.17087012926947409</c:v>
                </c:pt>
                <c:pt idx="399">
                  <c:v>-7.3631292694216199E-3</c:v>
                </c:pt>
                <c:pt idx="400">
                  <c:v>9.9336200730434143E-2</c:v>
                </c:pt>
                <c:pt idx="401">
                  <c:v>0.12361342759928107</c:v>
                </c:pt>
                <c:pt idx="402">
                  <c:v>0.10229621495724928</c:v>
                </c:pt>
                <c:pt idx="403">
                  <c:v>-2.0890399269390514E-2</c:v>
                </c:pt>
                <c:pt idx="404">
                  <c:v>-0.32191305926943414</c:v>
                </c:pt>
                <c:pt idx="405">
                  <c:v>-0.83091639926941241</c:v>
                </c:pt>
                <c:pt idx="406">
                  <c:v>-1.356686259269452</c:v>
                </c:pt>
                <c:pt idx="407">
                  <c:v>-1.4779763667962982</c:v>
                </c:pt>
                <c:pt idx="408">
                  <c:v>-1.2938889092693842</c:v>
                </c:pt>
                <c:pt idx="409">
                  <c:v>-1.0416794792694759</c:v>
                </c:pt>
                <c:pt idx="410">
                  <c:v>-0.83069355926942023</c:v>
                </c:pt>
                <c:pt idx="411">
                  <c:v>-0.88124149926947837</c:v>
                </c:pt>
                <c:pt idx="412">
                  <c:v>-1.0476353512233629</c:v>
                </c:pt>
                <c:pt idx="413">
                  <c:v>-1.1503006292693101</c:v>
                </c:pt>
                <c:pt idx="414">
                  <c:v>-1.1160051592693492</c:v>
                </c:pt>
                <c:pt idx="415">
                  <c:v>-0.89184726926946212</c:v>
                </c:pt>
                <c:pt idx="416">
                  <c:v>-0.51527581926940513</c:v>
                </c:pt>
                <c:pt idx="417">
                  <c:v>4.2861947252276877E-2</c:v>
                </c:pt>
                <c:pt idx="418">
                  <c:v>0.70590652073047977</c:v>
                </c:pt>
                <c:pt idx="419">
                  <c:v>1.1768577407305827</c:v>
                </c:pt>
                <c:pt idx="420">
                  <c:v>1.1965635740639158</c:v>
                </c:pt>
                <c:pt idx="421">
                  <c:v>1.0713152607306426</c:v>
                </c:pt>
                <c:pt idx="422">
                  <c:v>1.2701629107305337</c:v>
                </c:pt>
                <c:pt idx="423">
                  <c:v>1.3036597207305789</c:v>
                </c:pt>
                <c:pt idx="424">
                  <c:v>1.0676291802911635</c:v>
                </c:pt>
                <c:pt idx="425">
                  <c:v>0.75821571073049654</c:v>
                </c:pt>
                <c:pt idx="426">
                  <c:v>0.36542119073061485</c:v>
                </c:pt>
                <c:pt idx="427">
                  <c:v>-0.27423939468607728</c:v>
                </c:pt>
                <c:pt idx="428">
                  <c:v>-1.6817984131156294</c:v>
                </c:pt>
                <c:pt idx="429">
                  <c:v>-1.7939999892695369</c:v>
                </c:pt>
                <c:pt idx="430">
                  <c:v>-2.0907343817183914</c:v>
                </c:pt>
                <c:pt idx="431">
                  <c:v>-2.4358820892694126</c:v>
                </c:pt>
                <c:pt idx="432">
                  <c:v>-2.7880305892694253</c:v>
                </c:pt>
                <c:pt idx="433">
                  <c:v>-2.6612400392693445</c:v>
                </c:pt>
                <c:pt idx="434">
                  <c:v>-3.3822769192694579</c:v>
                </c:pt>
                <c:pt idx="435">
                  <c:v>-4.0098991860987212</c:v>
                </c:pt>
                <c:pt idx="436">
                  <c:v>-4.6955399044307455</c:v>
                </c:pt>
                <c:pt idx="437">
                  <c:v>-6.7502092116503434</c:v>
                </c:pt>
                <c:pt idx="438">
                  <c:v>-7.2080655592693859</c:v>
                </c:pt>
                <c:pt idx="439">
                  <c:v>-7.8295829192695265</c:v>
                </c:pt>
                <c:pt idx="440">
                  <c:v>-7.8242190992694276</c:v>
                </c:pt>
                <c:pt idx="441">
                  <c:v>-7.9585930471483266</c:v>
                </c:pt>
                <c:pt idx="442">
                  <c:v>-10.057689139269399</c:v>
                </c:pt>
                <c:pt idx="443">
                  <c:v>-12.944283159269403</c:v>
                </c:pt>
                <c:pt idx="444">
                  <c:v>-14.063630289269383</c:v>
                </c:pt>
                <c:pt idx="445">
                  <c:v>-13.653868169269415</c:v>
                </c:pt>
                <c:pt idx="446">
                  <c:v>-13.681933996643167</c:v>
                </c:pt>
                <c:pt idx="447">
                  <c:v>-15.095914419269434</c:v>
                </c:pt>
                <c:pt idx="448">
                  <c:v>-15.474526329269295</c:v>
                </c:pt>
                <c:pt idx="449">
                  <c:v>-17.035170039269502</c:v>
                </c:pt>
                <c:pt idx="450">
                  <c:v>-16.117202749269424</c:v>
                </c:pt>
                <c:pt idx="451">
                  <c:v>-14.426654953146979</c:v>
                </c:pt>
                <c:pt idx="452">
                  <c:v>-12.282920389269279</c:v>
                </c:pt>
                <c:pt idx="453">
                  <c:v>-10.577756369269551</c:v>
                </c:pt>
                <c:pt idx="454">
                  <c:v>-8.761628699269437</c:v>
                </c:pt>
                <c:pt idx="455">
                  <c:v>-7.3703987892694158</c:v>
                </c:pt>
                <c:pt idx="456">
                  <c:v>-5.7299689507587459</c:v>
                </c:pt>
                <c:pt idx="457">
                  <c:v>-4.3724199192694471</c:v>
                </c:pt>
                <c:pt idx="458">
                  <c:v>-3.9706123692695314</c:v>
                </c:pt>
                <c:pt idx="459">
                  <c:v>-2.8621780192693791</c:v>
                </c:pt>
                <c:pt idx="460">
                  <c:v>-1.9765871392693555</c:v>
                </c:pt>
                <c:pt idx="461">
                  <c:v>-1.5411172592693703</c:v>
                </c:pt>
                <c:pt idx="462">
                  <c:v>-1.3382954692693971</c:v>
                </c:pt>
                <c:pt idx="463">
                  <c:v>-1.6801652292694484</c:v>
                </c:pt>
                <c:pt idx="464">
                  <c:v>-2.7818309792694293</c:v>
                </c:pt>
                <c:pt idx="465">
                  <c:v>-4.8204820192693916</c:v>
                </c:pt>
                <c:pt idx="466">
                  <c:v>-5.2400253244868367</c:v>
                </c:pt>
                <c:pt idx="467">
                  <c:v>-5.2267542592693701</c:v>
                </c:pt>
                <c:pt idx="468">
                  <c:v>-4.9225435492695055</c:v>
                </c:pt>
                <c:pt idx="469">
                  <c:v>-4.1632820992694235</c:v>
                </c:pt>
                <c:pt idx="470">
                  <c:v>-2.4206902992693387</c:v>
                </c:pt>
                <c:pt idx="471">
                  <c:v>-2.1609139259360433</c:v>
                </c:pt>
                <c:pt idx="472">
                  <c:v>-2.1333950992694781</c:v>
                </c:pt>
                <c:pt idx="473">
                  <c:v>-2.1110373792692911</c:v>
                </c:pt>
                <c:pt idx="474">
                  <c:v>-2.0869181392694145</c:v>
                </c:pt>
                <c:pt idx="475">
                  <c:v>-2.0409880092695261</c:v>
                </c:pt>
                <c:pt idx="476">
                  <c:v>-1.9933653224272945</c:v>
                </c:pt>
                <c:pt idx="477">
                  <c:v>-1.9389587692693766</c:v>
                </c:pt>
                <c:pt idx="478">
                  <c:v>-1.8973804092693882</c:v>
                </c:pt>
                <c:pt idx="479">
                  <c:v>-1.8632723692695095</c:v>
                </c:pt>
                <c:pt idx="480">
                  <c:v>-1.8221977792694304</c:v>
                </c:pt>
                <c:pt idx="481">
                  <c:v>-1.7912027340169914</c:v>
                </c:pt>
                <c:pt idx="482">
                  <c:v>-1.7629376792694131</c:v>
                </c:pt>
                <c:pt idx="483">
                  <c:v>-1.7474457292693728</c:v>
                </c:pt>
                <c:pt idx="484">
                  <c:v>-1.720859299269506</c:v>
                </c:pt>
                <c:pt idx="485">
                  <c:v>-1.6998982192693859</c:v>
                </c:pt>
                <c:pt idx="486">
                  <c:v>-1.6815599119009192</c:v>
                </c:pt>
                <c:pt idx="487">
                  <c:v>-1.6679280692693652</c:v>
                </c:pt>
                <c:pt idx="488">
                  <c:v>-1.6513201292694504</c:v>
                </c:pt>
                <c:pt idx="489">
                  <c:v>-1.6417394192694559</c:v>
                </c:pt>
                <c:pt idx="490">
                  <c:v>-1.6283456492695194</c:v>
                </c:pt>
                <c:pt idx="491">
                  <c:v>-1.6184187216350239</c:v>
                </c:pt>
                <c:pt idx="492">
                  <c:v>-1.608718019269503</c:v>
                </c:pt>
                <c:pt idx="493">
                  <c:v>-1.602093859269317</c:v>
                </c:pt>
                <c:pt idx="494">
                  <c:v>-1.5964291723129236</c:v>
                </c:pt>
                <c:pt idx="495">
                  <c:v>-1.5745616122106867</c:v>
                </c:pt>
                <c:pt idx="496">
                  <c:v>-1.5715945092693318</c:v>
                </c:pt>
                <c:pt idx="497">
                  <c:v>-1.5708469643975604</c:v>
                </c:pt>
                <c:pt idx="498">
                  <c:v>-1.5647105292693055</c:v>
                </c:pt>
                <c:pt idx="499">
                  <c:v>-1.5612293892694993</c:v>
                </c:pt>
                <c:pt idx="500">
                  <c:v>-1.5602309892693853</c:v>
                </c:pt>
                <c:pt idx="501">
                  <c:v>-1.5594873992694005</c:v>
                </c:pt>
                <c:pt idx="502">
                  <c:v>-1.5574357375302554</c:v>
                </c:pt>
                <c:pt idx="503">
                  <c:v>-1.5661335092693918</c:v>
                </c:pt>
                <c:pt idx="504">
                  <c:v>-1.5674565592692318</c:v>
                </c:pt>
                <c:pt idx="505">
                  <c:v>-1.5691216492694906</c:v>
                </c:pt>
                <c:pt idx="506">
                  <c:v>-1.5733526392694159</c:v>
                </c:pt>
                <c:pt idx="507">
                  <c:v>-1.5761094092693924</c:v>
                </c:pt>
                <c:pt idx="508">
                  <c:v>-1.5798474915926732</c:v>
                </c:pt>
                <c:pt idx="509">
                  <c:v>-1.5836380892693285</c:v>
                </c:pt>
                <c:pt idx="510">
                  <c:v>-1.5889980492695059</c:v>
                </c:pt>
                <c:pt idx="511">
                  <c:v>-1.5932858992693468</c:v>
                </c:pt>
                <c:pt idx="512">
                  <c:v>-1.595249429269316</c:v>
                </c:pt>
                <c:pt idx="513">
                  <c:v>-1.6000337643199316</c:v>
                </c:pt>
                <c:pt idx="514">
                  <c:v>-1.6029626592695791</c:v>
                </c:pt>
                <c:pt idx="515">
                  <c:v>-1.6069509892694498</c:v>
                </c:pt>
                <c:pt idx="516">
                  <c:v>-1.6105748792694072</c:v>
                </c:pt>
                <c:pt idx="517">
                  <c:v>-1.6128481759360369</c:v>
                </c:pt>
                <c:pt idx="518">
                  <c:v>-1.6183111992694421</c:v>
                </c:pt>
                <c:pt idx="519">
                  <c:v>-1.6237339259360937</c:v>
                </c:pt>
                <c:pt idx="520">
                  <c:v>-1.6253216546182045</c:v>
                </c:pt>
                <c:pt idx="521">
                  <c:v>-1.6292967592693657</c:v>
                </c:pt>
                <c:pt idx="522">
                  <c:v>-1.6323831892693335</c:v>
                </c:pt>
                <c:pt idx="523">
                  <c:v>-1.6328765592694481</c:v>
                </c:pt>
                <c:pt idx="524">
                  <c:v>-1.6321651149394825</c:v>
                </c:pt>
                <c:pt idx="525">
                  <c:v>-1.6352342692694037</c:v>
                </c:pt>
                <c:pt idx="526">
                  <c:v>-1.6390576792694702</c:v>
                </c:pt>
                <c:pt idx="527">
                  <c:v>-1.6377962592693933</c:v>
                </c:pt>
                <c:pt idx="528">
                  <c:v>-1.6384874754857606</c:v>
                </c:pt>
                <c:pt idx="529">
                  <c:v>-1.64316225926936</c:v>
                </c:pt>
                <c:pt idx="530">
                  <c:v>-1.6441150292695426</c:v>
                </c:pt>
                <c:pt idx="531">
                  <c:v>-1.6447208092693444</c:v>
                </c:pt>
                <c:pt idx="532">
                  <c:v>-1.6454984092694076</c:v>
                </c:pt>
                <c:pt idx="533">
                  <c:v>-1.6456719592693503</c:v>
                </c:pt>
                <c:pt idx="534">
                  <c:v>-1.6450577898817187</c:v>
                </c:pt>
                <c:pt idx="535">
                  <c:v>-1.6470932092694426</c:v>
                </c:pt>
                <c:pt idx="536">
                  <c:v>-1.6468015592693206</c:v>
                </c:pt>
                <c:pt idx="537">
                  <c:v>-1.6471759792694201</c:v>
                </c:pt>
                <c:pt idx="538">
                  <c:v>-1.6485897235551477</c:v>
                </c:pt>
                <c:pt idx="539">
                  <c:v>-1.6491296792695067</c:v>
                </c:pt>
                <c:pt idx="540">
                  <c:v>-1.6488753792693274</c:v>
                </c:pt>
                <c:pt idx="541">
                  <c:v>-1.6506261392694768</c:v>
                </c:pt>
                <c:pt idx="542">
                  <c:v>-1.6506054092692892</c:v>
                </c:pt>
                <c:pt idx="543">
                  <c:v>-1.6515537490653003</c:v>
                </c:pt>
                <c:pt idx="544">
                  <c:v>-1.6499254692693341</c:v>
                </c:pt>
                <c:pt idx="545">
                  <c:v>-1.6492198076565643</c:v>
                </c:pt>
                <c:pt idx="546">
                  <c:v>-1.6512855926027612</c:v>
                </c:pt>
                <c:pt idx="547">
                  <c:v>-1.6509033392693482</c:v>
                </c:pt>
                <c:pt idx="548">
                  <c:v>-1.6511560499670281</c:v>
                </c:pt>
                <c:pt idx="549">
                  <c:v>-1.6505130092693463</c:v>
                </c:pt>
                <c:pt idx="550">
                  <c:v>-1.6507599892694458</c:v>
                </c:pt>
                <c:pt idx="551">
                  <c:v>-1.6507793292693407</c:v>
                </c:pt>
                <c:pt idx="552">
                  <c:v>-1.6494397892693655</c:v>
                </c:pt>
                <c:pt idx="553">
                  <c:v>-1.6498815319965559</c:v>
                </c:pt>
                <c:pt idx="554">
                  <c:v>-1.6501483981582936</c:v>
                </c:pt>
                <c:pt idx="555">
                  <c:v>-1.6486333382167686</c:v>
                </c:pt>
                <c:pt idx="556">
                  <c:v>-1.6494858792694203</c:v>
                </c:pt>
                <c:pt idx="557">
                  <c:v>-1.64929143926949</c:v>
                </c:pt>
                <c:pt idx="558">
                  <c:v>-1.6485608803220373</c:v>
                </c:pt>
                <c:pt idx="559">
                  <c:v>-1.6498140192694564</c:v>
                </c:pt>
                <c:pt idx="560">
                  <c:v>-1.6483564392695058</c:v>
                </c:pt>
                <c:pt idx="561">
                  <c:v>-1.6518482592694141</c:v>
                </c:pt>
                <c:pt idx="562">
                  <c:v>-1.6501470351315817</c:v>
                </c:pt>
                <c:pt idx="563">
                  <c:v>-1.6498156674327049</c:v>
                </c:pt>
                <c:pt idx="564">
                  <c:v>-1.6496042192693636</c:v>
                </c:pt>
                <c:pt idx="565">
                  <c:v>-1.6501952892694476</c:v>
                </c:pt>
                <c:pt idx="566">
                  <c:v>-1.6506808592694142</c:v>
                </c:pt>
                <c:pt idx="567">
                  <c:v>-1.6491129392694575</c:v>
                </c:pt>
                <c:pt idx="568">
                  <c:v>-1.6503663003653344</c:v>
                </c:pt>
                <c:pt idx="569">
                  <c:v>-1.6511097420281544</c:v>
                </c:pt>
                <c:pt idx="570">
                  <c:v>-1.6543157075452797</c:v>
                </c:pt>
                <c:pt idx="571">
                  <c:v>-1.6527436492694392</c:v>
                </c:pt>
                <c:pt idx="572">
                  <c:v>-1.6518696992694117</c:v>
                </c:pt>
                <c:pt idx="573">
                  <c:v>-1.6531513511060041</c:v>
                </c:pt>
                <c:pt idx="574">
                  <c:v>-1.6505867992694903</c:v>
                </c:pt>
                <c:pt idx="575">
                  <c:v>-1.6512351164122947</c:v>
                </c:pt>
                <c:pt idx="576">
                  <c:v>-1.6508802592694281</c:v>
                </c:pt>
                <c:pt idx="577">
                  <c:v>-1.6503100960041195</c:v>
                </c:pt>
                <c:pt idx="578">
                  <c:v>-1.6496549192694943</c:v>
                </c:pt>
                <c:pt idx="579">
                  <c:v>-1.65090266330985</c:v>
                </c:pt>
                <c:pt idx="580">
                  <c:v>-1.6502449192694115</c:v>
                </c:pt>
                <c:pt idx="581">
                  <c:v>-1.6481652292695514</c:v>
                </c:pt>
                <c:pt idx="582">
                  <c:v>-1.6488360544502001</c:v>
                </c:pt>
                <c:pt idx="583">
                  <c:v>-1.651182740750869</c:v>
                </c:pt>
                <c:pt idx="584">
                  <c:v>-1.6507648492693221</c:v>
                </c:pt>
                <c:pt idx="585">
                  <c:v>-1.6515235392694052</c:v>
                </c:pt>
                <c:pt idx="586">
                  <c:v>-1.6517991292694205</c:v>
                </c:pt>
                <c:pt idx="587">
                  <c:v>-1.6542410755960049</c:v>
                </c:pt>
                <c:pt idx="588">
                  <c:v>-1.6536486992695103</c:v>
                </c:pt>
                <c:pt idx="589">
                  <c:v>-1.6541804155194342</c:v>
                </c:pt>
                <c:pt idx="590">
                  <c:v>-1.6638235092695197</c:v>
                </c:pt>
                <c:pt idx="591">
                  <c:v>-1.6652650192695404</c:v>
                </c:pt>
                <c:pt idx="592">
                  <c:v>-1.6660928892694074</c:v>
                </c:pt>
                <c:pt idx="593">
                  <c:v>-1.6688828009361742</c:v>
                </c:pt>
                <c:pt idx="594">
                  <c:v>-1.6699018392694285</c:v>
                </c:pt>
                <c:pt idx="595">
                  <c:v>-1.6704422792695368</c:v>
                </c:pt>
                <c:pt idx="596">
                  <c:v>-1.6716364592694504</c:v>
                </c:pt>
                <c:pt idx="597">
                  <c:v>-1.6766182592694179</c:v>
                </c:pt>
                <c:pt idx="598">
                  <c:v>-1.6775365696142046</c:v>
                </c:pt>
                <c:pt idx="599">
                  <c:v>-1.6764387592693879</c:v>
                </c:pt>
                <c:pt idx="600">
                  <c:v>-1.6789302692695003</c:v>
                </c:pt>
                <c:pt idx="601">
                  <c:v>-1.6794694792693861</c:v>
                </c:pt>
                <c:pt idx="602">
                  <c:v>-1.6805686992693865</c:v>
                </c:pt>
                <c:pt idx="603">
                  <c:v>-1.680240099269426</c:v>
                </c:pt>
                <c:pt idx="604">
                  <c:v>-1.6828999515771272</c:v>
                </c:pt>
                <c:pt idx="605">
                  <c:v>-1.6836121492693792</c:v>
                </c:pt>
                <c:pt idx="606">
                  <c:v>-1.6836452292695299</c:v>
                </c:pt>
                <c:pt idx="607">
                  <c:v>-1.6845255692693115</c:v>
                </c:pt>
                <c:pt idx="608">
                  <c:v>-1.6869424792694048</c:v>
                </c:pt>
                <c:pt idx="609">
                  <c:v>-1.6868855292694462</c:v>
                </c:pt>
                <c:pt idx="610">
                  <c:v>-1.6865507592695224</c:v>
                </c:pt>
                <c:pt idx="611">
                  <c:v>-1.6882607470742812</c:v>
                </c:pt>
                <c:pt idx="612">
                  <c:v>-1.6896472592694209</c:v>
                </c:pt>
                <c:pt idx="613">
                  <c:v>-1.690990159269532</c:v>
                </c:pt>
                <c:pt idx="614">
                  <c:v>-1.6915780492695376</c:v>
                </c:pt>
                <c:pt idx="615">
                  <c:v>-1.6919652192694485</c:v>
                </c:pt>
                <c:pt idx="616">
                  <c:v>-1.6936610492694371</c:v>
                </c:pt>
                <c:pt idx="617">
                  <c:v>-1.6943680239752155</c:v>
                </c:pt>
                <c:pt idx="618">
                  <c:v>-1.693488259269472</c:v>
                </c:pt>
                <c:pt idx="619">
                  <c:v>-1.6948246892694669</c:v>
                </c:pt>
                <c:pt idx="620">
                  <c:v>-1.6934389259361069</c:v>
                </c:pt>
                <c:pt idx="621">
                  <c:v>-1.689672080698017</c:v>
                </c:pt>
                <c:pt idx="622">
                  <c:v>-1.6885906592695079</c:v>
                </c:pt>
                <c:pt idx="623">
                  <c:v>-1.6864690150834889</c:v>
                </c:pt>
                <c:pt idx="624">
                  <c:v>-1.68593067926939</c:v>
                </c:pt>
                <c:pt idx="625">
                  <c:v>-1.6846741692694138</c:v>
                </c:pt>
                <c:pt idx="626">
                  <c:v>-1.6829638592694351</c:v>
                </c:pt>
                <c:pt idx="627">
                  <c:v>-1.680454759269395</c:v>
                </c:pt>
                <c:pt idx="628">
                  <c:v>-1.6804750803219974</c:v>
                </c:pt>
                <c:pt idx="629">
                  <c:v>-1.6813890992694951</c:v>
                </c:pt>
                <c:pt idx="630">
                  <c:v>-1.6795314837592201</c:v>
                </c:pt>
                <c:pt idx="631">
                  <c:v>-1.6788481192694746</c:v>
                </c:pt>
                <c:pt idx="632">
                  <c:v>-1.677504519269533</c:v>
                </c:pt>
                <c:pt idx="633">
                  <c:v>-1.6777620392695098</c:v>
                </c:pt>
                <c:pt idx="634">
                  <c:v>-1.6772183792694051</c:v>
                </c:pt>
                <c:pt idx="635">
                  <c:v>-1.6765200245755096</c:v>
                </c:pt>
                <c:pt idx="636">
                  <c:v>-1.6748687592693159</c:v>
                </c:pt>
                <c:pt idx="637">
                  <c:v>-1.6754565792694507</c:v>
                </c:pt>
                <c:pt idx="638">
                  <c:v>-1.674258059269448</c:v>
                </c:pt>
                <c:pt idx="639">
                  <c:v>-1.6742686292694628</c:v>
                </c:pt>
                <c:pt idx="640">
                  <c:v>-1.674975901374637</c:v>
                </c:pt>
                <c:pt idx="641">
                  <c:v>-1.6740896892693371</c:v>
                </c:pt>
                <c:pt idx="642">
                  <c:v>-1.6763443592693648</c:v>
                </c:pt>
                <c:pt idx="643">
                  <c:v>-1.675398959269387</c:v>
                </c:pt>
                <c:pt idx="644">
                  <c:v>-1.6777774792694089</c:v>
                </c:pt>
                <c:pt idx="645">
                  <c:v>-1.6776878592693976</c:v>
                </c:pt>
                <c:pt idx="646">
                  <c:v>-1.6793196674325657</c:v>
                </c:pt>
                <c:pt idx="647">
                  <c:v>-1.6805484292693507</c:v>
                </c:pt>
                <c:pt idx="648">
                  <c:v>-1.68255835926945</c:v>
                </c:pt>
                <c:pt idx="649">
                  <c:v>-1.6840682792692689</c:v>
                </c:pt>
                <c:pt idx="650">
                  <c:v>-1.6848493992694955</c:v>
                </c:pt>
                <c:pt idx="651">
                  <c:v>-1.6861532796775833</c:v>
                </c:pt>
                <c:pt idx="652">
                  <c:v>-1.6879192392693909</c:v>
                </c:pt>
                <c:pt idx="653">
                  <c:v>-1.6902140592694508</c:v>
                </c:pt>
                <c:pt idx="654">
                  <c:v>-1.6922681792693055</c:v>
                </c:pt>
                <c:pt idx="655">
                  <c:v>-1.6928628792694553</c:v>
                </c:pt>
                <c:pt idx="656">
                  <c:v>-1.6951453613102387</c:v>
                </c:pt>
                <c:pt idx="657">
                  <c:v>-1.6951981592694381</c:v>
                </c:pt>
                <c:pt idx="658">
                  <c:v>-1.6971083692694151</c:v>
                </c:pt>
                <c:pt idx="659">
                  <c:v>-1.6979011092695657</c:v>
                </c:pt>
                <c:pt idx="660">
                  <c:v>-1.6978627592694693</c:v>
                </c:pt>
                <c:pt idx="661">
                  <c:v>-1.698663891922422</c:v>
                </c:pt>
                <c:pt idx="662">
                  <c:v>-1.7015403192695402</c:v>
                </c:pt>
                <c:pt idx="663">
                  <c:v>-1.7013704192695229</c:v>
                </c:pt>
                <c:pt idx="664">
                  <c:v>-1.7028681992694885</c:v>
                </c:pt>
                <c:pt idx="665">
                  <c:v>-1.7034007392694264</c:v>
                </c:pt>
                <c:pt idx="666">
                  <c:v>-1.7046224939632282</c:v>
                </c:pt>
                <c:pt idx="667">
                  <c:v>-1.705463679269414</c:v>
                </c:pt>
                <c:pt idx="668">
                  <c:v>-1.7064903992695122</c:v>
                </c:pt>
                <c:pt idx="669">
                  <c:v>-1.7062064092693845</c:v>
                </c:pt>
                <c:pt idx="670">
                  <c:v>-1.7067230792695085</c:v>
                </c:pt>
                <c:pt idx="671">
                  <c:v>-1.707413792602793</c:v>
                </c:pt>
                <c:pt idx="672">
                  <c:v>-1.7086590492693574</c:v>
                </c:pt>
                <c:pt idx="673">
                  <c:v>-1.7088043192693902</c:v>
                </c:pt>
                <c:pt idx="674">
                  <c:v>-1.7109102692693199</c:v>
                </c:pt>
                <c:pt idx="675">
                  <c:v>-1.7104927192694817</c:v>
                </c:pt>
                <c:pt idx="676">
                  <c:v>-1.7101260492693342</c:v>
                </c:pt>
                <c:pt idx="677">
                  <c:v>-1.7101775358651992</c:v>
                </c:pt>
                <c:pt idx="678">
                  <c:v>-1.7120209392693368</c:v>
                </c:pt>
                <c:pt idx="679">
                  <c:v>-1.7115432892694713</c:v>
                </c:pt>
                <c:pt idx="680">
                  <c:v>-1.7115398892693463</c:v>
                </c:pt>
                <c:pt idx="681">
                  <c:v>-1.7117265192693196</c:v>
                </c:pt>
                <c:pt idx="682">
                  <c:v>-1.712437810289785</c:v>
                </c:pt>
                <c:pt idx="683">
                  <c:v>-1.7122765592694265</c:v>
                </c:pt>
                <c:pt idx="684">
                  <c:v>-1.7122107958548582</c:v>
                </c:pt>
                <c:pt idx="685">
                  <c:v>-1.7128802592694399</c:v>
                </c:pt>
                <c:pt idx="686">
                  <c:v>-1.7119721392694771</c:v>
                </c:pt>
                <c:pt idx="687">
                  <c:v>-1.7118486792693659</c:v>
                </c:pt>
                <c:pt idx="688">
                  <c:v>-1.7126689854599704</c:v>
                </c:pt>
                <c:pt idx="689">
                  <c:v>-1.7115775392694275</c:v>
                </c:pt>
                <c:pt idx="690">
                  <c:v>-1.7111096892694775</c:v>
                </c:pt>
                <c:pt idx="691">
                  <c:v>-1.7102263792693861</c:v>
                </c:pt>
                <c:pt idx="692">
                  <c:v>-1.7099922822579003</c:v>
                </c:pt>
                <c:pt idx="693">
                  <c:v>-1.7097818545074972</c:v>
                </c:pt>
                <c:pt idx="694">
                  <c:v>-1.7094980509361051</c:v>
                </c:pt>
                <c:pt idx="695">
                  <c:v>-1.7119015192693894</c:v>
                </c:pt>
                <c:pt idx="696">
                  <c:v>-1.7124240292694566</c:v>
                </c:pt>
                <c:pt idx="697">
                  <c:v>-1.7143622592693788</c:v>
                </c:pt>
                <c:pt idx="698">
                  <c:v>-1.7147510692693828</c:v>
                </c:pt>
                <c:pt idx="699">
                  <c:v>-1.7156999421961245</c:v>
                </c:pt>
                <c:pt idx="700">
                  <c:v>-1.7170434292693955</c:v>
                </c:pt>
                <c:pt idx="701">
                  <c:v>-1.7188813092694488</c:v>
                </c:pt>
                <c:pt idx="702">
                  <c:v>-1.7195923492694192</c:v>
                </c:pt>
                <c:pt idx="703">
                  <c:v>-1.7219457792693618</c:v>
                </c:pt>
                <c:pt idx="704">
                  <c:v>-1.7223128122105322</c:v>
                </c:pt>
                <c:pt idx="705">
                  <c:v>-1.7235809892695357</c:v>
                </c:pt>
                <c:pt idx="706">
                  <c:v>-1.7243997292692939</c:v>
                </c:pt>
                <c:pt idx="707">
                  <c:v>-1.7247228892695432</c:v>
                </c:pt>
                <c:pt idx="708">
                  <c:v>-1.7261023692694124</c:v>
                </c:pt>
                <c:pt idx="709">
                  <c:v>-1.7284805885377068</c:v>
                </c:pt>
                <c:pt idx="710">
                  <c:v>-1.7290382592694442</c:v>
                </c:pt>
                <c:pt idx="711">
                  <c:v>-1.7303957792693438</c:v>
                </c:pt>
                <c:pt idx="712">
                  <c:v>-1.7307330692694478</c:v>
                </c:pt>
                <c:pt idx="713">
                  <c:v>-1.7316551392694635</c:v>
                </c:pt>
                <c:pt idx="714">
                  <c:v>-1.7326219021265103</c:v>
                </c:pt>
                <c:pt idx="715">
                  <c:v>-1.7329599192694758</c:v>
                </c:pt>
                <c:pt idx="716">
                  <c:v>-1.7345118292693797</c:v>
                </c:pt>
                <c:pt idx="717">
                  <c:v>-1.7348299892694712</c:v>
                </c:pt>
                <c:pt idx="718">
                  <c:v>-1.7354873092694163</c:v>
                </c:pt>
                <c:pt idx="719">
                  <c:v>-1.7352560653918943</c:v>
                </c:pt>
                <c:pt idx="720">
                  <c:v>-1.7378755392694814</c:v>
                </c:pt>
                <c:pt idx="721">
                  <c:v>-1.7364287292694058</c:v>
                </c:pt>
                <c:pt idx="722">
                  <c:v>-1.737827759269436</c:v>
                </c:pt>
                <c:pt idx="723">
                  <c:v>-1.7372742892694504</c:v>
                </c:pt>
                <c:pt idx="724">
                  <c:v>-1.7363406980448701</c:v>
                </c:pt>
                <c:pt idx="725">
                  <c:v>-1.7370867592695021</c:v>
                </c:pt>
                <c:pt idx="726">
                  <c:v>-1.7358368392694814</c:v>
                </c:pt>
                <c:pt idx="727">
                  <c:v>-1.7358914892693917</c:v>
                </c:pt>
                <c:pt idx="728">
                  <c:v>-1.7341642092694087</c:v>
                </c:pt>
                <c:pt idx="729">
                  <c:v>-1.7332204837592684</c:v>
                </c:pt>
                <c:pt idx="730">
                  <c:v>-1.7329861692694095</c:v>
                </c:pt>
                <c:pt idx="731">
                  <c:v>-1.7315524892694754</c:v>
                </c:pt>
                <c:pt idx="732">
                  <c:v>-1.7307818292693469</c:v>
                </c:pt>
                <c:pt idx="733">
                  <c:v>-1.7301421092694937</c:v>
                </c:pt>
                <c:pt idx="734">
                  <c:v>-1.7313835582384343</c:v>
                </c:pt>
                <c:pt idx="735">
                  <c:v>-1.7282268592693697</c:v>
                </c:pt>
                <c:pt idx="736">
                  <c:v>-1.7301157992695693</c:v>
                </c:pt>
                <c:pt idx="737">
                  <c:v>-1.7263912592694339</c:v>
                </c:pt>
                <c:pt idx="738">
                  <c:v>-1.7246916792693838</c:v>
                </c:pt>
                <c:pt idx="739">
                  <c:v>-1.7230425066920816</c:v>
                </c:pt>
                <c:pt idx="740">
                  <c:v>-1.7240282992695057</c:v>
                </c:pt>
                <c:pt idx="741">
                  <c:v>-1.7221252492694106</c:v>
                </c:pt>
                <c:pt idx="742">
                  <c:v>-1.7221727792694281</c:v>
                </c:pt>
                <c:pt idx="743">
                  <c:v>-1.7214779292693834</c:v>
                </c:pt>
                <c:pt idx="744">
                  <c:v>-1.7204254399923826</c:v>
                </c:pt>
                <c:pt idx="745">
                  <c:v>-1.7189337592694471</c:v>
                </c:pt>
                <c:pt idx="746">
                  <c:v>-1.7177729792694265</c:v>
                </c:pt>
                <c:pt idx="747">
                  <c:v>-1.7172650392694067</c:v>
                </c:pt>
                <c:pt idx="748">
                  <c:v>-1.7167299192694543</c:v>
                </c:pt>
                <c:pt idx="749">
                  <c:v>-1.7166068262797438</c:v>
                </c:pt>
                <c:pt idx="750">
                  <c:v>-1.7165531092695403</c:v>
                </c:pt>
                <c:pt idx="751">
                  <c:v>-1.7151491692694947</c:v>
                </c:pt>
                <c:pt idx="752">
                  <c:v>-1.7162554792693641</c:v>
                </c:pt>
                <c:pt idx="753">
                  <c:v>-1.7158914892693957</c:v>
                </c:pt>
                <c:pt idx="754">
                  <c:v>-1.7159062796775686</c:v>
                </c:pt>
                <c:pt idx="755">
                  <c:v>-1.715507419269457</c:v>
                </c:pt>
                <c:pt idx="756">
                  <c:v>-1.7144992092695048</c:v>
                </c:pt>
                <c:pt idx="757">
                  <c:v>-1.714556089269351</c:v>
                </c:pt>
                <c:pt idx="758">
                  <c:v>-1.7140493892695332</c:v>
                </c:pt>
                <c:pt idx="759">
                  <c:v>-1.7128673592694668</c:v>
                </c:pt>
                <c:pt idx="760">
                  <c:v>-1.7143015449836412</c:v>
                </c:pt>
                <c:pt idx="761">
                  <c:v>-1.7110875926028086</c:v>
                </c:pt>
                <c:pt idx="762">
                  <c:v>-1.7130806592694512</c:v>
                </c:pt>
                <c:pt idx="763">
                  <c:v>-1.7114561092695482</c:v>
                </c:pt>
                <c:pt idx="764">
                  <c:v>-1.7107733092694986</c:v>
                </c:pt>
                <c:pt idx="765">
                  <c:v>-1.7107746819498004</c:v>
                </c:pt>
                <c:pt idx="766">
                  <c:v>-1.7106847692694487</c:v>
                </c:pt>
                <c:pt idx="767">
                  <c:v>-1.7115778392693954</c:v>
                </c:pt>
                <c:pt idx="768">
                  <c:v>-1.7102856992695763</c:v>
                </c:pt>
                <c:pt idx="769">
                  <c:v>-1.7107008992695114</c:v>
                </c:pt>
                <c:pt idx="770">
                  <c:v>-1.7096523080498969</c:v>
                </c:pt>
                <c:pt idx="771">
                  <c:v>-1.7092400492694679</c:v>
                </c:pt>
                <c:pt idx="772">
                  <c:v>-1.7087691692694023</c:v>
                </c:pt>
                <c:pt idx="773">
                  <c:v>-1.7095017192693973</c:v>
                </c:pt>
                <c:pt idx="774">
                  <c:v>-1.7075390592694646</c:v>
                </c:pt>
                <c:pt idx="775">
                  <c:v>-1.7098508262798049</c:v>
                </c:pt>
                <c:pt idx="776">
                  <c:v>-1.7100719892695224</c:v>
                </c:pt>
                <c:pt idx="777">
                  <c:v>-1.7094244092694453</c:v>
                </c:pt>
                <c:pt idx="778">
                  <c:v>-1.7104049692694048</c:v>
                </c:pt>
                <c:pt idx="779">
                  <c:v>-1.7103282901972676</c:v>
                </c:pt>
                <c:pt idx="780">
                  <c:v>-1.7100583692694045</c:v>
                </c:pt>
                <c:pt idx="781">
                  <c:v>-1.7097609092694483</c:v>
                </c:pt>
                <c:pt idx="782">
                  <c:v>-1.7104035492693725</c:v>
                </c:pt>
                <c:pt idx="783">
                  <c:v>-1.7107616792694955</c:v>
                </c:pt>
                <c:pt idx="784">
                  <c:v>-1.7116246292694655</c:v>
                </c:pt>
                <c:pt idx="785">
                  <c:v>-1.7127377407508817</c:v>
                </c:pt>
                <c:pt idx="786">
                  <c:v>-1.7139293192694822</c:v>
                </c:pt>
                <c:pt idx="787">
                  <c:v>-1.7127661392695188</c:v>
                </c:pt>
                <c:pt idx="788">
                  <c:v>-1.7135094192695277</c:v>
                </c:pt>
                <c:pt idx="789">
                  <c:v>-1.7146308992694941</c:v>
                </c:pt>
                <c:pt idx="790">
                  <c:v>-1.7152314892693568</c:v>
                </c:pt>
                <c:pt idx="791">
                  <c:v>-1.71536547355511</c:v>
                </c:pt>
                <c:pt idx="792">
                  <c:v>-1.7152142092693623</c:v>
                </c:pt>
                <c:pt idx="793">
                  <c:v>-1.7162914192693961</c:v>
                </c:pt>
                <c:pt idx="794">
                  <c:v>-1.7152504892694083</c:v>
                </c:pt>
                <c:pt idx="795">
                  <c:v>-1.7166207992693074</c:v>
                </c:pt>
                <c:pt idx="796">
                  <c:v>-1.7152458892694114</c:v>
                </c:pt>
                <c:pt idx="797">
                  <c:v>-1.7154951645325553</c:v>
                </c:pt>
                <c:pt idx="798">
                  <c:v>-1.7148936292693975</c:v>
                </c:pt>
                <c:pt idx="799">
                  <c:v>-1.715937709269383</c:v>
                </c:pt>
                <c:pt idx="800">
                  <c:v>-1.7151133592692958</c:v>
                </c:pt>
                <c:pt idx="801">
                  <c:v>-1.7150946992693719</c:v>
                </c:pt>
                <c:pt idx="802">
                  <c:v>-1.715477126616392</c:v>
                </c:pt>
                <c:pt idx="803">
                  <c:v>-1.7140230370470846</c:v>
                </c:pt>
                <c:pt idx="804">
                  <c:v>-1.715293899269426</c:v>
                </c:pt>
                <c:pt idx="805">
                  <c:v>-1.7145162092695188</c:v>
                </c:pt>
                <c:pt idx="806">
                  <c:v>-1.7154735592693982</c:v>
                </c:pt>
                <c:pt idx="807">
                  <c:v>-1.7159795492693632</c:v>
                </c:pt>
                <c:pt idx="808">
                  <c:v>-1.7170800960040822</c:v>
                </c:pt>
                <c:pt idx="809">
                  <c:v>-1.7174093392693948</c:v>
                </c:pt>
                <c:pt idx="810">
                  <c:v>-1.7153299192696636</c:v>
                </c:pt>
                <c:pt idx="811">
                  <c:v>-1.7166547992693495</c:v>
                </c:pt>
                <c:pt idx="812">
                  <c:v>-1.7159182292695192</c:v>
                </c:pt>
                <c:pt idx="813">
                  <c:v>-1.7152494837592513</c:v>
                </c:pt>
                <c:pt idx="814">
                  <c:v>-1.7159554192693776</c:v>
                </c:pt>
                <c:pt idx="815">
                  <c:v>-1.7161325792695408</c:v>
                </c:pt>
                <c:pt idx="816">
                  <c:v>-1.7163481692693807</c:v>
                </c:pt>
                <c:pt idx="817">
                  <c:v>-1.7156259292695211</c:v>
                </c:pt>
                <c:pt idx="818">
                  <c:v>-1.7164085792695687</c:v>
                </c:pt>
                <c:pt idx="819">
                  <c:v>-1.7165736097849589</c:v>
                </c:pt>
                <c:pt idx="820">
                  <c:v>-1.7168550992693667</c:v>
                </c:pt>
                <c:pt idx="821">
                  <c:v>-1.7171303592694329</c:v>
                </c:pt>
                <c:pt idx="822">
                  <c:v>-1.7173827792694993</c:v>
                </c:pt>
                <c:pt idx="823">
                  <c:v>-1.7184757692694035</c:v>
                </c:pt>
                <c:pt idx="824">
                  <c:v>-1.7210672792695618</c:v>
                </c:pt>
                <c:pt idx="825">
                  <c:v>-1.7208524963828182</c:v>
                </c:pt>
                <c:pt idx="826">
                  <c:v>-1.7210029292693605</c:v>
                </c:pt>
                <c:pt idx="827">
                  <c:v>-1.721523099269433</c:v>
                </c:pt>
                <c:pt idx="828">
                  <c:v>-1.7219533392694046</c:v>
                </c:pt>
                <c:pt idx="829">
                  <c:v>-1.7228134192694569</c:v>
                </c:pt>
                <c:pt idx="830">
                  <c:v>-1.725124195166984</c:v>
                </c:pt>
                <c:pt idx="831">
                  <c:v>-1.7247060192694903</c:v>
                </c:pt>
                <c:pt idx="832">
                  <c:v>-1.7250836292694061</c:v>
                </c:pt>
                <c:pt idx="833">
                  <c:v>-1.7257580192694491</c:v>
                </c:pt>
                <c:pt idx="834">
                  <c:v>-1.7257979292693335</c:v>
                </c:pt>
                <c:pt idx="835">
                  <c:v>-1.7257067192694393</c:v>
                </c:pt>
                <c:pt idx="836">
                  <c:v>-1.7266686446861002</c:v>
                </c:pt>
                <c:pt idx="837">
                  <c:v>-1.7246974092694813</c:v>
                </c:pt>
                <c:pt idx="838">
                  <c:v>-1.7251324092694489</c:v>
                </c:pt>
                <c:pt idx="839">
                  <c:v>-1.7264000692693742</c:v>
                </c:pt>
                <c:pt idx="840">
                  <c:v>-1.7263312892694387</c:v>
                </c:pt>
                <c:pt idx="841">
                  <c:v>-1.7282935383390878</c:v>
                </c:pt>
                <c:pt idx="842">
                  <c:v>-1.727273302747605</c:v>
                </c:pt>
                <c:pt idx="843">
                  <c:v>-1.7288331592694135</c:v>
                </c:pt>
                <c:pt idx="844">
                  <c:v>-1.730316639269418</c:v>
                </c:pt>
                <c:pt idx="845">
                  <c:v>-1.7304582792693282</c:v>
                </c:pt>
                <c:pt idx="846">
                  <c:v>-1.731901529269507</c:v>
                </c:pt>
                <c:pt idx="847">
                  <c:v>-1.7318196304033364</c:v>
                </c:pt>
                <c:pt idx="848">
                  <c:v>-1.7326743692693753</c:v>
                </c:pt>
                <c:pt idx="849">
                  <c:v>-1.7325838392693385</c:v>
                </c:pt>
                <c:pt idx="850">
                  <c:v>-1.7325113092694551</c:v>
                </c:pt>
                <c:pt idx="851">
                  <c:v>-1.7336570292694944</c:v>
                </c:pt>
                <c:pt idx="852">
                  <c:v>-1.7328879592694335</c:v>
                </c:pt>
                <c:pt idx="853">
                  <c:v>-1.7336153000856598</c:v>
                </c:pt>
                <c:pt idx="854">
                  <c:v>-1.734646209269556</c:v>
                </c:pt>
                <c:pt idx="855">
                  <c:v>-1.7332837192694086</c:v>
                </c:pt>
                <c:pt idx="856">
                  <c:v>-1.7327337292694551</c:v>
                </c:pt>
                <c:pt idx="857">
                  <c:v>-1.7330360892694614</c:v>
                </c:pt>
                <c:pt idx="858">
                  <c:v>-1.7325940487430671</c:v>
                </c:pt>
                <c:pt idx="859">
                  <c:v>-1.734258289269377</c:v>
                </c:pt>
                <c:pt idx="860">
                  <c:v>-1.733184789269302</c:v>
                </c:pt>
                <c:pt idx="861">
                  <c:v>-1.7355937992693526</c:v>
                </c:pt>
                <c:pt idx="862">
                  <c:v>-1.7340150292693721</c:v>
                </c:pt>
                <c:pt idx="863">
                  <c:v>-1.732843259269373</c:v>
                </c:pt>
                <c:pt idx="864">
                  <c:v>-1.7340168778261216</c:v>
                </c:pt>
                <c:pt idx="865">
                  <c:v>-1.7340460292695639</c:v>
                </c:pt>
                <c:pt idx="866">
                  <c:v>-1.7324557592695555</c:v>
                </c:pt>
                <c:pt idx="867">
                  <c:v>-1.7333505592694394</c:v>
                </c:pt>
                <c:pt idx="868">
                  <c:v>-1.7325471492694646</c:v>
                </c:pt>
                <c:pt idx="869">
                  <c:v>-1.7333154035993346</c:v>
                </c:pt>
                <c:pt idx="870">
                  <c:v>-1.7350057492694617</c:v>
                </c:pt>
                <c:pt idx="871">
                  <c:v>-1.7343895292693219</c:v>
                </c:pt>
                <c:pt idx="872">
                  <c:v>-1.7340495592694651</c:v>
                </c:pt>
                <c:pt idx="873">
                  <c:v>-1.7352650092694262</c:v>
                </c:pt>
                <c:pt idx="874">
                  <c:v>-1.7359461683602859</c:v>
                </c:pt>
                <c:pt idx="875">
                  <c:v>-1.7351100427746218</c:v>
                </c:pt>
                <c:pt idx="876">
                  <c:v>-1.7353850992695357</c:v>
                </c:pt>
                <c:pt idx="877">
                  <c:v>-1.7354699492694436</c:v>
                </c:pt>
                <c:pt idx="878">
                  <c:v>-1.7362340692694147</c:v>
                </c:pt>
                <c:pt idx="879">
                  <c:v>-1.7362155892693636</c:v>
                </c:pt>
                <c:pt idx="880">
                  <c:v>-1.7349975630669547</c:v>
                </c:pt>
                <c:pt idx="881">
                  <c:v>-1.7363356492694209</c:v>
                </c:pt>
                <c:pt idx="882">
                  <c:v>-1.7356007392694863</c:v>
                </c:pt>
                <c:pt idx="883">
                  <c:v>-1.7346795492693872</c:v>
                </c:pt>
                <c:pt idx="884">
                  <c:v>-1.7368912692693499</c:v>
                </c:pt>
                <c:pt idx="885">
                  <c:v>-1.7375735792693092</c:v>
                </c:pt>
                <c:pt idx="886">
                  <c:v>-1.73797500926932</c:v>
                </c:pt>
                <c:pt idx="887">
                  <c:v>-1.73984558926945</c:v>
                </c:pt>
                <c:pt idx="888">
                  <c:v>-1.7398422692694453</c:v>
                </c:pt>
                <c:pt idx="889">
                  <c:v>-1.7403487992693556</c:v>
                </c:pt>
                <c:pt idx="890">
                  <c:v>-1.7409509292694594</c:v>
                </c:pt>
                <c:pt idx="891">
                  <c:v>-1.740695640712687</c:v>
                </c:pt>
                <c:pt idx="892">
                  <c:v>-1.7416905292694196</c:v>
                </c:pt>
                <c:pt idx="893">
                  <c:v>-1.7425957092694091</c:v>
                </c:pt>
                <c:pt idx="894">
                  <c:v>-1.7433193692694147</c:v>
                </c:pt>
                <c:pt idx="895">
                  <c:v>-1.7410837892693252</c:v>
                </c:pt>
                <c:pt idx="896">
                  <c:v>-1.7432723108158541</c:v>
                </c:pt>
                <c:pt idx="897">
                  <c:v>-1.7433910592695128</c:v>
                </c:pt>
                <c:pt idx="898">
                  <c:v>-1.7420856092693811</c:v>
                </c:pt>
                <c:pt idx="899">
                  <c:v>-1.7429212392693074</c:v>
                </c:pt>
                <c:pt idx="900">
                  <c:v>-1.742127579269436</c:v>
                </c:pt>
                <c:pt idx="901">
                  <c:v>-1.7437526292694372</c:v>
                </c:pt>
                <c:pt idx="902">
                  <c:v>-1.7432656819497367</c:v>
                </c:pt>
                <c:pt idx="903">
                  <c:v>-1.7447271292695063</c:v>
                </c:pt>
                <c:pt idx="904">
                  <c:v>-1.7434351292693435</c:v>
                </c:pt>
                <c:pt idx="905">
                  <c:v>-1.7425778392695008</c:v>
                </c:pt>
                <c:pt idx="906">
                  <c:v>-1.7427785492694312</c:v>
                </c:pt>
                <c:pt idx="907">
                  <c:v>-1.7427027657629282</c:v>
                </c:pt>
                <c:pt idx="908">
                  <c:v>-1.7445360292694403</c:v>
                </c:pt>
                <c:pt idx="909">
                  <c:v>-1.7445713592694005</c:v>
                </c:pt>
                <c:pt idx="910">
                  <c:v>-1.7419996692693474</c:v>
                </c:pt>
                <c:pt idx="911">
                  <c:v>-1.7435601692694576</c:v>
                </c:pt>
                <c:pt idx="912">
                  <c:v>-1.7428314592693255</c:v>
                </c:pt>
                <c:pt idx="913">
                  <c:v>-1.7425163623621387</c:v>
                </c:pt>
                <c:pt idx="914">
                  <c:v>-1.7443905092694365</c:v>
                </c:pt>
                <c:pt idx="915">
                  <c:v>-1.7454922292694732</c:v>
                </c:pt>
                <c:pt idx="916">
                  <c:v>-1.7454760992692684</c:v>
                </c:pt>
                <c:pt idx="917">
                  <c:v>-1.7443473992694578</c:v>
                </c:pt>
                <c:pt idx="918">
                  <c:v>-1.7457305685477849</c:v>
                </c:pt>
                <c:pt idx="919">
                  <c:v>-1.7470460992693546</c:v>
                </c:pt>
                <c:pt idx="920">
                  <c:v>-1.7476292492693233</c:v>
                </c:pt>
                <c:pt idx="921">
                  <c:v>-1.7480111992694276</c:v>
                </c:pt>
                <c:pt idx="922">
                  <c:v>-1.7476558992694891</c:v>
                </c:pt>
                <c:pt idx="923">
                  <c:v>-1.7490624792695542</c:v>
                </c:pt>
                <c:pt idx="924">
                  <c:v>-1.749055919063224</c:v>
                </c:pt>
                <c:pt idx="925">
                  <c:v>-1.7499254392694894</c:v>
                </c:pt>
                <c:pt idx="926">
                  <c:v>-1.7496985092694786</c:v>
                </c:pt>
                <c:pt idx="927">
                  <c:v>-1.7504195792694333</c:v>
                </c:pt>
                <c:pt idx="928">
                  <c:v>-1.7512231692694371</c:v>
                </c:pt>
                <c:pt idx="929">
                  <c:v>-1.7514017850424892</c:v>
                </c:pt>
                <c:pt idx="930">
                  <c:v>-1.7516115592694774</c:v>
                </c:pt>
                <c:pt idx="931">
                  <c:v>-1.7508144692694572</c:v>
                </c:pt>
                <c:pt idx="932">
                  <c:v>-1.7520974492693711</c:v>
                </c:pt>
                <c:pt idx="933">
                  <c:v>-1.7509980292693967</c:v>
                </c:pt>
                <c:pt idx="934">
                  <c:v>-1.752558176795219</c:v>
                </c:pt>
                <c:pt idx="935">
                  <c:v>-1.7529768192694206</c:v>
                </c:pt>
                <c:pt idx="936">
                  <c:v>-1.7532002192693881</c:v>
                </c:pt>
                <c:pt idx="937">
                  <c:v>-1.7540560592694305</c:v>
                </c:pt>
                <c:pt idx="938">
                  <c:v>-1.7540777692693297</c:v>
                </c:pt>
                <c:pt idx="939">
                  <c:v>-1.7549680943209722</c:v>
                </c:pt>
                <c:pt idx="940">
                  <c:v>-1.7547330192694091</c:v>
                </c:pt>
                <c:pt idx="941">
                  <c:v>-1.7547917592693949</c:v>
                </c:pt>
                <c:pt idx="942">
                  <c:v>-1.755485469269388</c:v>
                </c:pt>
                <c:pt idx="943">
                  <c:v>-1.7566084392694989</c:v>
                </c:pt>
                <c:pt idx="944">
                  <c:v>-1.7551940492693916</c:v>
                </c:pt>
                <c:pt idx="945">
                  <c:v>-1.7555284035992571</c:v>
                </c:pt>
                <c:pt idx="946">
                  <c:v>-1.7553047092694385</c:v>
                </c:pt>
                <c:pt idx="947">
                  <c:v>-1.7565779092694527</c:v>
                </c:pt>
                <c:pt idx="948">
                  <c:v>-1.7557713892694693</c:v>
                </c:pt>
                <c:pt idx="949">
                  <c:v>-1.757031529269355</c:v>
                </c:pt>
                <c:pt idx="950">
                  <c:v>-1.7565060118466533</c:v>
                </c:pt>
                <c:pt idx="951">
                  <c:v>-1.7566624892694449</c:v>
                </c:pt>
                <c:pt idx="952">
                  <c:v>-1.7561893292693895</c:v>
                </c:pt>
                <c:pt idx="953">
                  <c:v>-1.7567383292693535</c:v>
                </c:pt>
                <c:pt idx="954">
                  <c:v>-1.7566833192693849</c:v>
                </c:pt>
                <c:pt idx="955">
                  <c:v>-1.7552347953518961</c:v>
                </c:pt>
                <c:pt idx="956">
                  <c:v>-1.7578880892694428</c:v>
                </c:pt>
                <c:pt idx="957">
                  <c:v>-1.7575912492695238</c:v>
                </c:pt>
                <c:pt idx="958">
                  <c:v>-1.7558210792693671</c:v>
                </c:pt>
                <c:pt idx="959">
                  <c:v>-1.7581053692693587</c:v>
                </c:pt>
                <c:pt idx="960">
                  <c:v>-1.7561325092694062</c:v>
                </c:pt>
                <c:pt idx="961">
                  <c:v>-1.7572046819499292</c:v>
                </c:pt>
                <c:pt idx="962">
                  <c:v>-1.75784124926939</c:v>
                </c:pt>
                <c:pt idx="963">
                  <c:v>-1.7576136092694412</c:v>
                </c:pt>
                <c:pt idx="964">
                  <c:v>-1.7572825992693168</c:v>
                </c:pt>
                <c:pt idx="965">
                  <c:v>-1.7569430992695771</c:v>
                </c:pt>
                <c:pt idx="966">
                  <c:v>-1.7580628365889908</c:v>
                </c:pt>
                <c:pt idx="967">
                  <c:v>-1.7573755692692998</c:v>
                </c:pt>
                <c:pt idx="968">
                  <c:v>-1.7576669292693481</c:v>
                </c:pt>
                <c:pt idx="969">
                  <c:v>-1.7567222292693287</c:v>
                </c:pt>
                <c:pt idx="970">
                  <c:v>-1.7577587692695147</c:v>
                </c:pt>
                <c:pt idx="971">
                  <c:v>-1.7588300252270557</c:v>
                </c:pt>
                <c:pt idx="972">
                  <c:v>-1.7582630806980717</c:v>
                </c:pt>
                <c:pt idx="973">
                  <c:v>-1.7571966692694332</c:v>
                </c:pt>
                <c:pt idx="974">
                  <c:v>-1.75809765926941</c:v>
                </c:pt>
                <c:pt idx="975">
                  <c:v>-1.7574238392694213</c:v>
                </c:pt>
                <c:pt idx="976">
                  <c:v>-1.7576952392695091</c:v>
                </c:pt>
                <c:pt idx="977">
                  <c:v>-1.7600257488527546</c:v>
                </c:pt>
                <c:pt idx="978">
                  <c:v>-1.756193279269354</c:v>
                </c:pt>
                <c:pt idx="979">
                  <c:v>-1.7582305592694354</c:v>
                </c:pt>
                <c:pt idx="980">
                  <c:v>-1.7570809692694667</c:v>
                </c:pt>
                <c:pt idx="981">
                  <c:v>-1.7566561392694382</c:v>
                </c:pt>
                <c:pt idx="982">
                  <c:v>-1.759059603019324</c:v>
                </c:pt>
                <c:pt idx="983">
                  <c:v>-1.756984491592732</c:v>
                </c:pt>
                <c:pt idx="984">
                  <c:v>-1.7582882492693557</c:v>
                </c:pt>
                <c:pt idx="985">
                  <c:v>-1.7587822592694664</c:v>
                </c:pt>
                <c:pt idx="986">
                  <c:v>-1.7590404392694694</c:v>
                </c:pt>
                <c:pt idx="987">
                  <c:v>-1.7591302992694722</c:v>
                </c:pt>
                <c:pt idx="988">
                  <c:v>-1.7585193211250782</c:v>
                </c:pt>
                <c:pt idx="989">
                  <c:v>-1.7588960192693719</c:v>
                </c:pt>
                <c:pt idx="990">
                  <c:v>-1.7570260992694671</c:v>
                </c:pt>
                <c:pt idx="991">
                  <c:v>-1.7582585592693931</c:v>
                </c:pt>
                <c:pt idx="992">
                  <c:v>-1.7570762092694423</c:v>
                </c:pt>
                <c:pt idx="993">
                  <c:v>-1.7561190717693904</c:v>
                </c:pt>
                <c:pt idx="994">
                  <c:v>-1.7571703792695246</c:v>
                </c:pt>
                <c:pt idx="995">
                  <c:v>-1.756777719269337</c:v>
                </c:pt>
                <c:pt idx="996">
                  <c:v>-1.7586566592694197</c:v>
                </c:pt>
                <c:pt idx="997">
                  <c:v>-1.7570331992693013</c:v>
                </c:pt>
                <c:pt idx="998">
                  <c:v>-1.7577741605039705</c:v>
                </c:pt>
                <c:pt idx="999">
                  <c:v>-1.7566026292694374</c:v>
                </c:pt>
                <c:pt idx="1000">
                  <c:v>-1.7558258492692573</c:v>
                </c:pt>
                <c:pt idx="1001">
                  <c:v>-1.7564436392694347</c:v>
                </c:pt>
                <c:pt idx="1002">
                  <c:v>-1.7569055392694253</c:v>
                </c:pt>
                <c:pt idx="1003">
                  <c:v>-1.7561501992693564</c:v>
                </c:pt>
                <c:pt idx="1004">
                  <c:v>-1.7556324551457578</c:v>
                </c:pt>
                <c:pt idx="1005">
                  <c:v>-1.7542748792695022</c:v>
                </c:pt>
                <c:pt idx="1006">
                  <c:v>-1.7564679692694938</c:v>
                </c:pt>
                <c:pt idx="1007">
                  <c:v>-1.7548582892695066</c:v>
                </c:pt>
                <c:pt idx="1008">
                  <c:v>-1.7554530792694294</c:v>
                </c:pt>
                <c:pt idx="1009">
                  <c:v>-1.7544322592695352</c:v>
                </c:pt>
                <c:pt idx="1010">
                  <c:v>-1.7535617592693598</c:v>
                </c:pt>
                <c:pt idx="1011">
                  <c:v>-1.7547376792694962</c:v>
                </c:pt>
                <c:pt idx="1012">
                  <c:v>-1.7535699592694272</c:v>
                </c:pt>
                <c:pt idx="1013">
                  <c:v>-1.7537872392693288</c:v>
                </c:pt>
                <c:pt idx="1014">
                  <c:v>-1.7538869676027531</c:v>
                </c:pt>
                <c:pt idx="1015">
                  <c:v>-1.7541238992694304</c:v>
                </c:pt>
                <c:pt idx="1016">
                  <c:v>-1.7535129592695142</c:v>
                </c:pt>
                <c:pt idx="1017">
                  <c:v>-1.7549306592694194</c:v>
                </c:pt>
                <c:pt idx="1018">
                  <c:v>-1.7546721192695856</c:v>
                </c:pt>
                <c:pt idx="1019">
                  <c:v>-1.7536333792693597</c:v>
                </c:pt>
                <c:pt idx="1020">
                  <c:v>-1.753018176795166</c:v>
                </c:pt>
                <c:pt idx="1021">
                  <c:v>-1.7536187892694102</c:v>
                </c:pt>
                <c:pt idx="1022">
                  <c:v>-1.7530441692693302</c:v>
                </c:pt>
                <c:pt idx="1023">
                  <c:v>-1.7522212792694916</c:v>
                </c:pt>
                <c:pt idx="1024">
                  <c:v>-1.7545257192696226</c:v>
                </c:pt>
                <c:pt idx="1025">
                  <c:v>-1.7523550619010422</c:v>
                </c:pt>
                <c:pt idx="1026">
                  <c:v>-1.7527490592693482</c:v>
                </c:pt>
                <c:pt idx="1027">
                  <c:v>-1.7526664292695386</c:v>
                </c:pt>
                <c:pt idx="1028">
                  <c:v>-1.751317879269422</c:v>
                </c:pt>
                <c:pt idx="1029">
                  <c:v>-1.7521262092695054</c:v>
                </c:pt>
                <c:pt idx="1030">
                  <c:v>-1.7522717592693766</c:v>
                </c:pt>
                <c:pt idx="1031">
                  <c:v>-1.7512845592694077</c:v>
                </c:pt>
                <c:pt idx="1032">
                  <c:v>-1.7505774392693638</c:v>
                </c:pt>
                <c:pt idx="1033">
                  <c:v>-1.7512602392694987</c:v>
                </c:pt>
                <c:pt idx="1034">
                  <c:v>-1.7504110792694831</c:v>
                </c:pt>
                <c:pt idx="1035">
                  <c:v>-1.7510986551027088</c:v>
                </c:pt>
                <c:pt idx="1036">
                  <c:v>-1.7506717692694167</c:v>
                </c:pt>
                <c:pt idx="1037">
                  <c:v>-1.7503893992694657</c:v>
                </c:pt>
                <c:pt idx="1038">
                  <c:v>-1.7497351092694657</c:v>
                </c:pt>
                <c:pt idx="1039">
                  <c:v>-1.7503281692693946</c:v>
                </c:pt>
                <c:pt idx="1040">
                  <c:v>-1.7493597699077554</c:v>
                </c:pt>
                <c:pt idx="1041">
                  <c:v>-1.7480169665864906</c:v>
                </c:pt>
                <c:pt idx="1042">
                  <c:v>-1.7496840692694065</c:v>
                </c:pt>
                <c:pt idx="1043">
                  <c:v>-1.7492110592693706</c:v>
                </c:pt>
                <c:pt idx="1044">
                  <c:v>-1.7494447792694388</c:v>
                </c:pt>
                <c:pt idx="1045">
                  <c:v>-1.7482361492694025</c:v>
                </c:pt>
                <c:pt idx="1046">
                  <c:v>-1.7470028645326323</c:v>
                </c:pt>
                <c:pt idx="1047">
                  <c:v>-1.7484692592693705</c:v>
                </c:pt>
                <c:pt idx="1048">
                  <c:v>-1.7481793792693736</c:v>
                </c:pt>
                <c:pt idx="1049">
                  <c:v>-1.7469307992694496</c:v>
                </c:pt>
                <c:pt idx="1050">
                  <c:v>-1.7464890992694393</c:v>
                </c:pt>
                <c:pt idx="1051">
                  <c:v>-1.7493247329536104</c:v>
                </c:pt>
                <c:pt idx="1052">
                  <c:v>-1.7460273792694494</c:v>
                </c:pt>
                <c:pt idx="1053">
                  <c:v>-1.7465841492692959</c:v>
                </c:pt>
                <c:pt idx="1054">
                  <c:v>-1.7453625092695262</c:v>
                </c:pt>
                <c:pt idx="1055">
                  <c:v>-1.7453027992694814</c:v>
                </c:pt>
                <c:pt idx="1056">
                  <c:v>-1.7449968262797881</c:v>
                </c:pt>
                <c:pt idx="1057">
                  <c:v>-1.7454051992694275</c:v>
                </c:pt>
                <c:pt idx="1058">
                  <c:v>-1.7430362092691922</c:v>
                </c:pt>
                <c:pt idx="1059">
                  <c:v>-1.7421139792693765</c:v>
                </c:pt>
                <c:pt idx="1060">
                  <c:v>-1.7418736792694176</c:v>
                </c:pt>
                <c:pt idx="1061">
                  <c:v>-1.7415881511613946</c:v>
                </c:pt>
                <c:pt idx="1062">
                  <c:v>-1.7422989392694603</c:v>
                </c:pt>
                <c:pt idx="1063">
                  <c:v>-1.7415191192693982</c:v>
                </c:pt>
                <c:pt idx="1064">
                  <c:v>-1.7401600892694091</c:v>
                </c:pt>
                <c:pt idx="1065">
                  <c:v>-1.7385677092695317</c:v>
                </c:pt>
                <c:pt idx="1066">
                  <c:v>-1.7396288564916347</c:v>
                </c:pt>
                <c:pt idx="1067">
                  <c:v>-1.7381332192693151</c:v>
                </c:pt>
                <c:pt idx="1068">
                  <c:v>-1.7409399192691808</c:v>
                </c:pt>
                <c:pt idx="1069">
                  <c:v>-1.7375633592694584</c:v>
                </c:pt>
                <c:pt idx="1070">
                  <c:v>-1.7369691892693879</c:v>
                </c:pt>
                <c:pt idx="1071">
                  <c:v>-1.7377275685477542</c:v>
                </c:pt>
                <c:pt idx="1072">
                  <c:v>-1.7370481992694664</c:v>
                </c:pt>
                <c:pt idx="1073">
                  <c:v>-1.7365025092695276</c:v>
                </c:pt>
                <c:pt idx="1074">
                  <c:v>-1.7358331992693792</c:v>
                </c:pt>
                <c:pt idx="1075">
                  <c:v>-1.7355389392693752</c:v>
                </c:pt>
                <c:pt idx="1076">
                  <c:v>-1.7347668209131939</c:v>
                </c:pt>
                <c:pt idx="1077">
                  <c:v>-1.7341960792693527</c:v>
                </c:pt>
                <c:pt idx="1078">
                  <c:v>-1.7350391592694194</c:v>
                </c:pt>
                <c:pt idx="1079">
                  <c:v>-1.7348447592695635</c:v>
                </c:pt>
                <c:pt idx="1080">
                  <c:v>-1.7340687492694684</c:v>
                </c:pt>
                <c:pt idx="1081">
                  <c:v>-1.7342567926027925</c:v>
                </c:pt>
                <c:pt idx="1082">
                  <c:v>-1.7359261292693589</c:v>
                </c:pt>
                <c:pt idx="1083">
                  <c:v>-1.7356334592695646</c:v>
                </c:pt>
                <c:pt idx="1084">
                  <c:v>-1.7362502392694097</c:v>
                </c:pt>
                <c:pt idx="1085">
                  <c:v>-1.7358640892694552</c:v>
                </c:pt>
                <c:pt idx="1086">
                  <c:v>-1.7367936492694156</c:v>
                </c:pt>
                <c:pt idx="1087">
                  <c:v>-1.7373137071861322</c:v>
                </c:pt>
                <c:pt idx="1088">
                  <c:v>-1.7387664292694751</c:v>
                </c:pt>
                <c:pt idx="1089">
                  <c:v>-1.7390316692694512</c:v>
                </c:pt>
                <c:pt idx="1090">
                  <c:v>-1.7404798992693742</c:v>
                </c:pt>
                <c:pt idx="1091">
                  <c:v>-1.7399606276904507</c:v>
                </c:pt>
                <c:pt idx="1092">
                  <c:v>-1.7412918148249474</c:v>
                </c:pt>
                <c:pt idx="1093">
                  <c:v>-1.7419989392693651</c:v>
                </c:pt>
                <c:pt idx="1094">
                  <c:v>-1.7411245892693898</c:v>
                </c:pt>
                <c:pt idx="1095">
                  <c:v>-1.7436932492694126</c:v>
                </c:pt>
                <c:pt idx="1096">
                  <c:v>-1.74379949003864</c:v>
                </c:pt>
                <c:pt idx="1097">
                  <c:v>-1.7431115806979562</c:v>
                </c:pt>
                <c:pt idx="1098">
                  <c:v>-1.7428754892694229</c:v>
                </c:pt>
                <c:pt idx="1099">
                  <c:v>-1.7441088192694849</c:v>
                </c:pt>
                <c:pt idx="1100">
                  <c:v>-1.7450102692694429</c:v>
                </c:pt>
                <c:pt idx="1101">
                  <c:v>-1.7433541197345335</c:v>
                </c:pt>
                <c:pt idx="1102">
                  <c:v>-1.7461268098311677</c:v>
                </c:pt>
                <c:pt idx="1103">
                  <c:v>-1.7456149792694617</c:v>
                </c:pt>
                <c:pt idx="1104">
                  <c:v>-1.7449656192693226</c:v>
                </c:pt>
                <c:pt idx="1105">
                  <c:v>-1.7454671292694144</c:v>
                </c:pt>
                <c:pt idx="1106">
                  <c:v>-1.7459583829808167</c:v>
                </c:pt>
                <c:pt idx="1107">
                  <c:v>-1.7477675192693454</c:v>
                </c:pt>
                <c:pt idx="1108">
                  <c:v>-1.7475800492695299</c:v>
                </c:pt>
                <c:pt idx="1109">
                  <c:v>-1.7481744292694543</c:v>
                </c:pt>
                <c:pt idx="1110">
                  <c:v>-1.7482751092693434</c:v>
                </c:pt>
                <c:pt idx="1111">
                  <c:v>-1.7478275218958714</c:v>
                </c:pt>
                <c:pt idx="1112">
                  <c:v>-1.750163412330707</c:v>
                </c:pt>
                <c:pt idx="1113">
                  <c:v>-1.7501818792695474</c:v>
                </c:pt>
                <c:pt idx="1114">
                  <c:v>-1.7519073092694839</c:v>
                </c:pt>
                <c:pt idx="1115">
                  <c:v>-1.7525827592695009</c:v>
                </c:pt>
                <c:pt idx="1116">
                  <c:v>-1.7546884792694613</c:v>
                </c:pt>
                <c:pt idx="1117">
                  <c:v>-1.7568551458672772</c:v>
                </c:pt>
                <c:pt idx="1118">
                  <c:v>-1.7585043292694564</c:v>
                </c:pt>
                <c:pt idx="1119">
                  <c:v>-1.7596854792694501</c:v>
                </c:pt>
                <c:pt idx="1120">
                  <c:v>-1.7615826792694094</c:v>
                </c:pt>
                <c:pt idx="1121">
                  <c:v>-1.7631671664859851</c:v>
                </c:pt>
                <c:pt idx="1122">
                  <c:v>-1.7659701192694115</c:v>
                </c:pt>
                <c:pt idx="1123">
                  <c:v>-1.767702839269333</c:v>
                </c:pt>
                <c:pt idx="1124">
                  <c:v>-1.7684095792695587</c:v>
                </c:pt>
                <c:pt idx="1125">
                  <c:v>-1.770567779269399</c:v>
                </c:pt>
                <c:pt idx="1126">
                  <c:v>-1.772018094320984</c:v>
                </c:pt>
                <c:pt idx="1127">
                  <c:v>-1.7736215092694465</c:v>
                </c:pt>
                <c:pt idx="1128">
                  <c:v>-1.7751583292696012</c:v>
                </c:pt>
                <c:pt idx="1129">
                  <c:v>-1.7755438992694366</c:v>
                </c:pt>
                <c:pt idx="1130">
                  <c:v>-1.7769357792693938</c:v>
                </c:pt>
                <c:pt idx="1131">
                  <c:v>-1.7773443314344775</c:v>
                </c:pt>
                <c:pt idx="1132">
                  <c:v>-1.7781275492694135</c:v>
                </c:pt>
                <c:pt idx="1133">
                  <c:v>-1.7793363292694409</c:v>
                </c:pt>
                <c:pt idx="1134">
                  <c:v>-1.7820411092694854</c:v>
                </c:pt>
                <c:pt idx="1135">
                  <c:v>-1.7825456292693929</c:v>
                </c:pt>
                <c:pt idx="1136">
                  <c:v>-1.783426061352742</c:v>
                </c:pt>
                <c:pt idx="1137">
                  <c:v>-1.7848531192694708</c:v>
                </c:pt>
                <c:pt idx="1138">
                  <c:v>-1.7844099892694061</c:v>
                </c:pt>
                <c:pt idx="1139">
                  <c:v>-1.7851530892693575</c:v>
                </c:pt>
                <c:pt idx="1140">
                  <c:v>-1.7845469259360982</c:v>
                </c:pt>
                <c:pt idx="1141">
                  <c:v>-1.7843163392695232</c:v>
                </c:pt>
                <c:pt idx="1142">
                  <c:v>-1.7872230792693671</c:v>
                </c:pt>
                <c:pt idx="1143">
                  <c:v>-1.7877596492694892</c:v>
                </c:pt>
                <c:pt idx="1144">
                  <c:v>-1.7878341992693265</c:v>
                </c:pt>
                <c:pt idx="1145">
                  <c:v>-1.7895366446860947</c:v>
                </c:pt>
                <c:pt idx="1146">
                  <c:v>-1.7892517292694947</c:v>
                </c:pt>
                <c:pt idx="1147">
                  <c:v>-1.7897755992694329</c:v>
                </c:pt>
                <c:pt idx="1148">
                  <c:v>-1.7898464892694079</c:v>
                </c:pt>
                <c:pt idx="1149">
                  <c:v>-1.7902938792694272</c:v>
                </c:pt>
                <c:pt idx="1150">
                  <c:v>-1.7923463623621672</c:v>
                </c:pt>
                <c:pt idx="1151">
                  <c:v>-1.7927555592694659</c:v>
                </c:pt>
                <c:pt idx="1152">
                  <c:v>-1.7944899492693764</c:v>
                </c:pt>
                <c:pt idx="1153">
                  <c:v>-1.7954387992693768</c:v>
                </c:pt>
                <c:pt idx="1154">
                  <c:v>-1.7971372292694241</c:v>
                </c:pt>
                <c:pt idx="1155">
                  <c:v>-1.7972966592693922</c:v>
                </c:pt>
                <c:pt idx="1156">
                  <c:v>-1.7995327071860316</c:v>
                </c:pt>
                <c:pt idx="1157">
                  <c:v>-1.7999632392694735</c:v>
                </c:pt>
                <c:pt idx="1158">
                  <c:v>-1.7997213692694629</c:v>
                </c:pt>
                <c:pt idx="1159">
                  <c:v>-1.8003800692695791</c:v>
                </c:pt>
                <c:pt idx="1160">
                  <c:v>-1.8011200892693466</c:v>
                </c:pt>
                <c:pt idx="1161">
                  <c:v>-1.8011445613528139</c:v>
                </c:pt>
                <c:pt idx="1162">
                  <c:v>-1.8020979592693749</c:v>
                </c:pt>
                <c:pt idx="1163">
                  <c:v>-1.8022325592693278</c:v>
                </c:pt>
                <c:pt idx="1164">
                  <c:v>-1.8027403392694907</c:v>
                </c:pt>
                <c:pt idx="1165">
                  <c:v>-1.8015782992694653</c:v>
                </c:pt>
                <c:pt idx="1166">
                  <c:v>-1.8019110392695126</c:v>
                </c:pt>
                <c:pt idx="1167">
                  <c:v>-1.8043330821860337</c:v>
                </c:pt>
                <c:pt idx="1168">
                  <c:v>-1.8033047592693663</c:v>
                </c:pt>
                <c:pt idx="1169">
                  <c:v>-1.8031686692693114</c:v>
                </c:pt>
                <c:pt idx="1170">
                  <c:v>-1.8023064192694846</c:v>
                </c:pt>
                <c:pt idx="1171">
                  <c:v>-1.8042029092694776</c:v>
                </c:pt>
                <c:pt idx="1172">
                  <c:v>-1.8040001892695017</c:v>
                </c:pt>
                <c:pt idx="1173">
                  <c:v>-1.8024253634361145</c:v>
                </c:pt>
                <c:pt idx="1174">
                  <c:v>-1.803933539269309</c:v>
                </c:pt>
                <c:pt idx="1175">
                  <c:v>-1.8044204992694972</c:v>
                </c:pt>
                <c:pt idx="1176">
                  <c:v>-1.8042123992694172</c:v>
                </c:pt>
                <c:pt idx="1177">
                  <c:v>-1.8040232192694248</c:v>
                </c:pt>
                <c:pt idx="1178">
                  <c:v>-1.8034051238527411</c:v>
                </c:pt>
                <c:pt idx="1179">
                  <c:v>-1.8045642992693445</c:v>
                </c:pt>
                <c:pt idx="1180">
                  <c:v>-1.803864969269469</c:v>
                </c:pt>
                <c:pt idx="1181">
                  <c:v>-1.804583489269433</c:v>
                </c:pt>
                <c:pt idx="1182">
                  <c:v>-1.8044566392694179</c:v>
                </c:pt>
                <c:pt idx="1183">
                  <c:v>-1.8043654092694084</c:v>
                </c:pt>
                <c:pt idx="1184">
                  <c:v>-1.8038173329536704</c:v>
                </c:pt>
                <c:pt idx="1185">
                  <c:v>-1.8034182792695361</c:v>
                </c:pt>
                <c:pt idx="1186">
                  <c:v>-1.8032764592694548</c:v>
                </c:pt>
                <c:pt idx="1187">
                  <c:v>-1.8019272292693103</c:v>
                </c:pt>
                <c:pt idx="1188">
                  <c:v>-1.8011430592693785</c:v>
                </c:pt>
                <c:pt idx="1189">
                  <c:v>-1.8018762592693349</c:v>
                </c:pt>
                <c:pt idx="1190">
                  <c:v>-1.8015266792694291</c:v>
                </c:pt>
                <c:pt idx="1191">
                  <c:v>-1.8007232692694402</c:v>
                </c:pt>
                <c:pt idx="1192">
                  <c:v>-1.8014102692695246</c:v>
                </c:pt>
                <c:pt idx="1193">
                  <c:v>-1.8024069492695105</c:v>
                </c:pt>
                <c:pt idx="1194">
                  <c:v>-1.801452550936034</c:v>
                </c:pt>
                <c:pt idx="1195">
                  <c:v>-1.8003870892694493</c:v>
                </c:pt>
                <c:pt idx="1196">
                  <c:v>-1.8005365492694807</c:v>
                </c:pt>
                <c:pt idx="1197">
                  <c:v>-1.8015202592693527</c:v>
                </c:pt>
                <c:pt idx="1198">
                  <c:v>-1.800545469269494</c:v>
                </c:pt>
                <c:pt idx="1199">
                  <c:v>-1.8006524092693468</c:v>
                </c:pt>
                <c:pt idx="1200">
                  <c:v>-1.8023281551027992</c:v>
                </c:pt>
                <c:pt idx="1201">
                  <c:v>-1.8010752692694041</c:v>
                </c:pt>
                <c:pt idx="1202">
                  <c:v>-1.8010598792695021</c:v>
                </c:pt>
                <c:pt idx="1203">
                  <c:v>-1.8005617992694027</c:v>
                </c:pt>
                <c:pt idx="1204">
                  <c:v>-1.8004434092693629</c:v>
                </c:pt>
                <c:pt idx="1205">
                  <c:v>-1.800642457186072</c:v>
                </c:pt>
                <c:pt idx="1206">
                  <c:v>-1.8009552492693501</c:v>
                </c:pt>
                <c:pt idx="1207">
                  <c:v>-1.8026877792693057</c:v>
                </c:pt>
                <c:pt idx="1208">
                  <c:v>-1.8026889692695107</c:v>
                </c:pt>
                <c:pt idx="1209">
                  <c:v>-1.8018572092694001</c:v>
                </c:pt>
                <c:pt idx="1210">
                  <c:v>-1.8033503592694444</c:v>
                </c:pt>
                <c:pt idx="1211">
                  <c:v>-1.8039348673776203</c:v>
                </c:pt>
                <c:pt idx="1212">
                  <c:v>-1.8026344392695108</c:v>
                </c:pt>
                <c:pt idx="1213">
                  <c:v>-1.8032260492694832</c:v>
                </c:pt>
                <c:pt idx="1214">
                  <c:v>-1.8020343892694086</c:v>
                </c:pt>
                <c:pt idx="1215">
                  <c:v>-1.8033839292694722</c:v>
                </c:pt>
                <c:pt idx="1216">
                  <c:v>-1.8029320835938165</c:v>
                </c:pt>
                <c:pt idx="1217">
                  <c:v>-1.8026387492694766</c:v>
                </c:pt>
                <c:pt idx="1218">
                  <c:v>-1.8023600292694084</c:v>
                </c:pt>
                <c:pt idx="1219">
                  <c:v>-1.8008195192694387</c:v>
                </c:pt>
                <c:pt idx="1220">
                  <c:v>-1.8008914792694384</c:v>
                </c:pt>
                <c:pt idx="1221">
                  <c:v>-1.8022226655194373</c:v>
                </c:pt>
                <c:pt idx="1222">
                  <c:v>-1.8010412392693382</c:v>
                </c:pt>
                <c:pt idx="1223">
                  <c:v>-1.8016601192694424</c:v>
                </c:pt>
                <c:pt idx="1224">
                  <c:v>-1.8006439592694363</c:v>
                </c:pt>
                <c:pt idx="1225">
                  <c:v>-1.8011255592694937</c:v>
                </c:pt>
                <c:pt idx="1226">
                  <c:v>-1.8021000992694667</c:v>
                </c:pt>
                <c:pt idx="1227">
                  <c:v>-1.8000928530193363</c:v>
                </c:pt>
                <c:pt idx="1228">
                  <c:v>-1.7992851992693488</c:v>
                </c:pt>
                <c:pt idx="1229">
                  <c:v>-1.7995694592693923</c:v>
                </c:pt>
                <c:pt idx="1230">
                  <c:v>-1.7984793592695496</c:v>
                </c:pt>
                <c:pt idx="1231">
                  <c:v>-1.7989521592694189</c:v>
                </c:pt>
                <c:pt idx="1232">
                  <c:v>-1.7978080405192998</c:v>
                </c:pt>
                <c:pt idx="1233">
                  <c:v>-1.7986934392694991</c:v>
                </c:pt>
                <c:pt idx="1234">
                  <c:v>-1.7996370792693739</c:v>
                </c:pt>
                <c:pt idx="1235">
                  <c:v>-1.7972687892694381</c:v>
                </c:pt>
                <c:pt idx="1236">
                  <c:v>-1.797803989269454</c:v>
                </c:pt>
                <c:pt idx="1237">
                  <c:v>-1.79854123926944</c:v>
                </c:pt>
                <c:pt idx="1238">
                  <c:v>-1.7987330405194086</c:v>
                </c:pt>
                <c:pt idx="1239">
                  <c:v>-1.79767118926938</c:v>
                </c:pt>
                <c:pt idx="1240">
                  <c:v>-1.7986676892693652</c:v>
                </c:pt>
                <c:pt idx="1241">
                  <c:v>-1.7992042892694684</c:v>
                </c:pt>
                <c:pt idx="1242">
                  <c:v>-1.798699479269402</c:v>
                </c:pt>
                <c:pt idx="1243">
                  <c:v>-1.7973827905194213</c:v>
                </c:pt>
                <c:pt idx="1244">
                  <c:v>-1.7974402292693981</c:v>
                </c:pt>
                <c:pt idx="1245">
                  <c:v>-1.7983585592694169</c:v>
                </c:pt>
                <c:pt idx="1246">
                  <c:v>-1.7984720692693799</c:v>
                </c:pt>
                <c:pt idx="1247">
                  <c:v>-1.7982638892693643</c:v>
                </c:pt>
                <c:pt idx="1248">
                  <c:v>-1.7976673259360325</c:v>
                </c:pt>
                <c:pt idx="1249">
                  <c:v>-1.7989511292694829</c:v>
                </c:pt>
                <c:pt idx="1250">
                  <c:v>-1.7975254492693864</c:v>
                </c:pt>
                <c:pt idx="1251">
                  <c:v>-1.7986055192693726</c:v>
                </c:pt>
                <c:pt idx="1252">
                  <c:v>-1.7982653892694174</c:v>
                </c:pt>
                <c:pt idx="1253">
                  <c:v>-1.7983935592694991</c:v>
                </c:pt>
                <c:pt idx="1254">
                  <c:v>-1.798660675936091</c:v>
                </c:pt>
                <c:pt idx="1255">
                  <c:v>-1.7985519392694016</c:v>
                </c:pt>
                <c:pt idx="1256">
                  <c:v>-1.7992224792694316</c:v>
                </c:pt>
                <c:pt idx="1257">
                  <c:v>-1.7983254392694477</c:v>
                </c:pt>
                <c:pt idx="1258">
                  <c:v>-1.7992886092693823</c:v>
                </c:pt>
                <c:pt idx="1259">
                  <c:v>-1.8003485301026956</c:v>
                </c:pt>
                <c:pt idx="1260">
                  <c:v>-1.7988841492694405</c:v>
                </c:pt>
                <c:pt idx="1261">
                  <c:v>-1.7996331392692468</c:v>
                </c:pt>
                <c:pt idx="1262">
                  <c:v>-1.7987799192694354</c:v>
                </c:pt>
                <c:pt idx="1263">
                  <c:v>-1.79879737926953</c:v>
                </c:pt>
                <c:pt idx="1264">
                  <c:v>-1.7989919259359937</c:v>
                </c:pt>
                <c:pt idx="1265">
                  <c:v>-1.8005282192693812</c:v>
                </c:pt>
                <c:pt idx="1266">
                  <c:v>-1.7998891592694264</c:v>
                </c:pt>
                <c:pt idx="1267">
                  <c:v>-1.7982533492693591</c:v>
                </c:pt>
                <c:pt idx="1268">
                  <c:v>-1.7980030292695091</c:v>
                </c:pt>
                <c:pt idx="1269">
                  <c:v>-1.7983960301027366</c:v>
                </c:pt>
                <c:pt idx="1270">
                  <c:v>-1.7981293592693106</c:v>
                </c:pt>
                <c:pt idx="1271">
                  <c:v>-1.7991212192694519</c:v>
                </c:pt>
                <c:pt idx="1272">
                  <c:v>-1.7990300292692893</c:v>
                </c:pt>
                <c:pt idx="1273">
                  <c:v>-1.79926565926948</c:v>
                </c:pt>
                <c:pt idx="1274">
                  <c:v>-1.7999707592694278</c:v>
                </c:pt>
                <c:pt idx="1275">
                  <c:v>-1.8010942092695359</c:v>
                </c:pt>
                <c:pt idx="1276">
                  <c:v>-1.8017293592694301</c:v>
                </c:pt>
                <c:pt idx="1277">
                  <c:v>-1.801282539269522</c:v>
                </c:pt>
                <c:pt idx="1278">
                  <c:v>-1.8021680392694179</c:v>
                </c:pt>
                <c:pt idx="1279">
                  <c:v>-1.8017358792693869</c:v>
                </c:pt>
                <c:pt idx="1280">
                  <c:v>-1.8016982071861491</c:v>
                </c:pt>
                <c:pt idx="1281">
                  <c:v>-1.8026105092693996</c:v>
                </c:pt>
                <c:pt idx="1282">
                  <c:v>-1.802680399269363</c:v>
                </c:pt>
                <c:pt idx="1283">
                  <c:v>-1.8037664392694808</c:v>
                </c:pt>
                <c:pt idx="1284">
                  <c:v>-1.8022402792694692</c:v>
                </c:pt>
                <c:pt idx="1285">
                  <c:v>-1.8025897071860726</c:v>
                </c:pt>
                <c:pt idx="1286">
                  <c:v>-1.8040478792695183</c:v>
                </c:pt>
                <c:pt idx="1287">
                  <c:v>-1.8036557892693423</c:v>
                </c:pt>
                <c:pt idx="1288">
                  <c:v>-1.8049067892695234</c:v>
                </c:pt>
                <c:pt idx="1289">
                  <c:v>-1.8049868592693343</c:v>
                </c:pt>
                <c:pt idx="1290">
                  <c:v>-1.8040706238527662</c:v>
                </c:pt>
                <c:pt idx="1291">
                  <c:v>-1.803338299269484</c:v>
                </c:pt>
                <c:pt idx="1292">
                  <c:v>-1.8037998492694385</c:v>
                </c:pt>
                <c:pt idx="1293">
                  <c:v>-1.8045845792694877</c:v>
                </c:pt>
                <c:pt idx="1294">
                  <c:v>-1.805322199269483</c:v>
                </c:pt>
                <c:pt idx="1295">
                  <c:v>-1.806368550936071</c:v>
                </c:pt>
                <c:pt idx="1296">
                  <c:v>-1.804728269269475</c:v>
                </c:pt>
                <c:pt idx="1297">
                  <c:v>-1.8043029392694194</c:v>
                </c:pt>
                <c:pt idx="1298">
                  <c:v>-1.8063943092694217</c:v>
                </c:pt>
                <c:pt idx="1299">
                  <c:v>-1.8063015892694807</c:v>
                </c:pt>
                <c:pt idx="1300">
                  <c:v>-1.8054756392693747</c:v>
                </c:pt>
                <c:pt idx="1301">
                  <c:v>-1.8049912801028398</c:v>
                </c:pt>
                <c:pt idx="1302">
                  <c:v>-1.8050185992694736</c:v>
                </c:pt>
                <c:pt idx="1303">
                  <c:v>-1.8063581292694124</c:v>
                </c:pt>
                <c:pt idx="1304">
                  <c:v>-1.8047314592694619</c:v>
                </c:pt>
                <c:pt idx="1305">
                  <c:v>-1.8041927192694089</c:v>
                </c:pt>
                <c:pt idx="1306">
                  <c:v>-1.8044083217693867</c:v>
                </c:pt>
                <c:pt idx="1307">
                  <c:v>-1.8035127892694618</c:v>
                </c:pt>
                <c:pt idx="1308">
                  <c:v>-1.8034661392693323</c:v>
                </c:pt>
                <c:pt idx="1309">
                  <c:v>-1.8038960292694952</c:v>
                </c:pt>
                <c:pt idx="1310">
                  <c:v>-1.8029202192694243</c:v>
                </c:pt>
                <c:pt idx="1311">
                  <c:v>-1.802891719269482</c:v>
                </c:pt>
                <c:pt idx="1312">
                  <c:v>-1.8027295405194224</c:v>
                </c:pt>
                <c:pt idx="1313">
                  <c:v>-1.8030898092694372</c:v>
                </c:pt>
                <c:pt idx="1314">
                  <c:v>-1.801999979269354</c:v>
                </c:pt>
                <c:pt idx="1315">
                  <c:v>-1.801614989269325</c:v>
                </c:pt>
                <c:pt idx="1316">
                  <c:v>-1.802209169269446</c:v>
                </c:pt>
                <c:pt idx="1317">
                  <c:v>-1.8025399467694712</c:v>
                </c:pt>
                <c:pt idx="1318">
                  <c:v>-1.8029015592694719</c:v>
                </c:pt>
                <c:pt idx="1319">
                  <c:v>-1.8017674592693709</c:v>
                </c:pt>
                <c:pt idx="1320">
                  <c:v>-1.8015141792693754</c:v>
                </c:pt>
                <c:pt idx="1321">
                  <c:v>-1.8016747792694474</c:v>
                </c:pt>
                <c:pt idx="1322">
                  <c:v>-1.800276386029978</c:v>
                </c:pt>
                <c:pt idx="1323">
                  <c:v>-1.7999177792695491</c:v>
                </c:pt>
                <c:pt idx="1324">
                  <c:v>-1.80108390926938</c:v>
                </c:pt>
                <c:pt idx="1325">
                  <c:v>-1.8001201492693895</c:v>
                </c:pt>
                <c:pt idx="1326">
                  <c:v>-1.7994694692693685</c:v>
                </c:pt>
                <c:pt idx="1327">
                  <c:v>-1.7998956803219954</c:v>
                </c:pt>
                <c:pt idx="1328">
                  <c:v>-1.7992187392693211</c:v>
                </c:pt>
                <c:pt idx="1329">
                  <c:v>-1.7986004092694969</c:v>
                </c:pt>
                <c:pt idx="1330">
                  <c:v>-1.7975213392694656</c:v>
                </c:pt>
                <c:pt idx="1331">
                  <c:v>-1.7956450792694056</c:v>
                </c:pt>
                <c:pt idx="1332">
                  <c:v>-1.7960795405193437</c:v>
                </c:pt>
                <c:pt idx="1333">
                  <c:v>-1.7951876792695174</c:v>
                </c:pt>
                <c:pt idx="1334">
                  <c:v>-1.7944072392692902</c:v>
                </c:pt>
                <c:pt idx="1335">
                  <c:v>-1.7928486392694936</c:v>
                </c:pt>
                <c:pt idx="1336">
                  <c:v>-1.7930718992693784</c:v>
                </c:pt>
                <c:pt idx="1337">
                  <c:v>-1.7933531792694879</c:v>
                </c:pt>
                <c:pt idx="1338">
                  <c:v>-1.7923532176027521</c:v>
                </c:pt>
                <c:pt idx="1339">
                  <c:v>-1.7910336292693643</c:v>
                </c:pt>
                <c:pt idx="1340">
                  <c:v>-1.7910453692693267</c:v>
                </c:pt>
                <c:pt idx="1341">
                  <c:v>-1.7910756892695616</c:v>
                </c:pt>
                <c:pt idx="1342">
                  <c:v>-1.7888641892695318</c:v>
                </c:pt>
                <c:pt idx="1343">
                  <c:v>-1.7907950198327853</c:v>
                </c:pt>
                <c:pt idx="1344">
                  <c:v>-1.7920559792695059</c:v>
                </c:pt>
                <c:pt idx="1345">
                  <c:v>-1.7898664592693621</c:v>
                </c:pt>
                <c:pt idx="1346">
                  <c:v>-1.7882668592693847</c:v>
                </c:pt>
                <c:pt idx="1347">
                  <c:v>-1.7896641192695171</c:v>
                </c:pt>
                <c:pt idx="1348">
                  <c:v>-1.7899631013745676</c:v>
                </c:pt>
                <c:pt idx="1349">
                  <c:v>-1.7897340192694031</c:v>
                </c:pt>
                <c:pt idx="1350">
                  <c:v>-1.7891532492693614</c:v>
                </c:pt>
                <c:pt idx="1351">
                  <c:v>-1.7893984292694824</c:v>
                </c:pt>
                <c:pt idx="1352">
                  <c:v>-1.7888595392694953</c:v>
                </c:pt>
                <c:pt idx="1353">
                  <c:v>-1.7891836655194169</c:v>
                </c:pt>
                <c:pt idx="1354">
                  <c:v>-1.7897773192693478</c:v>
                </c:pt>
                <c:pt idx="1355">
                  <c:v>-1.7872924592693948</c:v>
                </c:pt>
                <c:pt idx="1356">
                  <c:v>-1.7892557592693095</c:v>
                </c:pt>
                <c:pt idx="1357">
                  <c:v>-1.7899486792693722</c:v>
                </c:pt>
                <c:pt idx="1358">
                  <c:v>-1.790016017164163</c:v>
                </c:pt>
                <c:pt idx="1359">
                  <c:v>-1.790953259269557</c:v>
                </c:pt>
                <c:pt idx="1360">
                  <c:v>-1.7929935092693512</c:v>
                </c:pt>
                <c:pt idx="1361">
                  <c:v>-1.7914713092693262</c:v>
                </c:pt>
                <c:pt idx="1362">
                  <c:v>-1.7926498292694504</c:v>
                </c:pt>
                <c:pt idx="1363">
                  <c:v>-1.7941375645325053</c:v>
                </c:pt>
                <c:pt idx="1364">
                  <c:v>-1.7948158092694655</c:v>
                </c:pt>
                <c:pt idx="1365">
                  <c:v>-1.7955615892695675</c:v>
                </c:pt>
                <c:pt idx="1366">
                  <c:v>-1.7961361892694327</c:v>
                </c:pt>
                <c:pt idx="1367">
                  <c:v>-1.7963431092694151</c:v>
                </c:pt>
                <c:pt idx="1368">
                  <c:v>-1.7961021540061068</c:v>
                </c:pt>
                <c:pt idx="1369">
                  <c:v>-1.7973321692693531</c:v>
                </c:pt>
                <c:pt idx="1370">
                  <c:v>-1.7958291692694246</c:v>
                </c:pt>
                <c:pt idx="1371">
                  <c:v>-1.7970117792693827</c:v>
                </c:pt>
                <c:pt idx="1372">
                  <c:v>-1.7973176792693977</c:v>
                </c:pt>
                <c:pt idx="1373">
                  <c:v>-1.7968512071860658</c:v>
                </c:pt>
                <c:pt idx="1374">
                  <c:v>-1.797536679269399</c:v>
                </c:pt>
                <c:pt idx="1375">
                  <c:v>-1.7974072692694989</c:v>
                </c:pt>
                <c:pt idx="1376">
                  <c:v>-1.7976366392694985</c:v>
                </c:pt>
                <c:pt idx="1377">
                  <c:v>-1.797596979269386</c:v>
                </c:pt>
                <c:pt idx="1378">
                  <c:v>-1.8007018792695533</c:v>
                </c:pt>
                <c:pt idx="1379">
                  <c:v>-1.7986063645325743</c:v>
                </c:pt>
                <c:pt idx="1380">
                  <c:v>-1.7987869792693232</c:v>
                </c:pt>
                <c:pt idx="1381">
                  <c:v>-1.7996605092694153</c:v>
                </c:pt>
                <c:pt idx="1382">
                  <c:v>-1.7993529792695142</c:v>
                </c:pt>
                <c:pt idx="1383">
                  <c:v>-1.7991507992693982</c:v>
                </c:pt>
                <c:pt idx="1384">
                  <c:v>-1.8003593113526932</c:v>
                </c:pt>
                <c:pt idx="1385">
                  <c:v>-1.7988799692694784</c:v>
                </c:pt>
                <c:pt idx="1386">
                  <c:v>-1.8000516892694947</c:v>
                </c:pt>
                <c:pt idx="1387">
                  <c:v>-1.8009444792695462</c:v>
                </c:pt>
                <c:pt idx="1388">
                  <c:v>-1.7989113392694236</c:v>
                </c:pt>
                <c:pt idx="1389">
                  <c:v>-1.799552300936071</c:v>
                </c:pt>
                <c:pt idx="1390">
                  <c:v>-1.7995815592694413</c:v>
                </c:pt>
                <c:pt idx="1391">
                  <c:v>-1.7991448492692825</c:v>
                </c:pt>
                <c:pt idx="1392">
                  <c:v>-1.8000699192694043</c:v>
                </c:pt>
                <c:pt idx="1393">
                  <c:v>-1.7989093392695281</c:v>
                </c:pt>
                <c:pt idx="1394">
                  <c:v>-1.7992143738528199</c:v>
                </c:pt>
                <c:pt idx="1395">
                  <c:v>-1.798926159269584</c:v>
                </c:pt>
                <c:pt idx="1396">
                  <c:v>-1.7986164592693967</c:v>
                </c:pt>
                <c:pt idx="1397">
                  <c:v>-1.7981710892694878</c:v>
                </c:pt>
                <c:pt idx="1398">
                  <c:v>-1.8003055192694291</c:v>
                </c:pt>
                <c:pt idx="1399">
                  <c:v>-1.7983561342694401</c:v>
                </c:pt>
                <c:pt idx="1400">
                  <c:v>-1.798888289269442</c:v>
                </c:pt>
                <c:pt idx="1401">
                  <c:v>-1.7984643592694027</c:v>
                </c:pt>
                <c:pt idx="1402">
                  <c:v>-1.7985901492694154</c:v>
                </c:pt>
                <c:pt idx="1403">
                  <c:v>-1.7993497392693456</c:v>
                </c:pt>
                <c:pt idx="1404">
                  <c:v>-1.8003165926027975</c:v>
                </c:pt>
                <c:pt idx="1405">
                  <c:v>-1.7974530992694469</c:v>
                </c:pt>
                <c:pt idx="1406">
                  <c:v>-1.7983379792693484</c:v>
                </c:pt>
                <c:pt idx="1407">
                  <c:v>-1.7978005792694915</c:v>
                </c:pt>
                <c:pt idx="1408">
                  <c:v>-1.7997393692694317</c:v>
                </c:pt>
                <c:pt idx="1409">
                  <c:v>-1.7985399467694236</c:v>
                </c:pt>
                <c:pt idx="1410">
                  <c:v>-1.7980590392694609</c:v>
                </c:pt>
                <c:pt idx="1411">
                  <c:v>-1.7986359292693663</c:v>
                </c:pt>
                <c:pt idx="1412">
                  <c:v>-1.797659929269372</c:v>
                </c:pt>
                <c:pt idx="1413">
                  <c:v>-1.7982213392693893</c:v>
                </c:pt>
                <c:pt idx="1414">
                  <c:v>-1.7959443961115653</c:v>
                </c:pt>
                <c:pt idx="1415">
                  <c:v>-1.7970669592693582</c:v>
                </c:pt>
                <c:pt idx="1416">
                  <c:v>-1.7975774092694365</c:v>
                </c:pt>
                <c:pt idx="1417">
                  <c:v>-1.7961446292694347</c:v>
                </c:pt>
                <c:pt idx="1418">
                  <c:v>-1.7949731092694634</c:v>
                </c:pt>
                <c:pt idx="1419">
                  <c:v>-1.7945915301027355</c:v>
                </c:pt>
                <c:pt idx="1420">
                  <c:v>-1.7933207492693697</c:v>
                </c:pt>
                <c:pt idx="1421">
                  <c:v>-1.7945759792693536</c:v>
                </c:pt>
                <c:pt idx="1422">
                  <c:v>-1.7929463292693697</c:v>
                </c:pt>
                <c:pt idx="1423">
                  <c:v>-1.7939735892692994</c:v>
                </c:pt>
                <c:pt idx="1424">
                  <c:v>-1.7916422384359691</c:v>
                </c:pt>
                <c:pt idx="1425">
                  <c:v>-1.7923816792694396</c:v>
                </c:pt>
                <c:pt idx="1426">
                  <c:v>-1.7926522692694817</c:v>
                </c:pt>
                <c:pt idx="1427">
                  <c:v>-1.7924948392693523</c:v>
                </c:pt>
                <c:pt idx="1428">
                  <c:v>-1.7919912092693409</c:v>
                </c:pt>
                <c:pt idx="1429">
                  <c:v>-1.791539680322046</c:v>
                </c:pt>
                <c:pt idx="1430">
                  <c:v>-1.7920398592694227</c:v>
                </c:pt>
                <c:pt idx="1431">
                  <c:v>-1.7926848092694456</c:v>
                </c:pt>
                <c:pt idx="1432">
                  <c:v>-1.7923904092693874</c:v>
                </c:pt>
                <c:pt idx="1433">
                  <c:v>-1.7920565592693833</c:v>
                </c:pt>
                <c:pt idx="1434">
                  <c:v>-1.7919488292694581</c:v>
                </c:pt>
                <c:pt idx="1435">
                  <c:v>-1.791339259269364</c:v>
                </c:pt>
                <c:pt idx="1436">
                  <c:v>-1.7929840792693881</c:v>
                </c:pt>
                <c:pt idx="1437">
                  <c:v>-1.7947371392693441</c:v>
                </c:pt>
                <c:pt idx="1438">
                  <c:v>-1.7940047892694082</c:v>
                </c:pt>
                <c:pt idx="1439">
                  <c:v>-1.7932713113527967</c:v>
                </c:pt>
                <c:pt idx="1440">
                  <c:v>-1.7935200792693848</c:v>
                </c:pt>
                <c:pt idx="1441">
                  <c:v>-1.7950752092694415</c:v>
                </c:pt>
                <c:pt idx="1442">
                  <c:v>-1.7948321592694327</c:v>
                </c:pt>
                <c:pt idx="1443">
                  <c:v>-1.7952381792694609</c:v>
                </c:pt>
                <c:pt idx="1444">
                  <c:v>-1.7962996908483859</c:v>
                </c:pt>
                <c:pt idx="1445">
                  <c:v>-1.7956738592694137</c:v>
                </c:pt>
                <c:pt idx="1446">
                  <c:v>-1.7963984092694716</c:v>
                </c:pt>
                <c:pt idx="1447">
                  <c:v>-1.7969628192695239</c:v>
                </c:pt>
                <c:pt idx="1448">
                  <c:v>-1.797290149269358</c:v>
                </c:pt>
                <c:pt idx="1449">
                  <c:v>-1.7991269645324905</c:v>
                </c:pt>
                <c:pt idx="1450">
                  <c:v>-1.7979726792696198</c:v>
                </c:pt>
                <c:pt idx="1451">
                  <c:v>-1.799344759269502</c:v>
                </c:pt>
                <c:pt idx="1452">
                  <c:v>-1.7994807792694019</c:v>
                </c:pt>
                <c:pt idx="1453">
                  <c:v>-1.8002725192693703</c:v>
                </c:pt>
                <c:pt idx="1454">
                  <c:v>-1.799779543479886</c:v>
                </c:pt>
                <c:pt idx="1455">
                  <c:v>-1.8011576992692966</c:v>
                </c:pt>
                <c:pt idx="1456">
                  <c:v>-1.8005066092694904</c:v>
                </c:pt>
                <c:pt idx="1457">
                  <c:v>-1.8004036992694239</c:v>
                </c:pt>
                <c:pt idx="1458">
                  <c:v>-1.8007303092694826</c:v>
                </c:pt>
                <c:pt idx="1459">
                  <c:v>-1.8001689961115517</c:v>
                </c:pt>
                <c:pt idx="1460">
                  <c:v>-1.7990950592694759</c:v>
                </c:pt>
                <c:pt idx="1461">
                  <c:v>-1.8001859592694274</c:v>
                </c:pt>
                <c:pt idx="1462">
                  <c:v>-1.8001172192694099</c:v>
                </c:pt>
                <c:pt idx="1463">
                  <c:v>-1.7985705892695307</c:v>
                </c:pt>
                <c:pt idx="1464">
                  <c:v>-1.798609132953672</c:v>
                </c:pt>
                <c:pt idx="1465">
                  <c:v>-1.7983221192694003</c:v>
                </c:pt>
                <c:pt idx="1466">
                  <c:v>-1.7977503392693563</c:v>
                </c:pt>
                <c:pt idx="1467">
                  <c:v>-1.7975903692695283</c:v>
                </c:pt>
                <c:pt idx="1468">
                  <c:v>-1.7955632692694934</c:v>
                </c:pt>
                <c:pt idx="1469">
                  <c:v>-1.7955485717694017</c:v>
                </c:pt>
                <c:pt idx="1470">
                  <c:v>-1.7950407992693016</c:v>
                </c:pt>
                <c:pt idx="1471">
                  <c:v>-1.7936679992693882</c:v>
                </c:pt>
                <c:pt idx="1472">
                  <c:v>-1.7948694892693169</c:v>
                </c:pt>
                <c:pt idx="1473">
                  <c:v>-1.7930016792693948</c:v>
                </c:pt>
                <c:pt idx="1474">
                  <c:v>-1.7938576171641643</c:v>
                </c:pt>
              </c:numCache>
            </c:numRef>
          </c:val>
          <c:smooth val="0"/>
          <c:extLs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-1.7001521326871796</c:v>
                </c:pt>
                <c:pt idx="3">
                  <c:v>-1.7007004988528109</c:v>
                </c:pt>
                <c:pt idx="4">
                  <c:v>-1.7012469892693645</c:v>
                </c:pt>
                <c:pt idx="5">
                  <c:v>-1.7016313692694496</c:v>
                </c:pt>
                <c:pt idx="6">
                  <c:v>-1.7017641892694826</c:v>
                </c:pt>
                <c:pt idx="7">
                  <c:v>-1.7019574892695744</c:v>
                </c:pt>
                <c:pt idx="8">
                  <c:v>-1.7021319892693612</c:v>
                </c:pt>
                <c:pt idx="9">
                  <c:v>-1.7027978192694206</c:v>
                </c:pt>
                <c:pt idx="10">
                  <c:v>-1.7024142592694176</c:v>
                </c:pt>
                <c:pt idx="11">
                  <c:v>-1.7041409697957164</c:v>
                </c:pt>
                <c:pt idx="12">
                  <c:v>-1.7043936092694452</c:v>
                </c:pt>
                <c:pt idx="13">
                  <c:v>-1.7047604792693392</c:v>
                </c:pt>
                <c:pt idx="14">
                  <c:v>-1.704705619269447</c:v>
                </c:pt>
                <c:pt idx="15">
                  <c:v>-1.7045994692694393</c:v>
                </c:pt>
                <c:pt idx="16">
                  <c:v>-1.7053945992694395</c:v>
                </c:pt>
                <c:pt idx="17">
                  <c:v>-1.7057346592694103</c:v>
                </c:pt>
                <c:pt idx="18">
                  <c:v>-1.7047645495919852</c:v>
                </c:pt>
                <c:pt idx="19">
                  <c:v>-1.704898986542247</c:v>
                </c:pt>
                <c:pt idx="20">
                  <c:v>-1.7074508392694554</c:v>
                </c:pt>
                <c:pt idx="21">
                  <c:v>-1.7154018992693096</c:v>
                </c:pt>
                <c:pt idx="22">
                  <c:v>-1.7721028492694302</c:v>
                </c:pt>
                <c:pt idx="23">
                  <c:v>-2.0904050592693295</c:v>
                </c:pt>
                <c:pt idx="24">
                  <c:v>-2.3222159192694392</c:v>
                </c:pt>
                <c:pt idx="25">
                  <c:v>-2.2852380192694142</c:v>
                </c:pt>
                <c:pt idx="26">
                  <c:v>-2.2379806906419617</c:v>
                </c:pt>
                <c:pt idx="27">
                  <c:v>-2.3055006164122602</c:v>
                </c:pt>
                <c:pt idx="28">
                  <c:v>-2.4799059792694322</c:v>
                </c:pt>
                <c:pt idx="29">
                  <c:v>-2.626317349269371</c:v>
                </c:pt>
                <c:pt idx="30">
                  <c:v>-2.182093429269429</c:v>
                </c:pt>
                <c:pt idx="31">
                  <c:v>-2.6246546392693801</c:v>
                </c:pt>
                <c:pt idx="32">
                  <c:v>-3.4859942362809875</c:v>
                </c:pt>
                <c:pt idx="33">
                  <c:v>-4.1477723068883421</c:v>
                </c:pt>
                <c:pt idx="34">
                  <c:v>-4.4497907392694884</c:v>
                </c:pt>
                <c:pt idx="35">
                  <c:v>-4.8815724992694243</c:v>
                </c:pt>
                <c:pt idx="36">
                  <c:v>-5.2357618192693991</c:v>
                </c:pt>
                <c:pt idx="37">
                  <c:v>-5.6521957946231112</c:v>
                </c:pt>
                <c:pt idx="38">
                  <c:v>-5.9057581292693584</c:v>
                </c:pt>
                <c:pt idx="39">
                  <c:v>-6.6112876092694393</c:v>
                </c:pt>
                <c:pt idx="40">
                  <c:v>-7.2251948399145789</c:v>
                </c:pt>
                <c:pt idx="41">
                  <c:v>-7.9772072170159731</c:v>
                </c:pt>
                <c:pt idx="42">
                  <c:v>-8.4246453992694512</c:v>
                </c:pt>
                <c:pt idx="43">
                  <c:v>-8.5423407192694185</c:v>
                </c:pt>
                <c:pt idx="44">
                  <c:v>-8.7536877792694554</c:v>
                </c:pt>
                <c:pt idx="45">
                  <c:v>-9.0302864692694271</c:v>
                </c:pt>
                <c:pt idx="46">
                  <c:v>-8.6836481992694701</c:v>
                </c:pt>
                <c:pt idx="47">
                  <c:v>-8.4842021368204001</c:v>
                </c:pt>
                <c:pt idx="48">
                  <c:v>-8.242129699269384</c:v>
                </c:pt>
                <c:pt idx="49">
                  <c:v>-5.7750563703805398</c:v>
                </c:pt>
                <c:pt idx="50">
                  <c:v>-5.3091949692694271</c:v>
                </c:pt>
                <c:pt idx="51">
                  <c:v>-4.5042146492694002</c:v>
                </c:pt>
                <c:pt idx="52">
                  <c:v>-3.1508299492694789</c:v>
                </c:pt>
                <c:pt idx="53">
                  <c:v>-1.933741999269472</c:v>
                </c:pt>
                <c:pt idx="54">
                  <c:v>-0.70547780926938231</c:v>
                </c:pt>
                <c:pt idx="55">
                  <c:v>1.1630326360794498</c:v>
                </c:pt>
                <c:pt idx="56">
                  <c:v>4.628437125346025</c:v>
                </c:pt>
                <c:pt idx="57">
                  <c:v>5.4005639607307359</c:v>
                </c:pt>
                <c:pt idx="58">
                  <c:v>6.9701024807304179</c:v>
                </c:pt>
                <c:pt idx="59">
                  <c:v>8.5063054307306771</c:v>
                </c:pt>
                <c:pt idx="60">
                  <c:v>8.8358853507304929</c:v>
                </c:pt>
                <c:pt idx="61">
                  <c:v>9.6225221707304911</c:v>
                </c:pt>
                <c:pt idx="62">
                  <c:v>9.6255163407307549</c:v>
                </c:pt>
                <c:pt idx="63">
                  <c:v>9.4793173790285579</c:v>
                </c:pt>
                <c:pt idx="64">
                  <c:v>9.0550482550163167</c:v>
                </c:pt>
                <c:pt idx="65">
                  <c:v>9.7635857107304815</c:v>
                </c:pt>
                <c:pt idx="66">
                  <c:v>10.842866700730539</c:v>
                </c:pt>
                <c:pt idx="67">
                  <c:v>12.744343270730639</c:v>
                </c:pt>
                <c:pt idx="68">
                  <c:v>14.413442920730816</c:v>
                </c:pt>
                <c:pt idx="69">
                  <c:v>16.567838719897253</c:v>
                </c:pt>
                <c:pt idx="70">
                  <c:v>17.070262710730418</c:v>
                </c:pt>
                <c:pt idx="71">
                  <c:v>17.043034380730532</c:v>
                </c:pt>
                <c:pt idx="72">
                  <c:v>17.001327740730574</c:v>
                </c:pt>
                <c:pt idx="73">
                  <c:v>16.607680902495204</c:v>
                </c:pt>
                <c:pt idx="74">
                  <c:v>15.875797720730475</c:v>
                </c:pt>
                <c:pt idx="75">
                  <c:v>14.637145760730675</c:v>
                </c:pt>
                <c:pt idx="76">
                  <c:v>13.776148575782159</c:v>
                </c:pt>
                <c:pt idx="77">
                  <c:v>12.913073000730577</c:v>
                </c:pt>
                <c:pt idx="78">
                  <c:v>12.100891240730576</c:v>
                </c:pt>
                <c:pt idx="79">
                  <c:v>11.430304560730633</c:v>
                </c:pt>
                <c:pt idx="80">
                  <c:v>11.548649310730482</c:v>
                </c:pt>
                <c:pt idx="81">
                  <c:v>11.567764462952738</c:v>
                </c:pt>
                <c:pt idx="82">
                  <c:v>8.8109035616259916</c:v>
                </c:pt>
                <c:pt idx="83">
                  <c:v>8.8179310407306417</c:v>
                </c:pt>
                <c:pt idx="84">
                  <c:v>8.7992052307307063</c:v>
                </c:pt>
                <c:pt idx="85">
                  <c:v>8.8886585307305523</c:v>
                </c:pt>
                <c:pt idx="86">
                  <c:v>9.2465013507305969</c:v>
                </c:pt>
                <c:pt idx="87">
                  <c:v>10.014037424404037</c:v>
                </c:pt>
                <c:pt idx="88">
                  <c:v>10.266157350730467</c:v>
                </c:pt>
                <c:pt idx="89">
                  <c:v>10.265949640730568</c:v>
                </c:pt>
                <c:pt idx="90">
                  <c:v>9.8833495356024912</c:v>
                </c:pt>
                <c:pt idx="91">
                  <c:v>9.7204273007307478</c:v>
                </c:pt>
                <c:pt idx="92">
                  <c:v>9.5608897007306695</c:v>
                </c:pt>
                <c:pt idx="93">
                  <c:v>9.5399954417615476</c:v>
                </c:pt>
                <c:pt idx="94">
                  <c:v>9.2624323007305236</c:v>
                </c:pt>
                <c:pt idx="95">
                  <c:v>8.7802909707305616</c:v>
                </c:pt>
                <c:pt idx="96">
                  <c:v>8.2186856407306124</c:v>
                </c:pt>
                <c:pt idx="97">
                  <c:v>7.6380533907306329</c:v>
                </c:pt>
                <c:pt idx="98">
                  <c:v>7.147804500730544</c:v>
                </c:pt>
                <c:pt idx="99">
                  <c:v>5.4560325020942457</c:v>
                </c:pt>
                <c:pt idx="100">
                  <c:v>5.3903327207305409</c:v>
                </c:pt>
                <c:pt idx="101">
                  <c:v>5.3356043407306117</c:v>
                </c:pt>
                <c:pt idx="102">
                  <c:v>5.1465472407307828</c:v>
                </c:pt>
                <c:pt idx="103">
                  <c:v>4.9923433807305742</c:v>
                </c:pt>
                <c:pt idx="104">
                  <c:v>4.8728713568921762</c:v>
                </c:pt>
                <c:pt idx="105">
                  <c:v>5.0573294613186732</c:v>
                </c:pt>
                <c:pt idx="106">
                  <c:v>5.1234834007304784</c:v>
                </c:pt>
                <c:pt idx="107">
                  <c:v>5.1633333107306498</c:v>
                </c:pt>
                <c:pt idx="108">
                  <c:v>5.1191415107305147</c:v>
                </c:pt>
                <c:pt idx="109">
                  <c:v>5.1658523807306125</c:v>
                </c:pt>
                <c:pt idx="110">
                  <c:v>5.2061126407305949</c:v>
                </c:pt>
                <c:pt idx="111">
                  <c:v>5.2769813207305418</c:v>
                </c:pt>
                <c:pt idx="112">
                  <c:v>5.3696008107307733</c:v>
                </c:pt>
                <c:pt idx="113">
                  <c:v>5.5262520879528267</c:v>
                </c:pt>
                <c:pt idx="114">
                  <c:v>5.5309273733836903</c:v>
                </c:pt>
                <c:pt idx="115">
                  <c:v>5.4929535307303894</c:v>
                </c:pt>
                <c:pt idx="116">
                  <c:v>5.9980560807305778</c:v>
                </c:pt>
                <c:pt idx="117">
                  <c:v>5.8360665107306744</c:v>
                </c:pt>
                <c:pt idx="118">
                  <c:v>5.4465122207305683</c:v>
                </c:pt>
                <c:pt idx="119">
                  <c:v>5.054983313647341</c:v>
                </c:pt>
                <c:pt idx="120">
                  <c:v>4.8225644109433858</c:v>
                </c:pt>
                <c:pt idx="121">
                  <c:v>4.769039247579812</c:v>
                </c:pt>
                <c:pt idx="122">
                  <c:v>4.8349610307305682</c:v>
                </c:pt>
                <c:pt idx="123">
                  <c:v>4.8388963607304731</c:v>
                </c:pt>
                <c:pt idx="124">
                  <c:v>4.8123825066879817</c:v>
                </c:pt>
                <c:pt idx="125">
                  <c:v>4.724010560730548</c:v>
                </c:pt>
                <c:pt idx="126">
                  <c:v>4.5789616807305151</c:v>
                </c:pt>
                <c:pt idx="127">
                  <c:v>4.5064963407305214</c:v>
                </c:pt>
                <c:pt idx="128">
                  <c:v>4.5301156007304968</c:v>
                </c:pt>
                <c:pt idx="129">
                  <c:v>4.5190085219804672</c:v>
                </c:pt>
                <c:pt idx="130">
                  <c:v>4.0529130459938898</c:v>
                </c:pt>
                <c:pt idx="131">
                  <c:v>3.893043630730503</c:v>
                </c:pt>
                <c:pt idx="132">
                  <c:v>3.6707141307305449</c:v>
                </c:pt>
                <c:pt idx="133">
                  <c:v>3.6419968507306493</c:v>
                </c:pt>
                <c:pt idx="134">
                  <c:v>4.2244977607306282</c:v>
                </c:pt>
                <c:pt idx="135">
                  <c:v>4.6743231107306684</c:v>
                </c:pt>
                <c:pt idx="136">
                  <c:v>4.69766774073058</c:v>
                </c:pt>
                <c:pt idx="137">
                  <c:v>5.0404541013864019</c:v>
                </c:pt>
                <c:pt idx="138">
                  <c:v>5.0913505207303871</c:v>
                </c:pt>
                <c:pt idx="139">
                  <c:v>5.1311164407305228</c:v>
                </c:pt>
                <c:pt idx="140">
                  <c:v>5.3931920107307008</c:v>
                </c:pt>
                <c:pt idx="141">
                  <c:v>5.3061550907307122</c:v>
                </c:pt>
                <c:pt idx="142">
                  <c:v>4.9649085007304166</c:v>
                </c:pt>
                <c:pt idx="143">
                  <c:v>4.6593608007308518</c:v>
                </c:pt>
                <c:pt idx="144">
                  <c:v>4.7899592791921179</c:v>
                </c:pt>
                <c:pt idx="145">
                  <c:v>5.1590406652587859</c:v>
                </c:pt>
                <c:pt idx="146">
                  <c:v>5.3031549932558022</c:v>
                </c:pt>
                <c:pt idx="147">
                  <c:v>5.426856780730489</c:v>
                </c:pt>
                <c:pt idx="148">
                  <c:v>5.7196118207306057</c:v>
                </c:pt>
                <c:pt idx="149">
                  <c:v>5.6023687807304725</c:v>
                </c:pt>
                <c:pt idx="150">
                  <c:v>5.3712218407305414</c:v>
                </c:pt>
                <c:pt idx="151">
                  <c:v>5.0220556807305599</c:v>
                </c:pt>
                <c:pt idx="152">
                  <c:v>5.0033112189914419</c:v>
                </c:pt>
                <c:pt idx="153">
                  <c:v>8.6415434550164179</c:v>
                </c:pt>
                <c:pt idx="154">
                  <c:v>9.7271634707306163</c:v>
                </c:pt>
                <c:pt idx="155">
                  <c:v>10.649760920730571</c:v>
                </c:pt>
                <c:pt idx="156">
                  <c:v>11.938137120730644</c:v>
                </c:pt>
                <c:pt idx="157">
                  <c:v>12.996530450730589</c:v>
                </c:pt>
                <c:pt idx="158">
                  <c:v>13.822110290730564</c:v>
                </c:pt>
                <c:pt idx="159">
                  <c:v>14.432992407397393</c:v>
                </c:pt>
                <c:pt idx="160">
                  <c:v>14.757570176900813</c:v>
                </c:pt>
                <c:pt idx="161">
                  <c:v>14.910233112159204</c:v>
                </c:pt>
                <c:pt idx="162">
                  <c:v>14.615838629619461</c:v>
                </c:pt>
                <c:pt idx="163">
                  <c:v>14.788361940730667</c:v>
                </c:pt>
                <c:pt idx="164">
                  <c:v>14.438663260730678</c:v>
                </c:pt>
                <c:pt idx="165">
                  <c:v>14.124972390730633</c:v>
                </c:pt>
                <c:pt idx="166">
                  <c:v>13.858394205376996</c:v>
                </c:pt>
                <c:pt idx="167">
                  <c:v>13.526008620730607</c:v>
                </c:pt>
                <c:pt idx="168">
                  <c:v>12.806838200730482</c:v>
                </c:pt>
                <c:pt idx="169">
                  <c:v>12.11796625160008</c:v>
                </c:pt>
                <c:pt idx="170">
                  <c:v>10.337228478435534</c:v>
                </c:pt>
                <c:pt idx="171">
                  <c:v>9.9977321157304857</c:v>
                </c:pt>
                <c:pt idx="172">
                  <c:v>9.6361541407305396</c:v>
                </c:pt>
                <c:pt idx="173">
                  <c:v>9.2401077207306628</c:v>
                </c:pt>
                <c:pt idx="174">
                  <c:v>8.7234870107305653</c:v>
                </c:pt>
                <c:pt idx="175">
                  <c:v>7.7252326707304491</c:v>
                </c:pt>
                <c:pt idx="176">
                  <c:v>6.5975871933621733</c:v>
                </c:pt>
                <c:pt idx="177">
                  <c:v>6.1789837182585927</c:v>
                </c:pt>
                <c:pt idx="178">
                  <c:v>7.0920702407306067</c:v>
                </c:pt>
                <c:pt idx="179">
                  <c:v>7.3033314207304585</c:v>
                </c:pt>
                <c:pt idx="180">
                  <c:v>7.7855654907307184</c:v>
                </c:pt>
                <c:pt idx="181">
                  <c:v>7.9933147510398754</c:v>
                </c:pt>
                <c:pt idx="182">
                  <c:v>8.1500833507306396</c:v>
                </c:pt>
                <c:pt idx="183">
                  <c:v>7.9684504407306775</c:v>
                </c:pt>
                <c:pt idx="184">
                  <c:v>7.544167600730546</c:v>
                </c:pt>
                <c:pt idx="185">
                  <c:v>7.1633105107307387</c:v>
                </c:pt>
                <c:pt idx="186">
                  <c:v>6.9060049907306365</c:v>
                </c:pt>
                <c:pt idx="187">
                  <c:v>7.631154740730608</c:v>
                </c:pt>
                <c:pt idx="188">
                  <c:v>7.5947914882053595</c:v>
                </c:pt>
                <c:pt idx="189">
                  <c:v>7.8329978307304913</c:v>
                </c:pt>
                <c:pt idx="190">
                  <c:v>8.0551151207305907</c:v>
                </c:pt>
                <c:pt idx="191">
                  <c:v>8.4259376469805289</c:v>
                </c:pt>
                <c:pt idx="192">
                  <c:v>9.1200787107306667</c:v>
                </c:pt>
                <c:pt idx="193">
                  <c:v>9.4142366769007424</c:v>
                </c:pt>
                <c:pt idx="194">
                  <c:v>11.142835791750912</c:v>
                </c:pt>
                <c:pt idx="195">
                  <c:v>11.625380440730709</c:v>
                </c:pt>
                <c:pt idx="196">
                  <c:v>12.143541500730549</c:v>
                </c:pt>
                <c:pt idx="197">
                  <c:v>12.743359700730721</c:v>
                </c:pt>
                <c:pt idx="198">
                  <c:v>12.874039550730515</c:v>
                </c:pt>
                <c:pt idx="199">
                  <c:v>13.110146760730331</c:v>
                </c:pt>
                <c:pt idx="200">
                  <c:v>13.360027686967015</c:v>
                </c:pt>
                <c:pt idx="201">
                  <c:v>13.350834407397244</c:v>
                </c:pt>
                <c:pt idx="202">
                  <c:v>13.525097740730573</c:v>
                </c:pt>
                <c:pt idx="203">
                  <c:v>13.076602140730628</c:v>
                </c:pt>
                <c:pt idx="204">
                  <c:v>12.799159810730529</c:v>
                </c:pt>
                <c:pt idx="205">
                  <c:v>12.919289420730394</c:v>
                </c:pt>
                <c:pt idx="206">
                  <c:v>12.372943699493376</c:v>
                </c:pt>
                <c:pt idx="207">
                  <c:v>11.053591110730522</c:v>
                </c:pt>
                <c:pt idx="208">
                  <c:v>10.334933340730572</c:v>
                </c:pt>
                <c:pt idx="209">
                  <c:v>10.230694045993701</c:v>
                </c:pt>
                <c:pt idx="210">
                  <c:v>8.5912085162408971</c:v>
                </c:pt>
                <c:pt idx="211">
                  <c:v>8.3917187823972625</c:v>
                </c:pt>
                <c:pt idx="212">
                  <c:v>8.2826350407305114</c:v>
                </c:pt>
                <c:pt idx="213">
                  <c:v>7.714294380730621</c:v>
                </c:pt>
                <c:pt idx="214">
                  <c:v>7.0783975307306406</c:v>
                </c:pt>
                <c:pt idx="215">
                  <c:v>6.3166198307306161</c:v>
                </c:pt>
                <c:pt idx="216">
                  <c:v>5.5242618407306878</c:v>
                </c:pt>
                <c:pt idx="217">
                  <c:v>5.1679442579719677</c:v>
                </c:pt>
                <c:pt idx="218">
                  <c:v>2.4554098693021729</c:v>
                </c:pt>
                <c:pt idx="219">
                  <c:v>2.1863630907305378</c:v>
                </c:pt>
                <c:pt idx="220">
                  <c:v>2.2121395512568682</c:v>
                </c:pt>
                <c:pt idx="221">
                  <c:v>2.4628914407306013</c:v>
                </c:pt>
                <c:pt idx="222">
                  <c:v>2.3286376507305562</c:v>
                </c:pt>
                <c:pt idx="223">
                  <c:v>2.2627827307306347</c:v>
                </c:pt>
                <c:pt idx="224">
                  <c:v>2.2171699629527097</c:v>
                </c:pt>
                <c:pt idx="225">
                  <c:v>2.4387166207306166</c:v>
                </c:pt>
                <c:pt idx="226">
                  <c:v>2.5358746507306336</c:v>
                </c:pt>
                <c:pt idx="227">
                  <c:v>2.8608418407305862</c:v>
                </c:pt>
                <c:pt idx="228">
                  <c:v>3.2216875007305248</c:v>
                </c:pt>
                <c:pt idx="229">
                  <c:v>3.2825576700234791</c:v>
                </c:pt>
                <c:pt idx="230">
                  <c:v>3.1920493107306527</c:v>
                </c:pt>
                <c:pt idx="231">
                  <c:v>3.3456730807304638</c:v>
                </c:pt>
                <c:pt idx="232">
                  <c:v>3.4699520807308204</c:v>
                </c:pt>
                <c:pt idx="233">
                  <c:v>3.9641572461069501</c:v>
                </c:pt>
                <c:pt idx="234">
                  <c:v>5.2281169707305395</c:v>
                </c:pt>
                <c:pt idx="235">
                  <c:v>5.7015635607305342</c:v>
                </c:pt>
                <c:pt idx="236">
                  <c:v>5.8356300607306508</c:v>
                </c:pt>
                <c:pt idx="237">
                  <c:v>5.7966186459937319</c:v>
                </c:pt>
                <c:pt idx="238">
                  <c:v>5.6893184507306103</c:v>
                </c:pt>
                <c:pt idx="239">
                  <c:v>5.7121020507304792</c:v>
                </c:pt>
                <c:pt idx="240">
                  <c:v>5.6618631407305884</c:v>
                </c:pt>
                <c:pt idx="241">
                  <c:v>5.9019071144680026</c:v>
                </c:pt>
                <c:pt idx="242">
                  <c:v>5.9399615807305963</c:v>
                </c:pt>
                <c:pt idx="243">
                  <c:v>5.6542995807306085</c:v>
                </c:pt>
                <c:pt idx="244">
                  <c:v>5.4170983707305282</c:v>
                </c:pt>
                <c:pt idx="245">
                  <c:v>5.2133263607305764</c:v>
                </c:pt>
                <c:pt idx="246">
                  <c:v>5.2331712007306095</c:v>
                </c:pt>
                <c:pt idx="247">
                  <c:v>5.4326630707306549</c:v>
                </c:pt>
                <c:pt idx="248">
                  <c:v>5.9463913207306547</c:v>
                </c:pt>
                <c:pt idx="249">
                  <c:v>6.6931958494262602</c:v>
                </c:pt>
                <c:pt idx="250">
                  <c:v>7.2612063207304942</c:v>
                </c:pt>
                <c:pt idx="251">
                  <c:v>7.9494165507305468</c:v>
                </c:pt>
                <c:pt idx="252">
                  <c:v>8.6275173207305613</c:v>
                </c:pt>
                <c:pt idx="253">
                  <c:v>9.3079921923434625</c:v>
                </c:pt>
                <c:pt idx="254">
                  <c:v>9.9027095488112735</c:v>
                </c:pt>
                <c:pt idx="255">
                  <c:v>10.626362610730496</c:v>
                </c:pt>
                <c:pt idx="256">
                  <c:v>11.200640210730725</c:v>
                </c:pt>
                <c:pt idx="257">
                  <c:v>11.903272417498158</c:v>
                </c:pt>
                <c:pt idx="258">
                  <c:v>12.454946060730464</c:v>
                </c:pt>
                <c:pt idx="259">
                  <c:v>13.305695760730487</c:v>
                </c:pt>
                <c:pt idx="260">
                  <c:v>14.046489440730667</c:v>
                </c:pt>
                <c:pt idx="261">
                  <c:v>15.197801122173928</c:v>
                </c:pt>
                <c:pt idx="262">
                  <c:v>15.916298114467992</c:v>
                </c:pt>
                <c:pt idx="263">
                  <c:v>16.509949680730728</c:v>
                </c:pt>
                <c:pt idx="264">
                  <c:v>16.754457760730432</c:v>
                </c:pt>
                <c:pt idx="265">
                  <c:v>16.818426602432865</c:v>
                </c:pt>
                <c:pt idx="266">
                  <c:v>17.472252570730632</c:v>
                </c:pt>
                <c:pt idx="267">
                  <c:v>18.030124530730589</c:v>
                </c:pt>
                <c:pt idx="268">
                  <c:v>18.208870030730608</c:v>
                </c:pt>
                <c:pt idx="269">
                  <c:v>17.887599840730545</c:v>
                </c:pt>
                <c:pt idx="270">
                  <c:v>17.204069270730542</c:v>
                </c:pt>
                <c:pt idx="271">
                  <c:v>16.432352300730543</c:v>
                </c:pt>
                <c:pt idx="272">
                  <c:v>15.268851660730576</c:v>
                </c:pt>
                <c:pt idx="273">
                  <c:v>14.172353890730463</c:v>
                </c:pt>
                <c:pt idx="274">
                  <c:v>13.334786839631803</c:v>
                </c:pt>
                <c:pt idx="275">
                  <c:v>11.874747240730557</c:v>
                </c:pt>
                <c:pt idx="276">
                  <c:v>6.3391192349833858</c:v>
                </c:pt>
                <c:pt idx="277">
                  <c:v>5.8176834107306661</c:v>
                </c:pt>
                <c:pt idx="278">
                  <c:v>5.4318380507306188</c:v>
                </c:pt>
                <c:pt idx="279">
                  <c:v>5.1942885607306124</c:v>
                </c:pt>
                <c:pt idx="280">
                  <c:v>5.3354058407304592</c:v>
                </c:pt>
                <c:pt idx="281">
                  <c:v>5.7079477407304466</c:v>
                </c:pt>
                <c:pt idx="282">
                  <c:v>6.2359245707305178</c:v>
                </c:pt>
                <c:pt idx="283">
                  <c:v>6.8098796707305382</c:v>
                </c:pt>
                <c:pt idx="284">
                  <c:v>7.0674182861852302</c:v>
                </c:pt>
                <c:pt idx="285">
                  <c:v>7.6293350207305792</c:v>
                </c:pt>
                <c:pt idx="286">
                  <c:v>8.0955763507306386</c:v>
                </c:pt>
                <c:pt idx="287">
                  <c:v>8.1720209507305412</c:v>
                </c:pt>
                <c:pt idx="288">
                  <c:v>8.0043197007304769</c:v>
                </c:pt>
                <c:pt idx="289">
                  <c:v>7.8739629807304823</c:v>
                </c:pt>
                <c:pt idx="290">
                  <c:v>7.8647830917945072</c:v>
                </c:pt>
                <c:pt idx="291">
                  <c:v>7.7585207107305649</c:v>
                </c:pt>
                <c:pt idx="292">
                  <c:v>7.9370844007307397</c:v>
                </c:pt>
                <c:pt idx="293">
                  <c:v>8.729497540730577</c:v>
                </c:pt>
                <c:pt idx="294">
                  <c:v>9.2958856807306205</c:v>
                </c:pt>
                <c:pt idx="295">
                  <c:v>9.7778859342788706</c:v>
                </c:pt>
                <c:pt idx="296">
                  <c:v>10.40313637073055</c:v>
                </c:pt>
                <c:pt idx="297">
                  <c:v>11.041445190730485</c:v>
                </c:pt>
                <c:pt idx="298">
                  <c:v>11.902150030730596</c:v>
                </c:pt>
                <c:pt idx="299">
                  <c:v>14.115757730730607</c:v>
                </c:pt>
                <c:pt idx="300">
                  <c:v>14.509638500730574</c:v>
                </c:pt>
                <c:pt idx="301">
                  <c:v>15.285162023558868</c:v>
                </c:pt>
                <c:pt idx="302">
                  <c:v>16.475725060730539</c:v>
                </c:pt>
                <c:pt idx="303">
                  <c:v>17.30267409628614</c:v>
                </c:pt>
                <c:pt idx="304">
                  <c:v>18.215474495447609</c:v>
                </c:pt>
                <c:pt idx="305">
                  <c:v>18.467114280730726</c:v>
                </c:pt>
                <c:pt idx="306">
                  <c:v>18.552237740730689</c:v>
                </c:pt>
                <c:pt idx="307">
                  <c:v>19.172001060730423</c:v>
                </c:pt>
                <c:pt idx="308">
                  <c:v>19.27859010073071</c:v>
                </c:pt>
                <c:pt idx="309">
                  <c:v>19.290053750730607</c:v>
                </c:pt>
                <c:pt idx="310">
                  <c:v>19.586577210730653</c:v>
                </c:pt>
                <c:pt idx="311">
                  <c:v>20.082845070730485</c:v>
                </c:pt>
                <c:pt idx="312">
                  <c:v>20.631792457902279</c:v>
                </c:pt>
                <c:pt idx="313">
                  <c:v>20.839034410730633</c:v>
                </c:pt>
                <c:pt idx="314">
                  <c:v>20.886960940730717</c:v>
                </c:pt>
                <c:pt idx="315">
                  <c:v>20.848622230730712</c:v>
                </c:pt>
                <c:pt idx="316">
                  <c:v>20.906422700730559</c:v>
                </c:pt>
                <c:pt idx="317">
                  <c:v>20.924653210730739</c:v>
                </c:pt>
                <c:pt idx="318">
                  <c:v>20.788848707763563</c:v>
                </c:pt>
                <c:pt idx="319">
                  <c:v>20.697151040730574</c:v>
                </c:pt>
                <c:pt idx="320">
                  <c:v>20.693015260730775</c:v>
                </c:pt>
                <c:pt idx="321">
                  <c:v>20.559876670730702</c:v>
                </c:pt>
                <c:pt idx="322">
                  <c:v>20.348881550730525</c:v>
                </c:pt>
                <c:pt idx="323">
                  <c:v>20.059761670023661</c:v>
                </c:pt>
                <c:pt idx="324">
                  <c:v>19.317756330730532</c:v>
                </c:pt>
                <c:pt idx="325">
                  <c:v>17.192780020730567</c:v>
                </c:pt>
                <c:pt idx="326">
                  <c:v>14.842564180730534</c:v>
                </c:pt>
                <c:pt idx="327">
                  <c:v>12.664780650730663</c:v>
                </c:pt>
                <c:pt idx="328">
                  <c:v>10.822498630730678</c:v>
                </c:pt>
                <c:pt idx="329">
                  <c:v>8.3712032107304566</c:v>
                </c:pt>
                <c:pt idx="330">
                  <c:v>6.3968026407305416</c:v>
                </c:pt>
                <c:pt idx="331">
                  <c:v>4.350765240730567</c:v>
                </c:pt>
                <c:pt idx="332">
                  <c:v>2.8244406207305133</c:v>
                </c:pt>
                <c:pt idx="333">
                  <c:v>1.2177315007306788</c:v>
                </c:pt>
                <c:pt idx="334">
                  <c:v>-0.20316956926933472</c:v>
                </c:pt>
                <c:pt idx="335">
                  <c:v>-1.5548598392693975</c:v>
                </c:pt>
                <c:pt idx="336">
                  <c:v>-2.880142599269405</c:v>
                </c:pt>
                <c:pt idx="337">
                  <c:v>-4.0658399492694457</c:v>
                </c:pt>
                <c:pt idx="338">
                  <c:v>-4.7794363400775666</c:v>
                </c:pt>
                <c:pt idx="339">
                  <c:v>-5.5425906592695071</c:v>
                </c:pt>
                <c:pt idx="340">
                  <c:v>-5.9618039692694538</c:v>
                </c:pt>
                <c:pt idx="341">
                  <c:v>-6.3472347292694451</c:v>
                </c:pt>
                <c:pt idx="342">
                  <c:v>-6.7663156692694457</c:v>
                </c:pt>
                <c:pt idx="343">
                  <c:v>-7.0551507855852265</c:v>
                </c:pt>
                <c:pt idx="344">
                  <c:v>-7.1598906892694885</c:v>
                </c:pt>
                <c:pt idx="345">
                  <c:v>-7.2563364692694705</c:v>
                </c:pt>
                <c:pt idx="346">
                  <c:v>-7.2441192192692938</c:v>
                </c:pt>
                <c:pt idx="347">
                  <c:v>-7.2784860092694572</c:v>
                </c:pt>
                <c:pt idx="348">
                  <c:v>-7.2109970192694846</c:v>
                </c:pt>
                <c:pt idx="349">
                  <c:v>-6.8539958572076074</c:v>
                </c:pt>
                <c:pt idx="350">
                  <c:v>-6.4995244792694393</c:v>
                </c:pt>
                <c:pt idx="351">
                  <c:v>-6.280491399269394</c:v>
                </c:pt>
                <c:pt idx="352">
                  <c:v>-6.1766646792694502</c:v>
                </c:pt>
                <c:pt idx="353">
                  <c:v>-6.1197391492694493</c:v>
                </c:pt>
                <c:pt idx="354">
                  <c:v>-5.9795258956330599</c:v>
                </c:pt>
                <c:pt idx="355">
                  <c:v>-5.6822516492695314</c:v>
                </c:pt>
                <c:pt idx="356">
                  <c:v>-5.2697165392692824</c:v>
                </c:pt>
                <c:pt idx="357">
                  <c:v>-4.6881137192693672</c:v>
                </c:pt>
                <c:pt idx="358">
                  <c:v>-4.2721295292692929</c:v>
                </c:pt>
                <c:pt idx="359">
                  <c:v>-3.9192012814916239</c:v>
                </c:pt>
                <c:pt idx="360">
                  <c:v>-3.5105455363778617</c:v>
                </c:pt>
                <c:pt idx="361">
                  <c:v>-1.7759635750588671</c:v>
                </c:pt>
                <c:pt idx="362">
                  <c:v>-1.3263591092693758</c:v>
                </c:pt>
                <c:pt idx="363">
                  <c:v>-0.69218620926943686</c:v>
                </c:pt>
                <c:pt idx="364">
                  <c:v>-0.45483035926930881</c:v>
                </c:pt>
                <c:pt idx="365">
                  <c:v>-0.25920023799277203</c:v>
                </c:pt>
                <c:pt idx="366">
                  <c:v>-0.62363603926932853</c:v>
                </c:pt>
                <c:pt idx="367">
                  <c:v>-0.93716951926943182</c:v>
                </c:pt>
                <c:pt idx="368">
                  <c:v>-0.32238512926946328</c:v>
                </c:pt>
                <c:pt idx="369">
                  <c:v>0.67765207073058775</c:v>
                </c:pt>
                <c:pt idx="370">
                  <c:v>0.98908566464371006</c:v>
                </c:pt>
                <c:pt idx="371">
                  <c:v>1.1205373607306512</c:v>
                </c:pt>
                <c:pt idx="372">
                  <c:v>1.4852225307305673</c:v>
                </c:pt>
                <c:pt idx="373">
                  <c:v>2.202818260730524</c:v>
                </c:pt>
                <c:pt idx="374">
                  <c:v>2.706866810730574</c:v>
                </c:pt>
                <c:pt idx="375">
                  <c:v>3.1265547811346295</c:v>
                </c:pt>
                <c:pt idx="376">
                  <c:v>3.2736240507305894</c:v>
                </c:pt>
                <c:pt idx="377">
                  <c:v>3.3214283707306294</c:v>
                </c:pt>
                <c:pt idx="378">
                  <c:v>3.54052991073074</c:v>
                </c:pt>
                <c:pt idx="379">
                  <c:v>4.0655910207306931</c:v>
                </c:pt>
                <c:pt idx="380">
                  <c:v>4.7173552659831444</c:v>
                </c:pt>
                <c:pt idx="381">
                  <c:v>5.1557673307306544</c:v>
                </c:pt>
                <c:pt idx="382">
                  <c:v>5.2911540007304154</c:v>
                </c:pt>
                <c:pt idx="383">
                  <c:v>5.4923575607305395</c:v>
                </c:pt>
                <c:pt idx="384">
                  <c:v>5.7662483507306064</c:v>
                </c:pt>
                <c:pt idx="385">
                  <c:v>5.8767741807307203</c:v>
                </c:pt>
                <c:pt idx="386">
                  <c:v>5.9779019824887456</c:v>
                </c:pt>
                <c:pt idx="387">
                  <c:v>5.7311865307305965</c:v>
                </c:pt>
                <c:pt idx="388">
                  <c:v>4.8612863807305047</c:v>
                </c:pt>
                <c:pt idx="389">
                  <c:v>4.0959944007305893</c:v>
                </c:pt>
                <c:pt idx="390">
                  <c:v>3.2938619007304908</c:v>
                </c:pt>
                <c:pt idx="391">
                  <c:v>2.7689519665371449</c:v>
                </c:pt>
                <c:pt idx="392">
                  <c:v>2.240102190730596</c:v>
                </c:pt>
                <c:pt idx="393">
                  <c:v>1.7027054107306014</c:v>
                </c:pt>
                <c:pt idx="394">
                  <c:v>1.0561243107306808</c:v>
                </c:pt>
                <c:pt idx="395">
                  <c:v>0.24091160073054141</c:v>
                </c:pt>
                <c:pt idx="396">
                  <c:v>-0.10215600926939317</c:v>
                </c:pt>
                <c:pt idx="397">
                  <c:v>-0.29214684926940038</c:v>
                </c:pt>
                <c:pt idx="398">
                  <c:v>-9.1681319269440564E-2</c:v>
                </c:pt>
                <c:pt idx="399">
                  <c:v>8.6689270730602175E-2</c:v>
                </c:pt>
                <c:pt idx="400">
                  <c:v>0.17646108073058997</c:v>
                </c:pt>
                <c:pt idx="401">
                  <c:v>0.20883661951843635</c:v>
                </c:pt>
                <c:pt idx="402">
                  <c:v>0.18857701908109448</c:v>
                </c:pt>
                <c:pt idx="403">
                  <c:v>6.3928880730458104E-2</c:v>
                </c:pt>
                <c:pt idx="404">
                  <c:v>-0.23017115926951703</c:v>
                </c:pt>
                <c:pt idx="405">
                  <c:v>-0.72888599926953646</c:v>
                </c:pt>
                <c:pt idx="406">
                  <c:v>-1.2780835592694757</c:v>
                </c:pt>
                <c:pt idx="407">
                  <c:v>-1.3882629151832617</c:v>
                </c:pt>
                <c:pt idx="408">
                  <c:v>-1.2271041492694792</c:v>
                </c:pt>
                <c:pt idx="409">
                  <c:v>-0.98595415926945407</c:v>
                </c:pt>
                <c:pt idx="410">
                  <c:v>-0.76106629926944436</c:v>
                </c:pt>
                <c:pt idx="411">
                  <c:v>-0.80341257926950504</c:v>
                </c:pt>
                <c:pt idx="412">
                  <c:v>-0.98604012133837671</c:v>
                </c:pt>
                <c:pt idx="413">
                  <c:v>-1.104359099269459</c:v>
                </c:pt>
                <c:pt idx="414">
                  <c:v>-1.0789821692694517</c:v>
                </c:pt>
                <c:pt idx="415">
                  <c:v>-0.8744159092693593</c:v>
                </c:pt>
                <c:pt idx="416">
                  <c:v>-0.50479916926936141</c:v>
                </c:pt>
                <c:pt idx="417">
                  <c:v>-5.3222215791151939E-2</c:v>
                </c:pt>
                <c:pt idx="418">
                  <c:v>0.56853028073058454</c:v>
                </c:pt>
                <c:pt idx="419">
                  <c:v>1.0768727407305789</c:v>
                </c:pt>
                <c:pt idx="420">
                  <c:v>1.1152852407305573</c:v>
                </c:pt>
                <c:pt idx="421">
                  <c:v>0.97457931073067527</c:v>
                </c:pt>
                <c:pt idx="422">
                  <c:v>1.1842312607305132</c:v>
                </c:pt>
                <c:pt idx="423">
                  <c:v>1.2323077307306107</c:v>
                </c:pt>
                <c:pt idx="424">
                  <c:v>1.0074392682031146</c:v>
                </c:pt>
                <c:pt idx="425">
                  <c:v>0.70529322073053891</c:v>
                </c:pt>
                <c:pt idx="426">
                  <c:v>0.35464816073050542</c:v>
                </c:pt>
                <c:pt idx="427">
                  <c:v>-0.25508569676937043</c:v>
                </c:pt>
                <c:pt idx="428">
                  <c:v>-1.5978843746540292</c:v>
                </c:pt>
                <c:pt idx="429">
                  <c:v>-1.7881752892694038</c:v>
                </c:pt>
                <c:pt idx="430">
                  <c:v>-2.0843315551878021</c:v>
                </c:pt>
                <c:pt idx="431">
                  <c:v>-2.4212675892693767</c:v>
                </c:pt>
                <c:pt idx="432">
                  <c:v>-2.7817208992695015</c:v>
                </c:pt>
                <c:pt idx="433">
                  <c:v>-2.6554566392693175</c:v>
                </c:pt>
                <c:pt idx="434">
                  <c:v>-3.3777034492694327</c:v>
                </c:pt>
                <c:pt idx="435">
                  <c:v>-3.9478644787816819</c:v>
                </c:pt>
                <c:pt idx="436">
                  <c:v>-4.5236112753983946</c:v>
                </c:pt>
                <c:pt idx="437">
                  <c:v>-6.6854072592694109</c:v>
                </c:pt>
                <c:pt idx="438">
                  <c:v>-7.1506478292694453</c:v>
                </c:pt>
                <c:pt idx="439">
                  <c:v>-7.7453323692692209</c:v>
                </c:pt>
                <c:pt idx="440">
                  <c:v>-7.7141404992693623</c:v>
                </c:pt>
                <c:pt idx="441">
                  <c:v>-7.8154318148251463</c:v>
                </c:pt>
                <c:pt idx="442">
                  <c:v>-9.8588624192694283</c:v>
                </c:pt>
                <c:pt idx="443">
                  <c:v>-12.70401342926931</c:v>
                </c:pt>
                <c:pt idx="444">
                  <c:v>-13.921611529269484</c:v>
                </c:pt>
                <c:pt idx="445">
                  <c:v>-13.514218329269482</c:v>
                </c:pt>
                <c:pt idx="446">
                  <c:v>-13.516047501693592</c:v>
                </c:pt>
                <c:pt idx="447">
                  <c:v>-14.948468729269521</c:v>
                </c:pt>
                <c:pt idx="448">
                  <c:v>-15.331676309269412</c:v>
                </c:pt>
                <c:pt idx="449">
                  <c:v>-16.9607890392694</c:v>
                </c:pt>
                <c:pt idx="450">
                  <c:v>-16.18730592926957</c:v>
                </c:pt>
                <c:pt idx="451">
                  <c:v>-14.547280626616384</c:v>
                </c:pt>
                <c:pt idx="452">
                  <c:v>-12.276775529269329</c:v>
                </c:pt>
                <c:pt idx="453">
                  <c:v>-10.861590609269385</c:v>
                </c:pt>
                <c:pt idx="454">
                  <c:v>-8.7904699692694379</c:v>
                </c:pt>
                <c:pt idx="455">
                  <c:v>-7.4635221292693643</c:v>
                </c:pt>
                <c:pt idx="456">
                  <c:v>-5.7834747805460438</c:v>
                </c:pt>
                <c:pt idx="457">
                  <c:v>-4.4238616492693836</c:v>
                </c:pt>
                <c:pt idx="458">
                  <c:v>-4.0970273092693787</c:v>
                </c:pt>
                <c:pt idx="459">
                  <c:v>-2.9567190192695136</c:v>
                </c:pt>
                <c:pt idx="460">
                  <c:v>-2.0873714892694579</c:v>
                </c:pt>
                <c:pt idx="461">
                  <c:v>-1.6827948306980289</c:v>
                </c:pt>
                <c:pt idx="462">
                  <c:v>-1.4635969092693131</c:v>
                </c:pt>
                <c:pt idx="463">
                  <c:v>-1.7993212692694271</c:v>
                </c:pt>
                <c:pt idx="464">
                  <c:v>-2.9005643992694559</c:v>
                </c:pt>
                <c:pt idx="465">
                  <c:v>-4.9058257992694223</c:v>
                </c:pt>
                <c:pt idx="466">
                  <c:v>-5.3571623244867794</c:v>
                </c:pt>
                <c:pt idx="467">
                  <c:v>-5.3529889692693331</c:v>
                </c:pt>
                <c:pt idx="468">
                  <c:v>-5.0275727592694182</c:v>
                </c:pt>
                <c:pt idx="469">
                  <c:v>-4.3297519692693101</c:v>
                </c:pt>
                <c:pt idx="470">
                  <c:v>-2.7339956992693288</c:v>
                </c:pt>
                <c:pt idx="471">
                  <c:v>-2.3278019057341481</c:v>
                </c:pt>
                <c:pt idx="472">
                  <c:v>-2.3198539192695335</c:v>
                </c:pt>
                <c:pt idx="473">
                  <c:v>-2.3156038292694348</c:v>
                </c:pt>
                <c:pt idx="474">
                  <c:v>-2.3083852492693637</c:v>
                </c:pt>
                <c:pt idx="475">
                  <c:v>-2.3048439392694888</c:v>
                </c:pt>
                <c:pt idx="476">
                  <c:v>-2.3015610908482813</c:v>
                </c:pt>
                <c:pt idx="477">
                  <c:v>-2.2987673292693245</c:v>
                </c:pt>
                <c:pt idx="478">
                  <c:v>-2.2944231392694547</c:v>
                </c:pt>
                <c:pt idx="479">
                  <c:v>-2.2961778692693997</c:v>
                </c:pt>
                <c:pt idx="480">
                  <c:v>-2.2952813292693861</c:v>
                </c:pt>
                <c:pt idx="481">
                  <c:v>-2.2938993703805863</c:v>
                </c:pt>
                <c:pt idx="482">
                  <c:v>-2.2887148292694661</c:v>
                </c:pt>
                <c:pt idx="483">
                  <c:v>-2.2883312192695371</c:v>
                </c:pt>
                <c:pt idx="484">
                  <c:v>-2.2878600592693772</c:v>
                </c:pt>
                <c:pt idx="485">
                  <c:v>-2.2831167492694817</c:v>
                </c:pt>
                <c:pt idx="486">
                  <c:v>-2.2809863540062594</c:v>
                </c:pt>
                <c:pt idx="487">
                  <c:v>-2.2871714792694036</c:v>
                </c:pt>
                <c:pt idx="488">
                  <c:v>-2.2799603192694065</c:v>
                </c:pt>
                <c:pt idx="489">
                  <c:v>-2.2818793492694169</c:v>
                </c:pt>
                <c:pt idx="490">
                  <c:v>-2.2809151392694957</c:v>
                </c:pt>
                <c:pt idx="491">
                  <c:v>-2.280975721634988</c:v>
                </c:pt>
                <c:pt idx="492">
                  <c:v>-2.2813245792694943</c:v>
                </c:pt>
                <c:pt idx="493">
                  <c:v>-2.2746583792694537</c:v>
                </c:pt>
                <c:pt idx="494">
                  <c:v>-2.27384965057378</c:v>
                </c:pt>
                <c:pt idx="495">
                  <c:v>-2.2728871416223484</c:v>
                </c:pt>
                <c:pt idx="496">
                  <c:v>-2.2734443992694082</c:v>
                </c:pt>
                <c:pt idx="497">
                  <c:v>-2.2707108105514919</c:v>
                </c:pt>
                <c:pt idx="498">
                  <c:v>-2.2719138492694526</c:v>
                </c:pt>
                <c:pt idx="499">
                  <c:v>-2.2721429092694621</c:v>
                </c:pt>
                <c:pt idx="500">
                  <c:v>-2.2684664292692958</c:v>
                </c:pt>
                <c:pt idx="501">
                  <c:v>-2.2691109292693596</c:v>
                </c:pt>
                <c:pt idx="502">
                  <c:v>-2.2667703897042486</c:v>
                </c:pt>
                <c:pt idx="503">
                  <c:v>-2.266053759269397</c:v>
                </c:pt>
                <c:pt idx="504">
                  <c:v>-2.2666043792695802</c:v>
                </c:pt>
                <c:pt idx="505">
                  <c:v>-2.2635213092695778</c:v>
                </c:pt>
                <c:pt idx="506">
                  <c:v>-2.2646778292694734</c:v>
                </c:pt>
                <c:pt idx="507">
                  <c:v>-2.2642602892693731</c:v>
                </c:pt>
                <c:pt idx="508">
                  <c:v>-2.2655805016936199</c:v>
                </c:pt>
                <c:pt idx="509">
                  <c:v>-2.2648550492695136</c:v>
                </c:pt>
                <c:pt idx="510">
                  <c:v>-2.2642957992694761</c:v>
                </c:pt>
                <c:pt idx="511">
                  <c:v>-2.2637752792695807</c:v>
                </c:pt>
                <c:pt idx="512">
                  <c:v>-2.2631805992693472</c:v>
                </c:pt>
                <c:pt idx="513">
                  <c:v>-2.2627840269463206</c:v>
                </c:pt>
                <c:pt idx="514">
                  <c:v>-2.25934836926956</c:v>
                </c:pt>
                <c:pt idx="515">
                  <c:v>-2.2609997492695015</c:v>
                </c:pt>
                <c:pt idx="516">
                  <c:v>-2.2609908492694615</c:v>
                </c:pt>
                <c:pt idx="517">
                  <c:v>-2.2615382071860353</c:v>
                </c:pt>
                <c:pt idx="518">
                  <c:v>-2.2598507092694859</c:v>
                </c:pt>
                <c:pt idx="519">
                  <c:v>-2.2593274259360925</c:v>
                </c:pt>
                <c:pt idx="520">
                  <c:v>-2.2588163988043704</c:v>
                </c:pt>
                <c:pt idx="521">
                  <c:v>-2.2586726492694424</c:v>
                </c:pt>
                <c:pt idx="522">
                  <c:v>-2.259078869269473</c:v>
                </c:pt>
                <c:pt idx="523">
                  <c:v>-2.2577402792692709</c:v>
                </c:pt>
                <c:pt idx="524">
                  <c:v>-2.2579500221560522</c:v>
                </c:pt>
                <c:pt idx="525">
                  <c:v>-2.257158319269422</c:v>
                </c:pt>
                <c:pt idx="526">
                  <c:v>-2.2580391392694423</c:v>
                </c:pt>
                <c:pt idx="527">
                  <c:v>-2.2568423592694842</c:v>
                </c:pt>
                <c:pt idx="528">
                  <c:v>-2.2592458268369882</c:v>
                </c:pt>
                <c:pt idx="529">
                  <c:v>-2.2558822592693986</c:v>
                </c:pt>
                <c:pt idx="530">
                  <c:v>-2.2544080292693849</c:v>
                </c:pt>
                <c:pt idx="531">
                  <c:v>-2.2535558192694367</c:v>
                </c:pt>
                <c:pt idx="532">
                  <c:v>-2.2532377092694702</c:v>
                </c:pt>
                <c:pt idx="533">
                  <c:v>-2.2537055992694661</c:v>
                </c:pt>
                <c:pt idx="534">
                  <c:v>-2.252388585799963</c:v>
                </c:pt>
                <c:pt idx="535">
                  <c:v>-2.2528589392693306</c:v>
                </c:pt>
                <c:pt idx="536">
                  <c:v>-2.2543518692694988</c:v>
                </c:pt>
                <c:pt idx="537">
                  <c:v>-2.2519397492693685</c:v>
                </c:pt>
                <c:pt idx="538">
                  <c:v>-2.2530506997456996</c:v>
                </c:pt>
                <c:pt idx="539">
                  <c:v>-2.2507000092694796</c:v>
                </c:pt>
                <c:pt idx="540">
                  <c:v>-2.2498560592693764</c:v>
                </c:pt>
                <c:pt idx="541">
                  <c:v>-2.2516158892693596</c:v>
                </c:pt>
                <c:pt idx="542">
                  <c:v>-2.2501035392693325</c:v>
                </c:pt>
                <c:pt idx="543">
                  <c:v>-2.2485320653918706</c:v>
                </c:pt>
                <c:pt idx="544">
                  <c:v>-2.2493050992696197</c:v>
                </c:pt>
                <c:pt idx="545">
                  <c:v>-2.2492675388393195</c:v>
                </c:pt>
                <c:pt idx="546">
                  <c:v>-2.251577259269439</c:v>
                </c:pt>
                <c:pt idx="547">
                  <c:v>-2.246967099269483</c:v>
                </c:pt>
                <c:pt idx="548">
                  <c:v>-2.2498565964786366</c:v>
                </c:pt>
                <c:pt idx="549">
                  <c:v>-2.2454689892694688</c:v>
                </c:pt>
                <c:pt idx="550">
                  <c:v>-2.2456986092693825</c:v>
                </c:pt>
                <c:pt idx="551">
                  <c:v>-2.2454038892694257</c:v>
                </c:pt>
                <c:pt idx="552">
                  <c:v>-2.2449308092694338</c:v>
                </c:pt>
                <c:pt idx="553">
                  <c:v>-2.245116814824911</c:v>
                </c:pt>
                <c:pt idx="554">
                  <c:v>-2.2422108426027023</c:v>
                </c:pt>
                <c:pt idx="555">
                  <c:v>-2.2430778250589469</c:v>
                </c:pt>
                <c:pt idx="556">
                  <c:v>-2.2412641292694531</c:v>
                </c:pt>
                <c:pt idx="557">
                  <c:v>-2.2414589092694399</c:v>
                </c:pt>
                <c:pt idx="558">
                  <c:v>-2.2398213329536532</c:v>
                </c:pt>
                <c:pt idx="559">
                  <c:v>-2.2416614792695526</c:v>
                </c:pt>
                <c:pt idx="560">
                  <c:v>-2.2409751592695102</c:v>
                </c:pt>
                <c:pt idx="561">
                  <c:v>-2.2407212592694066</c:v>
                </c:pt>
                <c:pt idx="562">
                  <c:v>-2.2396273282350307</c:v>
                </c:pt>
                <c:pt idx="563">
                  <c:v>-2.2376070449836476</c:v>
                </c:pt>
                <c:pt idx="564">
                  <c:v>-2.2385797792695001</c:v>
                </c:pt>
                <c:pt idx="565">
                  <c:v>-2.2368738592693944</c:v>
                </c:pt>
                <c:pt idx="566">
                  <c:v>-2.2376612492693511</c:v>
                </c:pt>
                <c:pt idx="567">
                  <c:v>-2.2361102292695136</c:v>
                </c:pt>
                <c:pt idx="568">
                  <c:v>-2.2382122592692753</c:v>
                </c:pt>
                <c:pt idx="569">
                  <c:v>-2.2376322247865943</c:v>
                </c:pt>
                <c:pt idx="570">
                  <c:v>-2.2336422592694305</c:v>
                </c:pt>
                <c:pt idx="571">
                  <c:v>-2.2332465692694541</c:v>
                </c:pt>
                <c:pt idx="572">
                  <c:v>-2.2326648692692714</c:v>
                </c:pt>
                <c:pt idx="573">
                  <c:v>-2.2311590143715279</c:v>
                </c:pt>
                <c:pt idx="574">
                  <c:v>-2.2305603092694781</c:v>
                </c:pt>
                <c:pt idx="575">
                  <c:v>-2.2336140449837103</c:v>
                </c:pt>
                <c:pt idx="576">
                  <c:v>-2.2354141823463465</c:v>
                </c:pt>
                <c:pt idx="577">
                  <c:v>-2.2303440143715108</c:v>
                </c:pt>
                <c:pt idx="578">
                  <c:v>-2.2301161192695531</c:v>
                </c:pt>
                <c:pt idx="579">
                  <c:v>-2.2293531077542639</c:v>
                </c:pt>
                <c:pt idx="580">
                  <c:v>-2.2302187292696232</c:v>
                </c:pt>
                <c:pt idx="581">
                  <c:v>-2.2309471792692932</c:v>
                </c:pt>
                <c:pt idx="582">
                  <c:v>-2.2284265363777678</c:v>
                </c:pt>
                <c:pt idx="583">
                  <c:v>-2.2246680987756804</c:v>
                </c:pt>
                <c:pt idx="584">
                  <c:v>-2.2269153192693807</c:v>
                </c:pt>
                <c:pt idx="585">
                  <c:v>-2.225969329269418</c:v>
                </c:pt>
                <c:pt idx="586">
                  <c:v>-2.2241601592694167</c:v>
                </c:pt>
                <c:pt idx="587">
                  <c:v>-2.2248971062081182</c:v>
                </c:pt>
                <c:pt idx="588">
                  <c:v>-2.2232541792695031</c:v>
                </c:pt>
                <c:pt idx="589">
                  <c:v>-2.2214767905194606</c:v>
                </c:pt>
                <c:pt idx="590">
                  <c:v>-2.222984332798859</c:v>
                </c:pt>
                <c:pt idx="591">
                  <c:v>-2.2241083592694508</c:v>
                </c:pt>
                <c:pt idx="592">
                  <c:v>-2.2227124992694201</c:v>
                </c:pt>
                <c:pt idx="593">
                  <c:v>-2.2218684884360584</c:v>
                </c:pt>
                <c:pt idx="594">
                  <c:v>-2.2207588492693304</c:v>
                </c:pt>
                <c:pt idx="595">
                  <c:v>-2.2207242292694502</c:v>
                </c:pt>
                <c:pt idx="596">
                  <c:v>-2.22132169926941</c:v>
                </c:pt>
                <c:pt idx="597">
                  <c:v>-2.218288703713867</c:v>
                </c:pt>
                <c:pt idx="598">
                  <c:v>-2.2212280696141988</c:v>
                </c:pt>
                <c:pt idx="599">
                  <c:v>-2.2193345292694318</c:v>
                </c:pt>
                <c:pt idx="600">
                  <c:v>-2.218906239269387</c:v>
                </c:pt>
                <c:pt idx="601">
                  <c:v>-2.2184087992693833</c:v>
                </c:pt>
                <c:pt idx="602">
                  <c:v>-2.2192732592694426</c:v>
                </c:pt>
                <c:pt idx="603">
                  <c:v>-2.2193986692695233</c:v>
                </c:pt>
                <c:pt idx="604">
                  <c:v>-2.2213707208078972</c:v>
                </c:pt>
                <c:pt idx="605">
                  <c:v>-2.2160360092694873</c:v>
                </c:pt>
                <c:pt idx="606">
                  <c:v>-2.216432009269468</c:v>
                </c:pt>
                <c:pt idx="607">
                  <c:v>-2.2154368292694784</c:v>
                </c:pt>
                <c:pt idx="608">
                  <c:v>-2.2148275292693</c:v>
                </c:pt>
                <c:pt idx="609">
                  <c:v>-2.2135194192694314</c:v>
                </c:pt>
                <c:pt idx="610">
                  <c:v>-2.214171659269411</c:v>
                </c:pt>
                <c:pt idx="611">
                  <c:v>-2.2142676251231421</c:v>
                </c:pt>
                <c:pt idx="612">
                  <c:v>-2.2102822592694196</c:v>
                </c:pt>
                <c:pt idx="613">
                  <c:v>-2.2136898392694064</c:v>
                </c:pt>
                <c:pt idx="614">
                  <c:v>-2.2122248892694927</c:v>
                </c:pt>
                <c:pt idx="615">
                  <c:v>-2.2123707592694188</c:v>
                </c:pt>
                <c:pt idx="616">
                  <c:v>-2.2125902892694427</c:v>
                </c:pt>
                <c:pt idx="617">
                  <c:v>-2.2122976945635742</c:v>
                </c:pt>
                <c:pt idx="618">
                  <c:v>-2.211962259269427</c:v>
                </c:pt>
                <c:pt idx="619">
                  <c:v>-2.2107423092695058</c:v>
                </c:pt>
                <c:pt idx="620">
                  <c:v>-2.2107891592694102</c:v>
                </c:pt>
                <c:pt idx="621">
                  <c:v>-2.2125120926028217</c:v>
                </c:pt>
                <c:pt idx="622">
                  <c:v>-2.2081753392695163</c:v>
                </c:pt>
                <c:pt idx="623">
                  <c:v>-2.2062462360135271</c:v>
                </c:pt>
                <c:pt idx="624">
                  <c:v>-2.2068675492693188</c:v>
                </c:pt>
                <c:pt idx="625">
                  <c:v>-2.2092163292695375</c:v>
                </c:pt>
                <c:pt idx="626">
                  <c:v>-2.2078170592694306</c:v>
                </c:pt>
                <c:pt idx="627">
                  <c:v>-2.2091685092694036</c:v>
                </c:pt>
                <c:pt idx="628">
                  <c:v>-2.2062466276904331</c:v>
                </c:pt>
                <c:pt idx="629">
                  <c:v>-2.2058529292694402</c:v>
                </c:pt>
                <c:pt idx="630">
                  <c:v>-2.2070622796776007</c:v>
                </c:pt>
                <c:pt idx="631">
                  <c:v>-2.2055326892693614</c:v>
                </c:pt>
                <c:pt idx="632">
                  <c:v>-2.2038730492692906</c:v>
                </c:pt>
                <c:pt idx="633">
                  <c:v>-2.2042573492694117</c:v>
                </c:pt>
                <c:pt idx="634">
                  <c:v>-2.2047674992694937</c:v>
                </c:pt>
                <c:pt idx="635">
                  <c:v>-2.2029254123307425</c:v>
                </c:pt>
                <c:pt idx="636">
                  <c:v>-2.2032701692695156</c:v>
                </c:pt>
                <c:pt idx="637">
                  <c:v>-2.2026570592695123</c:v>
                </c:pt>
                <c:pt idx="638">
                  <c:v>-2.2017158592694273</c:v>
                </c:pt>
                <c:pt idx="639">
                  <c:v>-2.2031173092693876</c:v>
                </c:pt>
                <c:pt idx="640">
                  <c:v>-2.2025397645325171</c:v>
                </c:pt>
                <c:pt idx="641">
                  <c:v>-2.2026742592694575</c:v>
                </c:pt>
                <c:pt idx="642">
                  <c:v>-2.2001860092694443</c:v>
                </c:pt>
                <c:pt idx="643">
                  <c:v>-2.1995959492692378</c:v>
                </c:pt>
                <c:pt idx="644">
                  <c:v>-2.1990680692694298</c:v>
                </c:pt>
                <c:pt idx="645">
                  <c:v>-2.2003709692693718</c:v>
                </c:pt>
                <c:pt idx="646">
                  <c:v>-2.2004310858000196</c:v>
                </c:pt>
                <c:pt idx="647">
                  <c:v>-2.1989745692693532</c:v>
                </c:pt>
                <c:pt idx="648">
                  <c:v>-2.1975471092694789</c:v>
                </c:pt>
                <c:pt idx="649">
                  <c:v>-2.2000594792695978</c:v>
                </c:pt>
                <c:pt idx="650">
                  <c:v>-2.1972089292694363</c:v>
                </c:pt>
                <c:pt idx="651">
                  <c:v>-2.1981684837591615</c:v>
                </c:pt>
                <c:pt idx="652">
                  <c:v>-2.1962288792693698</c:v>
                </c:pt>
                <c:pt idx="653">
                  <c:v>-2.1961090992692647</c:v>
                </c:pt>
                <c:pt idx="654">
                  <c:v>-2.1951399292693026</c:v>
                </c:pt>
                <c:pt idx="655">
                  <c:v>-2.195340859269308</c:v>
                </c:pt>
                <c:pt idx="656">
                  <c:v>-2.1954474633510586</c:v>
                </c:pt>
                <c:pt idx="657">
                  <c:v>-2.1962970792694136</c:v>
                </c:pt>
                <c:pt idx="658">
                  <c:v>-2.1964907892693759</c:v>
                </c:pt>
                <c:pt idx="659">
                  <c:v>-2.1956513892694858</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-2.1914759892693638</c:v>
                </c:pt>
                <c:pt idx="669">
                  <c:v>-2.1923600292693379</c:v>
                </c:pt>
                <c:pt idx="670">
                  <c:v>-2.190510829269499</c:v>
                </c:pt>
                <c:pt idx="671">
                  <c:v>-2.1913271659361584</c:v>
                </c:pt>
                <c:pt idx="672">
                  <c:v>-2.1904087192694561</c:v>
                </c:pt>
                <c:pt idx="673">
                  <c:v>-2.1900717392694133</c:v>
                </c:pt>
                <c:pt idx="674">
                  <c:v>-2.1902629492694246</c:v>
                </c:pt>
                <c:pt idx="675">
                  <c:v>-2.1902480492694565</c:v>
                </c:pt>
                <c:pt idx="676">
                  <c:v>-2.1899365992694015</c:v>
                </c:pt>
                <c:pt idx="677">
                  <c:v>-2.1903904826736493</c:v>
                </c:pt>
                <c:pt idx="678">
                  <c:v>-2.189469999269491</c:v>
                </c:pt>
                <c:pt idx="679">
                  <c:v>-2.1894136392694037</c:v>
                </c:pt>
                <c:pt idx="680">
                  <c:v>-2.1918294392693269</c:v>
                </c:pt>
                <c:pt idx="681">
                  <c:v>-2.1885187092694309</c:v>
                </c:pt>
                <c:pt idx="682">
                  <c:v>-2.1871376980449782</c:v>
                </c:pt>
                <c:pt idx="683">
                  <c:v>-2.1877072792695458</c:v>
                </c:pt>
                <c:pt idx="684">
                  <c:v>-2.1882602470742398</c:v>
                </c:pt>
                <c:pt idx="685">
                  <c:v>-2.185874259269454</c:v>
                </c:pt>
                <c:pt idx="686">
                  <c:v>-2.1855031092694475</c:v>
                </c:pt>
                <c:pt idx="687">
                  <c:v>-2.1849791192694852</c:v>
                </c:pt>
                <c:pt idx="688">
                  <c:v>-2.1833722592694187</c:v>
                </c:pt>
                <c:pt idx="689">
                  <c:v>-2.1833256192694677</c:v>
                </c:pt>
                <c:pt idx="690">
                  <c:v>-2.1844274492693501</c:v>
                </c:pt>
                <c:pt idx="691">
                  <c:v>-2.1856987892694946</c:v>
                </c:pt>
                <c:pt idx="692">
                  <c:v>-2.1840657880050145</c:v>
                </c:pt>
                <c:pt idx="693">
                  <c:v>-2.1799922592693406</c:v>
                </c:pt>
                <c:pt idx="694">
                  <c:v>-2.1821651863528189</c:v>
                </c:pt>
                <c:pt idx="695">
                  <c:v>-2.1814100592695098</c:v>
                </c:pt>
                <c:pt idx="696">
                  <c:v>-2.1805814192694015</c:v>
                </c:pt>
                <c:pt idx="697">
                  <c:v>-2.1807821492692483</c:v>
                </c:pt>
                <c:pt idx="698">
                  <c:v>-2.1821484092694448</c:v>
                </c:pt>
                <c:pt idx="699">
                  <c:v>-2.1802630885376431</c:v>
                </c:pt>
                <c:pt idx="700">
                  <c:v>-2.1797485092693591</c:v>
                </c:pt>
                <c:pt idx="701">
                  <c:v>-2.1800176792694401</c:v>
                </c:pt>
                <c:pt idx="702">
                  <c:v>-2.1793524692694319</c:v>
                </c:pt>
                <c:pt idx="703">
                  <c:v>-2.180549869269413</c:v>
                </c:pt>
                <c:pt idx="704">
                  <c:v>-2.1780471886812194</c:v>
                </c:pt>
                <c:pt idx="705">
                  <c:v>-2.178868079269435</c:v>
                </c:pt>
                <c:pt idx="706">
                  <c:v>-2.178361009269409</c:v>
                </c:pt>
                <c:pt idx="707">
                  <c:v>-2.17870779926956</c:v>
                </c:pt>
                <c:pt idx="708">
                  <c:v>-2.1785214192693871</c:v>
                </c:pt>
                <c:pt idx="709">
                  <c:v>-2.1748846982938659</c:v>
                </c:pt>
                <c:pt idx="710">
                  <c:v>-2.1764563292693566</c:v>
                </c:pt>
                <c:pt idx="711">
                  <c:v>-2.1769113492694174</c:v>
                </c:pt>
                <c:pt idx="712">
                  <c:v>-2.1757124592695476</c:v>
                </c:pt>
                <c:pt idx="713">
                  <c:v>-2.1758069192693483</c:v>
                </c:pt>
                <c:pt idx="714">
                  <c:v>-2.1764797184530806</c:v>
                </c:pt>
                <c:pt idx="715">
                  <c:v>-2.1760499892694725</c:v>
                </c:pt>
                <c:pt idx="716">
                  <c:v>-2.1759157092695176</c:v>
                </c:pt>
                <c:pt idx="717">
                  <c:v>-2.1757993492694254</c:v>
                </c:pt>
                <c:pt idx="718">
                  <c:v>-2.1777998592694132</c:v>
                </c:pt>
                <c:pt idx="719">
                  <c:v>-2.1750373715142217</c:v>
                </c:pt>
                <c:pt idx="720">
                  <c:v>-2.1744395192694554</c:v>
                </c:pt>
                <c:pt idx="721">
                  <c:v>-2.1737113092694926</c:v>
                </c:pt>
                <c:pt idx="722">
                  <c:v>-2.1729045792693853</c:v>
                </c:pt>
                <c:pt idx="723">
                  <c:v>-2.1743954292694099</c:v>
                </c:pt>
                <c:pt idx="724">
                  <c:v>-2.1726632490653799</c:v>
                </c:pt>
                <c:pt idx="725">
                  <c:v>-2.1721093892694654</c:v>
                </c:pt>
                <c:pt idx="726">
                  <c:v>-2.1725447392693553</c:v>
                </c:pt>
                <c:pt idx="727">
                  <c:v>-2.1720682292693567</c:v>
                </c:pt>
                <c:pt idx="728">
                  <c:v>-2.1707170592694354</c:v>
                </c:pt>
                <c:pt idx="729">
                  <c:v>-2.1726688409021335</c:v>
                </c:pt>
                <c:pt idx="730">
                  <c:v>-2.1725729492695223</c:v>
                </c:pt>
                <c:pt idx="731">
                  <c:v>-2.1695062192693513</c:v>
                </c:pt>
                <c:pt idx="732">
                  <c:v>-2.1708251892693653</c:v>
                </c:pt>
                <c:pt idx="733">
                  <c:v>-2.1709534192693241</c:v>
                </c:pt>
                <c:pt idx="734">
                  <c:v>-2.1735602592694079</c:v>
                </c:pt>
                <c:pt idx="735">
                  <c:v>-2.1698963092693475</c:v>
                </c:pt>
                <c:pt idx="736">
                  <c:v>-2.1692913992693548</c:v>
                </c:pt>
                <c:pt idx="737">
                  <c:v>-2.1688705192694044</c:v>
                </c:pt>
                <c:pt idx="738">
                  <c:v>-2.1684285792694737</c:v>
                </c:pt>
                <c:pt idx="739">
                  <c:v>-2.1672019293724674</c:v>
                </c:pt>
                <c:pt idx="740">
                  <c:v>-2.1679500892694392</c:v>
                </c:pt>
                <c:pt idx="741">
                  <c:v>-2.1675995892695283</c:v>
                </c:pt>
                <c:pt idx="742">
                  <c:v>-2.1688606692695771</c:v>
                </c:pt>
                <c:pt idx="743">
                  <c:v>-2.1676791092694145</c:v>
                </c:pt>
                <c:pt idx="744">
                  <c:v>-2.1658511749321576</c:v>
                </c:pt>
                <c:pt idx="745">
                  <c:v>-2.1650900292694644</c:v>
                </c:pt>
                <c:pt idx="746">
                  <c:v>-2.1662520392693665</c:v>
                </c:pt>
                <c:pt idx="747">
                  <c:v>-2.1659697392693715</c:v>
                </c:pt>
                <c:pt idx="748">
                  <c:v>-2.1651827492695048</c:v>
                </c:pt>
                <c:pt idx="749">
                  <c:v>-2.1661630840116572</c:v>
                </c:pt>
                <c:pt idx="750">
                  <c:v>-2.1651544692695097</c:v>
                </c:pt>
                <c:pt idx="751">
                  <c:v>-2.1656567692693613</c:v>
                </c:pt>
                <c:pt idx="752">
                  <c:v>-2.1652414292694999</c:v>
                </c:pt>
                <c:pt idx="753">
                  <c:v>-2.163367259269549</c:v>
                </c:pt>
                <c:pt idx="754">
                  <c:v>-2.1640778306978632</c:v>
                </c:pt>
                <c:pt idx="755">
                  <c:v>-2.1648632092692992</c:v>
                </c:pt>
                <c:pt idx="756">
                  <c:v>-2.165553879269325</c:v>
                </c:pt>
                <c:pt idx="757">
                  <c:v>-2.1619740592693546</c:v>
                </c:pt>
                <c:pt idx="758">
                  <c:v>-2.1637322192696047</c:v>
                </c:pt>
                <c:pt idx="759">
                  <c:v>-2.1627589217694378</c:v>
                </c:pt>
                <c:pt idx="760">
                  <c:v>-2.1619091383901718</c:v>
                </c:pt>
                <c:pt idx="761">
                  <c:v>-2.1627482926027852</c:v>
                </c:pt>
                <c:pt idx="762">
                  <c:v>-2.1622166892694423</c:v>
                </c:pt>
                <c:pt idx="763">
                  <c:v>-2.1614976392695269</c:v>
                </c:pt>
                <c:pt idx="764">
                  <c:v>-2.1615331392694941</c:v>
                </c:pt>
                <c:pt idx="765">
                  <c:v>-2.1606467438055148</c:v>
                </c:pt>
                <c:pt idx="766">
                  <c:v>-2.1592234192693809</c:v>
                </c:pt>
                <c:pt idx="767">
                  <c:v>-2.1596367392695299</c:v>
                </c:pt>
                <c:pt idx="768">
                  <c:v>-2.1587185592694738</c:v>
                </c:pt>
                <c:pt idx="769">
                  <c:v>-2.1596742692694164</c:v>
                </c:pt>
                <c:pt idx="770">
                  <c:v>-2.1597309421963757</c:v>
                </c:pt>
                <c:pt idx="771">
                  <c:v>-2.1586173592692859</c:v>
                </c:pt>
                <c:pt idx="772">
                  <c:v>-2.1580289992694759</c:v>
                </c:pt>
                <c:pt idx="773">
                  <c:v>-2.1565844292695573</c:v>
                </c:pt>
                <c:pt idx="774">
                  <c:v>-2.1573678192694814</c:v>
                </c:pt>
                <c:pt idx="775">
                  <c:v>-2.1588411355580917</c:v>
                </c:pt>
                <c:pt idx="776">
                  <c:v>-2.1577981092694927</c:v>
                </c:pt>
                <c:pt idx="777">
                  <c:v>-2.1565227992694815</c:v>
                </c:pt>
                <c:pt idx="778">
                  <c:v>-2.1563307292693707</c:v>
                </c:pt>
                <c:pt idx="779">
                  <c:v>-2.1573181355580573</c:v>
                </c:pt>
                <c:pt idx="780">
                  <c:v>-2.1555329392694347</c:v>
                </c:pt>
                <c:pt idx="781">
                  <c:v>-2.154169739269534</c:v>
                </c:pt>
                <c:pt idx="782">
                  <c:v>-2.155692019269523</c:v>
                </c:pt>
                <c:pt idx="783">
                  <c:v>-2.1538094192694359</c:v>
                </c:pt>
                <c:pt idx="784">
                  <c:v>-2.1545577392693929</c:v>
                </c:pt>
                <c:pt idx="785">
                  <c:v>-2.153110037047</c:v>
                </c:pt>
                <c:pt idx="786">
                  <c:v>-2.15424586926936</c:v>
                </c:pt>
                <c:pt idx="787">
                  <c:v>-2.1549725292695285</c:v>
                </c:pt>
                <c:pt idx="788">
                  <c:v>-2.1545918692693959</c:v>
                </c:pt>
                <c:pt idx="789">
                  <c:v>-2.1523364592694065</c:v>
                </c:pt>
                <c:pt idx="790">
                  <c:v>-2.1510762892694828</c:v>
                </c:pt>
                <c:pt idx="791">
                  <c:v>-2.1528114021266163</c:v>
                </c:pt>
                <c:pt idx="792">
                  <c:v>-2.1515540992694326</c:v>
                </c:pt>
                <c:pt idx="793">
                  <c:v>-2.1509178292694884</c:v>
                </c:pt>
                <c:pt idx="794">
                  <c:v>-2.150792149269364</c:v>
                </c:pt>
                <c:pt idx="795">
                  <c:v>-2.1506982392695164</c:v>
                </c:pt>
                <c:pt idx="796">
                  <c:v>-2.1519104792693611</c:v>
                </c:pt>
                <c:pt idx="797">
                  <c:v>-2.1512002697956802</c:v>
                </c:pt>
                <c:pt idx="798">
                  <c:v>-2.14867629926934</c:v>
                </c:pt>
                <c:pt idx="799">
                  <c:v>-2.1496910192693974</c:v>
                </c:pt>
                <c:pt idx="800">
                  <c:v>-2.1510306892694473</c:v>
                </c:pt>
                <c:pt idx="801">
                  <c:v>-2.1498391592694475</c:v>
                </c:pt>
                <c:pt idx="802">
                  <c:v>-2.1496519123304978</c:v>
                </c:pt>
                <c:pt idx="803">
                  <c:v>-2.1494959461381313</c:v>
                </c:pt>
                <c:pt idx="804">
                  <c:v>-2.1479108792694745</c:v>
                </c:pt>
                <c:pt idx="805">
                  <c:v>-2.1474189292693353</c:v>
                </c:pt>
                <c:pt idx="806">
                  <c:v>-2.1480941792695063</c:v>
                </c:pt>
                <c:pt idx="807">
                  <c:v>-2.1482050592695145</c:v>
                </c:pt>
                <c:pt idx="808">
                  <c:v>-2.1461646878408516</c:v>
                </c:pt>
                <c:pt idx="809">
                  <c:v>-2.1466879392694551</c:v>
                </c:pt>
                <c:pt idx="810">
                  <c:v>-2.1459784092694889</c:v>
                </c:pt>
                <c:pt idx="811">
                  <c:v>-2.1457443692693658</c:v>
                </c:pt>
                <c:pt idx="812">
                  <c:v>-2.1458047892693628</c:v>
                </c:pt>
                <c:pt idx="813">
                  <c:v>-2.1445336470245451</c:v>
                </c:pt>
                <c:pt idx="814">
                  <c:v>-2.1448101992694006</c:v>
                </c:pt>
                <c:pt idx="815">
                  <c:v>-2.1445137492695494</c:v>
                </c:pt>
                <c:pt idx="816">
                  <c:v>-2.1442462792694243</c:v>
                </c:pt>
                <c:pt idx="817">
                  <c:v>-2.1440109592695507</c:v>
                </c:pt>
                <c:pt idx="818">
                  <c:v>-2.1446006692693658</c:v>
                </c:pt>
                <c:pt idx="819">
                  <c:v>-2.1434680015373289</c:v>
                </c:pt>
                <c:pt idx="820">
                  <c:v>-2.1430259792695523</c:v>
                </c:pt>
                <c:pt idx="821">
                  <c:v>-2.1430334392694874</c:v>
                </c:pt>
                <c:pt idx="822">
                  <c:v>-2.1429077892695148</c:v>
                </c:pt>
                <c:pt idx="823">
                  <c:v>-2.1418872392694936</c:v>
                </c:pt>
                <c:pt idx="824">
                  <c:v>-2.1415699192694433</c:v>
                </c:pt>
                <c:pt idx="825">
                  <c:v>-2.1410124345270702</c:v>
                </c:pt>
                <c:pt idx="826">
                  <c:v>-2.14037206926929</c:v>
                </c:pt>
                <c:pt idx="827">
                  <c:v>-2.1399324492695513</c:v>
                </c:pt>
                <c:pt idx="828">
                  <c:v>-2.1396328592693123</c:v>
                </c:pt>
                <c:pt idx="829">
                  <c:v>-2.139553959269449</c:v>
                </c:pt>
                <c:pt idx="830">
                  <c:v>-2.1391412208079856</c:v>
                </c:pt>
                <c:pt idx="831">
                  <c:v>-2.1403155492693031</c:v>
                </c:pt>
                <c:pt idx="832">
                  <c:v>-2.13989088926958</c:v>
                </c:pt>
                <c:pt idx="833">
                  <c:v>-2.1401679592693625</c:v>
                </c:pt>
                <c:pt idx="834">
                  <c:v>-2.1394989592695168</c:v>
                </c:pt>
                <c:pt idx="835">
                  <c:v>-2.1391650092694618</c:v>
                </c:pt>
                <c:pt idx="836">
                  <c:v>-2.1381995405193663</c:v>
                </c:pt>
                <c:pt idx="837">
                  <c:v>-2.1395038092694705</c:v>
                </c:pt>
                <c:pt idx="838">
                  <c:v>-2.1398753992693713</c:v>
                </c:pt>
                <c:pt idx="839">
                  <c:v>-2.1376888092693918</c:v>
                </c:pt>
                <c:pt idx="840">
                  <c:v>-2.1381461792694836</c:v>
                </c:pt>
                <c:pt idx="841">
                  <c:v>-2.1377977476414998</c:v>
                </c:pt>
                <c:pt idx="842">
                  <c:v>-2.1342093353564451</c:v>
                </c:pt>
                <c:pt idx="843">
                  <c:v>-2.1382044292694786</c:v>
                </c:pt>
                <c:pt idx="844">
                  <c:v>-2.1355411892694462</c:v>
                </c:pt>
                <c:pt idx="845">
                  <c:v>-2.1374092392694024</c:v>
                </c:pt>
                <c:pt idx="846">
                  <c:v>-2.1355811192694034</c:v>
                </c:pt>
                <c:pt idx="847">
                  <c:v>-2.1338696922592106</c:v>
                </c:pt>
                <c:pt idx="848">
                  <c:v>-2.1354789292693965</c:v>
                </c:pt>
                <c:pt idx="849">
                  <c:v>-2.1345901892694883</c:v>
                </c:pt>
                <c:pt idx="850">
                  <c:v>-2.1344880192694831</c:v>
                </c:pt>
                <c:pt idx="851">
                  <c:v>-2.1349544992693836</c:v>
                </c:pt>
                <c:pt idx="852">
                  <c:v>-2.1341594692695622</c:v>
                </c:pt>
                <c:pt idx="853">
                  <c:v>-2.1324205653918114</c:v>
                </c:pt>
                <c:pt idx="854">
                  <c:v>-2.1328753992695653</c:v>
                </c:pt>
                <c:pt idx="855">
                  <c:v>-2.1329429292694471</c:v>
                </c:pt>
                <c:pt idx="856">
                  <c:v>-2.1323911492694236</c:v>
                </c:pt>
                <c:pt idx="857">
                  <c:v>-2.1335003192694302</c:v>
                </c:pt>
                <c:pt idx="858">
                  <c:v>-2.1352917329537178</c:v>
                </c:pt>
                <c:pt idx="859">
                  <c:v>-2.1328219692694574</c:v>
                </c:pt>
                <c:pt idx="860">
                  <c:v>-2.1324849492694966</c:v>
                </c:pt>
                <c:pt idx="861">
                  <c:v>-2.1323560992693871</c:v>
                </c:pt>
                <c:pt idx="862">
                  <c:v>-2.1305129992694845</c:v>
                </c:pt>
                <c:pt idx="863">
                  <c:v>-2.1335683292693233</c:v>
                </c:pt>
                <c:pt idx="864">
                  <c:v>-2.1316323108157746</c:v>
                </c:pt>
                <c:pt idx="865">
                  <c:v>-2.1283344992693998</c:v>
                </c:pt>
                <c:pt idx="866">
                  <c:v>-2.1290551692694635</c:v>
                </c:pt>
                <c:pt idx="867">
                  <c:v>-2.129383419269459</c:v>
                </c:pt>
                <c:pt idx="868">
                  <c:v>-2.12844479926936</c:v>
                </c:pt>
                <c:pt idx="869">
                  <c:v>-2.1290047541147459</c:v>
                </c:pt>
                <c:pt idx="870">
                  <c:v>-2.128695889269494</c:v>
                </c:pt>
                <c:pt idx="871">
                  <c:v>-2.1291116392693397</c:v>
                </c:pt>
                <c:pt idx="872">
                  <c:v>-2.1282678592693998</c:v>
                </c:pt>
                <c:pt idx="873">
                  <c:v>-2.1280807992694406</c:v>
                </c:pt>
                <c:pt idx="874">
                  <c:v>-2.1295491582592234</c:v>
                </c:pt>
                <c:pt idx="875">
                  <c:v>-2.1268598262797838</c:v>
                </c:pt>
                <c:pt idx="876">
                  <c:v>-2.1267722892694252</c:v>
                </c:pt>
                <c:pt idx="877">
                  <c:v>-2.1270229992693572</c:v>
                </c:pt>
                <c:pt idx="878">
                  <c:v>-2.1262977292693961</c:v>
                </c:pt>
                <c:pt idx="879">
                  <c:v>-2.1256175392694416</c:v>
                </c:pt>
                <c:pt idx="880">
                  <c:v>-2.125888423826396</c:v>
                </c:pt>
                <c:pt idx="881">
                  <c:v>-2.1246258692694653</c:v>
                </c:pt>
                <c:pt idx="882">
                  <c:v>-2.1252279692694174</c:v>
                </c:pt>
                <c:pt idx="883">
                  <c:v>-2.1254327592693585</c:v>
                </c:pt>
                <c:pt idx="884">
                  <c:v>-2.1251206492693626</c:v>
                </c:pt>
                <c:pt idx="885">
                  <c:v>-2.1240840092693674</c:v>
                </c:pt>
                <c:pt idx="886">
                  <c:v>-2.1275320217694684</c:v>
                </c:pt>
                <c:pt idx="887">
                  <c:v>-2.1244563492694795</c:v>
                </c:pt>
                <c:pt idx="888">
                  <c:v>-2.1239983392693063</c:v>
                </c:pt>
                <c:pt idx="889">
                  <c:v>-2.1245390992694269</c:v>
                </c:pt>
                <c:pt idx="890">
                  <c:v>-2.123302699269459</c:v>
                </c:pt>
                <c:pt idx="891">
                  <c:v>-2.1230822077230869</c:v>
                </c:pt>
                <c:pt idx="892">
                  <c:v>-2.1230322192694331</c:v>
                </c:pt>
                <c:pt idx="893">
                  <c:v>-2.1232475592694442</c:v>
                </c:pt>
                <c:pt idx="894">
                  <c:v>-2.1225454192695565</c:v>
                </c:pt>
                <c:pt idx="895">
                  <c:v>-2.1212683792693525</c:v>
                </c:pt>
                <c:pt idx="896">
                  <c:v>-2.1218044860736285</c:v>
                </c:pt>
                <c:pt idx="897">
                  <c:v>-2.121802179269423</c:v>
                </c:pt>
                <c:pt idx="898">
                  <c:v>-2.1229239992693465</c:v>
                </c:pt>
                <c:pt idx="899">
                  <c:v>-2.1224879292694538</c:v>
                </c:pt>
                <c:pt idx="900">
                  <c:v>-2.1218441192695394</c:v>
                </c:pt>
                <c:pt idx="901">
                  <c:v>-2.1204749992695042</c:v>
                </c:pt>
                <c:pt idx="902">
                  <c:v>-2.1215680840117983</c:v>
                </c:pt>
                <c:pt idx="903">
                  <c:v>-2.1207807592694792</c:v>
                </c:pt>
                <c:pt idx="904">
                  <c:v>-2.1206125492693673</c:v>
                </c:pt>
                <c:pt idx="905">
                  <c:v>-2.1202740592693772</c:v>
                </c:pt>
                <c:pt idx="906">
                  <c:v>-2.1197317292693327</c:v>
                </c:pt>
                <c:pt idx="907">
                  <c:v>-2.1180467138149766</c:v>
                </c:pt>
                <c:pt idx="908">
                  <c:v>-2.1176033392694649</c:v>
                </c:pt>
                <c:pt idx="909">
                  <c:v>-2.1184130592695141</c:v>
                </c:pt>
                <c:pt idx="910">
                  <c:v>-2.1183468692694447</c:v>
                </c:pt>
                <c:pt idx="911">
                  <c:v>-2.1189763892694344</c:v>
                </c:pt>
                <c:pt idx="912">
                  <c:v>-2.1188167392693629</c:v>
                </c:pt>
                <c:pt idx="913">
                  <c:v>-2.119730176795187</c:v>
                </c:pt>
                <c:pt idx="914">
                  <c:v>-2.1173427692693423</c:v>
                </c:pt>
                <c:pt idx="915">
                  <c:v>-2.1192587992694456</c:v>
                </c:pt>
                <c:pt idx="916">
                  <c:v>-2.1177382992694049</c:v>
                </c:pt>
                <c:pt idx="917">
                  <c:v>-2.1166374292694172</c:v>
                </c:pt>
                <c:pt idx="918">
                  <c:v>-2.1165189603003824</c:v>
                </c:pt>
                <c:pt idx="919">
                  <c:v>-2.1180873392694224</c:v>
                </c:pt>
                <c:pt idx="920">
                  <c:v>-2.1165492292694807</c:v>
                </c:pt>
                <c:pt idx="921">
                  <c:v>-2.1167399092693842</c:v>
                </c:pt>
                <c:pt idx="922">
                  <c:v>-2.1151849092693737</c:v>
                </c:pt>
                <c:pt idx="923">
                  <c:v>-2.1158898692694095</c:v>
                </c:pt>
                <c:pt idx="924">
                  <c:v>-2.1142016819499219</c:v>
                </c:pt>
                <c:pt idx="925">
                  <c:v>-2.116729159269326</c:v>
                </c:pt>
                <c:pt idx="926">
                  <c:v>-2.1154167192694047</c:v>
                </c:pt>
                <c:pt idx="927">
                  <c:v>-2.114890369269304</c:v>
                </c:pt>
                <c:pt idx="928">
                  <c:v>-2.1151666192694165</c:v>
                </c:pt>
                <c:pt idx="929">
                  <c:v>-2.116696259269375</c:v>
                </c:pt>
                <c:pt idx="930">
                  <c:v>-2.1122799992694183</c:v>
                </c:pt>
                <c:pt idx="931">
                  <c:v>-2.1134797592693531</c:v>
                </c:pt>
                <c:pt idx="932">
                  <c:v>-2.1149338592693852</c:v>
                </c:pt>
                <c:pt idx="933">
                  <c:v>-2.114617809269447</c:v>
                </c:pt>
                <c:pt idx="934">
                  <c:v>-2.1130288365888674</c:v>
                </c:pt>
                <c:pt idx="935">
                  <c:v>-2.1122165792693721</c:v>
                </c:pt>
                <c:pt idx="936">
                  <c:v>-2.1127168992694152</c:v>
                </c:pt>
                <c:pt idx="937">
                  <c:v>-2.1116485292693881</c:v>
                </c:pt>
                <c:pt idx="938">
                  <c:v>-2.1123323092692772</c:v>
                </c:pt>
                <c:pt idx="939">
                  <c:v>-2.1120951252487856</c:v>
                </c:pt>
                <c:pt idx="940">
                  <c:v>-2.1120607092694996</c:v>
                </c:pt>
                <c:pt idx="941">
                  <c:v>-2.1114806592694606</c:v>
                </c:pt>
                <c:pt idx="942">
                  <c:v>-2.1116632192694738</c:v>
                </c:pt>
                <c:pt idx="943">
                  <c:v>-2.1129324692694382</c:v>
                </c:pt>
                <c:pt idx="944">
                  <c:v>-2.1108869592695214</c:v>
                </c:pt>
                <c:pt idx="945">
                  <c:v>-2.1104121871045152</c:v>
                </c:pt>
                <c:pt idx="946">
                  <c:v>-2.1111092492693899</c:v>
                </c:pt>
                <c:pt idx="947">
                  <c:v>-2.1100633292694226</c:v>
                </c:pt>
                <c:pt idx="948">
                  <c:v>-2.1117439892693994</c:v>
                </c:pt>
                <c:pt idx="949">
                  <c:v>-2.110374149269461</c:v>
                </c:pt>
                <c:pt idx="950">
                  <c:v>-2.1088183932898374</c:v>
                </c:pt>
                <c:pt idx="951">
                  <c:v>-2.1107574592694789</c:v>
                </c:pt>
                <c:pt idx="952">
                  <c:v>-2.1108118692695825</c:v>
                </c:pt>
                <c:pt idx="953">
                  <c:v>-2.1090179592693801</c:v>
                </c:pt>
                <c:pt idx="954">
                  <c:v>-2.1088216992694129</c:v>
                </c:pt>
                <c:pt idx="955">
                  <c:v>-2.1071515685477635</c:v>
                </c:pt>
                <c:pt idx="956">
                  <c:v>-2.1089762792694842</c:v>
                </c:pt>
                <c:pt idx="957">
                  <c:v>-2.1078514692694341</c:v>
                </c:pt>
                <c:pt idx="958">
                  <c:v>-2.1079312492693845</c:v>
                </c:pt>
                <c:pt idx="959">
                  <c:v>-2.107087759269433</c:v>
                </c:pt>
                <c:pt idx="960">
                  <c:v>-2.1067977792693426</c:v>
                </c:pt>
                <c:pt idx="961">
                  <c:v>-2.1068115376200325</c:v>
                </c:pt>
                <c:pt idx="962">
                  <c:v>-2.1059118792694136</c:v>
                </c:pt>
                <c:pt idx="963">
                  <c:v>-2.1043280092693379</c:v>
                </c:pt>
                <c:pt idx="964">
                  <c:v>-2.1069959692693914</c:v>
                </c:pt>
                <c:pt idx="965">
                  <c:v>-2.1059946092693451</c:v>
                </c:pt>
                <c:pt idx="966">
                  <c:v>-2.1072076510219944</c:v>
                </c:pt>
                <c:pt idx="967">
                  <c:v>-2.1066405692694588</c:v>
                </c:pt>
                <c:pt idx="968">
                  <c:v>-2.1045856192694714</c:v>
                </c:pt>
                <c:pt idx="969">
                  <c:v>-2.1047848592693867</c:v>
                </c:pt>
                <c:pt idx="970">
                  <c:v>-2.1045676892693024</c:v>
                </c:pt>
                <c:pt idx="971">
                  <c:v>-2.1065783443758193</c:v>
                </c:pt>
                <c:pt idx="972">
                  <c:v>-2.10472600926947</c:v>
                </c:pt>
                <c:pt idx="973">
                  <c:v>-2.1043289292694851</c:v>
                </c:pt>
                <c:pt idx="974">
                  <c:v>-2.1039853092694045</c:v>
                </c:pt>
                <c:pt idx="975">
                  <c:v>-2.1037301092694349</c:v>
                </c:pt>
                <c:pt idx="976">
                  <c:v>-2.1012387192695314</c:v>
                </c:pt>
                <c:pt idx="977">
                  <c:v>-2.101802103019466</c:v>
                </c:pt>
                <c:pt idx="978">
                  <c:v>-2.1022965692693987</c:v>
                </c:pt>
                <c:pt idx="979">
                  <c:v>-2.1028812792694396</c:v>
                </c:pt>
                <c:pt idx="980">
                  <c:v>-2.1008171592693401</c:v>
                </c:pt>
                <c:pt idx="981">
                  <c:v>-2.1010402892694202</c:v>
                </c:pt>
                <c:pt idx="982">
                  <c:v>-2.1020771655194892</c:v>
                </c:pt>
                <c:pt idx="983">
                  <c:v>-2.1013921683602632</c:v>
                </c:pt>
                <c:pt idx="984">
                  <c:v>-2.1031212292693624</c:v>
                </c:pt>
                <c:pt idx="985">
                  <c:v>-2.1011781492693586</c:v>
                </c:pt>
                <c:pt idx="986">
                  <c:v>-2.1000325592694367</c:v>
                </c:pt>
                <c:pt idx="987">
                  <c:v>-2.1007450392694409</c:v>
                </c:pt>
                <c:pt idx="988">
                  <c:v>-2.1003719603002935</c:v>
                </c:pt>
                <c:pt idx="989">
                  <c:v>-2.0992305892693963</c:v>
                </c:pt>
                <c:pt idx="990">
                  <c:v>-2.1012166392694382</c:v>
                </c:pt>
                <c:pt idx="991">
                  <c:v>-2.0998887492695246</c:v>
                </c:pt>
                <c:pt idx="992">
                  <c:v>-2.0991383192694286</c:v>
                </c:pt>
                <c:pt idx="993">
                  <c:v>-2.099083696769398</c:v>
                </c:pt>
                <c:pt idx="994">
                  <c:v>-2.098840599269522</c:v>
                </c:pt>
                <c:pt idx="995">
                  <c:v>-2.0993556492693131</c:v>
                </c:pt>
                <c:pt idx="996">
                  <c:v>-2.0992991192694319</c:v>
                </c:pt>
                <c:pt idx="997">
                  <c:v>-2.098711599269393</c:v>
                </c:pt>
                <c:pt idx="998">
                  <c:v>-2.0968677160595774</c:v>
                </c:pt>
                <c:pt idx="999">
                  <c:v>-2.0981931292695322</c:v>
                </c:pt>
                <c:pt idx="1000">
                  <c:v>-2.0979348292693487</c:v>
                </c:pt>
                <c:pt idx="1001">
                  <c:v>-2.0973104592694085</c:v>
                </c:pt>
                <c:pt idx="1002">
                  <c:v>-2.097365359269304</c:v>
                </c:pt>
                <c:pt idx="1003">
                  <c:v>-2.0994974792694734</c:v>
                </c:pt>
                <c:pt idx="1004">
                  <c:v>-2.0972956819499018</c:v>
                </c:pt>
                <c:pt idx="1005">
                  <c:v>-2.096644399269465</c:v>
                </c:pt>
                <c:pt idx="1006">
                  <c:v>-2.0967126392693132</c:v>
                </c:pt>
                <c:pt idx="1007">
                  <c:v>-2.096329129269364</c:v>
                </c:pt>
                <c:pt idx="1008">
                  <c:v>-2.0939263492694096</c:v>
                </c:pt>
                <c:pt idx="1009">
                  <c:v>-2.0956281252487514</c:v>
                </c:pt>
                <c:pt idx="1010">
                  <c:v>-2.0967649892694453</c:v>
                </c:pt>
                <c:pt idx="1011">
                  <c:v>-2.0958499892693965</c:v>
                </c:pt>
                <c:pt idx="1012">
                  <c:v>-2.0961287192695437</c:v>
                </c:pt>
                <c:pt idx="1013">
                  <c:v>-2.0946486592693105</c:v>
                </c:pt>
                <c:pt idx="1014">
                  <c:v>-2.0951906551028259</c:v>
                </c:pt>
                <c:pt idx="1015">
                  <c:v>-2.0940241792695105</c:v>
                </c:pt>
                <c:pt idx="1016">
                  <c:v>-2.0925975992695101</c:v>
                </c:pt>
                <c:pt idx="1017">
                  <c:v>-2.0945622592693951</c:v>
                </c:pt>
                <c:pt idx="1018">
                  <c:v>-2.0944454392696059</c:v>
                </c:pt>
                <c:pt idx="1019">
                  <c:v>-2.0938513192693762</c:v>
                </c:pt>
                <c:pt idx="1020">
                  <c:v>-2.0932707953518133</c:v>
                </c:pt>
                <c:pt idx="1021">
                  <c:v>-2.09299768926941</c:v>
                </c:pt>
                <c:pt idx="1022">
                  <c:v>-2.0916292592694106</c:v>
                </c:pt>
                <c:pt idx="1023">
                  <c:v>-2.0923628492694348</c:v>
                </c:pt>
                <c:pt idx="1024">
                  <c:v>-2.0918850792694741</c:v>
                </c:pt>
                <c:pt idx="1025">
                  <c:v>-2.0922974829537253</c:v>
                </c:pt>
                <c:pt idx="1026">
                  <c:v>-2.0922108092694174</c:v>
                </c:pt>
                <c:pt idx="1027">
                  <c:v>-2.0911440292694152</c:v>
                </c:pt>
                <c:pt idx="1028">
                  <c:v>-2.0912128392693887</c:v>
                </c:pt>
                <c:pt idx="1029">
                  <c:v>-2.0900538092693779</c:v>
                </c:pt>
                <c:pt idx="1030">
                  <c:v>-2.0899167855853165</c:v>
                </c:pt>
                <c:pt idx="1031">
                  <c:v>-2.0904199792693703</c:v>
                </c:pt>
                <c:pt idx="1032">
                  <c:v>-2.0897141892694151</c:v>
                </c:pt>
                <c:pt idx="1033">
                  <c:v>-2.0908279292693521</c:v>
                </c:pt>
                <c:pt idx="1034">
                  <c:v>-2.0895763092695177</c:v>
                </c:pt>
                <c:pt idx="1035">
                  <c:v>-2.0903970405194201</c:v>
                </c:pt>
                <c:pt idx="1036">
                  <c:v>-2.0896361092694917</c:v>
                </c:pt>
                <c:pt idx="1037">
                  <c:v>-2.0913623392693523</c:v>
                </c:pt>
                <c:pt idx="1038">
                  <c:v>-2.0898394192692962</c:v>
                </c:pt>
                <c:pt idx="1039">
                  <c:v>-2.0910557392694358</c:v>
                </c:pt>
                <c:pt idx="1040">
                  <c:v>-2.0887166103331793</c:v>
                </c:pt>
                <c:pt idx="1041">
                  <c:v>-2.0900590153668475</c:v>
                </c:pt>
                <c:pt idx="1042">
                  <c:v>-2.0891745592694804</c:v>
                </c:pt>
                <c:pt idx="1043">
                  <c:v>-2.0881113692694697</c:v>
                </c:pt>
                <c:pt idx="1044">
                  <c:v>-2.0905316992695191</c:v>
                </c:pt>
                <c:pt idx="1045">
                  <c:v>-2.0893201592695192</c:v>
                </c:pt>
                <c:pt idx="1046">
                  <c:v>-2.0877068119009721</c:v>
                </c:pt>
                <c:pt idx="1047">
                  <c:v>-2.0884718292695368</c:v>
                </c:pt>
                <c:pt idx="1048">
                  <c:v>-2.0882250792693924</c:v>
                </c:pt>
                <c:pt idx="1049">
                  <c:v>-2.0862481292692934</c:v>
                </c:pt>
                <c:pt idx="1050">
                  <c:v>-2.0867892092694973</c:v>
                </c:pt>
                <c:pt idx="1051">
                  <c:v>-2.0862025224272855</c:v>
                </c:pt>
                <c:pt idx="1052">
                  <c:v>-2.0889855292693937</c:v>
                </c:pt>
                <c:pt idx="1053">
                  <c:v>-2.0860956292694794</c:v>
                </c:pt>
                <c:pt idx="1054">
                  <c:v>-2.0864425992693612</c:v>
                </c:pt>
                <c:pt idx="1055">
                  <c:v>-2.0861995292695212</c:v>
                </c:pt>
                <c:pt idx="1056">
                  <c:v>-2.0840185994755132</c:v>
                </c:pt>
                <c:pt idx="1057">
                  <c:v>-2.0843574292694171</c:v>
                </c:pt>
                <c:pt idx="1058">
                  <c:v>-2.0837014792694362</c:v>
                </c:pt>
                <c:pt idx="1059">
                  <c:v>-2.0860551192694459</c:v>
                </c:pt>
                <c:pt idx="1060">
                  <c:v>-2.0851065292693249</c:v>
                </c:pt>
                <c:pt idx="1061">
                  <c:v>-2.0871910025124976</c:v>
                </c:pt>
                <c:pt idx="1062">
                  <c:v>-2.0860559192694268</c:v>
                </c:pt>
                <c:pt idx="1063">
                  <c:v>-2.0832679392693763</c:v>
                </c:pt>
                <c:pt idx="1064">
                  <c:v>-2.0839086992694007</c:v>
                </c:pt>
                <c:pt idx="1065">
                  <c:v>-2.0813580792695063</c:v>
                </c:pt>
                <c:pt idx="1066">
                  <c:v>-2.0813730648250583</c:v>
                </c:pt>
                <c:pt idx="1067">
                  <c:v>-2.0817369792694222</c:v>
                </c:pt>
                <c:pt idx="1068">
                  <c:v>-2.0822129692694347</c:v>
                </c:pt>
                <c:pt idx="1069">
                  <c:v>-2.0817469192694489</c:v>
                </c:pt>
                <c:pt idx="1070">
                  <c:v>-2.0826885792694583</c:v>
                </c:pt>
                <c:pt idx="1071">
                  <c:v>-2.0818073108158472</c:v>
                </c:pt>
                <c:pt idx="1072">
                  <c:v>-2.0838153392694778</c:v>
                </c:pt>
                <c:pt idx="1073">
                  <c:v>-2.0821293692694098</c:v>
                </c:pt>
                <c:pt idx="1074">
                  <c:v>-2.0812658792692673</c:v>
                </c:pt>
                <c:pt idx="1075">
                  <c:v>-2.0811608692694961</c:v>
                </c:pt>
                <c:pt idx="1076">
                  <c:v>-2.0809360948858</c:v>
                </c:pt>
                <c:pt idx="1077">
                  <c:v>-2.083083669269314</c:v>
                </c:pt>
                <c:pt idx="1078">
                  <c:v>-2.0806586392694442</c:v>
                </c:pt>
                <c:pt idx="1079">
                  <c:v>-2.0799770592693108</c:v>
                </c:pt>
                <c:pt idx="1080">
                  <c:v>-2.0790494992694022</c:v>
                </c:pt>
                <c:pt idx="1081">
                  <c:v>-2.0794028992694535</c:v>
                </c:pt>
                <c:pt idx="1082">
                  <c:v>-2.0807313592694925</c:v>
                </c:pt>
                <c:pt idx="1083">
                  <c:v>-2.0802860092694431</c:v>
                </c:pt>
                <c:pt idx="1084">
                  <c:v>-2.0786718292694815</c:v>
                </c:pt>
                <c:pt idx="1085">
                  <c:v>-2.0791602892694527</c:v>
                </c:pt>
                <c:pt idx="1086">
                  <c:v>-2.0788585892693732</c:v>
                </c:pt>
                <c:pt idx="1087">
                  <c:v>-2.0789746551027832</c:v>
                </c:pt>
                <c:pt idx="1088">
                  <c:v>-2.077186679269289</c:v>
                </c:pt>
                <c:pt idx="1089">
                  <c:v>-2.0790013992694725</c:v>
                </c:pt>
                <c:pt idx="1090">
                  <c:v>-2.0774456092694749</c:v>
                </c:pt>
                <c:pt idx="1091">
                  <c:v>-2.0774602487432077</c:v>
                </c:pt>
                <c:pt idx="1092">
                  <c:v>-2.0773946543311297</c:v>
                </c:pt>
                <c:pt idx="1093">
                  <c:v>-2.0758608692693485</c:v>
                </c:pt>
                <c:pt idx="1094">
                  <c:v>-2.076610149269456</c:v>
                </c:pt>
                <c:pt idx="1095">
                  <c:v>-2.0763962192694265</c:v>
                </c:pt>
                <c:pt idx="1096">
                  <c:v>-2.0781183581705989</c:v>
                </c:pt>
                <c:pt idx="1097">
                  <c:v>-2.0751118664122998</c:v>
                </c:pt>
                <c:pt idx="1098">
                  <c:v>-2.0759999992695413</c:v>
                </c:pt>
                <c:pt idx="1099">
                  <c:v>-2.075485239269554</c:v>
                </c:pt>
                <c:pt idx="1100">
                  <c:v>-2.0766895292693874</c:v>
                </c:pt>
                <c:pt idx="1101">
                  <c:v>-2.076465887176326</c:v>
                </c:pt>
                <c:pt idx="1102">
                  <c:v>-2.0743416862356412</c:v>
                </c:pt>
                <c:pt idx="1103">
                  <c:v>-2.0748563592694751</c:v>
                </c:pt>
                <c:pt idx="1104">
                  <c:v>-2.0734381892696234</c:v>
                </c:pt>
                <c:pt idx="1105">
                  <c:v>-2.0762331792693089</c:v>
                </c:pt>
                <c:pt idx="1106">
                  <c:v>-2.0759223623622773</c:v>
                </c:pt>
                <c:pt idx="1107">
                  <c:v>-2.0728679792693896</c:v>
                </c:pt>
                <c:pt idx="1108">
                  <c:v>-2.074408079269503</c:v>
                </c:pt>
                <c:pt idx="1109">
                  <c:v>-2.0741893992694003</c:v>
                </c:pt>
                <c:pt idx="1110">
                  <c:v>-2.0740593992695011</c:v>
                </c:pt>
                <c:pt idx="1111">
                  <c:v>-2.0732225016937491</c:v>
                </c:pt>
                <c:pt idx="1112">
                  <c:v>-2.0727055347795869</c:v>
                </c:pt>
                <c:pt idx="1113">
                  <c:v>-2.0719284492693504</c:v>
                </c:pt>
                <c:pt idx="1114">
                  <c:v>-2.0719812092693672</c:v>
                </c:pt>
                <c:pt idx="1115">
                  <c:v>-2.0740649192694889</c:v>
                </c:pt>
                <c:pt idx="1116">
                  <c:v>-2.0722633692693506</c:v>
                </c:pt>
                <c:pt idx="1117">
                  <c:v>-2.0722664345270942</c:v>
                </c:pt>
                <c:pt idx="1118">
                  <c:v>-2.0721161792694147</c:v>
                </c:pt>
                <c:pt idx="1119">
                  <c:v>-2.0717839892694485</c:v>
                </c:pt>
                <c:pt idx="1120">
                  <c:v>-2.0717955592693755</c:v>
                </c:pt>
                <c:pt idx="1121">
                  <c:v>-2.0717710943208942</c:v>
                </c:pt>
                <c:pt idx="1122">
                  <c:v>-2.0722835992694115</c:v>
                </c:pt>
                <c:pt idx="1123">
                  <c:v>-2.0716195992692832</c:v>
                </c:pt>
                <c:pt idx="1124">
                  <c:v>-2.0733852592694859</c:v>
                </c:pt>
                <c:pt idx="1125">
                  <c:v>-2.0707449392694315</c:v>
                </c:pt>
                <c:pt idx="1126">
                  <c:v>-2.0718320324652808</c:v>
                </c:pt>
                <c:pt idx="1127">
                  <c:v>-2.0710618192695023</c:v>
                </c:pt>
                <c:pt idx="1128">
                  <c:v>-2.0701135992694333</c:v>
                </c:pt>
                <c:pt idx="1129">
                  <c:v>-2.0701887692694783</c:v>
                </c:pt>
                <c:pt idx="1130">
                  <c:v>-2.0710725592694104</c:v>
                </c:pt>
                <c:pt idx="1131">
                  <c:v>-2.0695462901972803</c:v>
                </c:pt>
                <c:pt idx="1132">
                  <c:v>-2.0682933092695208</c:v>
                </c:pt>
                <c:pt idx="1133">
                  <c:v>-2.0690811192693559</c:v>
                </c:pt>
                <c:pt idx="1134">
                  <c:v>-2.0702288392693617</c:v>
                </c:pt>
                <c:pt idx="1135">
                  <c:v>-2.0695037692693177</c:v>
                </c:pt>
                <c:pt idx="1136">
                  <c:v>-2.0682311446861661</c:v>
                </c:pt>
                <c:pt idx="1137">
                  <c:v>-2.0687529192693148</c:v>
                </c:pt>
                <c:pt idx="1138">
                  <c:v>-2.0695114392694336</c:v>
                </c:pt>
                <c:pt idx="1139">
                  <c:v>-2.0679684992694831</c:v>
                </c:pt>
                <c:pt idx="1140">
                  <c:v>-2.0681741551028239</c:v>
                </c:pt>
                <c:pt idx="1141">
                  <c:v>-2.0692461692693769</c:v>
                </c:pt>
                <c:pt idx="1142">
                  <c:v>-2.069085319269476</c:v>
                </c:pt>
                <c:pt idx="1143">
                  <c:v>-2.0668153892694079</c:v>
                </c:pt>
                <c:pt idx="1144">
                  <c:v>-2.067159699269439</c:v>
                </c:pt>
                <c:pt idx="1145">
                  <c:v>-2.0676934363526556</c:v>
                </c:pt>
                <c:pt idx="1146">
                  <c:v>-2.0682618792693006</c:v>
                </c:pt>
                <c:pt idx="1147">
                  <c:v>-2.0656407292693046</c:v>
                </c:pt>
                <c:pt idx="1148">
                  <c:v>-2.065965629269499</c:v>
                </c:pt>
                <c:pt idx="1149">
                  <c:v>-2.0673835992695047</c:v>
                </c:pt>
                <c:pt idx="1150">
                  <c:v>-2.0666094242178303</c:v>
                </c:pt>
                <c:pt idx="1151">
                  <c:v>-2.067834509269403</c:v>
                </c:pt>
                <c:pt idx="1152">
                  <c:v>-2.0653776992694617</c:v>
                </c:pt>
                <c:pt idx="1153">
                  <c:v>-2.067167309269351</c:v>
                </c:pt>
                <c:pt idx="1154">
                  <c:v>-2.0667965692693855</c:v>
                </c:pt>
                <c:pt idx="1155">
                  <c:v>-2.0645586992693836</c:v>
                </c:pt>
                <c:pt idx="1156">
                  <c:v>-2.0652759259361773</c:v>
                </c:pt>
                <c:pt idx="1157">
                  <c:v>-2.0670731092694297</c:v>
                </c:pt>
                <c:pt idx="1158">
                  <c:v>-2.0660016792694904</c:v>
                </c:pt>
                <c:pt idx="1159">
                  <c:v>-2.0644519792694496</c:v>
                </c:pt>
                <c:pt idx="1160">
                  <c:v>-2.0665895592694454</c:v>
                </c:pt>
                <c:pt idx="1161">
                  <c:v>-2.0653874259361089</c:v>
                </c:pt>
                <c:pt idx="1162">
                  <c:v>-2.0668219092694216</c:v>
                </c:pt>
                <c:pt idx="1163">
                  <c:v>-2.0646406692693517</c:v>
                </c:pt>
                <c:pt idx="1164">
                  <c:v>-2.0674531392692188</c:v>
                </c:pt>
                <c:pt idx="1165">
                  <c:v>-2.064782159269356</c:v>
                </c:pt>
                <c:pt idx="1166">
                  <c:v>-2.0664903592694657</c:v>
                </c:pt>
                <c:pt idx="1167">
                  <c:v>-2.0629472592695066</c:v>
                </c:pt>
                <c:pt idx="1168">
                  <c:v>-2.0621326792693822</c:v>
                </c:pt>
                <c:pt idx="1169">
                  <c:v>-2.0622671392695224</c:v>
                </c:pt>
                <c:pt idx="1170">
                  <c:v>-2.0648203392694029</c:v>
                </c:pt>
                <c:pt idx="1171">
                  <c:v>-2.0635269592693533</c:v>
                </c:pt>
                <c:pt idx="1172">
                  <c:v>-2.0636260292693152</c:v>
                </c:pt>
                <c:pt idx="1173">
                  <c:v>-2.0619401759360301</c:v>
                </c:pt>
                <c:pt idx="1174">
                  <c:v>-2.0631827392695357</c:v>
                </c:pt>
                <c:pt idx="1175">
                  <c:v>-2.0615464992693688</c:v>
                </c:pt>
                <c:pt idx="1176">
                  <c:v>-2.0621587392694352</c:v>
                </c:pt>
                <c:pt idx="1177">
                  <c:v>-2.0613326092694422</c:v>
                </c:pt>
                <c:pt idx="1178">
                  <c:v>-2.0615099780194583</c:v>
                </c:pt>
                <c:pt idx="1179">
                  <c:v>-2.0610968992695433</c:v>
                </c:pt>
                <c:pt idx="1180">
                  <c:v>-2.0618604092694852</c:v>
                </c:pt>
                <c:pt idx="1181">
                  <c:v>-2.0612996492694293</c:v>
                </c:pt>
                <c:pt idx="1182">
                  <c:v>-2.0631836092694158</c:v>
                </c:pt>
                <c:pt idx="1183">
                  <c:v>-2.0613415192693481</c:v>
                </c:pt>
                <c:pt idx="1184">
                  <c:v>-2.0604311224274738</c:v>
                </c:pt>
                <c:pt idx="1185">
                  <c:v>-2.0617013592692786</c:v>
                </c:pt>
                <c:pt idx="1186">
                  <c:v>-2.0617529092694866</c:v>
                </c:pt>
                <c:pt idx="1187">
                  <c:v>-2.0605140292693847</c:v>
                </c:pt>
                <c:pt idx="1188">
                  <c:v>-2.0592286992694682</c:v>
                </c:pt>
                <c:pt idx="1189">
                  <c:v>-2.0595650926026252</c:v>
                </c:pt>
                <c:pt idx="1190">
                  <c:v>-2.0596137192694783</c:v>
                </c:pt>
                <c:pt idx="1191">
                  <c:v>-2.059217189269404</c:v>
                </c:pt>
                <c:pt idx="1192">
                  <c:v>-2.0584118992693732</c:v>
                </c:pt>
                <c:pt idx="1193">
                  <c:v>-2.0598105792694525</c:v>
                </c:pt>
                <c:pt idx="1194">
                  <c:v>-2.0592653009361754</c:v>
                </c:pt>
                <c:pt idx="1195">
                  <c:v>-2.0579943092694322</c:v>
                </c:pt>
                <c:pt idx="1196">
                  <c:v>-2.0597780692693419</c:v>
                </c:pt>
                <c:pt idx="1197">
                  <c:v>-2.0577640992694199</c:v>
                </c:pt>
                <c:pt idx="1198">
                  <c:v>-2.0585679792694691</c:v>
                </c:pt>
                <c:pt idx="1199">
                  <c:v>-2.05715965926953</c:v>
                </c:pt>
                <c:pt idx="1200">
                  <c:v>-2.0577927384360493</c:v>
                </c:pt>
                <c:pt idx="1201">
                  <c:v>-2.0583617692693252</c:v>
                </c:pt>
                <c:pt idx="1202">
                  <c:v>-2.0544093192694532</c:v>
                </c:pt>
                <c:pt idx="1203">
                  <c:v>-2.0554594692692234</c:v>
                </c:pt>
                <c:pt idx="1204">
                  <c:v>-2.0573071592694276</c:v>
                </c:pt>
                <c:pt idx="1205">
                  <c:v>-2.058602957186153</c:v>
                </c:pt>
                <c:pt idx="1206">
                  <c:v>-2.0595202292695802</c:v>
                </c:pt>
                <c:pt idx="1207">
                  <c:v>-2.0560474192694187</c:v>
                </c:pt>
                <c:pt idx="1208">
                  <c:v>-2.0577905192694033</c:v>
                </c:pt>
                <c:pt idx="1209">
                  <c:v>-2.0556718692695597</c:v>
                </c:pt>
                <c:pt idx="1210">
                  <c:v>-2.0567552292693136</c:v>
                </c:pt>
                <c:pt idx="1211">
                  <c:v>-2.0565128403505071</c:v>
                </c:pt>
                <c:pt idx="1212">
                  <c:v>-2.0564463092694467</c:v>
                </c:pt>
                <c:pt idx="1213">
                  <c:v>-2.055097839269493</c:v>
                </c:pt>
                <c:pt idx="1214">
                  <c:v>-2.0565293992694365</c:v>
                </c:pt>
                <c:pt idx="1215">
                  <c:v>-2.0570156692694042</c:v>
                </c:pt>
                <c:pt idx="1216">
                  <c:v>-2.0567892592693369</c:v>
                </c:pt>
                <c:pt idx="1217">
                  <c:v>-2.0556631992694037</c:v>
                </c:pt>
                <c:pt idx="1218">
                  <c:v>-2.0552526392694546</c:v>
                </c:pt>
                <c:pt idx="1219">
                  <c:v>-2.0552082992694665</c:v>
                </c:pt>
                <c:pt idx="1220">
                  <c:v>-2.0548202292693531</c:v>
                </c:pt>
                <c:pt idx="1221">
                  <c:v>-2.0540902696860428</c:v>
                </c:pt>
                <c:pt idx="1222">
                  <c:v>-2.0548889092693798</c:v>
                </c:pt>
                <c:pt idx="1223">
                  <c:v>-2.0537070292693045</c:v>
                </c:pt>
                <c:pt idx="1224">
                  <c:v>-2.05330780926937</c:v>
                </c:pt>
                <c:pt idx="1225">
                  <c:v>-2.0534127392694188</c:v>
                </c:pt>
                <c:pt idx="1226">
                  <c:v>-2.0544067392694529</c:v>
                </c:pt>
                <c:pt idx="1227">
                  <c:v>-2.0529148738528278</c:v>
                </c:pt>
                <c:pt idx="1228">
                  <c:v>-2.0528420892693049</c:v>
                </c:pt>
                <c:pt idx="1229">
                  <c:v>-2.0539408592694599</c:v>
                </c:pt>
                <c:pt idx="1230">
                  <c:v>-2.0554559692693886</c:v>
                </c:pt>
                <c:pt idx="1231">
                  <c:v>-2.053933329269455</c:v>
                </c:pt>
                <c:pt idx="1232">
                  <c:v>-2.0519589363527047</c:v>
                </c:pt>
                <c:pt idx="1233">
                  <c:v>-2.0526145092695174</c:v>
                </c:pt>
                <c:pt idx="1234">
                  <c:v>-2.0532659092694132</c:v>
                </c:pt>
                <c:pt idx="1235">
                  <c:v>-2.0532105092693627</c:v>
                </c:pt>
                <c:pt idx="1236">
                  <c:v>-2.0521515892693998</c:v>
                </c:pt>
                <c:pt idx="1237">
                  <c:v>-2.0518648792693313</c:v>
                </c:pt>
                <c:pt idx="1238">
                  <c:v>-2.0532075301027675</c:v>
                </c:pt>
                <c:pt idx="1239">
                  <c:v>-2.0513385492693459</c:v>
                </c:pt>
                <c:pt idx="1240">
                  <c:v>-2.0545463192693774</c:v>
                </c:pt>
                <c:pt idx="1241">
                  <c:v>-2.0522056992694786</c:v>
                </c:pt>
                <c:pt idx="1242">
                  <c:v>-2.0519788492694602</c:v>
                </c:pt>
                <c:pt idx="1243">
                  <c:v>-2.0521077384359785</c:v>
                </c:pt>
                <c:pt idx="1244">
                  <c:v>-2.05313329926949</c:v>
                </c:pt>
                <c:pt idx="1245">
                  <c:v>-2.0514919592694554</c:v>
                </c:pt>
                <c:pt idx="1246">
                  <c:v>-2.0510186192694562</c:v>
                </c:pt>
                <c:pt idx="1247">
                  <c:v>-2.0510393792694401</c:v>
                </c:pt>
                <c:pt idx="1248">
                  <c:v>-2.0518668859361782</c:v>
                </c:pt>
                <c:pt idx="1249">
                  <c:v>-2.0518488092694156</c:v>
                </c:pt>
                <c:pt idx="1250">
                  <c:v>-2.0495834192695099</c:v>
                </c:pt>
                <c:pt idx="1251">
                  <c:v>-2.0504098692694299</c:v>
                </c:pt>
                <c:pt idx="1252">
                  <c:v>-2.0504619792693433</c:v>
                </c:pt>
                <c:pt idx="1253">
                  <c:v>-2.048867689269315</c:v>
                </c:pt>
                <c:pt idx="1254">
                  <c:v>-2.0490816446860123</c:v>
                </c:pt>
                <c:pt idx="1255">
                  <c:v>-2.0506911592696042</c:v>
                </c:pt>
                <c:pt idx="1256">
                  <c:v>-2.0499912592693619</c:v>
                </c:pt>
                <c:pt idx="1257">
                  <c:v>-2.0487154992694343</c:v>
                </c:pt>
                <c:pt idx="1258">
                  <c:v>-2.0483677792693697</c:v>
                </c:pt>
                <c:pt idx="1259">
                  <c:v>-2.0500656342695436</c:v>
                </c:pt>
                <c:pt idx="1260">
                  <c:v>-2.0496035592694</c:v>
                </c:pt>
                <c:pt idx="1261">
                  <c:v>-2.0486082192694397</c:v>
                </c:pt>
                <c:pt idx="1262">
                  <c:v>-2.0480451492693987</c:v>
                </c:pt>
                <c:pt idx="1263">
                  <c:v>-2.0480240192693628</c:v>
                </c:pt>
                <c:pt idx="1264">
                  <c:v>-2.0478964571860416</c:v>
                </c:pt>
                <c:pt idx="1265">
                  <c:v>-2.047893749269349</c:v>
                </c:pt>
                <c:pt idx="1266">
                  <c:v>-2.0471593492694211</c:v>
                </c:pt>
                <c:pt idx="1267">
                  <c:v>-2.0455177992695894</c:v>
                </c:pt>
                <c:pt idx="1268">
                  <c:v>-2.049061279269452</c:v>
                </c:pt>
                <c:pt idx="1269">
                  <c:v>-2.0476875509362031</c:v>
                </c:pt>
                <c:pt idx="1270">
                  <c:v>-2.0464162192693749</c:v>
                </c:pt>
                <c:pt idx="1271">
                  <c:v>-2.0471100692694222</c:v>
                </c:pt>
                <c:pt idx="1272">
                  <c:v>-2.0482146592693766</c:v>
                </c:pt>
                <c:pt idx="1273">
                  <c:v>-2.0474108492694967</c:v>
                </c:pt>
                <c:pt idx="1274">
                  <c:v>-2.0469362905192696</c:v>
                </c:pt>
                <c:pt idx="1275">
                  <c:v>-2.046164589269452</c:v>
                </c:pt>
                <c:pt idx="1276">
                  <c:v>-2.0462521792694019</c:v>
                </c:pt>
                <c:pt idx="1277">
                  <c:v>-2.0463515892695199</c:v>
                </c:pt>
                <c:pt idx="1278">
                  <c:v>-2.0442160592693455</c:v>
                </c:pt>
                <c:pt idx="1279">
                  <c:v>-2.0452396492694049</c:v>
                </c:pt>
                <c:pt idx="1280">
                  <c:v>-2.0463425821860994</c:v>
                </c:pt>
                <c:pt idx="1281">
                  <c:v>-2.0455620692693515</c:v>
                </c:pt>
                <c:pt idx="1282">
                  <c:v>-2.0458001692694552</c:v>
                </c:pt>
                <c:pt idx="1283">
                  <c:v>-2.0449029192694326</c:v>
                </c:pt>
                <c:pt idx="1284">
                  <c:v>-2.0457106792694333</c:v>
                </c:pt>
                <c:pt idx="1285">
                  <c:v>-2.0457714259362376</c:v>
                </c:pt>
                <c:pt idx="1286">
                  <c:v>-2.0456797392693318</c:v>
                </c:pt>
                <c:pt idx="1287">
                  <c:v>-2.0452086092694799</c:v>
                </c:pt>
                <c:pt idx="1288">
                  <c:v>-2.0454997192693725</c:v>
                </c:pt>
                <c:pt idx="1289">
                  <c:v>-2.0429877992695111</c:v>
                </c:pt>
                <c:pt idx="1290">
                  <c:v>-2.0442866759361351</c:v>
                </c:pt>
                <c:pt idx="1291">
                  <c:v>-2.0435621592693707</c:v>
                </c:pt>
                <c:pt idx="1292">
                  <c:v>-2.0437745492694006</c:v>
                </c:pt>
                <c:pt idx="1293">
                  <c:v>-2.0437038892694517</c:v>
                </c:pt>
                <c:pt idx="1294">
                  <c:v>-2.0455085092692968</c:v>
                </c:pt>
                <c:pt idx="1295">
                  <c:v>-2.0465867280194772</c:v>
                </c:pt>
                <c:pt idx="1296">
                  <c:v>-2.0473513792695002</c:v>
                </c:pt>
                <c:pt idx="1297">
                  <c:v>-2.0435108992694353</c:v>
                </c:pt>
                <c:pt idx="1298">
                  <c:v>-2.0421225792694315</c:v>
                </c:pt>
                <c:pt idx="1299">
                  <c:v>-2.0426030592693394</c:v>
                </c:pt>
                <c:pt idx="1300">
                  <c:v>-2.0421694292695207</c:v>
                </c:pt>
                <c:pt idx="1301">
                  <c:v>-2.0439510405193317</c:v>
                </c:pt>
                <c:pt idx="1302">
                  <c:v>-2.0428408392694735</c:v>
                </c:pt>
                <c:pt idx="1303">
                  <c:v>-2.0414932192693414</c:v>
                </c:pt>
                <c:pt idx="1304">
                  <c:v>-2.042585609269409</c:v>
                </c:pt>
                <c:pt idx="1305">
                  <c:v>-2.041539769269562</c:v>
                </c:pt>
                <c:pt idx="1306">
                  <c:v>-2.0407949884359908</c:v>
                </c:pt>
                <c:pt idx="1307">
                  <c:v>-2.0420311792693582</c:v>
                </c:pt>
                <c:pt idx="1308">
                  <c:v>-2.0393435792695414</c:v>
                </c:pt>
                <c:pt idx="1309">
                  <c:v>-2.0416622192693836</c:v>
                </c:pt>
                <c:pt idx="1310">
                  <c:v>-2.0399826592694836</c:v>
                </c:pt>
                <c:pt idx="1311">
                  <c:v>-2.0417430792694233</c:v>
                </c:pt>
                <c:pt idx="1312">
                  <c:v>-2.0419077592693924</c:v>
                </c:pt>
                <c:pt idx="1313">
                  <c:v>-2.0417257092694996</c:v>
                </c:pt>
                <c:pt idx="1314">
                  <c:v>-2.0392749492694549</c:v>
                </c:pt>
                <c:pt idx="1315">
                  <c:v>-2.0391667992695517</c:v>
                </c:pt>
                <c:pt idx="1316">
                  <c:v>-2.0394025892694714</c:v>
                </c:pt>
                <c:pt idx="1317">
                  <c:v>-2.0395615717693971</c:v>
                </c:pt>
                <c:pt idx="1318">
                  <c:v>-2.0373256592694418</c:v>
                </c:pt>
                <c:pt idx="1319">
                  <c:v>-2.0395643792695637</c:v>
                </c:pt>
                <c:pt idx="1320">
                  <c:v>-2.0423726292694511</c:v>
                </c:pt>
                <c:pt idx="1321">
                  <c:v>-2.0399340792695</c:v>
                </c:pt>
                <c:pt idx="1322">
                  <c:v>-2.0394074001145839</c:v>
                </c:pt>
                <c:pt idx="1323">
                  <c:v>-2.0386988992693915</c:v>
                </c:pt>
                <c:pt idx="1324">
                  <c:v>-2.0390928292694497</c:v>
                </c:pt>
                <c:pt idx="1325">
                  <c:v>-2.0393459092694144</c:v>
                </c:pt>
                <c:pt idx="1326">
                  <c:v>-2.0378503992694448</c:v>
                </c:pt>
                <c:pt idx="1327">
                  <c:v>-2.0378637434800737</c:v>
                </c:pt>
                <c:pt idx="1328">
                  <c:v>-2.0375979292694524</c:v>
                </c:pt>
                <c:pt idx="1329">
                  <c:v>-2.0393188392694555</c:v>
                </c:pt>
                <c:pt idx="1330">
                  <c:v>-2.0385890192694234</c:v>
                </c:pt>
                <c:pt idx="1331">
                  <c:v>-2.0374536992693351</c:v>
                </c:pt>
                <c:pt idx="1332">
                  <c:v>-2.0383024884361163</c:v>
                </c:pt>
                <c:pt idx="1333">
                  <c:v>-2.0366605292693407</c:v>
                </c:pt>
                <c:pt idx="1334">
                  <c:v>-2.0376549192693716</c:v>
                </c:pt>
                <c:pt idx="1335">
                  <c:v>-2.0374085892694609</c:v>
                </c:pt>
                <c:pt idx="1336">
                  <c:v>-2.0366687992693784</c:v>
                </c:pt>
                <c:pt idx="1337">
                  <c:v>-2.0396812892695095</c:v>
                </c:pt>
                <c:pt idx="1338">
                  <c:v>-2.0361099467694146</c:v>
                </c:pt>
                <c:pt idx="1339">
                  <c:v>-2.0376969292695009</c:v>
                </c:pt>
                <c:pt idx="1340">
                  <c:v>-2.0365204092695848</c:v>
                </c:pt>
                <c:pt idx="1341">
                  <c:v>-2.0363626692692236</c:v>
                </c:pt>
                <c:pt idx="1342">
                  <c:v>-2.0350772592694995</c:v>
                </c:pt>
                <c:pt idx="1343">
                  <c:v>-2.0375176958891501</c:v>
                </c:pt>
                <c:pt idx="1344">
                  <c:v>-2.034250049269275</c:v>
                </c:pt>
                <c:pt idx="1345">
                  <c:v>-2.0346971592695269</c:v>
                </c:pt>
                <c:pt idx="1346">
                  <c:v>-2.0360277392694996</c:v>
                </c:pt>
                <c:pt idx="1347">
                  <c:v>-2.0346954092694745</c:v>
                </c:pt>
                <c:pt idx="1348">
                  <c:v>-2.0343021329534849</c:v>
                </c:pt>
                <c:pt idx="1349">
                  <c:v>-2.0340172492694677</c:v>
                </c:pt>
                <c:pt idx="1350">
                  <c:v>-2.0342670792692701</c:v>
                </c:pt>
                <c:pt idx="1351">
                  <c:v>-2.0341135292693764</c:v>
                </c:pt>
                <c:pt idx="1352">
                  <c:v>-2.0336791792693418</c:v>
                </c:pt>
                <c:pt idx="1353">
                  <c:v>-2.0333199259361976</c:v>
                </c:pt>
                <c:pt idx="1354">
                  <c:v>-2.0325912492694869</c:v>
                </c:pt>
                <c:pt idx="1355">
                  <c:v>-2.0330845992693725</c:v>
                </c:pt>
                <c:pt idx="1356">
                  <c:v>-2.0329845192695188</c:v>
                </c:pt>
                <c:pt idx="1357">
                  <c:v>-2.0346066792694586</c:v>
                </c:pt>
                <c:pt idx="1358">
                  <c:v>-2.0331019540062698</c:v>
                </c:pt>
                <c:pt idx="1359">
                  <c:v>-2.0339352192693383</c:v>
                </c:pt>
                <c:pt idx="1360">
                  <c:v>-2.0347226492694261</c:v>
                </c:pt>
                <c:pt idx="1361">
                  <c:v>-2.0321139192693778</c:v>
                </c:pt>
                <c:pt idx="1362">
                  <c:v>-2.0321219592694462</c:v>
                </c:pt>
                <c:pt idx="1363">
                  <c:v>-2.0321028803220855</c:v>
                </c:pt>
                <c:pt idx="1364">
                  <c:v>-2.032267249269438</c:v>
                </c:pt>
                <c:pt idx="1365">
                  <c:v>-2.0327688492693312</c:v>
                </c:pt>
                <c:pt idx="1366">
                  <c:v>-2.0327108792694162</c:v>
                </c:pt>
                <c:pt idx="1367">
                  <c:v>-2.0329622992695278</c:v>
                </c:pt>
                <c:pt idx="1368">
                  <c:v>-2.0317908908483986</c:v>
                </c:pt>
                <c:pt idx="1369">
                  <c:v>-2.0306413792693689</c:v>
                </c:pt>
                <c:pt idx="1370">
                  <c:v>-2.0308828992694146</c:v>
                </c:pt>
                <c:pt idx="1371">
                  <c:v>-2.0309485292692813</c:v>
                </c:pt>
                <c:pt idx="1372">
                  <c:v>-2.0309785392693414</c:v>
                </c:pt>
                <c:pt idx="1373">
                  <c:v>-2.0303398946861364</c:v>
                </c:pt>
                <c:pt idx="1374">
                  <c:v>-2.0311160192693336</c:v>
                </c:pt>
                <c:pt idx="1375">
                  <c:v>-2.0307585192693978</c:v>
                </c:pt>
                <c:pt idx="1376">
                  <c:v>-2.0293678692693788</c:v>
                </c:pt>
                <c:pt idx="1377">
                  <c:v>-2.0306082392694265</c:v>
                </c:pt>
                <c:pt idx="1378">
                  <c:v>-2.0315673192693993</c:v>
                </c:pt>
                <c:pt idx="1379">
                  <c:v>-2.0309678276905458</c:v>
                </c:pt>
                <c:pt idx="1380">
                  <c:v>-2.0293050792692924</c:v>
                </c:pt>
                <c:pt idx="1381">
                  <c:v>-2.0304611892694879</c:v>
                </c:pt>
                <c:pt idx="1382">
                  <c:v>-2.0292598992694053</c:v>
                </c:pt>
                <c:pt idx="1383">
                  <c:v>-2.0279711392694111</c:v>
                </c:pt>
                <c:pt idx="1384">
                  <c:v>-2.0292695405194223</c:v>
                </c:pt>
                <c:pt idx="1385">
                  <c:v>-2.0307569792693982</c:v>
                </c:pt>
                <c:pt idx="1386">
                  <c:v>-2.0298976192692919</c:v>
                </c:pt>
                <c:pt idx="1387">
                  <c:v>-2.0281250192694671</c:v>
                </c:pt>
                <c:pt idx="1388">
                  <c:v>-2.0278097392695429</c:v>
                </c:pt>
                <c:pt idx="1389">
                  <c:v>-2.0283226863527801</c:v>
                </c:pt>
                <c:pt idx="1390">
                  <c:v>-2.0275252992693851</c:v>
                </c:pt>
                <c:pt idx="1391">
                  <c:v>-2.0300142292694687</c:v>
                </c:pt>
                <c:pt idx="1392">
                  <c:v>-2.0282950092693852</c:v>
                </c:pt>
                <c:pt idx="1393">
                  <c:v>-2.027507549269302</c:v>
                </c:pt>
                <c:pt idx="1394">
                  <c:v>-2.0266459259361653</c:v>
                </c:pt>
                <c:pt idx="1395">
                  <c:v>-2.0272861092695535</c:v>
                </c:pt>
                <c:pt idx="1396">
                  <c:v>-2.0261285692693463</c:v>
                </c:pt>
                <c:pt idx="1397">
                  <c:v>-2.0269951992693933</c:v>
                </c:pt>
                <c:pt idx="1398">
                  <c:v>-2.0263809092695055</c:v>
                </c:pt>
                <c:pt idx="1399">
                  <c:v>-2.0268285509361732</c:v>
                </c:pt>
                <c:pt idx="1400">
                  <c:v>-2.0267541092694188</c:v>
                </c:pt>
                <c:pt idx="1401">
                  <c:v>-2.0283374792693962</c:v>
                </c:pt>
                <c:pt idx="1402">
                  <c:v>-2.0272577992695346</c:v>
                </c:pt>
                <c:pt idx="1403">
                  <c:v>-2.0271799492693816</c:v>
                </c:pt>
                <c:pt idx="1404">
                  <c:v>-2.0251627488527078</c:v>
                </c:pt>
                <c:pt idx="1405">
                  <c:v>-2.0269458892693564</c:v>
                </c:pt>
                <c:pt idx="1406">
                  <c:v>-2.0256931092693975</c:v>
                </c:pt>
                <c:pt idx="1407">
                  <c:v>-2.0262498092694869</c:v>
                </c:pt>
                <c:pt idx="1408">
                  <c:v>-2.0261680392695638</c:v>
                </c:pt>
                <c:pt idx="1409">
                  <c:v>-2.0263458217694108</c:v>
                </c:pt>
                <c:pt idx="1410">
                  <c:v>-2.0262158892693662</c:v>
                </c:pt>
                <c:pt idx="1411">
                  <c:v>-2.024381739269387</c:v>
                </c:pt>
                <c:pt idx="1412">
                  <c:v>-2.0252565392694351</c:v>
                </c:pt>
                <c:pt idx="1413">
                  <c:v>-2.026334199269499</c:v>
                </c:pt>
                <c:pt idx="1414">
                  <c:v>-2.0245433750588546</c:v>
                </c:pt>
                <c:pt idx="1415">
                  <c:v>-2.023822309269562</c:v>
                </c:pt>
                <c:pt idx="1416">
                  <c:v>-2.0245020292695415</c:v>
                </c:pt>
                <c:pt idx="1417">
                  <c:v>-2.0245643392694745</c:v>
                </c:pt>
                <c:pt idx="1418">
                  <c:v>-2.0236844592694041</c:v>
                </c:pt>
                <c:pt idx="1419">
                  <c:v>-2.0243056238526975</c:v>
                </c:pt>
                <c:pt idx="1420">
                  <c:v>-2.0238479092695343</c:v>
                </c:pt>
                <c:pt idx="1421">
                  <c:v>-2.0213259592694328</c:v>
                </c:pt>
                <c:pt idx="1422">
                  <c:v>-2.024295999269512</c:v>
                </c:pt>
                <c:pt idx="1423">
                  <c:v>-2.0240340192694362</c:v>
                </c:pt>
                <c:pt idx="1424">
                  <c:v>-2.0217096030194028</c:v>
                </c:pt>
                <c:pt idx="1425">
                  <c:v>-2.023471319269305</c:v>
                </c:pt>
                <c:pt idx="1426">
                  <c:v>-2.0221609592694563</c:v>
                </c:pt>
                <c:pt idx="1427">
                  <c:v>-2.0225271892694252</c:v>
                </c:pt>
                <c:pt idx="1428">
                  <c:v>-2.0234772592693986</c:v>
                </c:pt>
                <c:pt idx="1429">
                  <c:v>-2.0217524276905721</c:v>
                </c:pt>
                <c:pt idx="1430">
                  <c:v>-2.02240919926939</c:v>
                </c:pt>
                <c:pt idx="1431">
                  <c:v>-2.0220145992694256</c:v>
                </c:pt>
                <c:pt idx="1432">
                  <c:v>-2.0222698192693542</c:v>
                </c:pt>
                <c:pt idx="1433">
                  <c:v>-2.0219335092693456</c:v>
                </c:pt>
                <c:pt idx="1434">
                  <c:v>-2.0209046392693892</c:v>
                </c:pt>
                <c:pt idx="1435">
                  <c:v>-2.0188925013745376</c:v>
                </c:pt>
                <c:pt idx="1436">
                  <c:v>-2.0204655592693399</c:v>
                </c:pt>
                <c:pt idx="1437">
                  <c:v>-2.0215530092693541</c:v>
                </c:pt>
                <c:pt idx="1438">
                  <c:v>-2.0232531192694836</c:v>
                </c:pt>
                <c:pt idx="1439">
                  <c:v>-2.0212010926026949</c:v>
                </c:pt>
                <c:pt idx="1440">
                  <c:v>-2.021164689269412</c:v>
                </c:pt>
                <c:pt idx="1441">
                  <c:v>-2.0212817492694057</c:v>
                </c:pt>
                <c:pt idx="1442">
                  <c:v>-2.019878089269497</c:v>
                </c:pt>
                <c:pt idx="1443">
                  <c:v>-2.0196541292694548</c:v>
                </c:pt>
                <c:pt idx="1444">
                  <c:v>-2.0189965961115206</c:v>
                </c:pt>
                <c:pt idx="1445">
                  <c:v>-2.0221182492693828</c:v>
                </c:pt>
                <c:pt idx="1446">
                  <c:v>-2.0215164492692992</c:v>
                </c:pt>
                <c:pt idx="1447">
                  <c:v>-2.020134699269363</c:v>
                </c:pt>
                <c:pt idx="1448">
                  <c:v>-2.0195255392694946</c:v>
                </c:pt>
                <c:pt idx="1449">
                  <c:v>-2.0198746066377566</c:v>
                </c:pt>
                <c:pt idx="1450">
                  <c:v>-2.0209033092696131</c:v>
                </c:pt>
                <c:pt idx="1451">
                  <c:v>-2.0198951492694022</c:v>
                </c:pt>
                <c:pt idx="1452">
                  <c:v>-2.0208907592694629</c:v>
                </c:pt>
                <c:pt idx="1453">
                  <c:v>-2.0183916592694402</c:v>
                </c:pt>
                <c:pt idx="1454">
                  <c:v>-2.018679269795598</c:v>
                </c:pt>
                <c:pt idx="1455">
                  <c:v>-2.017253719269533</c:v>
                </c:pt>
                <c:pt idx="1456">
                  <c:v>-2.0193500892695226</c:v>
                </c:pt>
                <c:pt idx="1457">
                  <c:v>-2.0203985392693511</c:v>
                </c:pt>
                <c:pt idx="1458">
                  <c:v>-2.0189271892693768</c:v>
                </c:pt>
                <c:pt idx="1459">
                  <c:v>-2.0195455750589133</c:v>
                </c:pt>
                <c:pt idx="1460">
                  <c:v>-2.0195177192693592</c:v>
                </c:pt>
                <c:pt idx="1461">
                  <c:v>-2.0182377392694235</c:v>
                </c:pt>
                <c:pt idx="1462">
                  <c:v>-2.0159095092693633</c:v>
                </c:pt>
                <c:pt idx="1463">
                  <c:v>-2.0175067892694614</c:v>
                </c:pt>
                <c:pt idx="1464">
                  <c:v>-2.0185782697957251</c:v>
                </c:pt>
                <c:pt idx="1465">
                  <c:v>-2.0166586692694324</c:v>
                </c:pt>
                <c:pt idx="1466">
                  <c:v>-2.0170219192694958</c:v>
                </c:pt>
                <c:pt idx="1467">
                  <c:v>-2.0159051792695237</c:v>
                </c:pt>
                <c:pt idx="1468">
                  <c:v>-2.0177811192694008</c:v>
                </c:pt>
                <c:pt idx="1469">
                  <c:v>-2.017509092602694</c:v>
                </c:pt>
                <c:pt idx="1470">
                  <c:v>-2.0172425392693185</c:v>
                </c:pt>
                <c:pt idx="1471">
                  <c:v>-2.016951359269413</c:v>
                </c:pt>
                <c:pt idx="1472">
                  <c:v>-2.0181180992693299</c:v>
                </c:pt>
                <c:pt idx="1473">
                  <c:v>-2.0159488392694556</c:v>
                </c:pt>
                <c:pt idx="1474">
                  <c:v>-2.0147388487429652</c:v>
                </c:pt>
              </c:numCache>
            </c:numRef>
          </c:val>
          <c:smooth val="0"/>
          <c:extLs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-2.2296572592694162</c:v>
                </c:pt>
                <c:pt idx="1">
                  <c:v>-2.2226322592692611</c:v>
                </c:pt>
                <c:pt idx="2">
                  <c:v>-2.2226322592692327</c:v>
                </c:pt>
                <c:pt idx="3">
                  <c:v>-2.2213022592695637</c:v>
                </c:pt>
                <c:pt idx="4">
                  <c:v>-2.2213022592695495</c:v>
                </c:pt>
                <c:pt idx="5">
                  <c:v>-2.2213022592695495</c:v>
                </c:pt>
                <c:pt idx="6">
                  <c:v>-2.2213022592695495</c:v>
                </c:pt>
                <c:pt idx="7">
                  <c:v>-2.2213022592695495</c:v>
                </c:pt>
                <c:pt idx="8">
                  <c:v>-2.2212917592695476</c:v>
                </c:pt>
                <c:pt idx="9">
                  <c:v>-2.2207018592694538</c:v>
                </c:pt>
                <c:pt idx="10">
                  <c:v>-2.2201972592694261</c:v>
                </c:pt>
                <c:pt idx="11">
                  <c:v>-2.2119922592694508</c:v>
                </c:pt>
                <c:pt idx="12">
                  <c:v>-2.2141267592693623</c:v>
                </c:pt>
                <c:pt idx="13">
                  <c:v>-2.2146648992695077</c:v>
                </c:pt>
                <c:pt idx="14">
                  <c:v>-2.2113058192695263</c:v>
                </c:pt>
                <c:pt idx="15">
                  <c:v>-2.2065269592692829</c:v>
                </c:pt>
                <c:pt idx="16">
                  <c:v>-2.2073115592693426</c:v>
                </c:pt>
                <c:pt idx="17">
                  <c:v>-2.2039067592694153</c:v>
                </c:pt>
                <c:pt idx="18">
                  <c:v>-2.1897345173339744</c:v>
                </c:pt>
                <c:pt idx="19">
                  <c:v>-2.2061251885623818</c:v>
                </c:pt>
                <c:pt idx="20">
                  <c:v>-2.2478663692694312</c:v>
                </c:pt>
                <c:pt idx="21">
                  <c:v>-2.3473236592694207</c:v>
                </c:pt>
                <c:pt idx="22">
                  <c:v>-2.5801079892694219</c:v>
                </c:pt>
                <c:pt idx="23">
                  <c:v>-2.9671415992694534</c:v>
                </c:pt>
                <c:pt idx="24">
                  <c:v>-3.2675972992694398</c:v>
                </c:pt>
                <c:pt idx="25">
                  <c:v>-3.2578304392693269</c:v>
                </c:pt>
                <c:pt idx="26">
                  <c:v>-3.2239948475047271</c:v>
                </c:pt>
                <c:pt idx="27">
                  <c:v>-3.3766138485551096</c:v>
                </c:pt>
                <c:pt idx="28">
                  <c:v>-3.5427060192694881</c:v>
                </c:pt>
                <c:pt idx="29">
                  <c:v>-3.7024710392693834</c:v>
                </c:pt>
                <c:pt idx="30">
                  <c:v>-3.1178185092694406</c:v>
                </c:pt>
                <c:pt idx="31">
                  <c:v>-3.5343084592694538</c:v>
                </c:pt>
                <c:pt idx="32">
                  <c:v>-4.3499675466257912</c:v>
                </c:pt>
                <c:pt idx="33">
                  <c:v>-5.115327576729797</c:v>
                </c:pt>
                <c:pt idx="34">
                  <c:v>-5.2538637092694671</c:v>
                </c:pt>
                <c:pt idx="35">
                  <c:v>-5.7566825792694942</c:v>
                </c:pt>
                <c:pt idx="36">
                  <c:v>-5.9923153392694388</c:v>
                </c:pt>
                <c:pt idx="37">
                  <c:v>-6.3754065521988394</c:v>
                </c:pt>
                <c:pt idx="38">
                  <c:v>-6.522723129269238</c:v>
                </c:pt>
                <c:pt idx="39">
                  <c:v>-7.1813849192693482</c:v>
                </c:pt>
                <c:pt idx="40">
                  <c:v>-7.8549520549682512</c:v>
                </c:pt>
                <c:pt idx="41">
                  <c:v>-8.5812436677201731</c:v>
                </c:pt>
                <c:pt idx="42">
                  <c:v>-9.0244572692693197</c:v>
                </c:pt>
                <c:pt idx="43">
                  <c:v>-9.0050270592694659</c:v>
                </c:pt>
                <c:pt idx="44">
                  <c:v>-9.1915127992694892</c:v>
                </c:pt>
                <c:pt idx="45">
                  <c:v>-9.5356613992695571</c:v>
                </c:pt>
                <c:pt idx="46">
                  <c:v>-9.2954362692694446</c:v>
                </c:pt>
                <c:pt idx="47">
                  <c:v>-9.2130684837592156</c:v>
                </c:pt>
                <c:pt idx="48">
                  <c:v>-8.9822210592693636</c:v>
                </c:pt>
                <c:pt idx="49">
                  <c:v>-6.527186703713852</c:v>
                </c:pt>
                <c:pt idx="50">
                  <c:v>-6.1160903092693246</c:v>
                </c:pt>
                <c:pt idx="51">
                  <c:v>-5.3999801592694325</c:v>
                </c:pt>
                <c:pt idx="52">
                  <c:v>-4.3352172192694667</c:v>
                </c:pt>
                <c:pt idx="53">
                  <c:v>-3.0592511992693829</c:v>
                </c:pt>
                <c:pt idx="54">
                  <c:v>-1.9130498792692521</c:v>
                </c:pt>
                <c:pt idx="55">
                  <c:v>2.5174775614161149E-2</c:v>
                </c:pt>
                <c:pt idx="56">
                  <c:v>3.7920507561151879</c:v>
                </c:pt>
                <c:pt idx="57">
                  <c:v>4.7131088607307277</c:v>
                </c:pt>
                <c:pt idx="58">
                  <c:v>5.9047884607306713</c:v>
                </c:pt>
                <c:pt idx="59">
                  <c:v>7.9116902407305787</c:v>
                </c:pt>
                <c:pt idx="60">
                  <c:v>8.3262866907306545</c:v>
                </c:pt>
                <c:pt idx="61">
                  <c:v>9.2173640607305174</c:v>
                </c:pt>
                <c:pt idx="62">
                  <c:v>9.17550748073063</c:v>
                </c:pt>
                <c:pt idx="63">
                  <c:v>8.9526608045604519</c:v>
                </c:pt>
                <c:pt idx="64">
                  <c:v>8.7601009550163269</c:v>
                </c:pt>
                <c:pt idx="65">
                  <c:v>9.4827392507306314</c:v>
                </c:pt>
                <c:pt idx="66">
                  <c:v>10.690179960730546</c:v>
                </c:pt>
                <c:pt idx="67">
                  <c:v>12.594712840730807</c:v>
                </c:pt>
                <c:pt idx="68">
                  <c:v>14.012051840730578</c:v>
                </c:pt>
                <c:pt idx="69">
                  <c:v>16.414900376147202</c:v>
                </c:pt>
                <c:pt idx="70">
                  <c:v>16.878447460730641</c:v>
                </c:pt>
                <c:pt idx="71">
                  <c:v>16.811834740730518</c:v>
                </c:pt>
                <c:pt idx="72">
                  <c:v>16.789937740730579</c:v>
                </c:pt>
                <c:pt idx="73">
                  <c:v>16.478650858377677</c:v>
                </c:pt>
                <c:pt idx="74">
                  <c:v>15.784382740730649</c:v>
                </c:pt>
                <c:pt idx="75">
                  <c:v>14.600445290730534</c:v>
                </c:pt>
                <c:pt idx="76">
                  <c:v>13.760961885060567</c:v>
                </c:pt>
                <c:pt idx="77">
                  <c:v>12.903930100730605</c:v>
                </c:pt>
                <c:pt idx="78">
                  <c:v>12.130091860730658</c:v>
                </c:pt>
                <c:pt idx="79">
                  <c:v>11.38030694073062</c:v>
                </c:pt>
                <c:pt idx="80">
                  <c:v>11.436534420730581</c:v>
                </c:pt>
                <c:pt idx="81">
                  <c:v>11.513640546286069</c:v>
                </c:pt>
                <c:pt idx="82">
                  <c:v>8.8486533078947929</c:v>
                </c:pt>
                <c:pt idx="83">
                  <c:v>8.8935098407306441</c:v>
                </c:pt>
                <c:pt idx="84">
                  <c:v>8.9532265007306648</c:v>
                </c:pt>
                <c:pt idx="85">
                  <c:v>9.0534223407304353</c:v>
                </c:pt>
                <c:pt idx="86">
                  <c:v>9.3368703907305957</c:v>
                </c:pt>
                <c:pt idx="87">
                  <c:v>10.146342352975552</c:v>
                </c:pt>
                <c:pt idx="88">
                  <c:v>10.430090380730704</c:v>
                </c:pt>
                <c:pt idx="89">
                  <c:v>10.456490074063865</c:v>
                </c:pt>
                <c:pt idx="90">
                  <c:v>10.175902612525519</c:v>
                </c:pt>
                <c:pt idx="91">
                  <c:v>10.024428540730554</c:v>
                </c:pt>
                <c:pt idx="92">
                  <c:v>9.9251112007308393</c:v>
                </c:pt>
                <c:pt idx="93">
                  <c:v>9.8184617407305268</c:v>
                </c:pt>
                <c:pt idx="94">
                  <c:v>9.56558535073043</c:v>
                </c:pt>
                <c:pt idx="95">
                  <c:v>9.1217204607306428</c:v>
                </c:pt>
                <c:pt idx="96">
                  <c:v>8.6251506207304516</c:v>
                </c:pt>
                <c:pt idx="97">
                  <c:v>8.2827278807307465</c:v>
                </c:pt>
                <c:pt idx="98">
                  <c:v>7.7735624607305027</c:v>
                </c:pt>
                <c:pt idx="99">
                  <c:v>6.1990342975487494</c:v>
                </c:pt>
                <c:pt idx="100">
                  <c:v>5.9798032707305282</c:v>
                </c:pt>
                <c:pt idx="101">
                  <c:v>5.8831563607304247</c:v>
                </c:pt>
                <c:pt idx="102">
                  <c:v>5.6212710407305906</c:v>
                </c:pt>
                <c:pt idx="103">
                  <c:v>5.4294589307305614</c:v>
                </c:pt>
                <c:pt idx="104">
                  <c:v>5.2659625387105393</c:v>
                </c:pt>
                <c:pt idx="105">
                  <c:v>5.2721447995540558</c:v>
                </c:pt>
                <c:pt idx="106">
                  <c:v>5.3462577407305787</c:v>
                </c:pt>
                <c:pt idx="107">
                  <c:v>5.3209132707306139</c:v>
                </c:pt>
                <c:pt idx="108">
                  <c:v>5.2489080007304807</c:v>
                </c:pt>
                <c:pt idx="109">
                  <c:v>5.2544092007306062</c:v>
                </c:pt>
                <c:pt idx="110">
                  <c:v>5.2998590407306239</c:v>
                </c:pt>
                <c:pt idx="111">
                  <c:v>5.3653763407305064</c:v>
                </c:pt>
                <c:pt idx="112">
                  <c:v>5.4411398807305744</c:v>
                </c:pt>
                <c:pt idx="113">
                  <c:v>5.5463118935082747</c:v>
                </c:pt>
                <c:pt idx="114">
                  <c:v>5.6420366080775324</c:v>
                </c:pt>
                <c:pt idx="115">
                  <c:v>5.5652807007307388</c:v>
                </c:pt>
                <c:pt idx="116">
                  <c:v>6.0481029007306688</c:v>
                </c:pt>
                <c:pt idx="117">
                  <c:v>5.9064452807306083</c:v>
                </c:pt>
                <c:pt idx="118">
                  <c:v>5.5345924407307194</c:v>
                </c:pt>
                <c:pt idx="119">
                  <c:v>5.2026633136472213</c:v>
                </c:pt>
                <c:pt idx="120">
                  <c:v>4.9874543364752526</c:v>
                </c:pt>
                <c:pt idx="121">
                  <c:v>4.9548034804565617</c:v>
                </c:pt>
                <c:pt idx="122">
                  <c:v>5.0098530907307435</c:v>
                </c:pt>
                <c:pt idx="123">
                  <c:v>5.0150688707305591</c:v>
                </c:pt>
                <c:pt idx="124">
                  <c:v>4.9864972088157486</c:v>
                </c:pt>
                <c:pt idx="125">
                  <c:v>4.9048685007306432</c:v>
                </c:pt>
                <c:pt idx="126">
                  <c:v>4.7634885907304465</c:v>
                </c:pt>
                <c:pt idx="127">
                  <c:v>4.6395024807304992</c:v>
                </c:pt>
                <c:pt idx="128">
                  <c:v>4.3877133807305455</c:v>
                </c:pt>
                <c:pt idx="129">
                  <c:v>4.1115844594804827</c:v>
                </c:pt>
                <c:pt idx="130">
                  <c:v>3.2259418670465294</c:v>
                </c:pt>
                <c:pt idx="131">
                  <c:v>3.1977241407306281</c:v>
                </c:pt>
                <c:pt idx="132">
                  <c:v>3.1311422807305576</c:v>
                </c:pt>
                <c:pt idx="133">
                  <c:v>3.1420858407306014</c:v>
                </c:pt>
                <c:pt idx="134">
                  <c:v>3.7350749607305005</c:v>
                </c:pt>
                <c:pt idx="135">
                  <c:v>4.2884516607305443</c:v>
                </c:pt>
                <c:pt idx="136">
                  <c:v>4.3567677407305752</c:v>
                </c:pt>
                <c:pt idx="137">
                  <c:v>4.6325327407306673</c:v>
                </c:pt>
                <c:pt idx="138">
                  <c:v>4.8608316907305493</c:v>
                </c:pt>
                <c:pt idx="139">
                  <c:v>5.0387707907306805</c:v>
                </c:pt>
                <c:pt idx="140">
                  <c:v>5.2009826007306259</c:v>
                </c:pt>
                <c:pt idx="141">
                  <c:v>5.2569547907305747</c:v>
                </c:pt>
                <c:pt idx="142">
                  <c:v>4.9840045007305918</c:v>
                </c:pt>
                <c:pt idx="143">
                  <c:v>4.7136557807305479</c:v>
                </c:pt>
                <c:pt idx="144">
                  <c:v>4.8118638945767316</c:v>
                </c:pt>
                <c:pt idx="145">
                  <c:v>5.2063892124287037</c:v>
                </c:pt>
                <c:pt idx="146">
                  <c:v>5.3748309124477061</c:v>
                </c:pt>
                <c:pt idx="147">
                  <c:v>5.5053938907305024</c:v>
                </c:pt>
                <c:pt idx="148">
                  <c:v>5.8027516507305279</c:v>
                </c:pt>
                <c:pt idx="149">
                  <c:v>5.7347695407305253</c:v>
                </c:pt>
                <c:pt idx="150">
                  <c:v>5.5918437507306606</c:v>
                </c:pt>
                <c:pt idx="151">
                  <c:v>5.3557713607306141</c:v>
                </c:pt>
                <c:pt idx="152">
                  <c:v>5.462327153774055</c:v>
                </c:pt>
                <c:pt idx="153">
                  <c:v>9.3679033770941373</c:v>
                </c:pt>
                <c:pt idx="154">
                  <c:v>10.439259370730653</c:v>
                </c:pt>
                <c:pt idx="155">
                  <c:v>11.188058740730654</c:v>
                </c:pt>
                <c:pt idx="156">
                  <c:v>12.39644104073048</c:v>
                </c:pt>
                <c:pt idx="157">
                  <c:v>13.343238830730513</c:v>
                </c:pt>
                <c:pt idx="158">
                  <c:v>14.093854910730727</c:v>
                </c:pt>
                <c:pt idx="159">
                  <c:v>14.624533599316663</c:v>
                </c:pt>
                <c:pt idx="160">
                  <c:v>14.936701719453978</c:v>
                </c:pt>
                <c:pt idx="161">
                  <c:v>15.110732883587815</c:v>
                </c:pt>
                <c:pt idx="162">
                  <c:v>14.872192185175038</c:v>
                </c:pt>
                <c:pt idx="163">
                  <c:v>14.870731380730632</c:v>
                </c:pt>
                <c:pt idx="164">
                  <c:v>14.577943540730516</c:v>
                </c:pt>
                <c:pt idx="165">
                  <c:v>14.331383790730484</c:v>
                </c:pt>
                <c:pt idx="166">
                  <c:v>14.01146253871029</c:v>
                </c:pt>
                <c:pt idx="167">
                  <c:v>13.702920920730477</c:v>
                </c:pt>
                <c:pt idx="168">
                  <c:v>13.01777853073061</c:v>
                </c:pt>
                <c:pt idx="169">
                  <c:v>12.455693218991257</c:v>
                </c:pt>
                <c:pt idx="170">
                  <c:v>10.531413183353479</c:v>
                </c:pt>
                <c:pt idx="171">
                  <c:v>10.182636511563956</c:v>
                </c:pt>
                <c:pt idx="172">
                  <c:v>9.7543376307306744</c:v>
                </c:pt>
                <c:pt idx="173">
                  <c:v>9.2613528907305636</c:v>
                </c:pt>
                <c:pt idx="174">
                  <c:v>8.7663179007305558</c:v>
                </c:pt>
                <c:pt idx="175">
                  <c:v>7.7432738307305584</c:v>
                </c:pt>
                <c:pt idx="176">
                  <c:v>6.6150721196778761</c:v>
                </c:pt>
                <c:pt idx="177">
                  <c:v>6.1366062912921961</c:v>
                </c:pt>
                <c:pt idx="178">
                  <c:v>6.9462634550163074</c:v>
                </c:pt>
                <c:pt idx="179">
                  <c:v>7.1200753407305655</c:v>
                </c:pt>
                <c:pt idx="180">
                  <c:v>7.5967989207306914</c:v>
                </c:pt>
                <c:pt idx="181">
                  <c:v>7.8013089778441298</c:v>
                </c:pt>
                <c:pt idx="182">
                  <c:v>7.9670438907307073</c:v>
                </c:pt>
                <c:pt idx="183">
                  <c:v>7.8207074907305412</c:v>
                </c:pt>
                <c:pt idx="184">
                  <c:v>7.421432530730641</c:v>
                </c:pt>
                <c:pt idx="185">
                  <c:v>7.0132864007306068</c:v>
                </c:pt>
                <c:pt idx="186">
                  <c:v>6.9324478032306445</c:v>
                </c:pt>
                <c:pt idx="187">
                  <c:v>7.682833740730544</c:v>
                </c:pt>
                <c:pt idx="188">
                  <c:v>7.6483388316396201</c:v>
                </c:pt>
                <c:pt idx="189">
                  <c:v>7.8945516407306826</c:v>
                </c:pt>
                <c:pt idx="190">
                  <c:v>8.1403525107305654</c:v>
                </c:pt>
                <c:pt idx="191">
                  <c:v>8.5583509698972904</c:v>
                </c:pt>
                <c:pt idx="192">
                  <c:v>9.2991473207303557</c:v>
                </c:pt>
                <c:pt idx="193">
                  <c:v>9.6923253045604696</c:v>
                </c:pt>
                <c:pt idx="194">
                  <c:v>11.559932373383589</c:v>
                </c:pt>
                <c:pt idx="195">
                  <c:v>11.984610940730448</c:v>
                </c:pt>
                <c:pt idx="196">
                  <c:v>12.45775058073059</c:v>
                </c:pt>
                <c:pt idx="197">
                  <c:v>13.029353500730736</c:v>
                </c:pt>
                <c:pt idx="198">
                  <c:v>13.09707164073059</c:v>
                </c:pt>
                <c:pt idx="199">
                  <c:v>13.287286290730734</c:v>
                </c:pt>
                <c:pt idx="200">
                  <c:v>13.509855149332708</c:v>
                </c:pt>
                <c:pt idx="201">
                  <c:v>13.533606629619456</c:v>
                </c:pt>
                <c:pt idx="202">
                  <c:v>13.620943740730581</c:v>
                </c:pt>
                <c:pt idx="203">
                  <c:v>13.154168410730634</c:v>
                </c:pt>
                <c:pt idx="204">
                  <c:v>12.679325290730631</c:v>
                </c:pt>
                <c:pt idx="205">
                  <c:v>12.844208390730643</c:v>
                </c:pt>
                <c:pt idx="206">
                  <c:v>12.242406482998689</c:v>
                </c:pt>
                <c:pt idx="207">
                  <c:v>11.156859350730585</c:v>
                </c:pt>
                <c:pt idx="208">
                  <c:v>10.338087600730759</c:v>
                </c:pt>
                <c:pt idx="209">
                  <c:v>10.230039614414778</c:v>
                </c:pt>
                <c:pt idx="210">
                  <c:v>8.6360328019551673</c:v>
                </c:pt>
                <c:pt idx="211">
                  <c:v>8.4202915219804737</c:v>
                </c:pt>
                <c:pt idx="212">
                  <c:v>8.3022819807306547</c:v>
                </c:pt>
                <c:pt idx="213">
                  <c:v>7.7409549507304831</c:v>
                </c:pt>
                <c:pt idx="214">
                  <c:v>7.1343388407307202</c:v>
                </c:pt>
                <c:pt idx="215">
                  <c:v>6.3723092107305632</c:v>
                </c:pt>
                <c:pt idx="216">
                  <c:v>5.5178768107306837</c:v>
                </c:pt>
                <c:pt idx="217">
                  <c:v>5.181192740730566</c:v>
                </c:pt>
                <c:pt idx="218">
                  <c:v>2.1512467978734264</c:v>
                </c:pt>
                <c:pt idx="219">
                  <c:v>1.8693056807305766</c:v>
                </c:pt>
                <c:pt idx="220">
                  <c:v>1.8886474670463258</c:v>
                </c:pt>
                <c:pt idx="221">
                  <c:v>2.1092260607306201</c:v>
                </c:pt>
                <c:pt idx="222">
                  <c:v>2.0374797307304675</c:v>
                </c:pt>
                <c:pt idx="223">
                  <c:v>1.9916062207305316</c:v>
                </c:pt>
                <c:pt idx="224">
                  <c:v>1.9548873366902484</c:v>
                </c:pt>
                <c:pt idx="225">
                  <c:v>2.1986082407304934</c:v>
                </c:pt>
                <c:pt idx="226">
                  <c:v>2.3736489107306227</c:v>
                </c:pt>
                <c:pt idx="227">
                  <c:v>2.7860374207307359</c:v>
                </c:pt>
                <c:pt idx="228">
                  <c:v>3.2055772007305876</c:v>
                </c:pt>
                <c:pt idx="229">
                  <c:v>3.4087352558821493</c:v>
                </c:pt>
                <c:pt idx="230">
                  <c:v>3.302580000730643</c:v>
                </c:pt>
                <c:pt idx="231">
                  <c:v>3.4903054307306576</c:v>
                </c:pt>
                <c:pt idx="232">
                  <c:v>3.6687323407305996</c:v>
                </c:pt>
                <c:pt idx="233">
                  <c:v>4.1456848159993598</c:v>
                </c:pt>
                <c:pt idx="234">
                  <c:v>5.4753534407305011</c:v>
                </c:pt>
                <c:pt idx="235">
                  <c:v>5.9512020907305327</c:v>
                </c:pt>
                <c:pt idx="236">
                  <c:v>6.0714789007303978</c:v>
                </c:pt>
                <c:pt idx="237">
                  <c:v>6.0460965828359292</c:v>
                </c:pt>
                <c:pt idx="238">
                  <c:v>6.0170848907308141</c:v>
                </c:pt>
                <c:pt idx="239">
                  <c:v>6.1475823207303364</c:v>
                </c:pt>
                <c:pt idx="240">
                  <c:v>6.252143020730486</c:v>
                </c:pt>
                <c:pt idx="241">
                  <c:v>6.6083848619426107</c:v>
                </c:pt>
                <c:pt idx="242">
                  <c:v>6.7552616707304622</c:v>
                </c:pt>
                <c:pt idx="243">
                  <c:v>6.4990153107304707</c:v>
                </c:pt>
                <c:pt idx="244">
                  <c:v>6.2478527407305364</c:v>
                </c:pt>
                <c:pt idx="245">
                  <c:v>5.9061067807304397</c:v>
                </c:pt>
                <c:pt idx="246">
                  <c:v>5.7706227407306017</c:v>
                </c:pt>
                <c:pt idx="247">
                  <c:v>5.805774080730643</c:v>
                </c:pt>
                <c:pt idx="248">
                  <c:v>6.1788556407306032</c:v>
                </c:pt>
                <c:pt idx="249">
                  <c:v>6.8277134798610462</c:v>
                </c:pt>
                <c:pt idx="250">
                  <c:v>7.3488535207306569</c:v>
                </c:pt>
                <c:pt idx="251">
                  <c:v>7.9812524407306569</c:v>
                </c:pt>
                <c:pt idx="252">
                  <c:v>8.5601124407307196</c:v>
                </c:pt>
                <c:pt idx="253">
                  <c:v>9.1810950095478034</c:v>
                </c:pt>
                <c:pt idx="254">
                  <c:v>9.6979669629528757</c:v>
                </c:pt>
                <c:pt idx="255">
                  <c:v>10.454404610730435</c:v>
                </c:pt>
                <c:pt idx="256">
                  <c:v>11.028450590730515</c:v>
                </c:pt>
                <c:pt idx="257">
                  <c:v>11.738378195276184</c:v>
                </c:pt>
                <c:pt idx="258">
                  <c:v>12.24455699073053</c:v>
                </c:pt>
                <c:pt idx="259">
                  <c:v>13.155549440730397</c:v>
                </c:pt>
                <c:pt idx="260">
                  <c:v>13.898788790730336</c:v>
                </c:pt>
                <c:pt idx="261">
                  <c:v>15.075076400524225</c:v>
                </c:pt>
                <c:pt idx="262">
                  <c:v>15.764272447801332</c:v>
                </c:pt>
                <c:pt idx="263">
                  <c:v>16.350823020730573</c:v>
                </c:pt>
                <c:pt idx="264">
                  <c:v>16.60834544073046</c:v>
                </c:pt>
                <c:pt idx="265">
                  <c:v>16.760790506688011</c:v>
                </c:pt>
                <c:pt idx="266">
                  <c:v>17.501312780730728</c:v>
                </c:pt>
                <c:pt idx="267">
                  <c:v>18.073289290730756</c:v>
                </c:pt>
                <c:pt idx="268">
                  <c:v>18.195094880730778</c:v>
                </c:pt>
                <c:pt idx="269">
                  <c:v>17.838283680730584</c:v>
                </c:pt>
                <c:pt idx="270">
                  <c:v>17.141333440730591</c:v>
                </c:pt>
                <c:pt idx="271">
                  <c:v>16.446223960730364</c:v>
                </c:pt>
                <c:pt idx="272">
                  <c:v>15.336428050730504</c:v>
                </c:pt>
                <c:pt idx="273">
                  <c:v>14.182565090730506</c:v>
                </c:pt>
                <c:pt idx="274">
                  <c:v>13.478095389082441</c:v>
                </c:pt>
                <c:pt idx="275">
                  <c:v>12.035300740730619</c:v>
                </c:pt>
                <c:pt idx="276">
                  <c:v>6.2118804533741638</c:v>
                </c:pt>
                <c:pt idx="277">
                  <c:v>5.4796625807304764</c:v>
                </c:pt>
                <c:pt idx="278">
                  <c:v>5.1549493407306102</c:v>
                </c:pt>
                <c:pt idx="279">
                  <c:v>4.838183840730494</c:v>
                </c:pt>
                <c:pt idx="280">
                  <c:v>4.9858041407305933</c:v>
                </c:pt>
                <c:pt idx="281">
                  <c:v>5.4624819407307541</c:v>
                </c:pt>
                <c:pt idx="282">
                  <c:v>5.8537592407308097</c:v>
                </c:pt>
                <c:pt idx="283">
                  <c:v>6.6191309307304209</c:v>
                </c:pt>
                <c:pt idx="284">
                  <c:v>6.8741768821447806</c:v>
                </c:pt>
                <c:pt idx="285">
                  <c:v>7.5120726007304768</c:v>
                </c:pt>
                <c:pt idx="286">
                  <c:v>8.0641365907306835</c:v>
                </c:pt>
                <c:pt idx="287">
                  <c:v>8.191223740730635</c:v>
                </c:pt>
                <c:pt idx="288">
                  <c:v>8.163182260730494</c:v>
                </c:pt>
                <c:pt idx="289">
                  <c:v>8.3152218907305695</c:v>
                </c:pt>
                <c:pt idx="290">
                  <c:v>8.7532393258368586</c:v>
                </c:pt>
                <c:pt idx="291">
                  <c:v>9.0559745607306752</c:v>
                </c:pt>
                <c:pt idx="292">
                  <c:v>9.1435818207304465</c:v>
                </c:pt>
                <c:pt idx="293">
                  <c:v>9.7922467307306249</c:v>
                </c:pt>
                <c:pt idx="294">
                  <c:v>10.201222940730645</c:v>
                </c:pt>
                <c:pt idx="295">
                  <c:v>10.588669848257439</c:v>
                </c:pt>
                <c:pt idx="296">
                  <c:v>11.116360760730515</c:v>
                </c:pt>
                <c:pt idx="297">
                  <c:v>11.719223000730508</c:v>
                </c:pt>
                <c:pt idx="298">
                  <c:v>12.388876260730555</c:v>
                </c:pt>
                <c:pt idx="299">
                  <c:v>14.649979140730522</c:v>
                </c:pt>
                <c:pt idx="300">
                  <c:v>15.046726160730685</c:v>
                </c:pt>
                <c:pt idx="301">
                  <c:v>15.782575306387187</c:v>
                </c:pt>
                <c:pt idx="302">
                  <c:v>16.935143740730624</c:v>
                </c:pt>
                <c:pt idx="303">
                  <c:v>17.453999296286142</c:v>
                </c:pt>
                <c:pt idx="304">
                  <c:v>18.394072759598558</c:v>
                </c:pt>
                <c:pt idx="305">
                  <c:v>18.608307920730624</c:v>
                </c:pt>
                <c:pt idx="306">
                  <c:v>18.920903290730635</c:v>
                </c:pt>
                <c:pt idx="307">
                  <c:v>19.37929554073051</c:v>
                </c:pt>
                <c:pt idx="308">
                  <c:v>19.247210750730588</c:v>
                </c:pt>
                <c:pt idx="309">
                  <c:v>19.264101980730388</c:v>
                </c:pt>
                <c:pt idx="310">
                  <c:v>19.662116760730598</c:v>
                </c:pt>
                <c:pt idx="311">
                  <c:v>20.109446070730499</c:v>
                </c:pt>
                <c:pt idx="312">
                  <c:v>20.585028740730664</c:v>
                </c:pt>
                <c:pt idx="313">
                  <c:v>20.752582900730573</c:v>
                </c:pt>
                <c:pt idx="314">
                  <c:v>20.785808420730532</c:v>
                </c:pt>
                <c:pt idx="315">
                  <c:v>20.760912940730464</c:v>
                </c:pt>
                <c:pt idx="316">
                  <c:v>20.860829220730523</c:v>
                </c:pt>
                <c:pt idx="317">
                  <c:v>20.931061580730656</c:v>
                </c:pt>
                <c:pt idx="318">
                  <c:v>20.842393180291054</c:v>
                </c:pt>
                <c:pt idx="319">
                  <c:v>20.775238900730486</c:v>
                </c:pt>
                <c:pt idx="320">
                  <c:v>20.793062500730599</c:v>
                </c:pt>
                <c:pt idx="321">
                  <c:v>20.699977890730437</c:v>
                </c:pt>
                <c:pt idx="322">
                  <c:v>20.512678130730677</c:v>
                </c:pt>
                <c:pt idx="323">
                  <c:v>20.23568804376086</c:v>
                </c:pt>
                <c:pt idx="324">
                  <c:v>19.580415000730298</c:v>
                </c:pt>
                <c:pt idx="325">
                  <c:v>17.474600450730719</c:v>
                </c:pt>
                <c:pt idx="326">
                  <c:v>15.143606890730624</c:v>
                </c:pt>
                <c:pt idx="327">
                  <c:v>12.936823970730558</c:v>
                </c:pt>
                <c:pt idx="328">
                  <c:v>11.080126670730507</c:v>
                </c:pt>
                <c:pt idx="329">
                  <c:v>8.5857102607305933</c:v>
                </c:pt>
                <c:pt idx="330">
                  <c:v>6.6854629807305912</c:v>
                </c:pt>
                <c:pt idx="331">
                  <c:v>4.4939894007305696</c:v>
                </c:pt>
                <c:pt idx="332">
                  <c:v>2.9264551407306527</c:v>
                </c:pt>
                <c:pt idx="333">
                  <c:v>1.297883550730532</c:v>
                </c:pt>
                <c:pt idx="334">
                  <c:v>-0.16312800926938564</c:v>
                </c:pt>
                <c:pt idx="335">
                  <c:v>-1.5432649992693399</c:v>
                </c:pt>
                <c:pt idx="336">
                  <c:v>-2.9183403492694993</c:v>
                </c:pt>
                <c:pt idx="337">
                  <c:v>-4.1177004092692613</c:v>
                </c:pt>
                <c:pt idx="338">
                  <c:v>-4.8145104511885535</c:v>
                </c:pt>
                <c:pt idx="339">
                  <c:v>-5.5537492592693383</c:v>
                </c:pt>
                <c:pt idx="340">
                  <c:v>-5.9406199092693583</c:v>
                </c:pt>
                <c:pt idx="341">
                  <c:v>-6.3232095992694326</c:v>
                </c:pt>
                <c:pt idx="342">
                  <c:v>-6.7506656992694332</c:v>
                </c:pt>
                <c:pt idx="343">
                  <c:v>-7.0734039224272891</c:v>
                </c:pt>
                <c:pt idx="344">
                  <c:v>-7.1889748792694235</c:v>
                </c:pt>
                <c:pt idx="345">
                  <c:v>-7.3120125392693751</c:v>
                </c:pt>
                <c:pt idx="346">
                  <c:v>-7.3348541992695715</c:v>
                </c:pt>
                <c:pt idx="347">
                  <c:v>-7.3693162492694881</c:v>
                </c:pt>
                <c:pt idx="348">
                  <c:v>-7.2903831992694705</c:v>
                </c:pt>
                <c:pt idx="349">
                  <c:v>-6.950725702568306</c:v>
                </c:pt>
                <c:pt idx="350">
                  <c:v>-6.5654190092694478</c:v>
                </c:pt>
                <c:pt idx="351">
                  <c:v>-6.3358487892695905</c:v>
                </c:pt>
                <c:pt idx="352">
                  <c:v>-6.1948702292693412</c:v>
                </c:pt>
                <c:pt idx="353">
                  <c:v>-6.1169779592695193</c:v>
                </c:pt>
                <c:pt idx="354">
                  <c:v>-6.0265773299763765</c:v>
                </c:pt>
                <c:pt idx="355">
                  <c:v>-5.7915902592693413</c:v>
                </c:pt>
                <c:pt idx="356">
                  <c:v>-5.3383890092695623</c:v>
                </c:pt>
                <c:pt idx="357">
                  <c:v>-4.5160900692694526</c:v>
                </c:pt>
                <c:pt idx="358">
                  <c:v>-3.9599179092694783</c:v>
                </c:pt>
                <c:pt idx="359">
                  <c:v>-3.6030407926026555</c:v>
                </c:pt>
                <c:pt idx="360">
                  <c:v>-3.2066949821609683</c:v>
                </c:pt>
                <c:pt idx="361">
                  <c:v>-1.6891000487430716</c:v>
                </c:pt>
                <c:pt idx="362">
                  <c:v>-1.2423081192692536</c:v>
                </c:pt>
                <c:pt idx="363">
                  <c:v>-0.66572422926948605</c:v>
                </c:pt>
                <c:pt idx="364">
                  <c:v>-0.43966473926948879</c:v>
                </c:pt>
                <c:pt idx="365">
                  <c:v>-0.28132655714189525</c:v>
                </c:pt>
                <c:pt idx="366">
                  <c:v>-0.59506365926941385</c:v>
                </c:pt>
                <c:pt idx="367">
                  <c:v>-0.95902137926921682</c:v>
                </c:pt>
                <c:pt idx="368">
                  <c:v>-0.441905839269495</c:v>
                </c:pt>
                <c:pt idx="369">
                  <c:v>0.58762036073045465</c:v>
                </c:pt>
                <c:pt idx="370">
                  <c:v>0.89310487116519255</c:v>
                </c:pt>
                <c:pt idx="371">
                  <c:v>1.0305790907306829</c:v>
                </c:pt>
                <c:pt idx="372">
                  <c:v>1.3706768807305707</c:v>
                </c:pt>
                <c:pt idx="373">
                  <c:v>2.1018539807304961</c:v>
                </c:pt>
                <c:pt idx="374">
                  <c:v>2.5874808907306743</c:v>
                </c:pt>
                <c:pt idx="375">
                  <c:v>2.9729444882053002</c:v>
                </c:pt>
                <c:pt idx="376">
                  <c:v>3.1479945007306185</c:v>
                </c:pt>
                <c:pt idx="377">
                  <c:v>3.1845557907306414</c:v>
                </c:pt>
                <c:pt idx="378">
                  <c:v>3.4142418107304593</c:v>
                </c:pt>
                <c:pt idx="379">
                  <c:v>3.9812648907303867</c:v>
                </c:pt>
                <c:pt idx="380">
                  <c:v>4.5760322457812066</c:v>
                </c:pt>
                <c:pt idx="381">
                  <c:v>5.0245792807305776</c:v>
                </c:pt>
                <c:pt idx="382">
                  <c:v>5.1936169607306653</c:v>
                </c:pt>
                <c:pt idx="383">
                  <c:v>5.3952468407307776</c:v>
                </c:pt>
                <c:pt idx="384">
                  <c:v>5.6720569407304851</c:v>
                </c:pt>
                <c:pt idx="385">
                  <c:v>5.7776105307305414</c:v>
                </c:pt>
                <c:pt idx="386">
                  <c:v>5.8008407077636122</c:v>
                </c:pt>
                <c:pt idx="387">
                  <c:v>5.4119955007307965</c:v>
                </c:pt>
                <c:pt idx="388">
                  <c:v>4.6862905407305533</c:v>
                </c:pt>
                <c:pt idx="389">
                  <c:v>4.1067562607305916</c:v>
                </c:pt>
                <c:pt idx="390">
                  <c:v>3.2341262907305293</c:v>
                </c:pt>
                <c:pt idx="391">
                  <c:v>2.7358692891178293</c:v>
                </c:pt>
                <c:pt idx="392">
                  <c:v>2.1940253607304214</c:v>
                </c:pt>
                <c:pt idx="393">
                  <c:v>1.6684125207307829</c:v>
                </c:pt>
                <c:pt idx="394">
                  <c:v>1.0419137807304963</c:v>
                </c:pt>
                <c:pt idx="395">
                  <c:v>0.19382490073064673</c:v>
                </c:pt>
                <c:pt idx="396">
                  <c:v>-0.18892654187833102</c:v>
                </c:pt>
                <c:pt idx="397">
                  <c:v>-0.40417425926942485</c:v>
                </c:pt>
                <c:pt idx="398">
                  <c:v>-0.23918874926945932</c:v>
                </c:pt>
                <c:pt idx="399">
                  <c:v>2.6259440730640904E-2</c:v>
                </c:pt>
                <c:pt idx="400">
                  <c:v>9.3102080730744774E-2</c:v>
                </c:pt>
                <c:pt idx="401">
                  <c:v>9.0272932649739346E-2</c:v>
                </c:pt>
                <c:pt idx="402">
                  <c:v>4.6535008771769526E-2</c:v>
                </c:pt>
                <c:pt idx="403">
                  <c:v>-6.9988599269478868E-2</c:v>
                </c:pt>
                <c:pt idx="404">
                  <c:v>-0.32841395926951122</c:v>
                </c:pt>
                <c:pt idx="405">
                  <c:v>-0.74508199926944485</c:v>
                </c:pt>
                <c:pt idx="406">
                  <c:v>-1.3186999192695481</c:v>
                </c:pt>
                <c:pt idx="407">
                  <c:v>-1.4162729581942273</c:v>
                </c:pt>
                <c:pt idx="408">
                  <c:v>-1.2549309092694045</c:v>
                </c:pt>
                <c:pt idx="409">
                  <c:v>-1.0522957792694854</c:v>
                </c:pt>
                <c:pt idx="410">
                  <c:v>-0.80378250926943906</c:v>
                </c:pt>
                <c:pt idx="411">
                  <c:v>-0.80038483926952608</c:v>
                </c:pt>
                <c:pt idx="412">
                  <c:v>-0.9333848914532723</c:v>
                </c:pt>
                <c:pt idx="413">
                  <c:v>-1.0200576592693551</c:v>
                </c:pt>
                <c:pt idx="414">
                  <c:v>-0.99311704926950028</c:v>
                </c:pt>
                <c:pt idx="415">
                  <c:v>-0.81775796926933708</c:v>
                </c:pt>
                <c:pt idx="416">
                  <c:v>-0.37826400926950043</c:v>
                </c:pt>
                <c:pt idx="417">
                  <c:v>0.2307566755131063</c:v>
                </c:pt>
                <c:pt idx="418">
                  <c:v>1.5598110407306365</c:v>
                </c:pt>
                <c:pt idx="419">
                  <c:v>2.0382477407305828</c:v>
                </c:pt>
                <c:pt idx="420">
                  <c:v>1.7868002407305852</c:v>
                </c:pt>
                <c:pt idx="421">
                  <c:v>1.5604085407304638</c:v>
                </c:pt>
                <c:pt idx="422">
                  <c:v>1.6487997307305875</c:v>
                </c:pt>
                <c:pt idx="423">
                  <c:v>1.6366601607305711</c:v>
                </c:pt>
                <c:pt idx="424">
                  <c:v>1.3881239495218693</c:v>
                </c:pt>
                <c:pt idx="425">
                  <c:v>0.96964188073071966</c:v>
                </c:pt>
                <c:pt idx="426">
                  <c:v>0.65944558073047688</c:v>
                </c:pt>
                <c:pt idx="427">
                  <c:v>5.5489376147377811E-2</c:v>
                </c:pt>
                <c:pt idx="428">
                  <c:v>-1.5817222592694122</c:v>
                </c:pt>
                <c:pt idx="429">
                  <c:v>-1.7248221992694397</c:v>
                </c:pt>
                <c:pt idx="430">
                  <c:v>-2.1066079735552421</c:v>
                </c:pt>
                <c:pt idx="431">
                  <c:v>-2.4412656092693936</c:v>
                </c:pt>
                <c:pt idx="432">
                  <c:v>-2.82304592926954</c:v>
                </c:pt>
                <c:pt idx="433">
                  <c:v>-2.6723292092695061</c:v>
                </c:pt>
                <c:pt idx="434">
                  <c:v>-3.3191546592695005</c:v>
                </c:pt>
                <c:pt idx="435">
                  <c:v>-3.9542133568305644</c:v>
                </c:pt>
                <c:pt idx="436">
                  <c:v>-4.2772111141081695</c:v>
                </c:pt>
                <c:pt idx="437">
                  <c:v>-7.0265206164123413</c:v>
                </c:pt>
                <c:pt idx="438">
                  <c:v>-7.942078119269425</c:v>
                </c:pt>
                <c:pt idx="439">
                  <c:v>-8.5574928692693248</c:v>
                </c:pt>
                <c:pt idx="440">
                  <c:v>-8.5491877392694704</c:v>
                </c:pt>
                <c:pt idx="441">
                  <c:v>-8.6265620168453552</c:v>
                </c:pt>
                <c:pt idx="442">
                  <c:v>-10.398555709269516</c:v>
                </c:pt>
                <c:pt idx="443">
                  <c:v>-13.071210859269229</c:v>
                </c:pt>
                <c:pt idx="444">
                  <c:v>-14.237349319269427</c:v>
                </c:pt>
                <c:pt idx="445">
                  <c:v>-13.858654989269496</c:v>
                </c:pt>
                <c:pt idx="446">
                  <c:v>-13.654848016845108</c:v>
                </c:pt>
                <c:pt idx="447">
                  <c:v>-14.750429109269433</c:v>
                </c:pt>
                <c:pt idx="448">
                  <c:v>-14.983401009269528</c:v>
                </c:pt>
                <c:pt idx="449">
                  <c:v>-16.252995419269439</c:v>
                </c:pt>
                <c:pt idx="450">
                  <c:v>-15.664054659269311</c:v>
                </c:pt>
                <c:pt idx="451">
                  <c:v>-14.052264912330614</c:v>
                </c:pt>
                <c:pt idx="452">
                  <c:v>-11.761028359269375</c:v>
                </c:pt>
                <c:pt idx="453">
                  <c:v>-10.209944749269383</c:v>
                </c:pt>
                <c:pt idx="454">
                  <c:v>-8.3286273392693744</c:v>
                </c:pt>
                <c:pt idx="455">
                  <c:v>-7.1481200792692903</c:v>
                </c:pt>
                <c:pt idx="456">
                  <c:v>-5.5630227060780726</c:v>
                </c:pt>
                <c:pt idx="457">
                  <c:v>-4.1587274192693116</c:v>
                </c:pt>
                <c:pt idx="458">
                  <c:v>-3.6789534392692076</c:v>
                </c:pt>
                <c:pt idx="459">
                  <c:v>-2.5786467592694464</c:v>
                </c:pt>
                <c:pt idx="460">
                  <c:v>-1.7433745092694721</c:v>
                </c:pt>
                <c:pt idx="461">
                  <c:v>-1.4000637977309225</c:v>
                </c:pt>
                <c:pt idx="462">
                  <c:v>-1.1796483492693</c:v>
                </c:pt>
                <c:pt idx="463">
                  <c:v>-1.5869154092695084</c:v>
                </c:pt>
                <c:pt idx="464">
                  <c:v>-2.7044030592694241</c:v>
                </c:pt>
                <c:pt idx="465">
                  <c:v>-4.5773065592693598</c:v>
                </c:pt>
                <c:pt idx="466">
                  <c:v>-5.1972492701389115</c:v>
                </c:pt>
                <c:pt idx="467">
                  <c:v>-5.1336412592694387</c:v>
                </c:pt>
                <c:pt idx="468">
                  <c:v>-4.6652678292693395</c:v>
                </c:pt>
                <c:pt idx="469">
                  <c:v>-3.8880296392694049</c:v>
                </c:pt>
                <c:pt idx="470">
                  <c:v>-2.2936307592693765</c:v>
                </c:pt>
                <c:pt idx="471">
                  <c:v>-1.9307933602795799</c:v>
                </c:pt>
                <c:pt idx="472">
                  <c:v>-1.9282764892694786</c:v>
                </c:pt>
                <c:pt idx="473">
                  <c:v>-1.8794268392695272</c:v>
                </c:pt>
                <c:pt idx="474">
                  <c:v>-1.6972468592693275</c:v>
                </c:pt>
                <c:pt idx="475">
                  <c:v>-1.5702673192693481</c:v>
                </c:pt>
                <c:pt idx="476">
                  <c:v>-1.550111690848297</c:v>
                </c:pt>
                <c:pt idx="477">
                  <c:v>-1.519009159269487</c:v>
                </c:pt>
                <c:pt idx="478">
                  <c:v>-1.5146193292694505</c:v>
                </c:pt>
                <c:pt idx="479">
                  <c:v>-1.4912708892694155</c:v>
                </c:pt>
                <c:pt idx="480">
                  <c:v>-1.5032617192694175</c:v>
                </c:pt>
                <c:pt idx="481">
                  <c:v>-1.5135294309866367</c:v>
                </c:pt>
                <c:pt idx="482">
                  <c:v>-1.5365330292694352</c:v>
                </c:pt>
                <c:pt idx="483">
                  <c:v>-1.5214436592693374</c:v>
                </c:pt>
                <c:pt idx="484">
                  <c:v>-1.534471659269272</c:v>
                </c:pt>
                <c:pt idx="485">
                  <c:v>-1.522731559269431</c:v>
                </c:pt>
                <c:pt idx="486">
                  <c:v>-1.5284834382168384</c:v>
                </c:pt>
                <c:pt idx="487">
                  <c:v>-1.5293619392692932</c:v>
                </c:pt>
                <c:pt idx="488">
                  <c:v>-1.5297739592694484</c:v>
                </c:pt>
                <c:pt idx="489">
                  <c:v>-1.5363226892693831</c:v>
                </c:pt>
                <c:pt idx="490">
                  <c:v>-1.5387614092693696</c:v>
                </c:pt>
                <c:pt idx="491">
                  <c:v>-1.5433983775489111</c:v>
                </c:pt>
                <c:pt idx="492">
                  <c:v>-1.5416324492694145</c:v>
                </c:pt>
                <c:pt idx="493">
                  <c:v>-1.5447823492694113</c:v>
                </c:pt>
                <c:pt idx="494">
                  <c:v>-1.5419526940520569</c:v>
                </c:pt>
                <c:pt idx="495">
                  <c:v>-1.5501988122105814</c:v>
                </c:pt>
                <c:pt idx="496">
                  <c:v>-1.5507582092694605</c:v>
                </c:pt>
                <c:pt idx="497">
                  <c:v>-1.5532373105513244</c:v>
                </c:pt>
                <c:pt idx="498">
                  <c:v>-1.5549431792693724</c:v>
                </c:pt>
                <c:pt idx="499">
                  <c:v>-1.5564347192694754</c:v>
                </c:pt>
                <c:pt idx="500">
                  <c:v>-1.5592494592694379</c:v>
                </c:pt>
                <c:pt idx="501">
                  <c:v>-1.5719055092694134</c:v>
                </c:pt>
                <c:pt idx="502">
                  <c:v>-1.5734606288346669</c:v>
                </c:pt>
                <c:pt idx="503">
                  <c:v>-1.6087822592694323</c:v>
                </c:pt>
                <c:pt idx="504">
                  <c:v>-1.6092666392693218</c:v>
                </c:pt>
                <c:pt idx="505">
                  <c:v>-1.6137771592694179</c:v>
                </c:pt>
                <c:pt idx="506">
                  <c:v>-1.6194895392694377</c:v>
                </c:pt>
                <c:pt idx="507">
                  <c:v>-1.6254951092693233</c:v>
                </c:pt>
                <c:pt idx="508">
                  <c:v>-1.632706249168308</c:v>
                </c:pt>
                <c:pt idx="509">
                  <c:v>-1.6427801592693925</c:v>
                </c:pt>
                <c:pt idx="510">
                  <c:v>-1.6481340992694129</c:v>
                </c:pt>
                <c:pt idx="511">
                  <c:v>-1.6495706592695285</c:v>
                </c:pt>
                <c:pt idx="512">
                  <c:v>-1.6515922592693784</c:v>
                </c:pt>
                <c:pt idx="513">
                  <c:v>-1.6572480572491912</c:v>
                </c:pt>
                <c:pt idx="514">
                  <c:v>-1.663698819269456</c:v>
                </c:pt>
                <c:pt idx="515">
                  <c:v>-1.666081499269481</c:v>
                </c:pt>
                <c:pt idx="516">
                  <c:v>-1.6663562592694632</c:v>
                </c:pt>
                <c:pt idx="517">
                  <c:v>-1.6666422905196043</c:v>
                </c:pt>
                <c:pt idx="518">
                  <c:v>-1.6679030592694062</c:v>
                </c:pt>
                <c:pt idx="519">
                  <c:v>-1.6679022592694253</c:v>
                </c:pt>
                <c:pt idx="520">
                  <c:v>-1.6694022592694324</c:v>
                </c:pt>
                <c:pt idx="521">
                  <c:v>-1.6690622592694808</c:v>
                </c:pt>
                <c:pt idx="522">
                  <c:v>-1.6689022592694727</c:v>
                </c:pt>
                <c:pt idx="523">
                  <c:v>-1.6689022592694727</c:v>
                </c:pt>
                <c:pt idx="524">
                  <c:v>-1.6689022592694442</c:v>
                </c:pt>
                <c:pt idx="525">
                  <c:v>-1.6694765592695404</c:v>
                </c:pt>
                <c:pt idx="526">
                  <c:v>-1.669572259269529</c:v>
                </c:pt>
                <c:pt idx="527">
                  <c:v>-1.669572259269529</c:v>
                </c:pt>
                <c:pt idx="528">
                  <c:v>-1.6695722592694864</c:v>
                </c:pt>
                <c:pt idx="529">
                  <c:v>-1.669572259269458</c:v>
                </c:pt>
                <c:pt idx="530">
                  <c:v>-1.669572259269529</c:v>
                </c:pt>
                <c:pt idx="531">
                  <c:v>-1.669572259269529</c:v>
                </c:pt>
                <c:pt idx="532">
                  <c:v>-1.669572259269529</c:v>
                </c:pt>
                <c:pt idx="533">
                  <c:v>-1.669572259269529</c:v>
                </c:pt>
                <c:pt idx="534">
                  <c:v>-1.670841442943015</c:v>
                </c:pt>
                <c:pt idx="535">
                  <c:v>-1.6716922592695198</c:v>
                </c:pt>
                <c:pt idx="536">
                  <c:v>-1.6716922592695198</c:v>
                </c:pt>
                <c:pt idx="537">
                  <c:v>-1.6716922592695198</c:v>
                </c:pt>
                <c:pt idx="538">
                  <c:v>-1.6723310687932127</c:v>
                </c:pt>
                <c:pt idx="539">
                  <c:v>-1.6727522592694157</c:v>
                </c:pt>
                <c:pt idx="540">
                  <c:v>-1.6722916592692485</c:v>
                </c:pt>
                <c:pt idx="541">
                  <c:v>-1.672262259269246</c:v>
                </c:pt>
                <c:pt idx="542">
                  <c:v>-1.672262259269246</c:v>
                </c:pt>
                <c:pt idx="543">
                  <c:v>-1.6721508306980439</c:v>
                </c:pt>
                <c:pt idx="544">
                  <c:v>-1.6712436592694644</c:v>
                </c:pt>
                <c:pt idx="545">
                  <c:v>-1.6696116141082626</c:v>
                </c:pt>
                <c:pt idx="546">
                  <c:v>-1.6683822592694213</c:v>
                </c:pt>
                <c:pt idx="547">
                  <c:v>-1.6683822592694781</c:v>
                </c:pt>
                <c:pt idx="548">
                  <c:v>-1.6683822592695634</c:v>
                </c:pt>
                <c:pt idx="549">
                  <c:v>-1.6683822592694781</c:v>
                </c:pt>
                <c:pt idx="550">
                  <c:v>-1.6683822592694781</c:v>
                </c:pt>
                <c:pt idx="551">
                  <c:v>-1.668279259269454</c:v>
                </c:pt>
                <c:pt idx="552">
                  <c:v>-1.6678672592692863</c:v>
                </c:pt>
                <c:pt idx="553">
                  <c:v>-1.6677584107845576</c:v>
                </c:pt>
                <c:pt idx="554">
                  <c:v>-1.6676722592694659</c:v>
                </c:pt>
                <c:pt idx="555">
                  <c:v>-1.6686822592694313</c:v>
                </c:pt>
                <c:pt idx="556">
                  <c:v>-1.6685691092693418</c:v>
                </c:pt>
                <c:pt idx="557">
                  <c:v>-1.6680430092695673</c:v>
                </c:pt>
                <c:pt idx="558">
                  <c:v>-1.6686585013744519</c:v>
                </c:pt>
                <c:pt idx="559">
                  <c:v>-1.6687372592691645</c:v>
                </c:pt>
                <c:pt idx="560">
                  <c:v>-1.6687372592691645</c:v>
                </c:pt>
                <c:pt idx="561">
                  <c:v>-1.6687372592694203</c:v>
                </c:pt>
                <c:pt idx="562">
                  <c:v>-1.6706362592694575</c:v>
                </c:pt>
                <c:pt idx="563">
                  <c:v>-1.6706362592695712</c:v>
                </c:pt>
                <c:pt idx="564">
                  <c:v>-1.6706362592695712</c:v>
                </c:pt>
                <c:pt idx="565">
                  <c:v>-1.6706362592695712</c:v>
                </c:pt>
                <c:pt idx="566">
                  <c:v>-1.6706362592695712</c:v>
                </c:pt>
                <c:pt idx="567">
                  <c:v>-1.6706362592695712</c:v>
                </c:pt>
                <c:pt idx="568">
                  <c:v>-1.6706362592695143</c:v>
                </c:pt>
                <c:pt idx="569">
                  <c:v>-1.6711812937521131</c:v>
                </c:pt>
                <c:pt idx="570">
                  <c:v>-1.6737222592694394</c:v>
                </c:pt>
                <c:pt idx="571">
                  <c:v>-1.6727158592694451</c:v>
                </c:pt>
                <c:pt idx="572">
                  <c:v>-1.6712922592693076</c:v>
                </c:pt>
                <c:pt idx="573">
                  <c:v>-1.6712922592692934</c:v>
                </c:pt>
                <c:pt idx="574">
                  <c:v>-1.6702962592696338</c:v>
                </c:pt>
                <c:pt idx="575">
                  <c:v>-1.6697122592694313</c:v>
                </c:pt>
                <c:pt idx="576">
                  <c:v>-1.6650022592694285</c:v>
                </c:pt>
                <c:pt idx="577">
                  <c:v>-1.6660466062080985</c:v>
                </c:pt>
                <c:pt idx="578">
                  <c:v>-1.6663222592693216</c:v>
                </c:pt>
                <c:pt idx="579">
                  <c:v>-1.6663222592693216</c:v>
                </c:pt>
                <c:pt idx="580">
                  <c:v>-1.6663222592693216</c:v>
                </c:pt>
                <c:pt idx="581">
                  <c:v>-1.667790639269441</c:v>
                </c:pt>
                <c:pt idx="582">
                  <c:v>-1.668792452040492</c:v>
                </c:pt>
                <c:pt idx="583">
                  <c:v>-1.6736062592694054</c:v>
                </c:pt>
                <c:pt idx="584">
                  <c:v>-1.6732762592693291</c:v>
                </c:pt>
                <c:pt idx="585">
                  <c:v>-1.6750554592694442</c:v>
                </c:pt>
                <c:pt idx="586">
                  <c:v>-1.6818201092694238</c:v>
                </c:pt>
                <c:pt idx="587">
                  <c:v>-1.6857446572285539</c:v>
                </c:pt>
                <c:pt idx="588">
                  <c:v>-1.6871520592694651</c:v>
                </c:pt>
                <c:pt idx="589">
                  <c:v>-1.6875322592693891</c:v>
                </c:pt>
                <c:pt idx="590">
                  <c:v>-1.7030457886811945</c:v>
                </c:pt>
                <c:pt idx="591">
                  <c:v>-1.7029822592695325</c:v>
                </c:pt>
                <c:pt idx="592">
                  <c:v>-1.7032435592693389</c:v>
                </c:pt>
                <c:pt idx="593">
                  <c:v>-1.7037262176027781</c:v>
                </c:pt>
                <c:pt idx="594">
                  <c:v>-1.7037522592694785</c:v>
                </c:pt>
                <c:pt idx="595">
                  <c:v>-1.7037522592694785</c:v>
                </c:pt>
                <c:pt idx="596">
                  <c:v>-1.7037522592694074</c:v>
                </c:pt>
                <c:pt idx="597">
                  <c:v>-1.7051322592694049</c:v>
                </c:pt>
                <c:pt idx="598">
                  <c:v>-1.7055927765107555</c:v>
                </c:pt>
                <c:pt idx="599">
                  <c:v>-1.7070146592692481</c:v>
                </c:pt>
                <c:pt idx="600">
                  <c:v>-1.7071122592692518</c:v>
                </c:pt>
                <c:pt idx="601">
                  <c:v>-1.7071122592692518</c:v>
                </c:pt>
                <c:pt idx="602">
                  <c:v>-1.7071122592692518</c:v>
                </c:pt>
                <c:pt idx="603">
                  <c:v>-1.7071122592692518</c:v>
                </c:pt>
                <c:pt idx="604">
                  <c:v>-1.7071122592694223</c:v>
                </c:pt>
                <c:pt idx="605">
                  <c:v>-1.70991905926941</c:v>
                </c:pt>
                <c:pt idx="606">
                  <c:v>-1.7104968592693695</c:v>
                </c:pt>
                <c:pt idx="607">
                  <c:v>-1.7113022592694449</c:v>
                </c:pt>
                <c:pt idx="608">
                  <c:v>-1.7119995792693032</c:v>
                </c:pt>
                <c:pt idx="609">
                  <c:v>-1.7131492392691996</c:v>
                </c:pt>
                <c:pt idx="610">
                  <c:v>-1.7131622592692395</c:v>
                </c:pt>
                <c:pt idx="611">
                  <c:v>-1.7131622592692537</c:v>
                </c:pt>
                <c:pt idx="612">
                  <c:v>-1.7164122592694326</c:v>
                </c:pt>
                <c:pt idx="613">
                  <c:v>-1.7172842692695696</c:v>
                </c:pt>
                <c:pt idx="614">
                  <c:v>-1.7183962592692694</c:v>
                </c:pt>
                <c:pt idx="615">
                  <c:v>-1.7183962592692694</c:v>
                </c:pt>
                <c:pt idx="616">
                  <c:v>-1.7183962592692694</c:v>
                </c:pt>
                <c:pt idx="617">
                  <c:v>-1.7183962592692836</c:v>
                </c:pt>
                <c:pt idx="618">
                  <c:v>-1.7177203392693627</c:v>
                </c:pt>
                <c:pt idx="619">
                  <c:v>-1.7141308592693179</c:v>
                </c:pt>
                <c:pt idx="620">
                  <c:v>-1.7090090926026846</c:v>
                </c:pt>
                <c:pt idx="621">
                  <c:v>-1.7026296878407976</c:v>
                </c:pt>
                <c:pt idx="622">
                  <c:v>-1.6963509392694647</c:v>
                </c:pt>
                <c:pt idx="623">
                  <c:v>-1.6949790034555718</c:v>
                </c:pt>
                <c:pt idx="624">
                  <c:v>-1.6920382792694255</c:v>
                </c:pt>
                <c:pt idx="625">
                  <c:v>-1.6915182592694151</c:v>
                </c:pt>
                <c:pt idx="626">
                  <c:v>-1.6915182592694578</c:v>
                </c:pt>
                <c:pt idx="627">
                  <c:v>-1.6915182592694578</c:v>
                </c:pt>
                <c:pt idx="628">
                  <c:v>-1.6915182592694578</c:v>
                </c:pt>
                <c:pt idx="629">
                  <c:v>-1.6912665192694476</c:v>
                </c:pt>
                <c:pt idx="630">
                  <c:v>-1.691112259269417</c:v>
                </c:pt>
                <c:pt idx="631">
                  <c:v>-1.6911966092694115</c:v>
                </c:pt>
                <c:pt idx="632">
                  <c:v>-1.691722259269369</c:v>
                </c:pt>
                <c:pt idx="633">
                  <c:v>-1.6911341592695095</c:v>
                </c:pt>
                <c:pt idx="634">
                  <c:v>-1.687482259269359</c:v>
                </c:pt>
                <c:pt idx="635">
                  <c:v>-1.6873145041674462</c:v>
                </c:pt>
                <c:pt idx="636">
                  <c:v>-1.6907853592693698</c:v>
                </c:pt>
                <c:pt idx="637">
                  <c:v>-1.6917622592693959</c:v>
                </c:pt>
                <c:pt idx="638">
                  <c:v>-1.6917776592693912</c:v>
                </c:pt>
                <c:pt idx="639">
                  <c:v>-1.6922790592693531</c:v>
                </c:pt>
                <c:pt idx="640">
                  <c:v>-1.6941947855852533</c:v>
                </c:pt>
                <c:pt idx="641">
                  <c:v>-1.6984451992695</c:v>
                </c:pt>
                <c:pt idx="642">
                  <c:v>-1.7022322592694223</c:v>
                </c:pt>
                <c:pt idx="643">
                  <c:v>-1.7033822592694321</c:v>
                </c:pt>
                <c:pt idx="644">
                  <c:v>-1.7058042592695415</c:v>
                </c:pt>
                <c:pt idx="645">
                  <c:v>-1.7074627092694641</c:v>
                </c:pt>
                <c:pt idx="646">
                  <c:v>-1.7109887898815401</c:v>
                </c:pt>
                <c:pt idx="647">
                  <c:v>-1.7137388592696112</c:v>
                </c:pt>
                <c:pt idx="648">
                  <c:v>-1.7142611592692703</c:v>
                </c:pt>
                <c:pt idx="649">
                  <c:v>-1.7140863092693337</c:v>
                </c:pt>
                <c:pt idx="650">
                  <c:v>-1.7160747692692127</c:v>
                </c:pt>
                <c:pt idx="651">
                  <c:v>-1.7196135858000758</c:v>
                </c:pt>
                <c:pt idx="652">
                  <c:v>-1.7253036592693718</c:v>
                </c:pt>
                <c:pt idx="653">
                  <c:v>-1.7265654592692954</c:v>
                </c:pt>
                <c:pt idx="654">
                  <c:v>-1.7265922592692959</c:v>
                </c:pt>
                <c:pt idx="655">
                  <c:v>-1.7261346192693736</c:v>
                </c:pt>
                <c:pt idx="656">
                  <c:v>-1.724681442942682</c:v>
                </c:pt>
                <c:pt idx="657">
                  <c:v>-1.7256950092694154</c:v>
                </c:pt>
                <c:pt idx="658">
                  <c:v>-1.7289041392694742</c:v>
                </c:pt>
                <c:pt idx="659">
                  <c:v>-1.7300622592694879</c:v>
                </c:pt>
                <c:pt idx="660">
                  <c:v>-1.7300622592694879</c:v>
                </c:pt>
                <c:pt idx="661">
                  <c:v>-1.7300622592694879</c:v>
                </c:pt>
                <c:pt idx="662">
                  <c:v>-1.7300622592694879</c:v>
                </c:pt>
                <c:pt idx="663">
                  <c:v>-1.7300799592694744</c:v>
                </c:pt>
                <c:pt idx="664">
                  <c:v>-1.7306522592692488</c:v>
                </c:pt>
                <c:pt idx="665">
                  <c:v>-1.731259459269495</c:v>
                </c:pt>
                <c:pt idx="666">
                  <c:v>-1.7313122592695152</c:v>
                </c:pt>
                <c:pt idx="667">
                  <c:v>-1.7313122592695152</c:v>
                </c:pt>
                <c:pt idx="668">
                  <c:v>-1.7313122592695152</c:v>
                </c:pt>
                <c:pt idx="669">
                  <c:v>-1.7313122592695152</c:v>
                </c:pt>
                <c:pt idx="670">
                  <c:v>-1.7322256592694458</c:v>
                </c:pt>
                <c:pt idx="671">
                  <c:v>-1.7333522592692674</c:v>
                </c:pt>
                <c:pt idx="672">
                  <c:v>-1.7333522592693669</c:v>
                </c:pt>
                <c:pt idx="673">
                  <c:v>-1.7333522592693669</c:v>
                </c:pt>
                <c:pt idx="674">
                  <c:v>-1.7333522592693669</c:v>
                </c:pt>
                <c:pt idx="675">
                  <c:v>-1.7333522592693669</c:v>
                </c:pt>
                <c:pt idx="676">
                  <c:v>-1.7333522592693669</c:v>
                </c:pt>
                <c:pt idx="677">
                  <c:v>-1.73335225926931</c:v>
                </c:pt>
                <c:pt idx="678">
                  <c:v>-1.7333522592693669</c:v>
                </c:pt>
                <c:pt idx="679">
                  <c:v>-1.7333522592693669</c:v>
                </c:pt>
                <c:pt idx="680">
                  <c:v>-1.7333522592693669</c:v>
                </c:pt>
                <c:pt idx="681">
                  <c:v>-1.7333522592693669</c:v>
                </c:pt>
                <c:pt idx="682">
                  <c:v>-1.7333522592693384</c:v>
                </c:pt>
                <c:pt idx="683">
                  <c:v>-1.7333522592693669</c:v>
                </c:pt>
                <c:pt idx="684">
                  <c:v>-1.7333522592692674</c:v>
                </c:pt>
                <c:pt idx="685">
                  <c:v>-1.7317897259360961</c:v>
                </c:pt>
                <c:pt idx="686">
                  <c:v>-1.7302591592694938</c:v>
                </c:pt>
                <c:pt idx="687">
                  <c:v>-1.7279000592696008</c:v>
                </c:pt>
                <c:pt idx="688">
                  <c:v>-1.7245370806978713</c:v>
                </c:pt>
                <c:pt idx="689">
                  <c:v>-1.7233316092693229</c:v>
                </c:pt>
                <c:pt idx="690">
                  <c:v>-1.722972259269369</c:v>
                </c:pt>
                <c:pt idx="691">
                  <c:v>-1.7239767992696784</c:v>
                </c:pt>
                <c:pt idx="692">
                  <c:v>-1.7279144201889807</c:v>
                </c:pt>
                <c:pt idx="693">
                  <c:v>-1.7305443783171341</c:v>
                </c:pt>
                <c:pt idx="694">
                  <c:v>-1.7340815926027346</c:v>
                </c:pt>
                <c:pt idx="695">
                  <c:v>-1.7405318392692948</c:v>
                </c:pt>
                <c:pt idx="696">
                  <c:v>-1.7452237992693398</c:v>
                </c:pt>
                <c:pt idx="697">
                  <c:v>-1.7455822592693551</c:v>
                </c:pt>
                <c:pt idx="698">
                  <c:v>-1.7456877092693901</c:v>
                </c:pt>
                <c:pt idx="699">
                  <c:v>-1.7461372592692896</c:v>
                </c:pt>
                <c:pt idx="700">
                  <c:v>-1.7483886592696081</c:v>
                </c:pt>
                <c:pt idx="701">
                  <c:v>-1.7505439592692653</c:v>
                </c:pt>
                <c:pt idx="702">
                  <c:v>-1.7506022592692716</c:v>
                </c:pt>
                <c:pt idx="703">
                  <c:v>-1.7511356592696217</c:v>
                </c:pt>
                <c:pt idx="704">
                  <c:v>-1.7519646122105712</c:v>
                </c:pt>
                <c:pt idx="705">
                  <c:v>-1.7549961092695412</c:v>
                </c:pt>
                <c:pt idx="706">
                  <c:v>-1.7560434992693672</c:v>
                </c:pt>
                <c:pt idx="707">
                  <c:v>-1.7561743792694386</c:v>
                </c:pt>
                <c:pt idx="708">
                  <c:v>-1.7571306592692935</c:v>
                </c:pt>
                <c:pt idx="709">
                  <c:v>-1.7571522592693185</c:v>
                </c:pt>
                <c:pt idx="710">
                  <c:v>-1.7573079592694398</c:v>
                </c:pt>
                <c:pt idx="711">
                  <c:v>-1.7582622592694293</c:v>
                </c:pt>
                <c:pt idx="712">
                  <c:v>-1.7582622592694293</c:v>
                </c:pt>
                <c:pt idx="713">
                  <c:v>-1.7582622592694293</c:v>
                </c:pt>
                <c:pt idx="714">
                  <c:v>-1.7587000143713141</c:v>
                </c:pt>
                <c:pt idx="715">
                  <c:v>-1.760606009269253</c:v>
                </c:pt>
                <c:pt idx="716">
                  <c:v>-1.7611942592694732</c:v>
                </c:pt>
                <c:pt idx="717">
                  <c:v>-1.7612422592694799</c:v>
                </c:pt>
                <c:pt idx="718">
                  <c:v>-1.7612422592694799</c:v>
                </c:pt>
                <c:pt idx="719">
                  <c:v>-1.7612422592694799</c:v>
                </c:pt>
                <c:pt idx="720">
                  <c:v>-1.7578146592693713</c:v>
                </c:pt>
                <c:pt idx="721">
                  <c:v>-1.7557990592695347</c:v>
                </c:pt>
                <c:pt idx="722">
                  <c:v>-1.7551800592694065</c:v>
                </c:pt>
                <c:pt idx="723">
                  <c:v>-1.7549522592694018</c:v>
                </c:pt>
                <c:pt idx="724">
                  <c:v>-1.7544600755959294</c:v>
                </c:pt>
                <c:pt idx="725">
                  <c:v>-1.7520194792692791</c:v>
                </c:pt>
                <c:pt idx="726">
                  <c:v>-1.7478661092693102</c:v>
                </c:pt>
                <c:pt idx="727">
                  <c:v>-1.7441012892694516</c:v>
                </c:pt>
                <c:pt idx="728">
                  <c:v>-1.7436882592694616</c:v>
                </c:pt>
                <c:pt idx="729">
                  <c:v>-1.7436882592694616</c:v>
                </c:pt>
                <c:pt idx="730">
                  <c:v>-1.7435693192693549</c:v>
                </c:pt>
                <c:pt idx="731">
                  <c:v>-1.743062259269351</c:v>
                </c:pt>
                <c:pt idx="732">
                  <c:v>-1.7429470592695253</c:v>
                </c:pt>
                <c:pt idx="733">
                  <c:v>-1.7417184392693201</c:v>
                </c:pt>
                <c:pt idx="734">
                  <c:v>-1.7401504345272798</c:v>
                </c:pt>
                <c:pt idx="735">
                  <c:v>-1.7375826592695063</c:v>
                </c:pt>
                <c:pt idx="736">
                  <c:v>-1.7341485592694283</c:v>
                </c:pt>
                <c:pt idx="737">
                  <c:v>-1.7318822592692413</c:v>
                </c:pt>
                <c:pt idx="738">
                  <c:v>-1.7318822592692413</c:v>
                </c:pt>
                <c:pt idx="739">
                  <c:v>-1.7318822592692555</c:v>
                </c:pt>
                <c:pt idx="740">
                  <c:v>-1.7318822592692413</c:v>
                </c:pt>
                <c:pt idx="741">
                  <c:v>-1.7318822592692413</c:v>
                </c:pt>
                <c:pt idx="742">
                  <c:v>-1.7318822592692413</c:v>
                </c:pt>
                <c:pt idx="743">
                  <c:v>-1.7318822592692413</c:v>
                </c:pt>
                <c:pt idx="744">
                  <c:v>-1.7318822592692698</c:v>
                </c:pt>
                <c:pt idx="745">
                  <c:v>-1.7318822592692413</c:v>
                </c:pt>
                <c:pt idx="746">
                  <c:v>-1.7318822592692413</c:v>
                </c:pt>
                <c:pt idx="747">
                  <c:v>-1.7318822592692413</c:v>
                </c:pt>
                <c:pt idx="748">
                  <c:v>-1.7318822592692413</c:v>
                </c:pt>
                <c:pt idx="749">
                  <c:v>-1.7318822592692555</c:v>
                </c:pt>
                <c:pt idx="750">
                  <c:v>-1.7321389592693919</c:v>
                </c:pt>
                <c:pt idx="751">
                  <c:v>-1.7308923592696317</c:v>
                </c:pt>
                <c:pt idx="752">
                  <c:v>-1.7308422592696502</c:v>
                </c:pt>
                <c:pt idx="753">
                  <c:v>-1.7308422592696502</c:v>
                </c:pt>
                <c:pt idx="754">
                  <c:v>-1.7308422592696502</c:v>
                </c:pt>
                <c:pt idx="755">
                  <c:v>-1.7308422592696502</c:v>
                </c:pt>
                <c:pt idx="756">
                  <c:v>-1.7308422592696502</c:v>
                </c:pt>
                <c:pt idx="757">
                  <c:v>-1.7307934592695773</c:v>
                </c:pt>
                <c:pt idx="758">
                  <c:v>-1.7296760992694686</c:v>
                </c:pt>
                <c:pt idx="759">
                  <c:v>-1.72921533426927</c:v>
                </c:pt>
                <c:pt idx="760">
                  <c:v>-1.7288222592692648</c:v>
                </c:pt>
                <c:pt idx="761">
                  <c:v>-1.7272022592694469</c:v>
                </c:pt>
                <c:pt idx="762">
                  <c:v>-1.7272022592692338</c:v>
                </c:pt>
                <c:pt idx="763">
                  <c:v>-1.7272022592692338</c:v>
                </c:pt>
                <c:pt idx="764">
                  <c:v>-1.7272022592692338</c:v>
                </c:pt>
                <c:pt idx="765">
                  <c:v>-1.727202259269248</c:v>
                </c:pt>
                <c:pt idx="766">
                  <c:v>-1.7272022592692338</c:v>
                </c:pt>
                <c:pt idx="767">
                  <c:v>-1.7272327592692847</c:v>
                </c:pt>
                <c:pt idx="768">
                  <c:v>-1.7279189592692319</c:v>
                </c:pt>
                <c:pt idx="769">
                  <c:v>-1.7279222592692349</c:v>
                </c:pt>
                <c:pt idx="770">
                  <c:v>-1.7271200641475986</c:v>
                </c:pt>
                <c:pt idx="771">
                  <c:v>-1.7266022592695833</c:v>
                </c:pt>
                <c:pt idx="772">
                  <c:v>-1.7266022592695833</c:v>
                </c:pt>
                <c:pt idx="773">
                  <c:v>-1.7266022592695833</c:v>
                </c:pt>
                <c:pt idx="774">
                  <c:v>-1.7282465092691695</c:v>
                </c:pt>
                <c:pt idx="775">
                  <c:v>-1.7285722592691997</c:v>
                </c:pt>
                <c:pt idx="776">
                  <c:v>-1.7285722592691855</c:v>
                </c:pt>
                <c:pt idx="777">
                  <c:v>-1.7296339992693959</c:v>
                </c:pt>
                <c:pt idx="778">
                  <c:v>-1.7309822592693251</c:v>
                </c:pt>
                <c:pt idx="779">
                  <c:v>-1.7310430840116453</c:v>
                </c:pt>
                <c:pt idx="780">
                  <c:v>-1.7317245092692843</c:v>
                </c:pt>
                <c:pt idx="781">
                  <c:v>-1.7339808492694999</c:v>
                </c:pt>
                <c:pt idx="782">
                  <c:v>-1.7359722592694169</c:v>
                </c:pt>
                <c:pt idx="783">
                  <c:v>-1.7359722592694169</c:v>
                </c:pt>
                <c:pt idx="784">
                  <c:v>-1.7359722592694169</c:v>
                </c:pt>
                <c:pt idx="785">
                  <c:v>-1.7359722592694169</c:v>
                </c:pt>
                <c:pt idx="786">
                  <c:v>-1.7359722592694169</c:v>
                </c:pt>
                <c:pt idx="787">
                  <c:v>-1.7376473992696475</c:v>
                </c:pt>
                <c:pt idx="788">
                  <c:v>-1.7380422592696618</c:v>
                </c:pt>
                <c:pt idx="789">
                  <c:v>-1.7380422592696618</c:v>
                </c:pt>
                <c:pt idx="790">
                  <c:v>-1.7380369592696496</c:v>
                </c:pt>
                <c:pt idx="791">
                  <c:v>-1.7363418511062321</c:v>
                </c:pt>
                <c:pt idx="792">
                  <c:v>-1.7349552592693414</c:v>
                </c:pt>
                <c:pt idx="793">
                  <c:v>-1.7350490592693717</c:v>
                </c:pt>
                <c:pt idx="794">
                  <c:v>-1.7335244692695113</c:v>
                </c:pt>
                <c:pt idx="795">
                  <c:v>-1.7323267192694658</c:v>
                </c:pt>
                <c:pt idx="796">
                  <c:v>-1.733314559269445</c:v>
                </c:pt>
                <c:pt idx="797">
                  <c:v>-1.7345622592694525</c:v>
                </c:pt>
                <c:pt idx="798">
                  <c:v>-1.7345622592694099</c:v>
                </c:pt>
                <c:pt idx="799">
                  <c:v>-1.7343466592695052</c:v>
                </c:pt>
                <c:pt idx="800">
                  <c:v>-1.7341222592694834</c:v>
                </c:pt>
                <c:pt idx="801">
                  <c:v>-1.7341222592694834</c:v>
                </c:pt>
                <c:pt idx="802">
                  <c:v>-1.7341222592694976</c:v>
                </c:pt>
                <c:pt idx="803">
                  <c:v>-1.7341222592694834</c:v>
                </c:pt>
                <c:pt idx="804">
                  <c:v>-1.7341222592694834</c:v>
                </c:pt>
                <c:pt idx="805">
                  <c:v>-1.7350493592694818</c:v>
                </c:pt>
                <c:pt idx="806">
                  <c:v>-1.7383274992694027</c:v>
                </c:pt>
                <c:pt idx="807">
                  <c:v>-1.7387302592694169</c:v>
                </c:pt>
                <c:pt idx="808">
                  <c:v>-1.7375840960040421</c:v>
                </c:pt>
                <c:pt idx="809">
                  <c:v>-1.7370422592694865</c:v>
                </c:pt>
                <c:pt idx="810">
                  <c:v>-1.736747059269419</c:v>
                </c:pt>
                <c:pt idx="811">
                  <c:v>-1.7339827892693904</c:v>
                </c:pt>
                <c:pt idx="812">
                  <c:v>-1.7337822592693897</c:v>
                </c:pt>
                <c:pt idx="813">
                  <c:v>-1.7351562388612081</c:v>
                </c:pt>
                <c:pt idx="814">
                  <c:v>-1.7349817592694308</c:v>
                </c:pt>
                <c:pt idx="815">
                  <c:v>-1.7344122592694475</c:v>
                </c:pt>
                <c:pt idx="816">
                  <c:v>-1.7344122592694475</c:v>
                </c:pt>
                <c:pt idx="817">
                  <c:v>-1.7344122592694475</c:v>
                </c:pt>
                <c:pt idx="818">
                  <c:v>-1.7360311992694051</c:v>
                </c:pt>
                <c:pt idx="819">
                  <c:v>-1.740224114939636</c:v>
                </c:pt>
                <c:pt idx="820">
                  <c:v>-1.7400966592694544</c:v>
                </c:pt>
                <c:pt idx="821">
                  <c:v>-1.7398165592694568</c:v>
                </c:pt>
                <c:pt idx="822">
                  <c:v>-1.7414168592695063</c:v>
                </c:pt>
                <c:pt idx="823">
                  <c:v>-1.7449917392693663</c:v>
                </c:pt>
                <c:pt idx="824">
                  <c:v>-1.7476635592693839</c:v>
                </c:pt>
                <c:pt idx="825">
                  <c:v>-1.7489748365888573</c:v>
                </c:pt>
                <c:pt idx="826">
                  <c:v>-1.7492882592692922</c:v>
                </c:pt>
                <c:pt idx="827">
                  <c:v>-1.7492882592692922</c:v>
                </c:pt>
                <c:pt idx="828">
                  <c:v>-1.7494529592692061</c:v>
                </c:pt>
                <c:pt idx="829">
                  <c:v>-1.7504170192693778</c:v>
                </c:pt>
                <c:pt idx="830">
                  <c:v>-1.7478499515770807</c:v>
                </c:pt>
                <c:pt idx="831">
                  <c:v>-1.7466322592693331</c:v>
                </c:pt>
                <c:pt idx="832">
                  <c:v>-1.7467294592693321</c:v>
                </c:pt>
                <c:pt idx="833">
                  <c:v>-1.7468386092694885</c:v>
                </c:pt>
                <c:pt idx="834">
                  <c:v>-1.7462729092694502</c:v>
                </c:pt>
                <c:pt idx="835">
                  <c:v>-1.7461522592694507</c:v>
                </c:pt>
                <c:pt idx="836">
                  <c:v>-1.745912363436176</c:v>
                </c:pt>
                <c:pt idx="837">
                  <c:v>-1.7465889592693742</c:v>
                </c:pt>
                <c:pt idx="838">
                  <c:v>-1.7472898792695446</c:v>
                </c:pt>
                <c:pt idx="839">
                  <c:v>-1.748588909269472</c:v>
                </c:pt>
                <c:pt idx="840">
                  <c:v>-1.7503223592694326</c:v>
                </c:pt>
                <c:pt idx="841">
                  <c:v>-1.7545470732229518</c:v>
                </c:pt>
                <c:pt idx="842">
                  <c:v>-1.7565222592695022</c:v>
                </c:pt>
                <c:pt idx="843">
                  <c:v>-1.756837059269543</c:v>
                </c:pt>
                <c:pt idx="844">
                  <c:v>-1.7566912592694877</c:v>
                </c:pt>
                <c:pt idx="845">
                  <c:v>-1.7556531592693858</c:v>
                </c:pt>
                <c:pt idx="846">
                  <c:v>-1.7559696592693541</c:v>
                </c:pt>
                <c:pt idx="847">
                  <c:v>-1.7551322592692884</c:v>
                </c:pt>
                <c:pt idx="848">
                  <c:v>-1.7551322592692884</c:v>
                </c:pt>
                <c:pt idx="849">
                  <c:v>-1.7551322592692884</c:v>
                </c:pt>
                <c:pt idx="850">
                  <c:v>-1.7551322592692884</c:v>
                </c:pt>
                <c:pt idx="851">
                  <c:v>-1.7551322592692884</c:v>
                </c:pt>
                <c:pt idx="852">
                  <c:v>-1.7548104592692084</c:v>
                </c:pt>
                <c:pt idx="853">
                  <c:v>-1.7533148102897087</c:v>
                </c:pt>
                <c:pt idx="854">
                  <c:v>-1.7524022592692745</c:v>
                </c:pt>
                <c:pt idx="855">
                  <c:v>-1.7524022592692745</c:v>
                </c:pt>
                <c:pt idx="856">
                  <c:v>-1.7524022592692745</c:v>
                </c:pt>
                <c:pt idx="857">
                  <c:v>-1.7524022592692745</c:v>
                </c:pt>
                <c:pt idx="858">
                  <c:v>-1.7524022592693314</c:v>
                </c:pt>
                <c:pt idx="859">
                  <c:v>-1.7524022592692745</c:v>
                </c:pt>
                <c:pt idx="860">
                  <c:v>-1.7524022592692745</c:v>
                </c:pt>
                <c:pt idx="861">
                  <c:v>-1.7526480592694185</c:v>
                </c:pt>
                <c:pt idx="862">
                  <c:v>-1.7537222592694945</c:v>
                </c:pt>
                <c:pt idx="863">
                  <c:v>-1.7537222592694945</c:v>
                </c:pt>
                <c:pt idx="864">
                  <c:v>-1.7537222592694661</c:v>
                </c:pt>
                <c:pt idx="865">
                  <c:v>-1.7537222592694945</c:v>
                </c:pt>
                <c:pt idx="866">
                  <c:v>-1.7537222592694945</c:v>
                </c:pt>
                <c:pt idx="867">
                  <c:v>-1.7543115592694818</c:v>
                </c:pt>
                <c:pt idx="868">
                  <c:v>-1.7544322592694641</c:v>
                </c:pt>
                <c:pt idx="869">
                  <c:v>-1.7544322592694925</c:v>
                </c:pt>
                <c:pt idx="870">
                  <c:v>-1.7551636592693853</c:v>
                </c:pt>
                <c:pt idx="871">
                  <c:v>-1.7556622592693714</c:v>
                </c:pt>
                <c:pt idx="872">
                  <c:v>-1.7556622592693714</c:v>
                </c:pt>
                <c:pt idx="873">
                  <c:v>-1.7556622592693714</c:v>
                </c:pt>
                <c:pt idx="874">
                  <c:v>-1.7556622592693856</c:v>
                </c:pt>
                <c:pt idx="875">
                  <c:v>-1.7556622592693998</c:v>
                </c:pt>
                <c:pt idx="876">
                  <c:v>-1.7551166092694928</c:v>
                </c:pt>
                <c:pt idx="877">
                  <c:v>-1.7538022592694347</c:v>
                </c:pt>
                <c:pt idx="878">
                  <c:v>-1.7538022592694347</c:v>
                </c:pt>
                <c:pt idx="879">
                  <c:v>-1.7540218592694288</c:v>
                </c:pt>
                <c:pt idx="880">
                  <c:v>-1.7538022592693778</c:v>
                </c:pt>
                <c:pt idx="881">
                  <c:v>-1.7538022592694347</c:v>
                </c:pt>
                <c:pt idx="882">
                  <c:v>-1.7543015692693587</c:v>
                </c:pt>
                <c:pt idx="883">
                  <c:v>-1.7581672692693928</c:v>
                </c:pt>
                <c:pt idx="884">
                  <c:v>-1.7621814192694245</c:v>
                </c:pt>
                <c:pt idx="885">
                  <c:v>-1.7653145092694871</c:v>
                </c:pt>
                <c:pt idx="886">
                  <c:v>-1.7657815467692899</c:v>
                </c:pt>
                <c:pt idx="887">
                  <c:v>-1.765668259269205</c:v>
                </c:pt>
                <c:pt idx="888">
                  <c:v>-1.765668259269205</c:v>
                </c:pt>
                <c:pt idx="889">
                  <c:v>-1.7652437592694383</c:v>
                </c:pt>
                <c:pt idx="890">
                  <c:v>-1.7649282592694959</c:v>
                </c:pt>
                <c:pt idx="891">
                  <c:v>-1.7647390427745506</c:v>
                </c:pt>
                <c:pt idx="892">
                  <c:v>-1.7644906592694554</c:v>
                </c:pt>
                <c:pt idx="893">
                  <c:v>-1.7644422592694298</c:v>
                </c:pt>
                <c:pt idx="894">
                  <c:v>-1.7643042592695366</c:v>
                </c:pt>
                <c:pt idx="895">
                  <c:v>-1.7633822592693633</c:v>
                </c:pt>
                <c:pt idx="896">
                  <c:v>-1.7633822592693491</c:v>
                </c:pt>
                <c:pt idx="897">
                  <c:v>-1.7633822592693633</c:v>
                </c:pt>
                <c:pt idx="898">
                  <c:v>-1.7633822592693633</c:v>
                </c:pt>
                <c:pt idx="899">
                  <c:v>-1.7627714992694337</c:v>
                </c:pt>
                <c:pt idx="900">
                  <c:v>-1.7608645792694375</c:v>
                </c:pt>
                <c:pt idx="901">
                  <c:v>-1.7608222592692471</c:v>
                </c:pt>
                <c:pt idx="902">
                  <c:v>-1.7608176200940164</c:v>
                </c:pt>
                <c:pt idx="903">
                  <c:v>-1.760732259269588</c:v>
                </c:pt>
                <c:pt idx="904">
                  <c:v>-1.7612729092695076</c:v>
                </c:pt>
                <c:pt idx="905">
                  <c:v>-1.7612822592695068</c:v>
                </c:pt>
                <c:pt idx="906">
                  <c:v>-1.7615379592693898</c:v>
                </c:pt>
                <c:pt idx="907">
                  <c:v>-1.7624722592693729</c:v>
                </c:pt>
                <c:pt idx="908">
                  <c:v>-1.7624722592693587</c:v>
                </c:pt>
                <c:pt idx="909">
                  <c:v>-1.7624722592693587</c:v>
                </c:pt>
                <c:pt idx="910">
                  <c:v>-1.7624722592693587</c:v>
                </c:pt>
                <c:pt idx="911">
                  <c:v>-1.7625703592693895</c:v>
                </c:pt>
                <c:pt idx="912">
                  <c:v>-1.7641873092696585</c:v>
                </c:pt>
                <c:pt idx="913">
                  <c:v>-1.7642522592696395</c:v>
                </c:pt>
                <c:pt idx="914">
                  <c:v>-1.767154459269392</c:v>
                </c:pt>
                <c:pt idx="915">
                  <c:v>-1.7701122592693252</c:v>
                </c:pt>
                <c:pt idx="916">
                  <c:v>-1.7701122592693252</c:v>
                </c:pt>
                <c:pt idx="917">
                  <c:v>-1.7701122592693252</c:v>
                </c:pt>
                <c:pt idx="918">
                  <c:v>-1.7701122592693252</c:v>
                </c:pt>
                <c:pt idx="919">
                  <c:v>-1.7701122592693252</c:v>
                </c:pt>
                <c:pt idx="920">
                  <c:v>-1.7701122592693252</c:v>
                </c:pt>
                <c:pt idx="921">
                  <c:v>-1.771140269269452</c:v>
                </c:pt>
                <c:pt idx="922">
                  <c:v>-1.7732972592694694</c:v>
                </c:pt>
                <c:pt idx="923">
                  <c:v>-1.7732495592695159</c:v>
                </c:pt>
                <c:pt idx="924">
                  <c:v>-1.7731280118469641</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-1.7761822592693903</c:v>
                </c:pt>
                <c:pt idx="936">
                  <c:v>-1.7761822592693903</c:v>
                </c:pt>
                <c:pt idx="937">
                  <c:v>-1.7761822592693903</c:v>
                </c:pt>
                <c:pt idx="938">
                  <c:v>-1.7761822592693903</c:v>
                </c:pt>
                <c:pt idx="939">
                  <c:v>-1.7761822592694188</c:v>
                </c:pt>
                <c:pt idx="940">
                  <c:v>-1.7761822592693903</c:v>
                </c:pt>
                <c:pt idx="941">
                  <c:v>-1.7761822592693903</c:v>
                </c:pt>
                <c:pt idx="942">
                  <c:v>-1.7761822592693903</c:v>
                </c:pt>
                <c:pt idx="943">
                  <c:v>-1.7761822592693903</c:v>
                </c:pt>
                <c:pt idx="944">
                  <c:v>-1.7761822592693903</c:v>
                </c:pt>
                <c:pt idx="945">
                  <c:v>-1.7761822592694188</c:v>
                </c:pt>
                <c:pt idx="946">
                  <c:v>-1.7761822592693903</c:v>
                </c:pt>
                <c:pt idx="947">
                  <c:v>-1.7761822592693903</c:v>
                </c:pt>
                <c:pt idx="948">
                  <c:v>-1.7761822592693903</c:v>
                </c:pt>
                <c:pt idx="949">
                  <c:v>-1.7761822592693903</c:v>
                </c:pt>
                <c:pt idx="950">
                  <c:v>-1.7761822592694188</c:v>
                </c:pt>
                <c:pt idx="951">
                  <c:v>-1.7769253392694679</c:v>
                </c:pt>
                <c:pt idx="952">
                  <c:v>-1.7774643492694082</c:v>
                </c:pt>
                <c:pt idx="953">
                  <c:v>-1.7776082592693427</c:v>
                </c:pt>
                <c:pt idx="954">
                  <c:v>-1.7776082592693427</c:v>
                </c:pt>
                <c:pt idx="955">
                  <c:v>-1.7771943623621524</c:v>
                </c:pt>
                <c:pt idx="956">
                  <c:v>-1.7766126692693973</c:v>
                </c:pt>
                <c:pt idx="957">
                  <c:v>-1.7771272592694345</c:v>
                </c:pt>
                <c:pt idx="958">
                  <c:v>-1.7771272592694345</c:v>
                </c:pt>
                <c:pt idx="959">
                  <c:v>-1.7771272592694345</c:v>
                </c:pt>
                <c:pt idx="960">
                  <c:v>-1.7771272592694345</c:v>
                </c:pt>
                <c:pt idx="961">
                  <c:v>-1.7769922592694485</c:v>
                </c:pt>
                <c:pt idx="962">
                  <c:v>-1.7756433492693446</c:v>
                </c:pt>
                <c:pt idx="963">
                  <c:v>-1.7747122592693785</c:v>
                </c:pt>
                <c:pt idx="964">
                  <c:v>-1.7747122592693785</c:v>
                </c:pt>
                <c:pt idx="965">
                  <c:v>-1.7747122592693785</c:v>
                </c:pt>
                <c:pt idx="966">
                  <c:v>-1.774837929372552</c:v>
                </c:pt>
                <c:pt idx="967">
                  <c:v>-1.7760981592693099</c:v>
                </c:pt>
                <c:pt idx="968">
                  <c:v>-1.7769719592693605</c:v>
                </c:pt>
                <c:pt idx="969">
                  <c:v>-1.7774172592694129</c:v>
                </c:pt>
                <c:pt idx="970">
                  <c:v>-1.7774172592694129</c:v>
                </c:pt>
                <c:pt idx="971">
                  <c:v>-1.777417259269356</c:v>
                </c:pt>
                <c:pt idx="972">
                  <c:v>-1.7774172592693134</c:v>
                </c:pt>
                <c:pt idx="973">
                  <c:v>-1.7774172592694129</c:v>
                </c:pt>
                <c:pt idx="974">
                  <c:v>-1.7774172592694129</c:v>
                </c:pt>
                <c:pt idx="975">
                  <c:v>-1.7774172592694129</c:v>
                </c:pt>
                <c:pt idx="976">
                  <c:v>-1.7774172592694129</c:v>
                </c:pt>
                <c:pt idx="977">
                  <c:v>-1.7774172592693702</c:v>
                </c:pt>
                <c:pt idx="978">
                  <c:v>-1.7774172592694129</c:v>
                </c:pt>
                <c:pt idx="979">
                  <c:v>-1.7774172592694129</c:v>
                </c:pt>
                <c:pt idx="980">
                  <c:v>-1.7776245492693477</c:v>
                </c:pt>
                <c:pt idx="981">
                  <c:v>-1.7780282592695755</c:v>
                </c:pt>
                <c:pt idx="982">
                  <c:v>-1.7780282592695755</c:v>
                </c:pt>
                <c:pt idx="983">
                  <c:v>-1.7780282592695755</c:v>
                </c:pt>
                <c:pt idx="984">
                  <c:v>-1.7780282592695755</c:v>
                </c:pt>
                <c:pt idx="985">
                  <c:v>-1.7776498592695873</c:v>
                </c:pt>
                <c:pt idx="986">
                  <c:v>-1.7761045392692409</c:v>
                </c:pt>
                <c:pt idx="987">
                  <c:v>-1.776006259269252</c:v>
                </c:pt>
                <c:pt idx="988">
                  <c:v>-1.7760062592692663</c:v>
                </c:pt>
                <c:pt idx="989">
                  <c:v>-1.776006259269252</c:v>
                </c:pt>
                <c:pt idx="990">
                  <c:v>-1.776006259269252</c:v>
                </c:pt>
                <c:pt idx="991">
                  <c:v>-1.776006259269252</c:v>
                </c:pt>
                <c:pt idx="992">
                  <c:v>-1.776006259269252</c:v>
                </c:pt>
                <c:pt idx="993">
                  <c:v>-1.7760062592692663</c:v>
                </c:pt>
                <c:pt idx="994">
                  <c:v>-1.776006259269252</c:v>
                </c:pt>
                <c:pt idx="995">
                  <c:v>-1.776006259269252</c:v>
                </c:pt>
                <c:pt idx="996">
                  <c:v>-1.7758444992693683</c:v>
                </c:pt>
                <c:pt idx="997">
                  <c:v>-1.7748488592693548</c:v>
                </c:pt>
                <c:pt idx="998">
                  <c:v>-1.7743822592694869</c:v>
                </c:pt>
                <c:pt idx="999">
                  <c:v>-1.7743822592693874</c:v>
                </c:pt>
                <c:pt idx="1000">
                  <c:v>-1.7743822592693874</c:v>
                </c:pt>
                <c:pt idx="1001">
                  <c:v>-1.7750224592693655</c:v>
                </c:pt>
                <c:pt idx="1002">
                  <c:v>-1.7730203592695091</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-1.7732222592694455</c:v>
                </c:pt>
                <c:pt idx="1011">
                  <c:v>-1.7730022592695036</c:v>
                </c:pt>
                <c:pt idx="1012">
                  <c:v>-1.7730022592695036</c:v>
                </c:pt>
                <c:pt idx="1013">
                  <c:v>-1.7730022592695036</c:v>
                </c:pt>
                <c:pt idx="1014">
                  <c:v>-1.773002259269532</c:v>
                </c:pt>
                <c:pt idx="1015">
                  <c:v>-1.7730022592695036</c:v>
                </c:pt>
                <c:pt idx="1016">
                  <c:v>-1.7730022592695036</c:v>
                </c:pt>
                <c:pt idx="1017">
                  <c:v>-1.7730022592695036</c:v>
                </c:pt>
                <c:pt idx="1018">
                  <c:v>-1.7730022592695036</c:v>
                </c:pt>
                <c:pt idx="1019">
                  <c:v>-1.7730022592695036</c:v>
                </c:pt>
                <c:pt idx="1020">
                  <c:v>-1.77200580566128</c:v>
                </c:pt>
                <c:pt idx="1021">
                  <c:v>-1.7697822592694337</c:v>
                </c:pt>
                <c:pt idx="1022">
                  <c:v>-1.7697822592694337</c:v>
                </c:pt>
                <c:pt idx="1023">
                  <c:v>-1.7697822592694337</c:v>
                </c:pt>
                <c:pt idx="1024">
                  <c:v>-1.7697822592694337</c:v>
                </c:pt>
                <c:pt idx="1025">
                  <c:v>-1.7697822592693342</c:v>
                </c:pt>
                <c:pt idx="1026">
                  <c:v>-1.7697822592694337</c:v>
                </c:pt>
                <c:pt idx="1027">
                  <c:v>-1.7697822592694337</c:v>
                </c:pt>
                <c:pt idx="1028">
                  <c:v>-1.7697822592694337</c:v>
                </c:pt>
                <c:pt idx="1029">
                  <c:v>-1.7697822592694337</c:v>
                </c:pt>
                <c:pt idx="1030">
                  <c:v>-1.7697822592693342</c:v>
                </c:pt>
                <c:pt idx="1031">
                  <c:v>-1.7697822592694337</c:v>
                </c:pt>
                <c:pt idx="1032">
                  <c:v>-1.7696910592693769</c:v>
                </c:pt>
                <c:pt idx="1033">
                  <c:v>-1.7678443592694606</c:v>
                </c:pt>
                <c:pt idx="1034">
                  <c:v>-1.7673622592694898</c:v>
                </c:pt>
                <c:pt idx="1035">
                  <c:v>-1.7673622592694898</c:v>
                </c:pt>
                <c:pt idx="1036">
                  <c:v>-1.7673622592694898</c:v>
                </c:pt>
                <c:pt idx="1037">
                  <c:v>-1.7664305092692842</c:v>
                </c:pt>
                <c:pt idx="1038">
                  <c:v>-1.7657922592693183</c:v>
                </c:pt>
                <c:pt idx="1039">
                  <c:v>-1.7657922592693183</c:v>
                </c:pt>
                <c:pt idx="1040">
                  <c:v>-1.7657922592693183</c:v>
                </c:pt>
                <c:pt idx="1041">
                  <c:v>-1.7657922592693325</c:v>
                </c:pt>
                <c:pt idx="1042">
                  <c:v>-1.7657922592693183</c:v>
                </c:pt>
                <c:pt idx="1043">
                  <c:v>-1.7657922592693183</c:v>
                </c:pt>
                <c:pt idx="1044">
                  <c:v>-1.7656923592693232</c:v>
                </c:pt>
                <c:pt idx="1045">
                  <c:v>-1.7651262592692945</c:v>
                </c:pt>
                <c:pt idx="1046">
                  <c:v>-1.7651262592693087</c:v>
                </c:pt>
                <c:pt idx="1047">
                  <c:v>-1.7651262592692945</c:v>
                </c:pt>
                <c:pt idx="1048">
                  <c:v>-1.7635059692695023</c:v>
                </c:pt>
                <c:pt idx="1049">
                  <c:v>-1.7625322592695909</c:v>
                </c:pt>
                <c:pt idx="1050">
                  <c:v>-1.7625322592695909</c:v>
                </c:pt>
                <c:pt idx="1051">
                  <c:v>-1.7625322592695767</c:v>
                </c:pt>
                <c:pt idx="1052">
                  <c:v>-1.762106619269403</c:v>
                </c:pt>
                <c:pt idx="1053">
                  <c:v>-1.7602438192693768</c:v>
                </c:pt>
                <c:pt idx="1054">
                  <c:v>-1.7597822592693717</c:v>
                </c:pt>
                <c:pt idx="1055">
                  <c:v>-1.7594573592696889</c:v>
                </c:pt>
                <c:pt idx="1056">
                  <c:v>-1.7578353314343502</c:v>
                </c:pt>
                <c:pt idx="1057">
                  <c:v>-1.7569722592693893</c:v>
                </c:pt>
                <c:pt idx="1058">
                  <c:v>-1.7569722592693893</c:v>
                </c:pt>
                <c:pt idx="1059">
                  <c:v>-1.7569722592693893</c:v>
                </c:pt>
                <c:pt idx="1060">
                  <c:v>-1.7569722592693893</c:v>
                </c:pt>
                <c:pt idx="1061">
                  <c:v>-1.7569722592693466</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-1.7519022592691726</c:v>
                </c:pt>
                <c:pt idx="1070">
                  <c:v>-1.7517812592692223</c:v>
                </c:pt>
                <c:pt idx="1071">
                  <c:v>-1.7516822592692876</c:v>
                </c:pt>
                <c:pt idx="1072">
                  <c:v>-1.7516822592692733</c:v>
                </c:pt>
                <c:pt idx="1073">
                  <c:v>-1.7519177392694303</c:v>
                </c:pt>
                <c:pt idx="1074">
                  <c:v>-1.752088259269442</c:v>
                </c:pt>
                <c:pt idx="1075">
                  <c:v>-1.752088259269442</c:v>
                </c:pt>
                <c:pt idx="1076">
                  <c:v>-1.7525415195432856</c:v>
                </c:pt>
                <c:pt idx="1077">
                  <c:v>-1.7527922592693983</c:v>
                </c:pt>
                <c:pt idx="1078">
                  <c:v>-1.7527922592693983</c:v>
                </c:pt>
                <c:pt idx="1079">
                  <c:v>-1.7527922592693983</c:v>
                </c:pt>
                <c:pt idx="1080">
                  <c:v>-1.7529238992692484</c:v>
                </c:pt>
                <c:pt idx="1081">
                  <c:v>-1.7545904992693551</c:v>
                </c:pt>
                <c:pt idx="1082">
                  <c:v>-1.7558849192694055</c:v>
                </c:pt>
                <c:pt idx="1083">
                  <c:v>-1.7606105192695338</c:v>
                </c:pt>
                <c:pt idx="1084">
                  <c:v>-1.7610062592695783</c:v>
                </c:pt>
                <c:pt idx="1085">
                  <c:v>-1.7610062592695783</c:v>
                </c:pt>
                <c:pt idx="1086">
                  <c:v>-1.7617538992692374</c:v>
                </c:pt>
                <c:pt idx="1087">
                  <c:v>-1.7641418738528927</c:v>
                </c:pt>
                <c:pt idx="1088">
                  <c:v>-1.7645772592695153</c:v>
                </c:pt>
                <c:pt idx="1089">
                  <c:v>-1.7645772592695153</c:v>
                </c:pt>
                <c:pt idx="1090">
                  <c:v>-1.7645772592695153</c:v>
                </c:pt>
                <c:pt idx="1091">
                  <c:v>-1.7645772592695437</c:v>
                </c:pt>
                <c:pt idx="1092">
                  <c:v>-1.7645772592695863</c:v>
                </c:pt>
                <c:pt idx="1093">
                  <c:v>-1.7650282592695845</c:v>
                </c:pt>
                <c:pt idx="1094">
                  <c:v>-1.7657672592695803</c:v>
                </c:pt>
                <c:pt idx="1095">
                  <c:v>-1.7657672592695803</c:v>
                </c:pt>
                <c:pt idx="1096">
                  <c:v>-1.7657672592695661</c:v>
                </c:pt>
                <c:pt idx="1097">
                  <c:v>-1.7657672592695519</c:v>
                </c:pt>
                <c:pt idx="1098">
                  <c:v>-1.7657672592695803</c:v>
                </c:pt>
                <c:pt idx="1099">
                  <c:v>-1.7658743092694209</c:v>
                </c:pt>
                <c:pt idx="1100">
                  <c:v>-1.7659582592695529</c:v>
                </c:pt>
                <c:pt idx="1101">
                  <c:v>-1.7659582592696381</c:v>
                </c:pt>
                <c:pt idx="1102">
                  <c:v>-1.7659582592696239</c:v>
                </c:pt>
                <c:pt idx="1103">
                  <c:v>-1.7659582592695529</c:v>
                </c:pt>
                <c:pt idx="1104">
                  <c:v>-1.7661854192695188</c:v>
                </c:pt>
                <c:pt idx="1105">
                  <c:v>-1.7702124192694981</c:v>
                </c:pt>
                <c:pt idx="1106">
                  <c:v>-1.7718222592695554</c:v>
                </c:pt>
                <c:pt idx="1107">
                  <c:v>-1.7718222592695554</c:v>
                </c:pt>
                <c:pt idx="1108">
                  <c:v>-1.7718222592695554</c:v>
                </c:pt>
                <c:pt idx="1109">
                  <c:v>-1.7718807592695498</c:v>
                </c:pt>
                <c:pt idx="1110">
                  <c:v>-1.7741361592695455</c:v>
                </c:pt>
                <c:pt idx="1111">
                  <c:v>-1.7752337744208546</c:v>
                </c:pt>
                <c:pt idx="1112">
                  <c:v>-1.7793209327388553</c:v>
                </c:pt>
                <c:pt idx="1113">
                  <c:v>-1.7813222592695581</c:v>
                </c:pt>
                <c:pt idx="1114">
                  <c:v>-1.7820587792694056</c:v>
                </c:pt>
                <c:pt idx="1115">
                  <c:v>-1.7861567592692751</c:v>
                </c:pt>
                <c:pt idx="1116">
                  <c:v>-1.7921430692694429</c:v>
                </c:pt>
                <c:pt idx="1117">
                  <c:v>-1.7949728778261687</c:v>
                </c:pt>
                <c:pt idx="1118">
                  <c:v>-1.794972259269457</c:v>
                </c:pt>
                <c:pt idx="1119">
                  <c:v>-1.7955259592691846</c:v>
                </c:pt>
                <c:pt idx="1120">
                  <c:v>-1.7962449092692339</c:v>
                </c:pt>
                <c:pt idx="1121">
                  <c:v>-1.801144114939575</c:v>
                </c:pt>
                <c:pt idx="1122">
                  <c:v>-1.8021160592695509</c:v>
                </c:pt>
                <c:pt idx="1123">
                  <c:v>-1.8029222592695646</c:v>
                </c:pt>
                <c:pt idx="1124">
                  <c:v>-1.8029222592695646</c:v>
                </c:pt>
                <c:pt idx="1125">
                  <c:v>-1.8029222592695646</c:v>
                </c:pt>
                <c:pt idx="1126">
                  <c:v>-1.8029222592695504</c:v>
                </c:pt>
                <c:pt idx="1127">
                  <c:v>-1.8029222592695646</c:v>
                </c:pt>
                <c:pt idx="1128">
                  <c:v>-1.8034294992694981</c:v>
                </c:pt>
                <c:pt idx="1129">
                  <c:v>-1.8058076992694509</c:v>
                </c:pt>
                <c:pt idx="1130">
                  <c:v>-1.808672259269386</c:v>
                </c:pt>
                <c:pt idx="1131">
                  <c:v>-1.8086722592693718</c:v>
                </c:pt>
                <c:pt idx="1132">
                  <c:v>-1.808672259269386</c:v>
                </c:pt>
                <c:pt idx="1133">
                  <c:v>-1.808672259269386</c:v>
                </c:pt>
                <c:pt idx="1134">
                  <c:v>-1.808672259269386</c:v>
                </c:pt>
                <c:pt idx="1135">
                  <c:v>-1.8092669592695216</c:v>
                </c:pt>
                <c:pt idx="1136">
                  <c:v>-1.8092922592695402</c:v>
                </c:pt>
                <c:pt idx="1137">
                  <c:v>-1.8092922592695118</c:v>
                </c:pt>
                <c:pt idx="1138">
                  <c:v>-1.8092922592695118</c:v>
                </c:pt>
                <c:pt idx="1139">
                  <c:v>-1.8092922592695118</c:v>
                </c:pt>
                <c:pt idx="1140">
                  <c:v>-1.8099285092694402</c:v>
                </c:pt>
                <c:pt idx="1141">
                  <c:v>-1.8122684592695038</c:v>
                </c:pt>
                <c:pt idx="1142">
                  <c:v>-1.8132309592695464</c:v>
                </c:pt>
                <c:pt idx="1143">
                  <c:v>-1.8135822592695092</c:v>
                </c:pt>
                <c:pt idx="1144">
                  <c:v>-1.8135822592695092</c:v>
                </c:pt>
                <c:pt idx="1145">
                  <c:v>-1.8135822592695092</c:v>
                </c:pt>
                <c:pt idx="1146">
                  <c:v>-1.8135822592695092</c:v>
                </c:pt>
                <c:pt idx="1147">
                  <c:v>-1.8129506592694042</c:v>
                </c:pt>
                <c:pt idx="1148">
                  <c:v>-1.8154562092694846</c:v>
                </c:pt>
                <c:pt idx="1149">
                  <c:v>-1.8207966092695642</c:v>
                </c:pt>
                <c:pt idx="1150">
                  <c:v>-1.8224066510217796</c:v>
                </c:pt>
                <c:pt idx="1151">
                  <c:v>-1.824065699269326</c:v>
                </c:pt>
                <c:pt idx="1152">
                  <c:v>-1.8257040592694693</c:v>
                </c:pt>
                <c:pt idx="1153">
                  <c:v>-1.8259322592694787</c:v>
                </c:pt>
                <c:pt idx="1154">
                  <c:v>-1.8259322592694787</c:v>
                </c:pt>
                <c:pt idx="1155">
                  <c:v>-1.8259322592694787</c:v>
                </c:pt>
                <c:pt idx="1156">
                  <c:v>-1.8259322592695213</c:v>
                </c:pt>
                <c:pt idx="1157">
                  <c:v>-1.8259322592694787</c:v>
                </c:pt>
                <c:pt idx="1158">
                  <c:v>-1.8259322592694787</c:v>
                </c:pt>
                <c:pt idx="1159">
                  <c:v>-1.824898119269605</c:v>
                </c:pt>
                <c:pt idx="1160">
                  <c:v>-1.8235953092693649</c:v>
                </c:pt>
                <c:pt idx="1161">
                  <c:v>-1.8234322592693673</c:v>
                </c:pt>
                <c:pt idx="1162">
                  <c:v>-1.8234322592693957</c:v>
                </c:pt>
                <c:pt idx="1163">
                  <c:v>-1.8234322592693957</c:v>
                </c:pt>
                <c:pt idx="1164">
                  <c:v>-1.8234322592693957</c:v>
                </c:pt>
                <c:pt idx="1165">
                  <c:v>-1.8234322592693957</c:v>
                </c:pt>
                <c:pt idx="1166">
                  <c:v>-1.8234322592693957</c:v>
                </c:pt>
                <c:pt idx="1167">
                  <c:v>-1.8234322592693673</c:v>
                </c:pt>
                <c:pt idx="1168">
                  <c:v>-1.8234322592693957</c:v>
                </c:pt>
                <c:pt idx="1169">
                  <c:v>-1.8234322592693957</c:v>
                </c:pt>
                <c:pt idx="1170">
                  <c:v>-1.8234322592693957</c:v>
                </c:pt>
                <c:pt idx="1171">
                  <c:v>-1.8234322592693957</c:v>
                </c:pt>
                <c:pt idx="1172">
                  <c:v>-1.8234322592693957</c:v>
                </c:pt>
                <c:pt idx="1173">
                  <c:v>-1.8234322592693673</c:v>
                </c:pt>
                <c:pt idx="1174">
                  <c:v>-1.8234322592693957</c:v>
                </c:pt>
                <c:pt idx="1175">
                  <c:v>-1.8242751392695453</c:v>
                </c:pt>
                <c:pt idx="1176">
                  <c:v>-1.8244122592695362</c:v>
                </c:pt>
                <c:pt idx="1177">
                  <c:v>-1.8244122592695362</c:v>
                </c:pt>
                <c:pt idx="1178">
                  <c:v>-1.8233181446860556</c:v>
                </c:pt>
                <c:pt idx="1179">
                  <c:v>-1.8230722592693951</c:v>
                </c:pt>
                <c:pt idx="1180">
                  <c:v>-1.8230722592693951</c:v>
                </c:pt>
                <c:pt idx="1181">
                  <c:v>-1.8230722592693951</c:v>
                </c:pt>
                <c:pt idx="1182">
                  <c:v>-1.8230722592693951</c:v>
                </c:pt>
                <c:pt idx="1183">
                  <c:v>-1.8228676592692921</c:v>
                </c:pt>
                <c:pt idx="1184">
                  <c:v>-1.8197830803219546</c:v>
                </c:pt>
                <c:pt idx="1185">
                  <c:v>-1.8173522592692279</c:v>
                </c:pt>
                <c:pt idx="1186">
                  <c:v>-1.8173522592692279</c:v>
                </c:pt>
                <c:pt idx="1187">
                  <c:v>-1.8170421792693787</c:v>
                </c:pt>
                <c:pt idx="1188">
                  <c:v>-1.8168082592693651</c:v>
                </c:pt>
                <c:pt idx="1189">
                  <c:v>-1.8168082592693935</c:v>
                </c:pt>
                <c:pt idx="1190">
                  <c:v>-1.8168082592693651</c:v>
                </c:pt>
                <c:pt idx="1191">
                  <c:v>-1.8168082592693651</c:v>
                </c:pt>
                <c:pt idx="1192">
                  <c:v>-1.8167318992694135</c:v>
                </c:pt>
                <c:pt idx="1193">
                  <c:v>-1.8167162592694126</c:v>
                </c:pt>
                <c:pt idx="1194">
                  <c:v>-1.8186933217694303</c:v>
                </c:pt>
                <c:pt idx="1195">
                  <c:v>-1.8206622592692838</c:v>
                </c:pt>
                <c:pt idx="1196">
                  <c:v>-1.8206622592692838</c:v>
                </c:pt>
                <c:pt idx="1197">
                  <c:v>-1.8206622592692838</c:v>
                </c:pt>
                <c:pt idx="1198">
                  <c:v>-1.8206622592692838</c:v>
                </c:pt>
                <c:pt idx="1199">
                  <c:v>-1.8206622592692838</c:v>
                </c:pt>
                <c:pt idx="1200">
                  <c:v>-1.8205701759360124</c:v>
                </c:pt>
                <c:pt idx="1201">
                  <c:v>-1.820142259269474</c:v>
                </c:pt>
                <c:pt idx="1202">
                  <c:v>-1.820142259269474</c:v>
                </c:pt>
                <c:pt idx="1203">
                  <c:v>-1.820142259269474</c:v>
                </c:pt>
                <c:pt idx="1204">
                  <c:v>-1.8215909592693862</c:v>
                </c:pt>
                <c:pt idx="1205">
                  <c:v>-1.8247983009361093</c:v>
                </c:pt>
                <c:pt idx="1206">
                  <c:v>-1.8249877592691774</c:v>
                </c:pt>
                <c:pt idx="1207">
                  <c:v>-1.8249872592691645</c:v>
                </c:pt>
                <c:pt idx="1208">
                  <c:v>-1.8242250592694518</c:v>
                </c:pt>
                <c:pt idx="1209">
                  <c:v>-1.8222468592693986</c:v>
                </c:pt>
                <c:pt idx="1210">
                  <c:v>-1.8223453592694057</c:v>
                </c:pt>
                <c:pt idx="1211">
                  <c:v>-1.8222834889991333</c:v>
                </c:pt>
                <c:pt idx="1212">
                  <c:v>-1.8219272592696711</c:v>
                </c:pt>
                <c:pt idx="1213">
                  <c:v>-1.8210315092694884</c:v>
                </c:pt>
                <c:pt idx="1214">
                  <c:v>-1.8198784092696627</c:v>
                </c:pt>
                <c:pt idx="1215">
                  <c:v>-1.819779659269571</c:v>
                </c:pt>
                <c:pt idx="1216">
                  <c:v>-1.8202238808909073</c:v>
                </c:pt>
                <c:pt idx="1217">
                  <c:v>-1.8189115592693952</c:v>
                </c:pt>
                <c:pt idx="1218">
                  <c:v>-1.8182722592694205</c:v>
                </c:pt>
                <c:pt idx="1219">
                  <c:v>-1.8182722592694205</c:v>
                </c:pt>
                <c:pt idx="1220">
                  <c:v>-1.8182722592694205</c:v>
                </c:pt>
                <c:pt idx="1221">
                  <c:v>-1.8182722592694205</c:v>
                </c:pt>
                <c:pt idx="1222">
                  <c:v>-1.8182722592694205</c:v>
                </c:pt>
                <c:pt idx="1223">
                  <c:v>-1.8182722592694205</c:v>
                </c:pt>
                <c:pt idx="1224">
                  <c:v>-1.8181985092694646</c:v>
                </c:pt>
                <c:pt idx="1225">
                  <c:v>-1.8166136092694671</c:v>
                </c:pt>
                <c:pt idx="1226">
                  <c:v>-1.8161875592694798</c:v>
                </c:pt>
                <c:pt idx="1227">
                  <c:v>-1.8161522592694297</c:v>
                </c:pt>
                <c:pt idx="1228">
                  <c:v>-1.8161522592694581</c:v>
                </c:pt>
                <c:pt idx="1229">
                  <c:v>-1.8159805592694624</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-1.8158424092694929</c:v>
                </c:pt>
                <c:pt idx="1240">
                  <c:v>-1.8163570792693662</c:v>
                </c:pt>
                <c:pt idx="1241">
                  <c:v>-1.8170422592695274</c:v>
                </c:pt>
                <c:pt idx="1242">
                  <c:v>-1.8170422592695274</c:v>
                </c:pt>
                <c:pt idx="1243">
                  <c:v>-1.8170422592695274</c:v>
                </c:pt>
                <c:pt idx="1244">
                  <c:v>-1.8177603792693873</c:v>
                </c:pt>
                <c:pt idx="1245">
                  <c:v>-1.8181626192693727</c:v>
                </c:pt>
                <c:pt idx="1246">
                  <c:v>-1.8181622592693714</c:v>
                </c:pt>
                <c:pt idx="1247">
                  <c:v>-1.8176901092693214</c:v>
                </c:pt>
                <c:pt idx="1248">
                  <c:v>-1.8174889259361748</c:v>
                </c:pt>
                <c:pt idx="1249">
                  <c:v>-1.8171852592694506</c:v>
                </c:pt>
                <c:pt idx="1250">
                  <c:v>-1.8178469092694343</c:v>
                </c:pt>
                <c:pt idx="1251">
                  <c:v>-1.8186507592693744</c:v>
                </c:pt>
                <c:pt idx="1252">
                  <c:v>-1.8188822592693725</c:v>
                </c:pt>
                <c:pt idx="1253">
                  <c:v>-1.8188822592693725</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-1.8191962592693898</c:v>
                </c:pt>
                <c:pt idx="1266">
                  <c:v>-1.8180075792695476</c:v>
                </c:pt>
                <c:pt idx="1267">
                  <c:v>-1.8162736392694256</c:v>
                </c:pt>
                <c:pt idx="1268">
                  <c:v>-1.8154590592694575</c:v>
                </c:pt>
                <c:pt idx="1269">
                  <c:v>-1.8162146551026552</c:v>
                </c:pt>
                <c:pt idx="1270">
                  <c:v>-1.8201598992694983</c:v>
                </c:pt>
                <c:pt idx="1271">
                  <c:v>-1.8230002592693921</c:v>
                </c:pt>
                <c:pt idx="1272">
                  <c:v>-1.8230722592693951</c:v>
                </c:pt>
                <c:pt idx="1273">
                  <c:v>-1.8230722592693951</c:v>
                </c:pt>
                <c:pt idx="1274">
                  <c:v>-1.8230722592693667</c:v>
                </c:pt>
                <c:pt idx="1275">
                  <c:v>-1.8230446592693568</c:v>
                </c:pt>
                <c:pt idx="1276">
                  <c:v>-1.8222926592693653</c:v>
                </c:pt>
                <c:pt idx="1277">
                  <c:v>-1.8221222592693636</c:v>
                </c:pt>
                <c:pt idx="1278">
                  <c:v>-1.8221222592693636</c:v>
                </c:pt>
                <c:pt idx="1279">
                  <c:v>-1.8221222592693636</c:v>
                </c:pt>
                <c:pt idx="1280">
                  <c:v>-1.822122259269392</c:v>
                </c:pt>
                <c:pt idx="1281">
                  <c:v>-1.8233700192694471</c:v>
                </c:pt>
                <c:pt idx="1282">
                  <c:v>-1.824090779269298</c:v>
                </c:pt>
                <c:pt idx="1283">
                  <c:v>-1.8242772592694507</c:v>
                </c:pt>
                <c:pt idx="1284">
                  <c:v>-1.8245187592694663</c:v>
                </c:pt>
                <c:pt idx="1285">
                  <c:v>-1.8248522592695195</c:v>
                </c:pt>
                <c:pt idx="1286">
                  <c:v>-1.8248522592694769</c:v>
                </c:pt>
                <c:pt idx="1287">
                  <c:v>-1.8248522592694769</c:v>
                </c:pt>
                <c:pt idx="1288">
                  <c:v>-1.8248522592694769</c:v>
                </c:pt>
                <c:pt idx="1289">
                  <c:v>-1.8248522592694769</c:v>
                </c:pt>
                <c:pt idx="1290">
                  <c:v>-1.8248522592695195</c:v>
                </c:pt>
                <c:pt idx="1291">
                  <c:v>-1.8248522592694769</c:v>
                </c:pt>
                <c:pt idx="1292">
                  <c:v>-1.8248522592694769</c:v>
                </c:pt>
                <c:pt idx="1293">
                  <c:v>-1.8248522592694769</c:v>
                </c:pt>
                <c:pt idx="1294">
                  <c:v>-1.8250304592696409</c:v>
                </c:pt>
                <c:pt idx="1295">
                  <c:v>-1.8251722592695785</c:v>
                </c:pt>
                <c:pt idx="1296">
                  <c:v>-1.8251722592695785</c:v>
                </c:pt>
                <c:pt idx="1297">
                  <c:v>-1.8251722592695785</c:v>
                </c:pt>
                <c:pt idx="1298">
                  <c:v>-1.8251722592695785</c:v>
                </c:pt>
                <c:pt idx="1299">
                  <c:v>-1.8251722592695785</c:v>
                </c:pt>
                <c:pt idx="1300">
                  <c:v>-1.8251722592695785</c:v>
                </c:pt>
                <c:pt idx="1301">
                  <c:v>-1.8251722592695785</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-1.819532259269323</c:v>
                </c:pt>
                <c:pt idx="1316">
                  <c:v>-1.8190023592693478</c:v>
                </c:pt>
                <c:pt idx="1317">
                  <c:v>-1.8175613738528256</c:v>
                </c:pt>
                <c:pt idx="1318">
                  <c:v>-1.81733225926952</c:v>
                </c:pt>
                <c:pt idx="1319">
                  <c:v>-1.81733225926952</c:v>
                </c:pt>
                <c:pt idx="1320">
                  <c:v>-1.8173491592694688</c:v>
                </c:pt>
                <c:pt idx="1321">
                  <c:v>-1.8174122592693465</c:v>
                </c:pt>
                <c:pt idx="1322">
                  <c:v>-1.8174122592693607</c:v>
                </c:pt>
                <c:pt idx="1323">
                  <c:v>-1.8174122592693465</c:v>
                </c:pt>
                <c:pt idx="1324">
                  <c:v>-1.8174122592693465</c:v>
                </c:pt>
                <c:pt idx="1325">
                  <c:v>-1.8174122592693465</c:v>
                </c:pt>
                <c:pt idx="1326">
                  <c:v>-1.8173282592692885</c:v>
                </c:pt>
                <c:pt idx="1327">
                  <c:v>-1.8151639434799591</c:v>
                </c:pt>
                <c:pt idx="1328">
                  <c:v>-1.8093267492696157</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-1.8080261592696161</c:v>
                </c:pt>
                <c:pt idx="1337">
                  <c:v>-1.806277959269508</c:v>
                </c:pt>
                <c:pt idx="1338">
                  <c:v>-1.8054222592694344</c:v>
                </c:pt>
                <c:pt idx="1339">
                  <c:v>-1.8045555592691898</c:v>
                </c:pt>
                <c:pt idx="1340">
                  <c:v>-1.8044055092693156</c:v>
                </c:pt>
                <c:pt idx="1341">
                  <c:v>-1.8053872592693523</c:v>
                </c:pt>
                <c:pt idx="1342">
                  <c:v>-1.8059933592693937</c:v>
                </c:pt>
                <c:pt idx="1343">
                  <c:v>-1.8070622592695003</c:v>
                </c:pt>
                <c:pt idx="1344">
                  <c:v>-1.807062259269486</c:v>
                </c:pt>
                <c:pt idx="1345">
                  <c:v>-1.8070774592695926</c:v>
                </c:pt>
                <c:pt idx="1346">
                  <c:v>-1.8071886092693319</c:v>
                </c:pt>
                <c:pt idx="1347">
                  <c:v>-1.807811159269292</c:v>
                </c:pt>
                <c:pt idx="1348">
                  <c:v>-1.8078122592692978</c:v>
                </c:pt>
                <c:pt idx="1349">
                  <c:v>-1.8078122592693262</c:v>
                </c:pt>
                <c:pt idx="1350">
                  <c:v>-1.8078122592693262</c:v>
                </c:pt>
                <c:pt idx="1351">
                  <c:v>-1.8078122592693262</c:v>
                </c:pt>
                <c:pt idx="1352">
                  <c:v>-1.8078122592693262</c:v>
                </c:pt>
                <c:pt idx="1353">
                  <c:v>-1.8078122592692978</c:v>
                </c:pt>
                <c:pt idx="1354">
                  <c:v>-1.8078122592693262</c:v>
                </c:pt>
                <c:pt idx="1355">
                  <c:v>-1.808103159269379</c:v>
                </c:pt>
                <c:pt idx="1356">
                  <c:v>-1.8103916592693423</c:v>
                </c:pt>
                <c:pt idx="1357">
                  <c:v>-1.8138169792693901</c:v>
                </c:pt>
                <c:pt idx="1358">
                  <c:v>-1.8172422592693351</c:v>
                </c:pt>
                <c:pt idx="1359">
                  <c:v>-1.8177194792694564</c:v>
                </c:pt>
                <c:pt idx="1360">
                  <c:v>-1.818097259269436</c:v>
                </c:pt>
                <c:pt idx="1361">
                  <c:v>-1.818097259269436</c:v>
                </c:pt>
                <c:pt idx="1362">
                  <c:v>-1.818097259269436</c:v>
                </c:pt>
                <c:pt idx="1363">
                  <c:v>-1.8180972592693934</c:v>
                </c:pt>
                <c:pt idx="1364">
                  <c:v>-1.8180643492693918</c:v>
                </c:pt>
                <c:pt idx="1365">
                  <c:v>-1.8187900292693513</c:v>
                </c:pt>
                <c:pt idx="1366">
                  <c:v>-1.8199179092694777</c:v>
                </c:pt>
                <c:pt idx="1367">
                  <c:v>-1.8198352592695528</c:v>
                </c:pt>
                <c:pt idx="1368">
                  <c:v>-1.8180323224272428</c:v>
                </c:pt>
                <c:pt idx="1369">
                  <c:v>-1.817922259269352</c:v>
                </c:pt>
                <c:pt idx="1370">
                  <c:v>-1.817922259269352</c:v>
                </c:pt>
                <c:pt idx="1371">
                  <c:v>-1.817922259269352</c:v>
                </c:pt>
                <c:pt idx="1372">
                  <c:v>-1.8195257592694247</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-1.8190707592695787</c:v>
                </c:pt>
                <c:pt idx="1383">
                  <c:v>-1.8184022592695896</c:v>
                </c:pt>
                <c:pt idx="1384">
                  <c:v>-1.8184022592695754</c:v>
                </c:pt>
                <c:pt idx="1385">
                  <c:v>-1.8184022592695896</c:v>
                </c:pt>
                <c:pt idx="1386">
                  <c:v>-1.8184022592695896</c:v>
                </c:pt>
                <c:pt idx="1387">
                  <c:v>-1.8197328592693225</c:v>
                </c:pt>
                <c:pt idx="1388">
                  <c:v>-1.8198922592693236</c:v>
                </c:pt>
                <c:pt idx="1389">
                  <c:v>-1.8172352384361545</c:v>
                </c:pt>
                <c:pt idx="1390">
                  <c:v>-1.8167122592694653</c:v>
                </c:pt>
                <c:pt idx="1391">
                  <c:v>-1.8167122592694653</c:v>
                </c:pt>
                <c:pt idx="1392">
                  <c:v>-1.8167122592694653</c:v>
                </c:pt>
                <c:pt idx="1393">
                  <c:v>-1.8167122592694653</c:v>
                </c:pt>
                <c:pt idx="1394">
                  <c:v>-1.8175472592693467</c:v>
                </c:pt>
                <c:pt idx="1395">
                  <c:v>-1.8178122592694024</c:v>
                </c:pt>
                <c:pt idx="1396">
                  <c:v>-1.8178122592694024</c:v>
                </c:pt>
                <c:pt idx="1397">
                  <c:v>-1.8178122592694024</c:v>
                </c:pt>
                <c:pt idx="1398">
                  <c:v>-1.8178122592694024</c:v>
                </c:pt>
                <c:pt idx="1399">
                  <c:v>-1.8178122592693597</c:v>
                </c:pt>
                <c:pt idx="1400">
                  <c:v>-1.8178122592694024</c:v>
                </c:pt>
                <c:pt idx="1401">
                  <c:v>-1.8172732592694842</c:v>
                </c:pt>
                <c:pt idx="1402">
                  <c:v>-1.8165322592695645</c:v>
                </c:pt>
                <c:pt idx="1403">
                  <c:v>-1.8165322592695645</c:v>
                </c:pt>
                <c:pt idx="1404">
                  <c:v>-1.8165322592695645</c:v>
                </c:pt>
                <c:pt idx="1405">
                  <c:v>-1.8165322592695645</c:v>
                </c:pt>
                <c:pt idx="1406">
                  <c:v>-1.8165322592695645</c:v>
                </c:pt>
                <c:pt idx="1407">
                  <c:v>-1.8165322592695645</c:v>
                </c:pt>
                <c:pt idx="1408">
                  <c:v>-1.8165322592695645</c:v>
                </c:pt>
                <c:pt idx="1409">
                  <c:v>-1.8165322592695645</c:v>
                </c:pt>
                <c:pt idx="1410">
                  <c:v>-1.8162634192694895</c:v>
                </c:pt>
                <c:pt idx="1411">
                  <c:v>-1.8128647592696012</c:v>
                </c:pt>
                <c:pt idx="1412">
                  <c:v>-1.8118442592693356</c:v>
                </c:pt>
                <c:pt idx="1413">
                  <c:v>-1.8115322592694554</c:v>
                </c:pt>
                <c:pt idx="1414">
                  <c:v>-1.811532259269498</c:v>
                </c:pt>
                <c:pt idx="1415">
                  <c:v>-1.8115322592694554</c:v>
                </c:pt>
                <c:pt idx="1416">
                  <c:v>-1.8094917592695339</c:v>
                </c:pt>
                <c:pt idx="1417">
                  <c:v>-1.8091862592694241</c:v>
                </c:pt>
                <c:pt idx="1418">
                  <c:v>-1.8091862592694241</c:v>
                </c:pt>
                <c:pt idx="1419">
                  <c:v>-1.8091862592694241</c:v>
                </c:pt>
                <c:pt idx="1420">
                  <c:v>-1.8091862592694241</c:v>
                </c:pt>
                <c:pt idx="1421">
                  <c:v>-1.8091862592694241</c:v>
                </c:pt>
                <c:pt idx="1422">
                  <c:v>-1.8091039392694057</c:v>
                </c:pt>
                <c:pt idx="1423">
                  <c:v>-1.808892259269328</c:v>
                </c:pt>
                <c:pt idx="1424">
                  <c:v>-1.8088922592692995</c:v>
                </c:pt>
                <c:pt idx="1425">
                  <c:v>-1.808892259269328</c:v>
                </c:pt>
                <c:pt idx="1426">
                  <c:v>-1.8093481592691774</c:v>
                </c:pt>
                <c:pt idx="1427">
                  <c:v>-1.8093622592691645</c:v>
                </c:pt>
                <c:pt idx="1428">
                  <c:v>-1.8093846592692415</c:v>
                </c:pt>
                <c:pt idx="1429">
                  <c:v>-1.8106534171642323</c:v>
                </c:pt>
                <c:pt idx="1430">
                  <c:v>-1.8127744592694199</c:v>
                </c:pt>
                <c:pt idx="1431">
                  <c:v>-1.813082259269521</c:v>
                </c:pt>
                <c:pt idx="1432">
                  <c:v>-1.813082259269521</c:v>
                </c:pt>
                <c:pt idx="1433">
                  <c:v>-1.813082259269521</c:v>
                </c:pt>
                <c:pt idx="1434">
                  <c:v>-1.8142955192694927</c:v>
                </c:pt>
                <c:pt idx="1435">
                  <c:v>-1.8143662592695051</c:v>
                </c:pt>
                <c:pt idx="1436">
                  <c:v>-1.8146109792694034</c:v>
                </c:pt>
                <c:pt idx="1437">
                  <c:v>-1.814632259269402</c:v>
                </c:pt>
                <c:pt idx="1438">
                  <c:v>-1.814632259269402</c:v>
                </c:pt>
                <c:pt idx="1439">
                  <c:v>-1.8148959676028227</c:v>
                </c:pt>
                <c:pt idx="1440">
                  <c:v>-1.8184339592693703</c:v>
                </c:pt>
                <c:pt idx="1441">
                  <c:v>-1.8188822592693725</c:v>
                </c:pt>
                <c:pt idx="1442">
                  <c:v>-1.8188822592693725</c:v>
                </c:pt>
                <c:pt idx="1443">
                  <c:v>-1.8188822592693725</c:v>
                </c:pt>
                <c:pt idx="1444">
                  <c:v>-1.8188822592694152</c:v>
                </c:pt>
                <c:pt idx="1445">
                  <c:v>-1.8188822592693725</c:v>
                </c:pt>
                <c:pt idx="1446">
                  <c:v>-1.8204630592694002</c:v>
                </c:pt>
                <c:pt idx="1447">
                  <c:v>-1.8205285592694622</c:v>
                </c:pt>
                <c:pt idx="1448">
                  <c:v>-1.8219654392692775</c:v>
                </c:pt>
                <c:pt idx="1449">
                  <c:v>-1.8221050803222312</c:v>
                </c:pt>
                <c:pt idx="1450">
                  <c:v>-1.8220022592695955</c:v>
                </c:pt>
                <c:pt idx="1451">
                  <c:v>-1.8220022592695955</c:v>
                </c:pt>
                <c:pt idx="1452">
                  <c:v>-1.8220022592695955</c:v>
                </c:pt>
                <c:pt idx="1453">
                  <c:v>-1.8220022592695955</c:v>
                </c:pt>
                <c:pt idx="1454">
                  <c:v>-1.8220022592695813</c:v>
                </c:pt>
                <c:pt idx="1455">
                  <c:v>-1.8213372592694981</c:v>
                </c:pt>
                <c:pt idx="1456">
                  <c:v>-1.8179419192695292</c:v>
                </c:pt>
                <c:pt idx="1457">
                  <c:v>-1.8168922592695651</c:v>
                </c:pt>
                <c:pt idx="1458">
                  <c:v>-1.8168922592695651</c:v>
                </c:pt>
                <c:pt idx="1459">
                  <c:v>-1.8168922592695651</c:v>
                </c:pt>
                <c:pt idx="1460">
                  <c:v>-1.8168922592695651</c:v>
                </c:pt>
                <c:pt idx="1461">
                  <c:v>-1.8168922592695651</c:v>
                </c:pt>
                <c:pt idx="1462">
                  <c:v>-1.8168922592695651</c:v>
                </c:pt>
                <c:pt idx="1463">
                  <c:v>-1.8152581592695611</c:v>
                </c:pt>
                <c:pt idx="1464">
                  <c:v>-1.8147322592695616</c:v>
                </c:pt>
                <c:pt idx="1465">
                  <c:v>-1.8145972592695188</c:v>
                </c:pt>
                <c:pt idx="1466">
                  <c:v>-1.8095811192694669</c:v>
                </c:pt>
                <c:pt idx="1467">
                  <c:v>-1.8076682592694908</c:v>
                </c:pt>
                <c:pt idx="1468">
                  <c:v>-1.8076682592694908</c:v>
                </c:pt>
                <c:pt idx="1469">
                  <c:v>-1.8083154467695692</c:v>
                </c:pt>
                <c:pt idx="1470">
                  <c:v>-1.8083222592695734</c:v>
                </c:pt>
                <c:pt idx="1471">
                  <c:v>-1.8083222592695734</c:v>
                </c:pt>
                <c:pt idx="1472">
                  <c:v>-1.8083222592695734</c:v>
                </c:pt>
                <c:pt idx="1473">
                  <c:v>-1.8081911592695405</c:v>
                </c:pt>
                <c:pt idx="1474">
                  <c:v>-1.807752259269563</c:v>
                </c:pt>
              </c:numCache>
            </c:numRef>
          </c:val>
          <c:smooth val="0"/>
          <c:extLs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-2.8537727027693336</c:v>
                </c:pt>
                <c:pt idx="1">
                  <c:v>-2.852443510011355</c:v>
                </c:pt>
                <c:pt idx="2">
                  <c:v>-2.8511102570853808</c:v>
                </c:pt>
                <c:pt idx="3">
                  <c:v>-2.8511396268988136</c:v>
                </c:pt>
                <c:pt idx="4">
                  <c:v>-2.8475720293678251</c:v>
                </c:pt>
                <c:pt idx="5">
                  <c:v>-2.844939446788743</c:v>
                </c:pt>
                <c:pt idx="6">
                  <c:v>-2.8446445343985829</c:v>
                </c:pt>
                <c:pt idx="7">
                  <c:v>-2.844603401481578</c:v>
                </c:pt>
                <c:pt idx="8">
                  <c:v>-2.8441490800652787</c:v>
                </c:pt>
                <c:pt idx="9">
                  <c:v>-2.846709642094126</c:v>
                </c:pt>
                <c:pt idx="10">
                  <c:v>-2.8476210170023819</c:v>
                </c:pt>
                <c:pt idx="11">
                  <c:v>-2.8509149895661068</c:v>
                </c:pt>
                <c:pt idx="12">
                  <c:v>-2.8404316357730153</c:v>
                </c:pt>
                <c:pt idx="13">
                  <c:v>-2.8457704151922769</c:v>
                </c:pt>
                <c:pt idx="14">
                  <c:v>-2.8289010621981845</c:v>
                </c:pt>
                <c:pt idx="15">
                  <c:v>-2.8298393404626694</c:v>
                </c:pt>
                <c:pt idx="16">
                  <c:v>-2.8273815348353395</c:v>
                </c:pt>
                <c:pt idx="17">
                  <c:v>-2.8209762972681744</c:v>
                </c:pt>
                <c:pt idx="18">
                  <c:v>-2.8538819857960505</c:v>
                </c:pt>
                <c:pt idx="19">
                  <c:v>-2.84387283685885</c:v>
                </c:pt>
                <c:pt idx="20">
                  <c:v>-2.9631365154492357</c:v>
                </c:pt>
                <c:pt idx="21">
                  <c:v>-3.1272433077438819</c:v>
                </c:pt>
                <c:pt idx="22">
                  <c:v>-3.5035672175405779</c:v>
                </c:pt>
                <c:pt idx="23">
                  <c:v>-3.9053762754210766</c:v>
                </c:pt>
                <c:pt idx="24">
                  <c:v>-3.999702250332831</c:v>
                </c:pt>
                <c:pt idx="25">
                  <c:v>-4.0043599318257748</c:v>
                </c:pt>
                <c:pt idx="26">
                  <c:v>-4.0068682820387664</c:v>
                </c:pt>
                <c:pt idx="27">
                  <c:v>-4.0672706413775188</c:v>
                </c:pt>
                <c:pt idx="28">
                  <c:v>-4.1477147477210679</c:v>
                </c:pt>
                <c:pt idx="29">
                  <c:v>-4.3657607107153069</c:v>
                </c:pt>
                <c:pt idx="30">
                  <c:v>-4.1065579013413895</c:v>
                </c:pt>
                <c:pt idx="31">
                  <c:v>-3.9411286682153559</c:v>
                </c:pt>
                <c:pt idx="32">
                  <c:v>-4.968957305746855</c:v>
                </c:pt>
                <c:pt idx="33">
                  <c:v>-5.2414578246453942</c:v>
                </c:pt>
                <c:pt idx="34">
                  <c:v>-6.583576412065554</c:v>
                </c:pt>
                <c:pt idx="35">
                  <c:v>-6.8483524138996472</c:v>
                </c:pt>
                <c:pt idx="36">
                  <c:v>-7.3827566977906969</c:v>
                </c:pt>
                <c:pt idx="37">
                  <c:v>-7.5245630362817337</c:v>
                </c:pt>
                <c:pt idx="38">
                  <c:v>-7.9910327029225527</c:v>
                </c:pt>
                <c:pt idx="39">
                  <c:v>-8.7020490206776344</c:v>
                </c:pt>
                <c:pt idx="40">
                  <c:v>-8.9783401143244532</c:v>
                </c:pt>
                <c:pt idx="41">
                  <c:v>-9.0255495470666744</c:v>
                </c:pt>
                <c:pt idx="42">
                  <c:v>-9.9129857047516907</c:v>
                </c:pt>
                <c:pt idx="43">
                  <c:v>-10.214364159110943</c:v>
                </c:pt>
                <c:pt idx="44">
                  <c:v>-10.19049689785723</c:v>
                </c:pt>
                <c:pt idx="45">
                  <c:v>-10.547959705093248</c:v>
                </c:pt>
                <c:pt idx="46">
                  <c:v>-10.421549903138242</c:v>
                </c:pt>
                <c:pt idx="47">
                  <c:v>-10.103562250101305</c:v>
                </c:pt>
                <c:pt idx="48">
                  <c:v>-9.7166837912757984</c:v>
                </c:pt>
                <c:pt idx="49">
                  <c:v>-7.9890997593874147</c:v>
                </c:pt>
                <c:pt idx="50">
                  <c:v>-7.0853623686653009</c:v>
                </c:pt>
                <c:pt idx="51">
                  <c:v>-6.202443356587878</c:v>
                </c:pt>
                <c:pt idx="52">
                  <c:v>-5.0775129932114282</c:v>
                </c:pt>
                <c:pt idx="53">
                  <c:v>-3.754115210811733</c:v>
                </c:pt>
                <c:pt idx="54">
                  <c:v>-2.529043937612812</c:v>
                </c:pt>
                <c:pt idx="55">
                  <c:v>-0.73513859812887006</c:v>
                </c:pt>
                <c:pt idx="56">
                  <c:v>1.3920832551370381</c:v>
                </c:pt>
                <c:pt idx="57">
                  <c:v>4.1604563697753463</c:v>
                </c:pt>
                <c:pt idx="58">
                  <c:v>5.741257815016354</c:v>
                </c:pt>
                <c:pt idx="59">
                  <c:v>7.4100003743329523</c:v>
                </c:pt>
                <c:pt idx="60">
                  <c:v>7.9629882748632781</c:v>
                </c:pt>
                <c:pt idx="61">
                  <c:v>8.7423887501525002</c:v>
                </c:pt>
                <c:pt idx="62">
                  <c:v>9.1594649931184762</c:v>
                </c:pt>
                <c:pt idx="63">
                  <c:v>8.976068949752289</c:v>
                </c:pt>
                <c:pt idx="64">
                  <c:v>9.1005696379432806</c:v>
                </c:pt>
                <c:pt idx="65">
                  <c:v>9.4152312924184116</c:v>
                </c:pt>
                <c:pt idx="66">
                  <c:v>8.945157334952583</c:v>
                </c:pt>
                <c:pt idx="67">
                  <c:v>10.134392534867757</c:v>
                </c:pt>
                <c:pt idx="68">
                  <c:v>11.622321014106433</c:v>
                </c:pt>
                <c:pt idx="69">
                  <c:v>13.585012299785177</c:v>
                </c:pt>
                <c:pt idx="70">
                  <c:v>15.811290906709445</c:v>
                </c:pt>
                <c:pt idx="71">
                  <c:v>16.89062441654761</c:v>
                </c:pt>
                <c:pt idx="72">
                  <c:v>16.909935334496978</c:v>
                </c:pt>
                <c:pt idx="73">
                  <c:v>16.82354285197917</c:v>
                </c:pt>
                <c:pt idx="74">
                  <c:v>16.527526703246309</c:v>
                </c:pt>
                <c:pt idx="75">
                  <c:v>14.887719101983578</c:v>
                </c:pt>
                <c:pt idx="76">
                  <c:v>13.819811436152975</c:v>
                </c:pt>
                <c:pt idx="77">
                  <c:v>12.971293999922693</c:v>
                </c:pt>
                <c:pt idx="78">
                  <c:v>12.016285718304886</c:v>
                </c:pt>
                <c:pt idx="79">
                  <c:v>11.193117390814209</c:v>
                </c:pt>
                <c:pt idx="80">
                  <c:v>11.148390883617253</c:v>
                </c:pt>
                <c:pt idx="81">
                  <c:v>11.180132138728126</c:v>
                </c:pt>
                <c:pt idx="82">
                  <c:v>10.256071596021656</c:v>
                </c:pt>
                <c:pt idx="83">
                  <c:v>8.4735777002297539</c:v>
                </c:pt>
                <c:pt idx="84">
                  <c:v>8.364852016945818</c:v>
                </c:pt>
                <c:pt idx="85">
                  <c:v>8.4187388702936232</c:v>
                </c:pt>
                <c:pt idx="86">
                  <c:v>8.3924350528900078</c:v>
                </c:pt>
                <c:pt idx="87">
                  <c:v>8.6736888860967412</c:v>
                </c:pt>
                <c:pt idx="88">
                  <c:v>9.398449669409672</c:v>
                </c:pt>
                <c:pt idx="89">
                  <c:v>9.8522474378652873</c:v>
                </c:pt>
                <c:pt idx="90">
                  <c:v>9.9048775364058343</c:v>
                </c:pt>
                <c:pt idx="91">
                  <c:v>9.9507427120284291</c:v>
                </c:pt>
                <c:pt idx="92">
                  <c:v>9.2430531517450163</c:v>
                </c:pt>
                <c:pt idx="93">
                  <c:v>9.0947788517829764</c:v>
                </c:pt>
                <c:pt idx="94">
                  <c:v>8.6750949943738789</c:v>
                </c:pt>
                <c:pt idx="95">
                  <c:v>8.1374986974652188</c:v>
                </c:pt>
                <c:pt idx="96">
                  <c:v>7.5424095108909341</c:v>
                </c:pt>
                <c:pt idx="97">
                  <c:v>6.82449713058584</c:v>
                </c:pt>
                <c:pt idx="98">
                  <c:v>5.387648448728072</c:v>
                </c:pt>
                <c:pt idx="99">
                  <c:v>4.9707453890030848</c:v>
                </c:pt>
                <c:pt idx="100">
                  <c:v>4.7962606175560296</c:v>
                </c:pt>
                <c:pt idx="101">
                  <c:v>4.7080897055603259</c:v>
                </c:pt>
                <c:pt idx="102">
                  <c:v>4.5125287917184096</c:v>
                </c:pt>
                <c:pt idx="103">
                  <c:v>4.2795266022302201</c:v>
                </c:pt>
                <c:pt idx="104">
                  <c:v>4.1376104494755168</c:v>
                </c:pt>
                <c:pt idx="105">
                  <c:v>4.022981509582948</c:v>
                </c:pt>
                <c:pt idx="106">
                  <c:v>4.0306059738624356</c:v>
                </c:pt>
                <c:pt idx="107">
                  <c:v>4.2699301864463735</c:v>
                </c:pt>
                <c:pt idx="108">
                  <c:v>4.1839227748157839</c:v>
                </c:pt>
                <c:pt idx="109">
                  <c:v>4.2329972286563731</c:v>
                </c:pt>
                <c:pt idx="110">
                  <c:v>4.3080787661266413</c:v>
                </c:pt>
                <c:pt idx="111">
                  <c:v>4.3591851253543439</c:v>
                </c:pt>
                <c:pt idx="112">
                  <c:v>4.4816830502986988</c:v>
                </c:pt>
                <c:pt idx="113">
                  <c:v>4.6548102837027159</c:v>
                </c:pt>
                <c:pt idx="114">
                  <c:v>4.8737345426196015</c:v>
                </c:pt>
                <c:pt idx="115">
                  <c:v>4.7377334854680981</c:v>
                </c:pt>
                <c:pt idx="116">
                  <c:v>5.2191417624065934</c:v>
                </c:pt>
                <c:pt idx="117">
                  <c:v>5.3181004269593899</c:v>
                </c:pt>
                <c:pt idx="118">
                  <c:v>5.0135445685982347</c:v>
                </c:pt>
                <c:pt idx="119">
                  <c:v>4.6391591328926012</c:v>
                </c:pt>
                <c:pt idx="120">
                  <c:v>4.3495260236120714</c:v>
                </c:pt>
                <c:pt idx="121">
                  <c:v>4.1841255555431189</c:v>
                </c:pt>
                <c:pt idx="122">
                  <c:v>4.120493843633497</c:v>
                </c:pt>
                <c:pt idx="123">
                  <c:v>4.4355094536895905</c:v>
                </c:pt>
                <c:pt idx="124">
                  <c:v>4.400797673417685</c:v>
                </c:pt>
                <c:pt idx="125">
                  <c:v>4.3040761234910434</c:v>
                </c:pt>
                <c:pt idx="126">
                  <c:v>4.1750641712442302</c:v>
                </c:pt>
                <c:pt idx="127">
                  <c:v>4.2350163843570101</c:v>
                </c:pt>
                <c:pt idx="128">
                  <c:v>4.3350373709987196</c:v>
                </c:pt>
                <c:pt idx="129">
                  <c:v>4.237229213866101</c:v>
                </c:pt>
                <c:pt idx="130">
                  <c:v>3.9384090448059794</c:v>
                </c:pt>
                <c:pt idx="131">
                  <c:v>3.8598208882158076</c:v>
                </c:pt>
                <c:pt idx="132">
                  <c:v>3.6482395380026418</c:v>
                </c:pt>
                <c:pt idx="133">
                  <c:v>3.4841512251642399</c:v>
                </c:pt>
                <c:pt idx="134">
                  <c:v>3.854423824515635</c:v>
                </c:pt>
                <c:pt idx="135">
                  <c:v>4.4193628864916832</c:v>
                </c:pt>
                <c:pt idx="136">
                  <c:v>4.5263304790832564</c:v>
                </c:pt>
                <c:pt idx="137">
                  <c:v>4.4424595506250313</c:v>
                </c:pt>
                <c:pt idx="138">
                  <c:v>4.8198564926267267</c:v>
                </c:pt>
                <c:pt idx="139">
                  <c:v>4.9499331954741308</c:v>
                </c:pt>
                <c:pt idx="140">
                  <c:v>5.0621471322581897</c:v>
                </c:pt>
                <c:pt idx="141">
                  <c:v>5.2126183246213031</c:v>
                </c:pt>
                <c:pt idx="142">
                  <c:v>5.2053646637227473</c:v>
                </c:pt>
                <c:pt idx="143">
                  <c:v>5.0185157320581482</c:v>
                </c:pt>
                <c:pt idx="144">
                  <c:v>4.5687512661983902</c:v>
                </c:pt>
                <c:pt idx="145">
                  <c:v>4.6586857330377711</c:v>
                </c:pt>
                <c:pt idx="146">
                  <c:v>5.0348259202321799</c:v>
                </c:pt>
                <c:pt idx="147">
                  <c:v>5.1494833951372811</c:v>
                </c:pt>
                <c:pt idx="148">
                  <c:v>5.4416618882485039</c:v>
                </c:pt>
                <c:pt idx="149">
                  <c:v>5.4988724634284267</c:v>
                </c:pt>
                <c:pt idx="150">
                  <c:v>5.2869974150809469</c:v>
                </c:pt>
                <c:pt idx="151">
                  <c:v>4.9696455767647336</c:v>
                </c:pt>
                <c:pt idx="152">
                  <c:v>4.7556587857078654</c:v>
                </c:pt>
                <c:pt idx="153">
                  <c:v>4.9918480932447267</c:v>
                </c:pt>
                <c:pt idx="154">
                  <c:v>5.9100196468488377</c:v>
                </c:pt>
                <c:pt idx="155">
                  <c:v>8.860228941428872</c:v>
                </c:pt>
                <c:pt idx="156">
                  <c:v>9.8463148873342305</c:v>
                </c:pt>
                <c:pt idx="157">
                  <c:v>10.87012017347601</c:v>
                </c:pt>
                <c:pt idx="158">
                  <c:v>12.004024466270835</c:v>
                </c:pt>
                <c:pt idx="159">
                  <c:v>12.882857924805194</c:v>
                </c:pt>
                <c:pt idx="160">
                  <c:v>13.588931614112937</c:v>
                </c:pt>
                <c:pt idx="161">
                  <c:v>14.020508804032758</c:v>
                </c:pt>
                <c:pt idx="162">
                  <c:v>14.262591350567504</c:v>
                </c:pt>
                <c:pt idx="163">
                  <c:v>14.170475473089184</c:v>
                </c:pt>
                <c:pt idx="164">
                  <c:v>13.947175643208027</c:v>
                </c:pt>
                <c:pt idx="165">
                  <c:v>13.586221698614239</c:v>
                </c:pt>
                <c:pt idx="166">
                  <c:v>13.319505847164834</c:v>
                </c:pt>
                <c:pt idx="167">
                  <c:v>13.074606227052442</c:v>
                </c:pt>
                <c:pt idx="168">
                  <c:v>12.521052179730916</c:v>
                </c:pt>
                <c:pt idx="169">
                  <c:v>11.731214264698053</c:v>
                </c:pt>
                <c:pt idx="170">
                  <c:v>11.184893539489536</c:v>
                </c:pt>
                <c:pt idx="171">
                  <c:v>9.6688052527767354</c:v>
                </c:pt>
                <c:pt idx="172">
                  <c:v>9.1611133454381815</c:v>
                </c:pt>
                <c:pt idx="173">
                  <c:v>8.8417434138951876</c:v>
                </c:pt>
                <c:pt idx="174">
                  <c:v>8.2774055603481145</c:v>
                </c:pt>
                <c:pt idx="175">
                  <c:v>7.4848625868398955</c:v>
                </c:pt>
                <c:pt idx="176">
                  <c:v>6.3533010489303763</c:v>
                </c:pt>
                <c:pt idx="177">
                  <c:v>5.5072037763960253</c:v>
                </c:pt>
                <c:pt idx="178">
                  <c:v>5.544494332534569</c:v>
                </c:pt>
                <c:pt idx="179">
                  <c:v>5.9635968649542548</c:v>
                </c:pt>
                <c:pt idx="180">
                  <c:v>6.6997350738226089</c:v>
                </c:pt>
                <c:pt idx="181">
                  <c:v>7.0464958853211215</c:v>
                </c:pt>
                <c:pt idx="182">
                  <c:v>7.1886849420786518</c:v>
                </c:pt>
                <c:pt idx="183">
                  <c:v>7.1507045368339277</c:v>
                </c:pt>
                <c:pt idx="184">
                  <c:v>6.7933854671344278</c:v>
                </c:pt>
                <c:pt idx="185">
                  <c:v>6.3594702275707107</c:v>
                </c:pt>
                <c:pt idx="186">
                  <c:v>6.1057526814578296</c:v>
                </c:pt>
                <c:pt idx="187">
                  <c:v>6.7951455309925848</c:v>
                </c:pt>
                <c:pt idx="188">
                  <c:v>6.8549634170516498</c:v>
                </c:pt>
                <c:pt idx="189">
                  <c:v>7.2409525852472285</c:v>
                </c:pt>
                <c:pt idx="190">
                  <c:v>7.5952153729661376</c:v>
                </c:pt>
                <c:pt idx="191">
                  <c:v>8.203587911438234</c:v>
                </c:pt>
                <c:pt idx="192">
                  <c:v>8.7380687313934544</c:v>
                </c:pt>
                <c:pt idx="193">
                  <c:v>8.9248382810817191</c:v>
                </c:pt>
                <c:pt idx="194">
                  <c:v>9.2530194602179563</c:v>
                </c:pt>
                <c:pt idx="195">
                  <c:v>10.249972692438746</c:v>
                </c:pt>
                <c:pt idx="196">
                  <c:v>10.713402545443913</c:v>
                </c:pt>
                <c:pt idx="197">
                  <c:v>11.129176499008139</c:v>
                </c:pt>
                <c:pt idx="198">
                  <c:v>11.72568302572617</c:v>
                </c:pt>
                <c:pt idx="199">
                  <c:v>11.982417390504438</c:v>
                </c:pt>
                <c:pt idx="200">
                  <c:v>12.089810124426364</c:v>
                </c:pt>
                <c:pt idx="201">
                  <c:v>12.402008053776854</c:v>
                </c:pt>
                <c:pt idx="202">
                  <c:v>12.34204597483533</c:v>
                </c:pt>
                <c:pt idx="203">
                  <c:v>11.63588941256566</c:v>
                </c:pt>
                <c:pt idx="204">
                  <c:v>11.951143927460748</c:v>
                </c:pt>
                <c:pt idx="205">
                  <c:v>11.503408027784445</c:v>
                </c:pt>
                <c:pt idx="206">
                  <c:v>10.363329547543913</c:v>
                </c:pt>
                <c:pt idx="207">
                  <c:v>9.4060718569594286</c:v>
                </c:pt>
                <c:pt idx="208">
                  <c:v>9.1078257273535428</c:v>
                </c:pt>
                <c:pt idx="209">
                  <c:v>9.1554652343405252</c:v>
                </c:pt>
                <c:pt idx="210">
                  <c:v>9.2298972967116981</c:v>
                </c:pt>
                <c:pt idx="211">
                  <c:v>7.4504293265041071</c:v>
                </c:pt>
                <c:pt idx="212">
                  <c:v>7.3613111431615863</c:v>
                </c:pt>
                <c:pt idx="213">
                  <c:v>6.9903587123147304</c:v>
                </c:pt>
                <c:pt idx="214">
                  <c:v>6.3043852072604949</c:v>
                </c:pt>
                <c:pt idx="215">
                  <c:v>5.5501993618753147</c:v>
                </c:pt>
                <c:pt idx="216">
                  <c:v>4.7248599449204534</c:v>
                </c:pt>
                <c:pt idx="217">
                  <c:v>3.990183244752501</c:v>
                </c:pt>
                <c:pt idx="218">
                  <c:v>2.9294239031252971</c:v>
                </c:pt>
                <c:pt idx="219">
                  <c:v>1.9669238146798591</c:v>
                </c:pt>
                <c:pt idx="220">
                  <c:v>1.4524953676538956</c:v>
                </c:pt>
                <c:pt idx="221">
                  <c:v>1.0918818700447446</c:v>
                </c:pt>
                <c:pt idx="222">
                  <c:v>1.0338776268832532</c:v>
                </c:pt>
                <c:pt idx="223">
                  <c:v>1.3240984359963619</c:v>
                </c:pt>
                <c:pt idx="224">
                  <c:v>1.2814408689900034</c:v>
                </c:pt>
                <c:pt idx="225">
                  <c:v>1.1787046544802564</c:v>
                </c:pt>
                <c:pt idx="226">
                  <c:v>1.2039891040957542</c:v>
                </c:pt>
                <c:pt idx="227">
                  <c:v>1.3242854313976409</c:v>
                </c:pt>
                <c:pt idx="228">
                  <c:v>1.5703317643807111</c:v>
                </c:pt>
                <c:pt idx="229">
                  <c:v>1.7430022858022198</c:v>
                </c:pt>
                <c:pt idx="230">
                  <c:v>2.1619337599287292</c:v>
                </c:pt>
                <c:pt idx="231">
                  <c:v>2.3591157053336929</c:v>
                </c:pt>
                <c:pt idx="232">
                  <c:v>2.2499146408835315</c:v>
                </c:pt>
                <c:pt idx="233">
                  <c:v>2.4013989779735425</c:v>
                </c:pt>
                <c:pt idx="234">
                  <c:v>2.489764474469581</c:v>
                </c:pt>
                <c:pt idx="235">
                  <c:v>2.8064768552974897</c:v>
                </c:pt>
                <c:pt idx="236">
                  <c:v>3.9179573334832156</c:v>
                </c:pt>
                <c:pt idx="237">
                  <c:v>4.6823468743605332</c:v>
                </c:pt>
                <c:pt idx="238">
                  <c:v>4.8991698635247616</c:v>
                </c:pt>
                <c:pt idx="239">
                  <c:v>4.9391040064360681</c:v>
                </c:pt>
                <c:pt idx="240">
                  <c:v>4.864935892930788</c:v>
                </c:pt>
                <c:pt idx="241">
                  <c:v>4.9018806897153553</c:v>
                </c:pt>
                <c:pt idx="242">
                  <c:v>4.8668800683325202</c:v>
                </c:pt>
                <c:pt idx="243">
                  <c:v>5.0179722007822107</c:v>
                </c:pt>
                <c:pt idx="244">
                  <c:v>5.1752779839927996</c:v>
                </c:pt>
                <c:pt idx="245">
                  <c:v>4.885088138403944</c:v>
                </c:pt>
                <c:pt idx="246">
                  <c:v>4.5741700347219165</c:v>
                </c:pt>
                <c:pt idx="247">
                  <c:v>4.2582370543692889</c:v>
                </c:pt>
                <c:pt idx="248">
                  <c:v>4.128639679019642</c:v>
                </c:pt>
                <c:pt idx="249">
                  <c:v>4.1835829349590625</c:v>
                </c:pt>
                <c:pt idx="250">
                  <c:v>4.5953176664301196</c:v>
                </c:pt>
                <c:pt idx="251">
                  <c:v>5.2522126276759025</c:v>
                </c:pt>
                <c:pt idx="252">
                  <c:v>5.8824039777786226</c:v>
                </c:pt>
                <c:pt idx="253">
                  <c:v>6.4612002793247285</c:v>
                </c:pt>
                <c:pt idx="254">
                  <c:v>7.176049699242057</c:v>
                </c:pt>
                <c:pt idx="255">
                  <c:v>7.9079506105313158</c:v>
                </c:pt>
                <c:pt idx="256">
                  <c:v>8.4842883475402573</c:v>
                </c:pt>
                <c:pt idx="257">
                  <c:v>9.1620197874320297</c:v>
                </c:pt>
                <c:pt idx="258">
                  <c:v>9.7740344863335338</c:v>
                </c:pt>
                <c:pt idx="259">
                  <c:v>10.456805695140929</c:v>
                </c:pt>
                <c:pt idx="260">
                  <c:v>11.109176794426418</c:v>
                </c:pt>
                <c:pt idx="261">
                  <c:v>11.817930953528389</c:v>
                </c:pt>
                <c:pt idx="262">
                  <c:v>12.731053175952127</c:v>
                </c:pt>
                <c:pt idx="263">
                  <c:v>13.761277929221862</c:v>
                </c:pt>
                <c:pt idx="264">
                  <c:v>14.653452416807056</c:v>
                </c:pt>
                <c:pt idx="265">
                  <c:v>15.322902631785183</c:v>
                </c:pt>
                <c:pt idx="266">
                  <c:v>15.798546077282168</c:v>
                </c:pt>
                <c:pt idx="267">
                  <c:v>15.800553545770228</c:v>
                </c:pt>
                <c:pt idx="268">
                  <c:v>16.330486673994102</c:v>
                </c:pt>
                <c:pt idx="269">
                  <c:v>17.218035757473416</c:v>
                </c:pt>
                <c:pt idx="270">
                  <c:v>16.6254206171985</c:v>
                </c:pt>
                <c:pt idx="271">
                  <c:v>15.875355956176463</c:v>
                </c:pt>
                <c:pt idx="272">
                  <c:v>14.84824000145295</c:v>
                </c:pt>
                <c:pt idx="273">
                  <c:v>13.701673448628853</c:v>
                </c:pt>
                <c:pt idx="274">
                  <c:v>12.432730851791518</c:v>
                </c:pt>
                <c:pt idx="275">
                  <c:v>10.897607283207833</c:v>
                </c:pt>
                <c:pt idx="276">
                  <c:v>9.0371605902005854</c:v>
                </c:pt>
                <c:pt idx="277">
                  <c:v>7.2270250706196464</c:v>
                </c:pt>
                <c:pt idx="278">
                  <c:v>5.6824952690750337</c:v>
                </c:pt>
                <c:pt idx="279">
                  <c:v>4.945015914617656</c:v>
                </c:pt>
                <c:pt idx="280">
                  <c:v>4.4652795162060102</c:v>
                </c:pt>
                <c:pt idx="281">
                  <c:v>4.1756365410966936</c:v>
                </c:pt>
                <c:pt idx="282">
                  <c:v>4.1597586280061307</c:v>
                </c:pt>
                <c:pt idx="283">
                  <c:v>4.7273040901694543</c:v>
                </c:pt>
                <c:pt idx="284">
                  <c:v>5.3609090170373861</c:v>
                </c:pt>
                <c:pt idx="285">
                  <c:v>5.7475027328654988</c:v>
                </c:pt>
                <c:pt idx="286">
                  <c:v>5.9629604431056009</c:v>
                </c:pt>
                <c:pt idx="287">
                  <c:v>6.4065502661736673</c:v>
                </c:pt>
                <c:pt idx="288">
                  <c:v>6.9536496329475597</c:v>
                </c:pt>
                <c:pt idx="289">
                  <c:v>7.1848202692642786</c:v>
                </c:pt>
                <c:pt idx="290">
                  <c:v>7.0937270987777055</c:v>
                </c:pt>
                <c:pt idx="291">
                  <c:v>6.8955338300296205</c:v>
                </c:pt>
                <c:pt idx="292">
                  <c:v>6.9477856878721269</c:v>
                </c:pt>
                <c:pt idx="293">
                  <c:v>6.8859891719015138</c:v>
                </c:pt>
                <c:pt idx="294">
                  <c:v>7.0442713685994249</c:v>
                </c:pt>
                <c:pt idx="295">
                  <c:v>7.484964887895444</c:v>
                </c:pt>
                <c:pt idx="296">
                  <c:v>8.1937208683812344</c:v>
                </c:pt>
                <c:pt idx="297">
                  <c:v>9.7769775389559186</c:v>
                </c:pt>
                <c:pt idx="298">
                  <c:v>10.431906164630618</c:v>
                </c:pt>
                <c:pt idx="299">
                  <c:v>12.365049444831982</c:v>
                </c:pt>
                <c:pt idx="300">
                  <c:v>13.267381789750857</c:v>
                </c:pt>
                <c:pt idx="301">
                  <c:v>13.862953946590395</c:v>
                </c:pt>
                <c:pt idx="302">
                  <c:v>14.838772145007468</c:v>
                </c:pt>
                <c:pt idx="303">
                  <c:v>16.086943377668902</c:v>
                </c:pt>
                <c:pt idx="304">
                  <c:v>16.748837582041148</c:v>
                </c:pt>
                <c:pt idx="305">
                  <c:v>16.784442599274556</c:v>
                </c:pt>
                <c:pt idx="306">
                  <c:v>16.953016525013851</c:v>
                </c:pt>
                <c:pt idx="307">
                  <c:v>17.290315551346168</c:v>
                </c:pt>
                <c:pt idx="308">
                  <c:v>17.724725296605769</c:v>
                </c:pt>
                <c:pt idx="309">
                  <c:v>18.267101208113615</c:v>
                </c:pt>
                <c:pt idx="310">
                  <c:v>18.203757730186993</c:v>
                </c:pt>
                <c:pt idx="311">
                  <c:v>18.191749346934202</c:v>
                </c:pt>
                <c:pt idx="312">
                  <c:v>18.441959515017302</c:v>
                </c:pt>
                <c:pt idx="313">
                  <c:v>18.847836676256136</c:v>
                </c:pt>
                <c:pt idx="314">
                  <c:v>19.467788965665108</c:v>
                </c:pt>
                <c:pt idx="315">
                  <c:v>19.800115614281623</c:v>
                </c:pt>
                <c:pt idx="316">
                  <c:v>19.93577713514037</c:v>
                </c:pt>
                <c:pt idx="317">
                  <c:v>19.934774159806253</c:v>
                </c:pt>
                <c:pt idx="318">
                  <c:v>19.992459812588422</c:v>
                </c:pt>
                <c:pt idx="319">
                  <c:v>20.091611695603717</c:v>
                </c:pt>
                <c:pt idx="320">
                  <c:v>20.035157905383855</c:v>
                </c:pt>
                <c:pt idx="321">
                  <c:v>19.95623127497484</c:v>
                </c:pt>
                <c:pt idx="322">
                  <c:v>19.977608249257187</c:v>
                </c:pt>
                <c:pt idx="323">
                  <c:v>19.948146152381355</c:v>
                </c:pt>
                <c:pt idx="324">
                  <c:v>19.795893646682657</c:v>
                </c:pt>
                <c:pt idx="325">
                  <c:v>19.595169868738125</c:v>
                </c:pt>
                <c:pt idx="326">
                  <c:v>19.171801959072695</c:v>
                </c:pt>
                <c:pt idx="327">
                  <c:v>17.604937135378123</c:v>
                </c:pt>
                <c:pt idx="328">
                  <c:v>15.155598817667496</c:v>
                </c:pt>
                <c:pt idx="329">
                  <c:v>12.90306890990523</c:v>
                </c:pt>
                <c:pt idx="330">
                  <c:v>10.781294018665932</c:v>
                </c:pt>
                <c:pt idx="331">
                  <c:v>8.5536991583975919</c:v>
                </c:pt>
                <c:pt idx="332">
                  <c:v>6.2825969038081979</c:v>
                </c:pt>
                <c:pt idx="333">
                  <c:v>4.1579685113156728</c:v>
                </c:pt>
                <c:pt idx="334">
                  <c:v>2.3579434930901328</c:v>
                </c:pt>
                <c:pt idx="335">
                  <c:v>0.73031745832111028</c:v>
                </c:pt>
                <c:pt idx="336">
                  <c:v>-0.85121087082956137</c:v>
                </c:pt>
                <c:pt idx="337">
                  <c:v>-2.234356848828682</c:v>
                </c:pt>
                <c:pt idx="338">
                  <c:v>-3.6766100981083554</c:v>
                </c:pt>
                <c:pt idx="339">
                  <c:v>-5.0267434097416981</c:v>
                </c:pt>
                <c:pt idx="340">
                  <c:v>-5.8889409749423862</c:v>
                </c:pt>
                <c:pt idx="341">
                  <c:v>-6.7051834147236917</c:v>
                </c:pt>
                <c:pt idx="342">
                  <c:v>-7.2678182744377153</c:v>
                </c:pt>
                <c:pt idx="343">
                  <c:v>-7.6572589648938703</c:v>
                </c:pt>
                <c:pt idx="344">
                  <c:v>-8.083049542657875</c:v>
                </c:pt>
                <c:pt idx="345">
                  <c:v>-8.4320234113384629</c:v>
                </c:pt>
                <c:pt idx="346">
                  <c:v>-8.5550056725859633</c:v>
                </c:pt>
                <c:pt idx="347">
                  <c:v>-8.6833730067571082</c:v>
                </c:pt>
                <c:pt idx="348">
                  <c:v>-8.6705499337183198</c:v>
                </c:pt>
                <c:pt idx="349">
                  <c:v>-8.6642220670162686</c:v>
                </c:pt>
                <c:pt idx="350">
                  <c:v>-8.6127124230635985</c:v>
                </c:pt>
                <c:pt idx="351">
                  <c:v>-8.3842133014042304</c:v>
                </c:pt>
                <c:pt idx="352">
                  <c:v>-7.9547461845919827</c:v>
                </c:pt>
                <c:pt idx="353">
                  <c:v>-7.648096190231314</c:v>
                </c:pt>
                <c:pt idx="354">
                  <c:v>-7.2056838158851377</c:v>
                </c:pt>
                <c:pt idx="355">
                  <c:v>-6.9177795792655417</c:v>
                </c:pt>
                <c:pt idx="356">
                  <c:v>-6.4947071891182162</c:v>
                </c:pt>
                <c:pt idx="357">
                  <c:v>-5.8724263364392186</c:v>
                </c:pt>
                <c:pt idx="358">
                  <c:v>-5.4024298636749677</c:v>
                </c:pt>
                <c:pt idx="359">
                  <c:v>-5.0053878556915237</c:v>
                </c:pt>
                <c:pt idx="360">
                  <c:v>-4.6119919544690049</c:v>
                </c:pt>
                <c:pt idx="361">
                  <c:v>-4.2190660959558102</c:v>
                </c:pt>
                <c:pt idx="362">
                  <c:v>-3.7208221877106809</c:v>
                </c:pt>
                <c:pt idx="363">
                  <c:v>-3.1986899134016227</c:v>
                </c:pt>
                <c:pt idx="364">
                  <c:v>-2.5527108276781121</c:v>
                </c:pt>
                <c:pt idx="365">
                  <c:v>-1.8437091880551861</c:v>
                </c:pt>
                <c:pt idx="366">
                  <c:v>-1.5064770596312798</c:v>
                </c:pt>
                <c:pt idx="367">
                  <c:v>-1.2595899303613862</c:v>
                </c:pt>
                <c:pt idx="368">
                  <c:v>-1.4078995955251798</c:v>
                </c:pt>
                <c:pt idx="369">
                  <c:v>-1.9365537328814497</c:v>
                </c:pt>
                <c:pt idx="370">
                  <c:v>-1.6405027501838276</c:v>
                </c:pt>
                <c:pt idx="371">
                  <c:v>-0.66781209538773112</c:v>
                </c:pt>
                <c:pt idx="372">
                  <c:v>-2.6674456448148476E-2</c:v>
                </c:pt>
                <c:pt idx="373">
                  <c:v>0.14146408267708921</c:v>
                </c:pt>
                <c:pt idx="374">
                  <c:v>0.29821995976851667</c:v>
                </c:pt>
                <c:pt idx="375">
                  <c:v>1.1218539543786079</c:v>
                </c:pt>
                <c:pt idx="376">
                  <c:v>1.6987101786365031</c:v>
                </c:pt>
                <c:pt idx="377">
                  <c:v>2.1978892417575224</c:v>
                </c:pt>
                <c:pt idx="378">
                  <c:v>2.4732841386942397</c:v>
                </c:pt>
                <c:pt idx="379">
                  <c:v>2.5569368046629677</c:v>
                </c:pt>
                <c:pt idx="380">
                  <c:v>2.6929125142235506</c:v>
                </c:pt>
                <c:pt idx="381">
                  <c:v>3.2271740092154602</c:v>
                </c:pt>
                <c:pt idx="382">
                  <c:v>3.9081634493413446</c:v>
                </c:pt>
                <c:pt idx="383">
                  <c:v>4.4229315844420256</c:v>
                </c:pt>
                <c:pt idx="384">
                  <c:v>4.7337780470287498</c:v>
                </c:pt>
                <c:pt idx="385">
                  <c:v>4.9206963430589212</c:v>
                </c:pt>
                <c:pt idx="386">
                  <c:v>5.2610868647915225</c:v>
                </c:pt>
                <c:pt idx="387">
                  <c:v>5.4647090714558857</c:v>
                </c:pt>
                <c:pt idx="388">
                  <c:v>5.5988127020559375</c:v>
                </c:pt>
                <c:pt idx="389">
                  <c:v>5.5088364951716216</c:v>
                </c:pt>
                <c:pt idx="390">
                  <c:v>4.8826133331946693</c:v>
                </c:pt>
                <c:pt idx="391">
                  <c:v>4.0164098051275232</c:v>
                </c:pt>
                <c:pt idx="392">
                  <c:v>3.2117875661811723</c:v>
                </c:pt>
                <c:pt idx="393">
                  <c:v>2.484298805313756</c:v>
                </c:pt>
                <c:pt idx="394">
                  <c:v>2.0040914274133428</c:v>
                </c:pt>
                <c:pt idx="395">
                  <c:v>1.3604869518185296</c:v>
                </c:pt>
                <c:pt idx="396">
                  <c:v>0.62632699340677789</c:v>
                </c:pt>
                <c:pt idx="397">
                  <c:v>-0.17853346735962816</c:v>
                </c:pt>
                <c:pt idx="398">
                  <c:v>-0.77929990717200326</c:v>
                </c:pt>
                <c:pt idx="399">
                  <c:v>-1.0966501517774105</c:v>
                </c:pt>
                <c:pt idx="400">
                  <c:v>-0.99640164394536157</c:v>
                </c:pt>
                <c:pt idx="401">
                  <c:v>-0.84051623651815532</c:v>
                </c:pt>
                <c:pt idx="402">
                  <c:v>-0.76362462302682843</c:v>
                </c:pt>
                <c:pt idx="403">
                  <c:v>-0.72209942549386597</c:v>
                </c:pt>
                <c:pt idx="404">
                  <c:v>-0.76167961282418162</c:v>
                </c:pt>
                <c:pt idx="405">
                  <c:v>-0.8491728182722369</c:v>
                </c:pt>
                <c:pt idx="406">
                  <c:v>-1.0832962971491469</c:v>
                </c:pt>
                <c:pt idx="407">
                  <c:v>-1.5098451018020143</c:v>
                </c:pt>
                <c:pt idx="408">
                  <c:v>-2.0903418548330137</c:v>
                </c:pt>
                <c:pt idx="409">
                  <c:v>-2.3512717771454703</c:v>
                </c:pt>
                <c:pt idx="410">
                  <c:v>-2.26708908849713</c:v>
                </c:pt>
                <c:pt idx="411">
                  <c:v>-2.005743549173701</c:v>
                </c:pt>
                <c:pt idx="412">
                  <c:v>-1.7295366565811605</c:v>
                </c:pt>
                <c:pt idx="413">
                  <c:v>-1.7826446406906058</c:v>
                </c:pt>
                <c:pt idx="414">
                  <c:v>-1.9133277125543344</c:v>
                </c:pt>
                <c:pt idx="415">
                  <c:v>-1.8922357089423656</c:v>
                </c:pt>
                <c:pt idx="416">
                  <c:v>-1.7101286740545589</c:v>
                </c:pt>
                <c:pt idx="417">
                  <c:v>-1.3535800117479511</c:v>
                </c:pt>
                <c:pt idx="418">
                  <c:v>-0.85085926786929633</c:v>
                </c:pt>
                <c:pt idx="419">
                  <c:v>-0.26701955464001514</c:v>
                </c:pt>
                <c:pt idx="420">
                  <c:v>0.47932052833664329</c:v>
                </c:pt>
                <c:pt idx="421">
                  <c:v>0.25821713551056291</c:v>
                </c:pt>
                <c:pt idx="422">
                  <c:v>0.2542816564017869</c:v>
                </c:pt>
                <c:pt idx="423">
                  <c:v>0.44706139310467563</c:v>
                </c:pt>
                <c:pt idx="424">
                  <c:v>0.20831463506956993</c:v>
                </c:pt>
                <c:pt idx="425">
                  <c:v>-8.826599085270459E-2</c:v>
                </c:pt>
                <c:pt idx="426">
                  <c:v>-0.36381153140609968</c:v>
                </c:pt>
                <c:pt idx="427">
                  <c:v>-0.96151030558925754</c:v>
                </c:pt>
                <c:pt idx="428">
                  <c:v>-1.4974610960903902</c:v>
                </c:pt>
                <c:pt idx="429">
                  <c:v>-1.9296591502057652</c:v>
                </c:pt>
                <c:pt idx="430">
                  <c:v>-2.6781035765202006</c:v>
                </c:pt>
                <c:pt idx="431">
                  <c:v>-2.9190809794745007</c:v>
                </c:pt>
                <c:pt idx="432">
                  <c:v>-3.3521783797760918</c:v>
                </c:pt>
                <c:pt idx="433">
                  <c:v>-3.1813343268296421</c:v>
                </c:pt>
                <c:pt idx="434">
                  <c:v>-3.6340205057137922</c:v>
                </c:pt>
                <c:pt idx="435">
                  <c:v>-4.2832038347624035</c:v>
                </c:pt>
                <c:pt idx="436">
                  <c:v>-5.0065708254830241</c:v>
                </c:pt>
                <c:pt idx="437">
                  <c:v>-6.0568875478064399</c:v>
                </c:pt>
                <c:pt idx="438">
                  <c:v>-6.8482888551948662</c:v>
                </c:pt>
                <c:pt idx="439">
                  <c:v>-7.0669263220575971</c:v>
                </c:pt>
                <c:pt idx="440">
                  <c:v>-7.2655649191395355</c:v>
                </c:pt>
                <c:pt idx="441">
                  <c:v>-7.9179538528078979</c:v>
                </c:pt>
                <c:pt idx="442">
                  <c:v>-8.092056968462316</c:v>
                </c:pt>
                <c:pt idx="443">
                  <c:v>-7.9789864500653778</c:v>
                </c:pt>
                <c:pt idx="444">
                  <c:v>-8.8396501634786944</c:v>
                </c:pt>
                <c:pt idx="445">
                  <c:v>-12.099707498770812</c:v>
                </c:pt>
                <c:pt idx="446">
                  <c:v>-13.879172736902717</c:v>
                </c:pt>
                <c:pt idx="447">
                  <c:v>-13.880543631760119</c:v>
                </c:pt>
                <c:pt idx="448">
                  <c:v>-13.424144623704578</c:v>
                </c:pt>
                <c:pt idx="449">
                  <c:v>-14.541225098099744</c:v>
                </c:pt>
                <c:pt idx="450">
                  <c:v>-15.572059256025398</c:v>
                </c:pt>
                <c:pt idx="451">
                  <c:v>-16.564592293379306</c:v>
                </c:pt>
                <c:pt idx="452">
                  <c:v>-17.028881232400067</c:v>
                </c:pt>
                <c:pt idx="453">
                  <c:v>-15.516250539227116</c:v>
                </c:pt>
                <c:pt idx="454">
                  <c:v>-13.523464832937421</c:v>
                </c:pt>
                <c:pt idx="455">
                  <c:v>-11.405771207400178</c:v>
                </c:pt>
                <c:pt idx="456">
                  <c:v>-9.8033207186748967</c:v>
                </c:pt>
                <c:pt idx="457">
                  <c:v>-8.3794210130095905</c:v>
                </c:pt>
                <c:pt idx="458">
                  <c:v>-6.9421886263024106</c:v>
                </c:pt>
                <c:pt idx="459">
                  <c:v>-5.3370405164189378</c:v>
                </c:pt>
                <c:pt idx="460">
                  <c:v>-4.6406933959442682</c:v>
                </c:pt>
                <c:pt idx="461">
                  <c:v>-3.7940972919274856</c:v>
                </c:pt>
                <c:pt idx="462">
                  <c:v>-2.7552326149761797</c:v>
                </c:pt>
                <c:pt idx="463">
                  <c:v>-2.1356102616496173</c:v>
                </c:pt>
                <c:pt idx="464">
                  <c:v>-1.6953136522353418</c:v>
                </c:pt>
                <c:pt idx="465">
                  <c:v>-1.9615329489320601</c:v>
                </c:pt>
                <c:pt idx="466">
                  <c:v>-2.7694215361214845</c:v>
                </c:pt>
                <c:pt idx="467">
                  <c:v>-4.6554700809551832</c:v>
                </c:pt>
                <c:pt idx="468">
                  <c:v>-5.8210260514042318</c:v>
                </c:pt>
                <c:pt idx="469">
                  <c:v>-5.8599811625890084</c:v>
                </c:pt>
                <c:pt idx="470">
                  <c:v>-5.4173939354000851</c:v>
                </c:pt>
                <c:pt idx="471">
                  <c:v>-4.9331967973597557</c:v>
                </c:pt>
                <c:pt idx="472">
                  <c:v>-3.1251909592211575</c:v>
                </c:pt>
                <c:pt idx="473">
                  <c:v>-2.3265151114253513</c:v>
                </c:pt>
                <c:pt idx="474">
                  <c:v>-2.3043475048011004</c:v>
                </c:pt>
                <c:pt idx="475">
                  <c:v>-2.2483220053876778</c:v>
                </c:pt>
                <c:pt idx="476">
                  <c:v>-2.2307588190104042</c:v>
                </c:pt>
                <c:pt idx="477">
                  <c:v>-2.2606361534422774</c:v>
                </c:pt>
                <c:pt idx="478">
                  <c:v>-2.2206808748900499</c:v>
                </c:pt>
                <c:pt idx="479">
                  <c:v>-2.1794572302089534</c:v>
                </c:pt>
                <c:pt idx="480">
                  <c:v>-2.1911386371279491</c:v>
                </c:pt>
                <c:pt idx="481">
                  <c:v>-2.1444868134404516</c:v>
                </c:pt>
                <c:pt idx="482">
                  <c:v>-2.1608135458504876</c:v>
                </c:pt>
                <c:pt idx="483">
                  <c:v>-2.1776323933901978</c:v>
                </c:pt>
                <c:pt idx="484">
                  <c:v>-2.2088167983562528</c:v>
                </c:pt>
                <c:pt idx="485">
                  <c:v>-2.1845496674721261</c:v>
                </c:pt>
                <c:pt idx="486">
                  <c:v>-2.2084265289361724</c:v>
                </c:pt>
                <c:pt idx="487">
                  <c:v>-2.1932455607594221</c:v>
                </c:pt>
                <c:pt idx="488">
                  <c:v>-2.1934995299600644</c:v>
                </c:pt>
                <c:pt idx="489">
                  <c:v>-2.1865366833381614</c:v>
                </c:pt>
                <c:pt idx="490">
                  <c:v>-2.1938539788324931</c:v>
                </c:pt>
                <c:pt idx="491">
                  <c:v>-2.1825204562152152</c:v>
                </c:pt>
                <c:pt idx="492">
                  <c:v>-2.1846792513388777</c:v>
                </c:pt>
                <c:pt idx="493">
                  <c:v>-2.1778155942419346</c:v>
                </c:pt>
                <c:pt idx="494">
                  <c:v>-2.1847401159134847</c:v>
                </c:pt>
                <c:pt idx="495">
                  <c:v>-2.1803302422213591</c:v>
                </c:pt>
                <c:pt idx="496">
                  <c:v>-2.1769873958595696</c:v>
                </c:pt>
                <c:pt idx="497">
                  <c:v>-2.1787385425262755</c:v>
                </c:pt>
                <c:pt idx="498">
                  <c:v>-2.175128673713445</c:v>
                </c:pt>
                <c:pt idx="499">
                  <c:v>-2.1756083427206647</c:v>
                </c:pt>
                <c:pt idx="500">
                  <c:v>-2.1749008869046236</c:v>
                </c:pt>
                <c:pt idx="501">
                  <c:v>-2.1783356372562395</c:v>
                </c:pt>
                <c:pt idx="502">
                  <c:v>-2.1741970738561349</c:v>
                </c:pt>
                <c:pt idx="503">
                  <c:v>-2.1737245006565757</c:v>
                </c:pt>
                <c:pt idx="504">
                  <c:v>-2.1691222053573256</c:v>
                </c:pt>
                <c:pt idx="505">
                  <c:v>-2.1685288137004477</c:v>
                </c:pt>
                <c:pt idx="506">
                  <c:v>-2.1669733898989563</c:v>
                </c:pt>
                <c:pt idx="507">
                  <c:v>-2.1660789386816361</c:v>
                </c:pt>
                <c:pt idx="508">
                  <c:v>-2.1624692975417759</c:v>
                </c:pt>
                <c:pt idx="509">
                  <c:v>-2.1605277024337113</c:v>
                </c:pt>
                <c:pt idx="510">
                  <c:v>-2.1576797412227791</c:v>
                </c:pt>
                <c:pt idx="511">
                  <c:v>-2.1566965354917755</c:v>
                </c:pt>
                <c:pt idx="512">
                  <c:v>-2.1547991468858356</c:v>
                </c:pt>
                <c:pt idx="513">
                  <c:v>-2.1527160909709693</c:v>
                </c:pt>
                <c:pt idx="514">
                  <c:v>-2.1534147813775633</c:v>
                </c:pt>
                <c:pt idx="515">
                  <c:v>-2.1516326711866185</c:v>
                </c:pt>
                <c:pt idx="516">
                  <c:v>-2.1490696427005673</c:v>
                </c:pt>
                <c:pt idx="517">
                  <c:v>-2.1468776073229492</c:v>
                </c:pt>
                <c:pt idx="518">
                  <c:v>-2.1448592105322035</c:v>
                </c:pt>
                <c:pt idx="519">
                  <c:v>-2.1447295128289738</c:v>
                </c:pt>
                <c:pt idx="520">
                  <c:v>-2.1433836619985129</c:v>
                </c:pt>
                <c:pt idx="521">
                  <c:v>-2.1429978701468997</c:v>
                </c:pt>
                <c:pt idx="522">
                  <c:v>-2.1437583737654791</c:v>
                </c:pt>
                <c:pt idx="523">
                  <c:v>-2.1432143491980895</c:v>
                </c:pt>
                <c:pt idx="524">
                  <c:v>-2.1419997138906979</c:v>
                </c:pt>
                <c:pt idx="525">
                  <c:v>-2.1412388308171586</c:v>
                </c:pt>
                <c:pt idx="526">
                  <c:v>-2.1400645315713405</c:v>
                </c:pt>
                <c:pt idx="527">
                  <c:v>-2.1409017609816061</c:v>
                </c:pt>
                <c:pt idx="528">
                  <c:v>-2.1415895610310258</c:v>
                </c:pt>
                <c:pt idx="529">
                  <c:v>-2.1416357786444138</c:v>
                </c:pt>
                <c:pt idx="530">
                  <c:v>-2.141488663958782</c:v>
                </c:pt>
                <c:pt idx="531">
                  <c:v>-2.1407983974521727</c:v>
                </c:pt>
                <c:pt idx="532">
                  <c:v>-2.140112077277081</c:v>
                </c:pt>
                <c:pt idx="533">
                  <c:v>-2.1395713160222698</c:v>
                </c:pt>
                <c:pt idx="534">
                  <c:v>-2.1388785071674619</c:v>
                </c:pt>
                <c:pt idx="535">
                  <c:v>-2.1378350819352647</c:v>
                </c:pt>
                <c:pt idx="536">
                  <c:v>-2.1364171726090717</c:v>
                </c:pt>
                <c:pt idx="537">
                  <c:v>-2.1358979643956673</c:v>
                </c:pt>
                <c:pt idx="538">
                  <c:v>-2.1367941231602572</c:v>
                </c:pt>
                <c:pt idx="539">
                  <c:v>-2.1343819280183709</c:v>
                </c:pt>
                <c:pt idx="540">
                  <c:v>-2.1314389892324925</c:v>
                </c:pt>
                <c:pt idx="541">
                  <c:v>-2.130889272840804</c:v>
                </c:pt>
                <c:pt idx="542">
                  <c:v>-2.1312879661608548</c:v>
                </c:pt>
                <c:pt idx="543">
                  <c:v>-2.1306492296369584</c:v>
                </c:pt>
                <c:pt idx="544">
                  <c:v>-2.1294346322750641</c:v>
                </c:pt>
                <c:pt idx="545">
                  <c:v>-2.1300170576838013</c:v>
                </c:pt>
                <c:pt idx="546">
                  <c:v>-2.1301876226855683</c:v>
                </c:pt>
                <c:pt idx="547">
                  <c:v>-2.1291659781677055</c:v>
                </c:pt>
                <c:pt idx="548">
                  <c:v>-2.1213462084234465</c:v>
                </c:pt>
                <c:pt idx="549">
                  <c:v>-2.1197319311586114</c:v>
                </c:pt>
                <c:pt idx="550">
                  <c:v>-2.1190602199992412</c:v>
                </c:pt>
                <c:pt idx="551">
                  <c:v>-2.1178586758877458</c:v>
                </c:pt>
                <c:pt idx="552">
                  <c:v>-2.1163271577483442</c:v>
                </c:pt>
                <c:pt idx="553">
                  <c:v>-2.1144836896913546</c:v>
                </c:pt>
                <c:pt idx="554">
                  <c:v>-2.1111815967916243</c:v>
                </c:pt>
                <c:pt idx="555">
                  <c:v>-2.1068821444910952</c:v>
                </c:pt>
                <c:pt idx="556">
                  <c:v>-2.1061836058664767</c:v>
                </c:pt>
                <c:pt idx="557">
                  <c:v>-2.1038710555954765</c:v>
                </c:pt>
                <c:pt idx="558">
                  <c:v>-2.1017199634073904</c:v>
                </c:pt>
                <c:pt idx="559">
                  <c:v>-2.1012797197698774</c:v>
                </c:pt>
                <c:pt idx="560">
                  <c:v>-2.1020683789460435</c:v>
                </c:pt>
                <c:pt idx="561">
                  <c:v>-2.1019130680334115</c:v>
                </c:pt>
                <c:pt idx="562">
                  <c:v>-2.1021243864972234</c:v>
                </c:pt>
                <c:pt idx="563">
                  <c:v>-2.096793651523015</c:v>
                </c:pt>
                <c:pt idx="564">
                  <c:v>-2.0947033100730295</c:v>
                </c:pt>
                <c:pt idx="565">
                  <c:v>-2.0943605863586754</c:v>
                </c:pt>
                <c:pt idx="566">
                  <c:v>-2.0952958289835237</c:v>
                </c:pt>
                <c:pt idx="567">
                  <c:v>-2.0948790356621885</c:v>
                </c:pt>
                <c:pt idx="568">
                  <c:v>-2.0940690131721027</c:v>
                </c:pt>
                <c:pt idx="569">
                  <c:v>-2.0895130493227327</c:v>
                </c:pt>
                <c:pt idx="570">
                  <c:v>-2.0882358039479385</c:v>
                </c:pt>
                <c:pt idx="571">
                  <c:v>-2.0870434047008359</c:v>
                </c:pt>
                <c:pt idx="572">
                  <c:v>-2.0849486995188755</c:v>
                </c:pt>
                <c:pt idx="573">
                  <c:v>-2.0858204213844544</c:v>
                </c:pt>
                <c:pt idx="574">
                  <c:v>-2.0852397414685271</c:v>
                </c:pt>
                <c:pt idx="575">
                  <c:v>-2.0835134491012894</c:v>
                </c:pt>
                <c:pt idx="576">
                  <c:v>-2.0780911137012055</c:v>
                </c:pt>
                <c:pt idx="577">
                  <c:v>-2.0767357764968892</c:v>
                </c:pt>
                <c:pt idx="578">
                  <c:v>-2.0766671710412368</c:v>
                </c:pt>
                <c:pt idx="579">
                  <c:v>-2.0764714481760222</c:v>
                </c:pt>
                <c:pt idx="580">
                  <c:v>-2.0747680748880128</c:v>
                </c:pt>
                <c:pt idx="581">
                  <c:v>-2.0735331387405722</c:v>
                </c:pt>
                <c:pt idx="582">
                  <c:v>-2.0725843875193704</c:v>
                </c:pt>
                <c:pt idx="583">
                  <c:v>-2.0739547890853345</c:v>
                </c:pt>
                <c:pt idx="584">
                  <c:v>-2.074807044911779</c:v>
                </c:pt>
                <c:pt idx="585">
                  <c:v>-2.0742876090253901</c:v>
                </c:pt>
                <c:pt idx="586">
                  <c:v>-2.0731149034904064</c:v>
                </c:pt>
                <c:pt idx="587">
                  <c:v>-2.0716614771805126</c:v>
                </c:pt>
                <c:pt idx="588">
                  <c:v>-2.0691845090780134</c:v>
                </c:pt>
                <c:pt idx="589">
                  <c:v>-2.0690002836979033</c:v>
                </c:pt>
                <c:pt idx="590">
                  <c:v>-2.0670025672021524</c:v>
                </c:pt>
                <c:pt idx="591">
                  <c:v>-2.0646290764655646</c:v>
                </c:pt>
                <c:pt idx="592">
                  <c:v>-2.0639910609060905</c:v>
                </c:pt>
                <c:pt idx="593">
                  <c:v>-2.0621532846734283</c:v>
                </c:pt>
                <c:pt idx="594">
                  <c:v>-2.0606445338312653</c:v>
                </c:pt>
                <c:pt idx="595">
                  <c:v>-2.0599021681594678</c:v>
                </c:pt>
                <c:pt idx="596">
                  <c:v>-2.0618554125346122</c:v>
                </c:pt>
                <c:pt idx="597">
                  <c:v>-2.0610500573404806</c:v>
                </c:pt>
                <c:pt idx="598">
                  <c:v>-2.0591629899092965</c:v>
                </c:pt>
                <c:pt idx="599">
                  <c:v>-2.0572092142972167</c:v>
                </c:pt>
                <c:pt idx="600">
                  <c:v>-2.0579738539748007</c:v>
                </c:pt>
                <c:pt idx="601">
                  <c:v>-2.0585319563209907</c:v>
                </c:pt>
                <c:pt idx="602">
                  <c:v>-2.0591554767012212</c:v>
                </c:pt>
                <c:pt idx="603">
                  <c:v>-2.0589851393723961</c:v>
                </c:pt>
                <c:pt idx="604">
                  <c:v>-2.0626933629092861</c:v>
                </c:pt>
                <c:pt idx="605">
                  <c:v>-2.0677835234427562</c:v>
                </c:pt>
                <c:pt idx="606">
                  <c:v>-2.0684559935120319</c:v>
                </c:pt>
                <c:pt idx="607">
                  <c:v>-2.0682894886782606</c:v>
                </c:pt>
                <c:pt idx="608">
                  <c:v>-2.0687459350423012</c:v>
                </c:pt>
                <c:pt idx="609">
                  <c:v>-2.0682153431802845</c:v>
                </c:pt>
                <c:pt idx="610">
                  <c:v>-2.0684031354369665</c:v>
                </c:pt>
                <c:pt idx="611">
                  <c:v>-2.0672663263406008</c:v>
                </c:pt>
                <c:pt idx="612">
                  <c:v>-2.0674346525581484</c:v>
                </c:pt>
                <c:pt idx="613">
                  <c:v>-2.06741112635099</c:v>
                </c:pt>
                <c:pt idx="614">
                  <c:v>-2.0602096025631198</c:v>
                </c:pt>
                <c:pt idx="615">
                  <c:v>-2.0583693219277421</c:v>
                </c:pt>
                <c:pt idx="616">
                  <c:v>-2.056877684504002</c:v>
                </c:pt>
                <c:pt idx="617">
                  <c:v>-2.0571411780239828</c:v>
                </c:pt>
                <c:pt idx="618">
                  <c:v>-2.0588046326508476</c:v>
                </c:pt>
                <c:pt idx="619">
                  <c:v>-2.0583720160579162</c:v>
                </c:pt>
                <c:pt idx="620">
                  <c:v>-2.058769912522564</c:v>
                </c:pt>
                <c:pt idx="621">
                  <c:v>-2.058639000563474</c:v>
                </c:pt>
                <c:pt idx="622">
                  <c:v>-2.0572015113616544</c:v>
                </c:pt>
                <c:pt idx="623">
                  <c:v>-2.0565869840638271</c:v>
                </c:pt>
                <c:pt idx="624">
                  <c:v>-2.0570713962579532</c:v>
                </c:pt>
                <c:pt idx="625">
                  <c:v>-2.0571514612532411</c:v>
                </c:pt>
                <c:pt idx="626">
                  <c:v>-2.0575917428362231</c:v>
                </c:pt>
                <c:pt idx="627">
                  <c:v>-2.0579874005166516</c:v>
                </c:pt>
                <c:pt idx="628">
                  <c:v>-2.0573553423999726</c:v>
                </c:pt>
                <c:pt idx="629">
                  <c:v>-2.0566602947609169</c:v>
                </c:pt>
                <c:pt idx="630">
                  <c:v>-2.054522787060165</c:v>
                </c:pt>
                <c:pt idx="631">
                  <c:v>-2.0553563357573807</c:v>
                </c:pt>
                <c:pt idx="632">
                  <c:v>-2.054238954754652</c:v>
                </c:pt>
                <c:pt idx="633">
                  <c:v>-2.0559167148332733</c:v>
                </c:pt>
                <c:pt idx="634">
                  <c:v>-2.0556828187996956</c:v>
                </c:pt>
                <c:pt idx="635">
                  <c:v>-2.0572131985742175</c:v>
                </c:pt>
                <c:pt idx="636">
                  <c:v>-2.058389926331742</c:v>
                </c:pt>
                <c:pt idx="637">
                  <c:v>-2.0579388682280495</c:v>
                </c:pt>
                <c:pt idx="638">
                  <c:v>-2.0598230518015868</c:v>
                </c:pt>
                <c:pt idx="639">
                  <c:v>-2.060819766128958</c:v>
                </c:pt>
                <c:pt idx="640">
                  <c:v>-2.0601786769843784</c:v>
                </c:pt>
                <c:pt idx="641">
                  <c:v>-2.0585248984588418</c:v>
                </c:pt>
                <c:pt idx="642">
                  <c:v>-2.0570350065278831</c:v>
                </c:pt>
                <c:pt idx="643">
                  <c:v>-2.0579905120472688</c:v>
                </c:pt>
                <c:pt idx="644">
                  <c:v>-2.0589320915698579</c:v>
                </c:pt>
                <c:pt idx="645">
                  <c:v>-2.0598113645890095</c:v>
                </c:pt>
                <c:pt idx="646">
                  <c:v>-2.0593826943276099</c:v>
                </c:pt>
                <c:pt idx="647">
                  <c:v>-2.0587388351618472</c:v>
                </c:pt>
                <c:pt idx="648">
                  <c:v>-2.0581273055581448</c:v>
                </c:pt>
                <c:pt idx="649">
                  <c:v>-2.0595667299802329</c:v>
                </c:pt>
                <c:pt idx="650">
                  <c:v>-2.058715536627659</c:v>
                </c:pt>
                <c:pt idx="651">
                  <c:v>-2.0579074493578702</c:v>
                </c:pt>
                <c:pt idx="652">
                  <c:v>-2.0552560837585361</c:v>
                </c:pt>
                <c:pt idx="653">
                  <c:v>-2.0544531570761251</c:v>
                </c:pt>
                <c:pt idx="654">
                  <c:v>-2.0551835699168635</c:v>
                </c:pt>
                <c:pt idx="655">
                  <c:v>-2.0571288457379779</c:v>
                </c:pt>
                <c:pt idx="656">
                  <c:v>-2.0578044652833825</c:v>
                </c:pt>
                <c:pt idx="657">
                  <c:v>-2.0573831564480827</c:v>
                </c:pt>
                <c:pt idx="658">
                  <c:v>-2.0563820024977417</c:v>
                </c:pt>
                <c:pt idx="659">
                  <c:v>-2.0573580744756299</c:v>
                </c:pt>
                <c:pt idx="660">
                  <c:v>-2.0575741361263624</c:v>
                </c:pt>
                <c:pt idx="661">
                  <c:v>-2.0581284439230103</c:v>
                </c:pt>
                <c:pt idx="662">
                  <c:v>-2.0594380188598649</c:v>
                </c:pt>
                <c:pt idx="663">
                  <c:v>-2.0597822224485469</c:v>
                </c:pt>
                <c:pt idx="664">
                  <c:v>-2.0581691973850553</c:v>
                </c:pt>
                <c:pt idx="665">
                  <c:v>-2.0575857095024617</c:v>
                </c:pt>
                <c:pt idx="666">
                  <c:v>-2.0567111037792358</c:v>
                </c:pt>
                <c:pt idx="667">
                  <c:v>-2.0560075184037316</c:v>
                </c:pt>
                <c:pt idx="668">
                  <c:v>-2.0555841605116854</c:v>
                </c:pt>
                <c:pt idx="669">
                  <c:v>-2.0531514368568082</c:v>
                </c:pt>
                <c:pt idx="670">
                  <c:v>-2.0528434332707377</c:v>
                </c:pt>
                <c:pt idx="671">
                  <c:v>-2.0520691554373087</c:v>
                </c:pt>
                <c:pt idx="672">
                  <c:v>-2.0509894163660363</c:v>
                </c:pt>
                <c:pt idx="673">
                  <c:v>-2.0500011259386213</c:v>
                </c:pt>
                <c:pt idx="674">
                  <c:v>-2.0494832458175551</c:v>
                </c:pt>
                <c:pt idx="675">
                  <c:v>-2.0513433340015155</c:v>
                </c:pt>
                <c:pt idx="676">
                  <c:v>-2.0537757161469443</c:v>
                </c:pt>
                <c:pt idx="677">
                  <c:v>-2.0555797588342273</c:v>
                </c:pt>
                <c:pt idx="678">
                  <c:v>-2.0612633110245753</c:v>
                </c:pt>
                <c:pt idx="679">
                  <c:v>-2.0616561986838349</c:v>
                </c:pt>
                <c:pt idx="680">
                  <c:v>-2.0603338361150207</c:v>
                </c:pt>
                <c:pt idx="681">
                  <c:v>-2.0592561840459638</c:v>
                </c:pt>
                <c:pt idx="682">
                  <c:v>-2.0584950732994685</c:v>
                </c:pt>
                <c:pt idx="683">
                  <c:v>-2.0584110240271798</c:v>
                </c:pt>
                <c:pt idx="684">
                  <c:v>-2.0576803076224763</c:v>
                </c:pt>
                <c:pt idx="685">
                  <c:v>-2.0571123015019879</c:v>
                </c:pt>
                <c:pt idx="686">
                  <c:v>-2.0528340607333746</c:v>
                </c:pt>
                <c:pt idx="687">
                  <c:v>-2.0526610672198871</c:v>
                </c:pt>
                <c:pt idx="688">
                  <c:v>-2.0514494675521178</c:v>
                </c:pt>
                <c:pt idx="689">
                  <c:v>-2.0501955207114975</c:v>
                </c:pt>
                <c:pt idx="690">
                  <c:v>-2.049159646632873</c:v>
                </c:pt>
                <c:pt idx="691">
                  <c:v>-2.0472117146270818</c:v>
                </c:pt>
                <c:pt idx="692">
                  <c:v>-2.04748321464659</c:v>
                </c:pt>
                <c:pt idx="693">
                  <c:v>-2.0478145167668345</c:v>
                </c:pt>
                <c:pt idx="694">
                  <c:v>-2.0483711392386965</c:v>
                </c:pt>
                <c:pt idx="695">
                  <c:v>-2.0479413306124314</c:v>
                </c:pt>
                <c:pt idx="696">
                  <c:v>-2.0481781484491393</c:v>
                </c:pt>
                <c:pt idx="697">
                  <c:v>-2.0491621130900768</c:v>
                </c:pt>
                <c:pt idx="698">
                  <c:v>-2.0505417354114286</c:v>
                </c:pt>
                <c:pt idx="699">
                  <c:v>-2.0523417558761992</c:v>
                </c:pt>
                <c:pt idx="700">
                  <c:v>-2.0529421295042312</c:v>
                </c:pt>
                <c:pt idx="701">
                  <c:v>-2.0525512909017323</c:v>
                </c:pt>
                <c:pt idx="702">
                  <c:v>-2.0529792401987237</c:v>
                </c:pt>
                <c:pt idx="703">
                  <c:v>-2.0542307964731208</c:v>
                </c:pt>
                <c:pt idx="704">
                  <c:v>-2.0532948328838785</c:v>
                </c:pt>
                <c:pt idx="705">
                  <c:v>-2.0511801304258626</c:v>
                </c:pt>
                <c:pt idx="706">
                  <c:v>-2.0498250967855114</c:v>
                </c:pt>
                <c:pt idx="707">
                  <c:v>-2.0494295908870725</c:v>
                </c:pt>
                <c:pt idx="708">
                  <c:v>-2.0484476373574125</c:v>
                </c:pt>
                <c:pt idx="709">
                  <c:v>-2.0463779003113984</c:v>
                </c:pt>
                <c:pt idx="710">
                  <c:v>-2.0468300208889616</c:v>
                </c:pt>
                <c:pt idx="711">
                  <c:v>-2.047919170443123</c:v>
                </c:pt>
                <c:pt idx="712">
                  <c:v>-2.0477306951675303</c:v>
                </c:pt>
                <c:pt idx="713">
                  <c:v>-2.0468931621932995</c:v>
                </c:pt>
                <c:pt idx="714">
                  <c:v>-2.0456685851660978</c:v>
                </c:pt>
                <c:pt idx="715">
                  <c:v>-2.0450775081844341</c:v>
                </c:pt>
                <c:pt idx="716">
                  <c:v>-2.0454202698442856</c:v>
                </c:pt>
                <c:pt idx="717">
                  <c:v>-2.0462438388762081</c:v>
                </c:pt>
                <c:pt idx="718">
                  <c:v>-2.0476323783889683</c:v>
                </c:pt>
                <c:pt idx="719">
                  <c:v>-2.0492799338532564</c:v>
                </c:pt>
                <c:pt idx="720">
                  <c:v>-2.0507120727402395</c:v>
                </c:pt>
                <c:pt idx="721">
                  <c:v>-2.0500299265696214</c:v>
                </c:pt>
                <c:pt idx="722">
                  <c:v>-2.0488833275354636</c:v>
                </c:pt>
                <c:pt idx="723">
                  <c:v>-2.047727090345461</c:v>
                </c:pt>
                <c:pt idx="724">
                  <c:v>-2.0464127722216716</c:v>
                </c:pt>
                <c:pt idx="725">
                  <c:v>-2.0441220026650342</c:v>
                </c:pt>
                <c:pt idx="726">
                  <c:v>-2.0447402486214088</c:v>
                </c:pt>
                <c:pt idx="727">
                  <c:v>-2.0473692643239474</c:v>
                </c:pt>
                <c:pt idx="728">
                  <c:v>-2.0499769167125663</c:v>
                </c:pt>
                <c:pt idx="729">
                  <c:v>-2.0520541669666414</c:v>
                </c:pt>
                <c:pt idx="730">
                  <c:v>-2.0526809127139813</c:v>
                </c:pt>
                <c:pt idx="731">
                  <c:v>-2.0539715907941343</c:v>
                </c:pt>
                <c:pt idx="732">
                  <c:v>-2.0539610798919341</c:v>
                </c:pt>
                <c:pt idx="733">
                  <c:v>-2.0543849690209015</c:v>
                </c:pt>
                <c:pt idx="734">
                  <c:v>-2.0550573252536992</c:v>
                </c:pt>
                <c:pt idx="735">
                  <c:v>-2.0554611032701473</c:v>
                </c:pt>
                <c:pt idx="736">
                  <c:v>-2.0559335626332285</c:v>
                </c:pt>
                <c:pt idx="737">
                  <c:v>-2.0557507412364373</c:v>
                </c:pt>
                <c:pt idx="738">
                  <c:v>-2.0546900128583445</c:v>
                </c:pt>
                <c:pt idx="739">
                  <c:v>-2.0538952444574079</c:v>
                </c:pt>
                <c:pt idx="740">
                  <c:v>-2.0536810800814465</c:v>
                </c:pt>
                <c:pt idx="741">
                  <c:v>-2.0523943103873137</c:v>
                </c:pt>
                <c:pt idx="742">
                  <c:v>-2.0499250452203626</c:v>
                </c:pt>
                <c:pt idx="743">
                  <c:v>-2.0485143075927965</c:v>
                </c:pt>
                <c:pt idx="744">
                  <c:v>-2.0489435090911314</c:v>
                </c:pt>
                <c:pt idx="745">
                  <c:v>-2.0500894251063926</c:v>
                </c:pt>
                <c:pt idx="746">
                  <c:v>-2.050884193507315</c:v>
                </c:pt>
                <c:pt idx="747">
                  <c:v>-2.0540649746582886</c:v>
                </c:pt>
                <c:pt idx="748">
                  <c:v>-2.0558585443888546</c:v>
                </c:pt>
                <c:pt idx="749">
                  <c:v>-2.058374596351598</c:v>
                </c:pt>
                <c:pt idx="750">
                  <c:v>-2.0591124844549427</c:v>
                </c:pt>
                <c:pt idx="751">
                  <c:v>-2.0605907271188073</c:v>
                </c:pt>
                <c:pt idx="752">
                  <c:v>-2.0605649241819322</c:v>
                </c:pt>
                <c:pt idx="753">
                  <c:v>-2.0598340939407365</c:v>
                </c:pt>
                <c:pt idx="754">
                  <c:v>-2.0596657677231889</c:v>
                </c:pt>
                <c:pt idx="755">
                  <c:v>-2.0602962700745877</c:v>
                </c:pt>
                <c:pt idx="756">
                  <c:v>-2.0611135780997643</c:v>
                </c:pt>
                <c:pt idx="757">
                  <c:v>-2.0596400406773228</c:v>
                </c:pt>
                <c:pt idx="758">
                  <c:v>-2.059179875654749</c:v>
                </c:pt>
                <c:pt idx="759">
                  <c:v>-2.0579559437009607</c:v>
                </c:pt>
                <c:pt idx="760">
                  <c:v>-2.0590126878020527</c:v>
                </c:pt>
                <c:pt idx="761">
                  <c:v>-2.060969499053769</c:v>
                </c:pt>
                <c:pt idx="762">
                  <c:v>-2.0601879356852493</c:v>
                </c:pt>
                <c:pt idx="763">
                  <c:v>-2.059162534563356</c:v>
                </c:pt>
                <c:pt idx="764">
                  <c:v>-2.0600471958428557</c:v>
                </c:pt>
                <c:pt idx="765">
                  <c:v>-2.060710558993236</c:v>
                </c:pt>
                <c:pt idx="766">
                  <c:v>-2.0620352362372643</c:v>
                </c:pt>
                <c:pt idx="767">
                  <c:v>-2.0625612746398474</c:v>
                </c:pt>
                <c:pt idx="768">
                  <c:v>-2.0630465595803713</c:v>
                </c:pt>
                <c:pt idx="769">
                  <c:v>-2.0639934135268163</c:v>
                </c:pt>
                <c:pt idx="770">
                  <c:v>-2.0648637693545595</c:v>
                </c:pt>
                <c:pt idx="771">
                  <c:v>-2.0646327571786287</c:v>
                </c:pt>
                <c:pt idx="772">
                  <c:v>-2.0641893261195037</c:v>
                </c:pt>
                <c:pt idx="773">
                  <c:v>-2.0640907057769908</c:v>
                </c:pt>
                <c:pt idx="774">
                  <c:v>-2.0635611384433474</c:v>
                </c:pt>
                <c:pt idx="775">
                  <c:v>-2.0635576854032678</c:v>
                </c:pt>
                <c:pt idx="776">
                  <c:v>-2.0639848757903394</c:v>
                </c:pt>
                <c:pt idx="777">
                  <c:v>-2.0634823256494315</c:v>
                </c:pt>
                <c:pt idx="778">
                  <c:v>-2.0628116390184204</c:v>
                </c:pt>
                <c:pt idx="779">
                  <c:v>-2.0616636739464127</c:v>
                </c:pt>
                <c:pt idx="780">
                  <c:v>-2.0591787372898835</c:v>
                </c:pt>
                <c:pt idx="781">
                  <c:v>-2.0561770209316421</c:v>
                </c:pt>
                <c:pt idx="782">
                  <c:v>-2.0546706227101907</c:v>
                </c:pt>
                <c:pt idx="783">
                  <c:v>-2.052428119823702</c:v>
                </c:pt>
                <c:pt idx="784">
                  <c:v>-2.0505244322655329</c:v>
                </c:pt>
                <c:pt idx="785">
                  <c:v>-2.0495726074591971</c:v>
                </c:pt>
                <c:pt idx="786">
                  <c:v>-2.0509351922531209</c:v>
                </c:pt>
                <c:pt idx="787">
                  <c:v>-2.0571823109409877</c:v>
                </c:pt>
                <c:pt idx="788">
                  <c:v>-2.0600182434298802</c:v>
                </c:pt>
                <c:pt idx="789">
                  <c:v>-2.0634874482912977</c:v>
                </c:pt>
                <c:pt idx="790">
                  <c:v>-2.0651879377216602</c:v>
                </c:pt>
                <c:pt idx="791">
                  <c:v>-2.0675393821254033</c:v>
                </c:pt>
                <c:pt idx="792">
                  <c:v>-2.0693219097168054</c:v>
                </c:pt>
                <c:pt idx="793">
                  <c:v>-2.0701087095636979</c:v>
                </c:pt>
                <c:pt idx="794">
                  <c:v>-2.0696619393009854</c:v>
                </c:pt>
                <c:pt idx="795">
                  <c:v>-2.0689416579075157</c:v>
                </c:pt>
                <c:pt idx="796">
                  <c:v>-2.0708944848822171</c:v>
                </c:pt>
                <c:pt idx="797">
                  <c:v>-2.0706703028954507</c:v>
                </c:pt>
                <c:pt idx="798">
                  <c:v>-2.0704973093819774</c:v>
                </c:pt>
                <c:pt idx="799">
                  <c:v>-2.0701830447891609</c:v>
                </c:pt>
                <c:pt idx="800">
                  <c:v>-2.0725766466383106</c:v>
                </c:pt>
                <c:pt idx="801">
                  <c:v>-2.0743891132255641</c:v>
                </c:pt>
                <c:pt idx="802">
                  <c:v>-2.0732194812756859</c:v>
                </c:pt>
                <c:pt idx="803">
                  <c:v>-2.0722259164244292</c:v>
                </c:pt>
                <c:pt idx="804">
                  <c:v>-2.0723595604591765</c:v>
                </c:pt>
                <c:pt idx="805">
                  <c:v>-2.0721525677818278</c:v>
                </c:pt>
                <c:pt idx="806">
                  <c:v>-2.0719746413539468</c:v>
                </c:pt>
                <c:pt idx="807">
                  <c:v>-2.0704507502591412</c:v>
                </c:pt>
                <c:pt idx="808">
                  <c:v>-2.0696464954843634</c:v>
                </c:pt>
                <c:pt idx="809">
                  <c:v>-2.069148612639367</c:v>
                </c:pt>
                <c:pt idx="810">
                  <c:v>-2.0672785447901134</c:v>
                </c:pt>
                <c:pt idx="811">
                  <c:v>-2.0665461208381117</c:v>
                </c:pt>
                <c:pt idx="812">
                  <c:v>-2.0672716007644567</c:v>
                </c:pt>
                <c:pt idx="813">
                  <c:v>-2.0664663594068031</c:v>
                </c:pt>
                <c:pt idx="814">
                  <c:v>-2.0659115203732199</c:v>
                </c:pt>
                <c:pt idx="815">
                  <c:v>-2.0653063656127699</c:v>
                </c:pt>
                <c:pt idx="816">
                  <c:v>-2.0654075283034672</c:v>
                </c:pt>
                <c:pt idx="817">
                  <c:v>-2.0663277824576483</c:v>
                </c:pt>
                <c:pt idx="818">
                  <c:v>-2.0658832130336862</c:v>
                </c:pt>
                <c:pt idx="819">
                  <c:v>-2.0650945159120084</c:v>
                </c:pt>
                <c:pt idx="820">
                  <c:v>-2.0668102214860227</c:v>
                </c:pt>
                <c:pt idx="821">
                  <c:v>-2.0698030965438363</c:v>
                </c:pt>
                <c:pt idx="822">
                  <c:v>-2.0709306469393312</c:v>
                </c:pt>
                <c:pt idx="823">
                  <c:v>-2.0712757232743968</c:v>
                </c:pt>
                <c:pt idx="824">
                  <c:v>-2.0705502433480376</c:v>
                </c:pt>
                <c:pt idx="825">
                  <c:v>-2.0701225217240165</c:v>
                </c:pt>
                <c:pt idx="826">
                  <c:v>-2.0715487411137019</c:v>
                </c:pt>
                <c:pt idx="827">
                  <c:v>-2.0730614382873824</c:v>
                </c:pt>
                <c:pt idx="828">
                  <c:v>-2.0731381640790687</c:v>
                </c:pt>
                <c:pt idx="829">
                  <c:v>-2.0715582654330547</c:v>
                </c:pt>
                <c:pt idx="830">
                  <c:v>-2.0723631273357483</c:v>
                </c:pt>
                <c:pt idx="831">
                  <c:v>-2.0735901708201538</c:v>
                </c:pt>
                <c:pt idx="832">
                  <c:v>-2.0761319498287776</c:v>
                </c:pt>
                <c:pt idx="833">
                  <c:v>-2.0758543026390157</c:v>
                </c:pt>
                <c:pt idx="834">
                  <c:v>-2.0771085909890985</c:v>
                </c:pt>
                <c:pt idx="835">
                  <c:v>-2.0783857604728979</c:v>
                </c:pt>
                <c:pt idx="836">
                  <c:v>-2.0790216510846165</c:v>
                </c:pt>
                <c:pt idx="837">
                  <c:v>-2.0788064242347701</c:v>
                </c:pt>
                <c:pt idx="838">
                  <c:v>-2.0786803313535955</c:v>
                </c:pt>
                <c:pt idx="839">
                  <c:v>-2.0781963745054099</c:v>
                </c:pt>
                <c:pt idx="840">
                  <c:v>-2.0786303191906796</c:v>
                </c:pt>
                <c:pt idx="841">
                  <c:v>-2.079009242907631</c:v>
                </c:pt>
                <c:pt idx="842">
                  <c:v>-2.0804136056919731</c:v>
                </c:pt>
                <c:pt idx="843">
                  <c:v>-2.0809269323535915</c:v>
                </c:pt>
                <c:pt idx="844">
                  <c:v>-2.0808035715480884</c:v>
                </c:pt>
                <c:pt idx="845">
                  <c:v>-2.0814292548215576</c:v>
                </c:pt>
                <c:pt idx="846">
                  <c:v>-2.0830150729648409</c:v>
                </c:pt>
                <c:pt idx="847">
                  <c:v>-2.0838657350804795</c:v>
                </c:pt>
                <c:pt idx="848">
                  <c:v>-2.0844640217062818</c:v>
                </c:pt>
                <c:pt idx="849">
                  <c:v>-2.0849885422890395</c:v>
                </c:pt>
                <c:pt idx="850">
                  <c:v>-2.0858147295601555</c:v>
                </c:pt>
                <c:pt idx="851">
                  <c:v>-2.0867248522670536</c:v>
                </c:pt>
                <c:pt idx="852">
                  <c:v>-2.0863834945905211</c:v>
                </c:pt>
                <c:pt idx="853">
                  <c:v>-2.0869638329970144</c:v>
                </c:pt>
                <c:pt idx="854">
                  <c:v>-2.0844809074517201</c:v>
                </c:pt>
                <c:pt idx="855">
                  <c:v>-2.0835169780323639</c:v>
                </c:pt>
                <c:pt idx="856">
                  <c:v>-2.0817508049494791</c:v>
                </c:pt>
                <c:pt idx="857">
                  <c:v>-2.0810357979798795</c:v>
                </c:pt>
                <c:pt idx="858">
                  <c:v>-2.0813725642514385</c:v>
                </c:pt>
                <c:pt idx="859">
                  <c:v>-2.0811809774452428</c:v>
                </c:pt>
                <c:pt idx="860">
                  <c:v>-2.0817781257061654</c:v>
                </c:pt>
                <c:pt idx="861">
                  <c:v>-2.0805492987834953</c:v>
                </c:pt>
                <c:pt idx="862">
                  <c:v>-2.0798474968462699</c:v>
                </c:pt>
                <c:pt idx="863">
                  <c:v>-2.0793952244867171</c:v>
                </c:pt>
                <c:pt idx="864">
                  <c:v>-2.0790627081106265</c:v>
                </c:pt>
                <c:pt idx="865">
                  <c:v>-2.0784993313405948</c:v>
                </c:pt>
                <c:pt idx="866">
                  <c:v>-2.079302941041945</c:v>
                </c:pt>
                <c:pt idx="867">
                  <c:v>-2.0788014154293819</c:v>
                </c:pt>
                <c:pt idx="868">
                  <c:v>-2.0784304223209631</c:v>
                </c:pt>
                <c:pt idx="869">
                  <c:v>-2.0773979253914376</c:v>
                </c:pt>
                <c:pt idx="870">
                  <c:v>-2.077375651385637</c:v>
                </c:pt>
                <c:pt idx="871">
                  <c:v>-2.0782757185362613</c:v>
                </c:pt>
                <c:pt idx="872">
                  <c:v>-2.077793203616892</c:v>
                </c:pt>
                <c:pt idx="873">
                  <c:v>-2.0781416571010709</c:v>
                </c:pt>
                <c:pt idx="874">
                  <c:v>-2.0789613936379396</c:v>
                </c:pt>
                <c:pt idx="875">
                  <c:v>-2.0801589534724201</c:v>
                </c:pt>
                <c:pt idx="876">
                  <c:v>-2.0791896737382132</c:v>
                </c:pt>
                <c:pt idx="877">
                  <c:v>-2.0806546354786803</c:v>
                </c:pt>
                <c:pt idx="878">
                  <c:v>-2.0811517973592686</c:v>
                </c:pt>
                <c:pt idx="879">
                  <c:v>-2.0814434843823193</c:v>
                </c:pt>
                <c:pt idx="880">
                  <c:v>-2.0820321707978025</c:v>
                </c:pt>
                <c:pt idx="881">
                  <c:v>-2.0819760494101018</c:v>
                </c:pt>
                <c:pt idx="882">
                  <c:v>-2.0821056712223651</c:v>
                </c:pt>
                <c:pt idx="883">
                  <c:v>-2.0815545887928266</c:v>
                </c:pt>
                <c:pt idx="884">
                  <c:v>-2.0810500654861386</c:v>
                </c:pt>
                <c:pt idx="885">
                  <c:v>-2.0816003890057573</c:v>
                </c:pt>
                <c:pt idx="886">
                  <c:v>-2.0811425007129003</c:v>
                </c:pt>
                <c:pt idx="887">
                  <c:v>-2.0798402872021313</c:v>
                </c:pt>
                <c:pt idx="888">
                  <c:v>-2.0814901573416478</c:v>
                </c:pt>
                <c:pt idx="889">
                  <c:v>-2.0841061956847682</c:v>
                </c:pt>
                <c:pt idx="890">
                  <c:v>-2.084359937212426</c:v>
                </c:pt>
                <c:pt idx="891">
                  <c:v>-2.0854534884440454</c:v>
                </c:pt>
                <c:pt idx="892">
                  <c:v>-2.086269885777341</c:v>
                </c:pt>
                <c:pt idx="893">
                  <c:v>-2.0868224480811932</c:v>
                </c:pt>
                <c:pt idx="894">
                  <c:v>-2.0878704647183355</c:v>
                </c:pt>
                <c:pt idx="895">
                  <c:v>-2.0891596629241747</c:v>
                </c:pt>
                <c:pt idx="896">
                  <c:v>-2.0899688885588432</c:v>
                </c:pt>
                <c:pt idx="897">
                  <c:v>-2.0911361678879956</c:v>
                </c:pt>
                <c:pt idx="898">
                  <c:v>-2.0935140603020415</c:v>
                </c:pt>
                <c:pt idx="899">
                  <c:v>-2.094751994143607</c:v>
                </c:pt>
                <c:pt idx="900">
                  <c:v>-2.0951751623081947</c:v>
                </c:pt>
                <c:pt idx="901">
                  <c:v>-2.0948428356595628</c:v>
                </c:pt>
                <c:pt idx="902">
                  <c:v>-2.0941921463046356</c:v>
                </c:pt>
                <c:pt idx="903">
                  <c:v>-2.0930281682335874</c:v>
                </c:pt>
                <c:pt idx="904">
                  <c:v>-2.0939498263711016</c:v>
                </c:pt>
                <c:pt idx="905">
                  <c:v>-2.0961208019987652</c:v>
                </c:pt>
                <c:pt idx="906">
                  <c:v>-2.0974030182334644</c:v>
                </c:pt>
                <c:pt idx="907">
                  <c:v>-2.0988425185465331</c:v>
                </c:pt>
                <c:pt idx="908">
                  <c:v>-2.0996394877861917</c:v>
                </c:pt>
                <c:pt idx="909">
                  <c:v>-2.0989445539836424</c:v>
                </c:pt>
                <c:pt idx="910">
                  <c:v>-2.0984704250187605</c:v>
                </c:pt>
                <c:pt idx="911">
                  <c:v>-2.0976700406845197</c:v>
                </c:pt>
                <c:pt idx="912">
                  <c:v>-2.0983895252225864</c:v>
                </c:pt>
                <c:pt idx="913">
                  <c:v>-2.098382998597387</c:v>
                </c:pt>
                <c:pt idx="914">
                  <c:v>-2.0990279202370061</c:v>
                </c:pt>
                <c:pt idx="915">
                  <c:v>-2.0992118041076679</c:v>
                </c:pt>
                <c:pt idx="916">
                  <c:v>-2.1015468940029223</c:v>
                </c:pt>
                <c:pt idx="917">
                  <c:v>-2.1035225262203454</c:v>
                </c:pt>
                <c:pt idx="918">
                  <c:v>-2.1037029570509134</c:v>
                </c:pt>
                <c:pt idx="919">
                  <c:v>-2.1014012971371017</c:v>
                </c:pt>
                <c:pt idx="920">
                  <c:v>-2.0997057785666442</c:v>
                </c:pt>
                <c:pt idx="921">
                  <c:v>-2.0963208127049739</c:v>
                </c:pt>
                <c:pt idx="922">
                  <c:v>-2.0948990329382582</c:v>
                </c:pt>
                <c:pt idx="923">
                  <c:v>-2.0929745891940854</c:v>
                </c:pt>
                <c:pt idx="924">
                  <c:v>-2.0927710116113332</c:v>
                </c:pt>
                <c:pt idx="925">
                  <c:v>-2.0913862666481009</c:v>
                </c:pt>
                <c:pt idx="926">
                  <c:v>-2.0891387929017071</c:v>
                </c:pt>
                <c:pt idx="927">
                  <c:v>-2.0871523082726071</c:v>
                </c:pt>
                <c:pt idx="928">
                  <c:v>-2.0876293969861308</c:v>
                </c:pt>
                <c:pt idx="929">
                  <c:v>-2.0887052656168947</c:v>
                </c:pt>
                <c:pt idx="930">
                  <c:v>-2.0902921462340487</c:v>
                </c:pt>
                <c:pt idx="931">
                  <c:v>-2.0920011354554049</c:v>
                </c:pt>
                <c:pt idx="932">
                  <c:v>-2.0928325592048509</c:v>
                </c:pt>
                <c:pt idx="933">
                  <c:v>-2.0953291830739715</c:v>
                </c:pt>
                <c:pt idx="934">
                  <c:v>-2.0980360629330477</c:v>
                </c:pt>
                <c:pt idx="935">
                  <c:v>-2.10144834955139</c:v>
                </c:pt>
                <c:pt idx="936">
                  <c:v>-2.1027303001676074</c:v>
                </c:pt>
                <c:pt idx="937">
                  <c:v>-2.1041460466005617</c:v>
                </c:pt>
                <c:pt idx="938">
                  <c:v>-2.1054363831712521</c:v>
                </c:pt>
                <c:pt idx="939">
                  <c:v>-2.1071885543663456</c:v>
                </c:pt>
                <c:pt idx="940">
                  <c:v>-2.1078256592339244</c:v>
                </c:pt>
                <c:pt idx="941">
                  <c:v>-2.1092987413104396</c:v>
                </c:pt>
                <c:pt idx="942">
                  <c:v>-2.1093941362858288</c:v>
                </c:pt>
                <c:pt idx="943">
                  <c:v>-2.1091249509415491</c:v>
                </c:pt>
                <c:pt idx="944">
                  <c:v>-2.1085069706036421</c:v>
                </c:pt>
                <c:pt idx="945">
                  <c:v>-2.1080881661710293</c:v>
                </c:pt>
                <c:pt idx="946">
                  <c:v>-2.1084027722733083</c:v>
                </c:pt>
                <c:pt idx="947">
                  <c:v>-2.1099134962812229</c:v>
                </c:pt>
                <c:pt idx="948">
                  <c:v>-2.1100315826628844</c:v>
                </c:pt>
                <c:pt idx="949">
                  <c:v>-2.1088611918031006</c:v>
                </c:pt>
                <c:pt idx="950">
                  <c:v>-2.1083052523501635</c:v>
                </c:pt>
                <c:pt idx="951">
                  <c:v>-2.1072909692584005</c:v>
                </c:pt>
                <c:pt idx="952">
                  <c:v>-2.1077216885765608</c:v>
                </c:pt>
                <c:pt idx="953">
                  <c:v>-2.1074312537548678</c:v>
                </c:pt>
                <c:pt idx="954">
                  <c:v>-2.1088115590951304</c:v>
                </c:pt>
                <c:pt idx="955">
                  <c:v>-2.1090458345836538</c:v>
                </c:pt>
                <c:pt idx="956">
                  <c:v>-2.1069576939723902</c:v>
                </c:pt>
                <c:pt idx="957">
                  <c:v>-2.1057746293171675</c:v>
                </c:pt>
                <c:pt idx="958">
                  <c:v>-2.1052838802253007</c:v>
                </c:pt>
                <c:pt idx="959">
                  <c:v>-2.1061024404518349</c:v>
                </c:pt>
                <c:pt idx="960">
                  <c:v>-2.1048391969648321</c:v>
                </c:pt>
                <c:pt idx="961">
                  <c:v>-2.1052701439559769</c:v>
                </c:pt>
                <c:pt idx="962">
                  <c:v>-2.1055487018376198</c:v>
                </c:pt>
                <c:pt idx="963">
                  <c:v>-2.104486493585199</c:v>
                </c:pt>
                <c:pt idx="964">
                  <c:v>-2.103286581130007</c:v>
                </c:pt>
                <c:pt idx="965">
                  <c:v>-2.1029518639151803</c:v>
                </c:pt>
                <c:pt idx="966">
                  <c:v>-2.1014968059489973</c:v>
                </c:pt>
                <c:pt idx="967">
                  <c:v>-2.1022264598798444</c:v>
                </c:pt>
                <c:pt idx="968">
                  <c:v>-2.1026167672454079</c:v>
                </c:pt>
                <c:pt idx="969">
                  <c:v>-2.1034221224395395</c:v>
                </c:pt>
                <c:pt idx="970">
                  <c:v>-2.1049430158402203</c:v>
                </c:pt>
                <c:pt idx="971">
                  <c:v>-2.1046354296545928</c:v>
                </c:pt>
                <c:pt idx="972">
                  <c:v>-2.1042037237535709</c:v>
                </c:pt>
                <c:pt idx="973">
                  <c:v>-2.1050529439403647</c:v>
                </c:pt>
                <c:pt idx="974">
                  <c:v>-2.1059648500855559</c:v>
                </c:pt>
                <c:pt idx="975">
                  <c:v>-2.1073137365556391</c:v>
                </c:pt>
                <c:pt idx="976">
                  <c:v>-2.1080091636496263</c:v>
                </c:pt>
                <c:pt idx="977">
                  <c:v>-2.1082287542314475</c:v>
                </c:pt>
                <c:pt idx="978">
                  <c:v>-2.1093203322973011</c:v>
                </c:pt>
                <c:pt idx="979">
                  <c:v>-2.1105369407704586</c:v>
                </c:pt>
                <c:pt idx="980">
                  <c:v>-2.1103572309042988</c:v>
                </c:pt>
                <c:pt idx="981">
                  <c:v>-2.1110533410171968</c:v>
                </c:pt>
                <c:pt idx="982">
                  <c:v>-2.1127100413459061</c:v>
                </c:pt>
                <c:pt idx="983">
                  <c:v>-2.114443657193732</c:v>
                </c:pt>
                <c:pt idx="984">
                  <c:v>-2.1159864451452393</c:v>
                </c:pt>
                <c:pt idx="985">
                  <c:v>-2.1169602783389223</c:v>
                </c:pt>
                <c:pt idx="986">
                  <c:v>-2.1164358336471452</c:v>
                </c:pt>
                <c:pt idx="987">
                  <c:v>-2.1168826039098576</c:v>
                </c:pt>
                <c:pt idx="988">
                  <c:v>-2.1175770823664664</c:v>
                </c:pt>
                <c:pt idx="989">
                  <c:v>-2.1167785573614992</c:v>
                </c:pt>
                <c:pt idx="990">
                  <c:v>-2.1169471491975003</c:v>
                </c:pt>
                <c:pt idx="991">
                  <c:v>-2.1172500301416903</c:v>
                </c:pt>
                <c:pt idx="992">
                  <c:v>-2.1168878024427187</c:v>
                </c:pt>
                <c:pt idx="993">
                  <c:v>-2.1173200775262018</c:v>
                </c:pt>
                <c:pt idx="994">
                  <c:v>-2.1177051104679094</c:v>
                </c:pt>
                <c:pt idx="995">
                  <c:v>-2.1191325061679436</c:v>
                </c:pt>
                <c:pt idx="996">
                  <c:v>-2.1194217646793163</c:v>
                </c:pt>
                <c:pt idx="997">
                  <c:v>-2.1180463543079355</c:v>
                </c:pt>
                <c:pt idx="998">
                  <c:v>-2.1178505555517404</c:v>
                </c:pt>
                <c:pt idx="999">
                  <c:v>-2.1181350708761641</c:v>
                </c:pt>
                <c:pt idx="1000">
                  <c:v>-2.1181675901657115</c:v>
                </c:pt>
                <c:pt idx="1001">
                  <c:v>-2.1171946676639379</c:v>
                </c:pt>
                <c:pt idx="1002">
                  <c:v>-2.1196299716125111</c:v>
                </c:pt>
                <c:pt idx="1003">
                  <c:v>-2.120016939774473</c:v>
                </c:pt>
                <c:pt idx="1004">
                  <c:v>-2.1203361752271803</c:v>
                </c:pt>
                <c:pt idx="1005">
                  <c:v>-2.1203731720851806</c:v>
                </c:pt>
                <c:pt idx="1006">
                  <c:v>-2.1189700235566988</c:v>
                </c:pt>
                <c:pt idx="1007">
                  <c:v>-2.1174654087735405</c:v>
                </c:pt>
                <c:pt idx="1008">
                  <c:v>-2.1149712893071211</c:v>
                </c:pt>
                <c:pt idx="1009">
                  <c:v>-2.1153201981371978</c:v>
                </c:pt>
                <c:pt idx="1010">
                  <c:v>-2.1140003020256017</c:v>
                </c:pt>
                <c:pt idx="1011">
                  <c:v>-2.1129512229145746</c:v>
                </c:pt>
                <c:pt idx="1012">
                  <c:v>-2.1126187444839815</c:v>
                </c:pt>
                <c:pt idx="1013">
                  <c:v>-2.1130905967191467</c:v>
                </c:pt>
                <c:pt idx="1014">
                  <c:v>-2.1122453608093537</c:v>
                </c:pt>
                <c:pt idx="1015">
                  <c:v>-2.1121259083898707</c:v>
                </c:pt>
                <c:pt idx="1016">
                  <c:v>-2.111757192011197</c:v>
                </c:pt>
                <c:pt idx="1017">
                  <c:v>-2.1115471257487002</c:v>
                </c:pt>
                <c:pt idx="1018">
                  <c:v>-2.1118001083664808</c:v>
                </c:pt>
                <c:pt idx="1019">
                  <c:v>-2.1121282230650991</c:v>
                </c:pt>
                <c:pt idx="1020">
                  <c:v>-2.1138385403787652</c:v>
                </c:pt>
                <c:pt idx="1021">
                  <c:v>-2.1145842831996333</c:v>
                </c:pt>
                <c:pt idx="1022">
                  <c:v>-2.1166698435172009</c:v>
                </c:pt>
                <c:pt idx="1023">
                  <c:v>-2.1177107643467252</c:v>
                </c:pt>
                <c:pt idx="1024">
                  <c:v>-2.1185721650375484</c:v>
                </c:pt>
                <c:pt idx="1025">
                  <c:v>-2.1202687081363933</c:v>
                </c:pt>
                <c:pt idx="1026">
                  <c:v>-2.120578229542275</c:v>
                </c:pt>
                <c:pt idx="1027">
                  <c:v>-2.1211515859776</c:v>
                </c:pt>
                <c:pt idx="1028">
                  <c:v>-2.1211453249708541</c:v>
                </c:pt>
                <c:pt idx="1029">
                  <c:v>-2.1198972976275172</c:v>
                </c:pt>
                <c:pt idx="1030">
                  <c:v>-2.1179269777794474</c:v>
                </c:pt>
                <c:pt idx="1031">
                  <c:v>-2.1173366217621776</c:v>
                </c:pt>
                <c:pt idx="1032">
                  <c:v>-2.1168114940514897</c:v>
                </c:pt>
                <c:pt idx="1033">
                  <c:v>-2.1174949303689488</c:v>
                </c:pt>
                <c:pt idx="1034">
                  <c:v>-2.1192551839545501</c:v>
                </c:pt>
                <c:pt idx="1035">
                  <c:v>-2.1209082794611618</c:v>
                </c:pt>
                <c:pt idx="1036">
                  <c:v>-2.1235346389790095</c:v>
                </c:pt>
                <c:pt idx="1037">
                  <c:v>-2.1248451246077735</c:v>
                </c:pt>
                <c:pt idx="1038">
                  <c:v>-2.1252563019957904</c:v>
                </c:pt>
                <c:pt idx="1039">
                  <c:v>-2.1271570298053319</c:v>
                </c:pt>
                <c:pt idx="1040">
                  <c:v>-2.1288666641000873</c:v>
                </c:pt>
                <c:pt idx="1041">
                  <c:v>-2.1284792026466732</c:v>
                </c:pt>
                <c:pt idx="1042">
                  <c:v>-2.1277151321515078</c:v>
                </c:pt>
                <c:pt idx="1043">
                  <c:v>-2.1279281961081153</c:v>
                </c:pt>
                <c:pt idx="1044">
                  <c:v>-2.1280182407686965</c:v>
                </c:pt>
                <c:pt idx="1045">
                  <c:v>-2.1275003227021045</c:v>
                </c:pt>
                <c:pt idx="1046">
                  <c:v>-2.1261942766963244</c:v>
                </c:pt>
                <c:pt idx="1047">
                  <c:v>-2.1257182504566572</c:v>
                </c:pt>
                <c:pt idx="1048">
                  <c:v>-2.1265327505151816</c:v>
                </c:pt>
                <c:pt idx="1049">
                  <c:v>-2.1271823773962524</c:v>
                </c:pt>
                <c:pt idx="1050">
                  <c:v>-2.1277606288004733</c:v>
                </c:pt>
                <c:pt idx="1051">
                  <c:v>-2.1272893836932525</c:v>
                </c:pt>
                <c:pt idx="1052">
                  <c:v>-2.1275450224956955</c:v>
                </c:pt>
                <c:pt idx="1053">
                  <c:v>-2.1274496654657753</c:v>
                </c:pt>
                <c:pt idx="1054">
                  <c:v>-2.1297951903722492</c:v>
                </c:pt>
                <c:pt idx="1055">
                  <c:v>-2.1312556365987803</c:v>
                </c:pt>
                <c:pt idx="1056">
                  <c:v>-2.1314088225636567</c:v>
                </c:pt>
                <c:pt idx="1057">
                  <c:v>-2.1316112238360745</c:v>
                </c:pt>
                <c:pt idx="1058">
                  <c:v>-2.1301748350536087</c:v>
                </c:pt>
                <c:pt idx="1059">
                  <c:v>-2.1309026296551679</c:v>
                </c:pt>
                <c:pt idx="1060">
                  <c:v>-2.1319512534202545</c:v>
                </c:pt>
                <c:pt idx="1061">
                  <c:v>-2.1313947068393873</c:v>
                </c:pt>
                <c:pt idx="1062">
                  <c:v>-2.1309086250434461</c:v>
                </c:pt>
                <c:pt idx="1063">
                  <c:v>-2.1313714462507107</c:v>
                </c:pt>
                <c:pt idx="1064">
                  <c:v>-2.1302964124208472</c:v>
                </c:pt>
                <c:pt idx="1065">
                  <c:v>-2.1277731508139652</c:v>
                </c:pt>
                <c:pt idx="1066">
                  <c:v>-2.127766358570284</c:v>
                </c:pt>
                <c:pt idx="1067">
                  <c:v>-2.129457741081751</c:v>
                </c:pt>
                <c:pt idx="1068">
                  <c:v>-2.1316955007813192</c:v>
                </c:pt>
                <c:pt idx="1069">
                  <c:v>-2.1310118367909183</c:v>
                </c:pt>
                <c:pt idx="1070">
                  <c:v>-2.1317649789833837</c:v>
                </c:pt>
                <c:pt idx="1071">
                  <c:v>-2.1315252393435173</c:v>
                </c:pt>
                <c:pt idx="1072">
                  <c:v>-2.1301787813851405</c:v>
                </c:pt>
                <c:pt idx="1073">
                  <c:v>-2.1290728599220188</c:v>
                </c:pt>
                <c:pt idx="1074">
                  <c:v>-2.1272017295989087</c:v>
                </c:pt>
                <c:pt idx="1075">
                  <c:v>-2.1253759441427746</c:v>
                </c:pt>
                <c:pt idx="1076">
                  <c:v>-2.1243645069631754</c:v>
                </c:pt>
                <c:pt idx="1077">
                  <c:v>-2.1256803808522875</c:v>
                </c:pt>
                <c:pt idx="1078">
                  <c:v>-2.1274383577081437</c:v>
                </c:pt>
                <c:pt idx="1079">
                  <c:v>-2.1278897193758013</c:v>
                </c:pt>
                <c:pt idx="1080">
                  <c:v>-2.1297160740143681</c:v>
                </c:pt>
                <c:pt idx="1081">
                  <c:v>-2.1312359049411782</c:v>
                </c:pt>
                <c:pt idx="1082">
                  <c:v>-2.1310575990583374</c:v>
                </c:pt>
                <c:pt idx="1083">
                  <c:v>-2.1305514820408433</c:v>
                </c:pt>
                <c:pt idx="1084">
                  <c:v>-2.1283175927817979</c:v>
                </c:pt>
                <c:pt idx="1085">
                  <c:v>-2.1275791734415321</c:v>
                </c:pt>
                <c:pt idx="1086">
                  <c:v>-2.1268679610214463</c:v>
                </c:pt>
                <c:pt idx="1087">
                  <c:v>-2.1273105193341735</c:v>
                </c:pt>
                <c:pt idx="1088">
                  <c:v>-2.1289229372697349</c:v>
                </c:pt>
                <c:pt idx="1089">
                  <c:v>-2.1305569082466889</c:v>
                </c:pt>
                <c:pt idx="1090">
                  <c:v>-2.1328184597718689</c:v>
                </c:pt>
                <c:pt idx="1091">
                  <c:v>-2.1336888155996121</c:v>
                </c:pt>
                <c:pt idx="1092">
                  <c:v>-2.1330434006685408</c:v>
                </c:pt>
                <c:pt idx="1093">
                  <c:v>-2.1339508292452649</c:v>
                </c:pt>
                <c:pt idx="1094">
                  <c:v>-2.1335739166395626</c:v>
                </c:pt>
                <c:pt idx="1095">
                  <c:v>-2.133886094230121</c:v>
                </c:pt>
                <c:pt idx="1096">
                  <c:v>-2.1359389455306825</c:v>
                </c:pt>
                <c:pt idx="1097">
                  <c:v>-2.1352964144572439</c:v>
                </c:pt>
                <c:pt idx="1098">
                  <c:v>-2.1368368118425707</c:v>
                </c:pt>
                <c:pt idx="1099">
                  <c:v>-2.1370918814625668</c:v>
                </c:pt>
                <c:pt idx="1100">
                  <c:v>-2.1360517954339571</c:v>
                </c:pt>
                <c:pt idx="1101">
                  <c:v>-2.1346744877878336</c:v>
                </c:pt>
                <c:pt idx="1102">
                  <c:v>-2.1334702495461784</c:v>
                </c:pt>
                <c:pt idx="1103">
                  <c:v>-2.1324598368949523</c:v>
                </c:pt>
                <c:pt idx="1104">
                  <c:v>-2.1299125937349856</c:v>
                </c:pt>
                <c:pt idx="1105">
                  <c:v>-2.1291030265908546</c:v>
                </c:pt>
                <c:pt idx="1106">
                  <c:v>-2.128577633261699</c:v>
                </c:pt>
                <c:pt idx="1107">
                  <c:v>-2.127675289381358</c:v>
                </c:pt>
                <c:pt idx="1108">
                  <c:v>-2.1268626107066098</c:v>
                </c:pt>
                <c:pt idx="1109">
                  <c:v>-2.1256639504527612</c:v>
                </c:pt>
                <c:pt idx="1110">
                  <c:v>-2.124138617429125</c:v>
                </c:pt>
                <c:pt idx="1111">
                  <c:v>-2.1232627974500531</c:v>
                </c:pt>
                <c:pt idx="1112">
                  <c:v>-2.1236490446476211</c:v>
                </c:pt>
                <c:pt idx="1113">
                  <c:v>-2.1239598941458411</c:v>
                </c:pt>
                <c:pt idx="1114">
                  <c:v>-2.1234680446346061</c:v>
                </c:pt>
                <c:pt idx="1115">
                  <c:v>-2.1216620667270689</c:v>
                </c:pt>
                <c:pt idx="1116">
                  <c:v>-2.1219481757622987</c:v>
                </c:pt>
                <c:pt idx="1117">
                  <c:v>-2.1236287438075863</c:v>
                </c:pt>
                <c:pt idx="1118">
                  <c:v>-2.124607851425111</c:v>
                </c:pt>
                <c:pt idx="1119">
                  <c:v>-2.1242684669143443</c:v>
                </c:pt>
                <c:pt idx="1120">
                  <c:v>-2.1256918024463829</c:v>
                </c:pt>
                <c:pt idx="1121">
                  <c:v>-2.1258872596931297</c:v>
                </c:pt>
                <c:pt idx="1122">
                  <c:v>-2.1263813479885982</c:v>
                </c:pt>
                <c:pt idx="1123">
                  <c:v>-2.1274219273086317</c:v>
                </c:pt>
                <c:pt idx="1124">
                  <c:v>-2.1272028300182626</c:v>
                </c:pt>
                <c:pt idx="1125">
                  <c:v>-2.1273517281421732</c:v>
                </c:pt>
                <c:pt idx="1126">
                  <c:v>-2.1254531252803872</c:v>
                </c:pt>
                <c:pt idx="1127">
                  <c:v>-2.1241952321082493</c:v>
                </c:pt>
                <c:pt idx="1128">
                  <c:v>-2.1232778238662178</c:v>
                </c:pt>
                <c:pt idx="1129">
                  <c:v>-2.1224838523206984</c:v>
                </c:pt>
                <c:pt idx="1130">
                  <c:v>-2.121878659614751</c:v>
                </c:pt>
                <c:pt idx="1131">
                  <c:v>-2.1217165944039351</c:v>
                </c:pt>
                <c:pt idx="1132">
                  <c:v>-2.1224823345008872</c:v>
                </c:pt>
                <c:pt idx="1133">
                  <c:v>-2.1234046756573122</c:v>
                </c:pt>
                <c:pt idx="1134">
                  <c:v>-2.1243980887265934</c:v>
                </c:pt>
                <c:pt idx="1135">
                  <c:v>-2.1260987678844288</c:v>
                </c:pt>
                <c:pt idx="1136">
                  <c:v>-2.1242052117735284</c:v>
                </c:pt>
                <c:pt idx="1137">
                  <c:v>-2.1223358648886972</c:v>
                </c:pt>
                <c:pt idx="1138">
                  <c:v>-2.1205749282841708</c:v>
                </c:pt>
                <c:pt idx="1139">
                  <c:v>-2.1190833667514255</c:v>
                </c:pt>
                <c:pt idx="1140">
                  <c:v>-2.1175137133891724</c:v>
                </c:pt>
                <c:pt idx="1141">
                  <c:v>-2.1163149013533342</c:v>
                </c:pt>
                <c:pt idx="1142">
                  <c:v>-2.1163436640388511</c:v>
                </c:pt>
                <c:pt idx="1143">
                  <c:v>-2.1176397683248496</c:v>
                </c:pt>
                <c:pt idx="1144">
                  <c:v>-2.1178910433953178</c:v>
                </c:pt>
                <c:pt idx="1145">
                  <c:v>-2.1188608164209768</c:v>
                </c:pt>
                <c:pt idx="1146">
                  <c:v>-2.1188250338188084</c:v>
                </c:pt>
                <c:pt idx="1147">
                  <c:v>-2.1178518836440645</c:v>
                </c:pt>
                <c:pt idx="1148">
                  <c:v>-2.1178664926598003</c:v>
                </c:pt>
                <c:pt idx="1149">
                  <c:v>-2.1185895820199221</c:v>
                </c:pt>
                <c:pt idx="1150">
                  <c:v>-2.1195363980208697</c:v>
                </c:pt>
                <c:pt idx="1151">
                  <c:v>-2.1181623536873389</c:v>
                </c:pt>
                <c:pt idx="1152">
                  <c:v>-2.1169675638740273</c:v>
                </c:pt>
                <c:pt idx="1153">
                  <c:v>-2.1177668477889142</c:v>
                </c:pt>
                <c:pt idx="1154">
                  <c:v>-2.1185324361038766</c:v>
                </c:pt>
                <c:pt idx="1155">
                  <c:v>-2.1192377290266649</c:v>
                </c:pt>
                <c:pt idx="1156">
                  <c:v>-2.1178490756774124</c:v>
                </c:pt>
                <c:pt idx="1157">
                  <c:v>-2.1155084077943513</c:v>
                </c:pt>
                <c:pt idx="1158">
                  <c:v>-2.1129509572961211</c:v>
                </c:pt>
                <c:pt idx="1159">
                  <c:v>-2.1112050471077737</c:v>
                </c:pt>
                <c:pt idx="1160">
                  <c:v>-2.1117271771243225</c:v>
                </c:pt>
                <c:pt idx="1161">
                  <c:v>-2.1115780513274558</c:v>
                </c:pt>
                <c:pt idx="1162">
                  <c:v>-2.1120202301852231</c:v>
                </c:pt>
                <c:pt idx="1163">
                  <c:v>-2.111724445048651</c:v>
                </c:pt>
                <c:pt idx="1164">
                  <c:v>-2.1126823031887625</c:v>
                </c:pt>
                <c:pt idx="1165">
                  <c:v>-2.1139433078915317</c:v>
                </c:pt>
                <c:pt idx="1166">
                  <c:v>-2.1144485142171305</c:v>
                </c:pt>
                <c:pt idx="1167">
                  <c:v>-2.1137673546294025</c:v>
                </c:pt>
                <c:pt idx="1168">
                  <c:v>-2.112999261911753</c:v>
                </c:pt>
                <c:pt idx="1169">
                  <c:v>-2.1119482475804574</c:v>
                </c:pt>
                <c:pt idx="1170">
                  <c:v>-2.1120753270445221</c:v>
                </c:pt>
                <c:pt idx="1171">
                  <c:v>-2.1110318638668275</c:v>
                </c:pt>
                <c:pt idx="1172">
                  <c:v>-2.1100775726032879</c:v>
                </c:pt>
                <c:pt idx="1173">
                  <c:v>-2.1095750224623515</c:v>
                </c:pt>
                <c:pt idx="1174">
                  <c:v>-2.1097199742547446</c:v>
                </c:pt>
                <c:pt idx="1175">
                  <c:v>-2.1099468124261875</c:v>
                </c:pt>
                <c:pt idx="1176">
                  <c:v>-2.1089289624578527</c:v>
                </c:pt>
                <c:pt idx="1177">
                  <c:v>-2.1083823196512839</c:v>
                </c:pt>
                <c:pt idx="1178">
                  <c:v>-2.1080758718305361</c:v>
                </c:pt>
                <c:pt idx="1179">
                  <c:v>-2.1086336326672495</c:v>
                </c:pt>
                <c:pt idx="1180">
                  <c:v>-2.1080169045307002</c:v>
                </c:pt>
                <c:pt idx="1181">
                  <c:v>-2.1072641417931663</c:v>
                </c:pt>
                <c:pt idx="1182">
                  <c:v>-2.1074618757696442</c:v>
                </c:pt>
                <c:pt idx="1183">
                  <c:v>-2.1080145139644912</c:v>
                </c:pt>
                <c:pt idx="1184">
                  <c:v>-2.1087285722967124</c:v>
                </c:pt>
                <c:pt idx="1185">
                  <c:v>-2.1082489032895069</c:v>
                </c:pt>
                <c:pt idx="1186">
                  <c:v>-2.1089502498807633</c:v>
                </c:pt>
                <c:pt idx="1187">
                  <c:v>-2.1069869878948424</c:v>
                </c:pt>
                <c:pt idx="1188">
                  <c:v>-2.1052432785452453</c:v>
                </c:pt>
                <c:pt idx="1189">
                  <c:v>-2.1038193358852624</c:v>
                </c:pt>
                <c:pt idx="1190">
                  <c:v>-2.1024430907129954</c:v>
                </c:pt>
                <c:pt idx="1191">
                  <c:v>-2.1029025727166584</c:v>
                </c:pt>
                <c:pt idx="1192">
                  <c:v>-2.1026402555070547</c:v>
                </c:pt>
                <c:pt idx="1193">
                  <c:v>-2.1020221613326555</c:v>
                </c:pt>
                <c:pt idx="1194">
                  <c:v>-2.1037064480364904</c:v>
                </c:pt>
                <c:pt idx="1195">
                  <c:v>-2.1039082042354664</c:v>
                </c:pt>
                <c:pt idx="1196">
                  <c:v>-2.1037505407021371</c:v>
                </c:pt>
                <c:pt idx="1197">
                  <c:v>-2.1021440802093423</c:v>
                </c:pt>
                <c:pt idx="1198">
                  <c:v>-2.1024685900859055</c:v>
                </c:pt>
                <c:pt idx="1199">
                  <c:v>-2.1019639149972278</c:v>
                </c:pt>
                <c:pt idx="1200">
                  <c:v>-2.1007384272781593</c:v>
                </c:pt>
                <c:pt idx="1201">
                  <c:v>-2.099076338689116</c:v>
                </c:pt>
                <c:pt idx="1202">
                  <c:v>-2.0966606905071785</c:v>
                </c:pt>
                <c:pt idx="1203">
                  <c:v>-2.0958756740985649</c:v>
                </c:pt>
                <c:pt idx="1204">
                  <c:v>-2.0964665234072584</c:v>
                </c:pt>
                <c:pt idx="1205">
                  <c:v>-2.0986440256601639</c:v>
                </c:pt>
                <c:pt idx="1206">
                  <c:v>-2.1001039027042623</c:v>
                </c:pt>
                <c:pt idx="1207">
                  <c:v>-2.1004233278844424</c:v>
                </c:pt>
                <c:pt idx="1208">
                  <c:v>-2.0987807053345477</c:v>
                </c:pt>
                <c:pt idx="1209">
                  <c:v>-2.098139919753919</c:v>
                </c:pt>
                <c:pt idx="1210">
                  <c:v>-2.0985195644352928</c:v>
                </c:pt>
                <c:pt idx="1211">
                  <c:v>-2.09872811287795</c:v>
                </c:pt>
                <c:pt idx="1212">
                  <c:v>-2.099619376673644</c:v>
                </c:pt>
                <c:pt idx="1213">
                  <c:v>-2.1004344459145869</c:v>
                </c:pt>
                <c:pt idx="1214">
                  <c:v>-2.1027627815116432</c:v>
                </c:pt>
                <c:pt idx="1215">
                  <c:v>-2.103414533340441</c:v>
                </c:pt>
                <c:pt idx="1216">
                  <c:v>-2.1031237190638024</c:v>
                </c:pt>
                <c:pt idx="1217">
                  <c:v>-2.1041494616951582</c:v>
                </c:pt>
                <c:pt idx="1218">
                  <c:v>-2.1052063196327282</c:v>
                </c:pt>
                <c:pt idx="1219">
                  <c:v>-2.1041468434559789</c:v>
                </c:pt>
                <c:pt idx="1220">
                  <c:v>-2.1032717064958177</c:v>
                </c:pt>
                <c:pt idx="1221">
                  <c:v>-2.1004360775708903</c:v>
                </c:pt>
                <c:pt idx="1222">
                  <c:v>-2.0995911831705598</c:v>
                </c:pt>
                <c:pt idx="1223">
                  <c:v>-2.0987339564842387</c:v>
                </c:pt>
                <c:pt idx="1224">
                  <c:v>-2.0976023079752508</c:v>
                </c:pt>
                <c:pt idx="1225">
                  <c:v>-2.0978321438408187</c:v>
                </c:pt>
                <c:pt idx="1226">
                  <c:v>-2.0979137266559036</c:v>
                </c:pt>
                <c:pt idx="1227">
                  <c:v>-2.0957756118272215</c:v>
                </c:pt>
                <c:pt idx="1228">
                  <c:v>-2.0936656525561261</c:v>
                </c:pt>
                <c:pt idx="1229">
                  <c:v>-2.0911886844536127</c:v>
                </c:pt>
                <c:pt idx="1230">
                  <c:v>-2.0896532958736884</c:v>
                </c:pt>
                <c:pt idx="1231">
                  <c:v>-2.0901588057632523</c:v>
                </c:pt>
                <c:pt idx="1232">
                  <c:v>-2.0900058095258487</c:v>
                </c:pt>
                <c:pt idx="1233">
                  <c:v>-2.0900699374130625</c:v>
                </c:pt>
                <c:pt idx="1234">
                  <c:v>-2.0896152744873149</c:v>
                </c:pt>
                <c:pt idx="1235">
                  <c:v>-2.0903007598615062</c:v>
                </c:pt>
                <c:pt idx="1236">
                  <c:v>-2.0915964088015642</c:v>
                </c:pt>
                <c:pt idx="1237">
                  <c:v>-2.0917181758962755</c:v>
                </c:pt>
                <c:pt idx="1238">
                  <c:v>-2.090056542653187</c:v>
                </c:pt>
                <c:pt idx="1239">
                  <c:v>-2.0901879479037149</c:v>
                </c:pt>
                <c:pt idx="1240">
                  <c:v>-2.0909667412510657</c:v>
                </c:pt>
                <c:pt idx="1241">
                  <c:v>-2.0898252269132911</c:v>
                </c:pt>
                <c:pt idx="1242">
                  <c:v>-2.0893200964786729</c:v>
                </c:pt>
                <c:pt idx="1243">
                  <c:v>-2.0894035386230598</c:v>
                </c:pt>
                <c:pt idx="1244">
                  <c:v>-2.0896040426206781</c:v>
                </c:pt>
                <c:pt idx="1245">
                  <c:v>-2.0913245293271103</c:v>
                </c:pt>
                <c:pt idx="1246">
                  <c:v>-2.0934466311567235</c:v>
                </c:pt>
                <c:pt idx="1247">
                  <c:v>-2.0925563159984222</c:v>
                </c:pt>
                <c:pt idx="1248">
                  <c:v>-2.0933888781127621</c:v>
                </c:pt>
                <c:pt idx="1249">
                  <c:v>-2.094094740217983</c:v>
                </c:pt>
                <c:pt idx="1250">
                  <c:v>-2.0940108047821724</c:v>
                </c:pt>
                <c:pt idx="1251">
                  <c:v>-2.0949150459372987</c:v>
                </c:pt>
                <c:pt idx="1252">
                  <c:v>-2.0953666732234097</c:v>
                </c:pt>
                <c:pt idx="1253">
                  <c:v>-2.0965764894529002</c:v>
                </c:pt>
                <c:pt idx="1254">
                  <c:v>-2.096684747951258</c:v>
                </c:pt>
                <c:pt idx="1255">
                  <c:v>-2.0960316300846102</c:v>
                </c:pt>
                <c:pt idx="1256">
                  <c:v>-2.0953189377902248</c:v>
                </c:pt>
                <c:pt idx="1257">
                  <c:v>-2.0941819010208746</c:v>
                </c:pt>
                <c:pt idx="1258">
                  <c:v>-2.0969341636924526</c:v>
                </c:pt>
                <c:pt idx="1259">
                  <c:v>-2.0982361874757203</c:v>
                </c:pt>
                <c:pt idx="1260">
                  <c:v>-2.098003429807008</c:v>
                </c:pt>
                <c:pt idx="1261">
                  <c:v>-2.0966224793933179</c:v>
                </c:pt>
                <c:pt idx="1262">
                  <c:v>-2.0972609882442299</c:v>
                </c:pt>
                <c:pt idx="1263">
                  <c:v>-2.0973926591132255</c:v>
                </c:pt>
                <c:pt idx="1264">
                  <c:v>-2.0993120940519816</c:v>
                </c:pt>
                <c:pt idx="1265">
                  <c:v>-2.1003209888833823</c:v>
                </c:pt>
                <c:pt idx="1266">
                  <c:v>-2.0999356144322121</c:v>
                </c:pt>
                <c:pt idx="1267">
                  <c:v>-2.1004140312380741</c:v>
                </c:pt>
                <c:pt idx="1268">
                  <c:v>-2.1017826493657594</c:v>
                </c:pt>
                <c:pt idx="1269">
                  <c:v>-2.1026064460706522</c:v>
                </c:pt>
                <c:pt idx="1270">
                  <c:v>-2.1033366312384203</c:v>
                </c:pt>
                <c:pt idx="1271">
                  <c:v>-2.1038232442712967</c:v>
                </c:pt>
                <c:pt idx="1272">
                  <c:v>-2.1038273044393065</c:v>
                </c:pt>
                <c:pt idx="1273">
                  <c:v>-2.1036431928956745</c:v>
                </c:pt>
                <c:pt idx="1274">
                  <c:v>-2.1040993736412474</c:v>
                </c:pt>
                <c:pt idx="1275">
                  <c:v>-2.1060792557541532</c:v>
                </c:pt>
                <c:pt idx="1276">
                  <c:v>-2.1080589481395862</c:v>
                </c:pt>
                <c:pt idx="1277">
                  <c:v>-2.1078618971820191</c:v>
                </c:pt>
                <c:pt idx="1278">
                  <c:v>-2.1072928665331858</c:v>
                </c:pt>
                <c:pt idx="1279">
                  <c:v>-2.1071478009043005</c:v>
                </c:pt>
                <c:pt idx="1280">
                  <c:v>-2.1069589082282505</c:v>
                </c:pt>
                <c:pt idx="1281">
                  <c:v>-2.1069834210182989</c:v>
                </c:pt>
                <c:pt idx="1282">
                  <c:v>-2.1064995400610798</c:v>
                </c:pt>
                <c:pt idx="1283">
                  <c:v>-2.1052581531794345</c:v>
                </c:pt>
                <c:pt idx="1284">
                  <c:v>-2.1051294800045639</c:v>
                </c:pt>
                <c:pt idx="1285">
                  <c:v>-2.1055904039370432</c:v>
                </c:pt>
                <c:pt idx="1286">
                  <c:v>-2.1059461050108297</c:v>
                </c:pt>
                <c:pt idx="1287">
                  <c:v>-2.1070613990113003</c:v>
                </c:pt>
                <c:pt idx="1288">
                  <c:v>-2.1072121564644846</c:v>
                </c:pt>
                <c:pt idx="1289">
                  <c:v>-2.1083178123091244</c:v>
                </c:pt>
                <c:pt idx="1290">
                  <c:v>-2.1070133600141503</c:v>
                </c:pt>
                <c:pt idx="1291">
                  <c:v>-2.1068450717421001</c:v>
                </c:pt>
                <c:pt idx="1292">
                  <c:v>-2.1076473154056004</c:v>
                </c:pt>
                <c:pt idx="1293">
                  <c:v>-2.1093972098709628</c:v>
                </c:pt>
                <c:pt idx="1294">
                  <c:v>-2.1096146375595453</c:v>
                </c:pt>
                <c:pt idx="1295">
                  <c:v>-2.1104547508274436</c:v>
                </c:pt>
                <c:pt idx="1296">
                  <c:v>-2.1112337718477932</c:v>
                </c:pt>
                <c:pt idx="1297">
                  <c:v>-2.110762830304509</c:v>
                </c:pt>
                <c:pt idx="1298">
                  <c:v>-2.1113183523570171</c:v>
                </c:pt>
                <c:pt idx="1299">
                  <c:v>-2.1121291337569801</c:v>
                </c:pt>
                <c:pt idx="1300">
                  <c:v>-2.1135371772543863</c:v>
                </c:pt>
                <c:pt idx="1301">
                  <c:v>-2.1144596322472751</c:v>
                </c:pt>
                <c:pt idx="1302">
                  <c:v>-2.1142751791942089</c:v>
                </c:pt>
                <c:pt idx="1303">
                  <c:v>-2.1158051415682735</c:v>
                </c:pt>
                <c:pt idx="1304">
                  <c:v>-2.1165470139486331</c:v>
                </c:pt>
                <c:pt idx="1305">
                  <c:v>-2.1163525432847621</c:v>
                </c:pt>
                <c:pt idx="1306">
                  <c:v>-2.1171418854798389</c:v>
                </c:pt>
                <c:pt idx="1307">
                  <c:v>-2.1174579714564459</c:v>
                </c:pt>
                <c:pt idx="1308">
                  <c:v>-2.1171423408257937</c:v>
                </c:pt>
                <c:pt idx="1309">
                  <c:v>-2.1157362325486559</c:v>
                </c:pt>
                <c:pt idx="1310">
                  <c:v>-2.1134941470626103</c:v>
                </c:pt>
                <c:pt idx="1311">
                  <c:v>-2.113086043259699</c:v>
                </c:pt>
                <c:pt idx="1312">
                  <c:v>-2.1144110999586871</c:v>
                </c:pt>
                <c:pt idx="1313">
                  <c:v>-2.1150167859561009</c:v>
                </c:pt>
                <c:pt idx="1314">
                  <c:v>-2.1159836751240988</c:v>
                </c:pt>
                <c:pt idx="1315">
                  <c:v>-2.1168638208896482</c:v>
                </c:pt>
                <c:pt idx="1316">
                  <c:v>-2.1161797394987616</c:v>
                </c:pt>
                <c:pt idx="1317">
                  <c:v>-2.1158796285757404</c:v>
                </c:pt>
                <c:pt idx="1318">
                  <c:v>-2.1146909859326826</c:v>
                </c:pt>
                <c:pt idx="1319">
                  <c:v>-2.112484189757339</c:v>
                </c:pt>
                <c:pt idx="1320">
                  <c:v>-2.1129381696641758</c:v>
                </c:pt>
                <c:pt idx="1321">
                  <c:v>-2.1122521151075375</c:v>
                </c:pt>
                <c:pt idx="1322">
                  <c:v>-2.1112722106346098</c:v>
                </c:pt>
                <c:pt idx="1323">
                  <c:v>-2.1112698580139124</c:v>
                </c:pt>
                <c:pt idx="1324">
                  <c:v>-2.1110810032833456</c:v>
                </c:pt>
                <c:pt idx="1325">
                  <c:v>-2.1098316857931678</c:v>
                </c:pt>
                <c:pt idx="1326">
                  <c:v>-2.1086973431540059</c:v>
                </c:pt>
                <c:pt idx="1327">
                  <c:v>-2.1069778050849521</c:v>
                </c:pt>
                <c:pt idx="1328">
                  <c:v>-2.1047787497906825</c:v>
                </c:pt>
                <c:pt idx="1329">
                  <c:v>-2.1025931651472689</c:v>
                </c:pt>
                <c:pt idx="1330">
                  <c:v>-2.1018550114254708</c:v>
                </c:pt>
                <c:pt idx="1331">
                  <c:v>-2.1013467694602355</c:v>
                </c:pt>
                <c:pt idx="1332">
                  <c:v>-2.1016209636099177</c:v>
                </c:pt>
                <c:pt idx="1333">
                  <c:v>-2.1024752305475971</c:v>
                </c:pt>
                <c:pt idx="1334">
                  <c:v>-2.1046814575405079</c:v>
                </c:pt>
                <c:pt idx="1335">
                  <c:v>-2.1064826922611388</c:v>
                </c:pt>
                <c:pt idx="1336">
                  <c:v>-2.1077106084919137</c:v>
                </c:pt>
                <c:pt idx="1337">
                  <c:v>-2.1093657530552861</c:v>
                </c:pt>
                <c:pt idx="1338">
                  <c:v>-2.1116475295295061</c:v>
                </c:pt>
                <c:pt idx="1339">
                  <c:v>-2.1133498023981474</c:v>
                </c:pt>
                <c:pt idx="1340">
                  <c:v>-2.1138594104012185</c:v>
                </c:pt>
                <c:pt idx="1341">
                  <c:v>-2.1149878335430969</c:v>
                </c:pt>
                <c:pt idx="1342">
                  <c:v>-2.11404014479578</c:v>
                </c:pt>
                <c:pt idx="1343">
                  <c:v>-2.1134120330105901</c:v>
                </c:pt>
                <c:pt idx="1344">
                  <c:v>-2.1121114891016219</c:v>
                </c:pt>
                <c:pt idx="1345">
                  <c:v>-2.1096959547561625</c:v>
                </c:pt>
                <c:pt idx="1346">
                  <c:v>-2.1087751314195486</c:v>
                </c:pt>
                <c:pt idx="1347">
                  <c:v>-2.1084717192384232</c:v>
                </c:pt>
                <c:pt idx="1348">
                  <c:v>-2.1106990439267861</c:v>
                </c:pt>
                <c:pt idx="1349">
                  <c:v>-2.1125759419652042</c:v>
                </c:pt>
                <c:pt idx="1350">
                  <c:v>-2.1131728625531565</c:v>
                </c:pt>
                <c:pt idx="1351">
                  <c:v>-2.1134283116281125</c:v>
                </c:pt>
                <c:pt idx="1352">
                  <c:v>-2.1127396008868118</c:v>
                </c:pt>
                <c:pt idx="1353">
                  <c:v>-2.112857497540972</c:v>
                </c:pt>
                <c:pt idx="1354">
                  <c:v>-2.1097043786561187</c:v>
                </c:pt>
                <c:pt idx="1355">
                  <c:v>-2.1073531619253458</c:v>
                </c:pt>
                <c:pt idx="1356">
                  <c:v>-2.1060187706344919</c:v>
                </c:pt>
                <c:pt idx="1357">
                  <c:v>-2.10586213162955</c:v>
                </c:pt>
                <c:pt idx="1358">
                  <c:v>-2.1076766093280526</c:v>
                </c:pt>
                <c:pt idx="1359">
                  <c:v>-2.1108911619699171</c:v>
                </c:pt>
                <c:pt idx="1360">
                  <c:v>-2.1136261973865658</c:v>
                </c:pt>
                <c:pt idx="1361">
                  <c:v>-2.116953372258763</c:v>
                </c:pt>
                <c:pt idx="1362">
                  <c:v>-2.1164705158299171</c:v>
                </c:pt>
                <c:pt idx="1363">
                  <c:v>-2.1142336668222441</c:v>
                </c:pt>
                <c:pt idx="1364">
                  <c:v>-2.113028555834191</c:v>
                </c:pt>
                <c:pt idx="1365">
                  <c:v>-2.1116683236609788</c:v>
                </c:pt>
                <c:pt idx="1366">
                  <c:v>-2.1118249247204517</c:v>
                </c:pt>
                <c:pt idx="1367">
                  <c:v>-2.1094057476074255</c:v>
                </c:pt>
                <c:pt idx="1368">
                  <c:v>-2.1086951802607672</c:v>
                </c:pt>
                <c:pt idx="1369">
                  <c:v>-2.1097431968979237</c:v>
                </c:pt>
                <c:pt idx="1370">
                  <c:v>-2.1101137346603878</c:v>
                </c:pt>
                <c:pt idx="1371">
                  <c:v>-2.109266411748365</c:v>
                </c:pt>
                <c:pt idx="1372">
                  <c:v>-2.1104946694886024</c:v>
                </c:pt>
                <c:pt idx="1373">
                  <c:v>-2.1107937558832646</c:v>
                </c:pt>
                <c:pt idx="1374">
                  <c:v>-2.1125339363018014</c:v>
                </c:pt>
                <c:pt idx="1375">
                  <c:v>-2.1130038533166839</c:v>
                </c:pt>
                <c:pt idx="1376">
                  <c:v>-2.111009400133554</c:v>
                </c:pt>
                <c:pt idx="1377">
                  <c:v>-2.1087361613957967</c:v>
                </c:pt>
                <c:pt idx="1378">
                  <c:v>-2.1064937723457717</c:v>
                </c:pt>
                <c:pt idx="1379">
                  <c:v>-2.1044904399167166</c:v>
                </c:pt>
                <c:pt idx="1380">
                  <c:v>-2.1030086303762801</c:v>
                </c:pt>
                <c:pt idx="1381">
                  <c:v>-2.1033244127889077</c:v>
                </c:pt>
                <c:pt idx="1382">
                  <c:v>-2.1014674740810619</c:v>
                </c:pt>
                <c:pt idx="1383">
                  <c:v>-2.1015807034393106</c:v>
                </c:pt>
                <c:pt idx="1384">
                  <c:v>-2.1043580101378154</c:v>
                </c:pt>
                <c:pt idx="1385">
                  <c:v>-2.1049328843929516</c:v>
                </c:pt>
                <c:pt idx="1386">
                  <c:v>-2.1045524808016864</c:v>
                </c:pt>
                <c:pt idx="1387">
                  <c:v>-2.1041197503722486</c:v>
                </c:pt>
                <c:pt idx="1388">
                  <c:v>-2.1038355006662925</c:v>
                </c:pt>
                <c:pt idx="1389">
                  <c:v>-2.1013468453512303</c:v>
                </c:pt>
                <c:pt idx="1390">
                  <c:v>-2.0996671500523263</c:v>
                </c:pt>
                <c:pt idx="1391">
                  <c:v>-2.0984883732380695</c:v>
                </c:pt>
                <c:pt idx="1392">
                  <c:v>-2.0972315804852997</c:v>
                </c:pt>
                <c:pt idx="1393">
                  <c:v>-2.0957103455751565</c:v>
                </c:pt>
                <c:pt idx="1394">
                  <c:v>-2.0942031504983021</c:v>
                </c:pt>
                <c:pt idx="1395">
                  <c:v>-2.0939454246936293</c:v>
                </c:pt>
                <c:pt idx="1396">
                  <c:v>-2.0943499236744714</c:v>
                </c:pt>
                <c:pt idx="1397">
                  <c:v>-2.0950962736232839</c:v>
                </c:pt>
                <c:pt idx="1398">
                  <c:v>-2.0939043297221218</c:v>
                </c:pt>
                <c:pt idx="1399">
                  <c:v>-2.0935240399673205</c:v>
                </c:pt>
                <c:pt idx="1400">
                  <c:v>-2.0938325368448432</c:v>
                </c:pt>
                <c:pt idx="1401">
                  <c:v>-2.0937243921829776</c:v>
                </c:pt>
                <c:pt idx="1402">
                  <c:v>-2.0938310949160126</c:v>
                </c:pt>
                <c:pt idx="1403">
                  <c:v>-2.0940889345571918</c:v>
                </c:pt>
                <c:pt idx="1404">
                  <c:v>-2.0938053678701465</c:v>
                </c:pt>
                <c:pt idx="1405">
                  <c:v>-2.0932465825050457</c:v>
                </c:pt>
                <c:pt idx="1406">
                  <c:v>-2.0927883906482236</c:v>
                </c:pt>
                <c:pt idx="1407">
                  <c:v>-2.0912629437880952</c:v>
                </c:pt>
                <c:pt idx="1408">
                  <c:v>-2.0917539205529323</c:v>
                </c:pt>
                <c:pt idx="1409">
                  <c:v>-2.0915049222121809</c:v>
                </c:pt>
                <c:pt idx="1410">
                  <c:v>-2.0912724301619505</c:v>
                </c:pt>
                <c:pt idx="1411">
                  <c:v>-2.0915220735761011</c:v>
                </c:pt>
                <c:pt idx="1412">
                  <c:v>-2.0916562488477979</c:v>
                </c:pt>
                <c:pt idx="1413">
                  <c:v>-2.0909199544552735</c:v>
                </c:pt>
                <c:pt idx="1414">
                  <c:v>-2.0899000933757037</c:v>
                </c:pt>
                <c:pt idx="1415">
                  <c:v>-2.092615093570771</c:v>
                </c:pt>
                <c:pt idx="1416">
                  <c:v>-2.0939016355919478</c:v>
                </c:pt>
                <c:pt idx="1417">
                  <c:v>-2.09476504739402</c:v>
                </c:pt>
                <c:pt idx="1418">
                  <c:v>-2.0941128022737701</c:v>
                </c:pt>
                <c:pt idx="1419">
                  <c:v>-2.0943454461060043</c:v>
                </c:pt>
                <c:pt idx="1420">
                  <c:v>-2.0949142111363983</c:v>
                </c:pt>
                <c:pt idx="1421">
                  <c:v>-2.093524381476783</c:v>
                </c:pt>
                <c:pt idx="1422">
                  <c:v>-2.09397099995752</c:v>
                </c:pt>
                <c:pt idx="1423">
                  <c:v>-2.0944589031372232</c:v>
                </c:pt>
                <c:pt idx="1424">
                  <c:v>-2.0949581140745579</c:v>
                </c:pt>
                <c:pt idx="1425">
                  <c:v>-2.0941179628611479</c:v>
                </c:pt>
                <c:pt idx="1426">
                  <c:v>-2.093658480857485</c:v>
                </c:pt>
                <c:pt idx="1427">
                  <c:v>-2.0951292103132744</c:v>
                </c:pt>
                <c:pt idx="1428">
                  <c:v>-2.0947360570355471</c:v>
                </c:pt>
                <c:pt idx="1429">
                  <c:v>-2.096227466786317</c:v>
                </c:pt>
                <c:pt idx="1430">
                  <c:v>-2.0970859836194791</c:v>
                </c:pt>
                <c:pt idx="1431">
                  <c:v>-2.0975351823939121</c:v>
                </c:pt>
                <c:pt idx="1432">
                  <c:v>-2.0979507994048987</c:v>
                </c:pt>
                <c:pt idx="1433">
                  <c:v>-2.0978940329437989</c:v>
                </c:pt>
                <c:pt idx="1434">
                  <c:v>-2.0969440295212394</c:v>
                </c:pt>
                <c:pt idx="1435">
                  <c:v>-2.0965065179593978</c:v>
                </c:pt>
                <c:pt idx="1436">
                  <c:v>-2.0957498847813554</c:v>
                </c:pt>
                <c:pt idx="1437">
                  <c:v>-2.0948725090369749</c:v>
                </c:pt>
                <c:pt idx="1438">
                  <c:v>-2.0932987955066977</c:v>
                </c:pt>
                <c:pt idx="1439">
                  <c:v>-2.0936094173319475</c:v>
                </c:pt>
                <c:pt idx="1440">
                  <c:v>-2.093022438463791</c:v>
                </c:pt>
                <c:pt idx="1441">
                  <c:v>-2.0934435575716179</c:v>
                </c:pt>
                <c:pt idx="1442">
                  <c:v>-2.0940158894785696</c:v>
                </c:pt>
                <c:pt idx="1443">
                  <c:v>-2.0934700435273896</c:v>
                </c:pt>
                <c:pt idx="1444">
                  <c:v>-2.0929447260892289</c:v>
                </c:pt>
                <c:pt idx="1445">
                  <c:v>-2.091872348444042</c:v>
                </c:pt>
                <c:pt idx="1446">
                  <c:v>-2.0907581928084369</c:v>
                </c:pt>
                <c:pt idx="1447">
                  <c:v>-2.0896323879057235</c:v>
                </c:pt>
                <c:pt idx="1448">
                  <c:v>-2.0892499732032093</c:v>
                </c:pt>
                <c:pt idx="1449">
                  <c:v>-2.0889501278986415</c:v>
                </c:pt>
                <c:pt idx="1450">
                  <c:v>-2.0879100039245344</c:v>
                </c:pt>
                <c:pt idx="1451">
                  <c:v>-2.0889012161550795</c:v>
                </c:pt>
                <c:pt idx="1452">
                  <c:v>-2.0891230455211343</c:v>
                </c:pt>
                <c:pt idx="1453">
                  <c:v>-2.0908688039274921</c:v>
                </c:pt>
                <c:pt idx="1454">
                  <c:v>-2.0911998404292689</c:v>
                </c:pt>
                <c:pt idx="1455">
                  <c:v>-2.0907964798132781</c:v>
                </c:pt>
                <c:pt idx="1456">
                  <c:v>-2.0911599976591049</c:v>
                </c:pt>
                <c:pt idx="1457">
                  <c:v>-2.0912708743966277</c:v>
                </c:pt>
                <c:pt idx="1458">
                  <c:v>-2.0915070471599222</c:v>
                </c:pt>
                <c:pt idx="1459">
                  <c:v>-2.0932891194053838</c:v>
                </c:pt>
                <c:pt idx="1460">
                  <c:v>-2.0951704191212741</c:v>
                </c:pt>
                <c:pt idx="1461">
                  <c:v>-2.0954489011119222</c:v>
                </c:pt>
                <c:pt idx="1462">
                  <c:v>-2.094535590983412</c:v>
                </c:pt>
                <c:pt idx="1463">
                  <c:v>-2.0942447008157501</c:v>
                </c:pt>
                <c:pt idx="1464">
                  <c:v>-2.0940074276330876</c:v>
                </c:pt>
                <c:pt idx="1465">
                  <c:v>-2.0937637037162062</c:v>
                </c:pt>
                <c:pt idx="1466">
                  <c:v>-2.093107929664896</c:v>
                </c:pt>
                <c:pt idx="1467">
                  <c:v>-2.0919220190974954</c:v>
                </c:pt>
                <c:pt idx="1468">
                  <c:v>-2.0911555580361494</c:v>
                </c:pt>
                <c:pt idx="1469">
                  <c:v>-2.0903658363860984</c:v>
                </c:pt>
                <c:pt idx="1470">
                  <c:v>-2.089366124364588</c:v>
                </c:pt>
                <c:pt idx="1471">
                  <c:v>-2.0863186457389133</c:v>
                </c:pt>
                <c:pt idx="1472">
                  <c:v>-2.0835928310776524</c:v>
                </c:pt>
                <c:pt idx="1473">
                  <c:v>-2.0834033692191696</c:v>
                </c:pt>
                <c:pt idx="1474">
                  <c:v>-2.083693728149882</c:v>
                </c:pt>
              </c:numCache>
            </c:numRef>
          </c:val>
          <c:smooth val="0"/>
          <c:extLst>
            <c:ext xmlns:c16="http://schemas.microsoft.com/office/drawing/2014/chart" uri="{C3380CC4-5D6E-409C-BE32-E72D297353CC}">
              <c16:uniqueId val="{00000003-23AD-4E38-AC9D-2C260EBD80F6}"/>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pt idx="898">
                  <c:v>0.80348531351948793</c:v>
                </c:pt>
                <c:pt idx="899">
                  <c:v>0.80431220351948696</c:v>
                </c:pt>
                <c:pt idx="900">
                  <c:v>0.80522313351950459</c:v>
                </c:pt>
                <c:pt idx="901">
                  <c:v>0.8064143435195632</c:v>
                </c:pt>
                <c:pt idx="902">
                  <c:v>0.80747305723078</c:v>
                </c:pt>
                <c:pt idx="903">
                  <c:v>0.80839535351952918</c:v>
                </c:pt>
                <c:pt idx="904">
                  <c:v>0.80974434351956859</c:v>
                </c:pt>
                <c:pt idx="905">
                  <c:v>0.81084297351948464</c:v>
                </c:pt>
                <c:pt idx="906">
                  <c:v>0.81174609351958793</c:v>
                </c:pt>
                <c:pt idx="907">
                  <c:v>0.81265671274022111</c:v>
                </c:pt>
                <c:pt idx="908">
                  <c:v>0.81349362351949139</c:v>
                </c:pt>
                <c:pt idx="909">
                  <c:v>0.8143161235194043</c:v>
                </c:pt>
                <c:pt idx="910">
                  <c:v>0.8149643235194759</c:v>
                </c:pt>
                <c:pt idx="911">
                  <c:v>0.81559412351958827</c:v>
                </c:pt>
                <c:pt idx="912">
                  <c:v>0.8161809135194602</c:v>
                </c:pt>
                <c:pt idx="913">
                  <c:v>0.81678395413806015</c:v>
                </c:pt>
                <c:pt idx="914">
                  <c:v>0.81739708351950924</c:v>
                </c:pt>
                <c:pt idx="915">
                  <c:v>0.81787449351946861</c:v>
                </c:pt>
                <c:pt idx="916">
                  <c:v>0.8183384635195381</c:v>
                </c:pt>
                <c:pt idx="917">
                  <c:v>0.8187169535195693</c:v>
                </c:pt>
                <c:pt idx="918">
                  <c:v>0.8190713458906913</c:v>
                </c:pt>
                <c:pt idx="919">
                  <c:v>0.81942179351945299</c:v>
                </c:pt>
                <c:pt idx="920">
                  <c:v>0.81968713351940892</c:v>
                </c:pt>
                <c:pt idx="921">
                  <c:v>0.81999152351954763</c:v>
                </c:pt>
                <c:pt idx="922">
                  <c:v>0.82023059351953975</c:v>
                </c:pt>
                <c:pt idx="923">
                  <c:v>0.82043381351951439</c:v>
                </c:pt>
                <c:pt idx="924">
                  <c:v>0.82075272733396787</c:v>
                </c:pt>
                <c:pt idx="925">
                  <c:v>0.82097913351947227</c:v>
                </c:pt>
                <c:pt idx="926">
                  <c:v>0.82114697351950383</c:v>
                </c:pt>
                <c:pt idx="927">
                  <c:v>0.82133668351951883</c:v>
                </c:pt>
                <c:pt idx="928">
                  <c:v>0.82149312351948822</c:v>
                </c:pt>
                <c:pt idx="929">
                  <c:v>0.82165894382875138</c:v>
                </c:pt>
                <c:pt idx="930">
                  <c:v>0.82179601351953124</c:v>
                </c:pt>
                <c:pt idx="931">
                  <c:v>0.82192730351954424</c:v>
                </c:pt>
                <c:pt idx="932">
                  <c:v>0.82205586351942372</c:v>
                </c:pt>
                <c:pt idx="933">
                  <c:v>0.82213947351957017</c:v>
                </c:pt>
                <c:pt idx="934">
                  <c:v>0.8222367582618233</c:v>
                </c:pt>
                <c:pt idx="935">
                  <c:v>0.82224859351960333</c:v>
                </c:pt>
                <c:pt idx="936">
                  <c:v>0.82220596351947961</c:v>
                </c:pt>
                <c:pt idx="937">
                  <c:v>0.82214902351954322</c:v>
                </c:pt>
                <c:pt idx="938">
                  <c:v>0.82210651351942943</c:v>
                </c:pt>
                <c:pt idx="939">
                  <c:v>0.82204506754011675</c:v>
                </c:pt>
                <c:pt idx="940">
                  <c:v>0.82199301351948861</c:v>
                </c:pt>
                <c:pt idx="941">
                  <c:v>0.82195827351954165</c:v>
                </c:pt>
                <c:pt idx="942">
                  <c:v>0.82193081351958597</c:v>
                </c:pt>
                <c:pt idx="943">
                  <c:v>0.82190583351943758</c:v>
                </c:pt>
                <c:pt idx="944">
                  <c:v>0.8218997335195013</c:v>
                </c:pt>
                <c:pt idx="945">
                  <c:v>0.82189341805556637</c:v>
                </c:pt>
                <c:pt idx="946">
                  <c:v>0.82189273351951897</c:v>
                </c:pt>
                <c:pt idx="947">
                  <c:v>0.82189788351952586</c:v>
                </c:pt>
                <c:pt idx="948">
                  <c:v>0.82189588351950249</c:v>
                </c:pt>
                <c:pt idx="949">
                  <c:v>0.82187173351937304</c:v>
                </c:pt>
                <c:pt idx="950">
                  <c:v>0.82187032527187398</c:v>
                </c:pt>
                <c:pt idx="951">
                  <c:v>0.82181285351950351</c:v>
                </c:pt>
                <c:pt idx="952">
                  <c:v>0.82167360351951402</c:v>
                </c:pt>
                <c:pt idx="953">
                  <c:v>0.82148148351954831</c:v>
                </c:pt>
                <c:pt idx="954">
                  <c:v>0.82130057351953667</c:v>
                </c:pt>
                <c:pt idx="955">
                  <c:v>0.82116916032374832</c:v>
                </c:pt>
                <c:pt idx="956">
                  <c:v>0.82105820351948466</c:v>
                </c:pt>
                <c:pt idx="957">
                  <c:v>0.82103188351942435</c:v>
                </c:pt>
                <c:pt idx="958">
                  <c:v>0.82105353351970223</c:v>
                </c:pt>
                <c:pt idx="959">
                  <c:v>0.82107527351945464</c:v>
                </c:pt>
                <c:pt idx="960">
                  <c:v>0.82110783351936334</c:v>
                </c:pt>
                <c:pt idx="961">
                  <c:v>0.82111893351944332</c:v>
                </c:pt>
                <c:pt idx="962">
                  <c:v>0.82118710351944912</c:v>
                </c:pt>
                <c:pt idx="963">
                  <c:v>0.82143990351957541</c:v>
                </c:pt>
                <c:pt idx="964">
                  <c:v>0.82177219351953568</c:v>
                </c:pt>
                <c:pt idx="965">
                  <c:v>0.82207667351951841</c:v>
                </c:pt>
                <c:pt idx="966">
                  <c:v>0.8222997067153841</c:v>
                </c:pt>
                <c:pt idx="967">
                  <c:v>0.82263670351953522</c:v>
                </c:pt>
                <c:pt idx="968">
                  <c:v>0.82293680351953924</c:v>
                </c:pt>
                <c:pt idx="969">
                  <c:v>0.82322942351953543</c:v>
                </c:pt>
                <c:pt idx="970">
                  <c:v>0.82346629351948764</c:v>
                </c:pt>
                <c:pt idx="971">
                  <c:v>0.82366798671085917</c:v>
                </c:pt>
                <c:pt idx="972">
                  <c:v>0.82391608828137919</c:v>
                </c:pt>
                <c:pt idx="973">
                  <c:v>0.82408045351957071</c:v>
                </c:pt>
                <c:pt idx="974">
                  <c:v>0.82420124351961022</c:v>
                </c:pt>
                <c:pt idx="975">
                  <c:v>0.8243522735194091</c:v>
                </c:pt>
                <c:pt idx="976">
                  <c:v>0.82446709351941649</c:v>
                </c:pt>
                <c:pt idx="977">
                  <c:v>0.82456923560279449</c:v>
                </c:pt>
                <c:pt idx="978">
                  <c:v>0.8246988635194441</c:v>
                </c:pt>
                <c:pt idx="979">
                  <c:v>0.82480048351965252</c:v>
                </c:pt>
                <c:pt idx="980">
                  <c:v>0.82488275351946072</c:v>
                </c:pt>
                <c:pt idx="981">
                  <c:v>0.82493119351951805</c:v>
                </c:pt>
                <c:pt idx="982">
                  <c:v>0.82498310018615939</c:v>
                </c:pt>
                <c:pt idx="983">
                  <c:v>0.8250233476608031</c:v>
                </c:pt>
                <c:pt idx="984">
                  <c:v>0.82504689351947036</c:v>
                </c:pt>
                <c:pt idx="985">
                  <c:v>0.8250727335195478</c:v>
                </c:pt>
                <c:pt idx="986">
                  <c:v>0.82507313351941036</c:v>
                </c:pt>
                <c:pt idx="987">
                  <c:v>0.82505333351946319</c:v>
                </c:pt>
                <c:pt idx="988">
                  <c:v>0.82504795413812815</c:v>
                </c:pt>
                <c:pt idx="989">
                  <c:v>0.82504103351953972</c:v>
                </c:pt>
                <c:pt idx="990">
                  <c:v>0.82503485351935524</c:v>
                </c:pt>
                <c:pt idx="991">
                  <c:v>0.82501028351973105</c:v>
                </c:pt>
                <c:pt idx="992">
                  <c:v>0.8249893335195253</c:v>
                </c:pt>
                <c:pt idx="993">
                  <c:v>0.82498638143614755</c:v>
                </c:pt>
                <c:pt idx="994">
                  <c:v>0.8249742335195549</c:v>
                </c:pt>
                <c:pt idx="995">
                  <c:v>0.82496223351942888</c:v>
                </c:pt>
                <c:pt idx="996">
                  <c:v>0.82497383351955023</c:v>
                </c:pt>
                <c:pt idx="997">
                  <c:v>0.82496221351959775</c:v>
                </c:pt>
                <c:pt idx="998">
                  <c:v>0.82482562487759026</c:v>
                </c:pt>
                <c:pt idx="999">
                  <c:v>0.82464309351959741</c:v>
                </c:pt>
                <c:pt idx="1000">
                  <c:v>0.82450485351954228</c:v>
                </c:pt>
                <c:pt idx="1001">
                  <c:v>0.82437594351959831</c:v>
                </c:pt>
                <c:pt idx="1002">
                  <c:v>0.82425631351958373</c:v>
                </c:pt>
                <c:pt idx="1003">
                  <c:v>0.82413672351951561</c:v>
                </c:pt>
                <c:pt idx="1004">
                  <c:v>0.82400163455038467</c:v>
                </c:pt>
                <c:pt idx="1005">
                  <c:v>0.823884503519551</c:v>
                </c:pt>
                <c:pt idx="1006">
                  <c:v>0.82377620351955727</c:v>
                </c:pt>
                <c:pt idx="1007">
                  <c:v>0.82367882351944388</c:v>
                </c:pt>
                <c:pt idx="1008">
                  <c:v>0.82359751351941668</c:v>
                </c:pt>
                <c:pt idx="1009">
                  <c:v>0.82351496444742622</c:v>
                </c:pt>
                <c:pt idx="1010">
                  <c:v>0.82358903351962454</c:v>
                </c:pt>
                <c:pt idx="1011">
                  <c:v>0.82369067351955039</c:v>
                </c:pt>
                <c:pt idx="1012">
                  <c:v>0.82375559351960703</c:v>
                </c:pt>
                <c:pt idx="1013">
                  <c:v>0.82379973351943647</c:v>
                </c:pt>
                <c:pt idx="1014">
                  <c:v>0.82381679810282549</c:v>
                </c:pt>
                <c:pt idx="1015">
                  <c:v>0.82384581351973907</c:v>
                </c:pt>
                <c:pt idx="1016">
                  <c:v>0.82386707351950861</c:v>
                </c:pt>
                <c:pt idx="1017">
                  <c:v>0.823893373519482</c:v>
                </c:pt>
                <c:pt idx="1018">
                  <c:v>0.82390477351950153</c:v>
                </c:pt>
                <c:pt idx="1019">
                  <c:v>0.82390493351950056</c:v>
                </c:pt>
                <c:pt idx="1020">
                  <c:v>0.82392939743711224</c:v>
                </c:pt>
                <c:pt idx="1021">
                  <c:v>0.82398541351946619</c:v>
                </c:pt>
                <c:pt idx="1022">
                  <c:v>0.82404981351957929</c:v>
                </c:pt>
                <c:pt idx="1023">
                  <c:v>0.82412113351954019</c:v>
                </c:pt>
                <c:pt idx="1024">
                  <c:v>0.82417225351949241</c:v>
                </c:pt>
                <c:pt idx="1025">
                  <c:v>0.8242191177301379</c:v>
                </c:pt>
                <c:pt idx="1026">
                  <c:v>0.82428213351963109</c:v>
                </c:pt>
                <c:pt idx="1027">
                  <c:v>0.82432471351961567</c:v>
                </c:pt>
                <c:pt idx="1028">
                  <c:v>0.82436979351945183</c:v>
                </c:pt>
                <c:pt idx="1029">
                  <c:v>0.82439808351955435</c:v>
                </c:pt>
                <c:pt idx="1030">
                  <c:v>0.82441577562468638</c:v>
                </c:pt>
                <c:pt idx="1031">
                  <c:v>0.82444959351934699</c:v>
                </c:pt>
                <c:pt idx="1032">
                  <c:v>0.8244750535196772</c:v>
                </c:pt>
                <c:pt idx="1033">
                  <c:v>0.82452939351949794</c:v>
                </c:pt>
                <c:pt idx="1034">
                  <c:v>0.8246309635194109</c:v>
                </c:pt>
                <c:pt idx="1035">
                  <c:v>0.82472578768614824</c:v>
                </c:pt>
                <c:pt idx="1036">
                  <c:v>0.8247966135194531</c:v>
                </c:pt>
                <c:pt idx="1037">
                  <c:v>0.82483616351959199</c:v>
                </c:pt>
                <c:pt idx="1038">
                  <c:v>0.82477189351951097</c:v>
                </c:pt>
                <c:pt idx="1039">
                  <c:v>0.82471745351942616</c:v>
                </c:pt>
                <c:pt idx="1040">
                  <c:v>0.82466175266851849</c:v>
                </c:pt>
                <c:pt idx="1041">
                  <c:v>0.82463059205616673</c:v>
                </c:pt>
                <c:pt idx="1042">
                  <c:v>0.82454883351952901</c:v>
                </c:pt>
                <c:pt idx="1043">
                  <c:v>0.82450247351954431</c:v>
                </c:pt>
                <c:pt idx="1044">
                  <c:v>0.82447461351945606</c:v>
                </c:pt>
                <c:pt idx="1045">
                  <c:v>0.82440098351946745</c:v>
                </c:pt>
                <c:pt idx="1046">
                  <c:v>0.82433856509844361</c:v>
                </c:pt>
                <c:pt idx="1047">
                  <c:v>0.8242902135194754</c:v>
                </c:pt>
                <c:pt idx="1048">
                  <c:v>0.82421999351952024</c:v>
                </c:pt>
                <c:pt idx="1049">
                  <c:v>0.82404978351942759</c:v>
                </c:pt>
                <c:pt idx="1050">
                  <c:v>0.82387864351943563</c:v>
                </c:pt>
                <c:pt idx="1051">
                  <c:v>0.82376239404594287</c:v>
                </c:pt>
                <c:pt idx="1052">
                  <c:v>0.82347524351953894</c:v>
                </c:pt>
                <c:pt idx="1053">
                  <c:v>0.82306151351951939</c:v>
                </c:pt>
                <c:pt idx="1054">
                  <c:v>0.82279240351944338</c:v>
                </c:pt>
                <c:pt idx="1055">
                  <c:v>0.82250330351952528</c:v>
                </c:pt>
                <c:pt idx="1056">
                  <c:v>0.82221482011748037</c:v>
                </c:pt>
                <c:pt idx="1057">
                  <c:v>0.82178805351941264</c:v>
                </c:pt>
                <c:pt idx="1058">
                  <c:v>0.82138298351944172</c:v>
                </c:pt>
                <c:pt idx="1059">
                  <c:v>0.82102141351950308</c:v>
                </c:pt>
                <c:pt idx="1060">
                  <c:v>0.82072585351954785</c:v>
                </c:pt>
                <c:pt idx="1061">
                  <c:v>0.82045870378975394</c:v>
                </c:pt>
                <c:pt idx="1062">
                  <c:v>0.82016990351952757</c:v>
                </c:pt>
                <c:pt idx="1063">
                  <c:v>0.82003857351936915</c:v>
                </c:pt>
                <c:pt idx="1064">
                  <c:v>0.82009525351945456</c:v>
                </c:pt>
                <c:pt idx="1065">
                  <c:v>0.8201605335195552</c:v>
                </c:pt>
                <c:pt idx="1066">
                  <c:v>0.82020732240833638</c:v>
                </c:pt>
                <c:pt idx="1067">
                  <c:v>0.82018730351954616</c:v>
                </c:pt>
                <c:pt idx="1068">
                  <c:v>0.81971362351977461</c:v>
                </c:pt>
                <c:pt idx="1069">
                  <c:v>0.8191772035194731</c:v>
                </c:pt>
                <c:pt idx="1070">
                  <c:v>0.81867413351955065</c:v>
                </c:pt>
                <c:pt idx="1071">
                  <c:v>0.81831558300406471</c:v>
                </c:pt>
                <c:pt idx="1072">
                  <c:v>0.81798112351945917</c:v>
                </c:pt>
                <c:pt idx="1073">
                  <c:v>0.8176746635195542</c:v>
                </c:pt>
                <c:pt idx="1074">
                  <c:v>0.81736776351952756</c:v>
                </c:pt>
                <c:pt idx="1075">
                  <c:v>0.81708171351949943</c:v>
                </c:pt>
                <c:pt idx="1076">
                  <c:v>0.81685578283466498</c:v>
                </c:pt>
                <c:pt idx="1077">
                  <c:v>0.81667214351953987</c:v>
                </c:pt>
                <c:pt idx="1078">
                  <c:v>0.81640975351949407</c:v>
                </c:pt>
                <c:pt idx="1079">
                  <c:v>0.81623202351960344</c:v>
                </c:pt>
                <c:pt idx="1080">
                  <c:v>0.81607537351952431</c:v>
                </c:pt>
                <c:pt idx="1081">
                  <c:v>0.81599286685293748</c:v>
                </c:pt>
                <c:pt idx="1082">
                  <c:v>0.81591521351967344</c:v>
                </c:pt>
                <c:pt idx="1083">
                  <c:v>0.81567015351959071</c:v>
                </c:pt>
                <c:pt idx="1084">
                  <c:v>0.81528647351953509</c:v>
                </c:pt>
                <c:pt idx="1085">
                  <c:v>0.81491092351951977</c:v>
                </c:pt>
                <c:pt idx="1086">
                  <c:v>0.8145847835196065</c:v>
                </c:pt>
                <c:pt idx="1087">
                  <c:v>0.81421406893615256</c:v>
                </c:pt>
                <c:pt idx="1088">
                  <c:v>0.81384920351959522</c:v>
                </c:pt>
                <c:pt idx="1089">
                  <c:v>0.8135156735195892</c:v>
                </c:pt>
                <c:pt idx="1090">
                  <c:v>0.81321477351944793</c:v>
                </c:pt>
                <c:pt idx="1091">
                  <c:v>0.81297832299316042</c:v>
                </c:pt>
                <c:pt idx="1092">
                  <c:v>0.81271176067996009</c:v>
                </c:pt>
                <c:pt idx="1093">
                  <c:v>0.8125198535194329</c:v>
                </c:pt>
                <c:pt idx="1094">
                  <c:v>0.81229114351947374</c:v>
                </c:pt>
                <c:pt idx="1095">
                  <c:v>0.81205409351952085</c:v>
                </c:pt>
                <c:pt idx="1096">
                  <c:v>0.81187973571726957</c:v>
                </c:pt>
                <c:pt idx="1097">
                  <c:v>0.81167545732905921</c:v>
                </c:pt>
                <c:pt idx="1098">
                  <c:v>0.81152655351941405</c:v>
                </c:pt>
                <c:pt idx="1099">
                  <c:v>0.81135641351953325</c:v>
                </c:pt>
                <c:pt idx="1100">
                  <c:v>0.81105741351949234</c:v>
                </c:pt>
                <c:pt idx="1101">
                  <c:v>0.81078446840328411</c:v>
                </c:pt>
                <c:pt idx="1102">
                  <c:v>0.81050046160943623</c:v>
                </c:pt>
                <c:pt idx="1103">
                  <c:v>0.81022379351946938</c:v>
                </c:pt>
                <c:pt idx="1104">
                  <c:v>0.81002680351954837</c:v>
                </c:pt>
                <c:pt idx="1105">
                  <c:v>0.80962404351956252</c:v>
                </c:pt>
                <c:pt idx="1106">
                  <c:v>0.80905492321026884</c:v>
                </c:pt>
                <c:pt idx="1107">
                  <c:v>0.80856210351963398</c:v>
                </c:pt>
                <c:pt idx="1108">
                  <c:v>0.80805210351952894</c:v>
                </c:pt>
                <c:pt idx="1109">
                  <c:v>0.80763281351954674</c:v>
                </c:pt>
                <c:pt idx="1110">
                  <c:v>0.80722708351946437</c:v>
                </c:pt>
                <c:pt idx="1111">
                  <c:v>0.80689388301445319</c:v>
                </c:pt>
                <c:pt idx="1112">
                  <c:v>0.80638058658072964</c:v>
                </c:pt>
                <c:pt idx="1113">
                  <c:v>0.80588932351940912</c:v>
                </c:pt>
                <c:pt idx="1114">
                  <c:v>0.80533548351959894</c:v>
                </c:pt>
                <c:pt idx="1115">
                  <c:v>0.80479590351951913</c:v>
                </c:pt>
                <c:pt idx="1116">
                  <c:v>0.8041930935195154</c:v>
                </c:pt>
                <c:pt idx="1117">
                  <c:v>0.80367057269484121</c:v>
                </c:pt>
                <c:pt idx="1118">
                  <c:v>0.80322950351954603</c:v>
                </c:pt>
                <c:pt idx="1119">
                  <c:v>0.80281168351949361</c:v>
                </c:pt>
                <c:pt idx="1120">
                  <c:v>0.80242998351954498</c:v>
                </c:pt>
                <c:pt idx="1121">
                  <c:v>0.80205429434428765</c:v>
                </c:pt>
                <c:pt idx="1122">
                  <c:v>0.80170292351957073</c:v>
                </c:pt>
                <c:pt idx="1123">
                  <c:v>0.8014199735195433</c:v>
                </c:pt>
                <c:pt idx="1124">
                  <c:v>0.80118171351939793</c:v>
                </c:pt>
                <c:pt idx="1125">
                  <c:v>0.80094504351944806</c:v>
                </c:pt>
                <c:pt idx="1126">
                  <c:v>0.80076634589065065</c:v>
                </c:pt>
                <c:pt idx="1127">
                  <c:v>0.80056926351952029</c:v>
                </c:pt>
                <c:pt idx="1128">
                  <c:v>0.80041256351964307</c:v>
                </c:pt>
                <c:pt idx="1129">
                  <c:v>0.80026163351953983</c:v>
                </c:pt>
                <c:pt idx="1130">
                  <c:v>0.80013278351950134</c:v>
                </c:pt>
                <c:pt idx="1131">
                  <c:v>0.80000065516904328</c:v>
                </c:pt>
                <c:pt idx="1132">
                  <c:v>0.7998782635195596</c:v>
                </c:pt>
                <c:pt idx="1133">
                  <c:v>0.79975221351953962</c:v>
                </c:pt>
                <c:pt idx="1134">
                  <c:v>0.79963335351955322</c:v>
                </c:pt>
                <c:pt idx="1135">
                  <c:v>0.79951358351945601</c:v>
                </c:pt>
                <c:pt idx="1136">
                  <c:v>0.79940696476954543</c:v>
                </c:pt>
                <c:pt idx="1137">
                  <c:v>0.79930703351942611</c:v>
                </c:pt>
                <c:pt idx="1138">
                  <c:v>0.79920030351952676</c:v>
                </c:pt>
                <c:pt idx="1139">
                  <c:v>0.79911941351947746</c:v>
                </c:pt>
                <c:pt idx="1140">
                  <c:v>0.79904208976950031</c:v>
                </c:pt>
                <c:pt idx="1141">
                  <c:v>0.79885398351949277</c:v>
                </c:pt>
                <c:pt idx="1142">
                  <c:v>0.79853825351949581</c:v>
                </c:pt>
                <c:pt idx="1143">
                  <c:v>0.79828610351955831</c:v>
                </c:pt>
                <c:pt idx="1144">
                  <c:v>0.79805995351961201</c:v>
                </c:pt>
                <c:pt idx="1145">
                  <c:v>0.7978097043528436</c:v>
                </c:pt>
                <c:pt idx="1146">
                  <c:v>0.79761349351942101</c:v>
                </c:pt>
                <c:pt idx="1147">
                  <c:v>0.79742052351950576</c:v>
                </c:pt>
                <c:pt idx="1148">
                  <c:v>0.797155683519577</c:v>
                </c:pt>
                <c:pt idx="1149">
                  <c:v>0.7966519635195084</c:v>
                </c:pt>
                <c:pt idx="1150">
                  <c:v>0.79596854176705278</c:v>
                </c:pt>
                <c:pt idx="1151">
                  <c:v>0.79534639351957992</c:v>
                </c:pt>
                <c:pt idx="1152">
                  <c:v>0.79474047351956756</c:v>
                </c:pt>
                <c:pt idx="1153">
                  <c:v>0.79424170351938983</c:v>
                </c:pt>
                <c:pt idx="1154">
                  <c:v>0.79360458351952445</c:v>
                </c:pt>
                <c:pt idx="1155">
                  <c:v>0.7931447335195827</c:v>
                </c:pt>
                <c:pt idx="1156">
                  <c:v>0.79270756893612315</c:v>
                </c:pt>
                <c:pt idx="1157">
                  <c:v>0.79229649351947273</c:v>
                </c:pt>
                <c:pt idx="1158">
                  <c:v>0.79194675351959631</c:v>
                </c:pt>
                <c:pt idx="1159">
                  <c:v>0.79159566351947319</c:v>
                </c:pt>
                <c:pt idx="1160">
                  <c:v>0.79104875351949033</c:v>
                </c:pt>
                <c:pt idx="1161">
                  <c:v>0.79033347518621611</c:v>
                </c:pt>
                <c:pt idx="1162">
                  <c:v>0.78970645351949997</c:v>
                </c:pt>
                <c:pt idx="1163">
                  <c:v>0.78909622351950759</c:v>
                </c:pt>
                <c:pt idx="1164">
                  <c:v>0.7886096035194754</c:v>
                </c:pt>
                <c:pt idx="1165">
                  <c:v>0.78811045351955045</c:v>
                </c:pt>
                <c:pt idx="1166">
                  <c:v>0.78769469351935584</c:v>
                </c:pt>
                <c:pt idx="1167">
                  <c:v>0.78731753768619228</c:v>
                </c:pt>
                <c:pt idx="1168">
                  <c:v>0.78691731351942451</c:v>
                </c:pt>
                <c:pt idx="1169">
                  <c:v>0.78658226351949168</c:v>
                </c:pt>
                <c:pt idx="1170">
                  <c:v>0.78629710351953008</c:v>
                </c:pt>
                <c:pt idx="1171">
                  <c:v>0.7860378335195719</c:v>
                </c:pt>
                <c:pt idx="1172">
                  <c:v>0.78576688351940049</c:v>
                </c:pt>
                <c:pt idx="1173">
                  <c:v>0.78554741268617079</c:v>
                </c:pt>
                <c:pt idx="1174">
                  <c:v>0.78534343351942937</c:v>
                </c:pt>
                <c:pt idx="1175">
                  <c:v>0.78514946351947401</c:v>
                </c:pt>
                <c:pt idx="1176">
                  <c:v>0.78487966351956118</c:v>
                </c:pt>
                <c:pt idx="1177">
                  <c:v>0.78466923351955131</c:v>
                </c:pt>
                <c:pt idx="1178">
                  <c:v>0.78457841268630091</c:v>
                </c:pt>
                <c:pt idx="1179">
                  <c:v>0.78461373351967723</c:v>
                </c:pt>
                <c:pt idx="1180">
                  <c:v>0.78466611351944948</c:v>
                </c:pt>
                <c:pt idx="1181">
                  <c:v>0.78470710351949435</c:v>
                </c:pt>
                <c:pt idx="1182">
                  <c:v>0.78475733351956478</c:v>
                </c:pt>
                <c:pt idx="1183">
                  <c:v>0.78480739351950035</c:v>
                </c:pt>
                <c:pt idx="1184">
                  <c:v>0.78487448088789336</c:v>
                </c:pt>
                <c:pt idx="1185">
                  <c:v>0.78495303351948564</c:v>
                </c:pt>
                <c:pt idx="1186">
                  <c:v>0.78502063351956508</c:v>
                </c:pt>
                <c:pt idx="1187">
                  <c:v>0.78508529351957179</c:v>
                </c:pt>
                <c:pt idx="1188">
                  <c:v>0.7851149935195707</c:v>
                </c:pt>
                <c:pt idx="1189">
                  <c:v>0.78515214185291882</c:v>
                </c:pt>
                <c:pt idx="1190">
                  <c:v>0.78518893351954944</c:v>
                </c:pt>
                <c:pt idx="1191">
                  <c:v>0.78520703351939858</c:v>
                </c:pt>
                <c:pt idx="1192">
                  <c:v>0.785247653519491</c:v>
                </c:pt>
                <c:pt idx="1193">
                  <c:v>0.78532950351953446</c:v>
                </c:pt>
                <c:pt idx="1194">
                  <c:v>0.78543913143619193</c:v>
                </c:pt>
                <c:pt idx="1195">
                  <c:v>0.78573279351940073</c:v>
                </c:pt>
                <c:pt idx="1196">
                  <c:v>0.78599942351951313</c:v>
                </c:pt>
                <c:pt idx="1197">
                  <c:v>0.78626972351945312</c:v>
                </c:pt>
                <c:pt idx="1198">
                  <c:v>0.78647673351957792</c:v>
                </c:pt>
                <c:pt idx="1199">
                  <c:v>0.78669394351962296</c:v>
                </c:pt>
                <c:pt idx="1200">
                  <c:v>0.78686262101943782</c:v>
                </c:pt>
                <c:pt idx="1201">
                  <c:v>0.78704465351957253</c:v>
                </c:pt>
                <c:pt idx="1202">
                  <c:v>0.78718117351949957</c:v>
                </c:pt>
                <c:pt idx="1203">
                  <c:v>0.78728698351955018</c:v>
                </c:pt>
                <c:pt idx="1204">
                  <c:v>0.78760057351964008</c:v>
                </c:pt>
                <c:pt idx="1205">
                  <c:v>0.78817564185277433</c:v>
                </c:pt>
                <c:pt idx="1206">
                  <c:v>0.78887236351948786</c:v>
                </c:pt>
                <c:pt idx="1207">
                  <c:v>0.78966783351958725</c:v>
                </c:pt>
                <c:pt idx="1208">
                  <c:v>0.79033617351961993</c:v>
                </c:pt>
                <c:pt idx="1209">
                  <c:v>0.79140026351946346</c:v>
                </c:pt>
                <c:pt idx="1210">
                  <c:v>0.79272104351952066</c:v>
                </c:pt>
                <c:pt idx="1211">
                  <c:v>0.79381771730336936</c:v>
                </c:pt>
                <c:pt idx="1212">
                  <c:v>0.79524580351950647</c:v>
                </c:pt>
                <c:pt idx="1213">
                  <c:v>0.79631528351939096</c:v>
                </c:pt>
                <c:pt idx="1214">
                  <c:v>0.7973951335195153</c:v>
                </c:pt>
                <c:pt idx="1215">
                  <c:v>0.79859899351953345</c:v>
                </c:pt>
                <c:pt idx="1216">
                  <c:v>0.79939994703300954</c:v>
                </c:pt>
                <c:pt idx="1217">
                  <c:v>0.80077493351966211</c:v>
                </c:pt>
                <c:pt idx="1218">
                  <c:v>0.80203226351952139</c:v>
                </c:pt>
                <c:pt idx="1219">
                  <c:v>0.80303318351954545</c:v>
                </c:pt>
                <c:pt idx="1220">
                  <c:v>0.80404946351947615</c:v>
                </c:pt>
                <c:pt idx="1221">
                  <c:v>0.8048643501862216</c:v>
                </c:pt>
                <c:pt idx="1222">
                  <c:v>0.80571130351945897</c:v>
                </c:pt>
                <c:pt idx="1223">
                  <c:v>0.80639842351951074</c:v>
                </c:pt>
                <c:pt idx="1224">
                  <c:v>0.807075563519561</c:v>
                </c:pt>
                <c:pt idx="1225">
                  <c:v>0.80774705351940668</c:v>
                </c:pt>
                <c:pt idx="1226">
                  <c:v>0.8089139135194614</c:v>
                </c:pt>
                <c:pt idx="1227">
                  <c:v>0.80997533976955083</c:v>
                </c:pt>
                <c:pt idx="1228">
                  <c:v>0.81086446351945085</c:v>
                </c:pt>
                <c:pt idx="1229">
                  <c:v>0.81175065351956732</c:v>
                </c:pt>
                <c:pt idx="1230">
                  <c:v>0.81267253351946067</c:v>
                </c:pt>
                <c:pt idx="1231">
                  <c:v>0.81379973351951662</c:v>
                </c:pt>
                <c:pt idx="1232">
                  <c:v>0.81471865226949092</c:v>
                </c:pt>
                <c:pt idx="1233">
                  <c:v>0.81562955351948574</c:v>
                </c:pt>
                <c:pt idx="1234">
                  <c:v>0.8163541635195628</c:v>
                </c:pt>
                <c:pt idx="1235">
                  <c:v>0.81713033351958586</c:v>
                </c:pt>
                <c:pt idx="1236">
                  <c:v>0.81779150351952978</c:v>
                </c:pt>
                <c:pt idx="1237">
                  <c:v>0.81832085351935291</c:v>
                </c:pt>
                <c:pt idx="1238">
                  <c:v>0.8188322564363375</c:v>
                </c:pt>
                <c:pt idx="1239">
                  <c:v>0.81939615351959105</c:v>
                </c:pt>
                <c:pt idx="1240">
                  <c:v>0.81977112351961523</c:v>
                </c:pt>
                <c:pt idx="1241">
                  <c:v>0.82017233351952257</c:v>
                </c:pt>
                <c:pt idx="1242">
                  <c:v>0.82048847351953214</c:v>
                </c:pt>
                <c:pt idx="1243">
                  <c:v>0.82080390226958855</c:v>
                </c:pt>
                <c:pt idx="1244">
                  <c:v>0.82108834351947735</c:v>
                </c:pt>
                <c:pt idx="1245">
                  <c:v>0.82143879351951909</c:v>
                </c:pt>
                <c:pt idx="1246">
                  <c:v>0.82175792351958421</c:v>
                </c:pt>
                <c:pt idx="1247">
                  <c:v>0.82208981351949717</c:v>
                </c:pt>
                <c:pt idx="1248">
                  <c:v>0.82239653351950892</c:v>
                </c:pt>
                <c:pt idx="1249">
                  <c:v>0.82288464351942991</c:v>
                </c:pt>
                <c:pt idx="1250">
                  <c:v>0.82361053351945657</c:v>
                </c:pt>
                <c:pt idx="1251">
                  <c:v>0.82480646351953624</c:v>
                </c:pt>
                <c:pt idx="1252">
                  <c:v>0.82600018351942595</c:v>
                </c:pt>
                <c:pt idx="1253">
                  <c:v>0.82696753351943642</c:v>
                </c:pt>
                <c:pt idx="1254">
                  <c:v>0.82800354810287047</c:v>
                </c:pt>
                <c:pt idx="1255">
                  <c:v>0.82883547351947584</c:v>
                </c:pt>
                <c:pt idx="1256">
                  <c:v>0.82971722351960864</c:v>
                </c:pt>
                <c:pt idx="1257">
                  <c:v>0.83043897351950591</c:v>
                </c:pt>
                <c:pt idx="1258">
                  <c:v>0.83108997351946812</c:v>
                </c:pt>
                <c:pt idx="1259">
                  <c:v>0.83164296476950028</c:v>
                </c:pt>
                <c:pt idx="1260">
                  <c:v>0.83223715351962824</c:v>
                </c:pt>
                <c:pt idx="1261">
                  <c:v>0.832719553519496</c:v>
                </c:pt>
                <c:pt idx="1262">
                  <c:v>0.83316168351952058</c:v>
                </c:pt>
                <c:pt idx="1263">
                  <c:v>0.83356777351946221</c:v>
                </c:pt>
                <c:pt idx="1264">
                  <c:v>0.83392924601953666</c:v>
                </c:pt>
                <c:pt idx="1265">
                  <c:v>0.8342587035195379</c:v>
                </c:pt>
                <c:pt idx="1266">
                  <c:v>0.83459507351959417</c:v>
                </c:pt>
                <c:pt idx="1267">
                  <c:v>0.83485638351960745</c:v>
                </c:pt>
                <c:pt idx="1268">
                  <c:v>0.83517168351954751</c:v>
                </c:pt>
                <c:pt idx="1269">
                  <c:v>0.83545512101959218</c:v>
                </c:pt>
                <c:pt idx="1270">
                  <c:v>0.83569098351952675</c:v>
                </c:pt>
                <c:pt idx="1271">
                  <c:v>0.8359343335194751</c:v>
                </c:pt>
                <c:pt idx="1272">
                  <c:v>0.83620315351956265</c:v>
                </c:pt>
                <c:pt idx="1273">
                  <c:v>0.8364144735195822</c:v>
                </c:pt>
                <c:pt idx="1274">
                  <c:v>0.8366327876862556</c:v>
                </c:pt>
                <c:pt idx="1275">
                  <c:v>0.83682129351957713</c:v>
                </c:pt>
                <c:pt idx="1276">
                  <c:v>0.8368669935194788</c:v>
                </c:pt>
                <c:pt idx="1277">
                  <c:v>0.8368545335194284</c:v>
                </c:pt>
                <c:pt idx="1278">
                  <c:v>0.83683413351943159</c:v>
                </c:pt>
                <c:pt idx="1279">
                  <c:v>0.83682651351959692</c:v>
                </c:pt>
                <c:pt idx="1280">
                  <c:v>0.83680679810284175</c:v>
                </c:pt>
                <c:pt idx="1281">
                  <c:v>0.8367774635194678</c:v>
                </c:pt>
                <c:pt idx="1282">
                  <c:v>0.8367256635194309</c:v>
                </c:pt>
                <c:pt idx="1283">
                  <c:v>0.83682193351958745</c:v>
                </c:pt>
                <c:pt idx="1284">
                  <c:v>0.8369134135195111</c:v>
                </c:pt>
                <c:pt idx="1285">
                  <c:v>0.83700355851952679</c:v>
                </c:pt>
                <c:pt idx="1286">
                  <c:v>0.83708688351958926</c:v>
                </c:pt>
                <c:pt idx="1287">
                  <c:v>0.83717541351946068</c:v>
                </c:pt>
                <c:pt idx="1288">
                  <c:v>0.8372522435195151</c:v>
                </c:pt>
                <c:pt idx="1289">
                  <c:v>0.83731702351938964</c:v>
                </c:pt>
                <c:pt idx="1290">
                  <c:v>0.83738836060290112</c:v>
                </c:pt>
                <c:pt idx="1291">
                  <c:v>0.83743267351968598</c:v>
                </c:pt>
                <c:pt idx="1292">
                  <c:v>0.837480813519349</c:v>
                </c:pt>
                <c:pt idx="1293">
                  <c:v>0.83751593351959741</c:v>
                </c:pt>
                <c:pt idx="1294">
                  <c:v>0.83753393351953775</c:v>
                </c:pt>
                <c:pt idx="1295">
                  <c:v>0.83745776685286444</c:v>
                </c:pt>
                <c:pt idx="1296">
                  <c:v>0.8373707135194195</c:v>
                </c:pt>
                <c:pt idx="1297">
                  <c:v>0.83728997351960288</c:v>
                </c:pt>
                <c:pt idx="1298">
                  <c:v>0.83721294351951769</c:v>
                </c:pt>
                <c:pt idx="1299">
                  <c:v>0.83715043351955387</c:v>
                </c:pt>
                <c:pt idx="1300">
                  <c:v>0.83709535351947295</c:v>
                </c:pt>
                <c:pt idx="1301">
                  <c:v>0.83704114185287892</c:v>
                </c:pt>
                <c:pt idx="1302">
                  <c:v>0.83699059351953053</c:v>
                </c:pt>
                <c:pt idx="1303">
                  <c:v>0.83688618351958155</c:v>
                </c:pt>
                <c:pt idx="1304">
                  <c:v>0.83672619351949606</c:v>
                </c:pt>
                <c:pt idx="1305">
                  <c:v>0.83658269351946046</c:v>
                </c:pt>
                <c:pt idx="1306">
                  <c:v>0.83642736060291156</c:v>
                </c:pt>
                <c:pt idx="1307">
                  <c:v>0.83630471351955293</c:v>
                </c:pt>
                <c:pt idx="1308">
                  <c:v>0.83621698351950613</c:v>
                </c:pt>
                <c:pt idx="1309">
                  <c:v>0.83609979351960817</c:v>
                </c:pt>
                <c:pt idx="1310">
                  <c:v>0.836000443519481</c:v>
                </c:pt>
                <c:pt idx="1311">
                  <c:v>0.83591670351958669</c:v>
                </c:pt>
                <c:pt idx="1312">
                  <c:v>0.83582644393622729</c:v>
                </c:pt>
                <c:pt idx="1313">
                  <c:v>0.83575163351946458</c:v>
                </c:pt>
                <c:pt idx="1314">
                  <c:v>0.83568381351953747</c:v>
                </c:pt>
                <c:pt idx="1315">
                  <c:v>0.83567113351966782</c:v>
                </c:pt>
                <c:pt idx="1316">
                  <c:v>0.83565033351959528</c:v>
                </c:pt>
                <c:pt idx="1317">
                  <c:v>0.83558605851949608</c:v>
                </c:pt>
                <c:pt idx="1318">
                  <c:v>0.83543668351940426</c:v>
                </c:pt>
                <c:pt idx="1319">
                  <c:v>0.83528138351945813</c:v>
                </c:pt>
                <c:pt idx="1320">
                  <c:v>0.83515756351961556</c:v>
                </c:pt>
                <c:pt idx="1321">
                  <c:v>0.83518323351957235</c:v>
                </c:pt>
                <c:pt idx="1322">
                  <c:v>0.83522708844908777</c:v>
                </c:pt>
                <c:pt idx="1323">
                  <c:v>0.83527619351954741</c:v>
                </c:pt>
                <c:pt idx="1324">
                  <c:v>0.83533109351945711</c:v>
                </c:pt>
                <c:pt idx="1325">
                  <c:v>0.83538107351948554</c:v>
                </c:pt>
                <c:pt idx="1326">
                  <c:v>0.83541619351960605</c:v>
                </c:pt>
                <c:pt idx="1327">
                  <c:v>0.83545883878258564</c:v>
                </c:pt>
                <c:pt idx="1328">
                  <c:v>0.8354771735193367</c:v>
                </c:pt>
                <c:pt idx="1329">
                  <c:v>0.83545518351969861</c:v>
                </c:pt>
                <c:pt idx="1330">
                  <c:v>0.83542973351941896</c:v>
                </c:pt>
                <c:pt idx="1331">
                  <c:v>0.83541791351944994</c:v>
                </c:pt>
                <c:pt idx="1332">
                  <c:v>0.83540895435264417</c:v>
                </c:pt>
                <c:pt idx="1333">
                  <c:v>0.83539453351944815</c:v>
                </c:pt>
                <c:pt idx="1334">
                  <c:v>0.83536669351931891</c:v>
                </c:pt>
                <c:pt idx="1335">
                  <c:v>0.8353332735193959</c:v>
                </c:pt>
                <c:pt idx="1336">
                  <c:v>0.83531853351951213</c:v>
                </c:pt>
                <c:pt idx="1337">
                  <c:v>0.83530488351955512</c:v>
                </c:pt>
                <c:pt idx="1338">
                  <c:v>0.83523737101954509</c:v>
                </c:pt>
                <c:pt idx="1339">
                  <c:v>0.83518875351948907</c:v>
                </c:pt>
                <c:pt idx="1340">
                  <c:v>0.83515343351950833</c:v>
                </c:pt>
                <c:pt idx="1341">
                  <c:v>0.83517715351939614</c:v>
                </c:pt>
                <c:pt idx="1342">
                  <c:v>0.83521293351944337</c:v>
                </c:pt>
                <c:pt idx="1343">
                  <c:v>0.83519872225183178</c:v>
                </c:pt>
                <c:pt idx="1344">
                  <c:v>0.83517083351964061</c:v>
                </c:pt>
                <c:pt idx="1345">
                  <c:v>0.83512838351964547</c:v>
                </c:pt>
                <c:pt idx="1346">
                  <c:v>0.83506089351941171</c:v>
                </c:pt>
                <c:pt idx="1347">
                  <c:v>0.83468612351960303</c:v>
                </c:pt>
                <c:pt idx="1348">
                  <c:v>0.83423762825627534</c:v>
                </c:pt>
                <c:pt idx="1349">
                  <c:v>0.83375029351955732</c:v>
                </c:pt>
                <c:pt idx="1350">
                  <c:v>0.83333311351957207</c:v>
                </c:pt>
                <c:pt idx="1351">
                  <c:v>0.83294634351952368</c:v>
                </c:pt>
                <c:pt idx="1352">
                  <c:v>0.83262813351961995</c:v>
                </c:pt>
                <c:pt idx="1353">
                  <c:v>0.83233469393620396</c:v>
                </c:pt>
                <c:pt idx="1354">
                  <c:v>0.83202294351956141</c:v>
                </c:pt>
                <c:pt idx="1355">
                  <c:v>0.83178854351949383</c:v>
                </c:pt>
                <c:pt idx="1356">
                  <c:v>0.83144798351943905</c:v>
                </c:pt>
                <c:pt idx="1357">
                  <c:v>0.83111541351942719</c:v>
                </c:pt>
                <c:pt idx="1358">
                  <c:v>0.83062429141422456</c:v>
                </c:pt>
                <c:pt idx="1359">
                  <c:v>0.83017445351948993</c:v>
                </c:pt>
                <c:pt idx="1360">
                  <c:v>0.82995806351955537</c:v>
                </c:pt>
                <c:pt idx="1361">
                  <c:v>0.82975227351955994</c:v>
                </c:pt>
                <c:pt idx="1362">
                  <c:v>0.82958268351958964</c:v>
                </c:pt>
                <c:pt idx="1363">
                  <c:v>0.82943560720367771</c:v>
                </c:pt>
                <c:pt idx="1364">
                  <c:v>0.82927975351948646</c:v>
                </c:pt>
                <c:pt idx="1365">
                  <c:v>0.82898786351951514</c:v>
                </c:pt>
                <c:pt idx="1366">
                  <c:v>0.8282106535194913</c:v>
                </c:pt>
                <c:pt idx="1367">
                  <c:v>0.82743307351945816</c:v>
                </c:pt>
                <c:pt idx="1368">
                  <c:v>0.8269137650984959</c:v>
                </c:pt>
                <c:pt idx="1369">
                  <c:v>0.82625437351953224</c:v>
                </c:pt>
                <c:pt idx="1370">
                  <c:v>0.82575218351945523</c:v>
                </c:pt>
                <c:pt idx="1371">
                  <c:v>0.82532566351956405</c:v>
                </c:pt>
                <c:pt idx="1372">
                  <c:v>0.82489206351951339</c:v>
                </c:pt>
                <c:pt idx="1373">
                  <c:v>0.82458976685283858</c:v>
                </c:pt>
                <c:pt idx="1374">
                  <c:v>0.82427874351959929</c:v>
                </c:pt>
                <c:pt idx="1375">
                  <c:v>0.82399992351948015</c:v>
                </c:pt>
                <c:pt idx="1376">
                  <c:v>0.82377036351948618</c:v>
                </c:pt>
                <c:pt idx="1377">
                  <c:v>0.82353744351956948</c:v>
                </c:pt>
                <c:pt idx="1378">
                  <c:v>0.82337034351964178</c:v>
                </c:pt>
                <c:pt idx="1379">
                  <c:v>0.82315908088796164</c:v>
                </c:pt>
                <c:pt idx="1380">
                  <c:v>0.82299654351952256</c:v>
                </c:pt>
                <c:pt idx="1381">
                  <c:v>0.8228244235195632</c:v>
                </c:pt>
                <c:pt idx="1382">
                  <c:v>0.82269147351956917</c:v>
                </c:pt>
                <c:pt idx="1383">
                  <c:v>0.82261688351948692</c:v>
                </c:pt>
                <c:pt idx="1384">
                  <c:v>0.82256922518622844</c:v>
                </c:pt>
                <c:pt idx="1385">
                  <c:v>0.82253955351951902</c:v>
                </c:pt>
                <c:pt idx="1386">
                  <c:v>0.82251487351942387</c:v>
                </c:pt>
                <c:pt idx="1387">
                  <c:v>0.82249143351971554</c:v>
                </c:pt>
                <c:pt idx="1388">
                  <c:v>0.82248053351956685</c:v>
                </c:pt>
                <c:pt idx="1389">
                  <c:v>0.822614027269438</c:v>
                </c:pt>
                <c:pt idx="1390">
                  <c:v>0.82288616351956989</c:v>
                </c:pt>
                <c:pt idx="1391">
                  <c:v>0.82309537351950723</c:v>
                </c:pt>
                <c:pt idx="1392">
                  <c:v>0.82330478351946113</c:v>
                </c:pt>
                <c:pt idx="1393">
                  <c:v>0.82348782351952821</c:v>
                </c:pt>
                <c:pt idx="1394">
                  <c:v>0.82361258976949614</c:v>
                </c:pt>
                <c:pt idx="1395">
                  <c:v>0.82370169351949585</c:v>
                </c:pt>
                <c:pt idx="1396">
                  <c:v>0.82376059351953757</c:v>
                </c:pt>
                <c:pt idx="1397">
                  <c:v>0.82382213351955613</c:v>
                </c:pt>
                <c:pt idx="1398">
                  <c:v>0.8238857935194801</c:v>
                </c:pt>
                <c:pt idx="1399">
                  <c:v>0.82393783976947077</c:v>
                </c:pt>
                <c:pt idx="1400">
                  <c:v>0.82399835351958473</c:v>
                </c:pt>
                <c:pt idx="1401">
                  <c:v>0.82404073351963802</c:v>
                </c:pt>
                <c:pt idx="1402">
                  <c:v>0.82408378351945544</c:v>
                </c:pt>
                <c:pt idx="1403">
                  <c:v>0.82410363351957017</c:v>
                </c:pt>
                <c:pt idx="1404">
                  <c:v>0.8241144022695579</c:v>
                </c:pt>
                <c:pt idx="1405">
                  <c:v>0.82412438351951778</c:v>
                </c:pt>
                <c:pt idx="1406">
                  <c:v>0.82413555351955381</c:v>
                </c:pt>
                <c:pt idx="1407">
                  <c:v>0.82414459351969072</c:v>
                </c:pt>
                <c:pt idx="1408">
                  <c:v>0.82415193351938854</c:v>
                </c:pt>
                <c:pt idx="1409">
                  <c:v>0.82417091268598597</c:v>
                </c:pt>
                <c:pt idx="1410">
                  <c:v>0.82417733351931588</c:v>
                </c:pt>
                <c:pt idx="1411">
                  <c:v>0.82415147351942153</c:v>
                </c:pt>
                <c:pt idx="1412">
                  <c:v>0.82406972351951424</c:v>
                </c:pt>
                <c:pt idx="1413">
                  <c:v>0.82400221351929304</c:v>
                </c:pt>
                <c:pt idx="1414">
                  <c:v>0.82392473351951878</c:v>
                </c:pt>
                <c:pt idx="1415">
                  <c:v>0.8238710535195537</c:v>
                </c:pt>
                <c:pt idx="1416">
                  <c:v>0.82372728351957392</c:v>
                </c:pt>
                <c:pt idx="1417">
                  <c:v>0.82330038351945234</c:v>
                </c:pt>
                <c:pt idx="1418">
                  <c:v>0.82297027351945928</c:v>
                </c:pt>
                <c:pt idx="1419">
                  <c:v>0.82266501685286642</c:v>
                </c:pt>
                <c:pt idx="1420">
                  <c:v>0.82238968351954611</c:v>
                </c:pt>
                <c:pt idx="1421">
                  <c:v>0.82217511351946371</c:v>
                </c:pt>
                <c:pt idx="1422">
                  <c:v>0.82191426351947428</c:v>
                </c:pt>
                <c:pt idx="1423">
                  <c:v>0.82169046351951636</c:v>
                </c:pt>
                <c:pt idx="1424">
                  <c:v>0.82149922518608776</c:v>
                </c:pt>
                <c:pt idx="1425">
                  <c:v>0.82129412351952169</c:v>
                </c:pt>
                <c:pt idx="1426">
                  <c:v>0.82110129351940486</c:v>
                </c:pt>
                <c:pt idx="1427">
                  <c:v>0.82089600351949343</c:v>
                </c:pt>
                <c:pt idx="1428">
                  <c:v>0.82071014351949145</c:v>
                </c:pt>
                <c:pt idx="1429">
                  <c:v>0.82049154404582225</c:v>
                </c:pt>
                <c:pt idx="1430">
                  <c:v>0.82021743351953091</c:v>
                </c:pt>
                <c:pt idx="1431">
                  <c:v>0.82001063351960113</c:v>
                </c:pt>
                <c:pt idx="1432">
                  <c:v>0.81982452351951451</c:v>
                </c:pt>
                <c:pt idx="1433">
                  <c:v>0.81966600351948671</c:v>
                </c:pt>
                <c:pt idx="1434">
                  <c:v>0.81952392351946912</c:v>
                </c:pt>
                <c:pt idx="1435">
                  <c:v>0.81940517562485127</c:v>
                </c:pt>
                <c:pt idx="1436">
                  <c:v>0.81925825351956405</c:v>
                </c:pt>
                <c:pt idx="1437">
                  <c:v>0.819120133519462</c:v>
                </c:pt>
                <c:pt idx="1438">
                  <c:v>0.8189713535196006</c:v>
                </c:pt>
                <c:pt idx="1439">
                  <c:v>0.81882011060288562</c:v>
                </c:pt>
                <c:pt idx="1440">
                  <c:v>0.81858255351946241</c:v>
                </c:pt>
                <c:pt idx="1441">
                  <c:v>0.81816716351951868</c:v>
                </c:pt>
                <c:pt idx="1442">
                  <c:v>0.81776680351953246</c:v>
                </c:pt>
                <c:pt idx="1443">
                  <c:v>0.81740644351954472</c:v>
                </c:pt>
                <c:pt idx="1444">
                  <c:v>0.81709981773003904</c:v>
                </c:pt>
                <c:pt idx="1445">
                  <c:v>0.81683298351943279</c:v>
                </c:pt>
                <c:pt idx="1446">
                  <c:v>0.81667513351949594</c:v>
                </c:pt>
                <c:pt idx="1447">
                  <c:v>0.81659466351963772</c:v>
                </c:pt>
                <c:pt idx="1448">
                  <c:v>0.81658753351965174</c:v>
                </c:pt>
                <c:pt idx="1449">
                  <c:v>0.81658314404587884</c:v>
                </c:pt>
                <c:pt idx="1450">
                  <c:v>0.81654676351951139</c:v>
                </c:pt>
                <c:pt idx="1451">
                  <c:v>0.81650965351950333</c:v>
                </c:pt>
                <c:pt idx="1452">
                  <c:v>0.81648633351953492</c:v>
                </c:pt>
                <c:pt idx="1453">
                  <c:v>0.81646063351952591</c:v>
                </c:pt>
                <c:pt idx="1454">
                  <c:v>0.81643093351942753</c:v>
                </c:pt>
                <c:pt idx="1455">
                  <c:v>0.81641346351956656</c:v>
                </c:pt>
                <c:pt idx="1456">
                  <c:v>0.81635603351956831</c:v>
                </c:pt>
                <c:pt idx="1457">
                  <c:v>0.81638431351937868</c:v>
                </c:pt>
                <c:pt idx="1458">
                  <c:v>0.81643818351955133</c:v>
                </c:pt>
                <c:pt idx="1459">
                  <c:v>0.816486144045939</c:v>
                </c:pt>
                <c:pt idx="1460">
                  <c:v>0.81650511351942612</c:v>
                </c:pt>
                <c:pt idx="1461">
                  <c:v>0.81655106351962559</c:v>
                </c:pt>
                <c:pt idx="1462">
                  <c:v>0.8165745335195993</c:v>
                </c:pt>
                <c:pt idx="1463">
                  <c:v>0.81660148351936357</c:v>
                </c:pt>
                <c:pt idx="1464">
                  <c:v>0.81661256509825364</c:v>
                </c:pt>
                <c:pt idx="1465">
                  <c:v>0.816602333519441</c:v>
                </c:pt>
                <c:pt idx="1466">
                  <c:v>0.81651137351944669</c:v>
                </c:pt>
                <c:pt idx="1467">
                  <c:v>0.81629891351946071</c:v>
                </c:pt>
                <c:pt idx="1468">
                  <c:v>0.81607524351946381</c:v>
                </c:pt>
                <c:pt idx="1469">
                  <c:v>0.81585905851947871</c:v>
                </c:pt>
                <c:pt idx="1470">
                  <c:v>0.8156725935195368</c:v>
                </c:pt>
                <c:pt idx="1471">
                  <c:v>0.81550732351954025</c:v>
                </c:pt>
                <c:pt idx="1472">
                  <c:v>0.81536805351956332</c:v>
                </c:pt>
                <c:pt idx="1473">
                  <c:v>0.81522592351952028</c:v>
                </c:pt>
                <c:pt idx="1474">
                  <c:v>0.8151051335195092</c:v>
                </c:pt>
              </c:numCache>
            </c:numRef>
          </c:val>
          <c:smooth val="0"/>
          <c:extLs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pt idx="898">
                  <c:v>0.65005934351954409</c:v>
                </c:pt>
                <c:pt idx="899">
                  <c:v>0.65018756351958018</c:v>
                </c:pt>
                <c:pt idx="900">
                  <c:v>0.65029910351950093</c:v>
                </c:pt>
                <c:pt idx="901">
                  <c:v>0.65042585351960724</c:v>
                </c:pt>
                <c:pt idx="902">
                  <c:v>0.6505307376432512</c:v>
                </c:pt>
                <c:pt idx="903">
                  <c:v>0.65063985351950748</c:v>
                </c:pt>
                <c:pt idx="904">
                  <c:v>0.65081373351961247</c:v>
                </c:pt>
                <c:pt idx="905">
                  <c:v>0.65094255351965558</c:v>
                </c:pt>
                <c:pt idx="906">
                  <c:v>0.65104579351947223</c:v>
                </c:pt>
                <c:pt idx="907">
                  <c:v>0.65116751793519256</c:v>
                </c:pt>
                <c:pt idx="908">
                  <c:v>0.65125592351968464</c:v>
                </c:pt>
                <c:pt idx="909">
                  <c:v>0.65138581351948233</c:v>
                </c:pt>
                <c:pt idx="910">
                  <c:v>0.65150041351947152</c:v>
                </c:pt>
                <c:pt idx="911">
                  <c:v>0.65161727351940613</c:v>
                </c:pt>
                <c:pt idx="912">
                  <c:v>0.65171099351947248</c:v>
                </c:pt>
                <c:pt idx="913">
                  <c:v>0.65181773764327033</c:v>
                </c:pt>
                <c:pt idx="914">
                  <c:v>0.65197667351949917</c:v>
                </c:pt>
                <c:pt idx="915">
                  <c:v>0.65208736351937091</c:v>
                </c:pt>
                <c:pt idx="916">
                  <c:v>0.65222028351951167</c:v>
                </c:pt>
                <c:pt idx="917">
                  <c:v>0.65231887351940543</c:v>
                </c:pt>
                <c:pt idx="918">
                  <c:v>0.65241095413811934</c:v>
                </c:pt>
                <c:pt idx="919">
                  <c:v>0.65251898351951354</c:v>
                </c:pt>
                <c:pt idx="920">
                  <c:v>0.65262925351952106</c:v>
                </c:pt>
                <c:pt idx="921">
                  <c:v>0.65277262351958143</c:v>
                </c:pt>
                <c:pt idx="922">
                  <c:v>0.65288552351957208</c:v>
                </c:pt>
                <c:pt idx="923">
                  <c:v>0.65297093351941271</c:v>
                </c:pt>
                <c:pt idx="924">
                  <c:v>0.65309658300412821</c:v>
                </c:pt>
                <c:pt idx="925">
                  <c:v>0.65320907351943447</c:v>
                </c:pt>
                <c:pt idx="926">
                  <c:v>0.65331162351955641</c:v>
                </c:pt>
                <c:pt idx="927">
                  <c:v>0.65342504351959008</c:v>
                </c:pt>
                <c:pt idx="928">
                  <c:v>0.65354930351946905</c:v>
                </c:pt>
                <c:pt idx="929">
                  <c:v>0.6536740778495016</c:v>
                </c:pt>
                <c:pt idx="930">
                  <c:v>0.65380676351955458</c:v>
                </c:pt>
                <c:pt idx="931">
                  <c:v>0.65390955351956848</c:v>
                </c:pt>
                <c:pt idx="932">
                  <c:v>0.65403761351956291</c:v>
                </c:pt>
                <c:pt idx="933">
                  <c:v>0.65412362351932529</c:v>
                </c:pt>
                <c:pt idx="934">
                  <c:v>0.65423758300407542</c:v>
                </c:pt>
                <c:pt idx="935">
                  <c:v>0.65433312351949269</c:v>
                </c:pt>
                <c:pt idx="936">
                  <c:v>0.65442715351949232</c:v>
                </c:pt>
                <c:pt idx="937">
                  <c:v>0.65455336351941185</c:v>
                </c:pt>
                <c:pt idx="938">
                  <c:v>0.65466253351954151</c:v>
                </c:pt>
                <c:pt idx="939">
                  <c:v>0.65475880980827128</c:v>
                </c:pt>
                <c:pt idx="940">
                  <c:v>0.65486621351968211</c:v>
                </c:pt>
                <c:pt idx="941">
                  <c:v>0.6549546735195122</c:v>
                </c:pt>
                <c:pt idx="942">
                  <c:v>0.65507558351950479</c:v>
                </c:pt>
                <c:pt idx="943">
                  <c:v>0.65516536351968568</c:v>
                </c:pt>
                <c:pt idx="944">
                  <c:v>0.65529657351952153</c:v>
                </c:pt>
                <c:pt idx="945">
                  <c:v>0.65541121187011697</c:v>
                </c:pt>
                <c:pt idx="946">
                  <c:v>0.65549397351955463</c:v>
                </c:pt>
                <c:pt idx="947">
                  <c:v>0.65564658351948424</c:v>
                </c:pt>
                <c:pt idx="948">
                  <c:v>0.65574802351937933</c:v>
                </c:pt>
                <c:pt idx="949">
                  <c:v>0.65586436351951249</c:v>
                </c:pt>
                <c:pt idx="950">
                  <c:v>0.6559718098081504</c:v>
                </c:pt>
                <c:pt idx="951">
                  <c:v>0.65610341351953139</c:v>
                </c:pt>
                <c:pt idx="952">
                  <c:v>0.6562170735195707</c:v>
                </c:pt>
                <c:pt idx="953">
                  <c:v>0.65633430351948618</c:v>
                </c:pt>
                <c:pt idx="954">
                  <c:v>0.65646066351960997</c:v>
                </c:pt>
                <c:pt idx="955">
                  <c:v>0.65656504692162798</c:v>
                </c:pt>
                <c:pt idx="956">
                  <c:v>0.65669888351953887</c:v>
                </c:pt>
                <c:pt idx="957">
                  <c:v>0.65679658351946557</c:v>
                </c:pt>
                <c:pt idx="958">
                  <c:v>0.65687529351953344</c:v>
                </c:pt>
                <c:pt idx="959">
                  <c:v>0.65700921351952957</c:v>
                </c:pt>
                <c:pt idx="960">
                  <c:v>0.65709861351950849</c:v>
                </c:pt>
                <c:pt idx="961">
                  <c:v>0.65721089228239293</c:v>
                </c:pt>
                <c:pt idx="962">
                  <c:v>0.65732265351968522</c:v>
                </c:pt>
                <c:pt idx="963">
                  <c:v>0.65739816351947411</c:v>
                </c:pt>
                <c:pt idx="964">
                  <c:v>0.65754141351951034</c:v>
                </c:pt>
                <c:pt idx="965">
                  <c:v>0.6576459235194676</c:v>
                </c:pt>
                <c:pt idx="966">
                  <c:v>0.65774726341646783</c:v>
                </c:pt>
                <c:pt idx="967">
                  <c:v>0.65787066351965962</c:v>
                </c:pt>
                <c:pt idx="968">
                  <c:v>0.6579952635194104</c:v>
                </c:pt>
                <c:pt idx="969">
                  <c:v>0.65814056351946704</c:v>
                </c:pt>
                <c:pt idx="970">
                  <c:v>0.65824514351953667</c:v>
                </c:pt>
                <c:pt idx="971">
                  <c:v>0.65837286968979924</c:v>
                </c:pt>
                <c:pt idx="972">
                  <c:v>0.65853233828150337</c:v>
                </c:pt>
                <c:pt idx="973">
                  <c:v>0.65864619351953024</c:v>
                </c:pt>
                <c:pt idx="974">
                  <c:v>0.65873244351944038</c:v>
                </c:pt>
                <c:pt idx="975">
                  <c:v>0.65883113351949874</c:v>
                </c:pt>
                <c:pt idx="976">
                  <c:v>0.65892443351944507</c:v>
                </c:pt>
                <c:pt idx="977">
                  <c:v>0.65907851685277308</c:v>
                </c:pt>
                <c:pt idx="978">
                  <c:v>0.65922036351950908</c:v>
                </c:pt>
                <c:pt idx="979">
                  <c:v>0.65934797351954444</c:v>
                </c:pt>
                <c:pt idx="980">
                  <c:v>0.65946930351947231</c:v>
                </c:pt>
                <c:pt idx="981">
                  <c:v>0.65956938351946803</c:v>
                </c:pt>
                <c:pt idx="982">
                  <c:v>0.65971410018619281</c:v>
                </c:pt>
                <c:pt idx="983">
                  <c:v>0.65986030725690625</c:v>
                </c:pt>
                <c:pt idx="984">
                  <c:v>0.65996112351942315</c:v>
                </c:pt>
                <c:pt idx="985">
                  <c:v>0.66006590351948091</c:v>
                </c:pt>
                <c:pt idx="986">
                  <c:v>0.66016120351953589</c:v>
                </c:pt>
                <c:pt idx="987">
                  <c:v>0.66028499351951098</c:v>
                </c:pt>
                <c:pt idx="988">
                  <c:v>0.66038776857097048</c:v>
                </c:pt>
                <c:pt idx="989">
                  <c:v>0.66048974351949141</c:v>
                </c:pt>
                <c:pt idx="990">
                  <c:v>0.66057734351963404</c:v>
                </c:pt>
                <c:pt idx="991">
                  <c:v>0.66068248351956527</c:v>
                </c:pt>
                <c:pt idx="992">
                  <c:v>0.66077874351937282</c:v>
                </c:pt>
                <c:pt idx="993">
                  <c:v>0.66087735018619753</c:v>
                </c:pt>
                <c:pt idx="994">
                  <c:v>0.66099645351958713</c:v>
                </c:pt>
                <c:pt idx="995">
                  <c:v>0.66110538351959747</c:v>
                </c:pt>
                <c:pt idx="996">
                  <c:v>0.66124167351945573</c:v>
                </c:pt>
                <c:pt idx="997">
                  <c:v>0.66136441351953579</c:v>
                </c:pt>
                <c:pt idx="998">
                  <c:v>0.6614554150010008</c:v>
                </c:pt>
                <c:pt idx="999">
                  <c:v>0.66161443351944627</c:v>
                </c:pt>
                <c:pt idx="1000">
                  <c:v>0.66171699351959035</c:v>
                </c:pt>
                <c:pt idx="1001">
                  <c:v>0.66181867351957635</c:v>
                </c:pt>
                <c:pt idx="1002">
                  <c:v>0.66195231351954931</c:v>
                </c:pt>
                <c:pt idx="1003">
                  <c:v>0.66202889351953331</c:v>
                </c:pt>
                <c:pt idx="1004">
                  <c:v>0.66213251083905789</c:v>
                </c:pt>
                <c:pt idx="1005">
                  <c:v>0.66222842351953659</c:v>
                </c:pt>
                <c:pt idx="1006">
                  <c:v>0.66231542351954431</c:v>
                </c:pt>
                <c:pt idx="1007">
                  <c:v>0.66242890351941242</c:v>
                </c:pt>
                <c:pt idx="1008">
                  <c:v>0.66252814351946654</c:v>
                </c:pt>
                <c:pt idx="1009">
                  <c:v>0.66266474795249053</c:v>
                </c:pt>
                <c:pt idx="1010">
                  <c:v>0.66277653351949084</c:v>
                </c:pt>
                <c:pt idx="1011">
                  <c:v>0.66290079351956877</c:v>
                </c:pt>
                <c:pt idx="1012">
                  <c:v>0.66302449351954351</c:v>
                </c:pt>
                <c:pt idx="1013">
                  <c:v>0.66311078351948538</c:v>
                </c:pt>
                <c:pt idx="1014">
                  <c:v>0.66319554810291947</c:v>
                </c:pt>
                <c:pt idx="1015">
                  <c:v>0.66331575351956928</c:v>
                </c:pt>
                <c:pt idx="1016">
                  <c:v>0.66340607351965275</c:v>
                </c:pt>
                <c:pt idx="1017">
                  <c:v>0.66353622351957142</c:v>
                </c:pt>
                <c:pt idx="1018">
                  <c:v>0.6636245835196064</c:v>
                </c:pt>
                <c:pt idx="1019">
                  <c:v>0.66375069351956029</c:v>
                </c:pt>
                <c:pt idx="1020">
                  <c:v>0.66384841805559347</c:v>
                </c:pt>
                <c:pt idx="1021">
                  <c:v>0.66395565351952257</c:v>
                </c:pt>
                <c:pt idx="1022">
                  <c:v>0.66403884351949216</c:v>
                </c:pt>
                <c:pt idx="1023">
                  <c:v>0.66416507351964071</c:v>
                </c:pt>
                <c:pt idx="1024">
                  <c:v>0.66426877351948121</c:v>
                </c:pt>
                <c:pt idx="1025">
                  <c:v>0.66437515720375018</c:v>
                </c:pt>
                <c:pt idx="1026">
                  <c:v>0.6645018235195721</c:v>
                </c:pt>
                <c:pt idx="1027">
                  <c:v>0.66459838351953238</c:v>
                </c:pt>
                <c:pt idx="1028">
                  <c:v>0.66468663351950852</c:v>
                </c:pt>
                <c:pt idx="1029">
                  <c:v>0.66478594351961817</c:v>
                </c:pt>
                <c:pt idx="1030">
                  <c:v>0.66487444667748719</c:v>
                </c:pt>
                <c:pt idx="1031">
                  <c:v>0.66496949351947876</c:v>
                </c:pt>
                <c:pt idx="1032">
                  <c:v>0.66511391351943416</c:v>
                </c:pt>
                <c:pt idx="1033">
                  <c:v>0.66522356351943301</c:v>
                </c:pt>
                <c:pt idx="1034">
                  <c:v>0.66533096351952281</c:v>
                </c:pt>
                <c:pt idx="1035">
                  <c:v>0.66545994393622721</c:v>
                </c:pt>
                <c:pt idx="1036">
                  <c:v>0.66555878351950071</c:v>
                </c:pt>
                <c:pt idx="1037">
                  <c:v>0.66566300351956897</c:v>
                </c:pt>
                <c:pt idx="1038">
                  <c:v>0.66578172351961484</c:v>
                </c:pt>
                <c:pt idx="1039">
                  <c:v>0.66590692351947212</c:v>
                </c:pt>
                <c:pt idx="1040">
                  <c:v>0.66599384841320841</c:v>
                </c:pt>
                <c:pt idx="1041">
                  <c:v>0.66608364083643323</c:v>
                </c:pt>
                <c:pt idx="1042">
                  <c:v>0.66620198351951387</c:v>
                </c:pt>
                <c:pt idx="1043">
                  <c:v>0.66630027351955334</c:v>
                </c:pt>
                <c:pt idx="1044">
                  <c:v>0.66640154351954095</c:v>
                </c:pt>
                <c:pt idx="1045">
                  <c:v>0.66649099351951691</c:v>
                </c:pt>
                <c:pt idx="1046">
                  <c:v>0.66653669667743998</c:v>
                </c:pt>
                <c:pt idx="1047">
                  <c:v>0.66668445351956507</c:v>
                </c:pt>
                <c:pt idx="1048">
                  <c:v>0.66676512351961037</c:v>
                </c:pt>
                <c:pt idx="1049">
                  <c:v>0.66684689351956195</c:v>
                </c:pt>
                <c:pt idx="1050">
                  <c:v>0.66694439351954315</c:v>
                </c:pt>
                <c:pt idx="1051">
                  <c:v>0.66702867036161706</c:v>
                </c:pt>
                <c:pt idx="1052">
                  <c:v>0.6671321835195414</c:v>
                </c:pt>
                <c:pt idx="1053">
                  <c:v>0.66723990351952978</c:v>
                </c:pt>
                <c:pt idx="1054">
                  <c:v>0.66731393351969359</c:v>
                </c:pt>
                <c:pt idx="1055">
                  <c:v>0.66741609351959141</c:v>
                </c:pt>
                <c:pt idx="1056">
                  <c:v>0.66747531496285717</c:v>
                </c:pt>
                <c:pt idx="1057">
                  <c:v>0.66757697351943079</c:v>
                </c:pt>
                <c:pt idx="1058">
                  <c:v>0.66767193351952869</c:v>
                </c:pt>
                <c:pt idx="1059">
                  <c:v>0.66776381351958491</c:v>
                </c:pt>
                <c:pt idx="1060">
                  <c:v>0.66787533351944717</c:v>
                </c:pt>
                <c:pt idx="1061">
                  <c:v>0.66797123081671828</c:v>
                </c:pt>
                <c:pt idx="1062">
                  <c:v>0.6680766335194761</c:v>
                </c:pt>
                <c:pt idx="1063">
                  <c:v>0.66818661351958042</c:v>
                </c:pt>
                <c:pt idx="1064">
                  <c:v>0.66829543351958876</c:v>
                </c:pt>
                <c:pt idx="1065">
                  <c:v>0.66840368351944335</c:v>
                </c:pt>
                <c:pt idx="1066">
                  <c:v>0.66849443351947002</c:v>
                </c:pt>
                <c:pt idx="1067">
                  <c:v>0.66856223351958022</c:v>
                </c:pt>
                <c:pt idx="1068">
                  <c:v>0.66870762351955193</c:v>
                </c:pt>
                <c:pt idx="1069">
                  <c:v>0.66882849351954121</c:v>
                </c:pt>
                <c:pt idx="1070">
                  <c:v>0.66893057351960294</c:v>
                </c:pt>
                <c:pt idx="1071">
                  <c:v>0.66902764485973876</c:v>
                </c:pt>
                <c:pt idx="1072">
                  <c:v>0.66911963351944337</c:v>
                </c:pt>
                <c:pt idx="1073">
                  <c:v>0.66921399351957689</c:v>
                </c:pt>
                <c:pt idx="1074">
                  <c:v>0.66932513351952139</c:v>
                </c:pt>
                <c:pt idx="1075">
                  <c:v>0.66943827351950347</c:v>
                </c:pt>
                <c:pt idx="1076">
                  <c:v>0.66954913899898827</c:v>
                </c:pt>
                <c:pt idx="1077">
                  <c:v>0.66963388351948083</c:v>
                </c:pt>
                <c:pt idx="1078">
                  <c:v>0.66972364351950375</c:v>
                </c:pt>
                <c:pt idx="1079">
                  <c:v>0.66981255351952029</c:v>
                </c:pt>
                <c:pt idx="1080">
                  <c:v>0.66990085351943662</c:v>
                </c:pt>
                <c:pt idx="1081">
                  <c:v>0.66995713351954578</c:v>
                </c:pt>
                <c:pt idx="1082">
                  <c:v>0.67005623351954569</c:v>
                </c:pt>
                <c:pt idx="1083">
                  <c:v>0.67016022351947413</c:v>
                </c:pt>
                <c:pt idx="1084">
                  <c:v>0.6702599735195065</c:v>
                </c:pt>
                <c:pt idx="1085">
                  <c:v>0.67037150351961827</c:v>
                </c:pt>
                <c:pt idx="1086">
                  <c:v>0.67045615351948129</c:v>
                </c:pt>
                <c:pt idx="1087">
                  <c:v>0.67058327726942935</c:v>
                </c:pt>
                <c:pt idx="1088">
                  <c:v>0.67067498351957511</c:v>
                </c:pt>
                <c:pt idx="1089">
                  <c:v>0.67076732351947044</c:v>
                </c:pt>
                <c:pt idx="1090">
                  <c:v>0.67085063351953522</c:v>
                </c:pt>
                <c:pt idx="1091">
                  <c:v>0.67094953351950437</c:v>
                </c:pt>
                <c:pt idx="1092">
                  <c:v>0.67105969895166595</c:v>
                </c:pt>
                <c:pt idx="1093">
                  <c:v>0.67116109351952957</c:v>
                </c:pt>
                <c:pt idx="1094">
                  <c:v>0.67126900351952656</c:v>
                </c:pt>
                <c:pt idx="1095">
                  <c:v>0.67135219351945352</c:v>
                </c:pt>
                <c:pt idx="1096">
                  <c:v>0.67142119725582461</c:v>
                </c:pt>
                <c:pt idx="1097">
                  <c:v>0.67151220732907291</c:v>
                </c:pt>
                <c:pt idx="1098">
                  <c:v>0.67157407351939469</c:v>
                </c:pt>
                <c:pt idx="1099">
                  <c:v>0.67167883351947921</c:v>
                </c:pt>
                <c:pt idx="1100">
                  <c:v>0.67178029351950386</c:v>
                </c:pt>
                <c:pt idx="1101">
                  <c:v>0.67188337537999132</c:v>
                </c:pt>
                <c:pt idx="1102">
                  <c:v>0.67197982115992261</c:v>
                </c:pt>
                <c:pt idx="1103">
                  <c:v>0.67206629351952074</c:v>
                </c:pt>
                <c:pt idx="1104">
                  <c:v>0.67216916351961231</c:v>
                </c:pt>
                <c:pt idx="1105">
                  <c:v>0.67224749351953506</c:v>
                </c:pt>
                <c:pt idx="1106">
                  <c:v>0.67232262424128919</c:v>
                </c:pt>
                <c:pt idx="1107">
                  <c:v>0.6724045435195336</c:v>
                </c:pt>
                <c:pt idx="1108">
                  <c:v>0.67249815351948428</c:v>
                </c:pt>
                <c:pt idx="1109">
                  <c:v>0.67257403351950984</c:v>
                </c:pt>
                <c:pt idx="1110">
                  <c:v>0.67265639351938944</c:v>
                </c:pt>
                <c:pt idx="1111">
                  <c:v>0.67272444867100489</c:v>
                </c:pt>
                <c:pt idx="1112">
                  <c:v>0.67282481107059766</c:v>
                </c:pt>
                <c:pt idx="1113">
                  <c:v>0.67290347351968194</c:v>
                </c:pt>
                <c:pt idx="1114">
                  <c:v>0.67298282351953276</c:v>
                </c:pt>
                <c:pt idx="1115">
                  <c:v>0.6730550935194799</c:v>
                </c:pt>
                <c:pt idx="1116">
                  <c:v>0.67312810351943142</c:v>
                </c:pt>
                <c:pt idx="1117">
                  <c:v>0.67320791290096338</c:v>
                </c:pt>
                <c:pt idx="1118">
                  <c:v>0.67327604351953596</c:v>
                </c:pt>
                <c:pt idx="1119">
                  <c:v>0.67335765351948851</c:v>
                </c:pt>
                <c:pt idx="1120">
                  <c:v>0.67344426351961317</c:v>
                </c:pt>
                <c:pt idx="1121">
                  <c:v>0.67354469640606851</c:v>
                </c:pt>
                <c:pt idx="1122">
                  <c:v>0.67362739351951006</c:v>
                </c:pt>
                <c:pt idx="1123">
                  <c:v>0.67373468351937049</c:v>
                </c:pt>
                <c:pt idx="1124">
                  <c:v>0.67380679351951756</c:v>
                </c:pt>
                <c:pt idx="1125">
                  <c:v>0.67389554351950665</c:v>
                </c:pt>
                <c:pt idx="1126">
                  <c:v>0.67397386135469617</c:v>
                </c:pt>
                <c:pt idx="1127">
                  <c:v>0.67406514351952751</c:v>
                </c:pt>
                <c:pt idx="1128">
                  <c:v>0.67412747351961855</c:v>
                </c:pt>
                <c:pt idx="1129">
                  <c:v>0.67420353351953111</c:v>
                </c:pt>
                <c:pt idx="1130">
                  <c:v>0.67429622351947671</c:v>
                </c:pt>
                <c:pt idx="1131">
                  <c:v>0.67439411908650015</c:v>
                </c:pt>
                <c:pt idx="1132">
                  <c:v>0.67446531351956196</c:v>
                </c:pt>
                <c:pt idx="1133">
                  <c:v>0.67455420351946316</c:v>
                </c:pt>
                <c:pt idx="1134">
                  <c:v>0.67462317351956358</c:v>
                </c:pt>
                <c:pt idx="1135">
                  <c:v>0.67468329351957834</c:v>
                </c:pt>
                <c:pt idx="1136">
                  <c:v>0.67475391268617102</c:v>
                </c:pt>
                <c:pt idx="1137">
                  <c:v>0.67481916351951554</c:v>
                </c:pt>
                <c:pt idx="1138">
                  <c:v>0.67491746351943505</c:v>
                </c:pt>
                <c:pt idx="1139">
                  <c:v>0.67500025351947102</c:v>
                </c:pt>
                <c:pt idx="1140">
                  <c:v>0.67508965226949158</c:v>
                </c:pt>
                <c:pt idx="1141">
                  <c:v>0.67516492351936108</c:v>
                </c:pt>
                <c:pt idx="1142">
                  <c:v>0.67523902351955201</c:v>
                </c:pt>
                <c:pt idx="1143">
                  <c:v>0.67532838351939972</c:v>
                </c:pt>
                <c:pt idx="1144">
                  <c:v>0.6754152735194765</c:v>
                </c:pt>
                <c:pt idx="1145">
                  <c:v>0.67550227726958667</c:v>
                </c:pt>
                <c:pt idx="1146">
                  <c:v>0.67555975351966424</c:v>
                </c:pt>
                <c:pt idx="1147">
                  <c:v>0.67563752351945539</c:v>
                </c:pt>
                <c:pt idx="1148">
                  <c:v>0.67573675351943052</c:v>
                </c:pt>
                <c:pt idx="1149">
                  <c:v>0.67581614351944097</c:v>
                </c:pt>
                <c:pt idx="1150">
                  <c:v>0.67588044898349153</c:v>
                </c:pt>
                <c:pt idx="1151">
                  <c:v>0.67593754351956647</c:v>
                </c:pt>
                <c:pt idx="1152">
                  <c:v>0.67601163351949367</c:v>
                </c:pt>
                <c:pt idx="1153">
                  <c:v>0.67607404351957712</c:v>
                </c:pt>
                <c:pt idx="1154">
                  <c:v>0.6761528935195571</c:v>
                </c:pt>
                <c:pt idx="1155">
                  <c:v>0.67621743351941177</c:v>
                </c:pt>
                <c:pt idx="1156">
                  <c:v>0.67630717310282762</c:v>
                </c:pt>
                <c:pt idx="1157">
                  <c:v>0.67638506351947569</c:v>
                </c:pt>
                <c:pt idx="1158">
                  <c:v>0.67644497351946598</c:v>
                </c:pt>
                <c:pt idx="1159">
                  <c:v>0.67652706351944403</c:v>
                </c:pt>
                <c:pt idx="1160">
                  <c:v>0.67659283351950705</c:v>
                </c:pt>
                <c:pt idx="1161">
                  <c:v>0.67666188143618911</c:v>
                </c:pt>
                <c:pt idx="1162">
                  <c:v>0.67672855351958106</c:v>
                </c:pt>
                <c:pt idx="1163">
                  <c:v>0.67682916351945721</c:v>
                </c:pt>
                <c:pt idx="1164">
                  <c:v>0.67690205351959776</c:v>
                </c:pt>
                <c:pt idx="1165">
                  <c:v>0.67701134351962367</c:v>
                </c:pt>
                <c:pt idx="1166">
                  <c:v>0.67706805351954813</c:v>
                </c:pt>
                <c:pt idx="1167">
                  <c:v>0.67714495435286892</c:v>
                </c:pt>
                <c:pt idx="1168">
                  <c:v>0.67721163351953351</c:v>
                </c:pt>
                <c:pt idx="1169">
                  <c:v>0.67726376351940587</c:v>
                </c:pt>
                <c:pt idx="1170">
                  <c:v>0.67732495351950206</c:v>
                </c:pt>
                <c:pt idx="1171">
                  <c:v>0.67739737351942608</c:v>
                </c:pt>
                <c:pt idx="1172">
                  <c:v>0.67746793351955148</c:v>
                </c:pt>
                <c:pt idx="1173">
                  <c:v>0.6775246106029158</c:v>
                </c:pt>
                <c:pt idx="1174">
                  <c:v>0.67759843351963411</c:v>
                </c:pt>
                <c:pt idx="1175">
                  <c:v>0.67765513351946538</c:v>
                </c:pt>
                <c:pt idx="1176">
                  <c:v>0.6777415535194109</c:v>
                </c:pt>
                <c:pt idx="1177">
                  <c:v>0.67783075351941591</c:v>
                </c:pt>
                <c:pt idx="1178">
                  <c:v>0.67791345435273342</c:v>
                </c:pt>
                <c:pt idx="1179">
                  <c:v>0.67798916351934224</c:v>
                </c:pt>
                <c:pt idx="1180">
                  <c:v>0.678058693519489</c:v>
                </c:pt>
                <c:pt idx="1181">
                  <c:v>0.67811780351952677</c:v>
                </c:pt>
                <c:pt idx="1182">
                  <c:v>0.67819604351952023</c:v>
                </c:pt>
                <c:pt idx="1183">
                  <c:v>0.6782882735195841</c:v>
                </c:pt>
                <c:pt idx="1184">
                  <c:v>0.6783730177301095</c:v>
                </c:pt>
                <c:pt idx="1185">
                  <c:v>0.67847022351951125</c:v>
                </c:pt>
                <c:pt idx="1186">
                  <c:v>0.67854814351954928</c:v>
                </c:pt>
                <c:pt idx="1187">
                  <c:v>0.6786294535193349</c:v>
                </c:pt>
                <c:pt idx="1188">
                  <c:v>0.67870963351954572</c:v>
                </c:pt>
                <c:pt idx="1189">
                  <c:v>0.67879740226946694</c:v>
                </c:pt>
                <c:pt idx="1190">
                  <c:v>0.67889583351954741</c:v>
                </c:pt>
                <c:pt idx="1191">
                  <c:v>0.67897267351943924</c:v>
                </c:pt>
                <c:pt idx="1192">
                  <c:v>0.67906698351958994</c:v>
                </c:pt>
                <c:pt idx="1193">
                  <c:v>0.67916029351960105</c:v>
                </c:pt>
                <c:pt idx="1194">
                  <c:v>0.67923323560289361</c:v>
                </c:pt>
                <c:pt idx="1195">
                  <c:v>0.67933128351945982</c:v>
                </c:pt>
                <c:pt idx="1196">
                  <c:v>0.67938627351956882</c:v>
                </c:pt>
                <c:pt idx="1197">
                  <c:v>0.67944967351959917</c:v>
                </c:pt>
                <c:pt idx="1198">
                  <c:v>0.67950198351945801</c:v>
                </c:pt>
                <c:pt idx="1199">
                  <c:v>0.67957095351943053</c:v>
                </c:pt>
                <c:pt idx="1200">
                  <c:v>0.67961981893608936</c:v>
                </c:pt>
                <c:pt idx="1201">
                  <c:v>0.67969707351952025</c:v>
                </c:pt>
                <c:pt idx="1202">
                  <c:v>0.67973121351944599</c:v>
                </c:pt>
                <c:pt idx="1203">
                  <c:v>0.67981473351960631</c:v>
                </c:pt>
                <c:pt idx="1204">
                  <c:v>0.67987559351948335</c:v>
                </c:pt>
                <c:pt idx="1205">
                  <c:v>0.67996168351959341</c:v>
                </c:pt>
                <c:pt idx="1206">
                  <c:v>0.68003344351957651</c:v>
                </c:pt>
                <c:pt idx="1207">
                  <c:v>0.68012492351959963</c:v>
                </c:pt>
                <c:pt idx="1208">
                  <c:v>0.68018907351954283</c:v>
                </c:pt>
                <c:pt idx="1209">
                  <c:v>0.68028898351964529</c:v>
                </c:pt>
                <c:pt idx="1210">
                  <c:v>0.68036843351947596</c:v>
                </c:pt>
                <c:pt idx="1211">
                  <c:v>0.68045914973583876</c:v>
                </c:pt>
                <c:pt idx="1212">
                  <c:v>0.6805445835194206</c:v>
                </c:pt>
                <c:pt idx="1213">
                  <c:v>0.6806411035195481</c:v>
                </c:pt>
                <c:pt idx="1214">
                  <c:v>0.68071345351958712</c:v>
                </c:pt>
                <c:pt idx="1215">
                  <c:v>0.68080170351952063</c:v>
                </c:pt>
                <c:pt idx="1216">
                  <c:v>0.68085244703310366</c:v>
                </c:pt>
                <c:pt idx="1217">
                  <c:v>0.68092614351949976</c:v>
                </c:pt>
                <c:pt idx="1218">
                  <c:v>0.68103353351956741</c:v>
                </c:pt>
                <c:pt idx="1219">
                  <c:v>0.68110638351947728</c:v>
                </c:pt>
                <c:pt idx="1220">
                  <c:v>0.68118941351957574</c:v>
                </c:pt>
                <c:pt idx="1221">
                  <c:v>0.68127222518619135</c:v>
                </c:pt>
                <c:pt idx="1222">
                  <c:v>0.68137775351959817</c:v>
                </c:pt>
                <c:pt idx="1223">
                  <c:v>0.68146141351959955</c:v>
                </c:pt>
                <c:pt idx="1224">
                  <c:v>0.68155593351956156</c:v>
                </c:pt>
                <c:pt idx="1225">
                  <c:v>0.68162111351952603</c:v>
                </c:pt>
                <c:pt idx="1226">
                  <c:v>0.68170732351947549</c:v>
                </c:pt>
                <c:pt idx="1227">
                  <c:v>0.68180430851953133</c:v>
                </c:pt>
                <c:pt idx="1228">
                  <c:v>0.6818793935195373</c:v>
                </c:pt>
                <c:pt idx="1229">
                  <c:v>0.68199288351952703</c:v>
                </c:pt>
                <c:pt idx="1230">
                  <c:v>0.68206759351946289</c:v>
                </c:pt>
                <c:pt idx="1231">
                  <c:v>0.68217148351953938</c:v>
                </c:pt>
                <c:pt idx="1232">
                  <c:v>0.68225062101947742</c:v>
                </c:pt>
                <c:pt idx="1233">
                  <c:v>0.68233428351956604</c:v>
                </c:pt>
                <c:pt idx="1234">
                  <c:v>0.68239642351946372</c:v>
                </c:pt>
                <c:pt idx="1235">
                  <c:v>0.68250243351944562</c:v>
                </c:pt>
                <c:pt idx="1236">
                  <c:v>0.68260611351951184</c:v>
                </c:pt>
                <c:pt idx="1237">
                  <c:v>0.68270570351945992</c:v>
                </c:pt>
                <c:pt idx="1238">
                  <c:v>0.68280245435285281</c:v>
                </c:pt>
                <c:pt idx="1239">
                  <c:v>0.68292588351951622</c:v>
                </c:pt>
                <c:pt idx="1240">
                  <c:v>0.68299617351942743</c:v>
                </c:pt>
                <c:pt idx="1241">
                  <c:v>0.68312346351959263</c:v>
                </c:pt>
                <c:pt idx="1242">
                  <c:v>0.68321633351946787</c:v>
                </c:pt>
                <c:pt idx="1243">
                  <c:v>0.6833059439360909</c:v>
                </c:pt>
                <c:pt idx="1244">
                  <c:v>0.68339653351947049</c:v>
                </c:pt>
                <c:pt idx="1245">
                  <c:v>0.68351777351956855</c:v>
                </c:pt>
                <c:pt idx="1246">
                  <c:v>0.68361813351958745</c:v>
                </c:pt>
                <c:pt idx="1247">
                  <c:v>0.68371457351953779</c:v>
                </c:pt>
                <c:pt idx="1248">
                  <c:v>0.68378314685284636</c:v>
                </c:pt>
                <c:pt idx="1249">
                  <c:v>0.68389952351959948</c:v>
                </c:pt>
                <c:pt idx="1250">
                  <c:v>0.68401339351936485</c:v>
                </c:pt>
                <c:pt idx="1251">
                  <c:v>0.68412295351951968</c:v>
                </c:pt>
                <c:pt idx="1252">
                  <c:v>0.68423760351954854</c:v>
                </c:pt>
                <c:pt idx="1253">
                  <c:v>0.6843331535196171</c:v>
                </c:pt>
                <c:pt idx="1254">
                  <c:v>0.68443848560282561</c:v>
                </c:pt>
                <c:pt idx="1255">
                  <c:v>0.68454894351940254</c:v>
                </c:pt>
                <c:pt idx="1256">
                  <c:v>0.68469929351957148</c:v>
                </c:pt>
                <c:pt idx="1257">
                  <c:v>0.68480133351944517</c:v>
                </c:pt>
                <c:pt idx="1258">
                  <c:v>0.68491733351953599</c:v>
                </c:pt>
                <c:pt idx="1259">
                  <c:v>0.68503739185285895</c:v>
                </c:pt>
                <c:pt idx="1260">
                  <c:v>0.68514850351945711</c:v>
                </c:pt>
                <c:pt idx="1261">
                  <c:v>0.68524549351955955</c:v>
                </c:pt>
                <c:pt idx="1262">
                  <c:v>0.68535103351953808</c:v>
                </c:pt>
                <c:pt idx="1263">
                  <c:v>0.68542794351961334</c:v>
                </c:pt>
                <c:pt idx="1264">
                  <c:v>0.68551603768632674</c:v>
                </c:pt>
                <c:pt idx="1265">
                  <c:v>0.68560433351954941</c:v>
                </c:pt>
                <c:pt idx="1266">
                  <c:v>0.68576422351952715</c:v>
                </c:pt>
                <c:pt idx="1267">
                  <c:v>0.68584999351952547</c:v>
                </c:pt>
                <c:pt idx="1268">
                  <c:v>0.68597780351950632</c:v>
                </c:pt>
                <c:pt idx="1269">
                  <c:v>0.68607940226944208</c:v>
                </c:pt>
                <c:pt idx="1270">
                  <c:v>0.68618364351947037</c:v>
                </c:pt>
                <c:pt idx="1271">
                  <c:v>0.68627714351941904</c:v>
                </c:pt>
                <c:pt idx="1272">
                  <c:v>0.6863951135194668</c:v>
                </c:pt>
                <c:pt idx="1273">
                  <c:v>0.6864778735196353</c:v>
                </c:pt>
                <c:pt idx="1274">
                  <c:v>0.68659301685291041</c:v>
                </c:pt>
                <c:pt idx="1275">
                  <c:v>0.68669487351940006</c:v>
                </c:pt>
                <c:pt idx="1276">
                  <c:v>0.68676779351952177</c:v>
                </c:pt>
                <c:pt idx="1277">
                  <c:v>0.68686996351961227</c:v>
                </c:pt>
                <c:pt idx="1278">
                  <c:v>0.68695339351951645</c:v>
                </c:pt>
                <c:pt idx="1279">
                  <c:v>0.68705957351943425</c:v>
                </c:pt>
                <c:pt idx="1280">
                  <c:v>0.68716070435279164</c:v>
                </c:pt>
                <c:pt idx="1281">
                  <c:v>0.68730716351949184</c:v>
                </c:pt>
                <c:pt idx="1282">
                  <c:v>0.68740012351955215</c:v>
                </c:pt>
                <c:pt idx="1283">
                  <c:v>0.68751311351954314</c:v>
                </c:pt>
                <c:pt idx="1284">
                  <c:v>0.68759902351945357</c:v>
                </c:pt>
                <c:pt idx="1285">
                  <c:v>0.68771446476951326</c:v>
                </c:pt>
                <c:pt idx="1286">
                  <c:v>0.68781683351959089</c:v>
                </c:pt>
                <c:pt idx="1287">
                  <c:v>0.68790552351964607</c:v>
                </c:pt>
                <c:pt idx="1288">
                  <c:v>0.68801828351946881</c:v>
                </c:pt>
                <c:pt idx="1289">
                  <c:v>0.68812126351966185</c:v>
                </c:pt>
                <c:pt idx="1290">
                  <c:v>0.68825399601945492</c:v>
                </c:pt>
                <c:pt idx="1291">
                  <c:v>0.6883329535195486</c:v>
                </c:pt>
                <c:pt idx="1292">
                  <c:v>0.68845937351956366</c:v>
                </c:pt>
                <c:pt idx="1293">
                  <c:v>0.68855745351960707</c:v>
                </c:pt>
                <c:pt idx="1294">
                  <c:v>0.68866128351952227</c:v>
                </c:pt>
                <c:pt idx="1295">
                  <c:v>0.68876118351961679</c:v>
                </c:pt>
                <c:pt idx="1296">
                  <c:v>0.68880029351943506</c:v>
                </c:pt>
                <c:pt idx="1297">
                  <c:v>0.68894385351950405</c:v>
                </c:pt>
                <c:pt idx="1298">
                  <c:v>0.68904380351948191</c:v>
                </c:pt>
                <c:pt idx="1299">
                  <c:v>0.68914413351940595</c:v>
                </c:pt>
                <c:pt idx="1300">
                  <c:v>0.68923810351958537</c:v>
                </c:pt>
                <c:pt idx="1301">
                  <c:v>0.68933496476944356</c:v>
                </c:pt>
                <c:pt idx="1302">
                  <c:v>0.68945551351950485</c:v>
                </c:pt>
                <c:pt idx="1303">
                  <c:v>0.68955359351940615</c:v>
                </c:pt>
                <c:pt idx="1304">
                  <c:v>0.68967439351951043</c:v>
                </c:pt>
                <c:pt idx="1305">
                  <c:v>0.68976286351954741</c:v>
                </c:pt>
                <c:pt idx="1306">
                  <c:v>0.68985089185285631</c:v>
                </c:pt>
                <c:pt idx="1307">
                  <c:v>0.68994165351956838</c:v>
                </c:pt>
                <c:pt idx="1308">
                  <c:v>0.69002644351969877</c:v>
                </c:pt>
                <c:pt idx="1309">
                  <c:v>0.69013486351948927</c:v>
                </c:pt>
                <c:pt idx="1310">
                  <c:v>0.69021370351951816</c:v>
                </c:pt>
                <c:pt idx="1311">
                  <c:v>0.6902986535195339</c:v>
                </c:pt>
                <c:pt idx="1312">
                  <c:v>0.69039693351949438</c:v>
                </c:pt>
                <c:pt idx="1313">
                  <c:v>0.6904780535194277</c:v>
                </c:pt>
                <c:pt idx="1314">
                  <c:v>0.69059244351946347</c:v>
                </c:pt>
                <c:pt idx="1315">
                  <c:v>0.6906867135195256</c:v>
                </c:pt>
                <c:pt idx="1316">
                  <c:v>0.69081176351953388</c:v>
                </c:pt>
                <c:pt idx="1317">
                  <c:v>0.69090824601966006</c:v>
                </c:pt>
                <c:pt idx="1318">
                  <c:v>0.69098644351943506</c:v>
                </c:pt>
                <c:pt idx="1319">
                  <c:v>0.69111499351953398</c:v>
                </c:pt>
                <c:pt idx="1320">
                  <c:v>0.69118739351954162</c:v>
                </c:pt>
                <c:pt idx="1321">
                  <c:v>0.69128825351951662</c:v>
                </c:pt>
                <c:pt idx="1322">
                  <c:v>0.69137221520961134</c:v>
                </c:pt>
                <c:pt idx="1323">
                  <c:v>0.69145855351962382</c:v>
                </c:pt>
                <c:pt idx="1324">
                  <c:v>0.6915535035194722</c:v>
                </c:pt>
                <c:pt idx="1325">
                  <c:v>0.69164905351951234</c:v>
                </c:pt>
                <c:pt idx="1326">
                  <c:v>0.69176305351950873</c:v>
                </c:pt>
                <c:pt idx="1327">
                  <c:v>0.69185418615103345</c:v>
                </c:pt>
                <c:pt idx="1328">
                  <c:v>0.69198194351953646</c:v>
                </c:pt>
                <c:pt idx="1329">
                  <c:v>0.6920665835194626</c:v>
                </c:pt>
                <c:pt idx="1330">
                  <c:v>0.69217525351957931</c:v>
                </c:pt>
                <c:pt idx="1331">
                  <c:v>0.69226762351951265</c:v>
                </c:pt>
                <c:pt idx="1332">
                  <c:v>0.69238666268624627</c:v>
                </c:pt>
                <c:pt idx="1333">
                  <c:v>0.6924952535194393</c:v>
                </c:pt>
                <c:pt idx="1334">
                  <c:v>0.69259087351953497</c:v>
                </c:pt>
                <c:pt idx="1335">
                  <c:v>0.69267769351955621</c:v>
                </c:pt>
                <c:pt idx="1336">
                  <c:v>0.69277073351958052</c:v>
                </c:pt>
                <c:pt idx="1337">
                  <c:v>0.69285977351935912</c:v>
                </c:pt>
                <c:pt idx="1338">
                  <c:v>0.69297555851962045</c:v>
                </c:pt>
                <c:pt idx="1339">
                  <c:v>0.69307895351956006</c:v>
                </c:pt>
                <c:pt idx="1340">
                  <c:v>0.69315735351970886</c:v>
                </c:pt>
                <c:pt idx="1341">
                  <c:v>0.69328110351955274</c:v>
                </c:pt>
                <c:pt idx="1342">
                  <c:v>0.69339974351944988</c:v>
                </c:pt>
                <c:pt idx="1343">
                  <c:v>0.693493510984311</c:v>
                </c:pt>
                <c:pt idx="1344">
                  <c:v>0.69362395351949147</c:v>
                </c:pt>
                <c:pt idx="1345">
                  <c:v>0.69375384351957337</c:v>
                </c:pt>
                <c:pt idx="1346">
                  <c:v>0.69384057351963691</c:v>
                </c:pt>
                <c:pt idx="1347">
                  <c:v>0.69398291351944863</c:v>
                </c:pt>
                <c:pt idx="1348">
                  <c:v>0.69408914404607458</c:v>
                </c:pt>
                <c:pt idx="1349">
                  <c:v>0.69418772351957614</c:v>
                </c:pt>
                <c:pt idx="1350">
                  <c:v>0.69426979351945306</c:v>
                </c:pt>
                <c:pt idx="1351">
                  <c:v>0.69437251351952511</c:v>
                </c:pt>
                <c:pt idx="1352">
                  <c:v>0.69447441351934458</c:v>
                </c:pt>
                <c:pt idx="1353">
                  <c:v>0.69456164185282887</c:v>
                </c:pt>
                <c:pt idx="1354">
                  <c:v>0.69466371351957434</c:v>
                </c:pt>
                <c:pt idx="1355">
                  <c:v>0.69474261351952293</c:v>
                </c:pt>
                <c:pt idx="1356">
                  <c:v>0.69483333351952581</c:v>
                </c:pt>
                <c:pt idx="1357">
                  <c:v>0.6949437135196348</c:v>
                </c:pt>
                <c:pt idx="1358">
                  <c:v>0.69503910194057994</c:v>
                </c:pt>
                <c:pt idx="1359">
                  <c:v>0.69512292351951999</c:v>
                </c:pt>
                <c:pt idx="1360">
                  <c:v>0.69519095351932947</c:v>
                </c:pt>
                <c:pt idx="1361">
                  <c:v>0.69525783351939197</c:v>
                </c:pt>
                <c:pt idx="1362">
                  <c:v>0.69533687351946583</c:v>
                </c:pt>
                <c:pt idx="1363">
                  <c:v>0.69542237562477283</c:v>
                </c:pt>
                <c:pt idx="1364">
                  <c:v>0.6955207535195882</c:v>
                </c:pt>
                <c:pt idx="1365">
                  <c:v>0.69559971351962702</c:v>
                </c:pt>
                <c:pt idx="1366">
                  <c:v>0.69567822351964992</c:v>
                </c:pt>
                <c:pt idx="1367">
                  <c:v>0.69573169351961894</c:v>
                </c:pt>
                <c:pt idx="1368">
                  <c:v>0.69580532299320907</c:v>
                </c:pt>
                <c:pt idx="1369">
                  <c:v>0.69590683351950133</c:v>
                </c:pt>
                <c:pt idx="1370">
                  <c:v>0.69603453351943756</c:v>
                </c:pt>
                <c:pt idx="1371">
                  <c:v>0.69612794351958485</c:v>
                </c:pt>
                <c:pt idx="1372">
                  <c:v>0.69621271351962832</c:v>
                </c:pt>
                <c:pt idx="1373">
                  <c:v>0.6962817772695189</c:v>
                </c:pt>
                <c:pt idx="1374">
                  <c:v>0.69635496351948234</c:v>
                </c:pt>
                <c:pt idx="1375">
                  <c:v>0.69645735351951998</c:v>
                </c:pt>
                <c:pt idx="1376">
                  <c:v>0.69653774351945685</c:v>
                </c:pt>
                <c:pt idx="1377">
                  <c:v>0.69662480351946954</c:v>
                </c:pt>
                <c:pt idx="1378">
                  <c:v>0.69669903351955043</c:v>
                </c:pt>
                <c:pt idx="1379">
                  <c:v>0.69682879667736586</c:v>
                </c:pt>
                <c:pt idx="1380">
                  <c:v>0.69692361351953025</c:v>
                </c:pt>
                <c:pt idx="1381">
                  <c:v>0.69704073351950058</c:v>
                </c:pt>
                <c:pt idx="1382">
                  <c:v>0.69711341351951717</c:v>
                </c:pt>
                <c:pt idx="1383">
                  <c:v>0.69721811351953988</c:v>
                </c:pt>
                <c:pt idx="1384">
                  <c:v>0.69731769393622756</c:v>
                </c:pt>
                <c:pt idx="1385">
                  <c:v>0.69739291351949362</c:v>
                </c:pt>
                <c:pt idx="1386">
                  <c:v>0.69747523351951202</c:v>
                </c:pt>
                <c:pt idx="1387">
                  <c:v>0.69757638351957496</c:v>
                </c:pt>
                <c:pt idx="1388">
                  <c:v>0.69765649351943182</c:v>
                </c:pt>
                <c:pt idx="1389">
                  <c:v>0.69774960018615673</c:v>
                </c:pt>
                <c:pt idx="1390">
                  <c:v>0.69784775351948269</c:v>
                </c:pt>
                <c:pt idx="1391">
                  <c:v>0.69791378351948197</c:v>
                </c:pt>
                <c:pt idx="1392">
                  <c:v>0.69800333351950883</c:v>
                </c:pt>
                <c:pt idx="1393">
                  <c:v>0.69807478351957286</c:v>
                </c:pt>
                <c:pt idx="1394">
                  <c:v>0.69816026685282395</c:v>
                </c:pt>
                <c:pt idx="1395">
                  <c:v>0.69823366351936045</c:v>
                </c:pt>
                <c:pt idx="1396">
                  <c:v>0.69830889351962355</c:v>
                </c:pt>
                <c:pt idx="1397">
                  <c:v>0.69840852351943283</c:v>
                </c:pt>
                <c:pt idx="1398">
                  <c:v>0.69851396351951678</c:v>
                </c:pt>
                <c:pt idx="1399">
                  <c:v>0.69858968351950068</c:v>
                </c:pt>
                <c:pt idx="1400">
                  <c:v>0.69866526351951563</c:v>
                </c:pt>
                <c:pt idx="1401">
                  <c:v>0.69872723351957688</c:v>
                </c:pt>
                <c:pt idx="1402">
                  <c:v>0.69883074351956509</c:v>
                </c:pt>
                <c:pt idx="1403">
                  <c:v>0.69891634351958487</c:v>
                </c:pt>
                <c:pt idx="1404">
                  <c:v>0.69898656893617783</c:v>
                </c:pt>
                <c:pt idx="1405">
                  <c:v>0.69907997351950257</c:v>
                </c:pt>
                <c:pt idx="1406">
                  <c:v>0.69916347351951913</c:v>
                </c:pt>
                <c:pt idx="1407">
                  <c:v>0.69923193351945656</c:v>
                </c:pt>
                <c:pt idx="1408">
                  <c:v>0.69931667351957572</c:v>
                </c:pt>
                <c:pt idx="1409">
                  <c:v>0.69941020435281587</c:v>
                </c:pt>
                <c:pt idx="1410">
                  <c:v>0.69947403351949333</c:v>
                </c:pt>
                <c:pt idx="1411">
                  <c:v>0.69952738351949506</c:v>
                </c:pt>
                <c:pt idx="1412">
                  <c:v>0.6995979035194182</c:v>
                </c:pt>
                <c:pt idx="1413">
                  <c:v>0.69965756351946595</c:v>
                </c:pt>
                <c:pt idx="1414">
                  <c:v>0.69972541773016417</c:v>
                </c:pt>
                <c:pt idx="1415">
                  <c:v>0.69979746351951633</c:v>
                </c:pt>
                <c:pt idx="1416">
                  <c:v>0.69986994351951637</c:v>
                </c:pt>
                <c:pt idx="1417">
                  <c:v>0.69994910351934436</c:v>
                </c:pt>
                <c:pt idx="1418">
                  <c:v>0.70001638351939732</c:v>
                </c:pt>
                <c:pt idx="1419">
                  <c:v>0.70008164185286148</c:v>
                </c:pt>
                <c:pt idx="1420">
                  <c:v>0.70016009351944319</c:v>
                </c:pt>
                <c:pt idx="1421">
                  <c:v>0.70023733351955286</c:v>
                </c:pt>
                <c:pt idx="1422">
                  <c:v>0.70033121351940508</c:v>
                </c:pt>
                <c:pt idx="1423">
                  <c:v>0.70042223351953226</c:v>
                </c:pt>
                <c:pt idx="1424">
                  <c:v>0.700489787686152</c:v>
                </c:pt>
                <c:pt idx="1425">
                  <c:v>0.70061512351975352</c:v>
                </c:pt>
                <c:pt idx="1426">
                  <c:v>0.70069092351953088</c:v>
                </c:pt>
                <c:pt idx="1427">
                  <c:v>0.70078868351944834</c:v>
                </c:pt>
                <c:pt idx="1428">
                  <c:v>0.70087463351943313</c:v>
                </c:pt>
                <c:pt idx="1429">
                  <c:v>0.7009603229932253</c:v>
                </c:pt>
                <c:pt idx="1430">
                  <c:v>0.70103818351942948</c:v>
                </c:pt>
                <c:pt idx="1431">
                  <c:v>0.70111007351967203</c:v>
                </c:pt>
                <c:pt idx="1432">
                  <c:v>0.70119284351955002</c:v>
                </c:pt>
                <c:pt idx="1433">
                  <c:v>0.70127450351947118</c:v>
                </c:pt>
                <c:pt idx="1434">
                  <c:v>0.70135942351944891</c:v>
                </c:pt>
                <c:pt idx="1435">
                  <c:v>0.70142831246687365</c:v>
                </c:pt>
                <c:pt idx="1436">
                  <c:v>0.70152165351947815</c:v>
                </c:pt>
                <c:pt idx="1437">
                  <c:v>0.70159232351947765</c:v>
                </c:pt>
                <c:pt idx="1438">
                  <c:v>0.70164812351949024</c:v>
                </c:pt>
                <c:pt idx="1439">
                  <c:v>0.70171965226950306</c:v>
                </c:pt>
                <c:pt idx="1440">
                  <c:v>0.70178196351945132</c:v>
                </c:pt>
                <c:pt idx="1441">
                  <c:v>0.70185663351938388</c:v>
                </c:pt>
                <c:pt idx="1442">
                  <c:v>0.70191283351964273</c:v>
                </c:pt>
                <c:pt idx="1443">
                  <c:v>0.70196555351952838</c:v>
                </c:pt>
                <c:pt idx="1444">
                  <c:v>0.70203324930889721</c:v>
                </c:pt>
                <c:pt idx="1445">
                  <c:v>0.70207710351945707</c:v>
                </c:pt>
                <c:pt idx="1446">
                  <c:v>0.7021738835195066</c:v>
                </c:pt>
                <c:pt idx="1447">
                  <c:v>0.70226201351952966</c:v>
                </c:pt>
                <c:pt idx="1448">
                  <c:v>0.70232602351944706</c:v>
                </c:pt>
                <c:pt idx="1449">
                  <c:v>0.70239408088794164</c:v>
                </c:pt>
                <c:pt idx="1450">
                  <c:v>0.70245743351952683</c:v>
                </c:pt>
                <c:pt idx="1451">
                  <c:v>0.70252293351944672</c:v>
                </c:pt>
                <c:pt idx="1452">
                  <c:v>0.70258839351942015</c:v>
                </c:pt>
                <c:pt idx="1453">
                  <c:v>0.70264482351947777</c:v>
                </c:pt>
                <c:pt idx="1454">
                  <c:v>0.70270321773011801</c:v>
                </c:pt>
                <c:pt idx="1455">
                  <c:v>0.70275973351954235</c:v>
                </c:pt>
                <c:pt idx="1456">
                  <c:v>0.70285015351956304</c:v>
                </c:pt>
                <c:pt idx="1457">
                  <c:v>0.70293178351948882</c:v>
                </c:pt>
                <c:pt idx="1458">
                  <c:v>0.70299877351945383</c:v>
                </c:pt>
                <c:pt idx="1459">
                  <c:v>0.70309213351946198</c:v>
                </c:pt>
                <c:pt idx="1460">
                  <c:v>0.70314383351949061</c:v>
                </c:pt>
                <c:pt idx="1461">
                  <c:v>0.70321530351948525</c:v>
                </c:pt>
                <c:pt idx="1462">
                  <c:v>0.7032933535194843</c:v>
                </c:pt>
                <c:pt idx="1463">
                  <c:v>0.70337576351953146</c:v>
                </c:pt>
                <c:pt idx="1464">
                  <c:v>0.70346845983520723</c:v>
                </c:pt>
                <c:pt idx="1465">
                  <c:v>0.70352798351953538</c:v>
                </c:pt>
                <c:pt idx="1466">
                  <c:v>0.70360369351959662</c:v>
                </c:pt>
                <c:pt idx="1467">
                  <c:v>0.70366663351950365</c:v>
                </c:pt>
                <c:pt idx="1468">
                  <c:v>0.70374646351950787</c:v>
                </c:pt>
                <c:pt idx="1469">
                  <c:v>0.70382824601944094</c:v>
                </c:pt>
                <c:pt idx="1470">
                  <c:v>0.70390048351970336</c:v>
                </c:pt>
                <c:pt idx="1471">
                  <c:v>0.7039968935194878</c:v>
                </c:pt>
                <c:pt idx="1472">
                  <c:v>0.70408472351935814</c:v>
                </c:pt>
                <c:pt idx="1473">
                  <c:v>0.7041839935194929</c:v>
                </c:pt>
                <c:pt idx="1474">
                  <c:v>0.70424361772994359</c:v>
                </c:pt>
              </c:numCache>
            </c:numRef>
          </c:val>
          <c:smooth val="0"/>
          <c:extLs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pt idx="898">
                  <c:v>0.81161393351968059</c:v>
                </c:pt>
                <c:pt idx="899">
                  <c:v>0.81266329351947775</c:v>
                </c:pt>
                <c:pt idx="900">
                  <c:v>0.81618951351964597</c:v>
                </c:pt>
                <c:pt idx="901">
                  <c:v>0.81784793351950213</c:v>
                </c:pt>
                <c:pt idx="902">
                  <c:v>0.81788535619980962</c:v>
                </c:pt>
                <c:pt idx="903">
                  <c:v>0.81857393351947394</c:v>
                </c:pt>
                <c:pt idx="904">
                  <c:v>0.82102083351963984</c:v>
                </c:pt>
                <c:pt idx="905">
                  <c:v>0.82105393351963585</c:v>
                </c:pt>
                <c:pt idx="906">
                  <c:v>0.82112517351960435</c:v>
                </c:pt>
                <c:pt idx="907">
                  <c:v>0.82138793351933259</c:v>
                </c:pt>
                <c:pt idx="908">
                  <c:v>0.82138793351936101</c:v>
                </c:pt>
                <c:pt idx="909">
                  <c:v>0.82138793351936101</c:v>
                </c:pt>
                <c:pt idx="910">
                  <c:v>0.82138793351936101</c:v>
                </c:pt>
                <c:pt idx="911">
                  <c:v>0.8214570135192929</c:v>
                </c:pt>
                <c:pt idx="912">
                  <c:v>0.82267197351937682</c:v>
                </c:pt>
                <c:pt idx="913">
                  <c:v>0.82269393351941744</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0.82242181351958266</c:v>
                </c:pt>
                <c:pt idx="922">
                  <c:v>0.82250993351959778</c:v>
                </c:pt>
                <c:pt idx="923">
                  <c:v>0.82276541351954791</c:v>
                </c:pt>
                <c:pt idx="924">
                  <c:v>0.82364950052965469</c:v>
                </c:pt>
                <c:pt idx="925">
                  <c:v>0.82310393351960442</c:v>
                </c:pt>
                <c:pt idx="926">
                  <c:v>0.82310393351960442</c:v>
                </c:pt>
                <c:pt idx="927">
                  <c:v>0.82310393351960442</c:v>
                </c:pt>
                <c:pt idx="928">
                  <c:v>0.82310393351960442</c:v>
                </c:pt>
                <c:pt idx="929">
                  <c:v>0.82310393351961864</c:v>
                </c:pt>
                <c:pt idx="930">
                  <c:v>0.82310393351960442</c:v>
                </c:pt>
                <c:pt idx="931">
                  <c:v>0.82310393351960442</c:v>
                </c:pt>
                <c:pt idx="932">
                  <c:v>0.82310393351960442</c:v>
                </c:pt>
                <c:pt idx="933">
                  <c:v>0.82310393351960442</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0.81961393351963352</c:v>
                </c:pt>
                <c:pt idx="954">
                  <c:v>0.81961393351963352</c:v>
                </c:pt>
                <c:pt idx="955">
                  <c:v>0.8197816654783594</c:v>
                </c:pt>
                <c:pt idx="956">
                  <c:v>0.82022011351965318</c:v>
                </c:pt>
                <c:pt idx="957">
                  <c:v>0.82125793351961818</c:v>
                </c:pt>
                <c:pt idx="958">
                  <c:v>0.82125793351961818</c:v>
                </c:pt>
                <c:pt idx="959">
                  <c:v>0.82125793351961818</c:v>
                </c:pt>
                <c:pt idx="960">
                  <c:v>0.82125793351961818</c:v>
                </c:pt>
                <c:pt idx="961">
                  <c:v>0.82138207784952044</c:v>
                </c:pt>
                <c:pt idx="962">
                  <c:v>0.82350478351942513</c:v>
                </c:pt>
                <c:pt idx="963">
                  <c:v>0.82488393351940204</c:v>
                </c:pt>
                <c:pt idx="964">
                  <c:v>0.82488393351940204</c:v>
                </c:pt>
                <c:pt idx="965">
                  <c:v>0.82488393351940204</c:v>
                </c:pt>
                <c:pt idx="966">
                  <c:v>0.82500515001424901</c:v>
                </c:pt>
                <c:pt idx="967">
                  <c:v>0.82586527351944028</c:v>
                </c:pt>
                <c:pt idx="968">
                  <c:v>0.82589848351966566</c:v>
                </c:pt>
                <c:pt idx="969">
                  <c:v>0.82565393351970329</c:v>
                </c:pt>
                <c:pt idx="970">
                  <c:v>0.82565393351970329</c:v>
                </c:pt>
                <c:pt idx="971">
                  <c:v>0.82565393351968908</c:v>
                </c:pt>
                <c:pt idx="972">
                  <c:v>0.82565393351967487</c:v>
                </c:pt>
                <c:pt idx="973">
                  <c:v>0.82565393351970329</c:v>
                </c:pt>
                <c:pt idx="974">
                  <c:v>0.82565393351970329</c:v>
                </c:pt>
                <c:pt idx="975">
                  <c:v>0.82565393351970329</c:v>
                </c:pt>
                <c:pt idx="976">
                  <c:v>0.82565393351970329</c:v>
                </c:pt>
                <c:pt idx="977">
                  <c:v>0.82565393351968908</c:v>
                </c:pt>
                <c:pt idx="978">
                  <c:v>0.82565393351970329</c:v>
                </c:pt>
                <c:pt idx="979">
                  <c:v>0.82565393351970329</c:v>
                </c:pt>
                <c:pt idx="980">
                  <c:v>0.82555773351973016</c:v>
                </c:pt>
                <c:pt idx="981">
                  <c:v>0.82535393351943753</c:v>
                </c:pt>
                <c:pt idx="982">
                  <c:v>0.82535393351940911</c:v>
                </c:pt>
                <c:pt idx="983">
                  <c:v>0.82535393351943753</c:v>
                </c:pt>
                <c:pt idx="984">
                  <c:v>0.82535393351943753</c:v>
                </c:pt>
                <c:pt idx="985">
                  <c:v>0.82523973351941038</c:v>
                </c:pt>
                <c:pt idx="986">
                  <c:v>0.82493093351951075</c:v>
                </c:pt>
                <c:pt idx="987">
                  <c:v>0.82492393351948579</c:v>
                </c:pt>
                <c:pt idx="988">
                  <c:v>0.82492393351945736</c:v>
                </c:pt>
                <c:pt idx="989">
                  <c:v>0.82492393351948579</c:v>
                </c:pt>
                <c:pt idx="990">
                  <c:v>0.82492393351948579</c:v>
                </c:pt>
                <c:pt idx="991">
                  <c:v>0.82492393351948579</c:v>
                </c:pt>
                <c:pt idx="992">
                  <c:v>0.82492393351948579</c:v>
                </c:pt>
                <c:pt idx="993">
                  <c:v>0.82492393351945736</c:v>
                </c:pt>
                <c:pt idx="994">
                  <c:v>0.82492393351948579</c:v>
                </c:pt>
                <c:pt idx="995">
                  <c:v>0.82492393351948579</c:v>
                </c:pt>
                <c:pt idx="996">
                  <c:v>0.82493953351952598</c:v>
                </c:pt>
                <c:pt idx="997">
                  <c:v>0.82398354351951753</c:v>
                </c:pt>
                <c:pt idx="998">
                  <c:v>0.82302793351949788</c:v>
                </c:pt>
                <c:pt idx="999">
                  <c:v>0.82302793351956893</c:v>
                </c:pt>
                <c:pt idx="1000">
                  <c:v>0.82302793351956893</c:v>
                </c:pt>
                <c:pt idx="1001">
                  <c:v>0.82290280351955403</c:v>
                </c:pt>
                <c:pt idx="1002">
                  <c:v>0.82290766351952982</c:v>
                </c:pt>
                <c:pt idx="1003">
                  <c:v>0.8227539335195786</c:v>
                </c:pt>
                <c:pt idx="1004">
                  <c:v>0.82275393351956438</c:v>
                </c:pt>
                <c:pt idx="1005">
                  <c:v>0.8227539335195786</c:v>
                </c:pt>
                <c:pt idx="1006">
                  <c:v>0.8227539335195786</c:v>
                </c:pt>
                <c:pt idx="1007">
                  <c:v>0.8227539335195786</c:v>
                </c:pt>
                <c:pt idx="1008">
                  <c:v>0.8227539335195786</c:v>
                </c:pt>
                <c:pt idx="1009">
                  <c:v>0.82341912939584461</c:v>
                </c:pt>
                <c:pt idx="1010">
                  <c:v>0.82464393351975218</c:v>
                </c:pt>
                <c:pt idx="1011">
                  <c:v>0.82410393351966604</c:v>
                </c:pt>
                <c:pt idx="1012">
                  <c:v>0.82410393351966604</c:v>
                </c:pt>
                <c:pt idx="1013">
                  <c:v>0.82410393351966604</c:v>
                </c:pt>
                <c:pt idx="1014">
                  <c:v>0.82410393351968025</c:v>
                </c:pt>
                <c:pt idx="1015">
                  <c:v>0.82410393351966604</c:v>
                </c:pt>
                <c:pt idx="1016">
                  <c:v>0.82410393351966604</c:v>
                </c:pt>
                <c:pt idx="1017">
                  <c:v>0.82410393351966604</c:v>
                </c:pt>
                <c:pt idx="1018">
                  <c:v>0.82410393351966604</c:v>
                </c:pt>
                <c:pt idx="1019">
                  <c:v>0.82410393351966604</c:v>
                </c:pt>
                <c:pt idx="1020">
                  <c:v>0.82425898506598116</c:v>
                </c:pt>
                <c:pt idx="1021">
                  <c:v>0.82469393351948383</c:v>
                </c:pt>
                <c:pt idx="1022">
                  <c:v>0.82469393351948383</c:v>
                </c:pt>
                <c:pt idx="1023">
                  <c:v>0.82469393351948383</c:v>
                </c:pt>
                <c:pt idx="1024">
                  <c:v>0.82469393351948383</c:v>
                </c:pt>
                <c:pt idx="1025">
                  <c:v>0.8246939335195691</c:v>
                </c:pt>
                <c:pt idx="1026">
                  <c:v>0.82469393351948383</c:v>
                </c:pt>
                <c:pt idx="1027">
                  <c:v>0.82469393351948383</c:v>
                </c:pt>
                <c:pt idx="1028">
                  <c:v>0.82469393351948383</c:v>
                </c:pt>
                <c:pt idx="1029">
                  <c:v>0.82469393351948383</c:v>
                </c:pt>
                <c:pt idx="1030">
                  <c:v>0.8246939335195691</c:v>
                </c:pt>
                <c:pt idx="1031">
                  <c:v>0.82469393351948383</c:v>
                </c:pt>
                <c:pt idx="1032">
                  <c:v>0.82477753351963656</c:v>
                </c:pt>
                <c:pt idx="1033">
                  <c:v>0.82559803351945504</c:v>
                </c:pt>
                <c:pt idx="1034">
                  <c:v>0.82569893351954704</c:v>
                </c:pt>
                <c:pt idx="1035">
                  <c:v>0.82569893351957546</c:v>
                </c:pt>
                <c:pt idx="1036">
                  <c:v>0.82569893351954704</c:v>
                </c:pt>
                <c:pt idx="1037">
                  <c:v>0.82474058351967017</c:v>
                </c:pt>
                <c:pt idx="1038">
                  <c:v>0.8240739335196281</c:v>
                </c:pt>
                <c:pt idx="1039">
                  <c:v>0.8240739335196281</c:v>
                </c:pt>
                <c:pt idx="1040">
                  <c:v>0.8240739335196281</c:v>
                </c:pt>
                <c:pt idx="1041">
                  <c:v>0.82407393351959968</c:v>
                </c:pt>
                <c:pt idx="1042">
                  <c:v>0.8240739335196281</c:v>
                </c:pt>
                <c:pt idx="1043">
                  <c:v>0.8240739335196281</c:v>
                </c:pt>
                <c:pt idx="1044">
                  <c:v>0.8240064335196422</c:v>
                </c:pt>
                <c:pt idx="1045">
                  <c:v>0.82362393351947105</c:v>
                </c:pt>
                <c:pt idx="1046">
                  <c:v>0.8236239335194</c:v>
                </c:pt>
                <c:pt idx="1047">
                  <c:v>0.82362393351947105</c:v>
                </c:pt>
                <c:pt idx="1048">
                  <c:v>0.82283871351930316</c:v>
                </c:pt>
                <c:pt idx="1049">
                  <c:v>0.8222879335192772</c:v>
                </c:pt>
                <c:pt idx="1050">
                  <c:v>0.8222879335192772</c:v>
                </c:pt>
                <c:pt idx="1051">
                  <c:v>0.82228793351934826</c:v>
                </c:pt>
                <c:pt idx="1052">
                  <c:v>0.81966277351939709</c:v>
                </c:pt>
                <c:pt idx="1053">
                  <c:v>0.81985869351962037</c:v>
                </c:pt>
                <c:pt idx="1054">
                  <c:v>0.82007393351962321</c:v>
                </c:pt>
                <c:pt idx="1055">
                  <c:v>0.82003403351959037</c:v>
                </c:pt>
                <c:pt idx="1056">
                  <c:v>0.81824729434424626</c:v>
                </c:pt>
                <c:pt idx="1057">
                  <c:v>0.81764993351951887</c:v>
                </c:pt>
                <c:pt idx="1058">
                  <c:v>0.81764993351951887</c:v>
                </c:pt>
                <c:pt idx="1059">
                  <c:v>0.81764993351951887</c:v>
                </c:pt>
                <c:pt idx="1060">
                  <c:v>0.81764993351951887</c:v>
                </c:pt>
                <c:pt idx="1061">
                  <c:v>0.81764993351958992</c:v>
                </c:pt>
                <c:pt idx="1062">
                  <c:v>0.81774791351959664</c:v>
                </c:pt>
                <c:pt idx="1063">
                  <c:v>0.82028465351950786</c:v>
                </c:pt>
                <c:pt idx="1064">
                  <c:v>0.82080393351951386</c:v>
                </c:pt>
                <c:pt idx="1065">
                  <c:v>0.82080393351951386</c:v>
                </c:pt>
                <c:pt idx="1066">
                  <c:v>0.82080393351958492</c:v>
                </c:pt>
                <c:pt idx="1067">
                  <c:v>0.82080393351951386</c:v>
                </c:pt>
                <c:pt idx="1068">
                  <c:v>0.81587208351955098</c:v>
                </c:pt>
                <c:pt idx="1069">
                  <c:v>0.81414393351961678</c:v>
                </c:pt>
                <c:pt idx="1070">
                  <c:v>0.81447943351956553</c:v>
                </c:pt>
                <c:pt idx="1071">
                  <c:v>0.81475393351958303</c:v>
                </c:pt>
                <c:pt idx="1072">
                  <c:v>0.81475393351955461</c:v>
                </c:pt>
                <c:pt idx="1073">
                  <c:v>0.81454861351966201</c:v>
                </c:pt>
                <c:pt idx="1074">
                  <c:v>0.81439993351962414</c:v>
                </c:pt>
                <c:pt idx="1075">
                  <c:v>0.81439993351962414</c:v>
                </c:pt>
                <c:pt idx="1076">
                  <c:v>0.81445401571122034</c:v>
                </c:pt>
                <c:pt idx="1077">
                  <c:v>0.81448393351948312</c:v>
                </c:pt>
                <c:pt idx="1078">
                  <c:v>0.81448393351948312</c:v>
                </c:pt>
                <c:pt idx="1079">
                  <c:v>0.81448393351948312</c:v>
                </c:pt>
                <c:pt idx="1080">
                  <c:v>0.8145555935194011</c:v>
                </c:pt>
                <c:pt idx="1081">
                  <c:v>0.81538300018630139</c:v>
                </c:pt>
                <c:pt idx="1082">
                  <c:v>0.81499055351969218</c:v>
                </c:pt>
                <c:pt idx="1083">
                  <c:v>0.81194796351951481</c:v>
                </c:pt>
                <c:pt idx="1084">
                  <c:v>0.81143893351961083</c:v>
                </c:pt>
                <c:pt idx="1085">
                  <c:v>0.81143893351961083</c:v>
                </c:pt>
                <c:pt idx="1086">
                  <c:v>0.81154780351971567</c:v>
                </c:pt>
                <c:pt idx="1087">
                  <c:v>0.81074266268622353</c:v>
                </c:pt>
                <c:pt idx="1088">
                  <c:v>0.81043393351954762</c:v>
                </c:pt>
                <c:pt idx="1089">
                  <c:v>0.81043393351954762</c:v>
                </c:pt>
                <c:pt idx="1090">
                  <c:v>0.81043393351954762</c:v>
                </c:pt>
                <c:pt idx="1091">
                  <c:v>0.81043393351959025</c:v>
                </c:pt>
                <c:pt idx="1092">
                  <c:v>0.81043393351961868</c:v>
                </c:pt>
                <c:pt idx="1093">
                  <c:v>0.81027791351958456</c:v>
                </c:pt>
                <c:pt idx="1094">
                  <c:v>0.81002793351954949</c:v>
                </c:pt>
                <c:pt idx="1095">
                  <c:v>0.81002793351954949</c:v>
                </c:pt>
                <c:pt idx="1096">
                  <c:v>0.81002793351954949</c:v>
                </c:pt>
                <c:pt idx="1097">
                  <c:v>0.81002793351954949</c:v>
                </c:pt>
                <c:pt idx="1098">
                  <c:v>0.81002793351954949</c:v>
                </c:pt>
                <c:pt idx="1099">
                  <c:v>0.8090778735193993</c:v>
                </c:pt>
                <c:pt idx="1100">
                  <c:v>0.80804393351931481</c:v>
                </c:pt>
                <c:pt idx="1101">
                  <c:v>0.80804393351934323</c:v>
                </c:pt>
                <c:pt idx="1102">
                  <c:v>0.80804393351934323</c:v>
                </c:pt>
                <c:pt idx="1103">
                  <c:v>0.80804393351931481</c:v>
                </c:pt>
                <c:pt idx="1104">
                  <c:v>0.80783181351931432</c:v>
                </c:pt>
                <c:pt idx="1105">
                  <c:v>0.80463373351935275</c:v>
                </c:pt>
                <c:pt idx="1106">
                  <c:v>0.80351993351938233</c:v>
                </c:pt>
                <c:pt idx="1107">
                  <c:v>0.80351993351936812</c:v>
                </c:pt>
                <c:pt idx="1108">
                  <c:v>0.80351993351936812</c:v>
                </c:pt>
                <c:pt idx="1109">
                  <c:v>0.80349725351938162</c:v>
                </c:pt>
                <c:pt idx="1110">
                  <c:v>0.80324691351964361</c:v>
                </c:pt>
                <c:pt idx="1111">
                  <c:v>0.80277140826710536</c:v>
                </c:pt>
                <c:pt idx="1112">
                  <c:v>0.8016089743359629</c:v>
                </c:pt>
                <c:pt idx="1113">
                  <c:v>0.80045393351966254</c:v>
                </c:pt>
                <c:pt idx="1114">
                  <c:v>0.80025833351929521</c:v>
                </c:pt>
                <c:pt idx="1115">
                  <c:v>0.79880633351972108</c:v>
                </c:pt>
                <c:pt idx="1116">
                  <c:v>0.79860033351944537</c:v>
                </c:pt>
                <c:pt idx="1117">
                  <c:v>0.79897702630319145</c:v>
                </c:pt>
                <c:pt idx="1118">
                  <c:v>0.79897393351967594</c:v>
                </c:pt>
                <c:pt idx="1119">
                  <c:v>0.79897393351967594</c:v>
                </c:pt>
                <c:pt idx="1120">
                  <c:v>0.79896549351968815</c:v>
                </c:pt>
                <c:pt idx="1121">
                  <c:v>0.79839242836490598</c:v>
                </c:pt>
                <c:pt idx="1122">
                  <c:v>0.79853075351967107</c:v>
                </c:pt>
                <c:pt idx="1123">
                  <c:v>0.79885793351962775</c:v>
                </c:pt>
                <c:pt idx="1124">
                  <c:v>0.79885793351962775</c:v>
                </c:pt>
                <c:pt idx="1125">
                  <c:v>0.79885793351962775</c:v>
                </c:pt>
                <c:pt idx="1126">
                  <c:v>0.79885793351962775</c:v>
                </c:pt>
                <c:pt idx="1127">
                  <c:v>0.79885793351962775</c:v>
                </c:pt>
                <c:pt idx="1128">
                  <c:v>0.79888807351956359</c:v>
                </c:pt>
                <c:pt idx="1129">
                  <c:v>0.79892949351953746</c:v>
                </c:pt>
                <c:pt idx="1130">
                  <c:v>0.79865393351965963</c:v>
                </c:pt>
                <c:pt idx="1131">
                  <c:v>0.79865393351964542</c:v>
                </c:pt>
                <c:pt idx="1132">
                  <c:v>0.79865393351965963</c:v>
                </c:pt>
                <c:pt idx="1133">
                  <c:v>0.79865393351965963</c:v>
                </c:pt>
                <c:pt idx="1134">
                  <c:v>0.79865393351965963</c:v>
                </c:pt>
                <c:pt idx="1135">
                  <c:v>0.79845573351946086</c:v>
                </c:pt>
                <c:pt idx="1136">
                  <c:v>0.79845393351946825</c:v>
                </c:pt>
                <c:pt idx="1137">
                  <c:v>0.79845393351946825</c:v>
                </c:pt>
                <c:pt idx="1138">
                  <c:v>0.79845393351946825</c:v>
                </c:pt>
                <c:pt idx="1139">
                  <c:v>0.79845393351946825</c:v>
                </c:pt>
                <c:pt idx="1140">
                  <c:v>0.79799914185279874</c:v>
                </c:pt>
                <c:pt idx="1141">
                  <c:v>0.79629535351949698</c:v>
                </c:pt>
                <c:pt idx="1142">
                  <c:v>0.79587931351959185</c:v>
                </c:pt>
                <c:pt idx="1143">
                  <c:v>0.79573793351957534</c:v>
                </c:pt>
                <c:pt idx="1144">
                  <c:v>0.79573793351957534</c:v>
                </c:pt>
                <c:pt idx="1145">
                  <c:v>0.79573793351954691</c:v>
                </c:pt>
                <c:pt idx="1146">
                  <c:v>0.79573793351957534</c:v>
                </c:pt>
                <c:pt idx="1147">
                  <c:v>0.79516587351967871</c:v>
                </c:pt>
                <c:pt idx="1148">
                  <c:v>0.79379641351961538</c:v>
                </c:pt>
                <c:pt idx="1149">
                  <c:v>0.79030881351958726</c:v>
                </c:pt>
                <c:pt idx="1150">
                  <c:v>0.78929836650934249</c:v>
                </c:pt>
                <c:pt idx="1151">
                  <c:v>0.78944843351953864</c:v>
                </c:pt>
                <c:pt idx="1152">
                  <c:v>0.78888563351929974</c:v>
                </c:pt>
                <c:pt idx="1153">
                  <c:v>0.78860393351928337</c:v>
                </c:pt>
                <c:pt idx="1154">
                  <c:v>0.78860393351928337</c:v>
                </c:pt>
                <c:pt idx="1155">
                  <c:v>0.78860393351928337</c:v>
                </c:pt>
                <c:pt idx="1156">
                  <c:v>0.78860393351929758</c:v>
                </c:pt>
                <c:pt idx="1157">
                  <c:v>0.78860393351928337</c:v>
                </c:pt>
                <c:pt idx="1158">
                  <c:v>0.78860393351928337</c:v>
                </c:pt>
                <c:pt idx="1159">
                  <c:v>0.7875457335196927</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0.78276788351948312</c:v>
                </c:pt>
                <c:pt idx="1176">
                  <c:v>0.78264393351949479</c:v>
                </c:pt>
                <c:pt idx="1177">
                  <c:v>0.78264393351949479</c:v>
                </c:pt>
                <c:pt idx="1178">
                  <c:v>0.78472214185283917</c:v>
                </c:pt>
                <c:pt idx="1179">
                  <c:v>0.78511793351948711</c:v>
                </c:pt>
                <c:pt idx="1180">
                  <c:v>0.78511793351948711</c:v>
                </c:pt>
                <c:pt idx="1181">
                  <c:v>0.78511793351948711</c:v>
                </c:pt>
                <c:pt idx="1182">
                  <c:v>0.78511793351948711</c:v>
                </c:pt>
                <c:pt idx="1183">
                  <c:v>0.78515919351956143</c:v>
                </c:pt>
                <c:pt idx="1184">
                  <c:v>0.78550588088795337</c:v>
                </c:pt>
                <c:pt idx="1185">
                  <c:v>0.78567393351954706</c:v>
                </c:pt>
                <c:pt idx="1186">
                  <c:v>0.78567393351954706</c:v>
                </c:pt>
                <c:pt idx="1187">
                  <c:v>0.78546303351950542</c:v>
                </c:pt>
                <c:pt idx="1188">
                  <c:v>0.78530393351955752</c:v>
                </c:pt>
                <c:pt idx="1189">
                  <c:v>0.78530393351958594</c:v>
                </c:pt>
                <c:pt idx="1190">
                  <c:v>0.78530393351955752</c:v>
                </c:pt>
                <c:pt idx="1191">
                  <c:v>0.78530393351955752</c:v>
                </c:pt>
                <c:pt idx="1192">
                  <c:v>0.78585173351950743</c:v>
                </c:pt>
                <c:pt idx="1193">
                  <c:v>0.78596393351951122</c:v>
                </c:pt>
                <c:pt idx="1194">
                  <c:v>0.78737137101957444</c:v>
                </c:pt>
                <c:pt idx="1195">
                  <c:v>0.7886199335196693</c:v>
                </c:pt>
                <c:pt idx="1196">
                  <c:v>0.7886199335196693</c:v>
                </c:pt>
                <c:pt idx="1197">
                  <c:v>0.7886199335196693</c:v>
                </c:pt>
                <c:pt idx="1198">
                  <c:v>0.7886199335196693</c:v>
                </c:pt>
                <c:pt idx="1199">
                  <c:v>0.7886199335196693</c:v>
                </c:pt>
                <c:pt idx="1200">
                  <c:v>0.78866048560301749</c:v>
                </c:pt>
                <c:pt idx="1201">
                  <c:v>0.78884893351950325</c:v>
                </c:pt>
                <c:pt idx="1202">
                  <c:v>0.78884893351950325</c:v>
                </c:pt>
                <c:pt idx="1203">
                  <c:v>0.78884893351950325</c:v>
                </c:pt>
                <c:pt idx="1204">
                  <c:v>0.790629733519566</c:v>
                </c:pt>
                <c:pt idx="1205">
                  <c:v>0.7956195376862496</c:v>
                </c:pt>
                <c:pt idx="1206">
                  <c:v>0.79641493351955717</c:v>
                </c:pt>
                <c:pt idx="1207">
                  <c:v>0.79647393351956453</c:v>
                </c:pt>
                <c:pt idx="1208">
                  <c:v>0.79807865351952501</c:v>
                </c:pt>
                <c:pt idx="1209">
                  <c:v>0.8039937535194781</c:v>
                </c:pt>
                <c:pt idx="1210">
                  <c:v>0.80623381351941248</c:v>
                </c:pt>
                <c:pt idx="1211">
                  <c:v>0.80629528487085622</c:v>
                </c:pt>
                <c:pt idx="1212">
                  <c:v>0.80664393351972308</c:v>
                </c:pt>
                <c:pt idx="1213">
                  <c:v>0.80709203351942449</c:v>
                </c:pt>
                <c:pt idx="1214">
                  <c:v>0.80868563351934597</c:v>
                </c:pt>
                <c:pt idx="1215">
                  <c:v>0.8099026535194298</c:v>
                </c:pt>
                <c:pt idx="1216">
                  <c:v>0.81110174433045756</c:v>
                </c:pt>
                <c:pt idx="1217">
                  <c:v>0.81247807351935819</c:v>
                </c:pt>
                <c:pt idx="1218">
                  <c:v>0.81323993351938384</c:v>
                </c:pt>
                <c:pt idx="1219">
                  <c:v>0.81323993351938384</c:v>
                </c:pt>
                <c:pt idx="1220">
                  <c:v>0.81323993351938384</c:v>
                </c:pt>
                <c:pt idx="1221">
                  <c:v>0.81323993351939805</c:v>
                </c:pt>
                <c:pt idx="1222">
                  <c:v>0.81323993351938384</c:v>
                </c:pt>
                <c:pt idx="1223">
                  <c:v>0.81323993351938384</c:v>
                </c:pt>
                <c:pt idx="1224">
                  <c:v>0.81336503351943179</c:v>
                </c:pt>
                <c:pt idx="1225">
                  <c:v>0.81705877351940615</c:v>
                </c:pt>
                <c:pt idx="1226">
                  <c:v>0.81959943351957065</c:v>
                </c:pt>
                <c:pt idx="1227">
                  <c:v>0.81980393351950909</c:v>
                </c:pt>
                <c:pt idx="1228">
                  <c:v>0.81980393351955172</c:v>
                </c:pt>
                <c:pt idx="1229">
                  <c:v>0.82065773351942539</c:v>
                </c:pt>
                <c:pt idx="1230">
                  <c:v>0.82245423351956504</c:v>
                </c:pt>
                <c:pt idx="1231">
                  <c:v>0.82387393351945093</c:v>
                </c:pt>
                <c:pt idx="1232">
                  <c:v>0.82387393351945093</c:v>
                </c:pt>
                <c:pt idx="1233">
                  <c:v>0.82387393351945093</c:v>
                </c:pt>
                <c:pt idx="1234">
                  <c:v>0.82387393351945093</c:v>
                </c:pt>
                <c:pt idx="1235">
                  <c:v>0.82387393351945093</c:v>
                </c:pt>
                <c:pt idx="1236">
                  <c:v>0.82387393351945093</c:v>
                </c:pt>
                <c:pt idx="1237">
                  <c:v>0.82387393351945093</c:v>
                </c:pt>
                <c:pt idx="1238">
                  <c:v>0.82387393351945093</c:v>
                </c:pt>
                <c:pt idx="1239">
                  <c:v>0.82370635351952615</c:v>
                </c:pt>
                <c:pt idx="1240">
                  <c:v>0.82361141351958622</c:v>
                </c:pt>
                <c:pt idx="1241">
                  <c:v>0.82374393351966546</c:v>
                </c:pt>
                <c:pt idx="1242">
                  <c:v>0.82374393351966546</c:v>
                </c:pt>
                <c:pt idx="1243">
                  <c:v>0.82374393351967967</c:v>
                </c:pt>
                <c:pt idx="1244">
                  <c:v>0.82402441351963773</c:v>
                </c:pt>
                <c:pt idx="1245">
                  <c:v>0.82480682351976498</c:v>
                </c:pt>
                <c:pt idx="1246">
                  <c:v>0.82485893351976358</c:v>
                </c:pt>
                <c:pt idx="1247">
                  <c:v>0.82561482351950133</c:v>
                </c:pt>
                <c:pt idx="1248">
                  <c:v>0.82607460018614631</c:v>
                </c:pt>
                <c:pt idx="1249">
                  <c:v>0.8278130335196181</c:v>
                </c:pt>
                <c:pt idx="1250">
                  <c:v>0.83352277351936266</c:v>
                </c:pt>
                <c:pt idx="1251">
                  <c:v>0.83648643351956764</c:v>
                </c:pt>
                <c:pt idx="1252">
                  <c:v>0.8368539335195635</c:v>
                </c:pt>
                <c:pt idx="1253">
                  <c:v>0.8368539335195635</c:v>
                </c:pt>
                <c:pt idx="1254">
                  <c:v>0.83685393351959192</c:v>
                </c:pt>
                <c:pt idx="1255">
                  <c:v>0.83735893351972379</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0.8373976835195549</c:v>
                </c:pt>
                <c:pt idx="1265">
                  <c:v>0.83742393351927547</c:v>
                </c:pt>
                <c:pt idx="1266">
                  <c:v>0.83726023351930223</c:v>
                </c:pt>
                <c:pt idx="1267">
                  <c:v>0.83763723351937358</c:v>
                </c:pt>
                <c:pt idx="1268">
                  <c:v>0.83811793351929964</c:v>
                </c:pt>
                <c:pt idx="1269">
                  <c:v>0.83795987101957792</c:v>
                </c:pt>
                <c:pt idx="1270">
                  <c:v>0.83805333351949685</c:v>
                </c:pt>
                <c:pt idx="1271">
                  <c:v>0.83858393351958682</c:v>
                </c:pt>
                <c:pt idx="1272">
                  <c:v>0.83859993351958906</c:v>
                </c:pt>
                <c:pt idx="1273">
                  <c:v>0.83859993351958906</c:v>
                </c:pt>
                <c:pt idx="1274">
                  <c:v>0.83859993351961748</c:v>
                </c:pt>
                <c:pt idx="1275">
                  <c:v>0.8384605535195675</c:v>
                </c:pt>
                <c:pt idx="1276">
                  <c:v>0.83697498351958188</c:v>
                </c:pt>
                <c:pt idx="1277">
                  <c:v>0.8367139335195759</c:v>
                </c:pt>
                <c:pt idx="1278">
                  <c:v>0.8367139335195759</c:v>
                </c:pt>
                <c:pt idx="1279">
                  <c:v>0.8367139335195759</c:v>
                </c:pt>
                <c:pt idx="1280">
                  <c:v>0.83671393351960432</c:v>
                </c:pt>
                <c:pt idx="1281">
                  <c:v>0.83614293351949698</c:v>
                </c:pt>
                <c:pt idx="1282">
                  <c:v>0.83643323351938648</c:v>
                </c:pt>
                <c:pt idx="1283">
                  <c:v>0.83787393351944672</c:v>
                </c:pt>
                <c:pt idx="1284">
                  <c:v>0.83784453351958632</c:v>
                </c:pt>
                <c:pt idx="1285">
                  <c:v>0.83780393351952398</c:v>
                </c:pt>
                <c:pt idx="1286">
                  <c:v>0.8378039335195524</c:v>
                </c:pt>
                <c:pt idx="1287">
                  <c:v>0.8378039335195524</c:v>
                </c:pt>
                <c:pt idx="1288">
                  <c:v>0.8378039335195524</c:v>
                </c:pt>
                <c:pt idx="1289">
                  <c:v>0.8378039335195524</c:v>
                </c:pt>
                <c:pt idx="1290">
                  <c:v>0.83780393351952398</c:v>
                </c:pt>
                <c:pt idx="1291">
                  <c:v>0.8378039335195524</c:v>
                </c:pt>
                <c:pt idx="1292">
                  <c:v>0.8378039335195524</c:v>
                </c:pt>
                <c:pt idx="1293">
                  <c:v>0.8378039335195524</c:v>
                </c:pt>
                <c:pt idx="1294">
                  <c:v>0.83709313351974401</c:v>
                </c:pt>
                <c:pt idx="1295">
                  <c:v>0.83652393351974297</c:v>
                </c:pt>
                <c:pt idx="1296">
                  <c:v>0.83652393351975718</c:v>
                </c:pt>
                <c:pt idx="1297">
                  <c:v>0.83652393351975718</c:v>
                </c:pt>
                <c:pt idx="1298">
                  <c:v>0.83652393351975718</c:v>
                </c:pt>
                <c:pt idx="1299">
                  <c:v>0.83652393351975718</c:v>
                </c:pt>
                <c:pt idx="1300">
                  <c:v>0.83652393351975718</c:v>
                </c:pt>
                <c:pt idx="1301">
                  <c:v>0.83652393351974297</c:v>
                </c:pt>
                <c:pt idx="1302">
                  <c:v>0.83633039351958871</c:v>
                </c:pt>
                <c:pt idx="1303">
                  <c:v>0.83523809351947875</c:v>
                </c:pt>
                <c:pt idx="1304">
                  <c:v>0.83518993351948723</c:v>
                </c:pt>
                <c:pt idx="1305">
                  <c:v>0.83518993351948723</c:v>
                </c:pt>
                <c:pt idx="1306">
                  <c:v>0.83518993351948723</c:v>
                </c:pt>
                <c:pt idx="1307">
                  <c:v>0.83518993351948723</c:v>
                </c:pt>
                <c:pt idx="1308">
                  <c:v>0.83518993351948723</c:v>
                </c:pt>
                <c:pt idx="1309">
                  <c:v>0.83518993351948723</c:v>
                </c:pt>
                <c:pt idx="1310">
                  <c:v>0.83518993351948723</c:v>
                </c:pt>
                <c:pt idx="1311">
                  <c:v>0.83518993351948723</c:v>
                </c:pt>
                <c:pt idx="1312">
                  <c:v>0.83518993351948723</c:v>
                </c:pt>
                <c:pt idx="1313">
                  <c:v>0.83519945351943647</c:v>
                </c:pt>
                <c:pt idx="1314">
                  <c:v>0.83540957351952727</c:v>
                </c:pt>
                <c:pt idx="1315">
                  <c:v>0.83570393351952532</c:v>
                </c:pt>
                <c:pt idx="1316">
                  <c:v>0.83540333351935203</c:v>
                </c:pt>
                <c:pt idx="1317">
                  <c:v>0.83422599601949798</c:v>
                </c:pt>
                <c:pt idx="1318">
                  <c:v>0.83370993351948641</c:v>
                </c:pt>
                <c:pt idx="1319">
                  <c:v>0.83370993351948641</c:v>
                </c:pt>
                <c:pt idx="1320">
                  <c:v>0.83415897351954982</c:v>
                </c:pt>
                <c:pt idx="1321">
                  <c:v>0.83587393351939454</c:v>
                </c:pt>
                <c:pt idx="1322">
                  <c:v>0.83587393351939454</c:v>
                </c:pt>
                <c:pt idx="1323">
                  <c:v>0.83587393351939454</c:v>
                </c:pt>
                <c:pt idx="1324">
                  <c:v>0.83587393351939454</c:v>
                </c:pt>
                <c:pt idx="1325">
                  <c:v>0.83587393351939454</c:v>
                </c:pt>
                <c:pt idx="1326">
                  <c:v>0.83586913351932424</c:v>
                </c:pt>
                <c:pt idx="1327">
                  <c:v>0.83574556509833542</c:v>
                </c:pt>
                <c:pt idx="1328">
                  <c:v>0.8352397335195576</c:v>
                </c:pt>
                <c:pt idx="1329">
                  <c:v>0.83527393351957357</c:v>
                </c:pt>
                <c:pt idx="1330">
                  <c:v>0.83527393351957357</c:v>
                </c:pt>
                <c:pt idx="1331">
                  <c:v>0.83527393351957357</c:v>
                </c:pt>
                <c:pt idx="1332">
                  <c:v>0.835273933519602</c:v>
                </c:pt>
                <c:pt idx="1333">
                  <c:v>0.83527393351957357</c:v>
                </c:pt>
                <c:pt idx="1334">
                  <c:v>0.83527393351957357</c:v>
                </c:pt>
                <c:pt idx="1335">
                  <c:v>0.83527393351957357</c:v>
                </c:pt>
                <c:pt idx="1336">
                  <c:v>0.83527213351958096</c:v>
                </c:pt>
                <c:pt idx="1337">
                  <c:v>0.83489493351946464</c:v>
                </c:pt>
                <c:pt idx="1338">
                  <c:v>0.83466393351960733</c:v>
                </c:pt>
                <c:pt idx="1339">
                  <c:v>0.834889833519739</c:v>
                </c:pt>
                <c:pt idx="1340">
                  <c:v>0.8351612135195694</c:v>
                </c:pt>
                <c:pt idx="1341">
                  <c:v>0.83554793351956391</c:v>
                </c:pt>
                <c:pt idx="1342">
                  <c:v>0.83536751351965677</c:v>
                </c:pt>
                <c:pt idx="1343">
                  <c:v>0.8347439335194764</c:v>
                </c:pt>
                <c:pt idx="1344">
                  <c:v>0.8347439335194764</c:v>
                </c:pt>
                <c:pt idx="1345">
                  <c:v>0.83463993351948318</c:v>
                </c:pt>
                <c:pt idx="1346">
                  <c:v>0.83393593351949846</c:v>
                </c:pt>
                <c:pt idx="1347">
                  <c:v>0.82951003351969632</c:v>
                </c:pt>
                <c:pt idx="1348">
                  <c:v>0.82939893351966987</c:v>
                </c:pt>
                <c:pt idx="1349">
                  <c:v>0.82939893351968408</c:v>
                </c:pt>
                <c:pt idx="1350">
                  <c:v>0.82939893351968408</c:v>
                </c:pt>
                <c:pt idx="1351">
                  <c:v>0.82939893351968408</c:v>
                </c:pt>
                <c:pt idx="1352">
                  <c:v>0.82939893351968408</c:v>
                </c:pt>
                <c:pt idx="1353">
                  <c:v>0.82939893351966987</c:v>
                </c:pt>
                <c:pt idx="1354">
                  <c:v>0.82939893351968408</c:v>
                </c:pt>
                <c:pt idx="1355">
                  <c:v>0.82915848351966304</c:v>
                </c:pt>
                <c:pt idx="1356">
                  <c:v>0.82784927351956128</c:v>
                </c:pt>
                <c:pt idx="1357">
                  <c:v>0.82713335351945716</c:v>
                </c:pt>
                <c:pt idx="1358">
                  <c:v>0.82585893351946993</c:v>
                </c:pt>
                <c:pt idx="1359">
                  <c:v>0.82740299351959834</c:v>
                </c:pt>
                <c:pt idx="1360">
                  <c:v>0.82797993351965715</c:v>
                </c:pt>
                <c:pt idx="1361">
                  <c:v>0.82797993351965715</c:v>
                </c:pt>
                <c:pt idx="1362">
                  <c:v>0.82797993351965715</c:v>
                </c:pt>
                <c:pt idx="1363">
                  <c:v>0.82797993351965715</c:v>
                </c:pt>
                <c:pt idx="1364">
                  <c:v>0.82787047351969534</c:v>
                </c:pt>
                <c:pt idx="1365">
                  <c:v>0.82382778351951913</c:v>
                </c:pt>
                <c:pt idx="1366">
                  <c:v>0.82050148351946461</c:v>
                </c:pt>
                <c:pt idx="1367">
                  <c:v>0.82037513351954772</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0.82141682825638895</c:v>
                </c:pt>
                <c:pt idx="1380">
                  <c:v>0.82144893351957649</c:v>
                </c:pt>
                <c:pt idx="1381">
                  <c:v>0.82144893351957649</c:v>
                </c:pt>
                <c:pt idx="1382">
                  <c:v>0.82168988351961048</c:v>
                </c:pt>
                <c:pt idx="1383">
                  <c:v>0.82216393351959027</c:v>
                </c:pt>
                <c:pt idx="1384">
                  <c:v>0.82216393351961869</c:v>
                </c:pt>
                <c:pt idx="1385">
                  <c:v>0.82216393351959027</c:v>
                </c:pt>
                <c:pt idx="1386">
                  <c:v>0.82216393351959027</c:v>
                </c:pt>
                <c:pt idx="1387">
                  <c:v>0.82215493351959879</c:v>
                </c:pt>
                <c:pt idx="1388">
                  <c:v>0.82216393351959027</c:v>
                </c:pt>
                <c:pt idx="1389">
                  <c:v>0.82478153768619222</c:v>
                </c:pt>
                <c:pt idx="1390">
                  <c:v>0.82520393351956045</c:v>
                </c:pt>
                <c:pt idx="1391">
                  <c:v>0.82520393351956045</c:v>
                </c:pt>
                <c:pt idx="1392">
                  <c:v>0.82520393351956045</c:v>
                </c:pt>
                <c:pt idx="1393">
                  <c:v>0.82520393351956045</c:v>
                </c:pt>
                <c:pt idx="1394">
                  <c:v>0.82463185018600882</c:v>
                </c:pt>
                <c:pt idx="1395">
                  <c:v>0.82445393351935081</c:v>
                </c:pt>
                <c:pt idx="1396">
                  <c:v>0.82445393351935081</c:v>
                </c:pt>
                <c:pt idx="1397">
                  <c:v>0.82445393351935081</c:v>
                </c:pt>
                <c:pt idx="1398">
                  <c:v>0.82445393351935081</c:v>
                </c:pt>
                <c:pt idx="1399">
                  <c:v>0.82445393351935081</c:v>
                </c:pt>
                <c:pt idx="1400">
                  <c:v>0.82445393351935081</c:v>
                </c:pt>
                <c:pt idx="1401">
                  <c:v>0.82439083351941633</c:v>
                </c:pt>
                <c:pt idx="1402">
                  <c:v>0.82430393351945952</c:v>
                </c:pt>
                <c:pt idx="1403">
                  <c:v>0.82430393351945952</c:v>
                </c:pt>
                <c:pt idx="1404">
                  <c:v>0.82430393351945952</c:v>
                </c:pt>
                <c:pt idx="1405">
                  <c:v>0.82430393351945952</c:v>
                </c:pt>
                <c:pt idx="1406">
                  <c:v>0.82430393351945952</c:v>
                </c:pt>
                <c:pt idx="1407">
                  <c:v>0.82430393351945952</c:v>
                </c:pt>
                <c:pt idx="1408">
                  <c:v>0.82430393351945952</c:v>
                </c:pt>
                <c:pt idx="1409">
                  <c:v>0.82430393351945952</c:v>
                </c:pt>
                <c:pt idx="1410">
                  <c:v>0.82433613351950896</c:v>
                </c:pt>
                <c:pt idx="1411">
                  <c:v>0.82360609351943026</c:v>
                </c:pt>
                <c:pt idx="1412">
                  <c:v>0.82341393351939018</c:v>
                </c:pt>
                <c:pt idx="1413">
                  <c:v>0.82323393351936147</c:v>
                </c:pt>
                <c:pt idx="1414">
                  <c:v>0.82323393351936147</c:v>
                </c:pt>
                <c:pt idx="1415">
                  <c:v>0.82323393351936147</c:v>
                </c:pt>
                <c:pt idx="1416">
                  <c:v>0.82031572351971249</c:v>
                </c:pt>
                <c:pt idx="1417">
                  <c:v>0.81980893351945383</c:v>
                </c:pt>
                <c:pt idx="1418">
                  <c:v>0.81980893351945383</c:v>
                </c:pt>
                <c:pt idx="1419">
                  <c:v>0.81980893351942541</c:v>
                </c:pt>
                <c:pt idx="1420">
                  <c:v>0.81980893351945383</c:v>
                </c:pt>
                <c:pt idx="1421">
                  <c:v>0.81980893351945383</c:v>
                </c:pt>
                <c:pt idx="1422">
                  <c:v>0.81968433351936199</c:v>
                </c:pt>
                <c:pt idx="1423">
                  <c:v>0.81936393351952574</c:v>
                </c:pt>
                <c:pt idx="1424">
                  <c:v>0.81936393351956838</c:v>
                </c:pt>
                <c:pt idx="1425">
                  <c:v>0.81936393351952574</c:v>
                </c:pt>
                <c:pt idx="1426">
                  <c:v>0.81892161351960624</c:v>
                </c:pt>
                <c:pt idx="1427">
                  <c:v>0.81890793351961122</c:v>
                </c:pt>
                <c:pt idx="1428">
                  <c:v>0.81886257351965241</c:v>
                </c:pt>
                <c:pt idx="1429">
                  <c:v>0.81767694404577185</c:v>
                </c:pt>
                <c:pt idx="1430">
                  <c:v>0.8178587335194436</c:v>
                </c:pt>
                <c:pt idx="1431">
                  <c:v>0.81797393351945402</c:v>
                </c:pt>
                <c:pt idx="1432">
                  <c:v>0.81797393351945402</c:v>
                </c:pt>
                <c:pt idx="1433">
                  <c:v>0.81797393351945402</c:v>
                </c:pt>
                <c:pt idx="1434">
                  <c:v>0.81808283351948319</c:v>
                </c:pt>
                <c:pt idx="1435">
                  <c:v>0.8180839335194463</c:v>
                </c:pt>
                <c:pt idx="1436">
                  <c:v>0.81765613351936395</c:v>
                </c:pt>
                <c:pt idx="1437">
                  <c:v>0.81761893351935555</c:v>
                </c:pt>
                <c:pt idx="1438">
                  <c:v>0.81761893351935555</c:v>
                </c:pt>
                <c:pt idx="1439">
                  <c:v>0.81750066268610055</c:v>
                </c:pt>
                <c:pt idx="1440">
                  <c:v>0.81482588351970264</c:v>
                </c:pt>
                <c:pt idx="1441">
                  <c:v>0.81420893351963741</c:v>
                </c:pt>
                <c:pt idx="1442">
                  <c:v>0.81420893351963741</c:v>
                </c:pt>
                <c:pt idx="1443">
                  <c:v>0.81420893351963741</c:v>
                </c:pt>
                <c:pt idx="1444">
                  <c:v>0.81420893351963741</c:v>
                </c:pt>
                <c:pt idx="1445">
                  <c:v>0.81420893351963741</c:v>
                </c:pt>
                <c:pt idx="1446">
                  <c:v>0.81545221351966291</c:v>
                </c:pt>
                <c:pt idx="1447">
                  <c:v>0.81636233351957799</c:v>
                </c:pt>
                <c:pt idx="1448">
                  <c:v>0.81665021351962253</c:v>
                </c:pt>
                <c:pt idx="1449">
                  <c:v>0.81635279667722216</c:v>
                </c:pt>
                <c:pt idx="1450">
                  <c:v>0.81623793351931795</c:v>
                </c:pt>
                <c:pt idx="1451">
                  <c:v>0.81623793351931795</c:v>
                </c:pt>
                <c:pt idx="1452">
                  <c:v>0.81623793351931795</c:v>
                </c:pt>
                <c:pt idx="1453">
                  <c:v>0.81623793351931795</c:v>
                </c:pt>
                <c:pt idx="1454">
                  <c:v>0.81623793351933216</c:v>
                </c:pt>
                <c:pt idx="1455">
                  <c:v>0.81612159351948321</c:v>
                </c:pt>
                <c:pt idx="1456">
                  <c:v>0.81633775351942006</c:v>
                </c:pt>
                <c:pt idx="1457">
                  <c:v>0.81690993351941188</c:v>
                </c:pt>
                <c:pt idx="1458">
                  <c:v>0.81690993351941188</c:v>
                </c:pt>
                <c:pt idx="1459">
                  <c:v>0.81690993351941188</c:v>
                </c:pt>
                <c:pt idx="1460">
                  <c:v>0.81690993351941188</c:v>
                </c:pt>
                <c:pt idx="1461">
                  <c:v>0.81690993351941188</c:v>
                </c:pt>
                <c:pt idx="1462">
                  <c:v>0.81690993351941188</c:v>
                </c:pt>
                <c:pt idx="1463">
                  <c:v>0.81659647351949616</c:v>
                </c:pt>
                <c:pt idx="1464">
                  <c:v>0.81649393351946742</c:v>
                </c:pt>
                <c:pt idx="1465">
                  <c:v>0.8164514335194184</c:v>
                </c:pt>
                <c:pt idx="1466">
                  <c:v>0.81474945351935446</c:v>
                </c:pt>
                <c:pt idx="1467">
                  <c:v>0.81394893351929909</c:v>
                </c:pt>
                <c:pt idx="1468">
                  <c:v>0.81394893351929909</c:v>
                </c:pt>
                <c:pt idx="1469">
                  <c:v>0.81388461060294048</c:v>
                </c:pt>
                <c:pt idx="1470">
                  <c:v>0.81388393351957689</c:v>
                </c:pt>
                <c:pt idx="1471">
                  <c:v>0.81388393351957689</c:v>
                </c:pt>
                <c:pt idx="1472">
                  <c:v>0.81388393351957689</c:v>
                </c:pt>
                <c:pt idx="1473">
                  <c:v>0.81388393351957689</c:v>
                </c:pt>
                <c:pt idx="1474">
                  <c:v>0.81388393351961952</c:v>
                </c:pt>
              </c:numCache>
            </c:numRef>
          </c:val>
          <c:smooth val="0"/>
          <c:extLs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pt idx="898">
                  <c:v>0.72905110295165798</c:v>
                </c:pt>
                <c:pt idx="899">
                  <c:v>0.73000607723412259</c:v>
                </c:pt>
                <c:pt idx="900">
                  <c:v>0.73033140293883037</c:v>
                </c:pt>
                <c:pt idx="901">
                  <c:v>0.73074280799983171</c:v>
                </c:pt>
                <c:pt idx="902">
                  <c:v>0.72999055752649156</c:v>
                </c:pt>
                <c:pt idx="903">
                  <c:v>0.72940862540920648</c:v>
                </c:pt>
                <c:pt idx="904">
                  <c:v>0.72954354061806725</c:v>
                </c:pt>
                <c:pt idx="905">
                  <c:v>0.72936062435755389</c:v>
                </c:pt>
                <c:pt idx="906">
                  <c:v>0.72912614016878763</c:v>
                </c:pt>
                <c:pt idx="907">
                  <c:v>0.72991595668257503</c:v>
                </c:pt>
                <c:pt idx="908">
                  <c:v>0.7305255700387363</c:v>
                </c:pt>
                <c:pt idx="909">
                  <c:v>0.73034035807575037</c:v>
                </c:pt>
                <c:pt idx="910">
                  <c:v>0.73167662766860531</c:v>
                </c:pt>
                <c:pt idx="911">
                  <c:v>0.73237321210021378</c:v>
                </c:pt>
                <c:pt idx="912">
                  <c:v>0.73375815627728969</c:v>
                </c:pt>
                <c:pt idx="913">
                  <c:v>0.73499473356739031</c:v>
                </c:pt>
                <c:pt idx="914">
                  <c:v>0.73669648468549553</c:v>
                </c:pt>
                <c:pt idx="915">
                  <c:v>0.73816081083893437</c:v>
                </c:pt>
                <c:pt idx="916">
                  <c:v>0.73763566415547643</c:v>
                </c:pt>
                <c:pt idx="917">
                  <c:v>0.73720011627302995</c:v>
                </c:pt>
                <c:pt idx="918">
                  <c:v>0.73638089200034074</c:v>
                </c:pt>
                <c:pt idx="919">
                  <c:v>0.73658147188896805</c:v>
                </c:pt>
                <c:pt idx="920">
                  <c:v>0.73658237309447827</c:v>
                </c:pt>
                <c:pt idx="921">
                  <c:v>0.73667436246167028</c:v>
                </c:pt>
                <c:pt idx="922">
                  <c:v>0.73776411914376183</c:v>
                </c:pt>
                <c:pt idx="923">
                  <c:v>0.73897015031008095</c:v>
                </c:pt>
                <c:pt idx="924">
                  <c:v>0.73867310348579451</c:v>
                </c:pt>
                <c:pt idx="925">
                  <c:v>0.73845405362727945</c:v>
                </c:pt>
                <c:pt idx="926">
                  <c:v>0.73827300618239633</c:v>
                </c:pt>
                <c:pt idx="927">
                  <c:v>0.7390748988500917</c:v>
                </c:pt>
                <c:pt idx="928">
                  <c:v>0.73828016839465249</c:v>
                </c:pt>
                <c:pt idx="929">
                  <c:v>0.73923243906057223</c:v>
                </c:pt>
                <c:pt idx="930">
                  <c:v>0.7409262785428723</c:v>
                </c:pt>
                <c:pt idx="931">
                  <c:v>0.74211326107050013</c:v>
                </c:pt>
                <c:pt idx="932">
                  <c:v>0.74269767861773062</c:v>
                </c:pt>
                <c:pt idx="933">
                  <c:v>0.74294989283920643</c:v>
                </c:pt>
                <c:pt idx="934">
                  <c:v>0.74239912346000381</c:v>
                </c:pt>
                <c:pt idx="935">
                  <c:v>0.74177303227247648</c:v>
                </c:pt>
                <c:pt idx="936">
                  <c:v>0.74094529872242276</c:v>
                </c:pt>
                <c:pt idx="937">
                  <c:v>0.73927189288939132</c:v>
                </c:pt>
                <c:pt idx="938">
                  <c:v>0.73823392232215213</c:v>
                </c:pt>
                <c:pt idx="939">
                  <c:v>0.74004103859455483</c:v>
                </c:pt>
                <c:pt idx="940">
                  <c:v>0.73945294033427444</c:v>
                </c:pt>
                <c:pt idx="941">
                  <c:v>0.73973903988313339</c:v>
                </c:pt>
                <c:pt idx="942">
                  <c:v>0.73814123096329354</c:v>
                </c:pt>
                <c:pt idx="943">
                  <c:v>0.73765124078133226</c:v>
                </c:pt>
                <c:pt idx="944">
                  <c:v>0.73770440242037694</c:v>
                </c:pt>
                <c:pt idx="945">
                  <c:v>0.7378962074132005</c:v>
                </c:pt>
                <c:pt idx="946">
                  <c:v>0.7384969415234508</c:v>
                </c:pt>
                <c:pt idx="947">
                  <c:v>0.73862921003400572</c:v>
                </c:pt>
                <c:pt idx="948">
                  <c:v>0.73920415069378009</c:v>
                </c:pt>
                <c:pt idx="949">
                  <c:v>0.73960946550275253</c:v>
                </c:pt>
                <c:pt idx="950">
                  <c:v>0.73873471748393627</c:v>
                </c:pt>
                <c:pt idx="951">
                  <c:v>0.7385766839820036</c:v>
                </c:pt>
                <c:pt idx="952">
                  <c:v>0.73881831141027021</c:v>
                </c:pt>
                <c:pt idx="953">
                  <c:v>0.73674902971022505</c:v>
                </c:pt>
                <c:pt idx="954">
                  <c:v>0.73540673626996522</c:v>
                </c:pt>
                <c:pt idx="955">
                  <c:v>0.73507014075310906</c:v>
                </c:pt>
                <c:pt idx="956">
                  <c:v>0.7352915147732233</c:v>
                </c:pt>
                <c:pt idx="957">
                  <c:v>0.73504932764889475</c:v>
                </c:pt>
                <c:pt idx="958">
                  <c:v>0.73435233530321398</c:v>
                </c:pt>
                <c:pt idx="959">
                  <c:v>0.73440908279158634</c:v>
                </c:pt>
                <c:pt idx="960">
                  <c:v>0.73559369372573258</c:v>
                </c:pt>
                <c:pt idx="961">
                  <c:v>0.73649282172534924</c:v>
                </c:pt>
                <c:pt idx="962">
                  <c:v>0.73659532199478406</c:v>
                </c:pt>
                <c:pt idx="963">
                  <c:v>0.7363205966081523</c:v>
                </c:pt>
                <c:pt idx="964">
                  <c:v>0.73683697788216307</c:v>
                </c:pt>
                <c:pt idx="965">
                  <c:v>0.73587583745670315</c:v>
                </c:pt>
                <c:pt idx="966">
                  <c:v>0.73542720786471705</c:v>
                </c:pt>
                <c:pt idx="967">
                  <c:v>0.73551535525049871</c:v>
                </c:pt>
                <c:pt idx="968">
                  <c:v>0.73623161442148444</c:v>
                </c:pt>
                <c:pt idx="969">
                  <c:v>0.73664568515353324</c:v>
                </c:pt>
                <c:pt idx="970">
                  <c:v>0.73799210516641267</c:v>
                </c:pt>
                <c:pt idx="971">
                  <c:v>0.74095306806259487</c:v>
                </c:pt>
                <c:pt idx="972">
                  <c:v>0.74201549450162929</c:v>
                </c:pt>
                <c:pt idx="973">
                  <c:v>0.74205280440997967</c:v>
                </c:pt>
                <c:pt idx="974">
                  <c:v>0.74090367251399414</c:v>
                </c:pt>
                <c:pt idx="975">
                  <c:v>0.73970934753299389</c:v>
                </c:pt>
                <c:pt idx="976">
                  <c:v>0.7404297237902</c:v>
                </c:pt>
                <c:pt idx="977">
                  <c:v>0.74004871307100473</c:v>
                </c:pt>
                <c:pt idx="978">
                  <c:v>0.74002975929604986</c:v>
                </c:pt>
                <c:pt idx="979">
                  <c:v>0.7387966729915405</c:v>
                </c:pt>
                <c:pt idx="980">
                  <c:v>0.7393400999173565</c:v>
                </c:pt>
                <c:pt idx="981">
                  <c:v>0.74047046776587422</c:v>
                </c:pt>
                <c:pt idx="982">
                  <c:v>0.7407107576154317</c:v>
                </c:pt>
                <c:pt idx="983">
                  <c:v>0.74007610023230086</c:v>
                </c:pt>
                <c:pt idx="984">
                  <c:v>0.73990608544021086</c:v>
                </c:pt>
                <c:pt idx="985">
                  <c:v>0.73978770498096935</c:v>
                </c:pt>
                <c:pt idx="986">
                  <c:v>0.7405960294101277</c:v>
                </c:pt>
                <c:pt idx="987">
                  <c:v>0.74013145322369667</c:v>
                </c:pt>
                <c:pt idx="988">
                  <c:v>0.7397935485872722</c:v>
                </c:pt>
                <c:pt idx="989">
                  <c:v>0.74111445025449996</c:v>
                </c:pt>
                <c:pt idx="990">
                  <c:v>0.74114156231095762</c:v>
                </c:pt>
                <c:pt idx="991">
                  <c:v>0.74027869123219148</c:v>
                </c:pt>
                <c:pt idx="992">
                  <c:v>0.73960791922382896</c:v>
                </c:pt>
                <c:pt idx="993">
                  <c:v>0.73906258553682846</c:v>
                </c:pt>
                <c:pt idx="994">
                  <c:v>0.73939779604310729</c:v>
                </c:pt>
                <c:pt idx="995">
                  <c:v>0.73977782966579753</c:v>
                </c:pt>
                <c:pt idx="996">
                  <c:v>0.73900531629790578</c:v>
                </c:pt>
                <c:pt idx="997">
                  <c:v>0.73782482244999414</c:v>
                </c:pt>
                <c:pt idx="998">
                  <c:v>0.73717060416399249</c:v>
                </c:pt>
                <c:pt idx="999">
                  <c:v>0.73672046623856602</c:v>
                </c:pt>
                <c:pt idx="1000">
                  <c:v>0.73696773805927762</c:v>
                </c:pt>
                <c:pt idx="1001">
                  <c:v>0.73614595246564818</c:v>
                </c:pt>
                <c:pt idx="1002">
                  <c:v>0.73647333671348747</c:v>
                </c:pt>
                <c:pt idx="1003">
                  <c:v>0.73514736932260405</c:v>
                </c:pt>
                <c:pt idx="1004">
                  <c:v>0.73371679568732873</c:v>
                </c:pt>
                <c:pt idx="1005">
                  <c:v>0.73222660967877573</c:v>
                </c:pt>
                <c:pt idx="1006">
                  <c:v>0.73279347743439871</c:v>
                </c:pt>
                <c:pt idx="1007">
                  <c:v>0.73266199629286177</c:v>
                </c:pt>
                <c:pt idx="1008">
                  <c:v>0.73256451431521441</c:v>
                </c:pt>
                <c:pt idx="1009">
                  <c:v>0.73184840692623254</c:v>
                </c:pt>
                <c:pt idx="1010">
                  <c:v>0.73319888710712178</c:v>
                </c:pt>
                <c:pt idx="1011">
                  <c:v>0.73515311806517047</c:v>
                </c:pt>
                <c:pt idx="1012">
                  <c:v>0.73596271366839972</c:v>
                </c:pt>
                <c:pt idx="1013">
                  <c:v>0.73592990978764306</c:v>
                </c:pt>
                <c:pt idx="1014">
                  <c:v>0.73561501909415483</c:v>
                </c:pt>
                <c:pt idx="1015">
                  <c:v>0.73606773731326314</c:v>
                </c:pt>
                <c:pt idx="1016">
                  <c:v>0.73647597392540831</c:v>
                </c:pt>
                <c:pt idx="1017">
                  <c:v>0.73653916266161445</c:v>
                </c:pt>
                <c:pt idx="1018">
                  <c:v>0.73540754261173902</c:v>
                </c:pt>
                <c:pt idx="1019">
                  <c:v>0.73662329731124032</c:v>
                </c:pt>
                <c:pt idx="1020">
                  <c:v>0.73619060482732834</c:v>
                </c:pt>
                <c:pt idx="1021">
                  <c:v>0.73555896411107824</c:v>
                </c:pt>
                <c:pt idx="1022">
                  <c:v>0.73359461119216007</c:v>
                </c:pt>
                <c:pt idx="1023">
                  <c:v>0.73216661785056658</c:v>
                </c:pt>
                <c:pt idx="1024">
                  <c:v>0.73179543501467492</c:v>
                </c:pt>
                <c:pt idx="1025">
                  <c:v>0.73148682430067424</c:v>
                </c:pt>
                <c:pt idx="1026">
                  <c:v>0.73085998368959793</c:v>
                </c:pt>
                <c:pt idx="1027">
                  <c:v>0.73150040878802258</c:v>
                </c:pt>
                <c:pt idx="1028">
                  <c:v>0.73161238594491351</c:v>
                </c:pt>
                <c:pt idx="1029">
                  <c:v>0.73222930380894979</c:v>
                </c:pt>
                <c:pt idx="1030">
                  <c:v>0.73168209181994825</c:v>
                </c:pt>
                <c:pt idx="1031">
                  <c:v>0.73212121606533742</c:v>
                </c:pt>
                <c:pt idx="1032">
                  <c:v>0.73100725015719092</c:v>
                </c:pt>
                <c:pt idx="1033">
                  <c:v>0.73178691625096803</c:v>
                </c:pt>
                <c:pt idx="1034">
                  <c:v>0.73215548084766624</c:v>
                </c:pt>
                <c:pt idx="1035">
                  <c:v>0.73174627662540104</c:v>
                </c:pt>
                <c:pt idx="1036">
                  <c:v>0.73129535133094237</c:v>
                </c:pt>
                <c:pt idx="1037">
                  <c:v>0.7312755437823597</c:v>
                </c:pt>
                <c:pt idx="1038">
                  <c:v>0.73077287980493111</c:v>
                </c:pt>
                <c:pt idx="1039">
                  <c:v>0.73015245198257617</c:v>
                </c:pt>
                <c:pt idx="1040">
                  <c:v>0.7297092485964356</c:v>
                </c:pt>
                <c:pt idx="1041">
                  <c:v>0.7292968379798026</c:v>
                </c:pt>
                <c:pt idx="1042">
                  <c:v>0.72956837594480817</c:v>
                </c:pt>
                <c:pt idx="1043">
                  <c:v>0.72862334338213941</c:v>
                </c:pt>
                <c:pt idx="1044">
                  <c:v>0.72756170431215139</c:v>
                </c:pt>
                <c:pt idx="1045">
                  <c:v>0.72832708392688517</c:v>
                </c:pt>
                <c:pt idx="1046">
                  <c:v>0.72828217543309393</c:v>
                </c:pt>
                <c:pt idx="1047">
                  <c:v>0.7287306152976214</c:v>
                </c:pt>
                <c:pt idx="1048">
                  <c:v>0.72769263524398298</c:v>
                </c:pt>
                <c:pt idx="1049">
                  <c:v>0.72842285835724851</c:v>
                </c:pt>
                <c:pt idx="1050">
                  <c:v>0.72749423722133599</c:v>
                </c:pt>
                <c:pt idx="1051">
                  <c:v>0.72793171083768016</c:v>
                </c:pt>
                <c:pt idx="1052">
                  <c:v>0.72671056787781652</c:v>
                </c:pt>
                <c:pt idx="1053">
                  <c:v>0.72574447556522159</c:v>
                </c:pt>
                <c:pt idx="1054">
                  <c:v>0.72632356177034296</c:v>
                </c:pt>
                <c:pt idx="1055">
                  <c:v>0.72672859198813455</c:v>
                </c:pt>
                <c:pt idx="1056">
                  <c:v>0.72560692314442576</c:v>
                </c:pt>
                <c:pt idx="1057">
                  <c:v>0.72550001171117628</c:v>
                </c:pt>
                <c:pt idx="1058">
                  <c:v>0.72473345578606541</c:v>
                </c:pt>
                <c:pt idx="1059">
                  <c:v>0.72505866765430937</c:v>
                </c:pt>
                <c:pt idx="1060">
                  <c:v>0.72596956824386893</c:v>
                </c:pt>
                <c:pt idx="1061">
                  <c:v>0.72695890217238457</c:v>
                </c:pt>
                <c:pt idx="1062">
                  <c:v>0.72949483757473388</c:v>
                </c:pt>
                <c:pt idx="1063">
                  <c:v>0.72956858464502261</c:v>
                </c:pt>
                <c:pt idx="1064">
                  <c:v>0.73030689014879613</c:v>
                </c:pt>
                <c:pt idx="1065">
                  <c:v>0.73106016515052374</c:v>
                </c:pt>
                <c:pt idx="1066">
                  <c:v>0.7315008451612357</c:v>
                </c:pt>
                <c:pt idx="1067">
                  <c:v>0.73195469225882448</c:v>
                </c:pt>
                <c:pt idx="1068">
                  <c:v>0.73204701364909397</c:v>
                </c:pt>
                <c:pt idx="1069">
                  <c:v>0.73258697804848794</c:v>
                </c:pt>
                <c:pt idx="1070">
                  <c:v>0.73271081317268738</c:v>
                </c:pt>
                <c:pt idx="1071">
                  <c:v>0.73295618771862792</c:v>
                </c:pt>
                <c:pt idx="1072">
                  <c:v>0.7334596200923329</c:v>
                </c:pt>
                <c:pt idx="1073">
                  <c:v>0.73353592848354765</c:v>
                </c:pt>
                <c:pt idx="1074">
                  <c:v>0.73354565201674404</c:v>
                </c:pt>
                <c:pt idx="1075">
                  <c:v>0.73309091320000164</c:v>
                </c:pt>
                <c:pt idx="1076">
                  <c:v>0.73340487422885303</c:v>
                </c:pt>
                <c:pt idx="1077">
                  <c:v>0.73234987562055665</c:v>
                </c:pt>
                <c:pt idx="1078">
                  <c:v>0.73202845830185481</c:v>
                </c:pt>
                <c:pt idx="1079">
                  <c:v>0.73113049712623024</c:v>
                </c:pt>
                <c:pt idx="1080">
                  <c:v>0.73184766698906856</c:v>
                </c:pt>
                <c:pt idx="1081">
                  <c:v>0.73282554137799139</c:v>
                </c:pt>
                <c:pt idx="1082">
                  <c:v>0.73370766030929246</c:v>
                </c:pt>
                <c:pt idx="1083">
                  <c:v>0.73393709774717308</c:v>
                </c:pt>
                <c:pt idx="1084">
                  <c:v>0.73393291425630025</c:v>
                </c:pt>
                <c:pt idx="1085">
                  <c:v>0.73351627271694042</c:v>
                </c:pt>
                <c:pt idx="1086">
                  <c:v>0.73334524288284797</c:v>
                </c:pt>
                <c:pt idx="1087">
                  <c:v>0.73293493824120048</c:v>
                </c:pt>
                <c:pt idx="1088">
                  <c:v>0.73388418275386869</c:v>
                </c:pt>
                <c:pt idx="1089">
                  <c:v>0.73591797592933972</c:v>
                </c:pt>
                <c:pt idx="1090">
                  <c:v>0.73575956297247558</c:v>
                </c:pt>
                <c:pt idx="1091">
                  <c:v>0.73699394891022507</c:v>
                </c:pt>
                <c:pt idx="1092">
                  <c:v>0.73785238985239232</c:v>
                </c:pt>
                <c:pt idx="1093">
                  <c:v>0.73922330368256439</c:v>
                </c:pt>
                <c:pt idx="1094">
                  <c:v>0.73896940088653196</c:v>
                </c:pt>
                <c:pt idx="1095">
                  <c:v>0.73911280639998722</c:v>
                </c:pt>
                <c:pt idx="1096">
                  <c:v>0.73946906716983563</c:v>
                </c:pt>
                <c:pt idx="1097">
                  <c:v>0.74010120117749523</c:v>
                </c:pt>
                <c:pt idx="1098">
                  <c:v>0.74053710954217422</c:v>
                </c:pt>
                <c:pt idx="1099">
                  <c:v>0.74093208420366352</c:v>
                </c:pt>
                <c:pt idx="1100">
                  <c:v>0.74185912111514085</c:v>
                </c:pt>
                <c:pt idx="1101">
                  <c:v>0.74162213252368758</c:v>
                </c:pt>
                <c:pt idx="1102">
                  <c:v>0.74079501558794902</c:v>
                </c:pt>
                <c:pt idx="1103">
                  <c:v>0.7398843047258481</c:v>
                </c:pt>
                <c:pt idx="1104">
                  <c:v>0.74023450370280841</c:v>
                </c:pt>
                <c:pt idx="1105">
                  <c:v>0.74165405417167563</c:v>
                </c:pt>
                <c:pt idx="1106">
                  <c:v>0.74164547848972973</c:v>
                </c:pt>
                <c:pt idx="1107">
                  <c:v>0.74095122770609123</c:v>
                </c:pt>
                <c:pt idx="1108">
                  <c:v>0.74114110696501712</c:v>
                </c:pt>
                <c:pt idx="1109">
                  <c:v>0.74201905189183037</c:v>
                </c:pt>
                <c:pt idx="1110">
                  <c:v>0.74198636184755173</c:v>
                </c:pt>
                <c:pt idx="1111">
                  <c:v>0.74192430198984027</c:v>
                </c:pt>
                <c:pt idx="1112">
                  <c:v>0.74166240218067969</c:v>
                </c:pt>
                <c:pt idx="1113">
                  <c:v>0.74123347578716903</c:v>
                </c:pt>
                <c:pt idx="1114">
                  <c:v>0.74122144706512927</c:v>
                </c:pt>
                <c:pt idx="1115">
                  <c:v>0.74098017063268173</c:v>
                </c:pt>
                <c:pt idx="1116">
                  <c:v>0.74170585925925536</c:v>
                </c:pt>
                <c:pt idx="1117">
                  <c:v>0.74174154699767314</c:v>
                </c:pt>
                <c:pt idx="1118">
                  <c:v>0.74096992534893502</c:v>
                </c:pt>
                <c:pt idx="1119">
                  <c:v>0.74179785811281818</c:v>
                </c:pt>
                <c:pt idx="1120">
                  <c:v>0.74153547449859047</c:v>
                </c:pt>
                <c:pt idx="1121">
                  <c:v>0.74088100956686276</c:v>
                </c:pt>
                <c:pt idx="1122">
                  <c:v>0.74125486756018688</c:v>
                </c:pt>
                <c:pt idx="1123">
                  <c:v>0.74005278272538533</c:v>
                </c:pt>
                <c:pt idx="1124">
                  <c:v>0.73913933978762714</c:v>
                </c:pt>
                <c:pt idx="1125">
                  <c:v>0.73871298420144171</c:v>
                </c:pt>
                <c:pt idx="1126">
                  <c:v>0.7381719478418205</c:v>
                </c:pt>
                <c:pt idx="1127">
                  <c:v>0.73879621764558578</c:v>
                </c:pt>
                <c:pt idx="1128">
                  <c:v>0.73918296762096247</c:v>
                </c:pt>
                <c:pt idx="1129">
                  <c:v>0.73925351778325421</c:v>
                </c:pt>
                <c:pt idx="1130">
                  <c:v>0.73860745777876957</c:v>
                </c:pt>
                <c:pt idx="1131">
                  <c:v>0.73731940742416668</c:v>
                </c:pt>
                <c:pt idx="1132">
                  <c:v>0.73691801048755678</c:v>
                </c:pt>
                <c:pt idx="1133">
                  <c:v>0.73611865068170346</c:v>
                </c:pt>
                <c:pt idx="1134">
                  <c:v>0.73495579200276495</c:v>
                </c:pt>
                <c:pt idx="1135">
                  <c:v>0.73463686011402274</c:v>
                </c:pt>
                <c:pt idx="1136">
                  <c:v>0.73536709271365908</c:v>
                </c:pt>
                <c:pt idx="1137">
                  <c:v>0.73683752809184</c:v>
                </c:pt>
                <c:pt idx="1138">
                  <c:v>0.73591771979724285</c:v>
                </c:pt>
                <c:pt idx="1139">
                  <c:v>0.73566480358411468</c:v>
                </c:pt>
                <c:pt idx="1140">
                  <c:v>0.73459756755354988</c:v>
                </c:pt>
                <c:pt idx="1141">
                  <c:v>0.73351472643800264</c:v>
                </c:pt>
                <c:pt idx="1142">
                  <c:v>0.73326081415561362</c:v>
                </c:pt>
                <c:pt idx="1143">
                  <c:v>0.73116013255811652</c:v>
                </c:pt>
                <c:pt idx="1144">
                  <c:v>0.7305438218220246</c:v>
                </c:pt>
                <c:pt idx="1145">
                  <c:v>0.73175932987581405</c:v>
                </c:pt>
                <c:pt idx="1146">
                  <c:v>0.73260069534507011</c:v>
                </c:pt>
                <c:pt idx="1147">
                  <c:v>0.73337772422691216</c:v>
                </c:pt>
                <c:pt idx="1148">
                  <c:v>0.7340535050406487</c:v>
                </c:pt>
                <c:pt idx="1149">
                  <c:v>0.73357679578207069</c:v>
                </c:pt>
                <c:pt idx="1150">
                  <c:v>0.73301033594053422</c:v>
                </c:pt>
                <c:pt idx="1151">
                  <c:v>0.73350002255853042</c:v>
                </c:pt>
                <c:pt idx="1152">
                  <c:v>0.73358582680997131</c:v>
                </c:pt>
                <c:pt idx="1153">
                  <c:v>0.73312741676656401</c:v>
                </c:pt>
                <c:pt idx="1154">
                  <c:v>0.73195727255250631</c:v>
                </c:pt>
                <c:pt idx="1155">
                  <c:v>0.73020113605315373</c:v>
                </c:pt>
                <c:pt idx="1156">
                  <c:v>0.72860372556101538</c:v>
                </c:pt>
                <c:pt idx="1157">
                  <c:v>0.72856985920637385</c:v>
                </c:pt>
                <c:pt idx="1158">
                  <c:v>0.72911760243232493</c:v>
                </c:pt>
                <c:pt idx="1159">
                  <c:v>0.72926995359631519</c:v>
                </c:pt>
                <c:pt idx="1160">
                  <c:v>0.72798906545395425</c:v>
                </c:pt>
                <c:pt idx="1161">
                  <c:v>0.72797992058957561</c:v>
                </c:pt>
                <c:pt idx="1162">
                  <c:v>0.72905356940884758</c:v>
                </c:pt>
                <c:pt idx="1163">
                  <c:v>0.72989324630357544</c:v>
                </c:pt>
                <c:pt idx="1164">
                  <c:v>0.72981735531280378</c:v>
                </c:pt>
                <c:pt idx="1165">
                  <c:v>0.73026941897211373</c:v>
                </c:pt>
                <c:pt idx="1166">
                  <c:v>0.73114127364692649</c:v>
                </c:pt>
                <c:pt idx="1167">
                  <c:v>0.73139784211399217</c:v>
                </c:pt>
                <c:pt idx="1168">
                  <c:v>0.73121312344242995</c:v>
                </c:pt>
                <c:pt idx="1169">
                  <c:v>0.73022211991209929</c:v>
                </c:pt>
                <c:pt idx="1170">
                  <c:v>0.7288657202339266</c:v>
                </c:pt>
                <c:pt idx="1171">
                  <c:v>0.72744635000616142</c:v>
                </c:pt>
                <c:pt idx="1172">
                  <c:v>0.72732621456776769</c:v>
                </c:pt>
                <c:pt idx="1173">
                  <c:v>0.727755340175122</c:v>
                </c:pt>
                <c:pt idx="1174">
                  <c:v>0.72779626439189826</c:v>
                </c:pt>
                <c:pt idx="1175">
                  <c:v>0.72825037710796892</c:v>
                </c:pt>
                <c:pt idx="1176">
                  <c:v>0.72995340888650162</c:v>
                </c:pt>
                <c:pt idx="1177">
                  <c:v>0.73200506490394446</c:v>
                </c:pt>
                <c:pt idx="1178">
                  <c:v>0.73156529558514194</c:v>
                </c:pt>
                <c:pt idx="1179">
                  <c:v>0.73211006008968127</c:v>
                </c:pt>
                <c:pt idx="1180">
                  <c:v>0.73161103887983359</c:v>
                </c:pt>
                <c:pt idx="1181">
                  <c:v>0.73153903730232628</c:v>
                </c:pt>
                <c:pt idx="1182">
                  <c:v>0.73041122128837799</c:v>
                </c:pt>
                <c:pt idx="1183">
                  <c:v>0.73058506857550753</c:v>
                </c:pt>
                <c:pt idx="1184">
                  <c:v>0.73004696350540144</c:v>
                </c:pt>
                <c:pt idx="1185">
                  <c:v>0.73130396495838568</c:v>
                </c:pt>
                <c:pt idx="1186">
                  <c:v>0.73087036178257847</c:v>
                </c:pt>
                <c:pt idx="1187">
                  <c:v>0.73153896141133146</c:v>
                </c:pt>
                <c:pt idx="1188">
                  <c:v>0.73170865366671478</c:v>
                </c:pt>
                <c:pt idx="1189">
                  <c:v>0.73140918781710695</c:v>
                </c:pt>
                <c:pt idx="1190">
                  <c:v>0.73071324845892605</c:v>
                </c:pt>
                <c:pt idx="1191">
                  <c:v>0.73044224173085581</c:v>
                </c:pt>
                <c:pt idx="1192">
                  <c:v>0.72925354216957317</c:v>
                </c:pt>
                <c:pt idx="1193">
                  <c:v>0.72861235816122871</c:v>
                </c:pt>
                <c:pt idx="1194">
                  <c:v>0.72919721208165811</c:v>
                </c:pt>
                <c:pt idx="1195">
                  <c:v>0.72926251627922056</c:v>
                </c:pt>
                <c:pt idx="1196">
                  <c:v>0.73075878305338904</c:v>
                </c:pt>
                <c:pt idx="1197">
                  <c:v>0.73116658329234951</c:v>
                </c:pt>
                <c:pt idx="1198">
                  <c:v>0.73050248020479103</c:v>
                </c:pt>
                <c:pt idx="1199">
                  <c:v>0.72882849570295605</c:v>
                </c:pt>
                <c:pt idx="1200">
                  <c:v>0.72797398211955056</c:v>
                </c:pt>
                <c:pt idx="1201">
                  <c:v>0.72753087359714641</c:v>
                </c:pt>
                <c:pt idx="1202">
                  <c:v>0.7279607770871479</c:v>
                </c:pt>
                <c:pt idx="1203">
                  <c:v>0.72785794479463561</c:v>
                </c:pt>
                <c:pt idx="1204">
                  <c:v>0.72623941763433209</c:v>
                </c:pt>
                <c:pt idx="1205">
                  <c:v>0.72592541865998328</c:v>
                </c:pt>
                <c:pt idx="1206">
                  <c:v>0.726459558425816</c:v>
                </c:pt>
                <c:pt idx="1207">
                  <c:v>0.72539089943919066</c:v>
                </c:pt>
                <c:pt idx="1208">
                  <c:v>0.72501260182291105</c:v>
                </c:pt>
                <c:pt idx="1209">
                  <c:v>0.72630574636026779</c:v>
                </c:pt>
                <c:pt idx="1210">
                  <c:v>0.72745898585613133</c:v>
                </c:pt>
                <c:pt idx="1211">
                  <c:v>0.7273917464383004</c:v>
                </c:pt>
                <c:pt idx="1212">
                  <c:v>0.72836377722092038</c:v>
                </c:pt>
                <c:pt idx="1213">
                  <c:v>0.72860683709164675</c:v>
                </c:pt>
                <c:pt idx="1214">
                  <c:v>0.72788826324546108</c:v>
                </c:pt>
                <c:pt idx="1215">
                  <c:v>0.72829441285536234</c:v>
                </c:pt>
                <c:pt idx="1216">
                  <c:v>0.72787352142049144</c:v>
                </c:pt>
                <c:pt idx="1217">
                  <c:v>0.72805239648576503</c:v>
                </c:pt>
                <c:pt idx="1218">
                  <c:v>0.72877656729251328</c:v>
                </c:pt>
                <c:pt idx="1219">
                  <c:v>0.73004546465833187</c:v>
                </c:pt>
                <c:pt idx="1220">
                  <c:v>0.73119496652289229</c:v>
                </c:pt>
                <c:pt idx="1221">
                  <c:v>0.7315797717916297</c:v>
                </c:pt>
                <c:pt idx="1222">
                  <c:v>0.73127136977785767</c:v>
                </c:pt>
                <c:pt idx="1223">
                  <c:v>0.73318969481087493</c:v>
                </c:pt>
                <c:pt idx="1224">
                  <c:v>0.73436445888899016</c:v>
                </c:pt>
                <c:pt idx="1225">
                  <c:v>0.73586822938489149</c:v>
                </c:pt>
                <c:pt idx="1226">
                  <c:v>0.73489560096069795</c:v>
                </c:pt>
                <c:pt idx="1227">
                  <c:v>0.73598806125932015</c:v>
                </c:pt>
                <c:pt idx="1228">
                  <c:v>0.7356820403253721</c:v>
                </c:pt>
                <c:pt idx="1229">
                  <c:v>0.73715978021142803</c:v>
                </c:pt>
                <c:pt idx="1230">
                  <c:v>0.73722494211338585</c:v>
                </c:pt>
                <c:pt idx="1231">
                  <c:v>0.73812748520758475</c:v>
                </c:pt>
                <c:pt idx="1232">
                  <c:v>0.7387897763977378</c:v>
                </c:pt>
                <c:pt idx="1233">
                  <c:v>0.74018423540778144</c:v>
                </c:pt>
                <c:pt idx="1234">
                  <c:v>0.74047772484188101</c:v>
                </c:pt>
                <c:pt idx="1235">
                  <c:v>0.74193974580646227</c:v>
                </c:pt>
                <c:pt idx="1236">
                  <c:v>0.74175485638018301</c:v>
                </c:pt>
                <c:pt idx="1237">
                  <c:v>0.74232882942982314</c:v>
                </c:pt>
                <c:pt idx="1238">
                  <c:v>0.74392019710181501</c:v>
                </c:pt>
                <c:pt idx="1239">
                  <c:v>0.74320445019502301</c:v>
                </c:pt>
                <c:pt idx="1240">
                  <c:v>0.74343385917379123</c:v>
                </c:pt>
                <c:pt idx="1241">
                  <c:v>0.74325427263048027</c:v>
                </c:pt>
                <c:pt idx="1242">
                  <c:v>0.74304136994221892</c:v>
                </c:pt>
                <c:pt idx="1243">
                  <c:v>0.74280548177013372</c:v>
                </c:pt>
                <c:pt idx="1244">
                  <c:v>0.74351747207288099</c:v>
                </c:pt>
                <c:pt idx="1245">
                  <c:v>0.74411167955790347</c:v>
                </c:pt>
                <c:pt idx="1246">
                  <c:v>0.74372336433086161</c:v>
                </c:pt>
                <c:pt idx="1247">
                  <c:v>0.74423533444101508</c:v>
                </c:pt>
                <c:pt idx="1248">
                  <c:v>0.74469805129815825</c:v>
                </c:pt>
                <c:pt idx="1249">
                  <c:v>0.74523772161995794</c:v>
                </c:pt>
                <c:pt idx="1250">
                  <c:v>0.74429978486492132</c:v>
                </c:pt>
                <c:pt idx="1251">
                  <c:v>0.74255213867017744</c:v>
                </c:pt>
                <c:pt idx="1252">
                  <c:v>0.74299298943560643</c:v>
                </c:pt>
                <c:pt idx="1253">
                  <c:v>0.74315042529596553</c:v>
                </c:pt>
                <c:pt idx="1254">
                  <c:v>0.74448206553840635</c:v>
                </c:pt>
                <c:pt idx="1255">
                  <c:v>0.74493862573891079</c:v>
                </c:pt>
                <c:pt idx="1256">
                  <c:v>0.74586634566929888</c:v>
                </c:pt>
                <c:pt idx="1257">
                  <c:v>0.74597232743793995</c:v>
                </c:pt>
                <c:pt idx="1258">
                  <c:v>0.74744583640125484</c:v>
                </c:pt>
                <c:pt idx="1259">
                  <c:v>0.74744320867569058</c:v>
                </c:pt>
                <c:pt idx="1260">
                  <c:v>0.74728929226002094</c:v>
                </c:pt>
                <c:pt idx="1261">
                  <c:v>0.74748436056545131</c:v>
                </c:pt>
                <c:pt idx="1262">
                  <c:v>0.74829591984807564</c:v>
                </c:pt>
                <c:pt idx="1263">
                  <c:v>0.74908837357378388</c:v>
                </c:pt>
                <c:pt idx="1264">
                  <c:v>0.74965202544865406</c:v>
                </c:pt>
                <c:pt idx="1265">
                  <c:v>0.74850551179184777</c:v>
                </c:pt>
                <c:pt idx="1266">
                  <c:v>0.74890816092980117</c:v>
                </c:pt>
                <c:pt idx="1267">
                  <c:v>0.74874784121178095</c:v>
                </c:pt>
                <c:pt idx="1268">
                  <c:v>0.74838385853364287</c:v>
                </c:pt>
                <c:pt idx="1269">
                  <c:v>0.74930506132520236</c:v>
                </c:pt>
                <c:pt idx="1270">
                  <c:v>0.74883387313620631</c:v>
                </c:pt>
                <c:pt idx="1271">
                  <c:v>0.74870676521302926</c:v>
                </c:pt>
                <c:pt idx="1272">
                  <c:v>0.74862661484038995</c:v>
                </c:pt>
                <c:pt idx="1273">
                  <c:v>0.74821403346902571</c:v>
                </c:pt>
                <c:pt idx="1274">
                  <c:v>0.74832700669517749</c:v>
                </c:pt>
                <c:pt idx="1275">
                  <c:v>0.74856441268707385</c:v>
                </c:pt>
                <c:pt idx="1276">
                  <c:v>0.74924765927706005</c:v>
                </c:pt>
                <c:pt idx="1277">
                  <c:v>0.75121764710202399</c:v>
                </c:pt>
                <c:pt idx="1278">
                  <c:v>0.75180952093910491</c:v>
                </c:pt>
                <c:pt idx="1279">
                  <c:v>0.75307715661719499</c:v>
                </c:pt>
                <c:pt idx="1280">
                  <c:v>0.75473504274260961</c:v>
                </c:pt>
                <c:pt idx="1281">
                  <c:v>0.75459274713489322</c:v>
                </c:pt>
                <c:pt idx="1282">
                  <c:v>0.75459336374919417</c:v>
                </c:pt>
                <c:pt idx="1283">
                  <c:v>0.75442690634730525</c:v>
                </c:pt>
                <c:pt idx="1284">
                  <c:v>0.75415570040537716</c:v>
                </c:pt>
                <c:pt idx="1285">
                  <c:v>0.75392891915220162</c:v>
                </c:pt>
                <c:pt idx="1286">
                  <c:v>0.75126876917069296</c:v>
                </c:pt>
                <c:pt idx="1287">
                  <c:v>0.7523162166254167</c:v>
                </c:pt>
                <c:pt idx="1288">
                  <c:v>0.75280503998340009</c:v>
                </c:pt>
                <c:pt idx="1289">
                  <c:v>0.75287486918128366</c:v>
                </c:pt>
                <c:pt idx="1290">
                  <c:v>0.75381362176446487</c:v>
                </c:pt>
                <c:pt idx="1291">
                  <c:v>0.75312553712382169</c:v>
                </c:pt>
                <c:pt idx="1292">
                  <c:v>0.75180396192403975</c:v>
                </c:pt>
                <c:pt idx="1293">
                  <c:v>0.75100542743268761</c:v>
                </c:pt>
                <c:pt idx="1294">
                  <c:v>0.75120863504687918</c:v>
                </c:pt>
                <c:pt idx="1295">
                  <c:v>0.75236553628303682</c:v>
                </c:pt>
                <c:pt idx="1296">
                  <c:v>0.75356236566673829</c:v>
                </c:pt>
                <c:pt idx="1297">
                  <c:v>0.75482465102996343</c:v>
                </c:pt>
                <c:pt idx="1298">
                  <c:v>0.75578479538617671</c:v>
                </c:pt>
                <c:pt idx="1299">
                  <c:v>0.75710150407617505</c:v>
                </c:pt>
                <c:pt idx="1300">
                  <c:v>0.75617772099093372</c:v>
                </c:pt>
                <c:pt idx="1301">
                  <c:v>0.75562179102435323</c:v>
                </c:pt>
                <c:pt idx="1302">
                  <c:v>0.75595466788266208</c:v>
                </c:pt>
                <c:pt idx="1303">
                  <c:v>0.75656675718241218</c:v>
                </c:pt>
                <c:pt idx="1304">
                  <c:v>0.75652773972677778</c:v>
                </c:pt>
                <c:pt idx="1305">
                  <c:v>0.75481868410082598</c:v>
                </c:pt>
                <c:pt idx="1306">
                  <c:v>0.75584608684761179</c:v>
                </c:pt>
                <c:pt idx="1307">
                  <c:v>0.75442077814980735</c:v>
                </c:pt>
                <c:pt idx="1308">
                  <c:v>0.75325014064429752</c:v>
                </c:pt>
                <c:pt idx="1309">
                  <c:v>0.75284626776412722</c:v>
                </c:pt>
                <c:pt idx="1310">
                  <c:v>0.75243798372012805</c:v>
                </c:pt>
                <c:pt idx="1311">
                  <c:v>0.75298863926282422</c:v>
                </c:pt>
                <c:pt idx="1312">
                  <c:v>0.75128155680263831</c:v>
                </c:pt>
                <c:pt idx="1313">
                  <c:v>0.75058781828320775</c:v>
                </c:pt>
                <c:pt idx="1314">
                  <c:v>0.7519054092059605</c:v>
                </c:pt>
                <c:pt idx="1315">
                  <c:v>0.75238601736418786</c:v>
                </c:pt>
                <c:pt idx="1316">
                  <c:v>0.75147013642836669</c:v>
                </c:pt>
                <c:pt idx="1317">
                  <c:v>0.75063489915660853</c:v>
                </c:pt>
                <c:pt idx="1318">
                  <c:v>0.7510362866068192</c:v>
                </c:pt>
                <c:pt idx="1319">
                  <c:v>0.75122755087633664</c:v>
                </c:pt>
                <c:pt idx="1320">
                  <c:v>0.74980067692683861</c:v>
                </c:pt>
                <c:pt idx="1321">
                  <c:v>0.7510146481880895</c:v>
                </c:pt>
                <c:pt idx="1322">
                  <c:v>0.75173275720194965</c:v>
                </c:pt>
                <c:pt idx="1323">
                  <c:v>0.75242147742963539</c:v>
                </c:pt>
                <c:pt idx="1324">
                  <c:v>0.75327376171517813</c:v>
                </c:pt>
                <c:pt idx="1325">
                  <c:v>0.75390969975877908</c:v>
                </c:pt>
                <c:pt idx="1326">
                  <c:v>0.75391430065009502</c:v>
                </c:pt>
                <c:pt idx="1327">
                  <c:v>0.75525059870209077</c:v>
                </c:pt>
                <c:pt idx="1328">
                  <c:v>0.75667776672915465</c:v>
                </c:pt>
                <c:pt idx="1329">
                  <c:v>0.75828404698084739</c:v>
                </c:pt>
                <c:pt idx="1330">
                  <c:v>0.7555188069498513</c:v>
                </c:pt>
                <c:pt idx="1331">
                  <c:v>0.75465470264248324</c:v>
                </c:pt>
                <c:pt idx="1332">
                  <c:v>0.75509915822998153</c:v>
                </c:pt>
                <c:pt idx="1333">
                  <c:v>0.75523808617498389</c:v>
                </c:pt>
                <c:pt idx="1334">
                  <c:v>0.75423870617655098</c:v>
                </c:pt>
                <c:pt idx="1335">
                  <c:v>0.75365053202527577</c:v>
                </c:pt>
                <c:pt idx="1336">
                  <c:v>0.75344271403339746</c:v>
                </c:pt>
                <c:pt idx="1337">
                  <c:v>0.75430904763862827</c:v>
                </c:pt>
                <c:pt idx="1338">
                  <c:v>0.75451206552533279</c:v>
                </c:pt>
                <c:pt idx="1339">
                  <c:v>0.75290287295686653</c:v>
                </c:pt>
                <c:pt idx="1340">
                  <c:v>0.75234744576812318</c:v>
                </c:pt>
                <c:pt idx="1341">
                  <c:v>0.75306408439402617</c:v>
                </c:pt>
                <c:pt idx="1342">
                  <c:v>0.75338736104200166</c:v>
                </c:pt>
                <c:pt idx="1343">
                  <c:v>0.75205352944720971</c:v>
                </c:pt>
                <c:pt idx="1344">
                  <c:v>0.75270343143311891</c:v>
                </c:pt>
                <c:pt idx="1345">
                  <c:v>0.75197469768053793</c:v>
                </c:pt>
                <c:pt idx="1346">
                  <c:v>0.75353568998347953</c:v>
                </c:pt>
                <c:pt idx="1347">
                  <c:v>0.75516568616977509</c:v>
                </c:pt>
                <c:pt idx="1348">
                  <c:v>0.75598601086184658</c:v>
                </c:pt>
                <c:pt idx="1349">
                  <c:v>0.75586796242568255</c:v>
                </c:pt>
                <c:pt idx="1350">
                  <c:v>0.75520251227305835</c:v>
                </c:pt>
                <c:pt idx="1351">
                  <c:v>0.75344915528123124</c:v>
                </c:pt>
                <c:pt idx="1352">
                  <c:v>0.7537718627467882</c:v>
                </c:pt>
                <c:pt idx="1353">
                  <c:v>0.75404012791280195</c:v>
                </c:pt>
                <c:pt idx="1354">
                  <c:v>0.75290871656315517</c:v>
                </c:pt>
                <c:pt idx="1355">
                  <c:v>0.75185674410812453</c:v>
                </c:pt>
                <c:pt idx="1356">
                  <c:v>0.75257765160226597</c:v>
                </c:pt>
                <c:pt idx="1357">
                  <c:v>0.75413454579170036</c:v>
                </c:pt>
                <c:pt idx="1358">
                  <c:v>0.75231709885818532</c:v>
                </c:pt>
                <c:pt idx="1359">
                  <c:v>0.75234925766552863</c:v>
                </c:pt>
                <c:pt idx="1360">
                  <c:v>0.75342031670473375</c:v>
                </c:pt>
                <c:pt idx="1361">
                  <c:v>0.75246224986442201</c:v>
                </c:pt>
                <c:pt idx="1362">
                  <c:v>0.75130773919445915</c:v>
                </c:pt>
                <c:pt idx="1363">
                  <c:v>0.75175297266460461</c:v>
                </c:pt>
                <c:pt idx="1364">
                  <c:v>0.75037312267028256</c:v>
                </c:pt>
                <c:pt idx="1365">
                  <c:v>0.74942275876551889</c:v>
                </c:pt>
                <c:pt idx="1366">
                  <c:v>0.74869121704628583</c:v>
                </c:pt>
                <c:pt idx="1367">
                  <c:v>0.74942098481361086</c:v>
                </c:pt>
                <c:pt idx="1368">
                  <c:v>0.74985160926803474</c:v>
                </c:pt>
                <c:pt idx="1369">
                  <c:v>0.74946964991144682</c:v>
                </c:pt>
                <c:pt idx="1370">
                  <c:v>0.75124312750219246</c:v>
                </c:pt>
                <c:pt idx="1371">
                  <c:v>0.75306281321994106</c:v>
                </c:pt>
                <c:pt idx="1372">
                  <c:v>0.75480835343971364</c:v>
                </c:pt>
                <c:pt idx="1373">
                  <c:v>0.7536136964356217</c:v>
                </c:pt>
                <c:pt idx="1374">
                  <c:v>0.75280967882019922</c:v>
                </c:pt>
                <c:pt idx="1375">
                  <c:v>0.7532488410110858</c:v>
                </c:pt>
                <c:pt idx="1376">
                  <c:v>0.75272767860465706</c:v>
                </c:pt>
                <c:pt idx="1377">
                  <c:v>0.75271249092013193</c:v>
                </c:pt>
                <c:pt idx="1378">
                  <c:v>0.75234476112433413</c:v>
                </c:pt>
                <c:pt idx="1379">
                  <c:v>0.75189490779011692</c:v>
                </c:pt>
                <c:pt idx="1380">
                  <c:v>0.75178323419717685</c:v>
                </c:pt>
                <c:pt idx="1381">
                  <c:v>0.75166979613871376</c:v>
                </c:pt>
                <c:pt idx="1382">
                  <c:v>0.75172752072357696</c:v>
                </c:pt>
                <c:pt idx="1383">
                  <c:v>0.75167895997584822</c:v>
                </c:pt>
                <c:pt idx="1384">
                  <c:v>0.75068753904508867</c:v>
                </c:pt>
                <c:pt idx="1385">
                  <c:v>0.74955091967621001</c:v>
                </c:pt>
                <c:pt idx="1386">
                  <c:v>0.74802039760604089</c:v>
                </c:pt>
                <c:pt idx="1387">
                  <c:v>0.74798414068521879</c:v>
                </c:pt>
                <c:pt idx="1388">
                  <c:v>0.74848022111918056</c:v>
                </c:pt>
                <c:pt idx="1389">
                  <c:v>0.74659145562706897</c:v>
                </c:pt>
                <c:pt idx="1390">
                  <c:v>0.74816215249045115</c:v>
                </c:pt>
                <c:pt idx="1391">
                  <c:v>0.74874568780492723</c:v>
                </c:pt>
                <c:pt idx="1392">
                  <c:v>0.74861921546879273</c:v>
                </c:pt>
                <c:pt idx="1393">
                  <c:v>0.74958427376662939</c:v>
                </c:pt>
                <c:pt idx="1394">
                  <c:v>0.75163644204828017</c:v>
                </c:pt>
                <c:pt idx="1395">
                  <c:v>0.75188042209724415</c:v>
                </c:pt>
                <c:pt idx="1396">
                  <c:v>0.75225982961927684</c:v>
                </c:pt>
                <c:pt idx="1397">
                  <c:v>0.75371320849728818</c:v>
                </c:pt>
                <c:pt idx="1398">
                  <c:v>0.75281796991095007</c:v>
                </c:pt>
                <c:pt idx="1399">
                  <c:v>0.75168407313137209</c:v>
                </c:pt>
                <c:pt idx="1400">
                  <c:v>0.75272953793394493</c:v>
                </c:pt>
                <c:pt idx="1401">
                  <c:v>0.75358776068952693</c:v>
                </c:pt>
                <c:pt idx="1402">
                  <c:v>0.75398479389414774</c:v>
                </c:pt>
                <c:pt idx="1403">
                  <c:v>0.75482432849325676</c:v>
                </c:pt>
                <c:pt idx="1404">
                  <c:v>0.75538579850216081</c:v>
                </c:pt>
                <c:pt idx="1405">
                  <c:v>0.75567625229662383</c:v>
                </c:pt>
                <c:pt idx="1406">
                  <c:v>0.75583873490785436</c:v>
                </c:pt>
                <c:pt idx="1407">
                  <c:v>0.75572563835885376</c:v>
                </c:pt>
                <c:pt idx="1408">
                  <c:v>0.755377630734273</c:v>
                </c:pt>
                <c:pt idx="1409">
                  <c:v>0.75480244342878677</c:v>
                </c:pt>
                <c:pt idx="1410">
                  <c:v>0.75356116089726299</c:v>
                </c:pt>
                <c:pt idx="1411">
                  <c:v>0.75384393072889111</c:v>
                </c:pt>
                <c:pt idx="1412">
                  <c:v>0.75478996884717731</c:v>
                </c:pt>
                <c:pt idx="1413">
                  <c:v>0.75384570468081336</c:v>
                </c:pt>
                <c:pt idx="1414">
                  <c:v>0.75295691682867982</c:v>
                </c:pt>
                <c:pt idx="1415">
                  <c:v>0.75277431361850233</c:v>
                </c:pt>
                <c:pt idx="1416">
                  <c:v>0.75258594269301682</c:v>
                </c:pt>
                <c:pt idx="1417">
                  <c:v>0.75354000628357198</c:v>
                </c:pt>
                <c:pt idx="1418">
                  <c:v>0.7538690791059679</c:v>
                </c:pt>
                <c:pt idx="1419">
                  <c:v>0.75251615144061645</c:v>
                </c:pt>
                <c:pt idx="1420">
                  <c:v>0.75214345078492784</c:v>
                </c:pt>
                <c:pt idx="1421">
                  <c:v>0.75268093924071877</c:v>
                </c:pt>
                <c:pt idx="1422">
                  <c:v>0.75283918144286588</c:v>
                </c:pt>
                <c:pt idx="1423">
                  <c:v>0.75208163757292823</c:v>
                </c:pt>
                <c:pt idx="1424">
                  <c:v>0.75262715150100234</c:v>
                </c:pt>
                <c:pt idx="1425">
                  <c:v>0.75191413666989604</c:v>
                </c:pt>
                <c:pt idx="1426">
                  <c:v>0.7535713587491415</c:v>
                </c:pt>
                <c:pt idx="1427">
                  <c:v>0.75442529366375766</c:v>
                </c:pt>
                <c:pt idx="1428">
                  <c:v>0.75341554505870079</c:v>
                </c:pt>
                <c:pt idx="1429">
                  <c:v>0.75370489843378152</c:v>
                </c:pt>
                <c:pt idx="1430">
                  <c:v>0.75360275864657922</c:v>
                </c:pt>
                <c:pt idx="1431">
                  <c:v>0.75461593183258913</c:v>
                </c:pt>
                <c:pt idx="1432">
                  <c:v>0.75417599175904115</c:v>
                </c:pt>
                <c:pt idx="1433">
                  <c:v>0.7534652536576516</c:v>
                </c:pt>
                <c:pt idx="1434">
                  <c:v>0.75261916397421658</c:v>
                </c:pt>
                <c:pt idx="1435">
                  <c:v>0.75166212166226387</c:v>
                </c:pt>
                <c:pt idx="1436">
                  <c:v>0.75103980605152287</c:v>
                </c:pt>
                <c:pt idx="1437">
                  <c:v>0.75134404354717788</c:v>
                </c:pt>
                <c:pt idx="1438">
                  <c:v>0.75114040904617241</c:v>
                </c:pt>
                <c:pt idx="1439">
                  <c:v>0.75053865040754886</c:v>
                </c:pt>
                <c:pt idx="1440">
                  <c:v>0.74995916577471178</c:v>
                </c:pt>
                <c:pt idx="1441">
                  <c:v>0.75045446832601215</c:v>
                </c:pt>
                <c:pt idx="1442">
                  <c:v>0.75005903831858234</c:v>
                </c:pt>
                <c:pt idx="1443">
                  <c:v>0.75012668565047136</c:v>
                </c:pt>
                <c:pt idx="1444">
                  <c:v>0.74944813481556594</c:v>
                </c:pt>
                <c:pt idx="1445">
                  <c:v>0.74875449115984338</c:v>
                </c:pt>
                <c:pt idx="1446">
                  <c:v>0.74782494035930824</c:v>
                </c:pt>
                <c:pt idx="1447">
                  <c:v>0.74702836954735119</c:v>
                </c:pt>
                <c:pt idx="1448">
                  <c:v>0.74764652063998938</c:v>
                </c:pt>
                <c:pt idx="1449">
                  <c:v>0.74705115581733139</c:v>
                </c:pt>
                <c:pt idx="1450">
                  <c:v>0.74721931128014774</c:v>
                </c:pt>
                <c:pt idx="1451">
                  <c:v>0.74680982246665906</c:v>
                </c:pt>
                <c:pt idx="1452">
                  <c:v>0.74758028677779009</c:v>
                </c:pt>
                <c:pt idx="1453">
                  <c:v>0.7480878836696121</c:v>
                </c:pt>
                <c:pt idx="1454">
                  <c:v>0.74967686077539497</c:v>
                </c:pt>
                <c:pt idx="1455">
                  <c:v>0.75016493470982937</c:v>
                </c:pt>
                <c:pt idx="1456">
                  <c:v>0.74972419778089261</c:v>
                </c:pt>
                <c:pt idx="1457">
                  <c:v>0.74946123549784716</c:v>
                </c:pt>
                <c:pt idx="1458">
                  <c:v>0.74797772789649741</c:v>
                </c:pt>
                <c:pt idx="1459">
                  <c:v>0.74607499846207759</c:v>
                </c:pt>
                <c:pt idx="1460">
                  <c:v>0.74519713891262995</c:v>
                </c:pt>
                <c:pt idx="1461">
                  <c:v>0.74647794167761106</c:v>
                </c:pt>
                <c:pt idx="1462">
                  <c:v>0.74559409622628436</c:v>
                </c:pt>
                <c:pt idx="1463">
                  <c:v>0.74515458303955029</c:v>
                </c:pt>
                <c:pt idx="1464">
                  <c:v>0.74617601885718443</c:v>
                </c:pt>
                <c:pt idx="1465">
                  <c:v>0.74683513211206787</c:v>
                </c:pt>
                <c:pt idx="1466">
                  <c:v>0.74713790870617913</c:v>
                </c:pt>
                <c:pt idx="1467">
                  <c:v>0.74787631856005987</c:v>
                </c:pt>
                <c:pt idx="1468">
                  <c:v>0.74721654125899306</c:v>
                </c:pt>
                <c:pt idx="1469">
                  <c:v>0.74642694293181933</c:v>
                </c:pt>
                <c:pt idx="1470">
                  <c:v>0.74690307352156537</c:v>
                </c:pt>
                <c:pt idx="1471">
                  <c:v>0.7466562475604519</c:v>
                </c:pt>
                <c:pt idx="1472">
                  <c:v>0.74530327246323225</c:v>
                </c:pt>
                <c:pt idx="1473">
                  <c:v>0.74397637540772621</c:v>
                </c:pt>
                <c:pt idx="1474">
                  <c:v>0.74279785472556625</c:v>
                </c:pt>
              </c:numCache>
            </c:numRef>
          </c:val>
          <c:smooth val="0"/>
          <c:extLst>
            <c:ext xmlns:c16="http://schemas.microsoft.com/office/drawing/2014/chart" uri="{C3380CC4-5D6E-409C-BE32-E72D297353CC}">
              <c16:uniqueId val="{00000003-CAD0-4CBE-B4A8-201E517D539E}"/>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c:ext xmlns:c16="http://schemas.microsoft.com/office/drawing/2014/chart" uri="{C3380CC4-5D6E-409C-BE32-E72D297353CC}">
              <c16:uniqueId val="{00000003-C1DE-4FB9-A755-20EC528FE68A}"/>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c:ext xmlns:c16="http://schemas.microsoft.com/office/drawing/2014/chart" uri="{C3380CC4-5D6E-409C-BE32-E72D297353CC}">
              <c16:uniqueId val="{00000003-C1CA-4D19-BA85-B9E9E11B1200}"/>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c:ext xmlns:c16="http://schemas.microsoft.com/office/drawing/2014/chart" uri="{C3380CC4-5D6E-409C-BE32-E72D297353CC}">
              <c16:uniqueId val="{00000003-502B-4B30-AEE4-F90C43725AE0}"/>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c:ext xmlns:c16="http://schemas.microsoft.com/office/drawing/2014/chart" uri="{C3380CC4-5D6E-409C-BE32-E72D297353CC}">
              <c16:uniqueId val="{00000000-61E6-4435-A806-96844CA675B5}"/>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c:ext xmlns:c16="http://schemas.microsoft.com/office/drawing/2014/chart" uri="{C3380CC4-5D6E-409C-BE32-E72D297353CC}">
              <c16:uniqueId val="{00000001-61E6-4435-A806-96844CA675B5}"/>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61E6-4435-A806-96844CA675B5}"/>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c:ext xmlns:c16="http://schemas.microsoft.com/office/drawing/2014/chart" uri="{C3380CC4-5D6E-409C-BE32-E72D297353CC}">
              <c16:uniqueId val="{00000003-61E6-4435-A806-96844CA675B5}"/>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c:ext xmlns:c16="http://schemas.microsoft.com/office/drawing/2014/chart" uri="{C3380CC4-5D6E-409C-BE32-E72D297353CC}">
              <c16:uniqueId val="{00000000-DF3D-4A83-99C4-E71556F033C9}"/>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c:ext xmlns:c16="http://schemas.microsoft.com/office/drawing/2014/chart" uri="{C3380CC4-5D6E-409C-BE32-E72D297353CC}">
              <c16:uniqueId val="{00000001-DF3D-4A83-99C4-E71556F033C9}"/>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c:ext xmlns:c16="http://schemas.microsoft.com/office/drawing/2014/chart" uri="{C3380CC4-5D6E-409C-BE32-E72D297353CC}">
              <c16:uniqueId val="{00000002-DF3D-4A83-99C4-E71556F033C9}"/>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c:ext xmlns:c16="http://schemas.microsoft.com/office/drawing/2014/chart" uri="{C3380CC4-5D6E-409C-BE32-E72D297353CC}">
              <c16:uniqueId val="{00000003-DF3D-4A83-99C4-E71556F033C9}"/>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c:ext xmlns:c16="http://schemas.microsoft.com/office/drawing/2014/chart" uri="{C3380CC4-5D6E-409C-BE32-E72D297353CC}">
              <c16:uniqueId val="{00000000-B198-45F4-8AC8-D6CFA7971FF7}"/>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B198-45F4-8AC8-D6CFA7971FF7}"/>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c:ext xmlns:c16="http://schemas.microsoft.com/office/drawing/2014/chart" uri="{C3380CC4-5D6E-409C-BE32-E72D297353CC}">
              <c16:uniqueId val="{00000002-B198-45F4-8AC8-D6CFA7971FF7}"/>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c:ext xmlns:c16="http://schemas.microsoft.com/office/drawing/2014/chart" uri="{C3380CC4-5D6E-409C-BE32-E72D297353CC}">
              <c16:uniqueId val="{00000003-B198-45F4-8AC8-D6CFA7971FF7}"/>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-1.321663498430361</c:v>
                </c:pt>
                <c:pt idx="5">
                  <c:v>-1.3199329984303603</c:v>
                </c:pt>
                <c:pt idx="6">
                  <c:v>-1.3079281330457135</c:v>
                </c:pt>
                <c:pt idx="7">
                  <c:v>-1.3048028884303449</c:v>
                </c:pt>
                <c:pt idx="8">
                  <c:v>-1.301394488430347</c:v>
                </c:pt>
                <c:pt idx="9">
                  <c:v>-1.2980908984303525</c:v>
                </c:pt>
                <c:pt idx="10">
                  <c:v>-1.2956518784303412</c:v>
                </c:pt>
                <c:pt idx="11">
                  <c:v>-1.2944728984302856</c:v>
                </c:pt>
                <c:pt idx="12">
                  <c:v>-1.2939314667847768</c:v>
                </c:pt>
                <c:pt idx="13">
                  <c:v>-1.2975908437912338</c:v>
                </c:pt>
                <c:pt idx="14">
                  <c:v>-1.29988758843038</c:v>
                </c:pt>
                <c:pt idx="15">
                  <c:v>-1.3018152584303593</c:v>
                </c:pt>
                <c:pt idx="16">
                  <c:v>-1.3037463584303808</c:v>
                </c:pt>
                <c:pt idx="17">
                  <c:v>-1.3063453249610149</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-1.3388606880855107</c:v>
                </c:pt>
                <c:pt idx="29">
                  <c:v>-1.3470401883038221</c:v>
                </c:pt>
                <c:pt idx="30">
                  <c:v>-1.3480428184303577</c:v>
                </c:pt>
                <c:pt idx="31">
                  <c:v>-1.3489659584303269</c:v>
                </c:pt>
                <c:pt idx="32">
                  <c:v>-1.3499253684303554</c:v>
                </c:pt>
                <c:pt idx="33">
                  <c:v>-1.3507006984303729</c:v>
                </c:pt>
                <c:pt idx="34">
                  <c:v>-1.3514566784303454</c:v>
                </c:pt>
                <c:pt idx="35">
                  <c:v>-1.3521080084303492</c:v>
                </c:pt>
                <c:pt idx="36">
                  <c:v>-1.3527211484303905</c:v>
                </c:pt>
                <c:pt idx="37">
                  <c:v>-1.3533004678181157</c:v>
                </c:pt>
                <c:pt idx="38">
                  <c:v>-1.353658198430395</c:v>
                </c:pt>
                <c:pt idx="39">
                  <c:v>-1.3538432084303764</c:v>
                </c:pt>
                <c:pt idx="40">
                  <c:v>-1.3539241184303279</c:v>
                </c:pt>
                <c:pt idx="41">
                  <c:v>-1.3538263216626945</c:v>
                </c:pt>
                <c:pt idx="42">
                  <c:v>-1.3537202884303596</c:v>
                </c:pt>
                <c:pt idx="43">
                  <c:v>-1.3536429870667277</c:v>
                </c:pt>
                <c:pt idx="44">
                  <c:v>-1.3527527213219628</c:v>
                </c:pt>
                <c:pt idx="45">
                  <c:v>-1.3522877584302719</c:v>
                </c:pt>
                <c:pt idx="46">
                  <c:v>-1.3518245135818958</c:v>
                </c:pt>
                <c:pt idx="47">
                  <c:v>-1.3511804984303311</c:v>
                </c:pt>
                <c:pt idx="48">
                  <c:v>-1.3505031384304047</c:v>
                </c:pt>
                <c:pt idx="49">
                  <c:v>-1.3494645884303011</c:v>
                </c:pt>
                <c:pt idx="50">
                  <c:v>-1.3486770584303116</c:v>
                </c:pt>
                <c:pt idx="51">
                  <c:v>-1.3474817352724457</c:v>
                </c:pt>
                <c:pt idx="52">
                  <c:v>-1.3447357105516176</c:v>
                </c:pt>
                <c:pt idx="53">
                  <c:v>-1.3442195684303186</c:v>
                </c:pt>
                <c:pt idx="54">
                  <c:v>-1.3437942684303366</c:v>
                </c:pt>
                <c:pt idx="55">
                  <c:v>-1.3435666584303334</c:v>
                </c:pt>
                <c:pt idx="56">
                  <c:v>-1.3438950994404664</c:v>
                </c:pt>
                <c:pt idx="57">
                  <c:v>-1.3446079584303305</c:v>
                </c:pt>
                <c:pt idx="58">
                  <c:v>-1.3451252484302572</c:v>
                </c:pt>
                <c:pt idx="59">
                  <c:v>-1.3455699884303485</c:v>
                </c:pt>
                <c:pt idx="60">
                  <c:v>-1.3457939984303664</c:v>
                </c:pt>
                <c:pt idx="61">
                  <c:v>-1.3465269522765553</c:v>
                </c:pt>
                <c:pt idx="62">
                  <c:v>-1.3467406788426857</c:v>
                </c:pt>
                <c:pt idx="63">
                  <c:v>-1.3469730484303355</c:v>
                </c:pt>
                <c:pt idx="64">
                  <c:v>-1.3471964184303218</c:v>
                </c:pt>
                <c:pt idx="65">
                  <c:v>-1.3474491584304502</c:v>
                </c:pt>
                <c:pt idx="66">
                  <c:v>-1.3476939384303819</c:v>
                </c:pt>
                <c:pt idx="67">
                  <c:v>-1.3478902870901237</c:v>
                </c:pt>
                <c:pt idx="68">
                  <c:v>-1.3480894562616612</c:v>
                </c:pt>
                <c:pt idx="69">
                  <c:v>-1.3486709984303786</c:v>
                </c:pt>
                <c:pt idx="70">
                  <c:v>-1.3487781784302726</c:v>
                </c:pt>
                <c:pt idx="71">
                  <c:v>-1.348808938430416</c:v>
                </c:pt>
                <c:pt idx="72">
                  <c:v>-1.3488205392467378</c:v>
                </c:pt>
                <c:pt idx="73">
                  <c:v>-1.348835398430424</c:v>
                </c:pt>
                <c:pt idx="74">
                  <c:v>-1.3488568084303338</c:v>
                </c:pt>
                <c:pt idx="75">
                  <c:v>-1.3488612084302858</c:v>
                </c:pt>
                <c:pt idx="76">
                  <c:v>-1.3488751160774441</c:v>
                </c:pt>
                <c:pt idx="77">
                  <c:v>-1.3488899339142719</c:v>
                </c:pt>
                <c:pt idx="78">
                  <c:v>-1.348731448430307</c:v>
                </c:pt>
                <c:pt idx="79">
                  <c:v>-1.3485576484303223</c:v>
                </c:pt>
                <c:pt idx="80">
                  <c:v>-1.3484164984302893</c:v>
                </c:pt>
                <c:pt idx="81">
                  <c:v>-1.3477689684302518</c:v>
                </c:pt>
                <c:pt idx="82">
                  <c:v>-1.346510804552814</c:v>
                </c:pt>
                <c:pt idx="83">
                  <c:v>-1.3454832984303167</c:v>
                </c:pt>
                <c:pt idx="84">
                  <c:v>-1.3410596650970348</c:v>
                </c:pt>
                <c:pt idx="85">
                  <c:v>-1.3384795684303654</c:v>
                </c:pt>
                <c:pt idx="86">
                  <c:v>-1.3343409984302568</c:v>
                </c:pt>
                <c:pt idx="87">
                  <c:v>-1.3308494984304176</c:v>
                </c:pt>
                <c:pt idx="88">
                  <c:v>-1.3271224584303738</c:v>
                </c:pt>
                <c:pt idx="89">
                  <c:v>-1.3237268084302656</c:v>
                </c:pt>
                <c:pt idx="90">
                  <c:v>-1.3206882484303577</c:v>
                </c:pt>
                <c:pt idx="91">
                  <c:v>-1.3184464255137485</c:v>
                </c:pt>
                <c:pt idx="92">
                  <c:v>-1.315406468430389</c:v>
                </c:pt>
                <c:pt idx="93">
                  <c:v>-1.3130956184303813</c:v>
                </c:pt>
                <c:pt idx="94">
                  <c:v>-1.3109909284303995</c:v>
                </c:pt>
                <c:pt idx="95">
                  <c:v>-1.3092828584304144</c:v>
                </c:pt>
                <c:pt idx="96">
                  <c:v>-1.3074306891520067</c:v>
                </c:pt>
                <c:pt idx="97">
                  <c:v>-1.3059669884303275</c:v>
                </c:pt>
                <c:pt idx="98">
                  <c:v>-1.3045331684303534</c:v>
                </c:pt>
                <c:pt idx="99">
                  <c:v>-1.3033174984303599</c:v>
                </c:pt>
                <c:pt idx="100">
                  <c:v>-1.3021858368142532</c:v>
                </c:pt>
                <c:pt idx="101">
                  <c:v>-1.3011073284303478</c:v>
                </c:pt>
                <c:pt idx="102">
                  <c:v>-1.3000807684304121</c:v>
                </c:pt>
                <c:pt idx="103">
                  <c:v>-1.2987473184303653</c:v>
                </c:pt>
                <c:pt idx="104">
                  <c:v>-1.2976352252344086</c:v>
                </c:pt>
                <c:pt idx="105">
                  <c:v>-1.2963679184303345</c:v>
                </c:pt>
                <c:pt idx="106">
                  <c:v>-1.295350358430305</c:v>
                </c:pt>
                <c:pt idx="107">
                  <c:v>-1.2944306584303149</c:v>
                </c:pt>
                <c:pt idx="108">
                  <c:v>-1.2935898084303332</c:v>
                </c:pt>
                <c:pt idx="109">
                  <c:v>-1.2929303759813777</c:v>
                </c:pt>
                <c:pt idx="110">
                  <c:v>-1.2922932884303719</c:v>
                </c:pt>
                <c:pt idx="111">
                  <c:v>-1.2917691884303792</c:v>
                </c:pt>
                <c:pt idx="112">
                  <c:v>-1.2914619984303641</c:v>
                </c:pt>
                <c:pt idx="113">
                  <c:v>-1.2902695215073123</c:v>
                </c:pt>
                <c:pt idx="114">
                  <c:v>-1.289960875981393</c:v>
                </c:pt>
                <c:pt idx="115">
                  <c:v>-1.2895859484303998</c:v>
                </c:pt>
                <c:pt idx="116">
                  <c:v>-1.2892658984304077</c:v>
                </c:pt>
                <c:pt idx="117">
                  <c:v>-1.2889728884303153</c:v>
                </c:pt>
                <c:pt idx="118">
                  <c:v>-1.2887177275969819</c:v>
                </c:pt>
                <c:pt idx="119">
                  <c:v>-1.2884719384303907</c:v>
                </c:pt>
                <c:pt idx="120">
                  <c:v>-1.2882730690185937</c:v>
                </c:pt>
                <c:pt idx="121">
                  <c:v>-1.2882635758951793</c:v>
                </c:pt>
                <c:pt idx="122">
                  <c:v>-1.2900299884303621</c:v>
                </c:pt>
                <c:pt idx="123">
                  <c:v>-1.2937853592551676</c:v>
                </c:pt>
                <c:pt idx="124">
                  <c:v>-1.2997263684303562</c:v>
                </c:pt>
                <c:pt idx="125">
                  <c:v>-1.3061619284303347</c:v>
                </c:pt>
                <c:pt idx="126">
                  <c:v>-1.3129624384303824</c:v>
                </c:pt>
                <c:pt idx="127">
                  <c:v>-1.3205253838470554</c:v>
                </c:pt>
                <c:pt idx="128">
                  <c:v>-1.3292641384303678</c:v>
                </c:pt>
                <c:pt idx="129">
                  <c:v>-1.3336485539859027</c:v>
                </c:pt>
                <c:pt idx="130">
                  <c:v>-1.3589781984303499</c:v>
                </c:pt>
                <c:pt idx="131">
                  <c:v>-1.3622526584303358</c:v>
                </c:pt>
                <c:pt idx="132">
                  <c:v>-1.3673761084303493</c:v>
                </c:pt>
                <c:pt idx="133">
                  <c:v>-1.3719235345128595</c:v>
                </c:pt>
                <c:pt idx="134">
                  <c:v>-1.3759071284303772</c:v>
                </c:pt>
                <c:pt idx="135">
                  <c:v>-1.3796359884303513</c:v>
                </c:pt>
                <c:pt idx="136">
                  <c:v>-1.3828688284303468</c:v>
                </c:pt>
                <c:pt idx="137">
                  <c:v>-1.3846128734303562</c:v>
                </c:pt>
                <c:pt idx="138">
                  <c:v>-1.391199473840139</c:v>
                </c:pt>
                <c:pt idx="139">
                  <c:v>-1.392976908430434</c:v>
                </c:pt>
                <c:pt idx="140">
                  <c:v>-1.394952848430421</c:v>
                </c:pt>
                <c:pt idx="141">
                  <c:v>-1.3966922684303782</c:v>
                </c:pt>
                <c:pt idx="142">
                  <c:v>-1.3983705184303616</c:v>
                </c:pt>
                <c:pt idx="143">
                  <c:v>-1.3997704255136725</c:v>
                </c:pt>
                <c:pt idx="144">
                  <c:v>-1.4011676584304027</c:v>
                </c:pt>
                <c:pt idx="145">
                  <c:v>-1.4022713707707695</c:v>
                </c:pt>
                <c:pt idx="146">
                  <c:v>-1.4078759698589423</c:v>
                </c:pt>
                <c:pt idx="147">
                  <c:v>-1.4095905757499523</c:v>
                </c:pt>
                <c:pt idx="148">
                  <c:v>-1.4114431884303542</c:v>
                </c:pt>
                <c:pt idx="149">
                  <c:v>-1.4137462884303247</c:v>
                </c:pt>
                <c:pt idx="150">
                  <c:v>-1.4157370084303551</c:v>
                </c:pt>
                <c:pt idx="151">
                  <c:v>-1.4175706376055146</c:v>
                </c:pt>
                <c:pt idx="152">
                  <c:v>-1.4192304084303231</c:v>
                </c:pt>
                <c:pt idx="153">
                  <c:v>-1.4210568084304498</c:v>
                </c:pt>
                <c:pt idx="154">
                  <c:v>-1.4219303873192501</c:v>
                </c:pt>
                <c:pt idx="155">
                  <c:v>-1.4268680539859346</c:v>
                </c:pt>
                <c:pt idx="156">
                  <c:v>-1.4283211668514184</c:v>
                </c:pt>
                <c:pt idx="157">
                  <c:v>-1.4310024004922681</c:v>
                </c:pt>
                <c:pt idx="158">
                  <c:v>-1.4339034884303388</c:v>
                </c:pt>
                <c:pt idx="159">
                  <c:v>-1.4362145984303325</c:v>
                </c:pt>
                <c:pt idx="160">
                  <c:v>-1.4385601546803386</c:v>
                </c:pt>
                <c:pt idx="161">
                  <c:v>-1.4411668873192838</c:v>
                </c:pt>
                <c:pt idx="162">
                  <c:v>-1.4433374300092225</c:v>
                </c:pt>
                <c:pt idx="163">
                  <c:v>-1.4490370247461257</c:v>
                </c:pt>
                <c:pt idx="164">
                  <c:v>-1.4496860184303628</c:v>
                </c:pt>
                <c:pt idx="165">
                  <c:v>-1.4498880087396344</c:v>
                </c:pt>
                <c:pt idx="166">
                  <c:v>-1.4500646984302747</c:v>
                </c:pt>
                <c:pt idx="167">
                  <c:v>-1.4502288784303232</c:v>
                </c:pt>
                <c:pt idx="168">
                  <c:v>-1.4503676484302375</c:v>
                </c:pt>
                <c:pt idx="169">
                  <c:v>-1.4505024932757351</c:v>
                </c:pt>
                <c:pt idx="170">
                  <c:v>-1.4504510666122172</c:v>
                </c:pt>
                <c:pt idx="171">
                  <c:v>-1.4484121174779716</c:v>
                </c:pt>
                <c:pt idx="172">
                  <c:v>-1.4469521084304091</c:v>
                </c:pt>
                <c:pt idx="173">
                  <c:v>-1.4440582900971108</c:v>
                </c:pt>
                <c:pt idx="174">
                  <c:v>-1.4407698284303621</c:v>
                </c:pt>
                <c:pt idx="175">
                  <c:v>-1.4380003484304851</c:v>
                </c:pt>
                <c:pt idx="176">
                  <c:v>-1.4353399484303537</c:v>
                </c:pt>
                <c:pt idx="177">
                  <c:v>-1.4329053773777005</c:v>
                </c:pt>
                <c:pt idx="178">
                  <c:v>-1.430545508430356</c:v>
                </c:pt>
                <c:pt idx="179">
                  <c:v>-1.4291269984303767</c:v>
                </c:pt>
                <c:pt idx="180">
                  <c:v>-1.4234858817636322</c:v>
                </c:pt>
                <c:pt idx="181">
                  <c:v>-1.4213631984304129</c:v>
                </c:pt>
                <c:pt idx="182">
                  <c:v>-1.4191193421803732</c:v>
                </c:pt>
                <c:pt idx="183">
                  <c:v>-1.4168817684303718</c:v>
                </c:pt>
                <c:pt idx="184">
                  <c:v>-1.4146115184304264</c:v>
                </c:pt>
                <c:pt idx="185">
                  <c:v>-1.4122819084303089</c:v>
                </c:pt>
                <c:pt idx="186">
                  <c:v>-1.4093564510620098</c:v>
                </c:pt>
                <c:pt idx="187">
                  <c:v>-1.406965307072376</c:v>
                </c:pt>
                <c:pt idx="188">
                  <c:v>-1.4002369757031019</c:v>
                </c:pt>
                <c:pt idx="189">
                  <c:v>-1.3986247684303592</c:v>
                </c:pt>
                <c:pt idx="190">
                  <c:v>-1.3970113180179879</c:v>
                </c:pt>
                <c:pt idx="191">
                  <c:v>-1.3956342884303936</c:v>
                </c:pt>
                <c:pt idx="192">
                  <c:v>-1.3938512984304268</c:v>
                </c:pt>
                <c:pt idx="193">
                  <c:v>-1.3919845757499232</c:v>
                </c:pt>
                <c:pt idx="194">
                  <c:v>-1.3903147184303037</c:v>
                </c:pt>
                <c:pt idx="195">
                  <c:v>-1.3887888584303809</c:v>
                </c:pt>
                <c:pt idx="196">
                  <c:v>-1.3880134194829949</c:v>
                </c:pt>
                <c:pt idx="197">
                  <c:v>-1.3845903393395034</c:v>
                </c:pt>
                <c:pt idx="198">
                  <c:v>-1.3838059775970208</c:v>
                </c:pt>
                <c:pt idx="199">
                  <c:v>-1.3829068884303481</c:v>
                </c:pt>
                <c:pt idx="200">
                  <c:v>-1.3819475184303656</c:v>
                </c:pt>
                <c:pt idx="201">
                  <c:v>-1.3812108384303627</c:v>
                </c:pt>
                <c:pt idx="202">
                  <c:v>-1.3804391963470408</c:v>
                </c:pt>
                <c:pt idx="203">
                  <c:v>-1.3798259584303523</c:v>
                </c:pt>
                <c:pt idx="204">
                  <c:v>-1.3793268555732254</c:v>
                </c:pt>
                <c:pt idx="205">
                  <c:v>-1.3728962084304115</c:v>
                </c:pt>
                <c:pt idx="206">
                  <c:v>-1.3706268300093001</c:v>
                </c:pt>
                <c:pt idx="207">
                  <c:v>-1.3684472684303728</c:v>
                </c:pt>
                <c:pt idx="208">
                  <c:v>-1.3665783084303342</c:v>
                </c:pt>
                <c:pt idx="209">
                  <c:v>-1.364892278430311</c:v>
                </c:pt>
                <c:pt idx="210">
                  <c:v>-1.3633837317636903</c:v>
                </c:pt>
                <c:pt idx="211">
                  <c:v>-1.3619133284304183</c:v>
                </c:pt>
                <c:pt idx="212">
                  <c:v>-1.3606727084303714</c:v>
                </c:pt>
                <c:pt idx="213">
                  <c:v>-1.3600209984303646</c:v>
                </c:pt>
                <c:pt idx="214">
                  <c:v>-1.3581575381129127</c:v>
                </c:pt>
                <c:pt idx="215">
                  <c:v>-1.355915947925368</c:v>
                </c:pt>
                <c:pt idx="216">
                  <c:v>-1.3550476584303226</c:v>
                </c:pt>
                <c:pt idx="217">
                  <c:v>-1.3534271784304011</c:v>
                </c:pt>
                <c:pt idx="218">
                  <c:v>-1.3525464784304688</c:v>
                </c:pt>
                <c:pt idx="219">
                  <c:v>-1.3516310973314702</c:v>
                </c:pt>
                <c:pt idx="220">
                  <c:v>-1.3507930784304207</c:v>
                </c:pt>
                <c:pt idx="221">
                  <c:v>-1.3501031539859056</c:v>
                </c:pt>
                <c:pt idx="222">
                  <c:v>-1.3497043260165995</c:v>
                </c:pt>
                <c:pt idx="223">
                  <c:v>-1.3504740931672288</c:v>
                </c:pt>
                <c:pt idx="224">
                  <c:v>-1.3520296784304051</c:v>
                </c:pt>
                <c:pt idx="225">
                  <c:v>-1.3533058184303712</c:v>
                </c:pt>
                <c:pt idx="226">
                  <c:v>-1.3552391563251476</c:v>
                </c:pt>
                <c:pt idx="227">
                  <c:v>-1.3574338684303129</c:v>
                </c:pt>
                <c:pt idx="228">
                  <c:v>-1.3599208084302887</c:v>
                </c:pt>
                <c:pt idx="229">
                  <c:v>-1.3620104150970036</c:v>
                </c:pt>
                <c:pt idx="230">
                  <c:v>-1.3683064194830052</c:v>
                </c:pt>
                <c:pt idx="231">
                  <c:v>-1.3706962184303677</c:v>
                </c:pt>
                <c:pt idx="232">
                  <c:v>-1.373228668430329</c:v>
                </c:pt>
                <c:pt idx="233">
                  <c:v>-1.3753595284302733</c:v>
                </c:pt>
                <c:pt idx="234">
                  <c:v>-1.3779276184303484</c:v>
                </c:pt>
                <c:pt idx="235">
                  <c:v>-1.3808556684303639</c:v>
                </c:pt>
                <c:pt idx="236">
                  <c:v>-1.384174358430414</c:v>
                </c:pt>
                <c:pt idx="237">
                  <c:v>-1.3869185539859785</c:v>
                </c:pt>
                <c:pt idx="238">
                  <c:v>-1.3886029984303647</c:v>
                </c:pt>
                <c:pt idx="239">
                  <c:v>-1.3942301749009545</c:v>
                </c:pt>
                <c:pt idx="240">
                  <c:v>-1.3967901884303728</c:v>
                </c:pt>
                <c:pt idx="241">
                  <c:v>-1.3988792584303766</c:v>
                </c:pt>
                <c:pt idx="242">
                  <c:v>-1.4007498263873543</c:v>
                </c:pt>
                <c:pt idx="243">
                  <c:v>-1.4025590384303968</c:v>
                </c:pt>
                <c:pt idx="244">
                  <c:v>-1.4035942284303715</c:v>
                </c:pt>
                <c:pt idx="245">
                  <c:v>-1.4040886931672034</c:v>
                </c:pt>
                <c:pt idx="246">
                  <c:v>-1.4039274384304008</c:v>
                </c:pt>
                <c:pt idx="247">
                  <c:v>-1.4027672631362194</c:v>
                </c:pt>
                <c:pt idx="248">
                  <c:v>-1.4014355184303398</c:v>
                </c:pt>
                <c:pt idx="249">
                  <c:v>-1.4001378620667282</c:v>
                </c:pt>
                <c:pt idx="250">
                  <c:v>-1.3984301484303927</c:v>
                </c:pt>
                <c:pt idx="251">
                  <c:v>-1.3963739484302806</c:v>
                </c:pt>
                <c:pt idx="252">
                  <c:v>-1.3947054529757992</c:v>
                </c:pt>
                <c:pt idx="253">
                  <c:v>-1.3928339384303712</c:v>
                </c:pt>
                <c:pt idx="254">
                  <c:v>-1.3907509184303279</c:v>
                </c:pt>
                <c:pt idx="255">
                  <c:v>-1.3838557564948957</c:v>
                </c:pt>
                <c:pt idx="256">
                  <c:v>-1.3821487257030824</c:v>
                </c:pt>
                <c:pt idx="257">
                  <c:v>-1.3800087384303694</c:v>
                </c:pt>
                <c:pt idx="258">
                  <c:v>-1.3775313784303265</c:v>
                </c:pt>
                <c:pt idx="259">
                  <c:v>-1.3753212762081404</c:v>
                </c:pt>
                <c:pt idx="260">
                  <c:v>-1.3733612184303468</c:v>
                </c:pt>
                <c:pt idx="261">
                  <c:v>-1.3715013884303389</c:v>
                </c:pt>
                <c:pt idx="262">
                  <c:v>-1.3701483317636587</c:v>
                </c:pt>
                <c:pt idx="263">
                  <c:v>-1.369115704312712</c:v>
                </c:pt>
                <c:pt idx="264">
                  <c:v>-1.3651781802485488</c:v>
                </c:pt>
                <c:pt idx="265">
                  <c:v>-1.3642074784302878</c:v>
                </c:pt>
                <c:pt idx="266">
                  <c:v>-1.3633711297434772</c:v>
                </c:pt>
                <c:pt idx="267">
                  <c:v>-1.3625429784304615</c:v>
                </c:pt>
                <c:pt idx="268">
                  <c:v>-1.3618019284303386</c:v>
                </c:pt>
                <c:pt idx="269">
                  <c:v>-1.3611534784302677</c:v>
                </c:pt>
                <c:pt idx="270">
                  <c:v>-1.3605149513716128</c:v>
                </c:pt>
                <c:pt idx="271">
                  <c:v>-1.3552270460494285</c:v>
                </c:pt>
                <c:pt idx="272">
                  <c:v>-1.3533124784303752</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-1.3360474308627772</c:v>
                </c:pt>
                <c:pt idx="281">
                  <c:v>-1.3351631736880876</c:v>
                </c:pt>
                <c:pt idx="282">
                  <c:v>-1.334111638430258</c:v>
                </c:pt>
                <c:pt idx="283">
                  <c:v>-1.3331949684303339</c:v>
                </c:pt>
                <c:pt idx="284">
                  <c:v>-1.3323310521938154</c:v>
                </c:pt>
                <c:pt idx="285">
                  <c:v>-1.3314044284303392</c:v>
                </c:pt>
                <c:pt idx="286">
                  <c:v>-1.3322275684303619</c:v>
                </c:pt>
                <c:pt idx="287">
                  <c:v>-1.3342629130645136</c:v>
                </c:pt>
                <c:pt idx="288">
                  <c:v>-1.3461151484303784</c:v>
                </c:pt>
                <c:pt idx="289">
                  <c:v>-1.3510335184304196</c:v>
                </c:pt>
                <c:pt idx="290">
                  <c:v>-1.3564562900970856</c:v>
                </c:pt>
                <c:pt idx="291">
                  <c:v>-1.3614614984303586</c:v>
                </c:pt>
                <c:pt idx="292">
                  <c:v>-1.3660810084303918</c:v>
                </c:pt>
                <c:pt idx="293">
                  <c:v>-1.3696869879040676</c:v>
                </c:pt>
                <c:pt idx="294">
                  <c:v>-1.3734661873192238</c:v>
                </c:pt>
                <c:pt idx="295">
                  <c:v>-1.3831912953053518</c:v>
                </c:pt>
                <c:pt idx="296">
                  <c:v>-1.3850942721145429</c:v>
                </c:pt>
                <c:pt idx="297">
                  <c:v>-1.3875096984303497</c:v>
                </c:pt>
                <c:pt idx="298">
                  <c:v>-1.3895358784303227</c:v>
                </c:pt>
                <c:pt idx="299">
                  <c:v>-1.3914182405356499</c:v>
                </c:pt>
                <c:pt idx="300">
                  <c:v>-1.3931146884303942</c:v>
                </c:pt>
                <c:pt idx="301">
                  <c:v>-1.3946317284303547</c:v>
                </c:pt>
                <c:pt idx="302">
                  <c:v>-1.3959286802484812</c:v>
                </c:pt>
                <c:pt idx="303">
                  <c:v>-1.3966355773777295</c:v>
                </c:pt>
                <c:pt idx="304">
                  <c:v>-1.3993826300093204</c:v>
                </c:pt>
                <c:pt idx="305">
                  <c:v>-1.4001035384303648</c:v>
                </c:pt>
                <c:pt idx="306">
                  <c:v>-1.400908626089894</c:v>
                </c:pt>
                <c:pt idx="307">
                  <c:v>-1.4017653984303493</c:v>
                </c:pt>
                <c:pt idx="308">
                  <c:v>-1.4028414884303189</c:v>
                </c:pt>
                <c:pt idx="309">
                  <c:v>-1.4037952963026257</c:v>
                </c:pt>
                <c:pt idx="310">
                  <c:v>-1.4047067184303472</c:v>
                </c:pt>
                <c:pt idx="311">
                  <c:v>-1.4054407919085961</c:v>
                </c:pt>
                <c:pt idx="312">
                  <c:v>-1.4085529396067997</c:v>
                </c:pt>
                <c:pt idx="313">
                  <c:v>-1.4108353284303163</c:v>
                </c:pt>
                <c:pt idx="314">
                  <c:v>-1.4131581484304121</c:v>
                </c:pt>
                <c:pt idx="315">
                  <c:v>-1.4151581247461493</c:v>
                </c:pt>
                <c:pt idx="316">
                  <c:v>-1.4171617084303492</c:v>
                </c:pt>
                <c:pt idx="317">
                  <c:v>-1.4194998984303311</c:v>
                </c:pt>
                <c:pt idx="318">
                  <c:v>-1.4228563720567493</c:v>
                </c:pt>
                <c:pt idx="319">
                  <c:v>-1.4260792405356142</c:v>
                </c:pt>
                <c:pt idx="320">
                  <c:v>-1.4378752313070393</c:v>
                </c:pt>
                <c:pt idx="321">
                  <c:v>-1.4409516684304862</c:v>
                </c:pt>
                <c:pt idx="322">
                  <c:v>-1.4443303249609656</c:v>
                </c:pt>
                <c:pt idx="323">
                  <c:v>-1.4475925884303322</c:v>
                </c:pt>
                <c:pt idx="324">
                  <c:v>-1.4508652349895144</c:v>
                </c:pt>
                <c:pt idx="325">
                  <c:v>-1.4544685084302955</c:v>
                </c:pt>
                <c:pt idx="326">
                  <c:v>-1.4576382884304024</c:v>
                </c:pt>
                <c:pt idx="327">
                  <c:v>-1.4604266973550963</c:v>
                </c:pt>
                <c:pt idx="328">
                  <c:v>-1.4622392841446583</c:v>
                </c:pt>
                <c:pt idx="329">
                  <c:v>-1.4688889349382706</c:v>
                </c:pt>
                <c:pt idx="330">
                  <c:v>-1.4723175684303484</c:v>
                </c:pt>
                <c:pt idx="331">
                  <c:v>-1.4763042405356259</c:v>
                </c:pt>
                <c:pt idx="332">
                  <c:v>-1.4822956884303693</c:v>
                </c:pt>
                <c:pt idx="333">
                  <c:v>-1.4888081384302936</c:v>
                </c:pt>
                <c:pt idx="334">
                  <c:v>-1.4949959984303263</c:v>
                </c:pt>
                <c:pt idx="335">
                  <c:v>-1.5003719984303601</c:v>
                </c:pt>
                <c:pt idx="336">
                  <c:v>-1.5049250539859287</c:v>
                </c:pt>
                <c:pt idx="337">
                  <c:v>-1.5074834339142029</c:v>
                </c:pt>
                <c:pt idx="338">
                  <c:v>-1.5214408229917993</c:v>
                </c:pt>
                <c:pt idx="339">
                  <c:v>-1.523885318430338</c:v>
                </c:pt>
                <c:pt idx="340">
                  <c:v>-1.5264328175793196</c:v>
                </c:pt>
                <c:pt idx="341">
                  <c:v>-1.5289698984302547</c:v>
                </c:pt>
                <c:pt idx="342">
                  <c:v>-1.5307777784303624</c:v>
                </c:pt>
                <c:pt idx="343">
                  <c:v>-1.5332929043127521</c:v>
                </c:pt>
                <c:pt idx="344">
                  <c:v>-1.5348605409835301</c:v>
                </c:pt>
                <c:pt idx="345">
                  <c:v>-1.5394863819920275</c:v>
                </c:pt>
                <c:pt idx="346">
                  <c:v>-1.5405709784303383</c:v>
                </c:pt>
                <c:pt idx="347">
                  <c:v>-1.541768508430394</c:v>
                </c:pt>
                <c:pt idx="348">
                  <c:v>-1.5427265898281419</c:v>
                </c:pt>
                <c:pt idx="349">
                  <c:v>-1.5437243784304613</c:v>
                </c:pt>
                <c:pt idx="350">
                  <c:v>-1.5445867184303737</c:v>
                </c:pt>
                <c:pt idx="351">
                  <c:v>-1.5453884006043026</c:v>
                </c:pt>
                <c:pt idx="352">
                  <c:v>-1.5460083317637441</c:v>
                </c:pt>
                <c:pt idx="353">
                  <c:v>-1.5477915881739293</c:v>
                </c:pt>
                <c:pt idx="354">
                  <c:v>-1.5481628784303894</c:v>
                </c:pt>
                <c:pt idx="355">
                  <c:v>-1.548516268430383</c:v>
                </c:pt>
                <c:pt idx="356">
                  <c:v>-1.5487840629465168</c:v>
                </c:pt>
                <c:pt idx="357">
                  <c:v>-1.5491378184303244</c:v>
                </c:pt>
                <c:pt idx="358">
                  <c:v>-1.5493849773776489</c:v>
                </c:pt>
                <c:pt idx="359">
                  <c:v>-1.5496286347940327</c:v>
                </c:pt>
                <c:pt idx="360">
                  <c:v>-1.5498480484303201</c:v>
                </c:pt>
                <c:pt idx="361">
                  <c:v>-1.5499804529758379</c:v>
                </c:pt>
                <c:pt idx="362">
                  <c:v>-1.5505862035585736</c:v>
                </c:pt>
                <c:pt idx="363">
                  <c:v>-1.5507198884303719</c:v>
                </c:pt>
                <c:pt idx="364">
                  <c:v>-1.5508953747745053</c:v>
                </c:pt>
                <c:pt idx="365">
                  <c:v>-1.551091168430375</c:v>
                </c:pt>
                <c:pt idx="366">
                  <c:v>-1.551226528430341</c:v>
                </c:pt>
                <c:pt idx="367">
                  <c:v>-1.5511797062955424</c:v>
                </c:pt>
                <c:pt idx="368">
                  <c:v>-1.5504415084303531</c:v>
                </c:pt>
                <c:pt idx="369">
                  <c:v>-1.5496676792814341</c:v>
                </c:pt>
                <c:pt idx="370">
                  <c:v>-1.549206215821691</c:v>
                </c:pt>
                <c:pt idx="371">
                  <c:v>-1.5473568604993417</c:v>
                </c:pt>
                <c:pt idx="372">
                  <c:v>-1.5470521036935239</c:v>
                </c:pt>
                <c:pt idx="373">
                  <c:v>-1.5465581184304114</c:v>
                </c:pt>
                <c:pt idx="374">
                  <c:v>-1.5461332884303829</c:v>
                </c:pt>
                <c:pt idx="375">
                  <c:v>-1.5457246686430679</c:v>
                </c:pt>
                <c:pt idx="376">
                  <c:v>-1.5452943984304142</c:v>
                </c:pt>
                <c:pt idx="377">
                  <c:v>-1.5449352537495145</c:v>
                </c:pt>
                <c:pt idx="378">
                  <c:v>-1.5445704615882576</c:v>
                </c:pt>
                <c:pt idx="379">
                  <c:v>-1.5437082581705823</c:v>
                </c:pt>
                <c:pt idx="380">
                  <c:v>-1.5435550844518744</c:v>
                </c:pt>
                <c:pt idx="381">
                  <c:v>-1.5433622384302907</c:v>
                </c:pt>
                <c:pt idx="382">
                  <c:v>-1.5431839352724808</c:v>
                </c:pt>
                <c:pt idx="383">
                  <c:v>-1.5431397784303371</c:v>
                </c:pt>
                <c:pt idx="384">
                  <c:v>-1.5431618784304177</c:v>
                </c:pt>
                <c:pt idx="385">
                  <c:v>-1.5432241196424457</c:v>
                </c:pt>
                <c:pt idx="386">
                  <c:v>-1.543238668643113</c:v>
                </c:pt>
                <c:pt idx="387">
                  <c:v>-1.5408005625329082</c:v>
                </c:pt>
                <c:pt idx="388">
                  <c:v>-1.5391152684304146</c:v>
                </c:pt>
                <c:pt idx="389">
                  <c:v>-1.5355996615882574</c:v>
                </c:pt>
                <c:pt idx="390">
                  <c:v>-1.5323170884303678</c:v>
                </c:pt>
                <c:pt idx="391">
                  <c:v>-1.5281887431112366</c:v>
                </c:pt>
                <c:pt idx="392">
                  <c:v>-1.5243077584303322</c:v>
                </c:pt>
                <c:pt idx="393">
                  <c:v>-1.5202760199356646</c:v>
                </c:pt>
                <c:pt idx="394">
                  <c:v>-1.5167861007031007</c:v>
                </c:pt>
                <c:pt idx="395">
                  <c:v>-1.5075133702252259</c:v>
                </c:pt>
                <c:pt idx="396">
                  <c:v>-1.5051118084303923</c:v>
                </c:pt>
                <c:pt idx="397">
                  <c:v>-1.5018873984304122</c:v>
                </c:pt>
                <c:pt idx="398">
                  <c:v>-1.4993320721146048</c:v>
                </c:pt>
                <c:pt idx="399">
                  <c:v>-1.4958731584304203</c:v>
                </c:pt>
                <c:pt idx="400">
                  <c:v>-1.4934928371400034</c:v>
                </c:pt>
                <c:pt idx="401">
                  <c:v>-1.4910487984303913</c:v>
                </c:pt>
                <c:pt idx="402">
                  <c:v>-1.4893473940347306</c:v>
                </c:pt>
                <c:pt idx="403">
                  <c:v>-1.4877115063668711</c:v>
                </c:pt>
                <c:pt idx="404">
                  <c:v>-1.4763806234303729</c:v>
                </c:pt>
                <c:pt idx="405">
                  <c:v>-1.4738439984304037</c:v>
                </c:pt>
                <c:pt idx="406">
                  <c:v>-1.4690957637365401</c:v>
                </c:pt>
                <c:pt idx="407">
                  <c:v>-1.4650271984303842</c:v>
                </c:pt>
                <c:pt idx="408">
                  <c:v>-1.4611510186323713</c:v>
                </c:pt>
                <c:pt idx="409">
                  <c:v>-1.4578943284303705</c:v>
                </c:pt>
                <c:pt idx="410">
                  <c:v>-1.4547206367282683</c:v>
                </c:pt>
                <c:pt idx="411">
                  <c:v>-1.4517565684303477</c:v>
                </c:pt>
                <c:pt idx="412">
                  <c:v>-1.4502139984303639</c:v>
                </c:pt>
                <c:pt idx="413">
                  <c:v>-1.4431595145593903</c:v>
                </c:pt>
                <c:pt idx="414">
                  <c:v>-1.4412831984303978</c:v>
                </c:pt>
                <c:pt idx="415">
                  <c:v>-1.4393155247461351</c:v>
                </c:pt>
                <c:pt idx="416">
                  <c:v>-1.437305338430356</c:v>
                </c:pt>
                <c:pt idx="417">
                  <c:v>-1.4357231048133201</c:v>
                </c:pt>
                <c:pt idx="418">
                  <c:v>-1.4341019384303593</c:v>
                </c:pt>
                <c:pt idx="419">
                  <c:v>-1.4327535668514599</c:v>
                </c:pt>
                <c:pt idx="420">
                  <c:v>-1.4315201792813639</c:v>
                </c:pt>
                <c:pt idx="421">
                  <c:v>-1.4282163864900284</c:v>
                </c:pt>
                <c:pt idx="422">
                  <c:v>-1.4274982884303711</c:v>
                </c:pt>
                <c:pt idx="423">
                  <c:v>-1.4274990952045812</c:v>
                </c:pt>
                <c:pt idx="424">
                  <c:v>-1.4295856684303629</c:v>
                </c:pt>
                <c:pt idx="425">
                  <c:v>-1.4316723962798008</c:v>
                </c:pt>
                <c:pt idx="426">
                  <c:v>-1.4340768084303903</c:v>
                </c:pt>
                <c:pt idx="427">
                  <c:v>-1.4367076473665463</c:v>
                </c:pt>
                <c:pt idx="428">
                  <c:v>-1.4390968284303014</c:v>
                </c:pt>
                <c:pt idx="429">
                  <c:v>-1.4403865539859169</c:v>
                </c:pt>
                <c:pt idx="430">
                  <c:v>-1.4471135949215821</c:v>
                </c:pt>
                <c:pt idx="431">
                  <c:v>-1.4505480484303703</c:v>
                </c:pt>
                <c:pt idx="432">
                  <c:v>-1.4542452242367929</c:v>
                </c:pt>
                <c:pt idx="433">
                  <c:v>-1.4579413884303705</c:v>
                </c:pt>
                <c:pt idx="434">
                  <c:v>-1.4617249984304053</c:v>
                </c:pt>
                <c:pt idx="435">
                  <c:v>-1.4665136784304025</c:v>
                </c:pt>
                <c:pt idx="436">
                  <c:v>-1.4723937570510515</c:v>
                </c:pt>
                <c:pt idx="437">
                  <c:v>-1.4778304709578265</c:v>
                </c:pt>
                <c:pt idx="438">
                  <c:v>-1.4819279656434787</c:v>
                </c:pt>
                <c:pt idx="439">
                  <c:v>-1.4986279203054167</c:v>
                </c:pt>
                <c:pt idx="440">
                  <c:v>-1.5013775188385523</c:v>
                </c:pt>
                <c:pt idx="441">
                  <c:v>-1.504950648430345</c:v>
                </c:pt>
                <c:pt idx="442">
                  <c:v>-1.5081617127159674</c:v>
                </c:pt>
                <c:pt idx="443">
                  <c:v>-1.5117853184303556</c:v>
                </c:pt>
                <c:pt idx="444">
                  <c:v>-1.514480521157644</c:v>
                </c:pt>
                <c:pt idx="445">
                  <c:v>-1.5229390539859722</c:v>
                </c:pt>
                <c:pt idx="446">
                  <c:v>-1.5246559239622499</c:v>
                </c:pt>
                <c:pt idx="447">
                  <c:v>-1.5265438284303841</c:v>
                </c:pt>
                <c:pt idx="448">
                  <c:v>-1.5282781154516627</c:v>
                </c:pt>
                <c:pt idx="449">
                  <c:v>-1.5297601398445195</c:v>
                </c:pt>
                <c:pt idx="450">
                  <c:v>-1.5311168284303989</c:v>
                </c:pt>
                <c:pt idx="451">
                  <c:v>-1.5322478267132169</c:v>
                </c:pt>
                <c:pt idx="452">
                  <c:v>-1.5333826575212086</c:v>
                </c:pt>
                <c:pt idx="453">
                  <c:v>-1.5362636517636687</c:v>
                </c:pt>
                <c:pt idx="454">
                  <c:v>-1.5369010698589136</c:v>
                </c:pt>
                <c:pt idx="455">
                  <c:v>-1.5376477142198297</c:v>
                </c:pt>
                <c:pt idx="456">
                  <c:v>-1.5382483897347683</c:v>
                </c:pt>
                <c:pt idx="457">
                  <c:v>-1.5388274284303591</c:v>
                </c:pt>
                <c:pt idx="458">
                  <c:v>-1.5382740552485714</c:v>
                </c:pt>
                <c:pt idx="459">
                  <c:v>-1.5359778684303222</c:v>
                </c:pt>
                <c:pt idx="460">
                  <c:v>-1.5331337661071416</c:v>
                </c:pt>
                <c:pt idx="461">
                  <c:v>-1.5309641734303483</c:v>
                </c:pt>
                <c:pt idx="462">
                  <c:v>-1.5223487127160809</c:v>
                </c:pt>
                <c:pt idx="463">
                  <c:v>-1.5205239684302896</c:v>
                </c:pt>
                <c:pt idx="464">
                  <c:v>-1.5177869769249313</c:v>
                </c:pt>
                <c:pt idx="465">
                  <c:v>-1.5151557084303988</c:v>
                </c:pt>
                <c:pt idx="466">
                  <c:v>-1.5126538469151924</c:v>
                </c:pt>
                <c:pt idx="467">
                  <c:v>-1.5102709876776927</c:v>
                </c:pt>
                <c:pt idx="468">
                  <c:v>-1.5083085384303558</c:v>
                </c:pt>
                <c:pt idx="469">
                  <c:v>-1.506244833595261</c:v>
                </c:pt>
                <c:pt idx="470">
                  <c:v>-1.5046002484303713</c:v>
                </c:pt>
                <c:pt idx="471">
                  <c:v>-1.4960262925480166</c:v>
                </c:pt>
                <c:pt idx="472">
                  <c:v>-1.4940285757499936</c:v>
                </c:pt>
                <c:pt idx="473">
                  <c:v>-1.4915703984303761</c:v>
                </c:pt>
                <c:pt idx="474">
                  <c:v>-1.4892430521939133</c:v>
                </c:pt>
                <c:pt idx="475">
                  <c:v>-1.4874170204083939</c:v>
                </c:pt>
                <c:pt idx="476">
                  <c:v>-1.4849847684302944</c:v>
                </c:pt>
                <c:pt idx="477">
                  <c:v>-1.4821685790754699</c:v>
                </c:pt>
                <c:pt idx="478">
                  <c:v>-1.4800078206525242</c:v>
                </c:pt>
                <c:pt idx="479">
                  <c:v>-1.4787618166121987</c:v>
                </c:pt>
                <c:pt idx="480">
                  <c:v>-1.4727381945088069</c:v>
                </c:pt>
                <c:pt idx="481">
                  <c:v>-1.4706717833765879</c:v>
                </c:pt>
                <c:pt idx="482">
                  <c:v>-1.467708638430409</c:v>
                </c:pt>
                <c:pt idx="483">
                  <c:v>-1.465230806940987</c:v>
                </c:pt>
                <c:pt idx="484">
                  <c:v>-1.4628107484304209</c:v>
                </c:pt>
                <c:pt idx="485">
                  <c:v>-1.4607808586454283</c:v>
                </c:pt>
                <c:pt idx="486">
                  <c:v>-1.4588122182105607</c:v>
                </c:pt>
                <c:pt idx="487">
                  <c:v>-1.457442232196577</c:v>
                </c:pt>
                <c:pt idx="488">
                  <c:v>-1.4519613171116532</c:v>
                </c:pt>
                <c:pt idx="489">
                  <c:v>-1.4478877284303664</c:v>
                </c:pt>
                <c:pt idx="490">
                  <c:v>-1.4427096940826161</c:v>
                </c:pt>
                <c:pt idx="491">
                  <c:v>-1.4380212841446678</c:v>
                </c:pt>
                <c:pt idx="492">
                  <c:v>-1.4334619984303743</c:v>
                </c:pt>
                <c:pt idx="493">
                  <c:v>-1.4299731397346775</c:v>
                </c:pt>
                <c:pt idx="494">
                  <c:v>-1.4256300188385325</c:v>
                </c:pt>
                <c:pt idx="495">
                  <c:v>-1.4225475460494295</c:v>
                </c:pt>
                <c:pt idx="496">
                  <c:v>-1.4098372650970035</c:v>
                </c:pt>
                <c:pt idx="497">
                  <c:v>-1.407618617995567</c:v>
                </c:pt>
                <c:pt idx="498">
                  <c:v>-1.4047241184302592</c:v>
                </c:pt>
                <c:pt idx="499">
                  <c:v>-1.4017772025119228</c:v>
                </c:pt>
                <c:pt idx="500">
                  <c:v>-1.3989029580263264</c:v>
                </c:pt>
                <c:pt idx="501">
                  <c:v>-1.3957869036935051</c:v>
                </c:pt>
                <c:pt idx="502">
                  <c:v>-1.3932366260899656</c:v>
                </c:pt>
                <c:pt idx="503">
                  <c:v>-1.3909634075211912</c:v>
                </c:pt>
                <c:pt idx="504">
                  <c:v>-1.3895939215072701</c:v>
                </c:pt>
                <c:pt idx="505">
                  <c:v>-1.3846290817636984</c:v>
                </c:pt>
                <c:pt idx="506">
                  <c:v>-1.3833660800630412</c:v>
                </c:pt>
                <c:pt idx="507">
                  <c:v>-1.3820319684303755</c:v>
                </c:pt>
                <c:pt idx="508">
                  <c:v>-1.3806157943487207</c:v>
                </c:pt>
                <c:pt idx="509">
                  <c:v>-1.3794978282176231</c:v>
                </c:pt>
                <c:pt idx="510">
                  <c:v>-1.3784683734303229</c:v>
                </c:pt>
                <c:pt idx="511">
                  <c:v>-1.3775579534865301</c:v>
                </c:pt>
                <c:pt idx="512">
                  <c:v>-1.3767639359303345</c:v>
                </c:pt>
                <c:pt idx="513">
                  <c:v>-1.3743197484303593</c:v>
                </c:pt>
                <c:pt idx="514">
                  <c:v>-1.3736796925479595</c:v>
                </c:pt>
                <c:pt idx="515">
                  <c:v>-1.372665009068669</c:v>
                </c:pt>
                <c:pt idx="516">
                  <c:v>-1.3713463384303282</c:v>
                </c:pt>
                <c:pt idx="517">
                  <c:v>-1.3699588249609533</c:v>
                </c:pt>
                <c:pt idx="518">
                  <c:v>-1.3680401059572489</c:v>
                </c:pt>
                <c:pt idx="519">
                  <c:v>-1.3662761297434756</c:v>
                </c:pt>
                <c:pt idx="520">
                  <c:v>-1.3647670533753953</c:v>
                </c:pt>
                <c:pt idx="521">
                  <c:v>-1.3635065945842371</c:v>
                </c:pt>
                <c:pt idx="522">
                  <c:v>-1.3582464384303705</c:v>
                </c:pt>
                <c:pt idx="523">
                  <c:v>-1.3567084984303293</c:v>
                </c:pt>
                <c:pt idx="524">
                  <c:v>-1.3545817726239164</c:v>
                </c:pt>
                <c:pt idx="525">
                  <c:v>-1.3524605034808701</c:v>
                </c:pt>
                <c:pt idx="526">
                  <c:v>-1.350748152276509</c:v>
                </c:pt>
                <c:pt idx="527">
                  <c:v>-1.3490294372058145</c:v>
                </c:pt>
                <c:pt idx="528">
                  <c:v>-1.3471132812586646</c:v>
                </c:pt>
                <c:pt idx="529">
                  <c:v>-1.3454413284303612</c:v>
                </c:pt>
                <c:pt idx="530">
                  <c:v>-1.3441985902671263</c:v>
                </c:pt>
                <c:pt idx="531">
                  <c:v>-1.3403089984303591</c:v>
                </c:pt>
                <c:pt idx="532">
                  <c:v>-1.3392784026857356</c:v>
                </c:pt>
                <c:pt idx="533">
                  <c:v>-1.3379109778118092</c:v>
                </c:pt>
                <c:pt idx="534">
                  <c:v>-1.3364688759814172</c:v>
                </c:pt>
                <c:pt idx="535">
                  <c:v>-1.3350930199357549</c:v>
                </c:pt>
                <c:pt idx="536">
                  <c:v>-1.3338104372058339</c:v>
                </c:pt>
                <c:pt idx="537">
                  <c:v>-1.3313863249610236</c:v>
                </c:pt>
                <c:pt idx="538">
                  <c:v>-1.32794485557325</c:v>
                </c:pt>
                <c:pt idx="539">
                  <c:v>-1.3240514984303573</c:v>
                </c:pt>
                <c:pt idx="540">
                  <c:v>-1.3144949984303764</c:v>
                </c:pt>
                <c:pt idx="541">
                  <c:v>-1.3127936081864462</c:v>
                </c:pt>
                <c:pt idx="542">
                  <c:v>-1.309483041908635</c:v>
                </c:pt>
                <c:pt idx="543">
                  <c:v>-1.306537977597074</c:v>
                </c:pt>
                <c:pt idx="544">
                  <c:v>-1.3041004417292825</c:v>
                </c:pt>
                <c:pt idx="545">
                  <c:v>-1.3018421522765991</c:v>
                </c:pt>
                <c:pt idx="546">
                  <c:v>-1.2999047943487625</c:v>
                </c:pt>
                <c:pt idx="547">
                  <c:v>-1.297918836814155</c:v>
                </c:pt>
                <c:pt idx="548">
                  <c:v>-1.2965086549960816</c:v>
                </c:pt>
                <c:pt idx="549">
                  <c:v>-1.2959439984303671</c:v>
                </c:pt>
                <c:pt idx="550">
                  <c:v>-1.2909725058930164</c:v>
                </c:pt>
                <c:pt idx="551">
                  <c:v>-1.290066390182929</c:v>
                </c:pt>
                <c:pt idx="552">
                  <c:v>-1.2890931025970218</c:v>
                </c:pt>
                <c:pt idx="553">
                  <c:v>-1.2883045290426196</c:v>
                </c:pt>
                <c:pt idx="554">
                  <c:v>-1.2875728206525849</c:v>
                </c:pt>
                <c:pt idx="555">
                  <c:v>-1.2869391546803826</c:v>
                </c:pt>
                <c:pt idx="556">
                  <c:v>-1.2864412698589547</c:v>
                </c:pt>
                <c:pt idx="557">
                  <c:v>-1.2849613457987843</c:v>
                </c:pt>
                <c:pt idx="558">
                  <c:v>-1.2845646048134185</c:v>
                </c:pt>
                <c:pt idx="559">
                  <c:v>-1.2842138279758046</c:v>
                </c:pt>
                <c:pt idx="560">
                  <c:v>-1.2839095035850292</c:v>
                </c:pt>
                <c:pt idx="561">
                  <c:v>-1.2835948635988998</c:v>
                </c:pt>
                <c:pt idx="562">
                  <c:v>-1.2833354780222095</c:v>
                </c:pt>
                <c:pt idx="563">
                  <c:v>-1.2830736473664217</c:v>
                </c:pt>
                <c:pt idx="564">
                  <c:v>-1.2829889114738577</c:v>
                </c:pt>
                <c:pt idx="565">
                  <c:v>-1.2842367127160585</c:v>
                </c:pt>
                <c:pt idx="566">
                  <c:v>-1.2845100094193995</c:v>
                </c:pt>
                <c:pt idx="567">
                  <c:v>-1.2849552943487055</c:v>
                </c:pt>
                <c:pt idx="568">
                  <c:v>-1.285358165097044</c:v>
                </c:pt>
                <c:pt idx="569">
                  <c:v>-1.286081151491679</c:v>
                </c:pt>
                <c:pt idx="570">
                  <c:v>-1.2870644984303397</c:v>
                </c:pt>
                <c:pt idx="571">
                  <c:v>-1.2879684576139638</c:v>
                </c:pt>
                <c:pt idx="572">
                  <c:v>-1.288788071347021</c:v>
                </c:pt>
                <c:pt idx="573">
                  <c:v>-1.2893413393394653</c:v>
                </c:pt>
                <c:pt idx="574">
                  <c:v>-1.2908753445841867</c:v>
                </c:pt>
                <c:pt idx="575">
                  <c:v>-1.291236987560815</c:v>
                </c:pt>
                <c:pt idx="576">
                  <c:v>-1.2916707739405382</c:v>
                </c:pt>
                <c:pt idx="577">
                  <c:v>-1.2921012458530896</c:v>
                </c:pt>
                <c:pt idx="578">
                  <c:v>-1.2924717796803762</c:v>
                </c:pt>
                <c:pt idx="579">
                  <c:v>-1.2929537941292395</c:v>
                </c:pt>
                <c:pt idx="580">
                  <c:v>-1.2935302433282274</c:v>
                </c:pt>
                <c:pt idx="581">
                  <c:v>-1.2945749247461649</c:v>
                </c:pt>
                <c:pt idx="582">
                  <c:v>-1.2954124678181671</c:v>
                </c:pt>
                <c:pt idx="583">
                  <c:v>-1.2959433620667156</c:v>
                </c:pt>
                <c:pt idx="584">
                  <c:v>-1.2978941552930934</c:v>
                </c:pt>
                <c:pt idx="585">
                  <c:v>-1.2984674314200362</c:v>
                </c:pt>
                <c:pt idx="586">
                  <c:v>-1.2991285284303729</c:v>
                </c:pt>
                <c:pt idx="587">
                  <c:v>-1.3000956284302987</c:v>
                </c:pt>
                <c:pt idx="588">
                  <c:v>-1.3013950284304343</c:v>
                </c:pt>
                <c:pt idx="589">
                  <c:v>-1.3025596284304228</c:v>
                </c:pt>
                <c:pt idx="590">
                  <c:v>-1.3035901584303744</c:v>
                </c:pt>
                <c:pt idx="591">
                  <c:v>-1.3042992597940142</c:v>
                </c:pt>
                <c:pt idx="592">
                  <c:v>-1.3048523830457555</c:v>
                </c:pt>
                <c:pt idx="593">
                  <c:v>-1.3072214984303727</c:v>
                </c:pt>
                <c:pt idx="594">
                  <c:v>-1.307941738430408</c:v>
                </c:pt>
                <c:pt idx="595">
                  <c:v>-1.3086680384303762</c:v>
                </c:pt>
                <c:pt idx="596">
                  <c:v>-1.3094377584303771</c:v>
                </c:pt>
                <c:pt idx="597">
                  <c:v>-1.3104296484304356</c:v>
                </c:pt>
                <c:pt idx="598">
                  <c:v>-1.3114244576140877</c:v>
                </c:pt>
                <c:pt idx="599">
                  <c:v>-1.3130961684303699</c:v>
                </c:pt>
                <c:pt idx="600">
                  <c:v>-1.3142111263373621</c:v>
                </c:pt>
                <c:pt idx="601">
                  <c:v>-1.3174541563250628</c:v>
                </c:pt>
                <c:pt idx="602">
                  <c:v>-1.3181287284303522</c:v>
                </c:pt>
                <c:pt idx="603">
                  <c:v>-1.3188409984304315</c:v>
                </c:pt>
                <c:pt idx="604">
                  <c:v>-1.3195209654634326</c:v>
                </c:pt>
                <c:pt idx="605">
                  <c:v>-1.3201408784303297</c:v>
                </c:pt>
                <c:pt idx="606">
                  <c:v>-1.3207725584303702</c:v>
                </c:pt>
                <c:pt idx="607">
                  <c:v>-1.321695788430425</c:v>
                </c:pt>
                <c:pt idx="608">
                  <c:v>-1.3223610460494584</c:v>
                </c:pt>
                <c:pt idx="609">
                  <c:v>-1.3243933513715263</c:v>
                </c:pt>
                <c:pt idx="610">
                  <c:v>-1.3247158571260087</c:v>
                </c:pt>
                <c:pt idx="611">
                  <c:v>-1.325326798430325</c:v>
                </c:pt>
                <c:pt idx="612">
                  <c:v>-1.3259182484303125</c:v>
                </c:pt>
                <c:pt idx="613">
                  <c:v>-1.3269629084304384</c:v>
                </c:pt>
                <c:pt idx="614">
                  <c:v>-1.3283487184303624</c:v>
                </c:pt>
                <c:pt idx="615">
                  <c:v>-1.3306558784304201</c:v>
                </c:pt>
                <c:pt idx="616">
                  <c:v>-1.3330954416121585</c:v>
                </c:pt>
                <c:pt idx="617">
                  <c:v>-1.3347925817637076</c:v>
                </c:pt>
                <c:pt idx="618">
                  <c:v>-1.3406758513715289</c:v>
                </c:pt>
                <c:pt idx="619">
                  <c:v>-1.342002528430271</c:v>
                </c:pt>
                <c:pt idx="620">
                  <c:v>-1.3436218584304314</c:v>
                </c:pt>
                <c:pt idx="621">
                  <c:v>-1.3453480684303685</c:v>
                </c:pt>
                <c:pt idx="622">
                  <c:v>-1.3466206916122019</c:v>
                </c:pt>
                <c:pt idx="623">
                  <c:v>-1.3480846684303458</c:v>
                </c:pt>
                <c:pt idx="624">
                  <c:v>-1.3491877384303521</c:v>
                </c:pt>
                <c:pt idx="625">
                  <c:v>-1.3503037284303403</c:v>
                </c:pt>
                <c:pt idx="626">
                  <c:v>-1.3509298342511968</c:v>
                </c:pt>
                <c:pt idx="627">
                  <c:v>-1.3530994984303675</c:v>
                </c:pt>
                <c:pt idx="628">
                  <c:v>-1.3533848684303891</c:v>
                </c:pt>
                <c:pt idx="629">
                  <c:v>-1.3540459675025076</c:v>
                </c:pt>
                <c:pt idx="630">
                  <c:v>-1.3546148284303499</c:v>
                </c:pt>
                <c:pt idx="631">
                  <c:v>-1.3558936984303784</c:v>
                </c:pt>
                <c:pt idx="632">
                  <c:v>-1.3572856084303524</c:v>
                </c:pt>
                <c:pt idx="633">
                  <c:v>-1.3585494984302571</c:v>
                </c:pt>
                <c:pt idx="634">
                  <c:v>-1.3595467287674055</c:v>
                </c:pt>
                <c:pt idx="635">
                  <c:v>-1.3604277943487517</c:v>
                </c:pt>
                <c:pt idx="636">
                  <c:v>-1.3626479984303685</c:v>
                </c:pt>
                <c:pt idx="637">
                  <c:v>-1.3631543084303814</c:v>
                </c:pt>
                <c:pt idx="638">
                  <c:v>-1.3637693184303927</c:v>
                </c:pt>
                <c:pt idx="639">
                  <c:v>-1.3644385984303469</c:v>
                </c:pt>
                <c:pt idx="640">
                  <c:v>-1.3649034984304365</c:v>
                </c:pt>
                <c:pt idx="641">
                  <c:v>-1.3654573210110144</c:v>
                </c:pt>
                <c:pt idx="642">
                  <c:v>-1.3659315584303826</c:v>
                </c:pt>
                <c:pt idx="643">
                  <c:v>-1.3662548884303831</c:v>
                </c:pt>
                <c:pt idx="644">
                  <c:v>-1.3664844270017582</c:v>
                </c:pt>
                <c:pt idx="645">
                  <c:v>-1.3672034122235033</c:v>
                </c:pt>
                <c:pt idx="646">
                  <c:v>-1.3673599784303718</c:v>
                </c:pt>
                <c:pt idx="647">
                  <c:v>-1.3675904050238117</c:v>
                </c:pt>
                <c:pt idx="648">
                  <c:v>-1.3677960284304476</c:v>
                </c:pt>
                <c:pt idx="649">
                  <c:v>-1.3679880184303528</c:v>
                </c:pt>
                <c:pt idx="650">
                  <c:v>-1.3681448284303812</c:v>
                </c:pt>
                <c:pt idx="651">
                  <c:v>-1.3682914584303987</c:v>
                </c:pt>
                <c:pt idx="652">
                  <c:v>-1.3683987384303862</c:v>
                </c:pt>
                <c:pt idx="653">
                  <c:v>-1.3685073662464262</c:v>
                </c:pt>
                <c:pt idx="654">
                  <c:v>-1.368773040683827</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-1.3695583684302974</c:v>
                </c:pt>
                <c:pt idx="665">
                  <c:v>-1.3695780684303998</c:v>
                </c:pt>
                <c:pt idx="666">
                  <c:v>-1.3695935584303101</c:v>
                </c:pt>
                <c:pt idx="667">
                  <c:v>-1.3696150984304509</c:v>
                </c:pt>
                <c:pt idx="668">
                  <c:v>-1.3696228984304497</c:v>
                </c:pt>
                <c:pt idx="669">
                  <c:v>-1.369628522239843</c:v>
                </c:pt>
                <c:pt idx="670">
                  <c:v>-1.3696396650970186</c:v>
                </c:pt>
                <c:pt idx="671">
                  <c:v>-1.3699160341446515</c:v>
                </c:pt>
                <c:pt idx="672">
                  <c:v>-1.3699433684304267</c:v>
                </c:pt>
                <c:pt idx="673">
                  <c:v>-1.3699802784303898</c:v>
                </c:pt>
                <c:pt idx="674">
                  <c:v>-1.37001960843034</c:v>
                </c:pt>
                <c:pt idx="675">
                  <c:v>-1.3699998005137175</c:v>
                </c:pt>
                <c:pt idx="676">
                  <c:v>-1.3699729984303275</c:v>
                </c:pt>
                <c:pt idx="677">
                  <c:v>-1.3698669984303891</c:v>
                </c:pt>
                <c:pt idx="678">
                  <c:v>-1.3698587084303853</c:v>
                </c:pt>
                <c:pt idx="679">
                  <c:v>-1.369841588430404</c:v>
                </c:pt>
                <c:pt idx="680">
                  <c:v>-1.3698366684304304</c:v>
                </c:pt>
                <c:pt idx="681">
                  <c:v>-1.3698247762081621</c:v>
                </c:pt>
                <c:pt idx="682">
                  <c:v>-1.3698027784303548</c:v>
                </c:pt>
                <c:pt idx="683">
                  <c:v>-1.3697746184303625</c:v>
                </c:pt>
                <c:pt idx="684">
                  <c:v>-1.3697455884304048</c:v>
                </c:pt>
                <c:pt idx="685">
                  <c:v>-1.3697107331242862</c:v>
                </c:pt>
                <c:pt idx="686">
                  <c:v>-1.3696606650970438</c:v>
                </c:pt>
                <c:pt idx="687">
                  <c:v>-1.3696546725876715</c:v>
                </c:pt>
                <c:pt idx="688">
                  <c:v>-1.3696436684302995</c:v>
                </c:pt>
                <c:pt idx="689">
                  <c:v>-1.3696209984303991</c:v>
                </c:pt>
                <c:pt idx="690">
                  <c:v>-1.3696077984302661</c:v>
                </c:pt>
                <c:pt idx="691">
                  <c:v>-1.3696155084304493</c:v>
                </c:pt>
                <c:pt idx="692">
                  <c:v>-1.3696292184303545</c:v>
                </c:pt>
                <c:pt idx="693">
                  <c:v>-1.3696404417292456</c:v>
                </c:pt>
                <c:pt idx="694">
                  <c:v>-1.3695257827440841</c:v>
                </c:pt>
                <c:pt idx="695">
                  <c:v>-1.3689461984303364</c:v>
                </c:pt>
                <c:pt idx="696">
                  <c:v>-1.3688370784303672</c:v>
                </c:pt>
                <c:pt idx="697">
                  <c:v>-1.3686712784303552</c:v>
                </c:pt>
                <c:pt idx="698">
                  <c:v>-1.3685200392467536</c:v>
                </c:pt>
                <c:pt idx="699">
                  <c:v>-1.3683700884304031</c:v>
                </c:pt>
                <c:pt idx="700">
                  <c:v>-1.3682446184304808</c:v>
                </c:pt>
                <c:pt idx="701">
                  <c:v>-1.368122898430407</c:v>
                </c:pt>
                <c:pt idx="702">
                  <c:v>-1.3680315584303528</c:v>
                </c:pt>
                <c:pt idx="703">
                  <c:v>-1.3679482822141722</c:v>
                </c:pt>
                <c:pt idx="704">
                  <c:v>-1.3678474865255623</c:v>
                </c:pt>
                <c:pt idx="705">
                  <c:v>-1.3678399284302358</c:v>
                </c:pt>
                <c:pt idx="706">
                  <c:v>-1.3678284584303171</c:v>
                </c:pt>
                <c:pt idx="707">
                  <c:v>-1.3678285584302472</c:v>
                </c:pt>
                <c:pt idx="708">
                  <c:v>-1.3678142456214388</c:v>
                </c:pt>
                <c:pt idx="709">
                  <c:v>-1.3676034484303585</c:v>
                </c:pt>
                <c:pt idx="710">
                  <c:v>-1.3671895584303613</c:v>
                </c:pt>
                <c:pt idx="711">
                  <c:v>-1.3667480984304063</c:v>
                </c:pt>
                <c:pt idx="712">
                  <c:v>-1.3653027230680266</c:v>
                </c:pt>
                <c:pt idx="713">
                  <c:v>-1.364872284144667</c:v>
                </c:pt>
                <c:pt idx="714">
                  <c:v>-1.364395908430339</c:v>
                </c:pt>
                <c:pt idx="715">
                  <c:v>-1.3639574884304011</c:v>
                </c:pt>
                <c:pt idx="716">
                  <c:v>-1.3635803984303294</c:v>
                </c:pt>
                <c:pt idx="717">
                  <c:v>-1.3632107084303584</c:v>
                </c:pt>
                <c:pt idx="718">
                  <c:v>-1.3629265438848961</c:v>
                </c:pt>
                <c:pt idx="719">
                  <c:v>-1.3626965941750342</c:v>
                </c:pt>
                <c:pt idx="720">
                  <c:v>-1.3621702067637003</c:v>
                </c:pt>
                <c:pt idx="721">
                  <c:v>-1.3620522229200915</c:v>
                </c:pt>
                <c:pt idx="722">
                  <c:v>-1.3619050884304187</c:v>
                </c:pt>
                <c:pt idx="723">
                  <c:v>-1.3617695184303287</c:v>
                </c:pt>
                <c:pt idx="724">
                  <c:v>-1.3616673386366358</c:v>
                </c:pt>
                <c:pt idx="725">
                  <c:v>-1.3615557584303914</c:v>
                </c:pt>
                <c:pt idx="726">
                  <c:v>-1.3614426284303747</c:v>
                </c:pt>
                <c:pt idx="727">
                  <c:v>-1.3613307584302632</c:v>
                </c:pt>
                <c:pt idx="728">
                  <c:v>-1.3612657596244304</c:v>
                </c:pt>
                <c:pt idx="729">
                  <c:v>-1.3605270468174737</c:v>
                </c:pt>
                <c:pt idx="730">
                  <c:v>-1.3603007684303705</c:v>
                </c:pt>
                <c:pt idx="731">
                  <c:v>-1.3600629284303949</c:v>
                </c:pt>
                <c:pt idx="732">
                  <c:v>-1.3598768039858911</c:v>
                </c:pt>
                <c:pt idx="733">
                  <c:v>-1.3592719984303443</c:v>
                </c:pt>
                <c:pt idx="734">
                  <c:v>-1.3592095956525796</c:v>
                </c:pt>
                <c:pt idx="735">
                  <c:v>-1.359095968430438</c:v>
                </c:pt>
                <c:pt idx="736">
                  <c:v>-1.3590373084303593</c:v>
                </c:pt>
                <c:pt idx="737">
                  <c:v>-1.3589872284303866</c:v>
                </c:pt>
                <c:pt idx="738">
                  <c:v>-1.3588765884303839</c:v>
                </c:pt>
                <c:pt idx="739">
                  <c:v>-1.3587763620667346</c:v>
                </c:pt>
                <c:pt idx="740">
                  <c:v>-1.3587029984303811</c:v>
                </c:pt>
                <c:pt idx="741">
                  <c:v>-1.3584306234303725</c:v>
                </c:pt>
                <c:pt idx="742">
                  <c:v>-1.3583922184303248</c:v>
                </c:pt>
                <c:pt idx="743">
                  <c:v>-1.3583395184303839</c:v>
                </c:pt>
                <c:pt idx="744">
                  <c:v>-1.358296198430331</c:v>
                </c:pt>
                <c:pt idx="745">
                  <c:v>-1.3582534095414402</c:v>
                </c:pt>
                <c:pt idx="746">
                  <c:v>-1.3582179584303233</c:v>
                </c:pt>
                <c:pt idx="747">
                  <c:v>-1.3581845484303727</c:v>
                </c:pt>
                <c:pt idx="748">
                  <c:v>-1.3581432084302989</c:v>
                </c:pt>
                <c:pt idx="749">
                  <c:v>-1.3581193584303577</c:v>
                </c:pt>
                <c:pt idx="750">
                  <c:v>-1.3574468702252318</c:v>
                </c:pt>
                <c:pt idx="751">
                  <c:v>-1.3572987005580046</c:v>
                </c:pt>
                <c:pt idx="752">
                  <c:v>-1.3570833484303506</c:v>
                </c:pt>
                <c:pt idx="753">
                  <c:v>-1.3569212984303505</c:v>
                </c:pt>
                <c:pt idx="754">
                  <c:v>-1.3568151384303349</c:v>
                </c:pt>
                <c:pt idx="755">
                  <c:v>-1.3567007423327908</c:v>
                </c:pt>
                <c:pt idx="756">
                  <c:v>-1.356563148430368</c:v>
                </c:pt>
                <c:pt idx="757">
                  <c:v>-1.3564400188385477</c:v>
                </c:pt>
                <c:pt idx="758">
                  <c:v>-1.3561807484303401</c:v>
                </c:pt>
                <c:pt idx="759">
                  <c:v>-1.3561425984303312</c:v>
                </c:pt>
                <c:pt idx="760">
                  <c:v>-1.3561045984303632</c:v>
                </c:pt>
                <c:pt idx="761">
                  <c:v>-1.3560777229201761</c:v>
                </c:pt>
                <c:pt idx="762">
                  <c:v>-1.3560074384302965</c:v>
                </c:pt>
                <c:pt idx="763">
                  <c:v>-1.3554011484303885</c:v>
                </c:pt>
                <c:pt idx="764">
                  <c:v>-1.3546796284304321</c:v>
                </c:pt>
                <c:pt idx="765">
                  <c:v>-1.3541624886263861</c:v>
                </c:pt>
                <c:pt idx="766">
                  <c:v>-1.3526008245173102</c:v>
                </c:pt>
                <c:pt idx="767">
                  <c:v>-1.3522140184303097</c:v>
                </c:pt>
                <c:pt idx="768">
                  <c:v>-1.3517477484303697</c:v>
                </c:pt>
                <c:pt idx="769">
                  <c:v>-1.3512826184303464</c:v>
                </c:pt>
                <c:pt idx="770">
                  <c:v>-1.3509111773777249</c:v>
                </c:pt>
                <c:pt idx="771">
                  <c:v>-1.3505383679955827</c:v>
                </c:pt>
                <c:pt idx="772">
                  <c:v>-1.3502300384303609</c:v>
                </c:pt>
                <c:pt idx="773">
                  <c:v>-1.3499357284303741</c:v>
                </c:pt>
                <c:pt idx="774">
                  <c:v>-1.3496915584303224</c:v>
                </c:pt>
                <c:pt idx="775">
                  <c:v>-1.3495454545706878</c:v>
                </c:pt>
                <c:pt idx="776">
                  <c:v>-1.3489924984303343</c:v>
                </c:pt>
                <c:pt idx="777">
                  <c:v>-1.3489149684303499</c:v>
                </c:pt>
                <c:pt idx="778">
                  <c:v>-1.348816888430342</c:v>
                </c:pt>
                <c:pt idx="779">
                  <c:v>-1.3487414984303854</c:v>
                </c:pt>
                <c:pt idx="780">
                  <c:v>-1.3486629496499134</c:v>
                </c:pt>
                <c:pt idx="781">
                  <c:v>-1.3487416084303376</c:v>
                </c:pt>
                <c:pt idx="782">
                  <c:v>-1.3498449684303253</c:v>
                </c:pt>
                <c:pt idx="783">
                  <c:v>-1.3512044984303557</c:v>
                </c:pt>
                <c:pt idx="784">
                  <c:v>-1.3582206749009202</c:v>
                </c:pt>
                <c:pt idx="785">
                  <c:v>-1.3591514284303869</c:v>
                </c:pt>
                <c:pt idx="786">
                  <c:v>-1.3605117346940858</c:v>
                </c:pt>
                <c:pt idx="787">
                  <c:v>-1.3617734584304202</c:v>
                </c:pt>
                <c:pt idx="788">
                  <c:v>-1.3629120884303205</c:v>
                </c:pt>
                <c:pt idx="789">
                  <c:v>-1.3638034884303849</c:v>
                </c:pt>
                <c:pt idx="790">
                  <c:v>-1.3645463601325076</c:v>
                </c:pt>
                <c:pt idx="791">
                  <c:v>-1.366623298430369</c:v>
                </c:pt>
                <c:pt idx="792">
                  <c:v>-1.3670798884303323</c:v>
                </c:pt>
                <c:pt idx="793">
                  <c:v>-1.3676898584304027</c:v>
                </c:pt>
                <c:pt idx="794">
                  <c:v>-1.3683227084303127</c:v>
                </c:pt>
                <c:pt idx="795">
                  <c:v>-1.3688249684303173</c:v>
                </c:pt>
                <c:pt idx="796">
                  <c:v>-1.3693376923079228</c:v>
                </c:pt>
                <c:pt idx="797">
                  <c:v>-1.3697385284303252</c:v>
                </c:pt>
                <c:pt idx="798">
                  <c:v>-1.3701565184303988</c:v>
                </c:pt>
                <c:pt idx="799">
                  <c:v>-1.3704258087751953</c:v>
                </c:pt>
                <c:pt idx="800">
                  <c:v>-1.3717329075212774</c:v>
                </c:pt>
                <c:pt idx="801">
                  <c:v>-1.3719494868024427</c:v>
                </c:pt>
                <c:pt idx="802">
                  <c:v>-1.3723191184303403</c:v>
                </c:pt>
                <c:pt idx="803">
                  <c:v>-1.3726439484303086</c:v>
                </c:pt>
                <c:pt idx="804">
                  <c:v>-1.3729442884303253</c:v>
                </c:pt>
                <c:pt idx="805">
                  <c:v>-1.3732037246208932</c:v>
                </c:pt>
                <c:pt idx="806">
                  <c:v>-1.3734651584303634</c:v>
                </c:pt>
                <c:pt idx="807">
                  <c:v>-1.3736963484303857</c:v>
                </c:pt>
                <c:pt idx="808">
                  <c:v>-1.3738671984303323</c:v>
                </c:pt>
                <c:pt idx="809">
                  <c:v>-1.3744357676611187</c:v>
                </c:pt>
                <c:pt idx="810">
                  <c:v>-1.3745799056468471</c:v>
                </c:pt>
                <c:pt idx="811">
                  <c:v>-1.3747610984304401</c:v>
                </c:pt>
                <c:pt idx="812">
                  <c:v>-1.3749472784303691</c:v>
                </c:pt>
                <c:pt idx="813">
                  <c:v>-1.3750985384304428</c:v>
                </c:pt>
                <c:pt idx="814">
                  <c:v>-1.375243616987099</c:v>
                </c:pt>
                <c:pt idx="815">
                  <c:v>-1.3755607284302656</c:v>
                </c:pt>
                <c:pt idx="816">
                  <c:v>-1.3764502384303938</c:v>
                </c:pt>
                <c:pt idx="817">
                  <c:v>-1.3773468371399957</c:v>
                </c:pt>
                <c:pt idx="818">
                  <c:v>-1.3793872650970442</c:v>
                </c:pt>
                <c:pt idx="819">
                  <c:v>-1.3797875468174965</c:v>
                </c:pt>
                <c:pt idx="820">
                  <c:v>-1.3804407884303416</c:v>
                </c:pt>
                <c:pt idx="821">
                  <c:v>-1.3810323784303336</c:v>
                </c:pt>
                <c:pt idx="822">
                  <c:v>-1.3815419584303612</c:v>
                </c:pt>
                <c:pt idx="823">
                  <c:v>-1.3820070329130658</c:v>
                </c:pt>
                <c:pt idx="824">
                  <c:v>-1.3824334784303858</c:v>
                </c:pt>
                <c:pt idx="825">
                  <c:v>-1.382815878430371</c:v>
                </c:pt>
                <c:pt idx="826">
                  <c:v>-1.383088773940564</c:v>
                </c:pt>
                <c:pt idx="827">
                  <c:v>-1.3838659984303519</c:v>
                </c:pt>
                <c:pt idx="828">
                  <c:v>-1.3840390552485573</c:v>
                </c:pt>
                <c:pt idx="829">
                  <c:v>-1.3842670984304277</c:v>
                </c:pt>
                <c:pt idx="830">
                  <c:v>-1.3844807684304712</c:v>
                </c:pt>
                <c:pt idx="831">
                  <c:v>-1.3846668206525479</c:v>
                </c:pt>
                <c:pt idx="832">
                  <c:v>-1.3848319036935663</c:v>
                </c:pt>
                <c:pt idx="833">
                  <c:v>-1.3849902784303296</c:v>
                </c:pt>
                <c:pt idx="834">
                  <c:v>-1.3851386284302478</c:v>
                </c:pt>
                <c:pt idx="835">
                  <c:v>-1.3852841317637115</c:v>
                </c:pt>
                <c:pt idx="836">
                  <c:v>-1.3854263698589406</c:v>
                </c:pt>
                <c:pt idx="837">
                  <c:v>-1.3858471118325255</c:v>
                </c:pt>
                <c:pt idx="838">
                  <c:v>-1.3858731584303925</c:v>
                </c:pt>
                <c:pt idx="839">
                  <c:v>-1.3859096376056783</c:v>
                </c:pt>
                <c:pt idx="840">
                  <c:v>-1.385940928430287</c:v>
                </c:pt>
                <c:pt idx="841">
                  <c:v>-1.3859708384303175</c:v>
                </c:pt>
                <c:pt idx="842">
                  <c:v>-1.3859928884304367</c:v>
                </c:pt>
                <c:pt idx="843">
                  <c:v>-1.3860223386365433</c:v>
                </c:pt>
                <c:pt idx="844">
                  <c:v>-1.3860509984303562</c:v>
                </c:pt>
                <c:pt idx="845">
                  <c:v>-1.3861261274626386</c:v>
                </c:pt>
                <c:pt idx="846">
                  <c:v>-1.3861494184303922</c:v>
                </c:pt>
                <c:pt idx="847">
                  <c:v>-1.3861539184302885</c:v>
                </c:pt>
                <c:pt idx="848">
                  <c:v>-1.3861916376056271</c:v>
                </c:pt>
                <c:pt idx="849">
                  <c:v>-1.3862624684302958</c:v>
                </c:pt>
                <c:pt idx="850">
                  <c:v>-1.3863809084303256</c:v>
                </c:pt>
                <c:pt idx="851">
                  <c:v>-1.3865916454891973</c:v>
                </c:pt>
                <c:pt idx="852">
                  <c:v>-1.3868245150970395</c:v>
                </c:pt>
                <c:pt idx="853">
                  <c:v>-1.3874660572539028</c:v>
                </c:pt>
                <c:pt idx="854">
                  <c:v>-1.387615968430346</c:v>
                </c:pt>
                <c:pt idx="855">
                  <c:v>-1.3877517784303208</c:v>
                </c:pt>
                <c:pt idx="856">
                  <c:v>-1.3878648953375716</c:v>
                </c:pt>
                <c:pt idx="857">
                  <c:v>-1.3879617184304038</c:v>
                </c:pt>
                <c:pt idx="858">
                  <c:v>-1.3880471484303314</c:v>
                </c:pt>
                <c:pt idx="859">
                  <c:v>-1.3881264703405094</c:v>
                </c:pt>
                <c:pt idx="860">
                  <c:v>-1.3881996616956727</c:v>
                </c:pt>
                <c:pt idx="861">
                  <c:v>-1.3882525119439038</c:v>
                </c:pt>
                <c:pt idx="862">
                  <c:v>-1.3884427317637247</c:v>
                </c:pt>
                <c:pt idx="863">
                  <c:v>-1.3884916184303719</c:v>
                </c:pt>
                <c:pt idx="864">
                  <c:v>-1.3885412597939961</c:v>
                </c:pt>
                <c:pt idx="865">
                  <c:v>-1.3885788484304129</c:v>
                </c:pt>
                <c:pt idx="866">
                  <c:v>-1.3886348584303789</c:v>
                </c:pt>
                <c:pt idx="867">
                  <c:v>-1.3886812637365438</c:v>
                </c:pt>
                <c:pt idx="868">
                  <c:v>-1.3887284884304307</c:v>
                </c:pt>
                <c:pt idx="869">
                  <c:v>-1.3887563984303384</c:v>
                </c:pt>
                <c:pt idx="870">
                  <c:v>-1.388782261588247</c:v>
                </c:pt>
                <c:pt idx="871">
                  <c:v>-1.3889896650970073</c:v>
                </c:pt>
                <c:pt idx="872">
                  <c:v>-1.3890405386601756</c:v>
                </c:pt>
                <c:pt idx="873">
                  <c:v>-1.3893289084304143</c:v>
                </c:pt>
                <c:pt idx="874">
                  <c:v>-1.3897061984303321</c:v>
                </c:pt>
                <c:pt idx="875">
                  <c:v>-1.3900896612210261</c:v>
                </c:pt>
                <c:pt idx="876">
                  <c:v>-1.390290818430401</c:v>
                </c:pt>
                <c:pt idx="877">
                  <c:v>-1.3899381784303912</c:v>
                </c:pt>
                <c:pt idx="878">
                  <c:v>-1.389592447409953</c:v>
                </c:pt>
                <c:pt idx="879">
                  <c:v>-1.3893084811889622</c:v>
                </c:pt>
                <c:pt idx="880">
                  <c:v>-1.3891449984303677</c:v>
                </c:pt>
                <c:pt idx="881">
                  <c:v>-1.3884961650970382</c:v>
                </c:pt>
                <c:pt idx="882">
                  <c:v>-1.3882526284303651</c:v>
                </c:pt>
                <c:pt idx="883">
                  <c:v>-1.3880139984303739</c:v>
                </c:pt>
                <c:pt idx="884">
                  <c:v>-1.3877700784303357</c:v>
                </c:pt>
                <c:pt idx="885">
                  <c:v>-1.3875580784303807</c:v>
                </c:pt>
                <c:pt idx="886">
                  <c:v>-1.3873465984303905</c:v>
                </c:pt>
                <c:pt idx="887">
                  <c:v>-1.3871770405355903</c:v>
                </c:pt>
                <c:pt idx="888">
                  <c:v>-1.387049187619553</c:v>
                </c:pt>
                <c:pt idx="889">
                  <c:v>-1.3859445741879668</c:v>
                </c:pt>
                <c:pt idx="890">
                  <c:v>-1.3856475184303889</c:v>
                </c:pt>
                <c:pt idx="891">
                  <c:v>-1.3853849365746456</c:v>
                </c:pt>
                <c:pt idx="892">
                  <c:v>-1.3851172084303656</c:v>
                </c:pt>
                <c:pt idx="893">
                  <c:v>-1.3848834984303622</c:v>
                </c:pt>
                <c:pt idx="894">
                  <c:v>-1.3847088177074269</c:v>
                </c:pt>
                <c:pt idx="895">
                  <c:v>-1.3845169684303968</c:v>
                </c:pt>
                <c:pt idx="896">
                  <c:v>-1.3843506333510689</c:v>
                </c:pt>
                <c:pt idx="897">
                  <c:v>-1.3840702355437955</c:v>
                </c:pt>
                <c:pt idx="898">
                  <c:v>-1.3840229359303322</c:v>
                </c:pt>
                <c:pt idx="899">
                  <c:v>-1.3839663418647277</c:v>
                </c:pt>
                <c:pt idx="900">
                  <c:v>-1.3839234084303413</c:v>
                </c:pt>
                <c:pt idx="901">
                  <c:v>-1.3839015035849727</c:v>
                </c:pt>
                <c:pt idx="902">
                  <c:v>-1.3838707184303942</c:v>
                </c:pt>
                <c:pt idx="903">
                  <c:v>-1.3838342384303317</c:v>
                </c:pt>
                <c:pt idx="904">
                  <c:v>-1.3838094567636787</c:v>
                </c:pt>
                <c:pt idx="905">
                  <c:v>-1.3837384467062392</c:v>
                </c:pt>
                <c:pt idx="906">
                  <c:v>-1.3837292984304028</c:v>
                </c:pt>
                <c:pt idx="907">
                  <c:v>-1.383674778430418</c:v>
                </c:pt>
                <c:pt idx="908">
                  <c:v>-1.3835767229202602</c:v>
                </c:pt>
                <c:pt idx="909">
                  <c:v>-1.3835097584304066</c:v>
                </c:pt>
                <c:pt idx="910">
                  <c:v>-1.3834332884303677</c:v>
                </c:pt>
                <c:pt idx="911">
                  <c:v>-1.383406865097129</c:v>
                </c:pt>
                <c:pt idx="912">
                  <c:v>-1.3834129778118651</c:v>
                </c:pt>
                <c:pt idx="913">
                  <c:v>-1.3834252303144297</c:v>
                </c:pt>
                <c:pt idx="914">
                  <c:v>-1.3834369984303621</c:v>
                </c:pt>
                <c:pt idx="915">
                  <c:v>-1.3834518384302967</c:v>
                </c:pt>
                <c:pt idx="916">
                  <c:v>-1.383408602597072</c:v>
                </c:pt>
                <c:pt idx="917">
                  <c:v>-1.3833351484302838</c:v>
                </c:pt>
                <c:pt idx="918">
                  <c:v>-1.3833359284303839</c:v>
                </c:pt>
                <c:pt idx="919">
                  <c:v>-1.3833424417293756</c:v>
                </c:pt>
                <c:pt idx="920">
                  <c:v>-1.3833473784303791</c:v>
                </c:pt>
                <c:pt idx="921">
                  <c:v>-1.3833096784303578</c:v>
                </c:pt>
                <c:pt idx="922">
                  <c:v>-1.3832511984303366</c:v>
                </c:pt>
                <c:pt idx="923">
                  <c:v>-1.3832483388559496</c:v>
                </c:pt>
                <c:pt idx="924">
                  <c:v>-1.3832804084302879</c:v>
                </c:pt>
                <c:pt idx="925">
                  <c:v>-1.3833335963685087</c:v>
                </c:pt>
                <c:pt idx="926">
                  <c:v>-1.3833462484303141</c:v>
                </c:pt>
                <c:pt idx="927">
                  <c:v>-1.383350068430353</c:v>
                </c:pt>
                <c:pt idx="928">
                  <c:v>-1.3833567144797385</c:v>
                </c:pt>
                <c:pt idx="929">
                  <c:v>-1.3833084084302456</c:v>
                </c:pt>
                <c:pt idx="930">
                  <c:v>-1.3832468097511068</c:v>
                </c:pt>
                <c:pt idx="931">
                  <c:v>-1.3831556650970498</c:v>
                </c:pt>
                <c:pt idx="932">
                  <c:v>-1.3831099346006042</c:v>
                </c:pt>
                <c:pt idx="933">
                  <c:v>-1.3833379513715229</c:v>
                </c:pt>
                <c:pt idx="934">
                  <c:v>-1.3840700684303613</c:v>
                </c:pt>
                <c:pt idx="935">
                  <c:v>-1.3849828884303648</c:v>
                </c:pt>
                <c:pt idx="936">
                  <c:v>-1.3856780809046114</c:v>
                </c:pt>
                <c:pt idx="937">
                  <c:v>-1.3862980584303486</c:v>
                </c:pt>
                <c:pt idx="938">
                  <c:v>-1.3868231755137472</c:v>
                </c:pt>
                <c:pt idx="939">
                  <c:v>-1.3872186984303951</c:v>
                </c:pt>
                <c:pt idx="940">
                  <c:v>-1.3874558931672212</c:v>
                </c:pt>
                <c:pt idx="941">
                  <c:v>-1.3884860529758285</c:v>
                </c:pt>
                <c:pt idx="942">
                  <c:v>-1.3888482484303211</c:v>
                </c:pt>
                <c:pt idx="943">
                  <c:v>-1.3891255584304005</c:v>
                </c:pt>
                <c:pt idx="944">
                  <c:v>-1.3894543384304114</c:v>
                </c:pt>
                <c:pt idx="945">
                  <c:v>-1.3897330684303597</c:v>
                </c:pt>
                <c:pt idx="946">
                  <c:v>-1.3899872355437424</c:v>
                </c:pt>
                <c:pt idx="947">
                  <c:v>-1.3901328784303786</c:v>
                </c:pt>
                <c:pt idx="948">
                  <c:v>-1.3902201779175485</c:v>
                </c:pt>
                <c:pt idx="949">
                  <c:v>-1.3908304984303967</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-1.3931487384302912</c:v>
                </c:pt>
                <c:pt idx="959">
                  <c:v>-1.3940500384303576</c:v>
                </c:pt>
                <c:pt idx="960">
                  <c:v>-1.3949343489458457</c:v>
                </c:pt>
                <c:pt idx="961">
                  <c:v>-1.3955806384303528</c:v>
                </c:pt>
                <c:pt idx="962">
                  <c:v>-1.3963917584303829</c:v>
                </c:pt>
                <c:pt idx="963">
                  <c:v>-1.3969654184304545</c:v>
                </c:pt>
                <c:pt idx="964">
                  <c:v>-1.3974060156717485</c:v>
                </c:pt>
                <c:pt idx="965">
                  <c:v>-1.4027833984303726</c:v>
                </c:pt>
                <c:pt idx="966">
                  <c:v>-1.40382294779738</c:v>
                </c:pt>
                <c:pt idx="967">
                  <c:v>-1.4051729084304299</c:v>
                </c:pt>
                <c:pt idx="968">
                  <c:v>-1.4076551984303762</c:v>
                </c:pt>
                <c:pt idx="969">
                  <c:v>-1.4091334084303426</c:v>
                </c:pt>
                <c:pt idx="970">
                  <c:v>-1.4105798884304264</c:v>
                </c:pt>
                <c:pt idx="971">
                  <c:v>-1.4118736284304134</c:v>
                </c:pt>
                <c:pt idx="972">
                  <c:v>-1.4130137922448185</c:v>
                </c:pt>
                <c:pt idx="973">
                  <c:v>-1.4142588671172831</c:v>
                </c:pt>
                <c:pt idx="974">
                  <c:v>-1.4206353150970301</c:v>
                </c:pt>
                <c:pt idx="975">
                  <c:v>-1.42201847843031</c:v>
                </c:pt>
                <c:pt idx="976">
                  <c:v>-1.4240692384303344</c:v>
                </c:pt>
                <c:pt idx="977">
                  <c:v>-1.4261227584303882</c:v>
                </c:pt>
                <c:pt idx="978">
                  <c:v>-1.4289050784303896</c:v>
                </c:pt>
                <c:pt idx="979">
                  <c:v>-1.4320400602860275</c:v>
                </c:pt>
                <c:pt idx="980">
                  <c:v>-1.4348338084304046</c:v>
                </c:pt>
                <c:pt idx="981">
                  <c:v>-1.436767617477976</c:v>
                </c:pt>
                <c:pt idx="982">
                  <c:v>-1.4430520329131156</c:v>
                </c:pt>
                <c:pt idx="983">
                  <c:v>-1.4444170484303953</c:v>
                </c:pt>
                <c:pt idx="984">
                  <c:v>-1.4464297984303514</c:v>
                </c:pt>
                <c:pt idx="985">
                  <c:v>-1.4481510948159126</c:v>
                </c:pt>
                <c:pt idx="986">
                  <c:v>-1.4498337284303275</c:v>
                </c:pt>
                <c:pt idx="987">
                  <c:v>-1.4513418184303362</c:v>
                </c:pt>
                <c:pt idx="988">
                  <c:v>-1.4524113519656368</c:v>
                </c:pt>
                <c:pt idx="989">
                  <c:v>-1.453843618430362</c:v>
                </c:pt>
                <c:pt idx="990">
                  <c:v>-1.4548028753534652</c:v>
                </c:pt>
                <c:pt idx="991">
                  <c:v>-1.4577139984303642</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-1.4659095278421219</c:v>
                </c:pt>
                <c:pt idx="1000">
                  <c:v>-1.4692001050970447</c:v>
                </c:pt>
                <c:pt idx="1001">
                  <c:v>-1.4697180884304046</c:v>
                </c:pt>
                <c:pt idx="1002">
                  <c:v>-1.4702871584303381</c:v>
                </c:pt>
                <c:pt idx="1003">
                  <c:v>-1.470784428430342</c:v>
                </c:pt>
                <c:pt idx="1004">
                  <c:v>-1.4712548025540428</c:v>
                </c:pt>
                <c:pt idx="1005">
                  <c:v>-1.4716632684303477</c:v>
                </c:pt>
                <c:pt idx="1006">
                  <c:v>-1.4720193784303319</c:v>
                </c:pt>
                <c:pt idx="1007">
                  <c:v>-1.4722269984303651</c:v>
                </c:pt>
                <c:pt idx="1008">
                  <c:v>-1.4731098555732487</c:v>
                </c:pt>
                <c:pt idx="1009">
                  <c:v>-1.4733777084303412</c:v>
                </c:pt>
                <c:pt idx="1010">
                  <c:v>-1.4736289159561409</c:v>
                </c:pt>
                <c:pt idx="1011">
                  <c:v>-1.4738288284303707</c:v>
                </c:pt>
                <c:pt idx="1012">
                  <c:v>-1.4734584784303095</c:v>
                </c:pt>
                <c:pt idx="1013">
                  <c:v>-1.472348628430332</c:v>
                </c:pt>
                <c:pt idx="1014">
                  <c:v>-1.4709246184303524</c:v>
                </c:pt>
                <c:pt idx="1015">
                  <c:v>-1.4696553317637253</c:v>
                </c:pt>
                <c:pt idx="1016">
                  <c:v>-1.466227998430405</c:v>
                </c:pt>
                <c:pt idx="1017">
                  <c:v>-1.4652227911133338</c:v>
                </c:pt>
                <c:pt idx="1018">
                  <c:v>-1.4624796484303246</c:v>
                </c:pt>
                <c:pt idx="1019">
                  <c:v>-1.4594001584303058</c:v>
                </c:pt>
                <c:pt idx="1020">
                  <c:v>-1.4562416184303686</c:v>
                </c:pt>
                <c:pt idx="1021">
                  <c:v>-1.4524706884303384</c:v>
                </c:pt>
                <c:pt idx="1022">
                  <c:v>-1.4495806109303473</c:v>
                </c:pt>
                <c:pt idx="1023">
                  <c:v>-1.4452957084303506</c:v>
                </c:pt>
                <c:pt idx="1024">
                  <c:v>-1.4421850962563738</c:v>
                </c:pt>
                <c:pt idx="1025">
                  <c:v>-1.4335054784303409</c:v>
                </c:pt>
                <c:pt idx="1026">
                  <c:v>-1.4311562084303375</c:v>
                </c:pt>
                <c:pt idx="1027">
                  <c:v>-1.4288305784304143</c:v>
                </c:pt>
                <c:pt idx="1028">
                  <c:v>-1.4268044984304069</c:v>
                </c:pt>
                <c:pt idx="1029">
                  <c:v>-1.4251958384303407</c:v>
                </c:pt>
                <c:pt idx="1030">
                  <c:v>-1.4235185684303815</c:v>
                </c:pt>
                <c:pt idx="1031">
                  <c:v>-1.4222260284303658</c:v>
                </c:pt>
                <c:pt idx="1032">
                  <c:v>-1.420860523020508</c:v>
                </c:pt>
                <c:pt idx="1033">
                  <c:v>-1.4134413402025103</c:v>
                </c:pt>
                <c:pt idx="1034">
                  <c:v>-1.4101831484303133</c:v>
                </c:pt>
                <c:pt idx="1035">
                  <c:v>-1.406844628430413</c:v>
                </c:pt>
                <c:pt idx="1036">
                  <c:v>-1.404059118430375</c:v>
                </c:pt>
                <c:pt idx="1037">
                  <c:v>-1.4015020084303629</c:v>
                </c:pt>
                <c:pt idx="1038">
                  <c:v>-1.3992379262654637</c:v>
                </c:pt>
                <c:pt idx="1039">
                  <c:v>-1.3969626684303833</c:v>
                </c:pt>
                <c:pt idx="1040">
                  <c:v>-1.3948784896584314</c:v>
                </c:pt>
                <c:pt idx="1041">
                  <c:v>-1.3860869075212676</c:v>
                </c:pt>
                <c:pt idx="1042">
                  <c:v>-1.3846292984304043</c:v>
                </c:pt>
                <c:pt idx="1043">
                  <c:v>-1.3817834884303792</c:v>
                </c:pt>
                <c:pt idx="1044">
                  <c:v>-1.3792180384303876</c:v>
                </c:pt>
                <c:pt idx="1045">
                  <c:v>-1.3776371859303254</c:v>
                </c:pt>
                <c:pt idx="1046">
                  <c:v>-1.375094688430373</c:v>
                </c:pt>
                <c:pt idx="1047">
                  <c:v>-1.3733573484302894</c:v>
                </c:pt>
                <c:pt idx="1048">
                  <c:v>-1.3716955384303731</c:v>
                </c:pt>
                <c:pt idx="1049">
                  <c:v>-1.3704346428748195</c:v>
                </c:pt>
                <c:pt idx="1050">
                  <c:v>-1.3663004671803662</c:v>
                </c:pt>
                <c:pt idx="1051">
                  <c:v>-1.3654256128882736</c:v>
                </c:pt>
                <c:pt idx="1052">
                  <c:v>-1.3641137684303288</c:v>
                </c:pt>
                <c:pt idx="1053">
                  <c:v>-1.3629744384304274</c:v>
                </c:pt>
                <c:pt idx="1054">
                  <c:v>-1.3618013284303458</c:v>
                </c:pt>
                <c:pt idx="1055">
                  <c:v>-1.360599948430341</c:v>
                </c:pt>
                <c:pt idx="1056">
                  <c:v>-1.3597152426164314</c:v>
                </c:pt>
                <c:pt idx="1057">
                  <c:v>-1.3586077584303453</c:v>
                </c:pt>
                <c:pt idx="1058">
                  <c:v>-1.3578021284304214</c:v>
                </c:pt>
                <c:pt idx="1059">
                  <c:v>-1.3570059984303668</c:v>
                </c:pt>
                <c:pt idx="1060">
                  <c:v>-1.3540635156717826</c:v>
                </c:pt>
                <c:pt idx="1061">
                  <c:v>-1.3531543384303291</c:v>
                </c:pt>
                <c:pt idx="1062">
                  <c:v>-1.3522884868023937</c:v>
                </c:pt>
                <c:pt idx="1063">
                  <c:v>-1.3513693484303175</c:v>
                </c:pt>
                <c:pt idx="1064">
                  <c:v>-1.3506279584303655</c:v>
                </c:pt>
                <c:pt idx="1065">
                  <c:v>-1.3499284884304146</c:v>
                </c:pt>
                <c:pt idx="1066">
                  <c:v>-1.3493069884303353</c:v>
                </c:pt>
                <c:pt idx="1067">
                  <c:v>-1.348756703693553</c:v>
                </c:pt>
                <c:pt idx="1068">
                  <c:v>-1.3473494721145585</c:v>
                </c:pt>
                <c:pt idx="1069">
                  <c:v>-1.3470194384303085</c:v>
                </c:pt>
                <c:pt idx="1070">
                  <c:v>-1.346682378430387</c:v>
                </c:pt>
                <c:pt idx="1071">
                  <c:v>-1.3463818984303444</c:v>
                </c:pt>
                <c:pt idx="1072">
                  <c:v>-1.3461524678180012</c:v>
                </c:pt>
                <c:pt idx="1073">
                  <c:v>-1.3459443278420977</c:v>
                </c:pt>
                <c:pt idx="1074">
                  <c:v>-1.3457869084303979</c:v>
                </c:pt>
                <c:pt idx="1075">
                  <c:v>-1.3456747784303644</c:v>
                </c:pt>
                <c:pt idx="1076">
                  <c:v>-1.3453312841446561</c:v>
                </c:pt>
                <c:pt idx="1077">
                  <c:v>-1.3452558884303372</c:v>
                </c:pt>
                <c:pt idx="1078">
                  <c:v>-1.3451358484304805</c:v>
                </c:pt>
                <c:pt idx="1079">
                  <c:v>-1.344987892548076</c:v>
                </c:pt>
                <c:pt idx="1080">
                  <c:v>-1.3448499584303946</c:v>
                </c:pt>
                <c:pt idx="1081">
                  <c:v>-1.344738568430337</c:v>
                </c:pt>
                <c:pt idx="1082">
                  <c:v>-1.3446197884303643</c:v>
                </c:pt>
                <c:pt idx="1083">
                  <c:v>-1.3445205184303717</c:v>
                </c:pt>
                <c:pt idx="1084">
                  <c:v>-1.3444483493076262</c:v>
                </c:pt>
                <c:pt idx="1085">
                  <c:v>-1.3442881234303172</c:v>
                </c:pt>
                <c:pt idx="1086">
                  <c:v>-1.34429356843021</c:v>
                </c:pt>
                <c:pt idx="1087">
                  <c:v>-1.3442945384302689</c:v>
                </c:pt>
                <c:pt idx="1088">
                  <c:v>-1.3442851684304031</c:v>
                </c:pt>
                <c:pt idx="1089">
                  <c:v>-1.3442722127161346</c:v>
                </c:pt>
                <c:pt idx="1090">
                  <c:v>-1.3442724484303739</c:v>
                </c:pt>
                <c:pt idx="1091">
                  <c:v>-1.3442635984304232</c:v>
                </c:pt>
                <c:pt idx="1092">
                  <c:v>-1.3442660084303952</c:v>
                </c:pt>
                <c:pt idx="1093">
                  <c:v>-1.3442608166121843</c:v>
                </c:pt>
                <c:pt idx="1094">
                  <c:v>-1.3441816465784839</c:v>
                </c:pt>
                <c:pt idx="1095">
                  <c:v>-1.3441306477810642</c:v>
                </c:pt>
                <c:pt idx="1096">
                  <c:v>-1.3440386184303392</c:v>
                </c:pt>
                <c:pt idx="1097">
                  <c:v>-1.3439578284303835</c:v>
                </c:pt>
                <c:pt idx="1098">
                  <c:v>-1.3438861284303414</c:v>
                </c:pt>
                <c:pt idx="1099">
                  <c:v>-1.3438394384302867</c:v>
                </c:pt>
                <c:pt idx="1100">
                  <c:v>-1.343789821959831</c:v>
                </c:pt>
                <c:pt idx="1101">
                  <c:v>-1.343754578430314</c:v>
                </c:pt>
                <c:pt idx="1102">
                  <c:v>-1.3437437603351441</c:v>
                </c:pt>
                <c:pt idx="1103">
                  <c:v>-1.3438042384304225</c:v>
                </c:pt>
                <c:pt idx="1104">
                  <c:v>-1.3438648484303997</c:v>
                </c:pt>
                <c:pt idx="1105">
                  <c:v>-1.3439002584303381</c:v>
                </c:pt>
                <c:pt idx="1106">
                  <c:v>-1.3439903237315747</c:v>
                </c:pt>
                <c:pt idx="1107">
                  <c:v>-1.3442258684303567</c:v>
                </c:pt>
                <c:pt idx="1108">
                  <c:v>-1.3444912784303114</c:v>
                </c:pt>
                <c:pt idx="1109">
                  <c:v>-1.3447266684303756</c:v>
                </c:pt>
                <c:pt idx="1110">
                  <c:v>-1.3448975773777292</c:v>
                </c:pt>
                <c:pt idx="1111">
                  <c:v>-1.3453599984303679</c:v>
                </c:pt>
                <c:pt idx="1112">
                  <c:v>-1.345375895489191</c:v>
                </c:pt>
                <c:pt idx="1113">
                  <c:v>-1.3467712184303906</c:v>
                </c:pt>
                <c:pt idx="1114">
                  <c:v>-1.3493971884303946</c:v>
                </c:pt>
                <c:pt idx="1115">
                  <c:v>-1.3519242984303474</c:v>
                </c:pt>
                <c:pt idx="1116">
                  <c:v>-1.3541728045527961</c:v>
                </c:pt>
                <c:pt idx="1117">
                  <c:v>-1.3566612454891214</c:v>
                </c:pt>
                <c:pt idx="1118">
                  <c:v>-1.3593137884303701</c:v>
                </c:pt>
                <c:pt idx="1119">
                  <c:v>-1.3614172077327211</c:v>
                </c:pt>
                <c:pt idx="1120">
                  <c:v>-1.3713992067636767</c:v>
                </c:pt>
                <c:pt idx="1121">
                  <c:v>-1.3738200984303788</c:v>
                </c:pt>
                <c:pt idx="1122">
                  <c:v>-1.3776483484303839</c:v>
                </c:pt>
                <c:pt idx="1123">
                  <c:v>-1.3811400809046219</c:v>
                </c:pt>
                <c:pt idx="1124">
                  <c:v>-1.3841488484303142</c:v>
                </c:pt>
                <c:pt idx="1125">
                  <c:v>-1.3870890484302976</c:v>
                </c:pt>
                <c:pt idx="1126">
                  <c:v>-1.3896272584303802</c:v>
                </c:pt>
                <c:pt idx="1127">
                  <c:v>-1.3915902870900823</c:v>
                </c:pt>
                <c:pt idx="1128">
                  <c:v>-1.3934221584303472</c:v>
                </c:pt>
                <c:pt idx="1129">
                  <c:v>-1.3980725400970258</c:v>
                </c:pt>
                <c:pt idx="1130">
                  <c:v>-1.3993436484303388</c:v>
                </c:pt>
                <c:pt idx="1131">
                  <c:v>-1.4010833384303325</c:v>
                </c:pt>
                <c:pt idx="1132">
                  <c:v>-1.4031760584303612</c:v>
                </c:pt>
                <c:pt idx="1133">
                  <c:v>-1.4048327796804259</c:v>
                </c:pt>
                <c:pt idx="1134">
                  <c:v>-1.4065694384303029</c:v>
                </c:pt>
                <c:pt idx="1135">
                  <c:v>-1.4079770184303086</c:v>
                </c:pt>
                <c:pt idx="1136">
                  <c:v>-1.4093581584303223</c:v>
                </c:pt>
                <c:pt idx="1137">
                  <c:v>-1.4103508884303082</c:v>
                </c:pt>
                <c:pt idx="1138">
                  <c:v>-1.4110246454891922</c:v>
                </c:pt>
                <c:pt idx="1139">
                  <c:v>-1.4132525565699012</c:v>
                </c:pt>
                <c:pt idx="1140">
                  <c:v>-1.4134181784304118</c:v>
                </c:pt>
                <c:pt idx="1141">
                  <c:v>-1.4135603684303035</c:v>
                </c:pt>
                <c:pt idx="1142">
                  <c:v>-1.4136177884304075</c:v>
                </c:pt>
                <c:pt idx="1143">
                  <c:v>-1.4138428572539041</c:v>
                </c:pt>
                <c:pt idx="1144">
                  <c:v>-1.4146673884303524</c:v>
                </c:pt>
                <c:pt idx="1145">
                  <c:v>-1.4163121084303114</c:v>
                </c:pt>
                <c:pt idx="1146">
                  <c:v>-1.4177022667230332</c:v>
                </c:pt>
                <c:pt idx="1147">
                  <c:v>-1.4221825317636743</c:v>
                </c:pt>
                <c:pt idx="1148">
                  <c:v>-1.4236393784303658</c:v>
                </c:pt>
                <c:pt idx="1149">
                  <c:v>-1.4257072149251115</c:v>
                </c:pt>
                <c:pt idx="1150">
                  <c:v>-1.4279018984303278</c:v>
                </c:pt>
                <c:pt idx="1151">
                  <c:v>-1.4299243984303445</c:v>
                </c:pt>
                <c:pt idx="1152">
                  <c:v>-1.4319112484304028</c:v>
                </c:pt>
                <c:pt idx="1153">
                  <c:v>-1.4341160784303568</c:v>
                </c:pt>
                <c:pt idx="1154">
                  <c:v>-1.4363844010277305</c:v>
                </c:pt>
                <c:pt idx="1155">
                  <c:v>-1.4379812179425429</c:v>
                </c:pt>
                <c:pt idx="1156">
                  <c:v>-1.4376511884303724</c:v>
                </c:pt>
                <c:pt idx="1157">
                  <c:v>-1.4358835084304147</c:v>
                </c:pt>
                <c:pt idx="1158">
                  <c:v>-1.4339837884303606</c:v>
                </c:pt>
                <c:pt idx="1159">
                  <c:v>-1.4323442275970635</c:v>
                </c:pt>
                <c:pt idx="1160">
                  <c:v>-1.4308126784303425</c:v>
                </c:pt>
                <c:pt idx="1161">
                  <c:v>-1.4294538984303244</c:v>
                </c:pt>
                <c:pt idx="1162">
                  <c:v>-1.4283107484304693</c:v>
                </c:pt>
                <c:pt idx="1163">
                  <c:v>-1.4250206300093353</c:v>
                </c:pt>
                <c:pt idx="1164">
                  <c:v>-1.4244836184303722</c:v>
                </c:pt>
                <c:pt idx="1165">
                  <c:v>-1.4238242184303544</c:v>
                </c:pt>
                <c:pt idx="1166">
                  <c:v>-1.4231622284303924</c:v>
                </c:pt>
                <c:pt idx="1167">
                  <c:v>-1.4226681650970363</c:v>
                </c:pt>
                <c:pt idx="1168">
                  <c:v>-1.4221122046159707</c:v>
                </c:pt>
                <c:pt idx="1169">
                  <c:v>-1.4216548084303753</c:v>
                </c:pt>
                <c:pt idx="1170">
                  <c:v>-1.4212613000176759</c:v>
                </c:pt>
                <c:pt idx="1171">
                  <c:v>-1.4203719984303689</c:v>
                </c:pt>
                <c:pt idx="1172">
                  <c:v>-1.4201771284304385</c:v>
                </c:pt>
                <c:pt idx="1173">
                  <c:v>-1.4198955296802893</c:v>
                </c:pt>
                <c:pt idx="1174">
                  <c:v>-1.4196262184303734</c:v>
                </c:pt>
                <c:pt idx="1175">
                  <c:v>-1.4194146484304113</c:v>
                </c:pt>
                <c:pt idx="1176">
                  <c:v>-1.4191800884303376</c:v>
                </c:pt>
                <c:pt idx="1177">
                  <c:v>-1.4190075035849716</c:v>
                </c:pt>
                <c:pt idx="1178">
                  <c:v>-1.4188075484303369</c:v>
                </c:pt>
                <c:pt idx="1179">
                  <c:v>-1.4186736490327192</c:v>
                </c:pt>
                <c:pt idx="1180">
                  <c:v>-1.4180687400032994</c:v>
                </c:pt>
                <c:pt idx="1181">
                  <c:v>-1.4179233884303528</c:v>
                </c:pt>
                <c:pt idx="1182">
                  <c:v>-1.4177836546802922</c:v>
                </c:pt>
                <c:pt idx="1183">
                  <c:v>-1.4176576884303813</c:v>
                </c:pt>
                <c:pt idx="1184">
                  <c:v>-1.4175669784303366</c:v>
                </c:pt>
                <c:pt idx="1185">
                  <c:v>-1.4174796384304642</c:v>
                </c:pt>
                <c:pt idx="1186">
                  <c:v>-1.4173917257031263</c:v>
                </c:pt>
                <c:pt idx="1187">
                  <c:v>-1.4173230846372391</c:v>
                </c:pt>
                <c:pt idx="1188">
                  <c:v>-1.4173280650970383</c:v>
                </c:pt>
                <c:pt idx="1189">
                  <c:v>-1.4173419684304349</c:v>
                </c:pt>
                <c:pt idx="1190">
                  <c:v>-1.4173362384301953</c:v>
                </c:pt>
                <c:pt idx="1191">
                  <c:v>-1.4173198337245054</c:v>
                </c:pt>
                <c:pt idx="1192">
                  <c:v>-1.4173153684304083</c:v>
                </c:pt>
                <c:pt idx="1193">
                  <c:v>-1.4173195484303918</c:v>
                </c:pt>
                <c:pt idx="1194">
                  <c:v>-1.4173203584304446</c:v>
                </c:pt>
                <c:pt idx="1195">
                  <c:v>-1.4173243148860379</c:v>
                </c:pt>
                <c:pt idx="1196">
                  <c:v>-1.4173174829665101</c:v>
                </c:pt>
                <c:pt idx="1197">
                  <c:v>-1.4173094984303489</c:v>
                </c:pt>
                <c:pt idx="1198">
                  <c:v>-1.4172897711576482</c:v>
                </c:pt>
                <c:pt idx="1199">
                  <c:v>-1.4172916984303399</c:v>
                </c:pt>
                <c:pt idx="1200">
                  <c:v>-1.4172899584303735</c:v>
                </c:pt>
                <c:pt idx="1201">
                  <c:v>-1.4172335749009761</c:v>
                </c:pt>
                <c:pt idx="1202">
                  <c:v>-1.4171617384303588</c:v>
                </c:pt>
                <c:pt idx="1203">
                  <c:v>-1.4170980084303437</c:v>
                </c:pt>
                <c:pt idx="1204">
                  <c:v>-1.4170536384303318</c:v>
                </c:pt>
                <c:pt idx="1205">
                  <c:v>-1.4170286849975255</c:v>
                </c:pt>
                <c:pt idx="1206">
                  <c:v>-1.4171113180179233</c:v>
                </c:pt>
                <c:pt idx="1207">
                  <c:v>-1.4171404384303514</c:v>
                </c:pt>
                <c:pt idx="1208">
                  <c:v>-1.4171468684302653</c:v>
                </c:pt>
                <c:pt idx="1209">
                  <c:v>-1.4171447380136399</c:v>
                </c:pt>
                <c:pt idx="1210">
                  <c:v>-1.4170993284303535</c:v>
                </c:pt>
                <c:pt idx="1211">
                  <c:v>-1.4170304184304499</c:v>
                </c:pt>
                <c:pt idx="1212">
                  <c:v>-1.4169734184303806</c:v>
                </c:pt>
                <c:pt idx="1213">
                  <c:v>-1.4169178768087534</c:v>
                </c:pt>
                <c:pt idx="1214">
                  <c:v>-1.4165135817637591</c:v>
                </c:pt>
                <c:pt idx="1215">
                  <c:v>-1.4128306347940054</c:v>
                </c:pt>
                <c:pt idx="1216">
                  <c:v>-1.4124332684303056</c:v>
                </c:pt>
                <c:pt idx="1217">
                  <c:v>-1.4111775484303379</c:v>
                </c:pt>
                <c:pt idx="1218">
                  <c:v>-1.4102168884303552</c:v>
                </c:pt>
                <c:pt idx="1219">
                  <c:v>-1.4093554150970888</c:v>
                </c:pt>
                <c:pt idx="1220">
                  <c:v>-1.408614038430386</c:v>
                </c:pt>
                <c:pt idx="1221">
                  <c:v>-1.4078871684304204</c:v>
                </c:pt>
                <c:pt idx="1222">
                  <c:v>-1.4073858751426513</c:v>
                </c:pt>
                <c:pt idx="1223">
                  <c:v>-1.4054455160773713</c:v>
                </c:pt>
                <c:pt idx="1224">
                  <c:v>-1.4049045584303457</c:v>
                </c:pt>
                <c:pt idx="1225">
                  <c:v>-1.4044449284302942</c:v>
                </c:pt>
                <c:pt idx="1226">
                  <c:v>-1.4040698484303888</c:v>
                </c:pt>
                <c:pt idx="1227">
                  <c:v>-1.4036884108015641</c:v>
                </c:pt>
                <c:pt idx="1228">
                  <c:v>-1.4032756884303268</c:v>
                </c:pt>
                <c:pt idx="1229">
                  <c:v>-1.4025560984304093</c:v>
                </c:pt>
                <c:pt idx="1230">
                  <c:v>-1.4022702275969934</c:v>
                </c:pt>
                <c:pt idx="1231">
                  <c:v>-1.402064998430383</c:v>
                </c:pt>
                <c:pt idx="1232">
                  <c:v>-1.4013186412875172</c:v>
                </c:pt>
                <c:pt idx="1233">
                  <c:v>-1.4011390284303431</c:v>
                </c:pt>
                <c:pt idx="1234">
                  <c:v>-1.4008969784302607</c:v>
                </c:pt>
                <c:pt idx="1235">
                  <c:v>-1.4007039880137384</c:v>
                </c:pt>
                <c:pt idx="1236">
                  <c:v>-1.4005225684303397</c:v>
                </c:pt>
                <c:pt idx="1237">
                  <c:v>-1.4003577484303875</c:v>
                </c:pt>
                <c:pt idx="1238">
                  <c:v>-1.4002248584303629</c:v>
                </c:pt>
                <c:pt idx="1239">
                  <c:v>-1.4001284545707264</c:v>
                </c:pt>
                <c:pt idx="1240">
                  <c:v>-1.3997499500432298</c:v>
                </c:pt>
                <c:pt idx="1241">
                  <c:v>-1.3997489464822621</c:v>
                </c:pt>
                <c:pt idx="1242">
                  <c:v>-1.3997409884304801</c:v>
                </c:pt>
                <c:pt idx="1243">
                  <c:v>-1.3997205484304232</c:v>
                </c:pt>
                <c:pt idx="1244">
                  <c:v>-1.3997017384303234</c:v>
                </c:pt>
                <c:pt idx="1245">
                  <c:v>-1.399682383045743</c:v>
                </c:pt>
                <c:pt idx="1246">
                  <c:v>-1.3996247615882424</c:v>
                </c:pt>
                <c:pt idx="1247">
                  <c:v>-1.399623418430366</c:v>
                </c:pt>
                <c:pt idx="1248">
                  <c:v>-1.3996921247461032</c:v>
                </c:pt>
                <c:pt idx="1249">
                  <c:v>-1.3998612884303157</c:v>
                </c:pt>
                <c:pt idx="1250">
                  <c:v>-1.3999917584303674</c:v>
                </c:pt>
                <c:pt idx="1251">
                  <c:v>-1.400114068430355</c:v>
                </c:pt>
                <c:pt idx="1252">
                  <c:v>-1.4002403684304028</c:v>
                </c:pt>
                <c:pt idx="1253">
                  <c:v>-1.4003626284304431</c:v>
                </c:pt>
                <c:pt idx="1254">
                  <c:v>-1.4004127067636816</c:v>
                </c:pt>
                <c:pt idx="1255">
                  <c:v>-1.4005318772182065</c:v>
                </c:pt>
                <c:pt idx="1256">
                  <c:v>-1.4008544270017964</c:v>
                </c:pt>
                <c:pt idx="1257">
                  <c:v>-1.4011849884304155</c:v>
                </c:pt>
                <c:pt idx="1258">
                  <c:v>-1.4016003884303885</c:v>
                </c:pt>
                <c:pt idx="1259">
                  <c:v>-1.4019320984303079</c:v>
                </c:pt>
                <c:pt idx="1260">
                  <c:v>-1.4022818184303176</c:v>
                </c:pt>
                <c:pt idx="1261">
                  <c:v>-1.4025497667230482</c:v>
                </c:pt>
                <c:pt idx="1262">
                  <c:v>-1.4028742384303285</c:v>
                </c:pt>
                <c:pt idx="1263">
                  <c:v>-1.4031216399397763</c:v>
                </c:pt>
                <c:pt idx="1264">
                  <c:v>-1.4037569984303815</c:v>
                </c:pt>
                <c:pt idx="1265">
                  <c:v>-1.4038890084304043</c:v>
                </c:pt>
                <c:pt idx="1266">
                  <c:v>-1.4040677084303397</c:v>
                </c:pt>
                <c:pt idx="1267">
                  <c:v>-1.4042561684302726</c:v>
                </c:pt>
                <c:pt idx="1268">
                  <c:v>-1.40439677968034</c:v>
                </c:pt>
                <c:pt idx="1269">
                  <c:v>-1.4045473184303674</c:v>
                </c:pt>
                <c:pt idx="1270">
                  <c:v>-1.4046607384304579</c:v>
                </c:pt>
                <c:pt idx="1271">
                  <c:v>-1.4047656184303605</c:v>
                </c:pt>
                <c:pt idx="1272">
                  <c:v>-1.404852384793962</c:v>
                </c:pt>
                <c:pt idx="1273">
                  <c:v>-1.40507299843037</c:v>
                </c:pt>
                <c:pt idx="1274">
                  <c:v>-1.4051259984303499</c:v>
                </c:pt>
                <c:pt idx="1275">
                  <c:v>-1.4051915090686649</c:v>
                </c:pt>
                <c:pt idx="1276">
                  <c:v>-1.405232778430296</c:v>
                </c:pt>
                <c:pt idx="1277">
                  <c:v>-1.4052586484304541</c:v>
                </c:pt>
                <c:pt idx="1278">
                  <c:v>-1.4052400684303308</c:v>
                </c:pt>
                <c:pt idx="1279">
                  <c:v>-1.4052104584304601</c:v>
                </c:pt>
                <c:pt idx="1280">
                  <c:v>-1.405101121718026</c:v>
                </c:pt>
                <c:pt idx="1281">
                  <c:v>-1.4041333077087401</c:v>
                </c:pt>
                <c:pt idx="1282">
                  <c:v>-1.4010825463755694</c:v>
                </c:pt>
                <c:pt idx="1283">
                  <c:v>-1.4004619484303333</c:v>
                </c:pt>
                <c:pt idx="1284">
                  <c:v>-1.3997742784303995</c:v>
                </c:pt>
                <c:pt idx="1285">
                  <c:v>-1.399141348430355</c:v>
                </c:pt>
                <c:pt idx="1286">
                  <c:v>-1.3988014457988669</c:v>
                </c:pt>
                <c:pt idx="1287">
                  <c:v>-1.3983868784303439</c:v>
                </c:pt>
                <c:pt idx="1288">
                  <c:v>-1.3975720284303961</c:v>
                </c:pt>
                <c:pt idx="1289">
                  <c:v>-1.3972221884303693</c:v>
                </c:pt>
                <c:pt idx="1290">
                  <c:v>-1.3970875296803626</c:v>
                </c:pt>
                <c:pt idx="1291">
                  <c:v>-1.3959260716011173</c:v>
                </c:pt>
                <c:pt idx="1292">
                  <c:v>-1.3956885484303712</c:v>
                </c:pt>
                <c:pt idx="1293">
                  <c:v>-1.3953760409835638</c:v>
                </c:pt>
                <c:pt idx="1294">
                  <c:v>-1.3951124484303818</c:v>
                </c:pt>
                <c:pt idx="1295">
                  <c:v>-1.3948698584303472</c:v>
                </c:pt>
                <c:pt idx="1296">
                  <c:v>-1.3946843984303712</c:v>
                </c:pt>
                <c:pt idx="1297">
                  <c:v>-1.3945115984304337</c:v>
                </c:pt>
                <c:pt idx="1298">
                  <c:v>-1.3943366744866665</c:v>
                </c:pt>
                <c:pt idx="1299">
                  <c:v>-1.3942131522765138</c:v>
                </c:pt>
                <c:pt idx="1300">
                  <c:v>-1.3937117827440915</c:v>
                </c:pt>
                <c:pt idx="1301">
                  <c:v>-1.3936504184302834</c:v>
                </c:pt>
                <c:pt idx="1302">
                  <c:v>-1.3935183584303559</c:v>
                </c:pt>
                <c:pt idx="1303">
                  <c:v>-1.3933201084304301</c:v>
                </c:pt>
                <c:pt idx="1304">
                  <c:v>-1.3931141584303859</c:v>
                </c:pt>
                <c:pt idx="1305">
                  <c:v>-1.3929479567637131</c:v>
                </c:pt>
                <c:pt idx="1306">
                  <c:v>-1.392783198430422</c:v>
                </c:pt>
                <c:pt idx="1307">
                  <c:v>-1.392670553985937</c:v>
                </c:pt>
                <c:pt idx="1308">
                  <c:v>-1.3919283317636939</c:v>
                </c:pt>
                <c:pt idx="1309">
                  <c:v>-1.3910187884303511</c:v>
                </c:pt>
                <c:pt idx="1310">
                  <c:v>-1.3895562484303454</c:v>
                </c:pt>
                <c:pt idx="1311">
                  <c:v>-1.3882462384303125</c:v>
                </c:pt>
                <c:pt idx="1312">
                  <c:v>-1.3870955036935868</c:v>
                </c:pt>
                <c:pt idx="1313">
                  <c:v>-1.3860040784303465</c:v>
                </c:pt>
                <c:pt idx="1314">
                  <c:v>-1.3850489084303277</c:v>
                </c:pt>
                <c:pt idx="1315">
                  <c:v>-1.3842684584303697</c:v>
                </c:pt>
                <c:pt idx="1316">
                  <c:v>-1.3836128807833319</c:v>
                </c:pt>
                <c:pt idx="1317">
                  <c:v>-1.3819199984303552</c:v>
                </c:pt>
                <c:pt idx="1318">
                  <c:v>-1.3816160984303352</c:v>
                </c:pt>
                <c:pt idx="1319">
                  <c:v>-1.3810768284304373</c:v>
                </c:pt>
                <c:pt idx="1320">
                  <c:v>-1.3806402684303478</c:v>
                </c:pt>
                <c:pt idx="1321">
                  <c:v>-1.3802612684303099</c:v>
                </c:pt>
                <c:pt idx="1322">
                  <c:v>-1.379932158430428</c:v>
                </c:pt>
                <c:pt idx="1323">
                  <c:v>-1.3796335784304219</c:v>
                </c:pt>
                <c:pt idx="1324">
                  <c:v>-1.3793901457987445</c:v>
                </c:pt>
                <c:pt idx="1325">
                  <c:v>-1.3789606317637109</c:v>
                </c:pt>
                <c:pt idx="1326">
                  <c:v>-1.3778339984303543</c:v>
                </c:pt>
                <c:pt idx="1327">
                  <c:v>-1.3776391004711215</c:v>
                </c:pt>
                <c:pt idx="1328">
                  <c:v>-1.3772883484304188</c:v>
                </c:pt>
                <c:pt idx="1329">
                  <c:v>-1.3769038184303639</c:v>
                </c:pt>
                <c:pt idx="1330">
                  <c:v>-1.3766057244577468</c:v>
                </c:pt>
                <c:pt idx="1331">
                  <c:v>-1.3763426684303539</c:v>
                </c:pt>
                <c:pt idx="1332">
                  <c:v>-1.3759684484303918</c:v>
                </c:pt>
                <c:pt idx="1333">
                  <c:v>-1.3757537784303082</c:v>
                </c:pt>
                <c:pt idx="1334">
                  <c:v>-1.3755627950405653</c:v>
                </c:pt>
                <c:pt idx="1335">
                  <c:v>-1.375256543884916</c:v>
                </c:pt>
                <c:pt idx="1336">
                  <c:v>-1.3751886884304412</c:v>
                </c:pt>
                <c:pt idx="1337">
                  <c:v>-1.3750906721145739</c:v>
                </c:pt>
                <c:pt idx="1338">
                  <c:v>-1.3750085784304034</c:v>
                </c:pt>
                <c:pt idx="1339">
                  <c:v>-1.3749278784303627</c:v>
                </c:pt>
                <c:pt idx="1340">
                  <c:v>-1.374841178430394</c:v>
                </c:pt>
                <c:pt idx="1341">
                  <c:v>-1.3747650784303929</c:v>
                </c:pt>
                <c:pt idx="1342">
                  <c:v>-1.3746349984303947</c:v>
                </c:pt>
                <c:pt idx="1343">
                  <c:v>-1.3745351484304038</c:v>
                </c:pt>
                <c:pt idx="1344">
                  <c:v>-1.3744499984303644</c:v>
                </c:pt>
                <c:pt idx="1345">
                  <c:v>-1.3742048397001696</c:v>
                </c:pt>
                <c:pt idx="1346">
                  <c:v>-1.3741527784303997</c:v>
                </c:pt>
                <c:pt idx="1347">
                  <c:v>-1.3740983184303133</c:v>
                </c:pt>
                <c:pt idx="1348">
                  <c:v>-1.3740487184303305</c:v>
                </c:pt>
                <c:pt idx="1349">
                  <c:v>-1.3739896234304254</c:v>
                </c:pt>
                <c:pt idx="1350">
                  <c:v>-1.3739771484303844</c:v>
                </c:pt>
                <c:pt idx="1351">
                  <c:v>-1.3740009584304076</c:v>
                </c:pt>
                <c:pt idx="1352">
                  <c:v>-1.3740299643394565</c:v>
                </c:pt>
                <c:pt idx="1353">
                  <c:v>-1.3738661309604794</c:v>
                </c:pt>
                <c:pt idx="1354">
                  <c:v>-1.3738367537495719</c:v>
                </c:pt>
                <c:pt idx="1355">
                  <c:v>-1.373840028430358</c:v>
                </c:pt>
                <c:pt idx="1356">
                  <c:v>-1.3738840384304325</c:v>
                </c:pt>
                <c:pt idx="1357">
                  <c:v>-1.3739036484304208</c:v>
                </c:pt>
                <c:pt idx="1358">
                  <c:v>-1.3739411984303374</c:v>
                </c:pt>
                <c:pt idx="1359">
                  <c:v>-1.3739656650970531</c:v>
                </c:pt>
                <c:pt idx="1360">
                  <c:v>-1.3739921084304214</c:v>
                </c:pt>
                <c:pt idx="1361">
                  <c:v>-1.374011998430376</c:v>
                </c:pt>
                <c:pt idx="1362">
                  <c:v>-1.3731536317637349</c:v>
                </c:pt>
                <c:pt idx="1363">
                  <c:v>-1.3728845184302827</c:v>
                </c:pt>
                <c:pt idx="1364">
                  <c:v>-1.372597578430387</c:v>
                </c:pt>
                <c:pt idx="1365">
                  <c:v>-1.3723367884303812</c:v>
                </c:pt>
                <c:pt idx="1366">
                  <c:v>-1.3720806300092363</c:v>
                </c:pt>
                <c:pt idx="1367">
                  <c:v>-1.371878958430429</c:v>
                </c:pt>
                <c:pt idx="1368">
                  <c:v>-1.3717024584303772</c:v>
                </c:pt>
                <c:pt idx="1369">
                  <c:v>-1.3714818229918038</c:v>
                </c:pt>
                <c:pt idx="1370">
                  <c:v>-1.3708208984303738</c:v>
                </c:pt>
                <c:pt idx="1371">
                  <c:v>-1.3706989678181074</c:v>
                </c:pt>
                <c:pt idx="1372">
                  <c:v>-1.3705223781772489</c:v>
                </c:pt>
                <c:pt idx="1373">
                  <c:v>-1.3703207084303557</c:v>
                </c:pt>
                <c:pt idx="1374">
                  <c:v>-1.3701576284303414</c:v>
                </c:pt>
                <c:pt idx="1375">
                  <c:v>-1.3699505384303734</c:v>
                </c:pt>
                <c:pt idx="1376">
                  <c:v>-1.3695757384304272</c:v>
                </c:pt>
                <c:pt idx="1377">
                  <c:v>-1.3692844510619295</c:v>
                </c:pt>
                <c:pt idx="1378">
                  <c:v>-1.368960337140031</c:v>
                </c:pt>
                <c:pt idx="1379">
                  <c:v>-1.3680747061226839</c:v>
                </c:pt>
                <c:pt idx="1380">
                  <c:v>-1.3679253684303845</c:v>
                </c:pt>
                <c:pt idx="1381">
                  <c:v>-1.367804078430261</c:v>
                </c:pt>
                <c:pt idx="1382">
                  <c:v>-1.3677037961831715</c:v>
                </c:pt>
                <c:pt idx="1383">
                  <c:v>-1.3676174643394958</c:v>
                </c:pt>
                <c:pt idx="1384">
                  <c:v>-1.3675031384304361</c:v>
                </c:pt>
                <c:pt idx="1385">
                  <c:v>-1.36742058843042</c:v>
                </c:pt>
                <c:pt idx="1386">
                  <c:v>-1.3673607257030582</c:v>
                </c:pt>
                <c:pt idx="1387">
                  <c:v>-1.3670688734303837</c:v>
                </c:pt>
                <c:pt idx="1388">
                  <c:v>-1.3670103879041022</c:v>
                </c:pt>
                <c:pt idx="1389">
                  <c:v>-1.3669383984303991</c:v>
                </c:pt>
                <c:pt idx="1390">
                  <c:v>-1.3668516284304388</c:v>
                </c:pt>
                <c:pt idx="1391">
                  <c:v>-1.3668220184304474</c:v>
                </c:pt>
                <c:pt idx="1392">
                  <c:v>-1.366810624692981</c:v>
                </c:pt>
                <c:pt idx="1393">
                  <c:v>-1.3667944517636315</c:v>
                </c:pt>
                <c:pt idx="1394">
                  <c:v>-1.3667830384303201</c:v>
                </c:pt>
                <c:pt idx="1395">
                  <c:v>-1.3667806252960091</c:v>
                </c:pt>
                <c:pt idx="1396">
                  <c:v>-1.3665199133240264</c:v>
                </c:pt>
                <c:pt idx="1397">
                  <c:v>-1.366471528430381</c:v>
                </c:pt>
                <c:pt idx="1398">
                  <c:v>-1.3664471036935737</c:v>
                </c:pt>
                <c:pt idx="1399">
                  <c:v>-1.3664624184304017</c:v>
                </c:pt>
                <c:pt idx="1400">
                  <c:v>-1.3664866184303719</c:v>
                </c:pt>
                <c:pt idx="1401">
                  <c:v>-1.3665225084302861</c:v>
                </c:pt>
                <c:pt idx="1402">
                  <c:v>-1.3665430484302803</c:v>
                </c:pt>
                <c:pt idx="1403">
                  <c:v>-1.3665551533600322</c:v>
                </c:pt>
                <c:pt idx="1404">
                  <c:v>-1.3665673219598347</c:v>
                </c:pt>
                <c:pt idx="1405">
                  <c:v>-1.3664513620667336</c:v>
                </c:pt>
                <c:pt idx="1406">
                  <c:v>-1.3664038684304032</c:v>
                </c:pt>
                <c:pt idx="1407">
                  <c:v>-1.3663474784302991</c:v>
                </c:pt>
                <c:pt idx="1408">
                  <c:v>-1.3663053457987715</c:v>
                </c:pt>
                <c:pt idx="1409">
                  <c:v>-1.3662325284304018</c:v>
                </c:pt>
                <c:pt idx="1410">
                  <c:v>-1.366163878430406</c:v>
                </c:pt>
                <c:pt idx="1411">
                  <c:v>-1.3661468245173722</c:v>
                </c:pt>
                <c:pt idx="1412">
                  <c:v>-1.3662339984303671</c:v>
                </c:pt>
                <c:pt idx="1413">
                  <c:v>-1.3662533014606595</c:v>
                </c:pt>
                <c:pt idx="1414">
                  <c:v>-1.3662848421804412</c:v>
                </c:pt>
                <c:pt idx="1415">
                  <c:v>-1.3663321499455279</c:v>
                </c:pt>
                <c:pt idx="1416">
                  <c:v>-1.3663528484303598</c:v>
                </c:pt>
                <c:pt idx="1417">
                  <c:v>-1.3663863584303826</c:v>
                </c:pt>
                <c:pt idx="1418">
                  <c:v>-1.3664192484303115</c:v>
                </c:pt>
                <c:pt idx="1419">
                  <c:v>-1.3664300609302629</c:v>
                </c:pt>
                <c:pt idx="1420">
                  <c:v>-1.3664484150969898</c:v>
                </c:pt>
                <c:pt idx="1421">
                  <c:v>-1.3663126071260123</c:v>
                </c:pt>
                <c:pt idx="1422">
                  <c:v>-1.3662840484304226</c:v>
                </c:pt>
                <c:pt idx="1423">
                  <c:v>-1.3662524484303589</c:v>
                </c:pt>
                <c:pt idx="1424">
                  <c:v>-1.3662232784303541</c:v>
                </c:pt>
                <c:pt idx="1425">
                  <c:v>-1.3662338421803142</c:v>
                </c:pt>
                <c:pt idx="1426">
                  <c:v>-1.3662731284303717</c:v>
                </c:pt>
                <c:pt idx="1427">
                  <c:v>-1.3663043284302603</c:v>
                </c:pt>
                <c:pt idx="1428">
                  <c:v>-1.3663471784303525</c:v>
                </c:pt>
                <c:pt idx="1429">
                  <c:v>-1.3663666049877463</c:v>
                </c:pt>
                <c:pt idx="1430">
                  <c:v>-1.3664453843952131</c:v>
                </c:pt>
                <c:pt idx="1431">
                  <c:v>-1.3664464384303088</c:v>
                </c:pt>
                <c:pt idx="1432">
                  <c:v>-1.3664546184303319</c:v>
                </c:pt>
                <c:pt idx="1433">
                  <c:v>-1.3664774084303843</c:v>
                </c:pt>
                <c:pt idx="1434">
                  <c:v>-1.3664914384303657</c:v>
                </c:pt>
                <c:pt idx="1435">
                  <c:v>-1.3664846826408521</c:v>
                </c:pt>
                <c:pt idx="1436">
                  <c:v>-1.3664201284304411</c:v>
                </c:pt>
                <c:pt idx="1437">
                  <c:v>-1.366356096469552</c:v>
                </c:pt>
                <c:pt idx="1438">
                  <c:v>-1.3661777984303782</c:v>
                </c:pt>
                <c:pt idx="1439">
                  <c:v>-1.3661484384303364</c:v>
                </c:pt>
                <c:pt idx="1440">
                  <c:v>-1.3661038984303531</c:v>
                </c:pt>
                <c:pt idx="1441">
                  <c:v>-1.3660749684303539</c:v>
                </c:pt>
                <c:pt idx="1442">
                  <c:v>-1.366054051062001</c:v>
                </c:pt>
                <c:pt idx="1443">
                  <c:v>-1.3660236084303818</c:v>
                </c:pt>
                <c:pt idx="1444">
                  <c:v>-1.3660110384303223</c:v>
                </c:pt>
                <c:pt idx="1445">
                  <c:v>-1.3659940384302942</c:v>
                </c:pt>
                <c:pt idx="1446">
                  <c:v>-1.365991579511423</c:v>
                </c:pt>
                <c:pt idx="1447">
                  <c:v>-1.3661069749010153</c:v>
                </c:pt>
                <c:pt idx="1448">
                  <c:v>-1.3661303927965776</c:v>
                </c:pt>
                <c:pt idx="1449">
                  <c:v>-1.366170558430376</c:v>
                </c:pt>
                <c:pt idx="1450">
                  <c:v>-1.3662007784303825</c:v>
                </c:pt>
                <c:pt idx="1451">
                  <c:v>-1.3662298584303585</c:v>
                </c:pt>
                <c:pt idx="1452">
                  <c:v>-1.3662622784304403</c:v>
                </c:pt>
                <c:pt idx="1453">
                  <c:v>-1.3662224384304125</c:v>
                </c:pt>
                <c:pt idx="1454">
                  <c:v>-1.3661647067636196</c:v>
                </c:pt>
                <c:pt idx="1455">
                  <c:v>-1.3661423317637045</c:v>
                </c:pt>
                <c:pt idx="1456">
                  <c:v>-1.3660423532690515</c:v>
                </c:pt>
                <c:pt idx="1457">
                  <c:v>-1.3660272610566508</c:v>
                </c:pt>
                <c:pt idx="1458">
                  <c:v>-1.3658346784303461</c:v>
                </c:pt>
                <c:pt idx="1459">
                  <c:v>-1.365037618430307</c:v>
                </c:pt>
                <c:pt idx="1460">
                  <c:v>-1.3642082284304351</c:v>
                </c:pt>
                <c:pt idx="1461">
                  <c:v>-1.3637277668513761</c:v>
                </c:pt>
                <c:pt idx="1462">
                  <c:v>-1.3628077584304634</c:v>
                </c:pt>
                <c:pt idx="1463">
                  <c:v>-1.3623075145593901</c:v>
                </c:pt>
                <c:pt idx="1464">
                  <c:v>-1.3607240438849004</c:v>
                </c:pt>
                <c:pt idx="1465">
                  <c:v>-1.3604118166121921</c:v>
                </c:pt>
                <c:pt idx="1466">
                  <c:v>-1.3600337984303579</c:v>
                </c:pt>
                <c:pt idx="1467">
                  <c:v>-1.3597240184303843</c:v>
                </c:pt>
                <c:pt idx="1468">
                  <c:v>-1.3594257184303729</c:v>
                </c:pt>
                <c:pt idx="1469">
                  <c:v>-1.3591784721145856</c:v>
                </c:pt>
                <c:pt idx="1470">
                  <c:v>-1.358921588430384</c:v>
                </c:pt>
                <c:pt idx="1471">
                  <c:v>-1.358722743111251</c:v>
                </c:pt>
                <c:pt idx="1472">
                  <c:v>-1.3578862742924329</c:v>
                </c:pt>
                <c:pt idx="1473">
                  <c:v>-1.3577503284303987</c:v>
                </c:pt>
                <c:pt idx="1474">
                  <c:v>-1.3575841584304058</c:v>
                </c:pt>
              </c:numCache>
            </c:numRef>
          </c:val>
          <c:smooth val="0"/>
          <c:extLs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-11.456346998430362</c:v>
                </c:pt>
                <c:pt idx="1">
                  <c:v>-11.422125513581904</c:v>
                </c:pt>
                <c:pt idx="2">
                  <c:v>-11.412263248430378</c:v>
                </c:pt>
                <c:pt idx="3">
                  <c:v>-11.405026008430347</c:v>
                </c:pt>
                <c:pt idx="4">
                  <c:v>-11.396577878430342</c:v>
                </c:pt>
                <c:pt idx="5">
                  <c:v>-11.393475331763696</c:v>
                </c:pt>
                <c:pt idx="6">
                  <c:v>-11.363198229199632</c:v>
                </c:pt>
                <c:pt idx="7">
                  <c:v>-11.356516568430386</c:v>
                </c:pt>
                <c:pt idx="8">
                  <c:v>-11.34847500843037</c:v>
                </c:pt>
                <c:pt idx="9">
                  <c:v>-11.340685198430336</c:v>
                </c:pt>
                <c:pt idx="10">
                  <c:v>-11.332084238430362</c:v>
                </c:pt>
                <c:pt idx="11">
                  <c:v>-11.324668028430274</c:v>
                </c:pt>
                <c:pt idx="12">
                  <c:v>-11.318058909822739</c:v>
                </c:pt>
                <c:pt idx="13">
                  <c:v>-11.287979668533488</c:v>
                </c:pt>
                <c:pt idx="14">
                  <c:v>-11.281421248430384</c:v>
                </c:pt>
                <c:pt idx="15">
                  <c:v>-11.274515048430331</c:v>
                </c:pt>
                <c:pt idx="16">
                  <c:v>-11.268396638430403</c:v>
                </c:pt>
                <c:pt idx="17">
                  <c:v>-11.263681641287491</c:v>
                </c:pt>
                <c:pt idx="18">
                  <c:v>-11.256199478430403</c:v>
                </c:pt>
                <c:pt idx="19">
                  <c:v>-11.250821104312742</c:v>
                </c:pt>
                <c:pt idx="20">
                  <c:v>-11.227818415096976</c:v>
                </c:pt>
                <c:pt idx="21">
                  <c:v>-11.22084448843038</c:v>
                </c:pt>
                <c:pt idx="22">
                  <c:v>-11.212836341864723</c:v>
                </c:pt>
                <c:pt idx="23">
                  <c:v>-11.204322288430362</c:v>
                </c:pt>
                <c:pt idx="24">
                  <c:v>-11.196590488430381</c:v>
                </c:pt>
                <c:pt idx="25">
                  <c:v>-11.186545998430361</c:v>
                </c:pt>
                <c:pt idx="26">
                  <c:v>-11.176975028430377</c:v>
                </c:pt>
                <c:pt idx="27">
                  <c:v>-11.165760712716036</c:v>
                </c:pt>
                <c:pt idx="28">
                  <c:v>-11.158350412223449</c:v>
                </c:pt>
                <c:pt idx="29">
                  <c:v>-11.111570150329094</c:v>
                </c:pt>
                <c:pt idx="30">
                  <c:v>-11.103928898430333</c:v>
                </c:pt>
                <c:pt idx="31">
                  <c:v>-11.096197708430374</c:v>
                </c:pt>
                <c:pt idx="32">
                  <c:v>-11.08565292843037</c:v>
                </c:pt>
                <c:pt idx="33">
                  <c:v>-11.075237538430308</c:v>
                </c:pt>
                <c:pt idx="34">
                  <c:v>-11.064406238430337</c:v>
                </c:pt>
                <c:pt idx="35">
                  <c:v>-11.055825398430386</c:v>
                </c:pt>
                <c:pt idx="36">
                  <c:v>-11.047744998430382</c:v>
                </c:pt>
                <c:pt idx="37">
                  <c:v>-11.039841131083456</c:v>
                </c:pt>
                <c:pt idx="38">
                  <c:v>-11.031732658430393</c:v>
                </c:pt>
                <c:pt idx="39">
                  <c:v>-11.025261628430307</c:v>
                </c:pt>
                <c:pt idx="40">
                  <c:v>-11.017846178430368</c:v>
                </c:pt>
                <c:pt idx="41">
                  <c:v>-11.011563038834446</c:v>
                </c:pt>
                <c:pt idx="42">
                  <c:v>-11.00524218843038</c:v>
                </c:pt>
                <c:pt idx="43">
                  <c:v>-11.000017430248519</c:v>
                </c:pt>
                <c:pt idx="44">
                  <c:v>-10.978110636984525</c:v>
                </c:pt>
                <c:pt idx="45">
                  <c:v>-10.970218068430391</c:v>
                </c:pt>
                <c:pt idx="46">
                  <c:v>-10.963836139844524</c:v>
                </c:pt>
                <c:pt idx="47">
                  <c:v>-10.956085738430403</c:v>
                </c:pt>
                <c:pt idx="48">
                  <c:v>-10.949398458430387</c:v>
                </c:pt>
                <c:pt idx="49">
                  <c:v>-10.941690888430401</c:v>
                </c:pt>
                <c:pt idx="50">
                  <c:v>-10.93561350843035</c:v>
                </c:pt>
                <c:pt idx="51">
                  <c:v>-10.928521577377765</c:v>
                </c:pt>
                <c:pt idx="52">
                  <c:v>-10.903935225703059</c:v>
                </c:pt>
                <c:pt idx="53">
                  <c:v>-10.897675988430343</c:v>
                </c:pt>
                <c:pt idx="54">
                  <c:v>-10.891291048430311</c:v>
                </c:pt>
                <c:pt idx="55">
                  <c:v>-10.88596398843039</c:v>
                </c:pt>
                <c:pt idx="56">
                  <c:v>-10.881712493379887</c:v>
                </c:pt>
                <c:pt idx="57">
                  <c:v>-10.875541938430331</c:v>
                </c:pt>
                <c:pt idx="58">
                  <c:v>-10.869709638430351</c:v>
                </c:pt>
                <c:pt idx="59">
                  <c:v>-10.862959838430349</c:v>
                </c:pt>
                <c:pt idx="60">
                  <c:v>-10.859676998430366</c:v>
                </c:pt>
                <c:pt idx="61">
                  <c:v>-10.841348290737997</c:v>
                </c:pt>
                <c:pt idx="62">
                  <c:v>-10.836282627296292</c:v>
                </c:pt>
                <c:pt idx="63">
                  <c:v>-10.827523218430429</c:v>
                </c:pt>
                <c:pt idx="64">
                  <c:v>-10.820401688430344</c:v>
                </c:pt>
                <c:pt idx="65">
                  <c:v>-10.815027378430386</c:v>
                </c:pt>
                <c:pt idx="66">
                  <c:v>-10.809007408430389</c:v>
                </c:pt>
                <c:pt idx="67">
                  <c:v>-10.804120513894297</c:v>
                </c:pt>
                <c:pt idx="68">
                  <c:v>-10.797346685177317</c:v>
                </c:pt>
                <c:pt idx="69">
                  <c:v>-10.774037762475317</c:v>
                </c:pt>
                <c:pt idx="70">
                  <c:v>-10.766887008430309</c:v>
                </c:pt>
                <c:pt idx="71">
                  <c:v>-10.759542498430378</c:v>
                </c:pt>
                <c:pt idx="72">
                  <c:v>-10.753254069858919</c:v>
                </c:pt>
                <c:pt idx="73">
                  <c:v>-10.745357888430313</c:v>
                </c:pt>
                <c:pt idx="74">
                  <c:v>-10.738877388430389</c:v>
                </c:pt>
                <c:pt idx="75">
                  <c:v>-10.731801698430395</c:v>
                </c:pt>
                <c:pt idx="76">
                  <c:v>-10.729078527842127</c:v>
                </c:pt>
                <c:pt idx="77">
                  <c:v>-10.704708062946487</c:v>
                </c:pt>
                <c:pt idx="78">
                  <c:v>-10.700872598430401</c:v>
                </c:pt>
                <c:pt idx="79">
                  <c:v>-10.694428588430419</c:v>
                </c:pt>
                <c:pt idx="80">
                  <c:v>-10.687790068430338</c:v>
                </c:pt>
                <c:pt idx="81">
                  <c:v>-10.680824738430353</c:v>
                </c:pt>
                <c:pt idx="82">
                  <c:v>-10.673314120879397</c:v>
                </c:pt>
                <c:pt idx="83">
                  <c:v>-10.668003085930394</c:v>
                </c:pt>
                <c:pt idx="84">
                  <c:v>-10.645830177001756</c:v>
                </c:pt>
                <c:pt idx="85">
                  <c:v>-10.640050958430308</c:v>
                </c:pt>
                <c:pt idx="86">
                  <c:v>-10.632480868430385</c:v>
                </c:pt>
                <c:pt idx="87">
                  <c:v>-10.626529457614062</c:v>
                </c:pt>
                <c:pt idx="88">
                  <c:v>-10.620036978430299</c:v>
                </c:pt>
                <c:pt idx="89">
                  <c:v>-10.614036658430393</c:v>
                </c:pt>
                <c:pt idx="90">
                  <c:v>-10.608397048430383</c:v>
                </c:pt>
                <c:pt idx="91">
                  <c:v>-10.604315467180349</c:v>
                </c:pt>
                <c:pt idx="92">
                  <c:v>-10.598086598430335</c:v>
                </c:pt>
                <c:pt idx="93">
                  <c:v>-10.593104748430385</c:v>
                </c:pt>
                <c:pt idx="94">
                  <c:v>-10.588145658430378</c:v>
                </c:pt>
                <c:pt idx="95">
                  <c:v>-10.583764858430357</c:v>
                </c:pt>
                <c:pt idx="96">
                  <c:v>-10.575891885028341</c:v>
                </c:pt>
                <c:pt idx="97">
                  <c:v>-10.570587308430383</c:v>
                </c:pt>
                <c:pt idx="98">
                  <c:v>-10.564338378430371</c:v>
                </c:pt>
                <c:pt idx="99">
                  <c:v>-10.558510988430349</c:v>
                </c:pt>
                <c:pt idx="100">
                  <c:v>-10.552489291359663</c:v>
                </c:pt>
                <c:pt idx="101">
                  <c:v>-10.545250238430377</c:v>
                </c:pt>
                <c:pt idx="102">
                  <c:v>-10.537833818430343</c:v>
                </c:pt>
                <c:pt idx="103">
                  <c:v>-10.530868448430354</c:v>
                </c:pt>
                <c:pt idx="104">
                  <c:v>-10.52508857575004</c:v>
                </c:pt>
                <c:pt idx="105">
                  <c:v>-10.518640878430332</c:v>
                </c:pt>
                <c:pt idx="106">
                  <c:v>-10.512720658430354</c:v>
                </c:pt>
                <c:pt idx="107">
                  <c:v>-10.506846978430303</c:v>
                </c:pt>
                <c:pt idx="108">
                  <c:v>-10.500130108430348</c:v>
                </c:pt>
                <c:pt idx="109">
                  <c:v>-10.494982039246771</c:v>
                </c:pt>
                <c:pt idx="110">
                  <c:v>-10.488099448430326</c:v>
                </c:pt>
                <c:pt idx="111">
                  <c:v>-10.482917698430342</c:v>
                </c:pt>
                <c:pt idx="112">
                  <c:v>-10.479926998430365</c:v>
                </c:pt>
                <c:pt idx="113">
                  <c:v>-10.463376844584197</c:v>
                </c:pt>
                <c:pt idx="114">
                  <c:v>-10.458948008634479</c:v>
                </c:pt>
                <c:pt idx="115">
                  <c:v>-10.45316602843041</c:v>
                </c:pt>
                <c:pt idx="116">
                  <c:v>-10.447876128430345</c:v>
                </c:pt>
                <c:pt idx="117">
                  <c:v>-10.442429178430288</c:v>
                </c:pt>
                <c:pt idx="118">
                  <c:v>-10.43705109218034</c:v>
                </c:pt>
                <c:pt idx="119">
                  <c:v>-10.430608558430329</c:v>
                </c:pt>
                <c:pt idx="120">
                  <c:v>-10.423893739606768</c:v>
                </c:pt>
                <c:pt idx="121">
                  <c:v>-10.403576350543034</c:v>
                </c:pt>
                <c:pt idx="122">
                  <c:v>-10.398783148430354</c:v>
                </c:pt>
                <c:pt idx="123">
                  <c:v>-10.393555544822163</c:v>
                </c:pt>
                <c:pt idx="124">
                  <c:v>-10.388092698430384</c:v>
                </c:pt>
                <c:pt idx="125">
                  <c:v>-10.382642518430337</c:v>
                </c:pt>
                <c:pt idx="126">
                  <c:v>-10.376801808430315</c:v>
                </c:pt>
                <c:pt idx="127">
                  <c:v>-10.370270602597024</c:v>
                </c:pt>
                <c:pt idx="128">
                  <c:v>-10.364221358430356</c:v>
                </c:pt>
                <c:pt idx="129">
                  <c:v>-10.360985053985907</c:v>
                </c:pt>
                <c:pt idx="130">
                  <c:v>-10.333361598430365</c:v>
                </c:pt>
                <c:pt idx="131">
                  <c:v>-10.329707938430381</c:v>
                </c:pt>
                <c:pt idx="132">
                  <c:v>-10.323710208430384</c:v>
                </c:pt>
                <c:pt idx="133">
                  <c:v>-10.317743513894278</c:v>
                </c:pt>
                <c:pt idx="134">
                  <c:v>-10.311047448430337</c:v>
                </c:pt>
                <c:pt idx="135">
                  <c:v>-10.303529618430339</c:v>
                </c:pt>
                <c:pt idx="136">
                  <c:v>-10.29715734843036</c:v>
                </c:pt>
                <c:pt idx="137">
                  <c:v>-10.29334524843037</c:v>
                </c:pt>
                <c:pt idx="138">
                  <c:v>-10.275061736135243</c:v>
                </c:pt>
                <c:pt idx="139">
                  <c:v>-10.263679498430342</c:v>
                </c:pt>
                <c:pt idx="140">
                  <c:v>-10.254278218430386</c:v>
                </c:pt>
                <c:pt idx="141">
                  <c:v>-10.247778718430389</c:v>
                </c:pt>
                <c:pt idx="142">
                  <c:v>-10.23977480843039</c:v>
                </c:pt>
                <c:pt idx="143">
                  <c:v>-10.232819613013682</c:v>
                </c:pt>
                <c:pt idx="144">
                  <c:v>-10.224762928430366</c:v>
                </c:pt>
                <c:pt idx="145">
                  <c:v>-10.218240423962307</c:v>
                </c:pt>
                <c:pt idx="146">
                  <c:v>-10.199703198430392</c:v>
                </c:pt>
                <c:pt idx="147">
                  <c:v>-10.19300776131697</c:v>
                </c:pt>
                <c:pt idx="148">
                  <c:v>-10.187645738430362</c:v>
                </c:pt>
                <c:pt idx="149">
                  <c:v>-10.18122871843039</c:v>
                </c:pt>
                <c:pt idx="150">
                  <c:v>-10.175874148430402</c:v>
                </c:pt>
                <c:pt idx="151">
                  <c:v>-10.169977534512846</c:v>
                </c:pt>
                <c:pt idx="152">
                  <c:v>-10.163980698430301</c:v>
                </c:pt>
                <c:pt idx="153">
                  <c:v>-10.158163998430368</c:v>
                </c:pt>
                <c:pt idx="154">
                  <c:v>-10.154911387319274</c:v>
                </c:pt>
                <c:pt idx="155">
                  <c:v>-10.138458461393355</c:v>
                </c:pt>
                <c:pt idx="156">
                  <c:v>-10.134061745798768</c:v>
                </c:pt>
                <c:pt idx="157">
                  <c:v>-10.128266864409781</c:v>
                </c:pt>
                <c:pt idx="158">
                  <c:v>-10.121678378430403</c:v>
                </c:pt>
                <c:pt idx="159">
                  <c:v>-10.116133188430339</c:v>
                </c:pt>
                <c:pt idx="160">
                  <c:v>-10.108971758847062</c:v>
                </c:pt>
                <c:pt idx="161">
                  <c:v>-10.102867240854643</c:v>
                </c:pt>
                <c:pt idx="162">
                  <c:v>-10.097886735272461</c:v>
                </c:pt>
                <c:pt idx="163">
                  <c:v>-10.081415590535599</c:v>
                </c:pt>
                <c:pt idx="164">
                  <c:v>-10.076824328430327</c:v>
                </c:pt>
                <c:pt idx="165">
                  <c:v>-10.070368101523165</c:v>
                </c:pt>
                <c:pt idx="166">
                  <c:v>-10.064006348430382</c:v>
                </c:pt>
                <c:pt idx="167">
                  <c:v>-10.057767178430353</c:v>
                </c:pt>
                <c:pt idx="168">
                  <c:v>-10.053062618430374</c:v>
                </c:pt>
                <c:pt idx="169">
                  <c:v>-10.044400668533534</c:v>
                </c:pt>
                <c:pt idx="170">
                  <c:v>-10.038810737066711</c:v>
                </c:pt>
                <c:pt idx="171">
                  <c:v>-10.018612307954221</c:v>
                </c:pt>
                <c:pt idx="172">
                  <c:v>-10.013521368430347</c:v>
                </c:pt>
                <c:pt idx="173">
                  <c:v>-10.008294185930318</c:v>
                </c:pt>
                <c:pt idx="174">
                  <c:v>-10.001830028430355</c:v>
                </c:pt>
                <c:pt idx="175">
                  <c:v>-9.9971279984303791</c:v>
                </c:pt>
                <c:pt idx="176">
                  <c:v>-9.9920515484303891</c:v>
                </c:pt>
                <c:pt idx="177">
                  <c:v>-9.9868847984303883</c:v>
                </c:pt>
                <c:pt idx="178">
                  <c:v>-9.9820450984303335</c:v>
                </c:pt>
                <c:pt idx="179">
                  <c:v>-9.9793843734303636</c:v>
                </c:pt>
                <c:pt idx="180">
                  <c:v>-9.96424649843037</c:v>
                </c:pt>
                <c:pt idx="181">
                  <c:v>-9.9589154184303794</c:v>
                </c:pt>
                <c:pt idx="182">
                  <c:v>-9.9527968005137524</c:v>
                </c:pt>
                <c:pt idx="183">
                  <c:v>-9.9464642984303708</c:v>
                </c:pt>
                <c:pt idx="184">
                  <c:v>-9.9407352884303961</c:v>
                </c:pt>
                <c:pt idx="185">
                  <c:v>-9.9342792984303756</c:v>
                </c:pt>
                <c:pt idx="186">
                  <c:v>-9.9282370405356346</c:v>
                </c:pt>
                <c:pt idx="187">
                  <c:v>-9.922908874973551</c:v>
                </c:pt>
                <c:pt idx="188">
                  <c:v>-9.9040988620667605</c:v>
                </c:pt>
                <c:pt idx="189">
                  <c:v>-9.8992053984304462</c:v>
                </c:pt>
                <c:pt idx="190">
                  <c:v>-9.8933458334819946</c:v>
                </c:pt>
                <c:pt idx="191">
                  <c:v>-9.888267468430378</c:v>
                </c:pt>
                <c:pt idx="192">
                  <c:v>-9.8830156084303695</c:v>
                </c:pt>
                <c:pt idx="193">
                  <c:v>-9.8778803798736377</c:v>
                </c:pt>
                <c:pt idx="194">
                  <c:v>-9.8726785484303718</c:v>
                </c:pt>
                <c:pt idx="195">
                  <c:v>-9.8668142084303838</c:v>
                </c:pt>
                <c:pt idx="196">
                  <c:v>-9.8639089457987623</c:v>
                </c:pt>
                <c:pt idx="197">
                  <c:v>-9.848391566612186</c:v>
                </c:pt>
                <c:pt idx="198">
                  <c:v>-9.8445728421803764</c:v>
                </c:pt>
                <c:pt idx="199">
                  <c:v>-9.8384308684303505</c:v>
                </c:pt>
                <c:pt idx="200">
                  <c:v>-9.8311212484303283</c:v>
                </c:pt>
                <c:pt idx="201">
                  <c:v>-9.8260455984303476</c:v>
                </c:pt>
                <c:pt idx="202">
                  <c:v>-9.818970092180372</c:v>
                </c:pt>
                <c:pt idx="203">
                  <c:v>-9.8130385284303259</c:v>
                </c:pt>
                <c:pt idx="204">
                  <c:v>-9.8087506016049986</c:v>
                </c:pt>
                <c:pt idx="205">
                  <c:v>-9.7908907584303293</c:v>
                </c:pt>
                <c:pt idx="206">
                  <c:v>-9.7856811247461124</c:v>
                </c:pt>
                <c:pt idx="207">
                  <c:v>-9.7796468784303556</c:v>
                </c:pt>
                <c:pt idx="208">
                  <c:v>-9.7736614184303718</c:v>
                </c:pt>
                <c:pt idx="209">
                  <c:v>-9.7671179884303427</c:v>
                </c:pt>
                <c:pt idx="210">
                  <c:v>-9.7618862317636967</c:v>
                </c:pt>
                <c:pt idx="211">
                  <c:v>-9.7552171884304499</c:v>
                </c:pt>
                <c:pt idx="212">
                  <c:v>-9.7498731484303676</c:v>
                </c:pt>
                <c:pt idx="213">
                  <c:v>-9.7464619984303695</c:v>
                </c:pt>
                <c:pt idx="214">
                  <c:v>-9.7316552047795142</c:v>
                </c:pt>
                <c:pt idx="215">
                  <c:v>-9.7306292711575892</c:v>
                </c:pt>
                <c:pt idx="216">
                  <c:v>-9.7202105684303248</c:v>
                </c:pt>
                <c:pt idx="217">
                  <c:v>-9.7131559684303639</c:v>
                </c:pt>
                <c:pt idx="218">
                  <c:v>-9.7080636184303515</c:v>
                </c:pt>
                <c:pt idx="219">
                  <c:v>-9.702254185243568</c:v>
                </c:pt>
                <c:pt idx="220">
                  <c:v>-9.6966281984303535</c:v>
                </c:pt>
                <c:pt idx="221">
                  <c:v>-9.6912493650969864</c:v>
                </c:pt>
                <c:pt idx="222">
                  <c:v>-9.6767919984303248</c:v>
                </c:pt>
                <c:pt idx="223">
                  <c:v>-9.6727369984303166</c:v>
                </c:pt>
                <c:pt idx="224">
                  <c:v>-9.6665066584303574</c:v>
                </c:pt>
                <c:pt idx="225">
                  <c:v>-9.6611193384303178</c:v>
                </c:pt>
                <c:pt idx="226">
                  <c:v>-9.6546732089567087</c:v>
                </c:pt>
                <c:pt idx="227">
                  <c:v>-9.6490616784303782</c:v>
                </c:pt>
                <c:pt idx="228">
                  <c:v>-9.644371488430366</c:v>
                </c:pt>
                <c:pt idx="229">
                  <c:v>-9.638669438906561</c:v>
                </c:pt>
                <c:pt idx="230">
                  <c:v>-9.6197347177286048</c:v>
                </c:pt>
                <c:pt idx="231">
                  <c:v>-9.6161981284303977</c:v>
                </c:pt>
                <c:pt idx="232">
                  <c:v>-9.6091913884303537</c:v>
                </c:pt>
                <c:pt idx="233">
                  <c:v>-9.6039522284303516</c:v>
                </c:pt>
                <c:pt idx="234">
                  <c:v>-9.5980990784304225</c:v>
                </c:pt>
                <c:pt idx="235">
                  <c:v>-9.5928803084302956</c:v>
                </c:pt>
                <c:pt idx="236">
                  <c:v>-9.5881068784303451</c:v>
                </c:pt>
                <c:pt idx="237">
                  <c:v>-9.582914276208129</c:v>
                </c:pt>
                <c:pt idx="238">
                  <c:v>-9.5793803317637085</c:v>
                </c:pt>
                <c:pt idx="239">
                  <c:v>-9.5660105866656693</c:v>
                </c:pt>
                <c:pt idx="240">
                  <c:v>-9.5604106284303469</c:v>
                </c:pt>
                <c:pt idx="241">
                  <c:v>-9.5548778384303574</c:v>
                </c:pt>
                <c:pt idx="242">
                  <c:v>-9.5505731167099128</c:v>
                </c:pt>
                <c:pt idx="243">
                  <c:v>-9.5453166584304512</c:v>
                </c:pt>
                <c:pt idx="244">
                  <c:v>-9.5410693684303993</c:v>
                </c:pt>
                <c:pt idx="245">
                  <c:v>-9.5348932300093097</c:v>
                </c:pt>
                <c:pt idx="246">
                  <c:v>-9.5306145384303633</c:v>
                </c:pt>
                <c:pt idx="247">
                  <c:v>-9.512794571959823</c:v>
                </c:pt>
                <c:pt idx="248">
                  <c:v>-9.5068297984303669</c:v>
                </c:pt>
                <c:pt idx="249">
                  <c:v>-9.5017936688848934</c:v>
                </c:pt>
                <c:pt idx="250">
                  <c:v>-9.495991448430388</c:v>
                </c:pt>
                <c:pt idx="251">
                  <c:v>-9.4900008784303438</c:v>
                </c:pt>
                <c:pt idx="252">
                  <c:v>-9.4843647762082028</c:v>
                </c:pt>
                <c:pt idx="253">
                  <c:v>-9.4780817284304248</c:v>
                </c:pt>
                <c:pt idx="254">
                  <c:v>-9.472459948430334</c:v>
                </c:pt>
                <c:pt idx="255">
                  <c:v>-9.4537324016561897</c:v>
                </c:pt>
                <c:pt idx="256">
                  <c:v>-9.4490808772182362</c:v>
                </c:pt>
                <c:pt idx="257">
                  <c:v>-9.4441454284303887</c:v>
                </c:pt>
                <c:pt idx="258">
                  <c:v>-9.4381110284303489</c:v>
                </c:pt>
                <c:pt idx="259">
                  <c:v>-9.4324868984303407</c:v>
                </c:pt>
                <c:pt idx="260">
                  <c:v>-9.4265554284303974</c:v>
                </c:pt>
                <c:pt idx="261">
                  <c:v>-9.4201933184303641</c:v>
                </c:pt>
                <c:pt idx="262">
                  <c:v>-9.416364090384441</c:v>
                </c:pt>
                <c:pt idx="263">
                  <c:v>-9.4133074690186191</c:v>
                </c:pt>
                <c:pt idx="264">
                  <c:v>-9.3956559378243227</c:v>
                </c:pt>
                <c:pt idx="265">
                  <c:v>-9.3905054484303321</c:v>
                </c:pt>
                <c:pt idx="266">
                  <c:v>-9.3848856954000581</c:v>
                </c:pt>
                <c:pt idx="267">
                  <c:v>-9.379490178430423</c:v>
                </c:pt>
                <c:pt idx="268">
                  <c:v>-9.3738247384303719</c:v>
                </c:pt>
                <c:pt idx="269">
                  <c:v>-9.3685961784303515</c:v>
                </c:pt>
                <c:pt idx="270">
                  <c:v>-9.3644385160773851</c:v>
                </c:pt>
                <c:pt idx="271">
                  <c:v>-9.3483193079541707</c:v>
                </c:pt>
                <c:pt idx="272">
                  <c:v>-9.3433437684303513</c:v>
                </c:pt>
                <c:pt idx="273">
                  <c:v>-9.3383247584303817</c:v>
                </c:pt>
                <c:pt idx="274">
                  <c:v>-9.3337360384303238</c:v>
                </c:pt>
                <c:pt idx="275">
                  <c:v>-9.3287710184303876</c:v>
                </c:pt>
                <c:pt idx="276">
                  <c:v>-9.3241674463470687</c:v>
                </c:pt>
                <c:pt idx="277">
                  <c:v>-9.318443768430356</c:v>
                </c:pt>
                <c:pt idx="278">
                  <c:v>-9.3137511684303504</c:v>
                </c:pt>
                <c:pt idx="279">
                  <c:v>-9.3096938555732152</c:v>
                </c:pt>
                <c:pt idx="280">
                  <c:v>-9.2968099984303407</c:v>
                </c:pt>
                <c:pt idx="281">
                  <c:v>-9.2930767819354827</c:v>
                </c:pt>
                <c:pt idx="282">
                  <c:v>-9.2873597984303515</c:v>
                </c:pt>
                <c:pt idx="283">
                  <c:v>-9.281409648430369</c:v>
                </c:pt>
                <c:pt idx="284">
                  <c:v>-9.2772384392906488</c:v>
                </c:pt>
                <c:pt idx="285">
                  <c:v>-9.2723130984303239</c:v>
                </c:pt>
                <c:pt idx="286">
                  <c:v>-9.2685928584303738</c:v>
                </c:pt>
                <c:pt idx="287">
                  <c:v>-9.2641533642840912</c:v>
                </c:pt>
                <c:pt idx="288">
                  <c:v>-9.2441365859303559</c:v>
                </c:pt>
                <c:pt idx="289">
                  <c:v>-9.2395110484303444</c:v>
                </c:pt>
                <c:pt idx="290">
                  <c:v>-9.2356223213470017</c:v>
                </c:pt>
                <c:pt idx="291">
                  <c:v>-9.2315066284303668</c:v>
                </c:pt>
                <c:pt idx="292">
                  <c:v>-9.2270407684302924</c:v>
                </c:pt>
                <c:pt idx="293">
                  <c:v>-9.2237022510619298</c:v>
                </c:pt>
                <c:pt idx="294">
                  <c:v>-9.218585409541447</c:v>
                </c:pt>
                <c:pt idx="295">
                  <c:v>-9.204247514055389</c:v>
                </c:pt>
                <c:pt idx="296">
                  <c:v>-9.2007255142198616</c:v>
                </c:pt>
                <c:pt idx="297">
                  <c:v>-9.1946677284303604</c:v>
                </c:pt>
                <c:pt idx="298">
                  <c:v>-9.1885488784304172</c:v>
                </c:pt>
                <c:pt idx="299">
                  <c:v>-9.1816882405355926</c:v>
                </c:pt>
                <c:pt idx="300">
                  <c:v>-9.1751096184303762</c:v>
                </c:pt>
                <c:pt idx="301">
                  <c:v>-9.1685069584302994</c:v>
                </c:pt>
                <c:pt idx="302">
                  <c:v>-9.1630973052485203</c:v>
                </c:pt>
                <c:pt idx="303">
                  <c:v>-9.1594699984303389</c:v>
                </c:pt>
                <c:pt idx="304">
                  <c:v>-9.1469181387812384</c:v>
                </c:pt>
                <c:pt idx="305">
                  <c:v>-9.1431742884303375</c:v>
                </c:pt>
                <c:pt idx="306">
                  <c:v>-9.1388749558771778</c:v>
                </c:pt>
                <c:pt idx="307">
                  <c:v>-9.1341352084303153</c:v>
                </c:pt>
                <c:pt idx="308">
                  <c:v>-9.1292152084303737</c:v>
                </c:pt>
                <c:pt idx="309">
                  <c:v>-9.1251400728984748</c:v>
                </c:pt>
                <c:pt idx="310">
                  <c:v>-9.120960278430374</c:v>
                </c:pt>
                <c:pt idx="311">
                  <c:v>-9.1165096614738559</c:v>
                </c:pt>
                <c:pt idx="312">
                  <c:v>-9.1026458219597686</c:v>
                </c:pt>
                <c:pt idx="313">
                  <c:v>-9.097861198430401</c:v>
                </c:pt>
                <c:pt idx="314">
                  <c:v>-9.0920316084304034</c:v>
                </c:pt>
                <c:pt idx="315">
                  <c:v>-9.087319366851446</c:v>
                </c:pt>
                <c:pt idx="316">
                  <c:v>-9.0818979284304149</c:v>
                </c:pt>
                <c:pt idx="317">
                  <c:v>-9.0763733484304083</c:v>
                </c:pt>
                <c:pt idx="318">
                  <c:v>-9.0710889105182275</c:v>
                </c:pt>
                <c:pt idx="319">
                  <c:v>-9.0655463984303637</c:v>
                </c:pt>
                <c:pt idx="320">
                  <c:v>-9.0464082176084659</c:v>
                </c:pt>
                <c:pt idx="321">
                  <c:v>-9.0402944284303928</c:v>
                </c:pt>
                <c:pt idx="322">
                  <c:v>-9.0344182535323299</c:v>
                </c:pt>
                <c:pt idx="323">
                  <c:v>-9.0281361484303488</c:v>
                </c:pt>
                <c:pt idx="324">
                  <c:v>-9.0242639339142272</c:v>
                </c:pt>
                <c:pt idx="325">
                  <c:v>-9.020088628430365</c:v>
                </c:pt>
                <c:pt idx="326">
                  <c:v>-9.0154495884303572</c:v>
                </c:pt>
                <c:pt idx="327">
                  <c:v>-9.0114778263873418</c:v>
                </c:pt>
                <c:pt idx="328">
                  <c:v>-9.0080624984303697</c:v>
                </c:pt>
                <c:pt idx="329">
                  <c:v>-8.997490379382711</c:v>
                </c:pt>
                <c:pt idx="330">
                  <c:v>-8.9941512384303692</c:v>
                </c:pt>
                <c:pt idx="331">
                  <c:v>-8.9897915457987807</c:v>
                </c:pt>
                <c:pt idx="332">
                  <c:v>-8.9853621184303663</c:v>
                </c:pt>
                <c:pt idx="333">
                  <c:v>-8.9807275084303555</c:v>
                </c:pt>
                <c:pt idx="334">
                  <c:v>-8.975968977377768</c:v>
                </c:pt>
                <c:pt idx="335">
                  <c:v>-8.9708787684303388</c:v>
                </c:pt>
                <c:pt idx="336">
                  <c:v>-8.9667415095415706</c:v>
                </c:pt>
                <c:pt idx="337">
                  <c:v>-8.9633090790755503</c:v>
                </c:pt>
                <c:pt idx="338">
                  <c:v>-8.9443003317637135</c:v>
                </c:pt>
                <c:pt idx="339">
                  <c:v>-8.9398163884304225</c:v>
                </c:pt>
                <c:pt idx="340">
                  <c:v>-8.9360008707708332</c:v>
                </c:pt>
                <c:pt idx="341">
                  <c:v>-8.930984068430277</c:v>
                </c:pt>
                <c:pt idx="342">
                  <c:v>-8.9276820384303619</c:v>
                </c:pt>
                <c:pt idx="343">
                  <c:v>-8.9224648219597782</c:v>
                </c:pt>
                <c:pt idx="344">
                  <c:v>-8.9184103920473916</c:v>
                </c:pt>
                <c:pt idx="345">
                  <c:v>-8.9039133956906866</c:v>
                </c:pt>
                <c:pt idx="346">
                  <c:v>-8.9001647684303649</c:v>
                </c:pt>
                <c:pt idx="347">
                  <c:v>-8.8953711384304839</c:v>
                </c:pt>
                <c:pt idx="348">
                  <c:v>-8.8916317726239242</c:v>
                </c:pt>
                <c:pt idx="349">
                  <c:v>-8.8842076584303058</c:v>
                </c:pt>
                <c:pt idx="350">
                  <c:v>-8.8782549184303647</c:v>
                </c:pt>
                <c:pt idx="351">
                  <c:v>-8.8721898897347202</c:v>
                </c:pt>
                <c:pt idx="352">
                  <c:v>-8.8670887188604652</c:v>
                </c:pt>
                <c:pt idx="353">
                  <c:v>-8.8488116266354524</c:v>
                </c:pt>
                <c:pt idx="354">
                  <c:v>-8.8441312284303919</c:v>
                </c:pt>
                <c:pt idx="355">
                  <c:v>-8.8393424684304236</c:v>
                </c:pt>
                <c:pt idx="356">
                  <c:v>-8.8349416113335906</c:v>
                </c:pt>
                <c:pt idx="357">
                  <c:v>-8.8309958584303416</c:v>
                </c:pt>
                <c:pt idx="358">
                  <c:v>-8.8273796300092684</c:v>
                </c:pt>
                <c:pt idx="359">
                  <c:v>-8.8232382812586465</c:v>
                </c:pt>
                <c:pt idx="360">
                  <c:v>-8.8190373884303241</c:v>
                </c:pt>
                <c:pt idx="361">
                  <c:v>-8.8169974529758477</c:v>
                </c:pt>
                <c:pt idx="362">
                  <c:v>-8.8046048189431971</c:v>
                </c:pt>
                <c:pt idx="363">
                  <c:v>-8.8010985184303578</c:v>
                </c:pt>
                <c:pt idx="364">
                  <c:v>-8.7953565145593942</c:v>
                </c:pt>
                <c:pt idx="365">
                  <c:v>-8.7883894084303549</c:v>
                </c:pt>
                <c:pt idx="366">
                  <c:v>-8.7822892484303594</c:v>
                </c:pt>
                <c:pt idx="367">
                  <c:v>-8.7761522905652001</c:v>
                </c:pt>
                <c:pt idx="368">
                  <c:v>-8.770592378430365</c:v>
                </c:pt>
                <c:pt idx="369">
                  <c:v>-8.765609487792112</c:v>
                </c:pt>
                <c:pt idx="370">
                  <c:v>-8.763205389734722</c:v>
                </c:pt>
                <c:pt idx="371">
                  <c:v>-8.7516772053269065</c:v>
                </c:pt>
                <c:pt idx="372">
                  <c:v>-8.749142440535671</c:v>
                </c:pt>
                <c:pt idx="373">
                  <c:v>-8.7440762484303391</c:v>
                </c:pt>
                <c:pt idx="374">
                  <c:v>-8.7395634284303654</c:v>
                </c:pt>
                <c:pt idx="375">
                  <c:v>-8.7357661367282802</c:v>
                </c:pt>
                <c:pt idx="376">
                  <c:v>-8.7313524984304252</c:v>
                </c:pt>
                <c:pt idx="377">
                  <c:v>-8.7266122643878461</c:v>
                </c:pt>
                <c:pt idx="378">
                  <c:v>-8.7214886826408602</c:v>
                </c:pt>
                <c:pt idx="379">
                  <c:v>-8.7066594919368612</c:v>
                </c:pt>
                <c:pt idx="380">
                  <c:v>-8.7032751812260685</c:v>
                </c:pt>
                <c:pt idx="381">
                  <c:v>-8.6973781584302969</c:v>
                </c:pt>
                <c:pt idx="382">
                  <c:v>-8.6921358615882767</c:v>
                </c:pt>
                <c:pt idx="383">
                  <c:v>-8.6868031284304266</c:v>
                </c:pt>
                <c:pt idx="384">
                  <c:v>-8.683836958430355</c:v>
                </c:pt>
                <c:pt idx="385">
                  <c:v>-8.6763860489353917</c:v>
                </c:pt>
                <c:pt idx="386">
                  <c:v>-8.6720977431112942</c:v>
                </c:pt>
                <c:pt idx="387">
                  <c:v>-8.6567146394560126</c:v>
                </c:pt>
                <c:pt idx="388">
                  <c:v>-8.6528252784303632</c:v>
                </c:pt>
                <c:pt idx="389">
                  <c:v>-8.6476697247461658</c:v>
                </c:pt>
                <c:pt idx="390">
                  <c:v>-8.642779648430384</c:v>
                </c:pt>
                <c:pt idx="391">
                  <c:v>-8.6380840622601198</c:v>
                </c:pt>
                <c:pt idx="392">
                  <c:v>-8.6340521284303549</c:v>
                </c:pt>
                <c:pt idx="393">
                  <c:v>-8.6298169876776853</c:v>
                </c:pt>
                <c:pt idx="394">
                  <c:v>-8.6252869643394234</c:v>
                </c:pt>
                <c:pt idx="395">
                  <c:v>-8.6114622291996028</c:v>
                </c:pt>
                <c:pt idx="396">
                  <c:v>-8.6070034284303603</c:v>
                </c:pt>
                <c:pt idx="397">
                  <c:v>-8.6010465284303876</c:v>
                </c:pt>
                <c:pt idx="398">
                  <c:v>-8.5964349879040185</c:v>
                </c:pt>
                <c:pt idx="399">
                  <c:v>-8.5914042884303399</c:v>
                </c:pt>
                <c:pt idx="400">
                  <c:v>-8.5882472995055821</c:v>
                </c:pt>
                <c:pt idx="401">
                  <c:v>-8.5822355484302975</c:v>
                </c:pt>
                <c:pt idx="402">
                  <c:v>-8.5784101083205258</c:v>
                </c:pt>
                <c:pt idx="403">
                  <c:v>-8.5752311889064998</c:v>
                </c:pt>
                <c:pt idx="404">
                  <c:v>-8.5611369984303636</c:v>
                </c:pt>
                <c:pt idx="405">
                  <c:v>-8.5591807584303723</c:v>
                </c:pt>
                <c:pt idx="406">
                  <c:v>-8.553995375981394</c:v>
                </c:pt>
                <c:pt idx="407">
                  <c:v>-8.5497865384303608</c:v>
                </c:pt>
                <c:pt idx="408">
                  <c:v>-8.5445962711576726</c:v>
                </c:pt>
                <c:pt idx="409">
                  <c:v>-8.5408517684303291</c:v>
                </c:pt>
                <c:pt idx="410">
                  <c:v>-8.5347201686431262</c:v>
                </c:pt>
                <c:pt idx="411">
                  <c:v>-8.5298775384303696</c:v>
                </c:pt>
                <c:pt idx="412">
                  <c:v>-8.527449248430365</c:v>
                </c:pt>
                <c:pt idx="413">
                  <c:v>-8.5149403371400254</c:v>
                </c:pt>
                <c:pt idx="414">
                  <c:v>-8.5112021984303539</c:v>
                </c:pt>
                <c:pt idx="415">
                  <c:v>-8.5077588721146071</c:v>
                </c:pt>
                <c:pt idx="416">
                  <c:v>-8.501910948430357</c:v>
                </c:pt>
                <c:pt idx="417">
                  <c:v>-8.4978333175793068</c:v>
                </c:pt>
                <c:pt idx="418">
                  <c:v>-8.4922142184303695</c:v>
                </c:pt>
                <c:pt idx="419">
                  <c:v>-8.4873399668514153</c:v>
                </c:pt>
                <c:pt idx="420">
                  <c:v>-8.4822573494942262</c:v>
                </c:pt>
                <c:pt idx="421">
                  <c:v>-8.4696739835049684</c:v>
                </c:pt>
                <c:pt idx="422">
                  <c:v>-8.4646173884303337</c:v>
                </c:pt>
                <c:pt idx="423">
                  <c:v>-8.4600199876777111</c:v>
                </c:pt>
                <c:pt idx="424">
                  <c:v>-8.4548390984303623</c:v>
                </c:pt>
                <c:pt idx="425">
                  <c:v>-8.4502192995056191</c:v>
                </c:pt>
                <c:pt idx="426">
                  <c:v>-8.4457287484303336</c:v>
                </c:pt>
                <c:pt idx="427">
                  <c:v>-8.4409121367282296</c:v>
                </c:pt>
                <c:pt idx="428">
                  <c:v>-8.4356730584304387</c:v>
                </c:pt>
                <c:pt idx="429">
                  <c:v>-8.432759220652585</c:v>
                </c:pt>
                <c:pt idx="430">
                  <c:v>-8.4190806124655069</c:v>
                </c:pt>
                <c:pt idx="431">
                  <c:v>-8.4158916984303644</c:v>
                </c:pt>
                <c:pt idx="432">
                  <c:v>-8.4117974285379447</c:v>
                </c:pt>
                <c:pt idx="433">
                  <c:v>-8.4067550784302938</c:v>
                </c:pt>
                <c:pt idx="434">
                  <c:v>-8.4026408762080891</c:v>
                </c:pt>
                <c:pt idx="435">
                  <c:v>-8.3982215284303052</c:v>
                </c:pt>
                <c:pt idx="436">
                  <c:v>-8.3941440673958283</c:v>
                </c:pt>
                <c:pt idx="437">
                  <c:v>-8.3897016138149638</c:v>
                </c:pt>
                <c:pt idx="438">
                  <c:v>-8.3870667361352886</c:v>
                </c:pt>
                <c:pt idx="439">
                  <c:v>-8.3668698734303746</c:v>
                </c:pt>
                <c:pt idx="440">
                  <c:v>-8.3632084270018296</c:v>
                </c:pt>
                <c:pt idx="441">
                  <c:v>-8.3585804884302846</c:v>
                </c:pt>
                <c:pt idx="442">
                  <c:v>-8.3547117896391754</c:v>
                </c:pt>
                <c:pt idx="443">
                  <c:v>-8.350011158430398</c:v>
                </c:pt>
                <c:pt idx="444">
                  <c:v>-8.3459393052485282</c:v>
                </c:pt>
                <c:pt idx="445">
                  <c:v>-8.3299031095414904</c:v>
                </c:pt>
                <c:pt idx="446">
                  <c:v>-8.3255957324729479</c:v>
                </c:pt>
                <c:pt idx="447">
                  <c:v>-8.3206930884303176</c:v>
                </c:pt>
                <c:pt idx="448">
                  <c:v>-8.3160926792813825</c:v>
                </c:pt>
                <c:pt idx="449">
                  <c:v>-8.3117680287333471</c:v>
                </c:pt>
                <c:pt idx="450">
                  <c:v>-8.3067107384303824</c:v>
                </c:pt>
                <c:pt idx="451">
                  <c:v>-8.3016484226727556</c:v>
                </c:pt>
                <c:pt idx="452">
                  <c:v>-8.2967764416121739</c:v>
                </c:pt>
                <c:pt idx="453">
                  <c:v>-8.2837554784303649</c:v>
                </c:pt>
                <c:pt idx="454">
                  <c:v>-8.2805031718997313</c:v>
                </c:pt>
                <c:pt idx="455">
                  <c:v>-8.2763308510619922</c:v>
                </c:pt>
                <c:pt idx="456">
                  <c:v>-8.2725740636477312</c:v>
                </c:pt>
                <c:pt idx="457">
                  <c:v>-8.2680143484304196</c:v>
                </c:pt>
                <c:pt idx="458">
                  <c:v>-8.2645315438848925</c:v>
                </c:pt>
                <c:pt idx="459">
                  <c:v>-8.2606870584303209</c:v>
                </c:pt>
                <c:pt idx="460">
                  <c:v>-8.2563442206525792</c:v>
                </c:pt>
                <c:pt idx="461">
                  <c:v>-8.2536924484303711</c:v>
                </c:pt>
                <c:pt idx="462">
                  <c:v>-8.2395023198589072</c:v>
                </c:pt>
                <c:pt idx="463">
                  <c:v>-8.2368402584303979</c:v>
                </c:pt>
                <c:pt idx="464">
                  <c:v>-8.2324511704732757</c:v>
                </c:pt>
                <c:pt idx="465">
                  <c:v>-8.2265961084303854</c:v>
                </c:pt>
                <c:pt idx="466">
                  <c:v>-8.2219111499455337</c:v>
                </c:pt>
                <c:pt idx="467">
                  <c:v>-8.2169692887529493</c:v>
                </c:pt>
                <c:pt idx="468">
                  <c:v>-8.212576238430394</c:v>
                </c:pt>
                <c:pt idx="469">
                  <c:v>-8.2071520313973849</c:v>
                </c:pt>
                <c:pt idx="470">
                  <c:v>-8.2043484984303561</c:v>
                </c:pt>
                <c:pt idx="471">
                  <c:v>-8.1931534690185899</c:v>
                </c:pt>
                <c:pt idx="472">
                  <c:v>-8.1897658128633637</c:v>
                </c:pt>
                <c:pt idx="473">
                  <c:v>-8.1852769984303961</c:v>
                </c:pt>
                <c:pt idx="474">
                  <c:v>-8.1813105790755145</c:v>
                </c:pt>
                <c:pt idx="475">
                  <c:v>-8.1777244379908041</c:v>
                </c:pt>
                <c:pt idx="476">
                  <c:v>-8.1737803884303304</c:v>
                </c:pt>
                <c:pt idx="477">
                  <c:v>-8.1697048478926817</c:v>
                </c:pt>
                <c:pt idx="478">
                  <c:v>-8.1660853317637176</c:v>
                </c:pt>
                <c:pt idx="479">
                  <c:v>-8.1628097257030987</c:v>
                </c:pt>
                <c:pt idx="480">
                  <c:v>-8.1507002925480023</c:v>
                </c:pt>
                <c:pt idx="481">
                  <c:v>-8.1463001489679669</c:v>
                </c:pt>
                <c:pt idx="482">
                  <c:v>-8.1412207284304401</c:v>
                </c:pt>
                <c:pt idx="483">
                  <c:v>-8.1362953707707817</c:v>
                </c:pt>
                <c:pt idx="484">
                  <c:v>-8.1316922284304098</c:v>
                </c:pt>
                <c:pt idx="485">
                  <c:v>-8.127817234989493</c:v>
                </c:pt>
                <c:pt idx="486">
                  <c:v>-8.1236677127161201</c:v>
                </c:pt>
                <c:pt idx="487">
                  <c:v>-8.1200958036251549</c:v>
                </c:pt>
                <c:pt idx="488">
                  <c:v>-8.1061610973315368</c:v>
                </c:pt>
                <c:pt idx="489">
                  <c:v>-8.1018001384303133</c:v>
                </c:pt>
                <c:pt idx="490">
                  <c:v>-8.0973669984303385</c:v>
                </c:pt>
                <c:pt idx="491">
                  <c:v>-8.0931864065935315</c:v>
                </c:pt>
                <c:pt idx="492">
                  <c:v>-8.089328828430375</c:v>
                </c:pt>
                <c:pt idx="493">
                  <c:v>-8.0852115636477109</c:v>
                </c:pt>
                <c:pt idx="494">
                  <c:v>-8.0801136004712006</c:v>
                </c:pt>
                <c:pt idx="495">
                  <c:v>-8.0767248555732465</c:v>
                </c:pt>
                <c:pt idx="496">
                  <c:v>-8.0620811984303629</c:v>
                </c:pt>
                <c:pt idx="497">
                  <c:v>-8.0585035636476974</c:v>
                </c:pt>
                <c:pt idx="498">
                  <c:v>-8.0547899584303977</c:v>
                </c:pt>
                <c:pt idx="499">
                  <c:v>-8.0495903249609952</c:v>
                </c:pt>
                <c:pt idx="500">
                  <c:v>-8.0455304832788741</c:v>
                </c:pt>
                <c:pt idx="501">
                  <c:v>-8.0410471563251704</c:v>
                </c:pt>
                <c:pt idx="502">
                  <c:v>-8.0371396686431282</c:v>
                </c:pt>
                <c:pt idx="503">
                  <c:v>-8.0327569188849424</c:v>
                </c:pt>
                <c:pt idx="504">
                  <c:v>-8.031043306122676</c:v>
                </c:pt>
                <c:pt idx="505">
                  <c:v>-8.0194252275970896</c:v>
                </c:pt>
                <c:pt idx="506">
                  <c:v>-8.0162719372058646</c:v>
                </c:pt>
                <c:pt idx="507">
                  <c:v>-8.0123715284302932</c:v>
                </c:pt>
                <c:pt idx="508">
                  <c:v>-8.0078726718997331</c:v>
                </c:pt>
                <c:pt idx="509">
                  <c:v>-8.0040427431112064</c:v>
                </c:pt>
                <c:pt idx="510">
                  <c:v>-7.9998746755136736</c:v>
                </c:pt>
                <c:pt idx="511">
                  <c:v>-7.9952473692168553</c:v>
                </c:pt>
                <c:pt idx="512">
                  <c:v>-7.9921033317636656</c:v>
                </c:pt>
                <c:pt idx="513">
                  <c:v>-7.9794085817636855</c:v>
                </c:pt>
                <c:pt idx="514">
                  <c:v>-7.9759209396067732</c:v>
                </c:pt>
                <c:pt idx="515">
                  <c:v>-7.9721173601324935</c:v>
                </c:pt>
                <c:pt idx="516">
                  <c:v>-7.9664670084303282</c:v>
                </c:pt>
                <c:pt idx="517">
                  <c:v>-7.9619044065936464</c:v>
                </c:pt>
                <c:pt idx="518">
                  <c:v>-7.9568584500432351</c:v>
                </c:pt>
                <c:pt idx="519">
                  <c:v>-7.9521717358040647</c:v>
                </c:pt>
                <c:pt idx="520">
                  <c:v>-7.9483201852435386</c:v>
                </c:pt>
                <c:pt idx="521">
                  <c:v>-7.9447068445842177</c:v>
                </c:pt>
                <c:pt idx="522">
                  <c:v>-7.93270099843037</c:v>
                </c:pt>
                <c:pt idx="523">
                  <c:v>-7.9287253282175811</c:v>
                </c:pt>
                <c:pt idx="524">
                  <c:v>-7.9234781382152875</c:v>
                </c:pt>
                <c:pt idx="525">
                  <c:v>-7.9176425842889344</c:v>
                </c:pt>
                <c:pt idx="526">
                  <c:v>-7.9134071742545729</c:v>
                </c:pt>
                <c:pt idx="527">
                  <c:v>-7.9089551718996987</c:v>
                </c:pt>
                <c:pt idx="528">
                  <c:v>-7.9047821095414292</c:v>
                </c:pt>
                <c:pt idx="529">
                  <c:v>-7.9012969284303907</c:v>
                </c:pt>
                <c:pt idx="530">
                  <c:v>-7.8983653045528044</c:v>
                </c:pt>
                <c:pt idx="531">
                  <c:v>-7.8887087352724805</c:v>
                </c:pt>
                <c:pt idx="532">
                  <c:v>-7.8868384558772249</c:v>
                </c:pt>
                <c:pt idx="533">
                  <c:v>-7.8818031324509903</c:v>
                </c:pt>
                <c:pt idx="534">
                  <c:v>-7.876895427001827</c:v>
                </c:pt>
                <c:pt idx="535">
                  <c:v>-7.8717301919787275</c:v>
                </c:pt>
                <c:pt idx="536">
                  <c:v>-7.8667908045528208</c:v>
                </c:pt>
                <c:pt idx="537">
                  <c:v>-7.8615607025120156</c:v>
                </c:pt>
                <c:pt idx="538">
                  <c:v>-7.8567502433283281</c:v>
                </c:pt>
                <c:pt idx="539">
                  <c:v>-7.8530233132451883</c:v>
                </c:pt>
                <c:pt idx="540">
                  <c:v>-7.8406829984303599</c:v>
                </c:pt>
                <c:pt idx="541">
                  <c:v>-7.8384386935522059</c:v>
                </c:pt>
                <c:pt idx="542">
                  <c:v>-7.8339859006043753</c:v>
                </c:pt>
                <c:pt idx="543">
                  <c:v>-7.829323863013677</c:v>
                </c:pt>
                <c:pt idx="544">
                  <c:v>-7.8239123695644324</c:v>
                </c:pt>
                <c:pt idx="545">
                  <c:v>-7.8189027127160386</c:v>
                </c:pt>
                <c:pt idx="546">
                  <c:v>-7.8150248657773531</c:v>
                </c:pt>
                <c:pt idx="547">
                  <c:v>-7.8107799277233525</c:v>
                </c:pt>
                <c:pt idx="548">
                  <c:v>-7.8077888065112333</c:v>
                </c:pt>
                <c:pt idx="549">
                  <c:v>-7.8051769984303618</c:v>
                </c:pt>
                <c:pt idx="550">
                  <c:v>-7.7889366252960386</c:v>
                </c:pt>
                <c:pt idx="551">
                  <c:v>-7.7853486582242013</c:v>
                </c:pt>
                <c:pt idx="552">
                  <c:v>-7.7803372588470197</c:v>
                </c:pt>
                <c:pt idx="553">
                  <c:v>-7.7765324474099984</c:v>
                </c:pt>
                <c:pt idx="554">
                  <c:v>-7.7724391873192289</c:v>
                </c:pt>
                <c:pt idx="555">
                  <c:v>-7.7684164463470822</c:v>
                </c:pt>
                <c:pt idx="556">
                  <c:v>-7.7650768555732057</c:v>
                </c:pt>
                <c:pt idx="557">
                  <c:v>-7.752791019482963</c:v>
                </c:pt>
                <c:pt idx="558">
                  <c:v>-7.7480240941750722</c:v>
                </c:pt>
                <c:pt idx="559">
                  <c:v>-7.74349449843033</c:v>
                </c:pt>
                <c:pt idx="560">
                  <c:v>-7.7385396994613416</c:v>
                </c:pt>
                <c:pt idx="561">
                  <c:v>-7.7343592006775523</c:v>
                </c:pt>
                <c:pt idx="562">
                  <c:v>-7.7294497127161037</c:v>
                </c:pt>
                <c:pt idx="563">
                  <c:v>-7.724944689919738</c:v>
                </c:pt>
                <c:pt idx="564">
                  <c:v>-7.7213055419086416</c:v>
                </c:pt>
                <c:pt idx="565">
                  <c:v>-7.7100647841446559</c:v>
                </c:pt>
                <c:pt idx="566">
                  <c:v>-7.7077266907380775</c:v>
                </c:pt>
                <c:pt idx="567">
                  <c:v>-7.7031846310834382</c:v>
                </c:pt>
                <c:pt idx="568">
                  <c:v>-7.6990286650970106</c:v>
                </c:pt>
                <c:pt idx="569">
                  <c:v>-7.6943383249609454</c:v>
                </c:pt>
                <c:pt idx="570">
                  <c:v>-7.6896392963026727</c:v>
                </c:pt>
                <c:pt idx="571">
                  <c:v>-7.6850301106753349</c:v>
                </c:pt>
                <c:pt idx="572">
                  <c:v>-7.6801527275970187</c:v>
                </c:pt>
                <c:pt idx="573">
                  <c:v>-7.6766004302485698</c:v>
                </c:pt>
                <c:pt idx="574">
                  <c:v>-7.6657063445842297</c:v>
                </c:pt>
                <c:pt idx="575">
                  <c:v>-7.6625915092999435</c:v>
                </c:pt>
                <c:pt idx="576">
                  <c:v>-7.6583692025119987</c:v>
                </c:pt>
                <c:pt idx="577">
                  <c:v>-7.6532190602860197</c:v>
                </c:pt>
                <c:pt idx="578">
                  <c:v>-7.648688165097056</c:v>
                </c:pt>
                <c:pt idx="579">
                  <c:v>-7.6441626328390129</c:v>
                </c:pt>
                <c:pt idx="580">
                  <c:v>-7.6400449065935874</c:v>
                </c:pt>
                <c:pt idx="581">
                  <c:v>-7.6346187773777601</c:v>
                </c:pt>
                <c:pt idx="582">
                  <c:v>-7.6309639576141137</c:v>
                </c:pt>
                <c:pt idx="583">
                  <c:v>-7.6290233620667323</c:v>
                </c:pt>
                <c:pt idx="584">
                  <c:v>-7.6171217827441069</c:v>
                </c:pt>
                <c:pt idx="585">
                  <c:v>-7.6144857819354712</c:v>
                </c:pt>
                <c:pt idx="586">
                  <c:v>-7.6102792384303726</c:v>
                </c:pt>
                <c:pt idx="587">
                  <c:v>-7.6060548984304006</c:v>
                </c:pt>
                <c:pt idx="588">
                  <c:v>-7.6015550484303347</c:v>
                </c:pt>
                <c:pt idx="589">
                  <c:v>-7.5978869784303242</c:v>
                </c:pt>
                <c:pt idx="590">
                  <c:v>-7.5931637284303051</c:v>
                </c:pt>
                <c:pt idx="591">
                  <c:v>-7.5905671802484918</c:v>
                </c:pt>
                <c:pt idx="592">
                  <c:v>-7.5875429984303722</c:v>
                </c:pt>
                <c:pt idx="593">
                  <c:v>-7.5755446465784857</c:v>
                </c:pt>
                <c:pt idx="594">
                  <c:v>-7.571624698430405</c:v>
                </c:pt>
                <c:pt idx="595">
                  <c:v>-7.567476258430375</c:v>
                </c:pt>
                <c:pt idx="596">
                  <c:v>-7.5629510384303344</c:v>
                </c:pt>
                <c:pt idx="597">
                  <c:v>-7.558942498430433</c:v>
                </c:pt>
                <c:pt idx="598">
                  <c:v>-7.555820182103858</c:v>
                </c:pt>
                <c:pt idx="599">
                  <c:v>-7.5506685084303697</c:v>
                </c:pt>
                <c:pt idx="600">
                  <c:v>-7.5473243472676117</c:v>
                </c:pt>
                <c:pt idx="601">
                  <c:v>-7.5328166694830827</c:v>
                </c:pt>
                <c:pt idx="602">
                  <c:v>-7.5290291784303207</c:v>
                </c:pt>
                <c:pt idx="603">
                  <c:v>-7.5246284684303646</c:v>
                </c:pt>
                <c:pt idx="604">
                  <c:v>-7.520395262166609</c:v>
                </c:pt>
                <c:pt idx="605">
                  <c:v>-7.5166946584303602</c:v>
                </c:pt>
                <c:pt idx="606">
                  <c:v>-7.5125296184303352</c:v>
                </c:pt>
                <c:pt idx="607">
                  <c:v>-7.5090748584303455</c:v>
                </c:pt>
                <c:pt idx="608">
                  <c:v>-7.5062229746207976</c:v>
                </c:pt>
                <c:pt idx="609">
                  <c:v>-7.4945572337244784</c:v>
                </c:pt>
                <c:pt idx="610">
                  <c:v>-7.4916688897347967</c:v>
                </c:pt>
                <c:pt idx="611">
                  <c:v>-7.4866772984303864</c:v>
                </c:pt>
                <c:pt idx="612">
                  <c:v>-7.4824182184303822</c:v>
                </c:pt>
                <c:pt idx="613">
                  <c:v>-7.4783353284303473</c:v>
                </c:pt>
                <c:pt idx="614">
                  <c:v>-7.474736508430361</c:v>
                </c:pt>
                <c:pt idx="615">
                  <c:v>-7.4709155484303977</c:v>
                </c:pt>
                <c:pt idx="616">
                  <c:v>-7.4672145666121708</c:v>
                </c:pt>
                <c:pt idx="617">
                  <c:v>-7.4636978873192632</c:v>
                </c:pt>
                <c:pt idx="618">
                  <c:v>-7.4546690278421224</c:v>
                </c:pt>
                <c:pt idx="619">
                  <c:v>-7.4510789784304237</c:v>
                </c:pt>
                <c:pt idx="620">
                  <c:v>-7.4472150484304436</c:v>
                </c:pt>
                <c:pt idx="621">
                  <c:v>-7.4432847684303383</c:v>
                </c:pt>
                <c:pt idx="622">
                  <c:v>-7.4400202711576497</c:v>
                </c:pt>
                <c:pt idx="623">
                  <c:v>-7.4358342284304229</c:v>
                </c:pt>
                <c:pt idx="624">
                  <c:v>-7.4316510184303084</c:v>
                </c:pt>
                <c:pt idx="625">
                  <c:v>-7.4267647584304157</c:v>
                </c:pt>
                <c:pt idx="626">
                  <c:v>-7.4234430282811488</c:v>
                </c:pt>
                <c:pt idx="627">
                  <c:v>-7.4130169984303649</c:v>
                </c:pt>
                <c:pt idx="628">
                  <c:v>-7.4112230184304266</c:v>
                </c:pt>
                <c:pt idx="629">
                  <c:v>-7.4071113386365823</c:v>
                </c:pt>
                <c:pt idx="630">
                  <c:v>-7.4036365184303392</c:v>
                </c:pt>
                <c:pt idx="631">
                  <c:v>-7.3999263384303546</c:v>
                </c:pt>
                <c:pt idx="632">
                  <c:v>-7.395837458430357</c:v>
                </c:pt>
                <c:pt idx="633">
                  <c:v>-7.3915878684303564</c:v>
                </c:pt>
                <c:pt idx="634">
                  <c:v>-7.3879433242730173</c:v>
                </c:pt>
                <c:pt idx="635">
                  <c:v>-7.3848243861854357</c:v>
                </c:pt>
                <c:pt idx="636">
                  <c:v>-7.37531859843034</c:v>
                </c:pt>
                <c:pt idx="637">
                  <c:v>-7.3721493284304032</c:v>
                </c:pt>
                <c:pt idx="638">
                  <c:v>-7.3685947684303557</c:v>
                </c:pt>
                <c:pt idx="639">
                  <c:v>-7.3639129584303831</c:v>
                </c:pt>
                <c:pt idx="640">
                  <c:v>-7.3598900684303601</c:v>
                </c:pt>
                <c:pt idx="641">
                  <c:v>-7.3549083855271178</c:v>
                </c:pt>
                <c:pt idx="642">
                  <c:v>-7.3505812984303205</c:v>
                </c:pt>
                <c:pt idx="643">
                  <c:v>-7.3462543084303675</c:v>
                </c:pt>
                <c:pt idx="644">
                  <c:v>-7.3429351650970247</c:v>
                </c:pt>
                <c:pt idx="645">
                  <c:v>-7.3334823432579412</c:v>
                </c:pt>
                <c:pt idx="646">
                  <c:v>-7.3303093684303775</c:v>
                </c:pt>
                <c:pt idx="647">
                  <c:v>-7.3267005918369534</c:v>
                </c:pt>
                <c:pt idx="648">
                  <c:v>-7.3230947484303996</c:v>
                </c:pt>
                <c:pt idx="649">
                  <c:v>-7.3192518084303373</c:v>
                </c:pt>
                <c:pt idx="650">
                  <c:v>-7.3153422284304455</c:v>
                </c:pt>
                <c:pt idx="651">
                  <c:v>-7.3120034184303933</c:v>
                </c:pt>
                <c:pt idx="652">
                  <c:v>-7.3085773884304288</c:v>
                </c:pt>
                <c:pt idx="653">
                  <c:v>-7.3055176995798092</c:v>
                </c:pt>
                <c:pt idx="654">
                  <c:v>-7.2912215618105733</c:v>
                </c:pt>
                <c:pt idx="655">
                  <c:v>-7.2878489284303285</c:v>
                </c:pt>
                <c:pt idx="656">
                  <c:v>-7.2847461484303651</c:v>
                </c:pt>
                <c:pt idx="657">
                  <c:v>-7.280942848430449</c:v>
                </c:pt>
                <c:pt idx="658">
                  <c:v>-7.2780737484303515</c:v>
                </c:pt>
                <c:pt idx="659">
                  <c:v>-7.2743162484303738</c:v>
                </c:pt>
                <c:pt idx="660">
                  <c:v>-7.2704337584304355</c:v>
                </c:pt>
                <c:pt idx="661">
                  <c:v>-7.2673978353869444</c:v>
                </c:pt>
                <c:pt idx="662">
                  <c:v>-7.2542766412874826</c:v>
                </c:pt>
                <c:pt idx="663">
                  <c:v>-7.2508771083205517</c:v>
                </c:pt>
                <c:pt idx="664">
                  <c:v>-7.2475608184303439</c:v>
                </c:pt>
                <c:pt idx="665">
                  <c:v>-7.2437731084303749</c:v>
                </c:pt>
                <c:pt idx="666">
                  <c:v>-7.2404766284303435</c:v>
                </c:pt>
                <c:pt idx="667">
                  <c:v>-7.2370550884303881</c:v>
                </c:pt>
                <c:pt idx="668">
                  <c:v>-7.2334816284303969</c:v>
                </c:pt>
                <c:pt idx="669">
                  <c:v>-7.2304766531923121</c:v>
                </c:pt>
                <c:pt idx="670">
                  <c:v>-7.2290448502822144</c:v>
                </c:pt>
                <c:pt idx="671">
                  <c:v>-7.2073476770017706</c:v>
                </c:pt>
                <c:pt idx="672">
                  <c:v>-7.2046695784303267</c:v>
                </c:pt>
                <c:pt idx="673">
                  <c:v>-7.2001557284303601</c:v>
                </c:pt>
                <c:pt idx="674">
                  <c:v>-7.1952046284303606</c:v>
                </c:pt>
                <c:pt idx="675">
                  <c:v>-7.1913830921803452</c:v>
                </c:pt>
                <c:pt idx="676">
                  <c:v>-7.1886668942636973</c:v>
                </c:pt>
                <c:pt idx="677">
                  <c:v>-7.1786113734303783</c:v>
                </c:pt>
                <c:pt idx="678">
                  <c:v>-7.1767563984303848</c:v>
                </c:pt>
                <c:pt idx="679">
                  <c:v>-7.173490038430387</c:v>
                </c:pt>
                <c:pt idx="680">
                  <c:v>-7.1700903184302973</c:v>
                </c:pt>
                <c:pt idx="681">
                  <c:v>-7.1668596984303576</c:v>
                </c:pt>
                <c:pt idx="682">
                  <c:v>-7.1632603184303534</c:v>
                </c:pt>
                <c:pt idx="683">
                  <c:v>-7.159688768430307</c:v>
                </c:pt>
                <c:pt idx="684">
                  <c:v>-7.1560445384303506</c:v>
                </c:pt>
                <c:pt idx="685">
                  <c:v>-7.1525626923079244</c:v>
                </c:pt>
                <c:pt idx="686">
                  <c:v>-7.1436165400970211</c:v>
                </c:pt>
                <c:pt idx="687">
                  <c:v>-7.1414801220258539</c:v>
                </c:pt>
                <c:pt idx="688">
                  <c:v>-7.1386023984303932</c:v>
                </c:pt>
                <c:pt idx="689">
                  <c:v>-7.1342960884302968</c:v>
                </c:pt>
                <c:pt idx="690">
                  <c:v>-7.1315213684303487</c:v>
                </c:pt>
                <c:pt idx="691">
                  <c:v>-7.1282581284303959</c:v>
                </c:pt>
                <c:pt idx="692">
                  <c:v>-7.1247111784302675</c:v>
                </c:pt>
                <c:pt idx="693">
                  <c:v>-7.1217346788426852</c:v>
                </c:pt>
                <c:pt idx="694">
                  <c:v>-7.1191834494107766</c:v>
                </c:pt>
                <c:pt idx="695">
                  <c:v>-7.1107138384303639</c:v>
                </c:pt>
                <c:pt idx="696">
                  <c:v>-7.1089606284303599</c:v>
                </c:pt>
                <c:pt idx="697">
                  <c:v>-7.1059974084303832</c:v>
                </c:pt>
                <c:pt idx="698">
                  <c:v>-7.1026866004712161</c:v>
                </c:pt>
                <c:pt idx="699">
                  <c:v>-7.0990265184303567</c:v>
                </c:pt>
                <c:pt idx="700">
                  <c:v>-7.0956877984303901</c:v>
                </c:pt>
                <c:pt idx="701">
                  <c:v>-7.0923635084303527</c:v>
                </c:pt>
                <c:pt idx="702">
                  <c:v>-7.0896559884303301</c:v>
                </c:pt>
                <c:pt idx="703">
                  <c:v>-7.0867404443762538</c:v>
                </c:pt>
                <c:pt idx="704">
                  <c:v>-7.0750881055732293</c:v>
                </c:pt>
                <c:pt idx="705">
                  <c:v>-7.0709952984303541</c:v>
                </c:pt>
                <c:pt idx="706">
                  <c:v>-7.0667036784303576</c:v>
                </c:pt>
                <c:pt idx="707">
                  <c:v>-7.0627385184303648</c:v>
                </c:pt>
                <c:pt idx="708">
                  <c:v>-7.0587608074191763</c:v>
                </c:pt>
                <c:pt idx="709">
                  <c:v>-7.0535270384303459</c:v>
                </c:pt>
                <c:pt idx="710">
                  <c:v>-7.0484157684304236</c:v>
                </c:pt>
                <c:pt idx="711">
                  <c:v>-7.0449195609303246</c:v>
                </c:pt>
                <c:pt idx="712">
                  <c:v>-7.0343020419086812</c:v>
                </c:pt>
                <c:pt idx="713">
                  <c:v>-7.0315111412875027</c:v>
                </c:pt>
                <c:pt idx="714">
                  <c:v>-7.028234578430407</c:v>
                </c:pt>
                <c:pt idx="715">
                  <c:v>-7.0248232484303657</c:v>
                </c:pt>
                <c:pt idx="716">
                  <c:v>-7.0221743184304515</c:v>
                </c:pt>
                <c:pt idx="717">
                  <c:v>-7.0189708884303741</c:v>
                </c:pt>
                <c:pt idx="718">
                  <c:v>-7.0164914870667019</c:v>
                </c:pt>
                <c:pt idx="719">
                  <c:v>-7.0145357218346476</c:v>
                </c:pt>
                <c:pt idx="720">
                  <c:v>-7.0041464567636993</c:v>
                </c:pt>
                <c:pt idx="721">
                  <c:v>-7.0015506412875013</c:v>
                </c:pt>
                <c:pt idx="722">
                  <c:v>-6.9974469884304185</c:v>
                </c:pt>
                <c:pt idx="723">
                  <c:v>-6.9932505484303391</c:v>
                </c:pt>
                <c:pt idx="724">
                  <c:v>-6.9901731221416554</c:v>
                </c:pt>
                <c:pt idx="725">
                  <c:v>-6.9855464484303553</c:v>
                </c:pt>
                <c:pt idx="726">
                  <c:v>-6.9816121584303659</c:v>
                </c:pt>
                <c:pt idx="727">
                  <c:v>-6.9772016884304051</c:v>
                </c:pt>
                <c:pt idx="728">
                  <c:v>-6.9734932223109283</c:v>
                </c:pt>
                <c:pt idx="729">
                  <c:v>-6.9453499661722944</c:v>
                </c:pt>
                <c:pt idx="730">
                  <c:v>-6.9413404684303401</c:v>
                </c:pt>
                <c:pt idx="731">
                  <c:v>-6.9376521784304543</c:v>
                </c:pt>
                <c:pt idx="732">
                  <c:v>-6.933906692874821</c:v>
                </c:pt>
                <c:pt idx="733">
                  <c:v>-6.9173675278421314</c:v>
                </c:pt>
                <c:pt idx="734">
                  <c:v>-6.9160798456525825</c:v>
                </c:pt>
                <c:pt idx="735">
                  <c:v>-6.9148393184303671</c:v>
                </c:pt>
                <c:pt idx="736">
                  <c:v>-6.9069622484303608</c:v>
                </c:pt>
                <c:pt idx="737">
                  <c:v>-6.9017653384303301</c:v>
                </c:pt>
                <c:pt idx="738">
                  <c:v>-6.8981761784303828</c:v>
                </c:pt>
                <c:pt idx="739">
                  <c:v>-6.8952308815471923</c:v>
                </c:pt>
                <c:pt idx="740">
                  <c:v>-6.8938832650970241</c:v>
                </c:pt>
                <c:pt idx="741">
                  <c:v>-6.8828721859303883</c:v>
                </c:pt>
                <c:pt idx="742">
                  <c:v>-6.8808550384304255</c:v>
                </c:pt>
                <c:pt idx="743">
                  <c:v>-6.8775247784304199</c:v>
                </c:pt>
                <c:pt idx="744">
                  <c:v>-6.8743339884303865</c:v>
                </c:pt>
                <c:pt idx="745">
                  <c:v>-6.8709897650970078</c:v>
                </c:pt>
                <c:pt idx="746">
                  <c:v>-6.8682084384303721</c:v>
                </c:pt>
                <c:pt idx="747">
                  <c:v>-6.8648777684303397</c:v>
                </c:pt>
                <c:pt idx="748">
                  <c:v>-6.8614985684304344</c:v>
                </c:pt>
                <c:pt idx="749">
                  <c:v>-6.8600771584303644</c:v>
                </c:pt>
                <c:pt idx="750">
                  <c:v>-6.8506114086867882</c:v>
                </c:pt>
                <c:pt idx="751">
                  <c:v>-6.8489207324729549</c:v>
                </c:pt>
                <c:pt idx="752">
                  <c:v>-6.8455327084303548</c:v>
                </c:pt>
                <c:pt idx="753">
                  <c:v>-6.8420718984303548</c:v>
                </c:pt>
                <c:pt idx="754">
                  <c:v>-6.8383082284304066</c:v>
                </c:pt>
                <c:pt idx="755">
                  <c:v>-6.8351345350157686</c:v>
                </c:pt>
                <c:pt idx="756">
                  <c:v>-6.8317952084303641</c:v>
                </c:pt>
                <c:pt idx="757">
                  <c:v>-6.8283371821038301</c:v>
                </c:pt>
                <c:pt idx="758">
                  <c:v>-6.8166648317637311</c:v>
                </c:pt>
                <c:pt idx="759">
                  <c:v>-6.8139934784304259</c:v>
                </c:pt>
                <c:pt idx="760">
                  <c:v>-6.8101620484303069</c:v>
                </c:pt>
                <c:pt idx="761">
                  <c:v>-6.806721151491594</c:v>
                </c:pt>
                <c:pt idx="762">
                  <c:v>-6.8027696584303214</c:v>
                </c:pt>
                <c:pt idx="763">
                  <c:v>-6.7980063584303636</c:v>
                </c:pt>
                <c:pt idx="764">
                  <c:v>-6.7935549884304152</c:v>
                </c:pt>
                <c:pt idx="765">
                  <c:v>-6.7903821356852774</c:v>
                </c:pt>
                <c:pt idx="766">
                  <c:v>-6.7818245201694864</c:v>
                </c:pt>
                <c:pt idx="767">
                  <c:v>-6.7798823384303759</c:v>
                </c:pt>
                <c:pt idx="768">
                  <c:v>-6.7768144484303932</c:v>
                </c:pt>
                <c:pt idx="769">
                  <c:v>-6.7727545784303231</c:v>
                </c:pt>
                <c:pt idx="770">
                  <c:v>-6.7699838405356445</c:v>
                </c:pt>
                <c:pt idx="771">
                  <c:v>-6.7664009984303632</c:v>
                </c:pt>
                <c:pt idx="772">
                  <c:v>-6.7634907584303363</c:v>
                </c:pt>
                <c:pt idx="773">
                  <c:v>-6.7605550184303738</c:v>
                </c:pt>
                <c:pt idx="774">
                  <c:v>-6.7592269984303925</c:v>
                </c:pt>
                <c:pt idx="775">
                  <c:v>-6.7568324019391284</c:v>
                </c:pt>
                <c:pt idx="776">
                  <c:v>-6.7398188198589253</c:v>
                </c:pt>
                <c:pt idx="777">
                  <c:v>-6.737079998430346</c:v>
                </c:pt>
                <c:pt idx="778">
                  <c:v>-6.732882158430364</c:v>
                </c:pt>
                <c:pt idx="779">
                  <c:v>-6.7283683684303455</c:v>
                </c:pt>
                <c:pt idx="780">
                  <c:v>-6.7239025837961961</c:v>
                </c:pt>
                <c:pt idx="781">
                  <c:v>-6.7201985984303292</c:v>
                </c:pt>
                <c:pt idx="782">
                  <c:v>-6.7180173284303777</c:v>
                </c:pt>
                <c:pt idx="783">
                  <c:v>-6.7156239984303667</c:v>
                </c:pt>
                <c:pt idx="784">
                  <c:v>-6.7015453219597845</c:v>
                </c:pt>
                <c:pt idx="785">
                  <c:v>-6.7000915884303325</c:v>
                </c:pt>
                <c:pt idx="786">
                  <c:v>-6.696407844584229</c:v>
                </c:pt>
                <c:pt idx="787">
                  <c:v>-6.6932667984303578</c:v>
                </c:pt>
                <c:pt idx="788">
                  <c:v>-6.6905608184304128</c:v>
                </c:pt>
                <c:pt idx="789">
                  <c:v>-6.6878429584303731</c:v>
                </c:pt>
                <c:pt idx="790">
                  <c:v>-6.6849060409835488</c:v>
                </c:pt>
                <c:pt idx="791">
                  <c:v>-6.676313048430373</c:v>
                </c:pt>
                <c:pt idx="792">
                  <c:v>-6.6733396484302929</c:v>
                </c:pt>
                <c:pt idx="793">
                  <c:v>-6.6699692784304503</c:v>
                </c:pt>
                <c:pt idx="794">
                  <c:v>-6.6663233184304289</c:v>
                </c:pt>
                <c:pt idx="795">
                  <c:v>-6.6627199184303763</c:v>
                </c:pt>
                <c:pt idx="796">
                  <c:v>-6.6587323351650554</c:v>
                </c:pt>
                <c:pt idx="797">
                  <c:v>-6.6551442184303795</c:v>
                </c:pt>
                <c:pt idx="798">
                  <c:v>-6.650799808430385</c:v>
                </c:pt>
                <c:pt idx="799">
                  <c:v>-6.6477328260165365</c:v>
                </c:pt>
                <c:pt idx="800">
                  <c:v>-6.6382562711576441</c:v>
                </c:pt>
                <c:pt idx="801">
                  <c:v>-6.6369008472675404</c:v>
                </c:pt>
                <c:pt idx="802">
                  <c:v>-6.6331249784304021</c:v>
                </c:pt>
                <c:pt idx="803">
                  <c:v>-6.6294758384302952</c:v>
                </c:pt>
                <c:pt idx="804">
                  <c:v>-6.6261080284304086</c:v>
                </c:pt>
                <c:pt idx="805">
                  <c:v>-6.6234260460494312</c:v>
                </c:pt>
                <c:pt idx="806">
                  <c:v>-6.6196196484304224</c:v>
                </c:pt>
                <c:pt idx="807">
                  <c:v>-6.6163594384304005</c:v>
                </c:pt>
                <c:pt idx="808">
                  <c:v>-6.6140525150970504</c:v>
                </c:pt>
                <c:pt idx="809">
                  <c:v>-6.605001613814963</c:v>
                </c:pt>
                <c:pt idx="810">
                  <c:v>-6.6026746994612751</c:v>
                </c:pt>
                <c:pt idx="811">
                  <c:v>-6.5984359084303534</c:v>
                </c:pt>
                <c:pt idx="812">
                  <c:v>-6.5936810084303659</c:v>
                </c:pt>
                <c:pt idx="813">
                  <c:v>-6.58966442843046</c:v>
                </c:pt>
                <c:pt idx="814">
                  <c:v>-6.5852593077087604</c:v>
                </c:pt>
                <c:pt idx="815">
                  <c:v>-6.5811813984303029</c:v>
                </c:pt>
                <c:pt idx="816">
                  <c:v>-6.5774171084303532</c:v>
                </c:pt>
                <c:pt idx="817">
                  <c:v>-6.5747177887529631</c:v>
                </c:pt>
                <c:pt idx="818">
                  <c:v>-6.5668643317636892</c:v>
                </c:pt>
                <c:pt idx="819">
                  <c:v>-6.5654929984304005</c:v>
                </c:pt>
                <c:pt idx="820">
                  <c:v>-6.561709468430351</c:v>
                </c:pt>
                <c:pt idx="821">
                  <c:v>-6.5588830684303119</c:v>
                </c:pt>
                <c:pt idx="822">
                  <c:v>-6.5554242984304025</c:v>
                </c:pt>
                <c:pt idx="823">
                  <c:v>-6.5530585616487116</c:v>
                </c:pt>
                <c:pt idx="824">
                  <c:v>-6.5498312884303402</c:v>
                </c:pt>
                <c:pt idx="825">
                  <c:v>-6.5468733984303142</c:v>
                </c:pt>
                <c:pt idx="826">
                  <c:v>-6.54455863108344</c:v>
                </c:pt>
                <c:pt idx="827">
                  <c:v>-6.5368419984303614</c:v>
                </c:pt>
                <c:pt idx="828">
                  <c:v>-6.5352409416121731</c:v>
                </c:pt>
                <c:pt idx="829">
                  <c:v>-6.5324876684303916</c:v>
                </c:pt>
                <c:pt idx="830">
                  <c:v>-6.5290012684303846</c:v>
                </c:pt>
                <c:pt idx="831">
                  <c:v>-6.5261829762081547</c:v>
                </c:pt>
                <c:pt idx="832">
                  <c:v>-6.5236051984303103</c:v>
                </c:pt>
                <c:pt idx="833">
                  <c:v>-6.5193115584303598</c:v>
                </c:pt>
                <c:pt idx="834">
                  <c:v>-6.5169569984304516</c:v>
                </c:pt>
                <c:pt idx="835">
                  <c:v>-6.5139699584303656</c:v>
                </c:pt>
                <c:pt idx="836">
                  <c:v>-6.5112701698589035</c:v>
                </c:pt>
                <c:pt idx="837">
                  <c:v>-6.4988576788426684</c:v>
                </c:pt>
                <c:pt idx="838">
                  <c:v>-6.495268648430411</c:v>
                </c:pt>
                <c:pt idx="839">
                  <c:v>-6.4922677922448031</c:v>
                </c:pt>
                <c:pt idx="840">
                  <c:v>-6.4889957384303898</c:v>
                </c:pt>
                <c:pt idx="841">
                  <c:v>-6.4856493184303332</c:v>
                </c:pt>
                <c:pt idx="842">
                  <c:v>-6.4824951384303731</c:v>
                </c:pt>
                <c:pt idx="843">
                  <c:v>-6.4802980602860103</c:v>
                </c:pt>
                <c:pt idx="844">
                  <c:v>-6.4777897127160742</c:v>
                </c:pt>
                <c:pt idx="845">
                  <c:v>-6.4697217726239344</c:v>
                </c:pt>
                <c:pt idx="846">
                  <c:v>-6.4666555884304131</c:v>
                </c:pt>
                <c:pt idx="847">
                  <c:v>-6.4632772184304272</c:v>
                </c:pt>
                <c:pt idx="848">
                  <c:v>-6.4598001324509511</c:v>
                </c:pt>
                <c:pt idx="849">
                  <c:v>-6.4566382984304056</c:v>
                </c:pt>
                <c:pt idx="850">
                  <c:v>-6.4532419684304259</c:v>
                </c:pt>
                <c:pt idx="851">
                  <c:v>-6.4506605160774058</c:v>
                </c:pt>
                <c:pt idx="852">
                  <c:v>-6.4482805317636434</c:v>
                </c:pt>
                <c:pt idx="853">
                  <c:v>-6.439477174900972</c:v>
                </c:pt>
                <c:pt idx="854">
                  <c:v>-6.4364889184303919</c:v>
                </c:pt>
                <c:pt idx="855">
                  <c:v>-6.4323195684303371</c:v>
                </c:pt>
                <c:pt idx="856">
                  <c:v>-6.4293270293582623</c:v>
                </c:pt>
                <c:pt idx="857">
                  <c:v>-6.4259050684303887</c:v>
                </c:pt>
                <c:pt idx="858">
                  <c:v>-6.4227075984304207</c:v>
                </c:pt>
                <c:pt idx="859">
                  <c:v>-6.41937377371125</c:v>
                </c:pt>
                <c:pt idx="860">
                  <c:v>-6.4164343045528014</c:v>
                </c:pt>
                <c:pt idx="861">
                  <c:v>-6.4138040254573809</c:v>
                </c:pt>
                <c:pt idx="862">
                  <c:v>-6.4062577317637164</c:v>
                </c:pt>
                <c:pt idx="863">
                  <c:v>-6.4044679584303026</c:v>
                </c:pt>
                <c:pt idx="864">
                  <c:v>-6.4016319984303891</c:v>
                </c:pt>
                <c:pt idx="865">
                  <c:v>-6.3984749584303344</c:v>
                </c:pt>
                <c:pt idx="866">
                  <c:v>-6.3952370784303838</c:v>
                </c:pt>
                <c:pt idx="867">
                  <c:v>-6.3923310494507248</c:v>
                </c:pt>
                <c:pt idx="868">
                  <c:v>-6.3895099484303728</c:v>
                </c:pt>
                <c:pt idx="869">
                  <c:v>-6.3867568284303147</c:v>
                </c:pt>
                <c:pt idx="870">
                  <c:v>-6.3840991300092824</c:v>
                </c:pt>
                <c:pt idx="871">
                  <c:v>-6.3758092408546148</c:v>
                </c:pt>
                <c:pt idx="872">
                  <c:v>-6.3737128260166358</c:v>
                </c:pt>
                <c:pt idx="873">
                  <c:v>-6.3694603184303631</c:v>
                </c:pt>
                <c:pt idx="874">
                  <c:v>-6.3661987184303115</c:v>
                </c:pt>
                <c:pt idx="875">
                  <c:v>-6.3625274868024846</c:v>
                </c:pt>
                <c:pt idx="876">
                  <c:v>-6.3589898184303522</c:v>
                </c:pt>
                <c:pt idx="877">
                  <c:v>-6.3538111584303891</c:v>
                </c:pt>
                <c:pt idx="878">
                  <c:v>-6.3497979576140438</c:v>
                </c:pt>
                <c:pt idx="879">
                  <c:v>-6.3468476650969805</c:v>
                </c:pt>
                <c:pt idx="880">
                  <c:v>-6.3436739984303614</c:v>
                </c:pt>
                <c:pt idx="881">
                  <c:v>-6.3331612560061359</c:v>
                </c:pt>
                <c:pt idx="882">
                  <c:v>-6.3297045884304097</c:v>
                </c:pt>
                <c:pt idx="883">
                  <c:v>-6.327353080783368</c:v>
                </c:pt>
                <c:pt idx="884">
                  <c:v>-6.3243487084303425</c:v>
                </c:pt>
                <c:pt idx="885">
                  <c:v>-6.3214027184304342</c:v>
                </c:pt>
                <c:pt idx="886">
                  <c:v>-6.3184238284303476</c:v>
                </c:pt>
                <c:pt idx="887">
                  <c:v>-6.3158626721145907</c:v>
                </c:pt>
                <c:pt idx="888">
                  <c:v>-6.3137097281600703</c:v>
                </c:pt>
                <c:pt idx="889">
                  <c:v>-6.3041943166121754</c:v>
                </c:pt>
                <c:pt idx="890">
                  <c:v>-6.3009634884303836</c:v>
                </c:pt>
                <c:pt idx="891">
                  <c:v>-6.2984657613169901</c:v>
                </c:pt>
                <c:pt idx="892">
                  <c:v>-6.2953143684303541</c:v>
                </c:pt>
                <c:pt idx="893">
                  <c:v>-6.2926112084303227</c:v>
                </c:pt>
                <c:pt idx="894">
                  <c:v>-6.2898618538520736</c:v>
                </c:pt>
                <c:pt idx="895">
                  <c:v>-6.2875955384303523</c:v>
                </c:pt>
                <c:pt idx="896">
                  <c:v>-6.2853419825573269</c:v>
                </c:pt>
                <c:pt idx="897">
                  <c:v>-6.2748800912138591</c:v>
                </c:pt>
                <c:pt idx="898">
                  <c:v>-6.2704781650969466</c:v>
                </c:pt>
                <c:pt idx="899">
                  <c:v>-6.2669476852989803</c:v>
                </c:pt>
                <c:pt idx="900">
                  <c:v>-6.2630579484303794</c:v>
                </c:pt>
                <c:pt idx="901">
                  <c:v>-6.2598319262654059</c:v>
                </c:pt>
                <c:pt idx="902">
                  <c:v>-6.2552380284303624</c:v>
                </c:pt>
                <c:pt idx="903">
                  <c:v>-6.2515362884303585</c:v>
                </c:pt>
                <c:pt idx="904">
                  <c:v>-6.2485010400970253</c:v>
                </c:pt>
                <c:pt idx="905">
                  <c:v>-6.2383049294648742</c:v>
                </c:pt>
                <c:pt idx="906">
                  <c:v>-6.2351398384304133</c:v>
                </c:pt>
                <c:pt idx="907">
                  <c:v>-6.2314595784303748</c:v>
                </c:pt>
                <c:pt idx="908">
                  <c:v>-6.2281084984302808</c:v>
                </c:pt>
                <c:pt idx="909">
                  <c:v>-6.226004888430424</c:v>
                </c:pt>
                <c:pt idx="910">
                  <c:v>-6.2226722984303109</c:v>
                </c:pt>
                <c:pt idx="911">
                  <c:v>-6.2207331050970467</c:v>
                </c:pt>
                <c:pt idx="912">
                  <c:v>-6.2174112973994227</c:v>
                </c:pt>
                <c:pt idx="913">
                  <c:v>-6.2137834332129955</c:v>
                </c:pt>
                <c:pt idx="914">
                  <c:v>-6.2032969984303676</c:v>
                </c:pt>
                <c:pt idx="915">
                  <c:v>-6.200920628430346</c:v>
                </c:pt>
                <c:pt idx="916">
                  <c:v>-6.1968108213470003</c:v>
                </c:pt>
                <c:pt idx="917">
                  <c:v>-6.1935950684303478</c:v>
                </c:pt>
                <c:pt idx="918">
                  <c:v>-6.1895513784304299</c:v>
                </c:pt>
                <c:pt idx="919">
                  <c:v>-6.1851400602859812</c:v>
                </c:pt>
                <c:pt idx="920">
                  <c:v>-6.1810297484303689</c:v>
                </c:pt>
                <c:pt idx="921">
                  <c:v>-6.1772292584304509</c:v>
                </c:pt>
                <c:pt idx="922">
                  <c:v>-6.1748987234303456</c:v>
                </c:pt>
                <c:pt idx="923">
                  <c:v>-6.1650960090686411</c:v>
                </c:pt>
                <c:pt idx="924">
                  <c:v>-6.1610620284303437</c:v>
                </c:pt>
                <c:pt idx="925">
                  <c:v>-6.1554095963684716</c:v>
                </c:pt>
                <c:pt idx="926">
                  <c:v>-6.1517133484303912</c:v>
                </c:pt>
                <c:pt idx="927">
                  <c:v>-6.1473887984304554</c:v>
                </c:pt>
                <c:pt idx="928">
                  <c:v>-6.1441574181835179</c:v>
                </c:pt>
                <c:pt idx="929">
                  <c:v>-6.1399163184303731</c:v>
                </c:pt>
                <c:pt idx="930">
                  <c:v>-6.1372164323926128</c:v>
                </c:pt>
                <c:pt idx="931">
                  <c:v>-6.1307099984303619</c:v>
                </c:pt>
                <c:pt idx="932">
                  <c:v>-6.1293756580048395</c:v>
                </c:pt>
                <c:pt idx="933">
                  <c:v>-6.1260182219596899</c:v>
                </c:pt>
                <c:pt idx="934">
                  <c:v>-6.121028948430407</c:v>
                </c:pt>
                <c:pt idx="935">
                  <c:v>-6.1178623384304416</c:v>
                </c:pt>
                <c:pt idx="936">
                  <c:v>-6.1149904314200398</c:v>
                </c:pt>
                <c:pt idx="937">
                  <c:v>-6.1115799984304076</c:v>
                </c:pt>
                <c:pt idx="938">
                  <c:v>-6.1081229255137117</c:v>
                </c:pt>
                <c:pt idx="939">
                  <c:v>-6.1057557984303372</c:v>
                </c:pt>
                <c:pt idx="940">
                  <c:v>-6.1034841036935319</c:v>
                </c:pt>
                <c:pt idx="941">
                  <c:v>-6.0960867438848751</c:v>
                </c:pt>
                <c:pt idx="942">
                  <c:v>-6.0938870184303013</c:v>
                </c:pt>
                <c:pt idx="943">
                  <c:v>-6.0914079584304019</c:v>
                </c:pt>
                <c:pt idx="944">
                  <c:v>-6.0880506284303095</c:v>
                </c:pt>
                <c:pt idx="945">
                  <c:v>-6.0846904684303595</c:v>
                </c:pt>
                <c:pt idx="946">
                  <c:v>-6.080966802554137</c:v>
                </c:pt>
                <c:pt idx="947">
                  <c:v>-6.0778022084303984</c:v>
                </c:pt>
                <c:pt idx="948">
                  <c:v>-6.0750106138149604</c:v>
                </c:pt>
                <c:pt idx="949">
                  <c:v>-6.0621826859303454</c:v>
                </c:pt>
                <c:pt idx="950">
                  <c:v>-6.059421488430317</c:v>
                </c:pt>
                <c:pt idx="951">
                  <c:v>-6.056046548430345</c:v>
                </c:pt>
                <c:pt idx="952">
                  <c:v>-6.0523456984303721</c:v>
                </c:pt>
                <c:pt idx="953">
                  <c:v>-6.0490484314200259</c:v>
                </c:pt>
                <c:pt idx="954">
                  <c:v>-6.046081688430327</c:v>
                </c:pt>
                <c:pt idx="955">
                  <c:v>-6.0435297331242879</c:v>
                </c:pt>
                <c:pt idx="956">
                  <c:v>-6.0364949984303635</c:v>
                </c:pt>
                <c:pt idx="957">
                  <c:v>-6.0337716802485559</c:v>
                </c:pt>
                <c:pt idx="958">
                  <c:v>-6.0304074384302453</c:v>
                </c:pt>
                <c:pt idx="959">
                  <c:v>-6.0274005584303367</c:v>
                </c:pt>
                <c:pt idx="960">
                  <c:v>-6.024416905646909</c:v>
                </c:pt>
                <c:pt idx="961">
                  <c:v>-6.0212570984302971</c:v>
                </c:pt>
                <c:pt idx="962">
                  <c:v>-6.0174725684304278</c:v>
                </c:pt>
                <c:pt idx="963">
                  <c:v>-6.0147157284303887</c:v>
                </c:pt>
                <c:pt idx="964">
                  <c:v>-6.0123994639475953</c:v>
                </c:pt>
                <c:pt idx="965">
                  <c:v>-6.003086998430355</c:v>
                </c:pt>
                <c:pt idx="966">
                  <c:v>-6.0012412262784238</c:v>
                </c:pt>
                <c:pt idx="967">
                  <c:v>-5.9976118184303289</c:v>
                </c:pt>
                <c:pt idx="968">
                  <c:v>-5.9944169084304377</c:v>
                </c:pt>
                <c:pt idx="969">
                  <c:v>-5.9912786684303683</c:v>
                </c:pt>
                <c:pt idx="970">
                  <c:v>-5.9885197384304121</c:v>
                </c:pt>
                <c:pt idx="971">
                  <c:v>-5.9857914484303691</c:v>
                </c:pt>
                <c:pt idx="972">
                  <c:v>-5.9835093798736239</c:v>
                </c:pt>
                <c:pt idx="973">
                  <c:v>-5.9808093721677054</c:v>
                </c:pt>
                <c:pt idx="974">
                  <c:v>-5.9715122317636542</c:v>
                </c:pt>
                <c:pt idx="975">
                  <c:v>-5.9691443984304229</c:v>
                </c:pt>
                <c:pt idx="976">
                  <c:v>-5.9656364584303603</c:v>
                </c:pt>
                <c:pt idx="977">
                  <c:v>-5.9625314584303766</c:v>
                </c:pt>
                <c:pt idx="978">
                  <c:v>-5.9594355884303596</c:v>
                </c:pt>
                <c:pt idx="979">
                  <c:v>-5.9565192561622879</c:v>
                </c:pt>
                <c:pt idx="980">
                  <c:v>-5.9530832384303878</c:v>
                </c:pt>
                <c:pt idx="981">
                  <c:v>-5.9509997127161043</c:v>
                </c:pt>
                <c:pt idx="982">
                  <c:v>-5.9433739984303813</c:v>
                </c:pt>
                <c:pt idx="983">
                  <c:v>-5.9410428384304481</c:v>
                </c:pt>
                <c:pt idx="984">
                  <c:v>-5.9377600884303305</c:v>
                </c:pt>
                <c:pt idx="985">
                  <c:v>-5.9354589261412443</c:v>
                </c:pt>
                <c:pt idx="986">
                  <c:v>-5.9327529584303562</c:v>
                </c:pt>
                <c:pt idx="987">
                  <c:v>-5.9301365184303521</c:v>
                </c:pt>
                <c:pt idx="988">
                  <c:v>-5.9280217156021422</c:v>
                </c:pt>
                <c:pt idx="989">
                  <c:v>-5.9248454984304146</c:v>
                </c:pt>
                <c:pt idx="990">
                  <c:v>-5.9220372907380465</c:v>
                </c:pt>
                <c:pt idx="991">
                  <c:v>-5.9137969984303709</c:v>
                </c:pt>
                <c:pt idx="992">
                  <c:v>-5.9124522484302986</c:v>
                </c:pt>
                <c:pt idx="993">
                  <c:v>-5.9093552084304335</c:v>
                </c:pt>
                <c:pt idx="994">
                  <c:v>-5.906347788430395</c:v>
                </c:pt>
                <c:pt idx="995">
                  <c:v>-5.9027633284303391</c:v>
                </c:pt>
                <c:pt idx="996">
                  <c:v>-5.8999163984303209</c:v>
                </c:pt>
                <c:pt idx="997">
                  <c:v>-5.8963864984303385</c:v>
                </c:pt>
                <c:pt idx="998">
                  <c:v>-5.8936909262654495</c:v>
                </c:pt>
                <c:pt idx="999">
                  <c:v>-5.8904752337244375</c:v>
                </c:pt>
                <c:pt idx="1000">
                  <c:v>-5.8765869317637254</c:v>
                </c:pt>
                <c:pt idx="1001">
                  <c:v>-5.8738185484302718</c:v>
                </c:pt>
                <c:pt idx="1002">
                  <c:v>-5.8707876284303211</c:v>
                </c:pt>
                <c:pt idx="1003">
                  <c:v>-5.8677911784303518</c:v>
                </c:pt>
                <c:pt idx="1004">
                  <c:v>-5.8649996788427785</c:v>
                </c:pt>
                <c:pt idx="1005">
                  <c:v>-5.8619051484303242</c:v>
                </c:pt>
                <c:pt idx="1006">
                  <c:v>-5.859602408430483</c:v>
                </c:pt>
                <c:pt idx="1007">
                  <c:v>-5.8578529984303671</c:v>
                </c:pt>
                <c:pt idx="1008">
                  <c:v>-5.8509724270017429</c:v>
                </c:pt>
                <c:pt idx="1009">
                  <c:v>-5.8484280084303748</c:v>
                </c:pt>
                <c:pt idx="1010">
                  <c:v>-5.8458489159561182</c:v>
                </c:pt>
                <c:pt idx="1011">
                  <c:v>-5.8427511784303618</c:v>
                </c:pt>
                <c:pt idx="1012">
                  <c:v>-5.8397859584303546</c:v>
                </c:pt>
                <c:pt idx="1013">
                  <c:v>-5.8363485784303535</c:v>
                </c:pt>
                <c:pt idx="1014">
                  <c:v>-5.8337080784304334</c:v>
                </c:pt>
                <c:pt idx="1015">
                  <c:v>-5.8311127900969879</c:v>
                </c:pt>
                <c:pt idx="1016">
                  <c:v>-5.8242196650970328</c:v>
                </c:pt>
                <c:pt idx="1017">
                  <c:v>-5.8222069374546948</c:v>
                </c:pt>
                <c:pt idx="1018">
                  <c:v>-5.8193259884304567</c:v>
                </c:pt>
                <c:pt idx="1019">
                  <c:v>-5.8165137584303537</c:v>
                </c:pt>
                <c:pt idx="1020">
                  <c:v>-5.8137589784303429</c:v>
                </c:pt>
                <c:pt idx="1021">
                  <c:v>-5.8107354584303792</c:v>
                </c:pt>
                <c:pt idx="1022">
                  <c:v>-5.8087607234302823</c:v>
                </c:pt>
                <c:pt idx="1023">
                  <c:v>-5.8050510784303668</c:v>
                </c:pt>
                <c:pt idx="1024">
                  <c:v>-5.8021459223433851</c:v>
                </c:pt>
                <c:pt idx="1025">
                  <c:v>-5.794493545097005</c:v>
                </c:pt>
                <c:pt idx="1026">
                  <c:v>-5.7911256284302866</c:v>
                </c:pt>
                <c:pt idx="1027">
                  <c:v>-5.7877623184303744</c:v>
                </c:pt>
                <c:pt idx="1028">
                  <c:v>-5.7844350216861997</c:v>
                </c:pt>
                <c:pt idx="1029">
                  <c:v>-5.7815736084303211</c:v>
                </c:pt>
                <c:pt idx="1030">
                  <c:v>-5.7781392884303528</c:v>
                </c:pt>
                <c:pt idx="1031">
                  <c:v>-5.7754889684304374</c:v>
                </c:pt>
                <c:pt idx="1032">
                  <c:v>-5.7727703918729745</c:v>
                </c:pt>
                <c:pt idx="1033">
                  <c:v>-5.7638380364050121</c:v>
                </c:pt>
                <c:pt idx="1034">
                  <c:v>-5.7617484184303933</c:v>
                </c:pt>
                <c:pt idx="1035">
                  <c:v>-5.7588917284303776</c:v>
                </c:pt>
                <c:pt idx="1036">
                  <c:v>-5.7563976284303564</c:v>
                </c:pt>
                <c:pt idx="1037">
                  <c:v>-5.7534093384303375</c:v>
                </c:pt>
                <c:pt idx="1038">
                  <c:v>-5.7505370705953283</c:v>
                </c:pt>
                <c:pt idx="1039">
                  <c:v>-5.7469821384303543</c:v>
                </c:pt>
                <c:pt idx="1040">
                  <c:v>-5.7443117352724968</c:v>
                </c:pt>
                <c:pt idx="1041">
                  <c:v>-5.7369251802485408</c:v>
                </c:pt>
                <c:pt idx="1042">
                  <c:v>-5.7353905284303934</c:v>
                </c:pt>
                <c:pt idx="1043">
                  <c:v>-5.7321479084303704</c:v>
                </c:pt>
                <c:pt idx="1044">
                  <c:v>-5.7289740284304287</c:v>
                </c:pt>
                <c:pt idx="1045">
                  <c:v>-5.7265812484303353</c:v>
                </c:pt>
                <c:pt idx="1046">
                  <c:v>-5.7244165884303868</c:v>
                </c:pt>
                <c:pt idx="1047">
                  <c:v>-5.7217761684304378</c:v>
                </c:pt>
                <c:pt idx="1048">
                  <c:v>-5.71903235843034</c:v>
                </c:pt>
                <c:pt idx="1049">
                  <c:v>-5.7165408873192476</c:v>
                </c:pt>
                <c:pt idx="1050">
                  <c:v>-5.7089381859303572</c:v>
                </c:pt>
                <c:pt idx="1051">
                  <c:v>-5.7075503719244054</c:v>
                </c:pt>
                <c:pt idx="1052">
                  <c:v>-5.704028728430373</c:v>
                </c:pt>
                <c:pt idx="1053">
                  <c:v>-5.7008338584303004</c:v>
                </c:pt>
                <c:pt idx="1054">
                  <c:v>-5.6980448484303636</c:v>
                </c:pt>
                <c:pt idx="1055">
                  <c:v>-5.6954205084303382</c:v>
                </c:pt>
                <c:pt idx="1056">
                  <c:v>-5.6927970914536203</c:v>
                </c:pt>
                <c:pt idx="1057">
                  <c:v>-5.6896014884304265</c:v>
                </c:pt>
                <c:pt idx="1058">
                  <c:v>-5.6866424284304244</c:v>
                </c:pt>
                <c:pt idx="1059">
                  <c:v>-5.6855769984303635</c:v>
                </c:pt>
                <c:pt idx="1060">
                  <c:v>-5.6773963604992872</c:v>
                </c:pt>
                <c:pt idx="1061">
                  <c:v>-5.6743399884302974</c:v>
                </c:pt>
                <c:pt idx="1062">
                  <c:v>-5.6716512193605979</c:v>
                </c:pt>
                <c:pt idx="1063">
                  <c:v>-5.6683933884303599</c:v>
                </c:pt>
                <c:pt idx="1064">
                  <c:v>-5.6656718484303283</c:v>
                </c:pt>
                <c:pt idx="1065">
                  <c:v>-5.6627173784304148</c:v>
                </c:pt>
                <c:pt idx="1066">
                  <c:v>-5.6599972884303327</c:v>
                </c:pt>
                <c:pt idx="1067">
                  <c:v>-5.6572797457987463</c:v>
                </c:pt>
                <c:pt idx="1068">
                  <c:v>-5.6484892879041197</c:v>
                </c:pt>
                <c:pt idx="1069">
                  <c:v>-5.6458503984303263</c:v>
                </c:pt>
                <c:pt idx="1070">
                  <c:v>-5.6428055084303068</c:v>
                </c:pt>
                <c:pt idx="1071">
                  <c:v>-5.6396276284303255</c:v>
                </c:pt>
                <c:pt idx="1072">
                  <c:v>-5.6373191106752643</c:v>
                </c:pt>
                <c:pt idx="1073">
                  <c:v>-5.6344595984303041</c:v>
                </c:pt>
                <c:pt idx="1074">
                  <c:v>-5.6318444984303682</c:v>
                </c:pt>
                <c:pt idx="1075">
                  <c:v>-5.6300190184303389</c:v>
                </c:pt>
                <c:pt idx="1076">
                  <c:v>-5.6234699984303802</c:v>
                </c:pt>
                <c:pt idx="1077">
                  <c:v>-5.6219488384304341</c:v>
                </c:pt>
                <c:pt idx="1078">
                  <c:v>-5.6193116284303031</c:v>
                </c:pt>
                <c:pt idx="1079">
                  <c:v>-5.6172865043127373</c:v>
                </c:pt>
                <c:pt idx="1080">
                  <c:v>-5.6143295484303763</c:v>
                </c:pt>
                <c:pt idx="1081">
                  <c:v>-5.6119373384302804</c:v>
                </c:pt>
                <c:pt idx="1082">
                  <c:v>-5.608972898430352</c:v>
                </c:pt>
                <c:pt idx="1083">
                  <c:v>-5.6060582184302774</c:v>
                </c:pt>
                <c:pt idx="1084">
                  <c:v>-5.603920507202325</c:v>
                </c:pt>
                <c:pt idx="1085">
                  <c:v>-5.5950819359303523</c:v>
                </c:pt>
                <c:pt idx="1086">
                  <c:v>-5.5928034984303636</c:v>
                </c:pt>
                <c:pt idx="1087">
                  <c:v>-5.5894891684303687</c:v>
                </c:pt>
                <c:pt idx="1088">
                  <c:v>-5.5868972084304076</c:v>
                </c:pt>
                <c:pt idx="1089">
                  <c:v>-5.5846427246208279</c:v>
                </c:pt>
                <c:pt idx="1090">
                  <c:v>-5.5815305384303429</c:v>
                </c:pt>
                <c:pt idx="1091">
                  <c:v>-5.5789675784303796</c:v>
                </c:pt>
                <c:pt idx="1092">
                  <c:v>-5.5764059384303764</c:v>
                </c:pt>
                <c:pt idx="1093">
                  <c:v>-5.5749462257030942</c:v>
                </c:pt>
                <c:pt idx="1094">
                  <c:v>-5.5667363873192102</c:v>
                </c:pt>
                <c:pt idx="1095">
                  <c:v>-5.564953349079687</c:v>
                </c:pt>
                <c:pt idx="1096">
                  <c:v>-5.5612095684303782</c:v>
                </c:pt>
                <c:pt idx="1097">
                  <c:v>-5.5564342084304172</c:v>
                </c:pt>
                <c:pt idx="1098">
                  <c:v>-5.5523040384303997</c:v>
                </c:pt>
                <c:pt idx="1099">
                  <c:v>-5.5490607184304466</c:v>
                </c:pt>
                <c:pt idx="1100">
                  <c:v>-5.5461154101950925</c:v>
                </c:pt>
                <c:pt idx="1101">
                  <c:v>-5.5435638584303888</c:v>
                </c:pt>
                <c:pt idx="1102">
                  <c:v>-5.5372349984303781</c:v>
                </c:pt>
                <c:pt idx="1103">
                  <c:v>-5.5354036084303928</c:v>
                </c:pt>
                <c:pt idx="1104">
                  <c:v>-5.532188418430465</c:v>
                </c:pt>
                <c:pt idx="1105">
                  <c:v>-5.5286860184303706</c:v>
                </c:pt>
                <c:pt idx="1106">
                  <c:v>-5.5258455646954232</c:v>
                </c:pt>
                <c:pt idx="1107">
                  <c:v>-5.5225624284303976</c:v>
                </c:pt>
                <c:pt idx="1108">
                  <c:v>-5.5196417284303294</c:v>
                </c:pt>
                <c:pt idx="1109">
                  <c:v>-5.5164847984304259</c:v>
                </c:pt>
                <c:pt idx="1110">
                  <c:v>-5.5141464370268665</c:v>
                </c:pt>
                <c:pt idx="1111">
                  <c:v>-5.5055799984303633</c:v>
                </c:pt>
                <c:pt idx="1112">
                  <c:v>-5.5030595425479802</c:v>
                </c:pt>
                <c:pt idx="1113">
                  <c:v>-5.5002716484303349</c:v>
                </c:pt>
                <c:pt idx="1114">
                  <c:v>-5.4960038884303657</c:v>
                </c:pt>
                <c:pt idx="1115">
                  <c:v>-5.4922589084303368</c:v>
                </c:pt>
                <c:pt idx="1116">
                  <c:v>-5.4886841106751874</c:v>
                </c:pt>
                <c:pt idx="1117">
                  <c:v>-5.4850647396068339</c:v>
                </c:pt>
                <c:pt idx="1118">
                  <c:v>-5.481209968430349</c:v>
                </c:pt>
                <c:pt idx="1119">
                  <c:v>-5.4778787658722194</c:v>
                </c:pt>
                <c:pt idx="1120">
                  <c:v>-5.4699649567636968</c:v>
                </c:pt>
                <c:pt idx="1121">
                  <c:v>-5.4669273784303343</c:v>
                </c:pt>
                <c:pt idx="1122">
                  <c:v>-5.4641989984304331</c:v>
                </c:pt>
                <c:pt idx="1123">
                  <c:v>-5.4608388953375666</c:v>
                </c:pt>
                <c:pt idx="1124">
                  <c:v>-5.4576723984303328</c:v>
                </c:pt>
                <c:pt idx="1125">
                  <c:v>-5.4535226984304259</c:v>
                </c:pt>
                <c:pt idx="1126">
                  <c:v>-5.4498344284303357</c:v>
                </c:pt>
                <c:pt idx="1127">
                  <c:v>-5.4462867200797973</c:v>
                </c:pt>
                <c:pt idx="1128">
                  <c:v>-5.4434756184303268</c:v>
                </c:pt>
                <c:pt idx="1129">
                  <c:v>-5.4344084567636841</c:v>
                </c:pt>
                <c:pt idx="1130">
                  <c:v>-5.4318304184304083</c:v>
                </c:pt>
                <c:pt idx="1131">
                  <c:v>-5.42907413843038</c:v>
                </c:pt>
                <c:pt idx="1132">
                  <c:v>-5.4254756084303466</c:v>
                </c:pt>
                <c:pt idx="1133">
                  <c:v>-5.4223751755137215</c:v>
                </c:pt>
                <c:pt idx="1134">
                  <c:v>-5.4191241284304184</c:v>
                </c:pt>
                <c:pt idx="1135">
                  <c:v>-5.4164568984303116</c:v>
                </c:pt>
                <c:pt idx="1136">
                  <c:v>-5.4137556784303627</c:v>
                </c:pt>
                <c:pt idx="1137">
                  <c:v>-5.4112909984302746</c:v>
                </c:pt>
                <c:pt idx="1138">
                  <c:v>-5.4092768219598</c:v>
                </c:pt>
                <c:pt idx="1139">
                  <c:v>-5.4009590681978139</c:v>
                </c:pt>
                <c:pt idx="1140">
                  <c:v>-5.3987027284303224</c:v>
                </c:pt>
                <c:pt idx="1141">
                  <c:v>-5.3948018384303396</c:v>
                </c:pt>
                <c:pt idx="1142">
                  <c:v>-5.3888477184304122</c:v>
                </c:pt>
                <c:pt idx="1143">
                  <c:v>-5.3848196807832736</c:v>
                </c:pt>
                <c:pt idx="1144">
                  <c:v>-5.3810260384302779</c:v>
                </c:pt>
                <c:pt idx="1145">
                  <c:v>-5.3776045584303915</c:v>
                </c:pt>
                <c:pt idx="1146">
                  <c:v>-5.3751067301376878</c:v>
                </c:pt>
                <c:pt idx="1147">
                  <c:v>-5.3677991317636966</c:v>
                </c:pt>
                <c:pt idx="1148">
                  <c:v>-5.3658210984303736</c:v>
                </c:pt>
                <c:pt idx="1149">
                  <c:v>-5.3628610602860078</c:v>
                </c:pt>
                <c:pt idx="1150">
                  <c:v>-5.3591028984303506</c:v>
                </c:pt>
                <c:pt idx="1151">
                  <c:v>-5.3553817884302646</c:v>
                </c:pt>
                <c:pt idx="1152">
                  <c:v>-5.3521694484303453</c:v>
                </c:pt>
                <c:pt idx="1153">
                  <c:v>-5.3488467384303391</c:v>
                </c:pt>
                <c:pt idx="1154">
                  <c:v>-5.3459064010277615</c:v>
                </c:pt>
                <c:pt idx="1155">
                  <c:v>-5.3436443886742779</c:v>
                </c:pt>
                <c:pt idx="1156">
                  <c:v>-5.3294969084303645</c:v>
                </c:pt>
                <c:pt idx="1157">
                  <c:v>-5.3265011184303219</c:v>
                </c:pt>
                <c:pt idx="1158">
                  <c:v>-5.3230876384304437</c:v>
                </c:pt>
                <c:pt idx="1159">
                  <c:v>-5.3204174984303947</c:v>
                </c:pt>
                <c:pt idx="1160">
                  <c:v>-5.3175957484303282</c:v>
                </c:pt>
                <c:pt idx="1161">
                  <c:v>-5.3149945684304001</c:v>
                </c:pt>
                <c:pt idx="1162">
                  <c:v>-5.3123721614738457</c:v>
                </c:pt>
                <c:pt idx="1163">
                  <c:v>-5.3036534721145614</c:v>
                </c:pt>
                <c:pt idx="1164">
                  <c:v>-5.3015649384303458</c:v>
                </c:pt>
                <c:pt idx="1165">
                  <c:v>-5.2988611584303555</c:v>
                </c:pt>
                <c:pt idx="1166">
                  <c:v>-5.2964558584303347</c:v>
                </c:pt>
                <c:pt idx="1167">
                  <c:v>-5.2947163674779745</c:v>
                </c:pt>
                <c:pt idx="1168">
                  <c:v>-5.2920851427602713</c:v>
                </c:pt>
                <c:pt idx="1169">
                  <c:v>-5.2894601884303469</c:v>
                </c:pt>
                <c:pt idx="1170">
                  <c:v>-5.2870102682715867</c:v>
                </c:pt>
                <c:pt idx="1171">
                  <c:v>-5.2794269984303668</c:v>
                </c:pt>
                <c:pt idx="1172">
                  <c:v>-5.2776613384302991</c:v>
                </c:pt>
                <c:pt idx="1173">
                  <c:v>-5.2749331650969893</c:v>
                </c:pt>
                <c:pt idx="1174">
                  <c:v>-5.271879628430284</c:v>
                </c:pt>
                <c:pt idx="1175">
                  <c:v>-5.2687964584303231</c:v>
                </c:pt>
                <c:pt idx="1176">
                  <c:v>-5.2659004984302982</c:v>
                </c:pt>
                <c:pt idx="1177">
                  <c:v>-5.2635273592551144</c:v>
                </c:pt>
                <c:pt idx="1178">
                  <c:v>-5.2603440384304179</c:v>
                </c:pt>
                <c:pt idx="1179">
                  <c:v>-5.2578022032496179</c:v>
                </c:pt>
                <c:pt idx="1180">
                  <c:v>-5.2486079197787063</c:v>
                </c:pt>
                <c:pt idx="1181">
                  <c:v>-5.2460027984303323</c:v>
                </c:pt>
                <c:pt idx="1182">
                  <c:v>-5.2433776546803657</c:v>
                </c:pt>
                <c:pt idx="1183">
                  <c:v>-5.2405688984303538</c:v>
                </c:pt>
                <c:pt idx="1184">
                  <c:v>-5.2380026384303804</c:v>
                </c:pt>
                <c:pt idx="1185">
                  <c:v>-5.2356279684304425</c:v>
                </c:pt>
                <c:pt idx="1186">
                  <c:v>-5.233158284144686</c:v>
                </c:pt>
                <c:pt idx="1187">
                  <c:v>-5.2307927398096723</c:v>
                </c:pt>
                <c:pt idx="1188">
                  <c:v>-5.2247469984303692</c:v>
                </c:pt>
                <c:pt idx="1189">
                  <c:v>-5.2225372784304014</c:v>
                </c:pt>
                <c:pt idx="1190">
                  <c:v>-5.2201269084303945</c:v>
                </c:pt>
                <c:pt idx="1191">
                  <c:v>-5.2178328337244082</c:v>
                </c:pt>
                <c:pt idx="1192">
                  <c:v>-5.2153611584303761</c:v>
                </c:pt>
                <c:pt idx="1193">
                  <c:v>-5.2125291584303213</c:v>
                </c:pt>
                <c:pt idx="1194">
                  <c:v>-5.2102864084303704</c:v>
                </c:pt>
                <c:pt idx="1195">
                  <c:v>-5.2082519224810468</c:v>
                </c:pt>
                <c:pt idx="1196">
                  <c:v>-5.2072108437912235</c:v>
                </c:pt>
                <c:pt idx="1197">
                  <c:v>-5.203736998430351</c:v>
                </c:pt>
                <c:pt idx="1198">
                  <c:v>-5.196867452975809</c:v>
                </c:pt>
                <c:pt idx="1199">
                  <c:v>-5.1945275884303186</c:v>
                </c:pt>
                <c:pt idx="1200">
                  <c:v>-5.192070868430342</c:v>
                </c:pt>
                <c:pt idx="1201">
                  <c:v>-5.1898403631362839</c:v>
                </c:pt>
                <c:pt idx="1202">
                  <c:v>-5.1866941984303949</c:v>
                </c:pt>
                <c:pt idx="1203">
                  <c:v>-5.1841353684303257</c:v>
                </c:pt>
                <c:pt idx="1204">
                  <c:v>-5.1817084484303706</c:v>
                </c:pt>
                <c:pt idx="1205">
                  <c:v>-5.1799992969378508</c:v>
                </c:pt>
                <c:pt idx="1206">
                  <c:v>-5.1725638747190317</c:v>
                </c:pt>
                <c:pt idx="1207">
                  <c:v>-5.1700184384302972</c:v>
                </c:pt>
                <c:pt idx="1208">
                  <c:v>-5.1672642084303533</c:v>
                </c:pt>
                <c:pt idx="1209">
                  <c:v>-5.1647030609303428</c:v>
                </c:pt>
                <c:pt idx="1210">
                  <c:v>-5.1623109484303384</c:v>
                </c:pt>
                <c:pt idx="1211">
                  <c:v>-5.1593802984303849</c:v>
                </c:pt>
                <c:pt idx="1212">
                  <c:v>-5.1566599784304543</c:v>
                </c:pt>
                <c:pt idx="1213">
                  <c:v>-5.1541933092411583</c:v>
                </c:pt>
                <c:pt idx="1214">
                  <c:v>-5.1519129317636967</c:v>
                </c:pt>
                <c:pt idx="1215">
                  <c:v>-5.1444876347939967</c:v>
                </c:pt>
                <c:pt idx="1216">
                  <c:v>-5.1430470484303257</c:v>
                </c:pt>
                <c:pt idx="1217">
                  <c:v>-5.1403467184303722</c:v>
                </c:pt>
                <c:pt idx="1218">
                  <c:v>-5.1375653584303791</c:v>
                </c:pt>
                <c:pt idx="1219">
                  <c:v>-5.1352045817637375</c:v>
                </c:pt>
                <c:pt idx="1220">
                  <c:v>-5.1329302184303742</c:v>
                </c:pt>
                <c:pt idx="1221">
                  <c:v>-5.1298798684304217</c:v>
                </c:pt>
                <c:pt idx="1222">
                  <c:v>-5.1279645600741972</c:v>
                </c:pt>
                <c:pt idx="1223">
                  <c:v>-5.1197188337243986</c:v>
                </c:pt>
                <c:pt idx="1224">
                  <c:v>-5.1172413984303873</c:v>
                </c:pt>
                <c:pt idx="1225">
                  <c:v>-5.1148961584303549</c:v>
                </c:pt>
                <c:pt idx="1226">
                  <c:v>-5.1125958684303967</c:v>
                </c:pt>
                <c:pt idx="1227">
                  <c:v>-5.1102320087396151</c:v>
                </c:pt>
                <c:pt idx="1228">
                  <c:v>-5.1083903184303807</c:v>
                </c:pt>
                <c:pt idx="1229">
                  <c:v>-5.1055868284303756</c:v>
                </c:pt>
                <c:pt idx="1230">
                  <c:v>-5.1040764775971539</c:v>
                </c:pt>
                <c:pt idx="1231">
                  <c:v>-5.1030497762081382</c:v>
                </c:pt>
                <c:pt idx="1232">
                  <c:v>-5.0960896055732334</c:v>
                </c:pt>
                <c:pt idx="1233">
                  <c:v>-5.0939083284304019</c:v>
                </c:pt>
                <c:pt idx="1234">
                  <c:v>-5.0913458884304674</c:v>
                </c:pt>
                <c:pt idx="1235">
                  <c:v>-5.0889569775971069</c:v>
                </c:pt>
                <c:pt idx="1236">
                  <c:v>-5.0867560784303691</c:v>
                </c:pt>
                <c:pt idx="1237">
                  <c:v>-5.0842379984303534</c:v>
                </c:pt>
                <c:pt idx="1238">
                  <c:v>-5.082063488430336</c:v>
                </c:pt>
                <c:pt idx="1239">
                  <c:v>-5.0801918229917291</c:v>
                </c:pt>
                <c:pt idx="1240">
                  <c:v>-5.0683285952045836</c:v>
                </c:pt>
                <c:pt idx="1241">
                  <c:v>-5.0662055438848625</c:v>
                </c:pt>
                <c:pt idx="1242">
                  <c:v>-5.0637650784302934</c:v>
                </c:pt>
                <c:pt idx="1243">
                  <c:v>-5.0611665384303421</c:v>
                </c:pt>
                <c:pt idx="1244">
                  <c:v>-5.0589888084304278</c:v>
                </c:pt>
                <c:pt idx="1245">
                  <c:v>-5.057246639456018</c:v>
                </c:pt>
                <c:pt idx="1246">
                  <c:v>-5.05105468264086</c:v>
                </c:pt>
                <c:pt idx="1247">
                  <c:v>-5.0487404984303481</c:v>
                </c:pt>
                <c:pt idx="1248">
                  <c:v>-5.0460385668513794</c:v>
                </c:pt>
                <c:pt idx="1249">
                  <c:v>-5.0433050184304165</c:v>
                </c:pt>
                <c:pt idx="1250">
                  <c:v>-5.0411402384303088</c:v>
                </c:pt>
                <c:pt idx="1251">
                  <c:v>-5.0383780184303575</c:v>
                </c:pt>
                <c:pt idx="1252">
                  <c:v>-5.0360162284303911</c:v>
                </c:pt>
                <c:pt idx="1253">
                  <c:v>-5.033563038430394</c:v>
                </c:pt>
                <c:pt idx="1254">
                  <c:v>-5.0316737588470488</c:v>
                </c:pt>
                <c:pt idx="1255">
                  <c:v>-5.030725392369753</c:v>
                </c:pt>
                <c:pt idx="1256">
                  <c:v>-5.0238680698589064</c:v>
                </c:pt>
                <c:pt idx="1257">
                  <c:v>-5.0225650184303561</c:v>
                </c:pt>
                <c:pt idx="1258">
                  <c:v>-5.0193670684302418</c:v>
                </c:pt>
                <c:pt idx="1259">
                  <c:v>-5.017352368430366</c:v>
                </c:pt>
                <c:pt idx="1260">
                  <c:v>-5.0150307184303955</c:v>
                </c:pt>
                <c:pt idx="1261">
                  <c:v>-5.0131531447717919</c:v>
                </c:pt>
                <c:pt idx="1262">
                  <c:v>-5.0106300884304034</c:v>
                </c:pt>
                <c:pt idx="1263">
                  <c:v>-5.0085830927699675</c:v>
                </c:pt>
                <c:pt idx="1264">
                  <c:v>-5.002896718430371</c:v>
                </c:pt>
                <c:pt idx="1265">
                  <c:v>-5.0009446384303544</c:v>
                </c:pt>
                <c:pt idx="1266">
                  <c:v>-4.9985901084304416</c:v>
                </c:pt>
                <c:pt idx="1267">
                  <c:v>-4.9960648784304382</c:v>
                </c:pt>
                <c:pt idx="1268">
                  <c:v>-4.9939850921804023</c:v>
                </c:pt>
                <c:pt idx="1269">
                  <c:v>-4.9913424584303456</c:v>
                </c:pt>
                <c:pt idx="1270">
                  <c:v>-4.9894968984303389</c:v>
                </c:pt>
                <c:pt idx="1271">
                  <c:v>-4.9871747384303404</c:v>
                </c:pt>
                <c:pt idx="1272">
                  <c:v>-4.9852907029758171</c:v>
                </c:pt>
                <c:pt idx="1273">
                  <c:v>-4.9781369984303439</c:v>
                </c:pt>
                <c:pt idx="1274">
                  <c:v>-4.9762968084302841</c:v>
                </c:pt>
                <c:pt idx="1275">
                  <c:v>-4.9731023069410298</c:v>
                </c:pt>
                <c:pt idx="1276">
                  <c:v>-4.9707005284304131</c:v>
                </c:pt>
                <c:pt idx="1277">
                  <c:v>-4.9680503884303917</c:v>
                </c:pt>
                <c:pt idx="1278">
                  <c:v>-4.9657632684303721</c:v>
                </c:pt>
                <c:pt idx="1279">
                  <c:v>-4.9632504084303761</c:v>
                </c:pt>
                <c:pt idx="1280">
                  <c:v>-4.9615088477454918</c:v>
                </c:pt>
                <c:pt idx="1281">
                  <c:v>-4.9593600809045952</c:v>
                </c:pt>
                <c:pt idx="1282">
                  <c:v>-4.9513252039098177</c:v>
                </c:pt>
                <c:pt idx="1283">
                  <c:v>-4.9491953984303478</c:v>
                </c:pt>
                <c:pt idx="1284">
                  <c:v>-4.9470502984304048</c:v>
                </c:pt>
                <c:pt idx="1285">
                  <c:v>-4.94353885843028</c:v>
                </c:pt>
                <c:pt idx="1286">
                  <c:v>-4.9412737879040662</c:v>
                </c:pt>
                <c:pt idx="1287">
                  <c:v>-4.938879838430303</c:v>
                </c:pt>
                <c:pt idx="1288">
                  <c:v>-4.935671508430346</c:v>
                </c:pt>
                <c:pt idx="1289">
                  <c:v>-4.9328124684303702</c:v>
                </c:pt>
                <c:pt idx="1290">
                  <c:v>-4.9309325609303301</c:v>
                </c:pt>
                <c:pt idx="1291">
                  <c:v>-4.9252088764791537</c:v>
                </c:pt>
                <c:pt idx="1292">
                  <c:v>-4.9232721384303488</c:v>
                </c:pt>
                <c:pt idx="1293">
                  <c:v>-4.9209401260899313</c:v>
                </c:pt>
                <c:pt idx="1294">
                  <c:v>-4.9189947984303828</c:v>
                </c:pt>
                <c:pt idx="1295">
                  <c:v>-4.9167051584303465</c:v>
                </c:pt>
                <c:pt idx="1296">
                  <c:v>-4.9146473584303436</c:v>
                </c:pt>
                <c:pt idx="1297">
                  <c:v>-4.9125522984302918</c:v>
                </c:pt>
                <c:pt idx="1298">
                  <c:v>-4.9105021956135104</c:v>
                </c:pt>
                <c:pt idx="1299">
                  <c:v>-4.907924459968811</c:v>
                </c:pt>
                <c:pt idx="1300">
                  <c:v>-4.9019369984303651</c:v>
                </c:pt>
                <c:pt idx="1301">
                  <c:v>-4.8995508584303522</c:v>
                </c:pt>
                <c:pt idx="1302">
                  <c:v>-4.8967985184303373</c:v>
                </c:pt>
                <c:pt idx="1303">
                  <c:v>-4.8948194984302944</c:v>
                </c:pt>
                <c:pt idx="1304">
                  <c:v>-4.8925550284303156</c:v>
                </c:pt>
                <c:pt idx="1305">
                  <c:v>-4.8904741130137168</c:v>
                </c:pt>
                <c:pt idx="1306">
                  <c:v>-4.8882098084303749</c:v>
                </c:pt>
                <c:pt idx="1307">
                  <c:v>-4.8868719243563348</c:v>
                </c:pt>
                <c:pt idx="1308">
                  <c:v>-4.8811069984303543</c:v>
                </c:pt>
                <c:pt idx="1309">
                  <c:v>-4.879413188430398</c:v>
                </c:pt>
                <c:pt idx="1310">
                  <c:v>-4.8765414584302604</c:v>
                </c:pt>
                <c:pt idx="1311">
                  <c:v>-4.8737961384303716</c:v>
                </c:pt>
                <c:pt idx="1312">
                  <c:v>-4.8712300510618505</c:v>
                </c:pt>
                <c:pt idx="1313">
                  <c:v>-4.8681975784304043</c:v>
                </c:pt>
                <c:pt idx="1314">
                  <c:v>-4.8655427584303013</c:v>
                </c:pt>
                <c:pt idx="1315">
                  <c:v>-4.8633468784303844</c:v>
                </c:pt>
                <c:pt idx="1316">
                  <c:v>-4.8610365670578162</c:v>
                </c:pt>
                <c:pt idx="1317">
                  <c:v>-4.8547596984303638</c:v>
                </c:pt>
                <c:pt idx="1318">
                  <c:v>-4.8532950359304152</c:v>
                </c:pt>
                <c:pt idx="1319">
                  <c:v>-4.8509586284303268</c:v>
                </c:pt>
                <c:pt idx="1320">
                  <c:v>-4.8482161384303453</c:v>
                </c:pt>
                <c:pt idx="1321">
                  <c:v>-4.8461373684303695</c:v>
                </c:pt>
                <c:pt idx="1322">
                  <c:v>-4.8444092184303642</c:v>
                </c:pt>
                <c:pt idx="1323">
                  <c:v>-4.8423893484303591</c:v>
                </c:pt>
                <c:pt idx="1324">
                  <c:v>-4.8404811668513332</c:v>
                </c:pt>
                <c:pt idx="1325">
                  <c:v>-4.8387088317637108</c:v>
                </c:pt>
                <c:pt idx="1326">
                  <c:v>-4.8326569984303731</c:v>
                </c:pt>
                <c:pt idx="1327">
                  <c:v>-4.8311591208793487</c:v>
                </c:pt>
                <c:pt idx="1328">
                  <c:v>-4.8286523284304366</c:v>
                </c:pt>
                <c:pt idx="1329">
                  <c:v>-4.826449348430387</c:v>
                </c:pt>
                <c:pt idx="1330">
                  <c:v>-4.8241023819920059</c:v>
                </c:pt>
                <c:pt idx="1331">
                  <c:v>-4.8216297484304107</c:v>
                </c:pt>
                <c:pt idx="1332">
                  <c:v>-4.8188484084304122</c:v>
                </c:pt>
                <c:pt idx="1333">
                  <c:v>-4.8167055684303861</c:v>
                </c:pt>
                <c:pt idx="1334">
                  <c:v>-4.8147764899557899</c:v>
                </c:pt>
                <c:pt idx="1335">
                  <c:v>-4.8094569984303561</c:v>
                </c:pt>
                <c:pt idx="1336">
                  <c:v>-4.8081920284303479</c:v>
                </c:pt>
                <c:pt idx="1337">
                  <c:v>-4.8062782300093545</c:v>
                </c:pt>
                <c:pt idx="1338">
                  <c:v>-4.804035898430385</c:v>
                </c:pt>
                <c:pt idx="1339">
                  <c:v>-4.8018564684303371</c:v>
                </c:pt>
                <c:pt idx="1340">
                  <c:v>-4.7993757184303618</c:v>
                </c:pt>
                <c:pt idx="1341">
                  <c:v>-4.7972569284303788</c:v>
                </c:pt>
                <c:pt idx="1342">
                  <c:v>-4.7946028250970159</c:v>
                </c:pt>
                <c:pt idx="1343">
                  <c:v>-4.7924161784302868</c:v>
                </c:pt>
                <c:pt idx="1344">
                  <c:v>-4.7910069984303618</c:v>
                </c:pt>
                <c:pt idx="1345">
                  <c:v>-4.7844862047795615</c:v>
                </c:pt>
                <c:pt idx="1346">
                  <c:v>-4.7823341584302952</c:v>
                </c:pt>
                <c:pt idx="1347">
                  <c:v>-4.780298988430367</c:v>
                </c:pt>
                <c:pt idx="1348">
                  <c:v>-4.7782741984303243</c:v>
                </c:pt>
                <c:pt idx="1349">
                  <c:v>-4.7758584150970265</c:v>
                </c:pt>
                <c:pt idx="1350">
                  <c:v>-4.7737150384304385</c:v>
                </c:pt>
                <c:pt idx="1351">
                  <c:v>-4.7717365084303651</c:v>
                </c:pt>
                <c:pt idx="1352">
                  <c:v>-4.7689333279757733</c:v>
                </c:pt>
                <c:pt idx="1353">
                  <c:v>-4.7617837815628832</c:v>
                </c:pt>
                <c:pt idx="1354">
                  <c:v>-4.759439870770791</c:v>
                </c:pt>
                <c:pt idx="1355">
                  <c:v>-4.7576404184302419</c:v>
                </c:pt>
                <c:pt idx="1356">
                  <c:v>-4.7552267684304041</c:v>
                </c:pt>
                <c:pt idx="1357">
                  <c:v>-4.7531998984303669</c:v>
                </c:pt>
                <c:pt idx="1358">
                  <c:v>-4.7512264484304083</c:v>
                </c:pt>
                <c:pt idx="1359">
                  <c:v>-4.7495797484304632</c:v>
                </c:pt>
                <c:pt idx="1360">
                  <c:v>-4.7475807684302964</c:v>
                </c:pt>
                <c:pt idx="1361">
                  <c:v>-4.7461857127160769</c:v>
                </c:pt>
                <c:pt idx="1362">
                  <c:v>-4.739020865097018</c:v>
                </c:pt>
                <c:pt idx="1363">
                  <c:v>-4.7371963484304231</c:v>
                </c:pt>
                <c:pt idx="1364">
                  <c:v>-4.73481117843032</c:v>
                </c:pt>
                <c:pt idx="1365">
                  <c:v>-4.7325435984303468</c:v>
                </c:pt>
                <c:pt idx="1366">
                  <c:v>-4.7300007668514397</c:v>
                </c:pt>
                <c:pt idx="1367">
                  <c:v>-4.7281142084304406</c:v>
                </c:pt>
                <c:pt idx="1368">
                  <c:v>-4.7259726884303106</c:v>
                </c:pt>
                <c:pt idx="1369">
                  <c:v>-4.7242429633426539</c:v>
                </c:pt>
                <c:pt idx="1370">
                  <c:v>-4.7187649984303732</c:v>
                </c:pt>
                <c:pt idx="1371">
                  <c:v>-4.7173212739405344</c:v>
                </c:pt>
                <c:pt idx="1372">
                  <c:v>-4.714986454126489</c:v>
                </c:pt>
                <c:pt idx="1373">
                  <c:v>-4.7120634784303377</c:v>
                </c:pt>
                <c:pt idx="1374">
                  <c:v>-4.7095643684303283</c:v>
                </c:pt>
                <c:pt idx="1375">
                  <c:v>-4.7072250384303658</c:v>
                </c:pt>
                <c:pt idx="1376">
                  <c:v>-4.705003318430343</c:v>
                </c:pt>
                <c:pt idx="1377">
                  <c:v>-4.7028745563250496</c:v>
                </c:pt>
                <c:pt idx="1378">
                  <c:v>-4.7010784016561473</c:v>
                </c:pt>
                <c:pt idx="1379">
                  <c:v>-4.6933450291996408</c:v>
                </c:pt>
                <c:pt idx="1380">
                  <c:v>-4.6917703284303443</c:v>
                </c:pt>
                <c:pt idx="1381">
                  <c:v>-4.6896264484303956</c:v>
                </c:pt>
                <c:pt idx="1382">
                  <c:v>-4.6876033242729918</c:v>
                </c:pt>
                <c:pt idx="1383">
                  <c:v>-4.6851081120666791</c:v>
                </c:pt>
                <c:pt idx="1384">
                  <c:v>-4.6826402584303111</c:v>
                </c:pt>
                <c:pt idx="1385">
                  <c:v>-4.6802942584304503</c:v>
                </c:pt>
                <c:pt idx="1386">
                  <c:v>-4.6783440347940299</c:v>
                </c:pt>
                <c:pt idx="1387">
                  <c:v>-4.6733018734303613</c:v>
                </c:pt>
                <c:pt idx="1388">
                  <c:v>-4.6717506194829639</c:v>
                </c:pt>
                <c:pt idx="1389">
                  <c:v>-4.6698456584304182</c:v>
                </c:pt>
                <c:pt idx="1390">
                  <c:v>-4.6672359284303369</c:v>
                </c:pt>
                <c:pt idx="1391">
                  <c:v>-4.6655152284303085</c:v>
                </c:pt>
                <c:pt idx="1392">
                  <c:v>-4.663450038834398</c:v>
                </c:pt>
                <c:pt idx="1393">
                  <c:v>-4.6619217984303276</c:v>
                </c:pt>
                <c:pt idx="1394">
                  <c:v>-4.6590588384303615</c:v>
                </c:pt>
                <c:pt idx="1395">
                  <c:v>-4.6568448790273393</c:v>
                </c:pt>
                <c:pt idx="1396">
                  <c:v>-4.6497720516218664</c:v>
                </c:pt>
                <c:pt idx="1397">
                  <c:v>-4.6476594884303495</c:v>
                </c:pt>
                <c:pt idx="1398">
                  <c:v>-4.6457324194829397</c:v>
                </c:pt>
                <c:pt idx="1399">
                  <c:v>-4.6436764884303443</c:v>
                </c:pt>
                <c:pt idx="1400">
                  <c:v>-4.6421173284303379</c:v>
                </c:pt>
                <c:pt idx="1401">
                  <c:v>-4.6395865984303697</c:v>
                </c:pt>
                <c:pt idx="1402">
                  <c:v>-4.6373415184303255</c:v>
                </c:pt>
                <c:pt idx="1403">
                  <c:v>-4.6359666604022252</c:v>
                </c:pt>
                <c:pt idx="1404">
                  <c:v>-4.6338481454891962</c:v>
                </c:pt>
                <c:pt idx="1405">
                  <c:v>-4.6252016802485585</c:v>
                </c:pt>
                <c:pt idx="1406">
                  <c:v>-4.6233043784303618</c:v>
                </c:pt>
                <c:pt idx="1407">
                  <c:v>-4.6210156684303527</c:v>
                </c:pt>
                <c:pt idx="1408">
                  <c:v>-4.6190052931671772</c:v>
                </c:pt>
                <c:pt idx="1409">
                  <c:v>-4.6162644584304005</c:v>
                </c:pt>
                <c:pt idx="1410">
                  <c:v>-4.6138307584303462</c:v>
                </c:pt>
                <c:pt idx="1411">
                  <c:v>-4.6121208462564738</c:v>
                </c:pt>
                <c:pt idx="1412">
                  <c:v>-4.6069144567637252</c:v>
                </c:pt>
                <c:pt idx="1413">
                  <c:v>-4.605626089339431</c:v>
                </c:pt>
                <c:pt idx="1414">
                  <c:v>-4.6036381130137229</c:v>
                </c:pt>
                <c:pt idx="1415">
                  <c:v>-4.6014955135818383</c:v>
                </c:pt>
                <c:pt idx="1416">
                  <c:v>-4.5998403484303907</c:v>
                </c:pt>
                <c:pt idx="1417">
                  <c:v>-4.5979729884302927</c:v>
                </c:pt>
                <c:pt idx="1418">
                  <c:v>-4.5953972584303173</c:v>
                </c:pt>
                <c:pt idx="1419">
                  <c:v>-4.5934919255136677</c:v>
                </c:pt>
                <c:pt idx="1420">
                  <c:v>-4.5914951442636962</c:v>
                </c:pt>
                <c:pt idx="1421">
                  <c:v>-4.5855693027782038</c:v>
                </c:pt>
                <c:pt idx="1422">
                  <c:v>-4.5841676184303424</c:v>
                </c:pt>
                <c:pt idx="1423">
                  <c:v>-4.5817361784304111</c:v>
                </c:pt>
                <c:pt idx="1424">
                  <c:v>-4.5793813484303669</c:v>
                </c:pt>
                <c:pt idx="1425">
                  <c:v>-4.5773710192636727</c:v>
                </c:pt>
                <c:pt idx="1426">
                  <c:v>-4.5753933184303435</c:v>
                </c:pt>
                <c:pt idx="1427">
                  <c:v>-4.5737455184303428</c:v>
                </c:pt>
                <c:pt idx="1428">
                  <c:v>-4.5718830084303335</c:v>
                </c:pt>
                <c:pt idx="1429">
                  <c:v>-4.5704289492500223</c:v>
                </c:pt>
                <c:pt idx="1430">
                  <c:v>-4.5630713668513749</c:v>
                </c:pt>
                <c:pt idx="1431">
                  <c:v>-4.5615607384303587</c:v>
                </c:pt>
                <c:pt idx="1432">
                  <c:v>-4.5590831284303661</c:v>
                </c:pt>
                <c:pt idx="1433">
                  <c:v>-4.5567882684303598</c:v>
                </c:pt>
                <c:pt idx="1434">
                  <c:v>-4.5542925084304144</c:v>
                </c:pt>
                <c:pt idx="1435">
                  <c:v>-4.5521754931671978</c:v>
                </c:pt>
                <c:pt idx="1436">
                  <c:v>-4.5496018084303316</c:v>
                </c:pt>
                <c:pt idx="1437">
                  <c:v>-4.5474676258813389</c:v>
                </c:pt>
                <c:pt idx="1438">
                  <c:v>-4.5415450484303506</c:v>
                </c:pt>
                <c:pt idx="1439">
                  <c:v>-4.5393910484303959</c:v>
                </c:pt>
                <c:pt idx="1440">
                  <c:v>-4.5370084284304326</c:v>
                </c:pt>
                <c:pt idx="1441">
                  <c:v>-4.5343104784303563</c:v>
                </c:pt>
                <c:pt idx="1442">
                  <c:v>-4.5323223563251247</c:v>
                </c:pt>
                <c:pt idx="1443">
                  <c:v>-4.5294220784303931</c:v>
                </c:pt>
                <c:pt idx="1444">
                  <c:v>-4.5273611084304477</c:v>
                </c:pt>
                <c:pt idx="1445">
                  <c:v>-4.5248339584303778</c:v>
                </c:pt>
                <c:pt idx="1446">
                  <c:v>-4.5231805659979898</c:v>
                </c:pt>
                <c:pt idx="1447">
                  <c:v>-4.5169043984303912</c:v>
                </c:pt>
                <c:pt idx="1448">
                  <c:v>-4.5149795618106268</c:v>
                </c:pt>
                <c:pt idx="1449">
                  <c:v>-4.5129697584302946</c:v>
                </c:pt>
                <c:pt idx="1450">
                  <c:v>-4.5109187584304493</c:v>
                </c:pt>
                <c:pt idx="1451">
                  <c:v>-4.5087118884303266</c:v>
                </c:pt>
                <c:pt idx="1452">
                  <c:v>-4.5067196484304404</c:v>
                </c:pt>
                <c:pt idx="1453">
                  <c:v>-4.5042606384303312</c:v>
                </c:pt>
                <c:pt idx="1454">
                  <c:v>-4.5016864567637427</c:v>
                </c:pt>
                <c:pt idx="1455">
                  <c:v>-4.5002048317637176</c:v>
                </c:pt>
                <c:pt idx="1456">
                  <c:v>-4.4916116113335605</c:v>
                </c:pt>
                <c:pt idx="1457">
                  <c:v>-4.4901149378242309</c:v>
                </c:pt>
                <c:pt idx="1458">
                  <c:v>-4.4876035784303667</c:v>
                </c:pt>
                <c:pt idx="1459">
                  <c:v>-4.4862229284303581</c:v>
                </c:pt>
                <c:pt idx="1460">
                  <c:v>-4.4844239384302824</c:v>
                </c:pt>
                <c:pt idx="1461">
                  <c:v>-4.4823664510618997</c:v>
                </c:pt>
                <c:pt idx="1462">
                  <c:v>-4.4799111584303688</c:v>
                </c:pt>
                <c:pt idx="1463">
                  <c:v>-4.4783019984303323</c:v>
                </c:pt>
                <c:pt idx="1464">
                  <c:v>-4.4712042711576245</c:v>
                </c:pt>
                <c:pt idx="1465">
                  <c:v>-4.4697439782283013</c:v>
                </c:pt>
                <c:pt idx="1466">
                  <c:v>-4.4674928384303954</c:v>
                </c:pt>
                <c:pt idx="1467">
                  <c:v>-4.465643598430411</c:v>
                </c:pt>
                <c:pt idx="1468">
                  <c:v>-4.4639563384303784</c:v>
                </c:pt>
                <c:pt idx="1469">
                  <c:v>-4.4620025773777741</c:v>
                </c:pt>
                <c:pt idx="1470">
                  <c:v>-4.4602394384303494</c:v>
                </c:pt>
                <c:pt idx="1471">
                  <c:v>-4.4587176154516328</c:v>
                </c:pt>
                <c:pt idx="1472">
                  <c:v>-4.4508607915337848</c:v>
                </c:pt>
                <c:pt idx="1473">
                  <c:v>-4.4494248484303824</c:v>
                </c:pt>
                <c:pt idx="1474">
                  <c:v>-4.4471130784303625</c:v>
                </c:pt>
              </c:numCache>
            </c:numRef>
          </c:val>
          <c:smooth val="0"/>
          <c:extLs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-1.2933009176222825</c:v>
                </c:pt>
                <c:pt idx="2">
                  <c:v>-1.2912292984303093</c:v>
                </c:pt>
                <c:pt idx="3">
                  <c:v>-1.2912625184304574</c:v>
                </c:pt>
                <c:pt idx="4">
                  <c:v>-1.289787308430391</c:v>
                </c:pt>
                <c:pt idx="5">
                  <c:v>-1.288583498430377</c:v>
                </c:pt>
                <c:pt idx="6">
                  <c:v>-1.2689319984303538</c:v>
                </c:pt>
                <c:pt idx="7">
                  <c:v>-1.2688715184303661</c:v>
                </c:pt>
                <c:pt idx="8">
                  <c:v>-1.2688865284303219</c:v>
                </c:pt>
                <c:pt idx="9">
                  <c:v>-1.2700818484303724</c:v>
                </c:pt>
                <c:pt idx="10">
                  <c:v>-1.2779773484304329</c:v>
                </c:pt>
                <c:pt idx="11">
                  <c:v>-1.2866208884302992</c:v>
                </c:pt>
                <c:pt idx="12">
                  <c:v>-1.2911663908354285</c:v>
                </c:pt>
                <c:pt idx="13">
                  <c:v>-1.3201939984302697</c:v>
                </c:pt>
                <c:pt idx="14">
                  <c:v>-1.3201939984302697</c:v>
                </c:pt>
                <c:pt idx="15">
                  <c:v>-1.3201902884304459</c:v>
                </c:pt>
                <c:pt idx="16">
                  <c:v>-1.3252156584303521</c:v>
                </c:pt>
                <c:pt idx="17">
                  <c:v>-1.3420991208793396</c:v>
                </c:pt>
                <c:pt idx="18">
                  <c:v>-1.3470339984303763</c:v>
                </c:pt>
                <c:pt idx="19">
                  <c:v>-1.3470339984303337</c:v>
                </c:pt>
                <c:pt idx="20">
                  <c:v>-1.3470372603351422</c:v>
                </c:pt>
                <c:pt idx="21">
                  <c:v>-1.3470369984304185</c:v>
                </c:pt>
                <c:pt idx="22">
                  <c:v>-1.3470580489353807</c:v>
                </c:pt>
                <c:pt idx="23">
                  <c:v>-1.348789618430402</c:v>
                </c:pt>
                <c:pt idx="24">
                  <c:v>-1.3553624184303672</c:v>
                </c:pt>
                <c:pt idx="25">
                  <c:v>-1.3569329984303167</c:v>
                </c:pt>
                <c:pt idx="26">
                  <c:v>-1.3569329984303167</c:v>
                </c:pt>
                <c:pt idx="27">
                  <c:v>-1.3586984984302504</c:v>
                </c:pt>
                <c:pt idx="28">
                  <c:v>-1.3588252742924496</c:v>
                </c:pt>
                <c:pt idx="29">
                  <c:v>-1.3588379477974044</c:v>
                </c:pt>
                <c:pt idx="30">
                  <c:v>-1.3588928384302932</c:v>
                </c:pt>
                <c:pt idx="31">
                  <c:v>-1.3589469984303122</c:v>
                </c:pt>
                <c:pt idx="32">
                  <c:v>-1.3589398584303041</c:v>
                </c:pt>
                <c:pt idx="33">
                  <c:v>-1.3589143384304379</c:v>
                </c:pt>
                <c:pt idx="34">
                  <c:v>-1.3588469984303941</c:v>
                </c:pt>
                <c:pt idx="35">
                  <c:v>-1.3588460484303937</c:v>
                </c:pt>
                <c:pt idx="36">
                  <c:v>-1.3588519984304952</c:v>
                </c:pt>
                <c:pt idx="37">
                  <c:v>-1.3579620698590062</c:v>
                </c:pt>
                <c:pt idx="38">
                  <c:v>-1.3558359484304034</c:v>
                </c:pt>
                <c:pt idx="39">
                  <c:v>-1.3550339984304216</c:v>
                </c:pt>
                <c:pt idx="40">
                  <c:v>-1.3530821284303656</c:v>
                </c:pt>
                <c:pt idx="41">
                  <c:v>-1.3524869984303862</c:v>
                </c:pt>
                <c:pt idx="42">
                  <c:v>-1.3524869984303862</c:v>
                </c:pt>
                <c:pt idx="43">
                  <c:v>-1.3524309984303784</c:v>
                </c:pt>
                <c:pt idx="44">
                  <c:v>-1.3486019984303255</c:v>
                </c:pt>
                <c:pt idx="45">
                  <c:v>-1.3486079184303037</c:v>
                </c:pt>
                <c:pt idx="46">
                  <c:v>-1.3462951196424271</c:v>
                </c:pt>
                <c:pt idx="47">
                  <c:v>-1.3459769984302952</c:v>
                </c:pt>
                <c:pt idx="48">
                  <c:v>-1.3420668684304218</c:v>
                </c:pt>
                <c:pt idx="49">
                  <c:v>-1.3399629884302868</c:v>
                </c:pt>
                <c:pt idx="50">
                  <c:v>-1.3379524984302762</c:v>
                </c:pt>
                <c:pt idx="51">
                  <c:v>-1.3379629984302923</c:v>
                </c:pt>
                <c:pt idx="52">
                  <c:v>-1.3379584529758901</c:v>
                </c:pt>
                <c:pt idx="53">
                  <c:v>-1.3382726584302063</c:v>
                </c:pt>
                <c:pt idx="54">
                  <c:v>-1.33983999843025</c:v>
                </c:pt>
                <c:pt idx="55">
                  <c:v>-1.3445745484302734</c:v>
                </c:pt>
                <c:pt idx="56">
                  <c:v>-1.3496569984303122</c:v>
                </c:pt>
                <c:pt idx="57">
                  <c:v>-1.3496555384302837</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-1.3496300104785561</c:v>
                </c:pt>
                <c:pt idx="69">
                  <c:v>-1.3496089984302486</c:v>
                </c:pt>
                <c:pt idx="70">
                  <c:v>-1.3496089984302415</c:v>
                </c:pt>
                <c:pt idx="71">
                  <c:v>-1.3496075584303782</c:v>
                </c:pt>
                <c:pt idx="72">
                  <c:v>-1.3496086923078536</c:v>
                </c:pt>
                <c:pt idx="73">
                  <c:v>-1.3496169984302213</c:v>
                </c:pt>
                <c:pt idx="74">
                  <c:v>-1.3496169984302213</c:v>
                </c:pt>
                <c:pt idx="75">
                  <c:v>-1.3496169984302213</c:v>
                </c:pt>
                <c:pt idx="76">
                  <c:v>-1.3496169984303634</c:v>
                </c:pt>
                <c:pt idx="77">
                  <c:v>-1.3472489984303877</c:v>
                </c:pt>
                <c:pt idx="78">
                  <c:v>-1.3469046584303754</c:v>
                </c:pt>
                <c:pt idx="79">
                  <c:v>-1.3469069984303772</c:v>
                </c:pt>
                <c:pt idx="80">
                  <c:v>-1.3465115084303747</c:v>
                </c:pt>
                <c:pt idx="81">
                  <c:v>-1.3355397184302902</c:v>
                </c:pt>
                <c:pt idx="82">
                  <c:v>-1.3343469984302914</c:v>
                </c:pt>
                <c:pt idx="83">
                  <c:v>-1.3343469984302985</c:v>
                </c:pt>
                <c:pt idx="84">
                  <c:v>-1.3145599150969502</c:v>
                </c:pt>
                <c:pt idx="85">
                  <c:v>-1.3062503884302714</c:v>
                </c:pt>
                <c:pt idx="86">
                  <c:v>-1.2957990784304059</c:v>
                </c:pt>
                <c:pt idx="87">
                  <c:v>-1.2958028759813018</c:v>
                </c:pt>
                <c:pt idx="88">
                  <c:v>-1.2922954884303692</c:v>
                </c:pt>
                <c:pt idx="89">
                  <c:v>-1.2911789984303681</c:v>
                </c:pt>
                <c:pt idx="90">
                  <c:v>-1.2911789984303681</c:v>
                </c:pt>
                <c:pt idx="91">
                  <c:v>-1.2911789984303752</c:v>
                </c:pt>
                <c:pt idx="92">
                  <c:v>-1.2911789984303681</c:v>
                </c:pt>
                <c:pt idx="93">
                  <c:v>-1.2911789984303681</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-1.2859529984304743</c:v>
                </c:pt>
                <c:pt idx="104">
                  <c:v>-1.2859529984304601</c:v>
                </c:pt>
                <c:pt idx="105">
                  <c:v>-1.2859529984304743</c:v>
                </c:pt>
                <c:pt idx="106">
                  <c:v>-1.2859529984304743</c:v>
                </c:pt>
                <c:pt idx="107">
                  <c:v>-1.2859529984304743</c:v>
                </c:pt>
                <c:pt idx="108">
                  <c:v>-1.2859529984304743</c:v>
                </c:pt>
                <c:pt idx="109">
                  <c:v>-1.2859529984304672</c:v>
                </c:pt>
                <c:pt idx="110">
                  <c:v>-1.2859529984304743</c:v>
                </c:pt>
                <c:pt idx="111">
                  <c:v>-1.2859589984303383</c:v>
                </c:pt>
                <c:pt idx="112">
                  <c:v>-1.2859649984303658</c:v>
                </c:pt>
                <c:pt idx="113">
                  <c:v>-1.2859609984303333</c:v>
                </c:pt>
                <c:pt idx="114">
                  <c:v>-1.285960998430447</c:v>
                </c:pt>
                <c:pt idx="115">
                  <c:v>-1.2859216784302632</c:v>
                </c:pt>
                <c:pt idx="116">
                  <c:v>-1.2859102084302307</c:v>
                </c:pt>
                <c:pt idx="117">
                  <c:v>-1.2858539984302979</c:v>
                </c:pt>
                <c:pt idx="118">
                  <c:v>-1.2858539984303121</c:v>
                </c:pt>
                <c:pt idx="119">
                  <c:v>-1.2858539984302979</c:v>
                </c:pt>
                <c:pt idx="120">
                  <c:v>-1.2858515513714863</c:v>
                </c:pt>
                <c:pt idx="121">
                  <c:v>-1.3005337449092238</c:v>
                </c:pt>
                <c:pt idx="122">
                  <c:v>-1.3156239684304012</c:v>
                </c:pt>
                <c:pt idx="123">
                  <c:v>-1.3437345345129259</c:v>
                </c:pt>
                <c:pt idx="124">
                  <c:v>-1.3630173284303737</c:v>
                </c:pt>
                <c:pt idx="125">
                  <c:v>-1.3674148884304174</c:v>
                </c:pt>
                <c:pt idx="126">
                  <c:v>-1.3836064484303776</c:v>
                </c:pt>
                <c:pt idx="127">
                  <c:v>-1.404843915097068</c:v>
                </c:pt>
                <c:pt idx="128">
                  <c:v>-1.4139589984304024</c:v>
                </c:pt>
                <c:pt idx="129">
                  <c:v>-1.4139589984303669</c:v>
                </c:pt>
                <c:pt idx="130">
                  <c:v>-1.4141030784303865</c:v>
                </c:pt>
                <c:pt idx="131">
                  <c:v>-1.4140185984303315</c:v>
                </c:pt>
                <c:pt idx="132">
                  <c:v>-1.413989998430317</c:v>
                </c:pt>
                <c:pt idx="133">
                  <c:v>-1.413989998430317</c:v>
                </c:pt>
                <c:pt idx="134">
                  <c:v>-1.413989998430317</c:v>
                </c:pt>
                <c:pt idx="135">
                  <c:v>-1.413989998430317</c:v>
                </c:pt>
                <c:pt idx="136">
                  <c:v>-1.413989998430317</c:v>
                </c:pt>
                <c:pt idx="137">
                  <c:v>-1.4139899984303597</c:v>
                </c:pt>
                <c:pt idx="138">
                  <c:v>-1.4139899984303241</c:v>
                </c:pt>
                <c:pt idx="139">
                  <c:v>-1.413989998430317</c:v>
                </c:pt>
                <c:pt idx="140">
                  <c:v>-1.413989998430317</c:v>
                </c:pt>
                <c:pt idx="141">
                  <c:v>-1.413989998430317</c:v>
                </c:pt>
                <c:pt idx="142">
                  <c:v>-1.4140052084302965</c:v>
                </c:pt>
                <c:pt idx="143">
                  <c:v>-1.4140894046802899</c:v>
                </c:pt>
                <c:pt idx="144">
                  <c:v>-1.41421511843037</c:v>
                </c:pt>
                <c:pt idx="145">
                  <c:v>-1.4144222005580929</c:v>
                </c:pt>
                <c:pt idx="146">
                  <c:v>-1.4266699984304552</c:v>
                </c:pt>
                <c:pt idx="147">
                  <c:v>-1.4267382870900605</c:v>
                </c:pt>
                <c:pt idx="148">
                  <c:v>-1.4318010784303254</c:v>
                </c:pt>
                <c:pt idx="149">
                  <c:v>-1.4346919984303526</c:v>
                </c:pt>
                <c:pt idx="150">
                  <c:v>-1.4346919984303526</c:v>
                </c:pt>
                <c:pt idx="151">
                  <c:v>-1.4346919984303597</c:v>
                </c:pt>
                <c:pt idx="152">
                  <c:v>-1.4348785484303477</c:v>
                </c:pt>
                <c:pt idx="153">
                  <c:v>-1.4421928384303371</c:v>
                </c:pt>
                <c:pt idx="154">
                  <c:v>-1.4426609984303553</c:v>
                </c:pt>
                <c:pt idx="155">
                  <c:v>-1.4427339984303629</c:v>
                </c:pt>
                <c:pt idx="156">
                  <c:v>-1.4498891247461785</c:v>
                </c:pt>
                <c:pt idx="157">
                  <c:v>-1.4604587613169286</c:v>
                </c:pt>
                <c:pt idx="158">
                  <c:v>-1.460856998430323</c:v>
                </c:pt>
                <c:pt idx="159">
                  <c:v>-1.460856998430323</c:v>
                </c:pt>
                <c:pt idx="160">
                  <c:v>-1.4630439880136379</c:v>
                </c:pt>
                <c:pt idx="161">
                  <c:v>-1.4645837964101673</c:v>
                </c:pt>
                <c:pt idx="162">
                  <c:v>-1.464676998430285</c:v>
                </c:pt>
                <c:pt idx="163">
                  <c:v>-1.4624541036935312</c:v>
                </c:pt>
                <c:pt idx="164">
                  <c:v>-1.4520431584304063</c:v>
                </c:pt>
                <c:pt idx="165">
                  <c:v>-1.4514119984303662</c:v>
                </c:pt>
                <c:pt idx="166">
                  <c:v>-1.4514119984303733</c:v>
                </c:pt>
                <c:pt idx="167">
                  <c:v>-1.4514119984303733</c:v>
                </c:pt>
                <c:pt idx="168">
                  <c:v>-1.4514119984303733</c:v>
                </c:pt>
                <c:pt idx="169">
                  <c:v>-1.4507230293581088</c:v>
                </c:pt>
                <c:pt idx="170">
                  <c:v>-1.4487369984303413</c:v>
                </c:pt>
                <c:pt idx="171">
                  <c:v>-1.4394632365256186</c:v>
                </c:pt>
                <c:pt idx="172">
                  <c:v>-1.4253917384303136</c:v>
                </c:pt>
                <c:pt idx="173">
                  <c:v>-1.4113910192638386</c:v>
                </c:pt>
                <c:pt idx="174">
                  <c:v>-1.4104499984305079</c:v>
                </c:pt>
                <c:pt idx="175">
                  <c:v>-1.4104499984305079</c:v>
                </c:pt>
                <c:pt idx="176">
                  <c:v>-1.4104499984305079</c:v>
                </c:pt>
                <c:pt idx="177">
                  <c:v>-1.408776261588379</c:v>
                </c:pt>
                <c:pt idx="178">
                  <c:v>-1.4051549984303975</c:v>
                </c:pt>
                <c:pt idx="179">
                  <c:v>-1.4051549984303691</c:v>
                </c:pt>
                <c:pt idx="180">
                  <c:v>-1.3996422317637567</c:v>
                </c:pt>
                <c:pt idx="181">
                  <c:v>-1.3971269984304371</c:v>
                </c:pt>
                <c:pt idx="182">
                  <c:v>-1.3971269984304371</c:v>
                </c:pt>
                <c:pt idx="183">
                  <c:v>-1.3940663484302647</c:v>
                </c:pt>
                <c:pt idx="184">
                  <c:v>-1.3918039984302339</c:v>
                </c:pt>
                <c:pt idx="185">
                  <c:v>-1.3861801484304266</c:v>
                </c:pt>
                <c:pt idx="186">
                  <c:v>-1.3819729984304203</c:v>
                </c:pt>
                <c:pt idx="187">
                  <c:v>-1.3819729984303635</c:v>
                </c:pt>
                <c:pt idx="188">
                  <c:v>-1.3819689984303167</c:v>
                </c:pt>
                <c:pt idx="189">
                  <c:v>-1.3819689984303167</c:v>
                </c:pt>
                <c:pt idx="190">
                  <c:v>-1.3819689984303167</c:v>
                </c:pt>
                <c:pt idx="191">
                  <c:v>-1.3806671884303157</c:v>
                </c:pt>
                <c:pt idx="192">
                  <c:v>-1.37401199843044</c:v>
                </c:pt>
                <c:pt idx="193">
                  <c:v>-1.3740073592552022</c:v>
                </c:pt>
                <c:pt idx="194">
                  <c:v>-1.3739669984304186</c:v>
                </c:pt>
                <c:pt idx="195">
                  <c:v>-1.3739669984304186</c:v>
                </c:pt>
                <c:pt idx="196">
                  <c:v>-1.3739669984303831</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-1.3717574111288471</c:v>
                </c:pt>
                <c:pt idx="205">
                  <c:v>-1.3490789984304854</c:v>
                </c:pt>
                <c:pt idx="206">
                  <c:v>-1.3490789984304641</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-1.3436969984304241</c:v>
                </c:pt>
                <c:pt idx="215">
                  <c:v>-1.3436697459051956</c:v>
                </c:pt>
                <c:pt idx="216">
                  <c:v>-1.3436539984304545</c:v>
                </c:pt>
                <c:pt idx="217">
                  <c:v>-1.3436539984304545</c:v>
                </c:pt>
                <c:pt idx="218">
                  <c:v>-1.3436539984304545</c:v>
                </c:pt>
                <c:pt idx="219">
                  <c:v>-1.3436539984304474</c:v>
                </c:pt>
                <c:pt idx="220">
                  <c:v>-1.3436528584304455</c:v>
                </c:pt>
                <c:pt idx="221">
                  <c:v>-1.3435969984303355</c:v>
                </c:pt>
                <c:pt idx="222">
                  <c:v>-1.3546340156717704</c:v>
                </c:pt>
                <c:pt idx="223">
                  <c:v>-1.3585969247462799</c:v>
                </c:pt>
                <c:pt idx="224">
                  <c:v>-1.3652169984304408</c:v>
                </c:pt>
                <c:pt idx="225">
                  <c:v>-1.3670409784303317</c:v>
                </c:pt>
                <c:pt idx="226">
                  <c:v>-1.3768171668514739</c:v>
                </c:pt>
                <c:pt idx="227">
                  <c:v>-1.3807105984304187</c:v>
                </c:pt>
                <c:pt idx="228">
                  <c:v>-1.3833269984304266</c:v>
                </c:pt>
                <c:pt idx="229">
                  <c:v>-1.3833269984303698</c:v>
                </c:pt>
                <c:pt idx="230">
                  <c:v>-1.3904669984304121</c:v>
                </c:pt>
                <c:pt idx="231">
                  <c:v>-1.3934420884302696</c:v>
                </c:pt>
                <c:pt idx="232">
                  <c:v>-1.3942569984302793</c:v>
                </c:pt>
                <c:pt idx="233">
                  <c:v>-1.397166338430381</c:v>
                </c:pt>
                <c:pt idx="234">
                  <c:v>-1.4065731484303399</c:v>
                </c:pt>
                <c:pt idx="235">
                  <c:v>-1.4115586484304288</c:v>
                </c:pt>
                <c:pt idx="236">
                  <c:v>-1.4157939984304235</c:v>
                </c:pt>
                <c:pt idx="237">
                  <c:v>-1.415793998430388</c:v>
                </c:pt>
                <c:pt idx="238">
                  <c:v>-1.4157939984303667</c:v>
                </c:pt>
                <c:pt idx="239">
                  <c:v>-1.4177499984302955</c:v>
                </c:pt>
                <c:pt idx="240">
                  <c:v>-1.4185099984303946</c:v>
                </c:pt>
                <c:pt idx="241">
                  <c:v>-1.4185099984303946</c:v>
                </c:pt>
                <c:pt idx="242">
                  <c:v>-1.4187850306884471</c:v>
                </c:pt>
                <c:pt idx="243">
                  <c:v>-1.4199020684302255</c:v>
                </c:pt>
                <c:pt idx="244">
                  <c:v>-1.4131880484303707</c:v>
                </c:pt>
                <c:pt idx="245">
                  <c:v>-1.4039501773777516</c:v>
                </c:pt>
                <c:pt idx="246">
                  <c:v>-1.4017983984304365</c:v>
                </c:pt>
                <c:pt idx="247">
                  <c:v>-1.3925958807832473</c:v>
                </c:pt>
                <c:pt idx="248">
                  <c:v>-1.3881599984303961</c:v>
                </c:pt>
                <c:pt idx="249">
                  <c:v>-1.3873609870666783</c:v>
                </c:pt>
                <c:pt idx="250">
                  <c:v>-1.3791096384303643</c:v>
                </c:pt>
                <c:pt idx="251">
                  <c:v>-1.3782689984303573</c:v>
                </c:pt>
                <c:pt idx="252">
                  <c:v>-1.3782689984303573</c:v>
                </c:pt>
                <c:pt idx="253">
                  <c:v>-1.3723646584304419</c:v>
                </c:pt>
                <c:pt idx="254">
                  <c:v>-1.3654127784304535</c:v>
                </c:pt>
                <c:pt idx="255">
                  <c:v>-1.3648949984304153</c:v>
                </c:pt>
                <c:pt idx="256">
                  <c:v>-1.3645587156020156</c:v>
                </c:pt>
                <c:pt idx="257">
                  <c:v>-1.3561022784302708</c:v>
                </c:pt>
                <c:pt idx="258">
                  <c:v>-1.3550257984302334</c:v>
                </c:pt>
                <c:pt idx="259">
                  <c:v>-1.3550169984302372</c:v>
                </c:pt>
                <c:pt idx="260">
                  <c:v>-1.35501699843023</c:v>
                </c:pt>
                <c:pt idx="261">
                  <c:v>-1.35501699843023</c:v>
                </c:pt>
                <c:pt idx="262">
                  <c:v>-1.3550169984302372</c:v>
                </c:pt>
                <c:pt idx="263">
                  <c:v>-1.355016998430365</c:v>
                </c:pt>
                <c:pt idx="264">
                  <c:v>-1.355026998430354</c:v>
                </c:pt>
                <c:pt idx="265">
                  <c:v>-1.3550269984304748</c:v>
                </c:pt>
                <c:pt idx="266">
                  <c:v>-1.3550269984304677</c:v>
                </c:pt>
                <c:pt idx="267">
                  <c:v>-1.3550269984304748</c:v>
                </c:pt>
                <c:pt idx="268">
                  <c:v>-1.3550269984304748</c:v>
                </c:pt>
                <c:pt idx="269">
                  <c:v>-1.3550269984304748</c:v>
                </c:pt>
                <c:pt idx="270">
                  <c:v>-1.3503108219597806</c:v>
                </c:pt>
                <c:pt idx="271">
                  <c:v>-1.3402575936685253</c:v>
                </c:pt>
                <c:pt idx="272">
                  <c:v>-1.3271246084303456</c:v>
                </c:pt>
                <c:pt idx="273">
                  <c:v>-1.324424998430338</c:v>
                </c:pt>
                <c:pt idx="274">
                  <c:v>-1.324424998430338</c:v>
                </c:pt>
                <c:pt idx="275">
                  <c:v>-1.324424998430338</c:v>
                </c:pt>
                <c:pt idx="276">
                  <c:v>-1.3244331234304738</c:v>
                </c:pt>
                <c:pt idx="277">
                  <c:v>-1.3244509984304216</c:v>
                </c:pt>
                <c:pt idx="278">
                  <c:v>-1.3244509984304216</c:v>
                </c:pt>
                <c:pt idx="279">
                  <c:v>-1.3244509984303647</c:v>
                </c:pt>
                <c:pt idx="280">
                  <c:v>-1.3244509984304074</c:v>
                </c:pt>
                <c:pt idx="281">
                  <c:v>-1.3244509984304074</c:v>
                </c:pt>
                <c:pt idx="282">
                  <c:v>-1.3244509984304216</c:v>
                </c:pt>
                <c:pt idx="283">
                  <c:v>-1.3244488284302776</c:v>
                </c:pt>
                <c:pt idx="284">
                  <c:v>-1.321829267247594</c:v>
                </c:pt>
                <c:pt idx="285">
                  <c:v>-1.3292349484303827</c:v>
                </c:pt>
                <c:pt idx="286">
                  <c:v>-1.3496375884302765</c:v>
                </c:pt>
                <c:pt idx="287">
                  <c:v>-1.3565019984303177</c:v>
                </c:pt>
                <c:pt idx="288">
                  <c:v>-1.3915648109304257</c:v>
                </c:pt>
                <c:pt idx="289">
                  <c:v>-1.4073663384303785</c:v>
                </c:pt>
                <c:pt idx="290">
                  <c:v>-1.4086339984303677</c:v>
                </c:pt>
                <c:pt idx="291">
                  <c:v>-1.4086339984303748</c:v>
                </c:pt>
                <c:pt idx="292">
                  <c:v>-1.4086339984303748</c:v>
                </c:pt>
                <c:pt idx="293">
                  <c:v>-1.4086339984303606</c:v>
                </c:pt>
                <c:pt idx="294">
                  <c:v>-1.4086339984303464</c:v>
                </c:pt>
                <c:pt idx="295">
                  <c:v>-1.4086339984302967</c:v>
                </c:pt>
                <c:pt idx="296">
                  <c:v>-1.4086339984303606</c:v>
                </c:pt>
                <c:pt idx="297">
                  <c:v>-1.4086339984303748</c:v>
                </c:pt>
                <c:pt idx="298">
                  <c:v>-1.4086339984303748</c:v>
                </c:pt>
                <c:pt idx="299">
                  <c:v>-1.4086339984303606</c:v>
                </c:pt>
                <c:pt idx="300">
                  <c:v>-1.4086339984303748</c:v>
                </c:pt>
                <c:pt idx="301">
                  <c:v>-1.4086339984303748</c:v>
                </c:pt>
                <c:pt idx="302">
                  <c:v>-1.4086339984303393</c:v>
                </c:pt>
                <c:pt idx="303">
                  <c:v>-1.408633998430382</c:v>
                </c:pt>
                <c:pt idx="304">
                  <c:v>-1.4087139984304002</c:v>
                </c:pt>
                <c:pt idx="305">
                  <c:v>-1.4087139984304073</c:v>
                </c:pt>
                <c:pt idx="306">
                  <c:v>-1.4087139984304073</c:v>
                </c:pt>
                <c:pt idx="307">
                  <c:v>-1.4121154584302857</c:v>
                </c:pt>
                <c:pt idx="308">
                  <c:v>-1.4131969984302231</c:v>
                </c:pt>
                <c:pt idx="309">
                  <c:v>-1.4131969984302231</c:v>
                </c:pt>
                <c:pt idx="310">
                  <c:v>-1.4131969984302231</c:v>
                </c:pt>
                <c:pt idx="311">
                  <c:v>-1.4131969984302302</c:v>
                </c:pt>
                <c:pt idx="312">
                  <c:v>-1.4290983807833513</c:v>
                </c:pt>
                <c:pt idx="313">
                  <c:v>-1.433969058430371</c:v>
                </c:pt>
                <c:pt idx="314">
                  <c:v>-1.4340069984303767</c:v>
                </c:pt>
                <c:pt idx="315">
                  <c:v>-1.4340069984303909</c:v>
                </c:pt>
                <c:pt idx="316">
                  <c:v>-1.4372377084304446</c:v>
                </c:pt>
                <c:pt idx="317">
                  <c:v>-1.4470869984303789</c:v>
                </c:pt>
                <c:pt idx="318">
                  <c:v>-1.4599509874412959</c:v>
                </c:pt>
                <c:pt idx="319">
                  <c:v>-1.4642490615883119</c:v>
                </c:pt>
                <c:pt idx="320">
                  <c:v>-1.4700634504851351</c:v>
                </c:pt>
                <c:pt idx="321">
                  <c:v>-1.4760530984304197</c:v>
                </c:pt>
                <c:pt idx="322">
                  <c:v>-1.4770849984304135</c:v>
                </c:pt>
                <c:pt idx="323">
                  <c:v>-1.4777339984303808</c:v>
                </c:pt>
                <c:pt idx="324">
                  <c:v>-1.4862202564948745</c:v>
                </c:pt>
                <c:pt idx="325">
                  <c:v>-1.4877889984303394</c:v>
                </c:pt>
                <c:pt idx="326">
                  <c:v>-1.4881349484303712</c:v>
                </c:pt>
                <c:pt idx="327">
                  <c:v>-1.4904439984303153</c:v>
                </c:pt>
                <c:pt idx="328">
                  <c:v>-1.4904439984303579</c:v>
                </c:pt>
                <c:pt idx="329">
                  <c:v>-1.5019307127161312</c:v>
                </c:pt>
                <c:pt idx="330">
                  <c:v>-1.5113716984304162</c:v>
                </c:pt>
                <c:pt idx="331">
                  <c:v>-1.5224954826408208</c:v>
                </c:pt>
                <c:pt idx="332">
                  <c:v>-1.5477814984303038</c:v>
                </c:pt>
                <c:pt idx="333">
                  <c:v>-1.552169998430287</c:v>
                </c:pt>
                <c:pt idx="334">
                  <c:v>-1.5521739457988417</c:v>
                </c:pt>
                <c:pt idx="335">
                  <c:v>-1.5521849984304268</c:v>
                </c:pt>
                <c:pt idx="336">
                  <c:v>-1.5521849984303913</c:v>
                </c:pt>
                <c:pt idx="337">
                  <c:v>-1.5521849984303202</c:v>
                </c:pt>
                <c:pt idx="338">
                  <c:v>-1.5521849984303202</c:v>
                </c:pt>
                <c:pt idx="339">
                  <c:v>-1.5521853484304131</c:v>
                </c:pt>
                <c:pt idx="340">
                  <c:v>-1.5521919984303807</c:v>
                </c:pt>
                <c:pt idx="341">
                  <c:v>-1.5521919984303807</c:v>
                </c:pt>
                <c:pt idx="342">
                  <c:v>-1.5521919984303807</c:v>
                </c:pt>
                <c:pt idx="343">
                  <c:v>-1.5521919984303736</c:v>
                </c:pt>
                <c:pt idx="344">
                  <c:v>-1.5521919984303807</c:v>
                </c:pt>
                <c:pt idx="345">
                  <c:v>-1.5521919984303807</c:v>
                </c:pt>
                <c:pt idx="346">
                  <c:v>-1.5521919984303807</c:v>
                </c:pt>
                <c:pt idx="347">
                  <c:v>-1.5521919984303807</c:v>
                </c:pt>
                <c:pt idx="348">
                  <c:v>-1.5521885575702399</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-1.5521948984302867</c:v>
                </c:pt>
                <c:pt idx="358">
                  <c:v>-1.5521969984302899</c:v>
                </c:pt>
                <c:pt idx="359">
                  <c:v>-1.5521771095415176</c:v>
                </c:pt>
                <c:pt idx="360">
                  <c:v>-1.5521309984303926</c:v>
                </c:pt>
                <c:pt idx="361">
                  <c:v>-1.5521309984303784</c:v>
                </c:pt>
                <c:pt idx="362">
                  <c:v>-1.5522026650970489</c:v>
                </c:pt>
                <c:pt idx="363">
                  <c:v>-1.552169998430287</c:v>
                </c:pt>
                <c:pt idx="364">
                  <c:v>-1.5521699984302941</c:v>
                </c:pt>
                <c:pt idx="365">
                  <c:v>-1.552169998430287</c:v>
                </c:pt>
                <c:pt idx="366">
                  <c:v>-1.552169998430287</c:v>
                </c:pt>
                <c:pt idx="367">
                  <c:v>-1.5459215265202744</c:v>
                </c:pt>
                <c:pt idx="368">
                  <c:v>-1.5416329984303587</c:v>
                </c:pt>
                <c:pt idx="369">
                  <c:v>-1.5416329984303729</c:v>
                </c:pt>
                <c:pt idx="370">
                  <c:v>-1.5416329984303871</c:v>
                </c:pt>
                <c:pt idx="371">
                  <c:v>-1.5416329984303445</c:v>
                </c:pt>
                <c:pt idx="372">
                  <c:v>-1.5416329984303729</c:v>
                </c:pt>
                <c:pt idx="373">
                  <c:v>-1.5416329984303587</c:v>
                </c:pt>
                <c:pt idx="374">
                  <c:v>-1.5416329984303587</c:v>
                </c:pt>
                <c:pt idx="375">
                  <c:v>-1.5416124771537483</c:v>
                </c:pt>
                <c:pt idx="376">
                  <c:v>-1.5416219984303297</c:v>
                </c:pt>
                <c:pt idx="377">
                  <c:v>-1.5416219984303439</c:v>
                </c:pt>
                <c:pt idx="378">
                  <c:v>-1.5416219984303439</c:v>
                </c:pt>
                <c:pt idx="379">
                  <c:v>-1.5414689984304033</c:v>
                </c:pt>
                <c:pt idx="380">
                  <c:v>-1.5414689984303465</c:v>
                </c:pt>
                <c:pt idx="381">
                  <c:v>-1.5414689984303251</c:v>
                </c:pt>
                <c:pt idx="382">
                  <c:v>-1.5424970405356717</c:v>
                </c:pt>
                <c:pt idx="383">
                  <c:v>-1.5433809984304219</c:v>
                </c:pt>
                <c:pt idx="384">
                  <c:v>-1.5433831484304292</c:v>
                </c:pt>
                <c:pt idx="385">
                  <c:v>-1.5433919984304438</c:v>
                </c:pt>
                <c:pt idx="386">
                  <c:v>-1.5423090728984334</c:v>
                </c:pt>
                <c:pt idx="387">
                  <c:v>-1.5308606650971299</c:v>
                </c:pt>
                <c:pt idx="388">
                  <c:v>-1.5109460184304595</c:v>
                </c:pt>
                <c:pt idx="389">
                  <c:v>-1.5017929984303748</c:v>
                </c:pt>
                <c:pt idx="390">
                  <c:v>-1.4955971384303268</c:v>
                </c:pt>
                <c:pt idx="391">
                  <c:v>-1.4846969984302376</c:v>
                </c:pt>
                <c:pt idx="392">
                  <c:v>-1.4846178584302336</c:v>
                </c:pt>
                <c:pt idx="393">
                  <c:v>-1.4821372780002449</c:v>
                </c:pt>
                <c:pt idx="394">
                  <c:v>-1.482138998430365</c:v>
                </c:pt>
                <c:pt idx="395">
                  <c:v>-1.4821389984304147</c:v>
                </c:pt>
                <c:pt idx="396">
                  <c:v>-1.4783276584304303</c:v>
                </c:pt>
                <c:pt idx="397">
                  <c:v>-1.4695809984304873</c:v>
                </c:pt>
                <c:pt idx="398">
                  <c:v>-1.4695809984304873</c:v>
                </c:pt>
                <c:pt idx="399">
                  <c:v>-1.4695809984304873</c:v>
                </c:pt>
                <c:pt idx="400">
                  <c:v>-1.4695809984304873</c:v>
                </c:pt>
                <c:pt idx="401">
                  <c:v>-1.4695809984304873</c:v>
                </c:pt>
                <c:pt idx="402">
                  <c:v>-1.4695809984304802</c:v>
                </c:pt>
                <c:pt idx="403">
                  <c:v>-1.4683195698590055</c:v>
                </c:pt>
                <c:pt idx="404">
                  <c:v>-1.425636998430349</c:v>
                </c:pt>
                <c:pt idx="405">
                  <c:v>-1.4256369984304769</c:v>
                </c:pt>
                <c:pt idx="406">
                  <c:v>-1.4256369984304769</c:v>
                </c:pt>
                <c:pt idx="407">
                  <c:v>-1.4256369984304769</c:v>
                </c:pt>
                <c:pt idx="408">
                  <c:v>-1.4256369984304769</c:v>
                </c:pt>
                <c:pt idx="409">
                  <c:v>-1.4256369984304769</c:v>
                </c:pt>
                <c:pt idx="410">
                  <c:v>-1.4251127111962489</c:v>
                </c:pt>
                <c:pt idx="411">
                  <c:v>-1.4237439984303109</c:v>
                </c:pt>
                <c:pt idx="412">
                  <c:v>-1.4237439984303535</c:v>
                </c:pt>
                <c:pt idx="413">
                  <c:v>-1.4192069984303046</c:v>
                </c:pt>
                <c:pt idx="414">
                  <c:v>-1.4192069984302691</c:v>
                </c:pt>
                <c:pt idx="415">
                  <c:v>-1.4192069984302762</c:v>
                </c:pt>
                <c:pt idx="416">
                  <c:v>-1.4191705484304578</c:v>
                </c:pt>
                <c:pt idx="417">
                  <c:v>-1.4191067856644821</c:v>
                </c:pt>
                <c:pt idx="418">
                  <c:v>-1.4191469984304774</c:v>
                </c:pt>
                <c:pt idx="419">
                  <c:v>-1.4191469984304561</c:v>
                </c:pt>
                <c:pt idx="420">
                  <c:v>-1.4191469984304561</c:v>
                </c:pt>
                <c:pt idx="421">
                  <c:v>-1.4191319984303092</c:v>
                </c:pt>
                <c:pt idx="422">
                  <c:v>-1.4200227784303223</c:v>
                </c:pt>
                <c:pt idx="423">
                  <c:v>-1.4371762134840793</c:v>
                </c:pt>
                <c:pt idx="424">
                  <c:v>-1.451757198430343</c:v>
                </c:pt>
                <c:pt idx="425">
                  <c:v>-1.4524923747745433</c:v>
                </c:pt>
                <c:pt idx="426">
                  <c:v>-1.4604399184304668</c:v>
                </c:pt>
                <c:pt idx="427">
                  <c:v>-1.4616769984304412</c:v>
                </c:pt>
                <c:pt idx="428">
                  <c:v>-1.4616769984304483</c:v>
                </c:pt>
                <c:pt idx="429">
                  <c:v>-1.4616769984303559</c:v>
                </c:pt>
                <c:pt idx="430">
                  <c:v>-1.477668314219855</c:v>
                </c:pt>
                <c:pt idx="431">
                  <c:v>-1.4885827984303504</c:v>
                </c:pt>
                <c:pt idx="432">
                  <c:v>-1.4909920629464324</c:v>
                </c:pt>
                <c:pt idx="433">
                  <c:v>-1.4925870584304803</c:v>
                </c:pt>
                <c:pt idx="434">
                  <c:v>-1.5054964873191921</c:v>
                </c:pt>
                <c:pt idx="435">
                  <c:v>-1.5234059584303949</c:v>
                </c:pt>
                <c:pt idx="436">
                  <c:v>-1.5273173892349661</c:v>
                </c:pt>
                <c:pt idx="437">
                  <c:v>-1.5299069984303699</c:v>
                </c:pt>
                <c:pt idx="438">
                  <c:v>-1.5299069984303699</c:v>
                </c:pt>
                <c:pt idx="439">
                  <c:v>-1.5298769984303249</c:v>
                </c:pt>
                <c:pt idx="440">
                  <c:v>-1.5324964576140303</c:v>
                </c:pt>
                <c:pt idx="441">
                  <c:v>-1.5389749984304046</c:v>
                </c:pt>
                <c:pt idx="442">
                  <c:v>-1.541998229199713</c:v>
                </c:pt>
                <c:pt idx="443">
                  <c:v>-1.544371998430492</c:v>
                </c:pt>
                <c:pt idx="444">
                  <c:v>-1.5443719984304849</c:v>
                </c:pt>
                <c:pt idx="445">
                  <c:v>-1.5444175539859231</c:v>
                </c:pt>
                <c:pt idx="446">
                  <c:v>-1.5444347963026672</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-1.5445262739403987</c:v>
                </c:pt>
                <c:pt idx="455">
                  <c:v>-1.5444829984303041</c:v>
                </c:pt>
                <c:pt idx="456">
                  <c:v>-1.5444829984303112</c:v>
                </c:pt>
                <c:pt idx="457">
                  <c:v>-1.543075808430423</c:v>
                </c:pt>
                <c:pt idx="458">
                  <c:v>-1.5207544984303922</c:v>
                </c:pt>
                <c:pt idx="459">
                  <c:v>-1.5082129984303592</c:v>
                </c:pt>
                <c:pt idx="460">
                  <c:v>-1.5019267257030293</c:v>
                </c:pt>
                <c:pt idx="461">
                  <c:v>-1.4949109984303419</c:v>
                </c:pt>
                <c:pt idx="462">
                  <c:v>-1.4922669984303667</c:v>
                </c:pt>
                <c:pt idx="463">
                  <c:v>-1.4922669984304733</c:v>
                </c:pt>
                <c:pt idx="464">
                  <c:v>-1.492266998430452</c:v>
                </c:pt>
                <c:pt idx="465">
                  <c:v>-1.4904792484303897</c:v>
                </c:pt>
                <c:pt idx="466">
                  <c:v>-1.4885019984304151</c:v>
                </c:pt>
                <c:pt idx="467">
                  <c:v>-1.4885019984304151</c:v>
                </c:pt>
                <c:pt idx="468">
                  <c:v>-1.4885019984304151</c:v>
                </c:pt>
                <c:pt idx="469">
                  <c:v>-1.4845234270017968</c:v>
                </c:pt>
                <c:pt idx="470">
                  <c:v>-1.4720986650970005</c:v>
                </c:pt>
                <c:pt idx="471">
                  <c:v>-1.4679909984303237</c:v>
                </c:pt>
                <c:pt idx="472">
                  <c:v>-1.4679909984304018</c:v>
                </c:pt>
                <c:pt idx="473">
                  <c:v>-1.4679909984304089</c:v>
                </c:pt>
                <c:pt idx="474">
                  <c:v>-1.4679909984303876</c:v>
                </c:pt>
                <c:pt idx="475">
                  <c:v>-1.4674978116171218</c:v>
                </c:pt>
                <c:pt idx="476">
                  <c:v>-1.4574067984303909</c:v>
                </c:pt>
                <c:pt idx="477">
                  <c:v>-1.456306998430378</c:v>
                </c:pt>
                <c:pt idx="478">
                  <c:v>-1.4563069984303709</c:v>
                </c:pt>
                <c:pt idx="479">
                  <c:v>-1.4563069984303638</c:v>
                </c:pt>
                <c:pt idx="480">
                  <c:v>-1.447178861175388</c:v>
                </c:pt>
                <c:pt idx="481">
                  <c:v>-1.4419808478927578</c:v>
                </c:pt>
                <c:pt idx="482">
                  <c:v>-1.4411119984304008</c:v>
                </c:pt>
                <c:pt idx="483">
                  <c:v>-1.4411119984303866</c:v>
                </c:pt>
                <c:pt idx="484">
                  <c:v>-1.4411119984304008</c:v>
                </c:pt>
                <c:pt idx="485">
                  <c:v>-1.4411119984303795</c:v>
                </c:pt>
                <c:pt idx="486">
                  <c:v>-1.441037207221477</c:v>
                </c:pt>
                <c:pt idx="487">
                  <c:v>-1.4410209984303464</c:v>
                </c:pt>
                <c:pt idx="488">
                  <c:v>-1.4238773171117174</c:v>
                </c:pt>
                <c:pt idx="489">
                  <c:v>-1.3985125184303442</c:v>
                </c:pt>
                <c:pt idx="490">
                  <c:v>-1.3920169984303996</c:v>
                </c:pt>
                <c:pt idx="491">
                  <c:v>-1.3920169984303996</c:v>
                </c:pt>
                <c:pt idx="492">
                  <c:v>-1.3920169984303996</c:v>
                </c:pt>
                <c:pt idx="493">
                  <c:v>-1.391528389734745</c:v>
                </c:pt>
                <c:pt idx="494">
                  <c:v>-1.3867169984303374</c:v>
                </c:pt>
                <c:pt idx="495">
                  <c:v>-1.3867193793826686</c:v>
                </c:pt>
                <c:pt idx="496">
                  <c:v>-1.3761329984303359</c:v>
                </c:pt>
                <c:pt idx="497">
                  <c:v>-1.3761329984303359</c:v>
                </c:pt>
                <c:pt idx="498">
                  <c:v>-1.3761329984303075</c:v>
                </c:pt>
                <c:pt idx="499">
                  <c:v>-1.3755701923078547</c:v>
                </c:pt>
                <c:pt idx="500">
                  <c:v>-1.3688393216625983</c:v>
                </c:pt>
                <c:pt idx="501">
                  <c:v>-1.3681409984302846</c:v>
                </c:pt>
                <c:pt idx="502">
                  <c:v>-1.3681409984302846</c:v>
                </c:pt>
                <c:pt idx="503">
                  <c:v>-1.3681652029758169</c:v>
                </c:pt>
                <c:pt idx="504">
                  <c:v>-1.3681709984303652</c:v>
                </c:pt>
                <c:pt idx="505">
                  <c:v>-1.3681709984303652</c:v>
                </c:pt>
                <c:pt idx="506">
                  <c:v>-1.3681709984303652</c:v>
                </c:pt>
                <c:pt idx="507">
                  <c:v>-1.3681709984303652</c:v>
                </c:pt>
                <c:pt idx="508">
                  <c:v>-1.3681709984303652</c:v>
                </c:pt>
                <c:pt idx="509">
                  <c:v>-1.3681709984303652</c:v>
                </c:pt>
                <c:pt idx="510">
                  <c:v>-1.3681709984303652</c:v>
                </c:pt>
                <c:pt idx="511">
                  <c:v>-1.3677645265202827</c:v>
                </c:pt>
                <c:pt idx="512">
                  <c:v>-1.3655869984303735</c:v>
                </c:pt>
                <c:pt idx="513">
                  <c:v>-1.3655869984303521</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-1.3492929984303785</c:v>
                </c:pt>
                <c:pt idx="522">
                  <c:v>-1.3340949984303805</c:v>
                </c:pt>
                <c:pt idx="523">
                  <c:v>-1.3340949984304231</c:v>
                </c:pt>
                <c:pt idx="524">
                  <c:v>-1.3340949984304231</c:v>
                </c:pt>
                <c:pt idx="525">
                  <c:v>-1.3340949984304231</c:v>
                </c:pt>
                <c:pt idx="526">
                  <c:v>-1.3340949984304231</c:v>
                </c:pt>
                <c:pt idx="527">
                  <c:v>-1.3310491004712404</c:v>
                </c:pt>
                <c:pt idx="528">
                  <c:v>-1.3287999984304406</c:v>
                </c:pt>
                <c:pt idx="529">
                  <c:v>-1.3287999984304406</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-1.3011441616956319</c:v>
                </c:pt>
                <c:pt idx="538">
                  <c:v>-1.2837830698588562</c:v>
                </c:pt>
                <c:pt idx="539">
                  <c:v>-1.2824069984303961</c:v>
                </c:pt>
                <c:pt idx="540">
                  <c:v>-1.2824069984303677</c:v>
                </c:pt>
                <c:pt idx="541">
                  <c:v>-1.2806343155034554</c:v>
                </c:pt>
                <c:pt idx="542">
                  <c:v>-1.2805269984302683</c:v>
                </c:pt>
                <c:pt idx="543">
                  <c:v>-1.2805269984302612</c:v>
                </c:pt>
                <c:pt idx="544">
                  <c:v>-1.2805269984302612</c:v>
                </c:pt>
                <c:pt idx="545">
                  <c:v>-1.2805269984302683</c:v>
                </c:pt>
                <c:pt idx="546">
                  <c:v>-1.2805268963894534</c:v>
                </c:pt>
                <c:pt idx="547">
                  <c:v>-1.2805045135818958</c:v>
                </c:pt>
                <c:pt idx="548">
                  <c:v>-1.280491695400066</c:v>
                </c:pt>
                <c:pt idx="549">
                  <c:v>-1.280546998430367</c:v>
                </c:pt>
                <c:pt idx="550">
                  <c:v>-1.2805469984304594</c:v>
                </c:pt>
                <c:pt idx="551">
                  <c:v>-1.2805469984304949</c:v>
                </c:pt>
                <c:pt idx="552">
                  <c:v>-1.2805469984304949</c:v>
                </c:pt>
                <c:pt idx="553">
                  <c:v>-1.2805469984304949</c:v>
                </c:pt>
                <c:pt idx="554">
                  <c:v>-1.2805469984304878</c:v>
                </c:pt>
                <c:pt idx="555">
                  <c:v>-1.2805469984304949</c:v>
                </c:pt>
                <c:pt idx="556">
                  <c:v>-1.2805469984304665</c:v>
                </c:pt>
                <c:pt idx="557">
                  <c:v>-1.2805519984304254</c:v>
                </c:pt>
                <c:pt idx="558">
                  <c:v>-1.2805519984304254</c:v>
                </c:pt>
                <c:pt idx="559">
                  <c:v>-1.2805519984304254</c:v>
                </c:pt>
                <c:pt idx="560">
                  <c:v>-1.2805148025541584</c:v>
                </c:pt>
                <c:pt idx="561">
                  <c:v>-1.2804639984303705</c:v>
                </c:pt>
                <c:pt idx="562">
                  <c:v>-1.2804733045527641</c:v>
                </c:pt>
                <c:pt idx="563">
                  <c:v>-1.2805399984303207</c:v>
                </c:pt>
                <c:pt idx="564">
                  <c:v>-1.285557846256502</c:v>
                </c:pt>
                <c:pt idx="565">
                  <c:v>-1.2884939984303969</c:v>
                </c:pt>
                <c:pt idx="566">
                  <c:v>-1.2884939984303614</c:v>
                </c:pt>
                <c:pt idx="567">
                  <c:v>-1.2884939984303756</c:v>
                </c:pt>
                <c:pt idx="568">
                  <c:v>-1.2905136650971443</c:v>
                </c:pt>
                <c:pt idx="569">
                  <c:v>-1.2943131821037994</c:v>
                </c:pt>
                <c:pt idx="570">
                  <c:v>-1.2965009984303606</c:v>
                </c:pt>
                <c:pt idx="571">
                  <c:v>-1.2965009984303535</c:v>
                </c:pt>
                <c:pt idx="572">
                  <c:v>-1.2965100609303732</c:v>
                </c:pt>
                <c:pt idx="573">
                  <c:v>-1.2965309984303843</c:v>
                </c:pt>
                <c:pt idx="574">
                  <c:v>-1.2965309984303914</c:v>
                </c:pt>
                <c:pt idx="575">
                  <c:v>-1.2965309984303133</c:v>
                </c:pt>
                <c:pt idx="576">
                  <c:v>-1.2965309984303062</c:v>
                </c:pt>
                <c:pt idx="577">
                  <c:v>-1.2965309984303062</c:v>
                </c:pt>
                <c:pt idx="578">
                  <c:v>-1.2965309984303062</c:v>
                </c:pt>
                <c:pt idx="579">
                  <c:v>-1.300388138215304</c:v>
                </c:pt>
                <c:pt idx="580">
                  <c:v>-1.3018146821038243</c:v>
                </c:pt>
                <c:pt idx="581">
                  <c:v>-1.3044155142197695</c:v>
                </c:pt>
                <c:pt idx="582">
                  <c:v>-1.3044429984303036</c:v>
                </c:pt>
                <c:pt idx="583">
                  <c:v>-1.3044429984303676</c:v>
                </c:pt>
                <c:pt idx="584">
                  <c:v>-1.3044319984303385</c:v>
                </c:pt>
                <c:pt idx="585">
                  <c:v>-1.3044319984302746</c:v>
                </c:pt>
                <c:pt idx="586">
                  <c:v>-1.3049820784302355</c:v>
                </c:pt>
                <c:pt idx="587">
                  <c:v>-1.3130242784303547</c:v>
                </c:pt>
                <c:pt idx="588">
                  <c:v>-1.3134235484303716</c:v>
                </c:pt>
                <c:pt idx="589">
                  <c:v>-1.3134839984304563</c:v>
                </c:pt>
                <c:pt idx="590">
                  <c:v>-1.3134839984304563</c:v>
                </c:pt>
                <c:pt idx="591">
                  <c:v>-1.3134839984304421</c:v>
                </c:pt>
                <c:pt idx="592">
                  <c:v>-1.3134839984303781</c:v>
                </c:pt>
                <c:pt idx="593">
                  <c:v>-1.316161998430367</c:v>
                </c:pt>
                <c:pt idx="594">
                  <c:v>-1.316161998430367</c:v>
                </c:pt>
                <c:pt idx="595">
                  <c:v>-1.3161525584303959</c:v>
                </c:pt>
                <c:pt idx="596">
                  <c:v>-1.318744288430409</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-1.3346267584303391</c:v>
                </c:pt>
                <c:pt idx="613">
                  <c:v>-1.3395669984302998</c:v>
                </c:pt>
                <c:pt idx="614">
                  <c:v>-1.3454353484303709</c:v>
                </c:pt>
                <c:pt idx="615">
                  <c:v>-1.3572919984302914</c:v>
                </c:pt>
                <c:pt idx="616">
                  <c:v>-1.357291998430334</c:v>
                </c:pt>
                <c:pt idx="617">
                  <c:v>-1.3579577484303798</c:v>
                </c:pt>
                <c:pt idx="618">
                  <c:v>-1.3599549984303962</c:v>
                </c:pt>
                <c:pt idx="619">
                  <c:v>-1.3599549984302683</c:v>
                </c:pt>
                <c:pt idx="620">
                  <c:v>-1.3599549984302683</c:v>
                </c:pt>
                <c:pt idx="621">
                  <c:v>-1.3599549984302683</c:v>
                </c:pt>
                <c:pt idx="622">
                  <c:v>-1.3599549984302755</c:v>
                </c:pt>
                <c:pt idx="623">
                  <c:v>-1.3599549984302683</c:v>
                </c:pt>
                <c:pt idx="624">
                  <c:v>-1.3599549984302683</c:v>
                </c:pt>
                <c:pt idx="625">
                  <c:v>-1.3599549984302683</c:v>
                </c:pt>
                <c:pt idx="626">
                  <c:v>-1.3599549984302968</c:v>
                </c:pt>
                <c:pt idx="627">
                  <c:v>-1.3599549984303678</c:v>
                </c:pt>
                <c:pt idx="628">
                  <c:v>-1.3599549984302683</c:v>
                </c:pt>
                <c:pt idx="629">
                  <c:v>-1.3599549984302683</c:v>
                </c:pt>
                <c:pt idx="630">
                  <c:v>-1.3627733984302424</c:v>
                </c:pt>
                <c:pt idx="631">
                  <c:v>-1.3698869984303741</c:v>
                </c:pt>
                <c:pt idx="632">
                  <c:v>-1.3698869984303741</c:v>
                </c:pt>
                <c:pt idx="633">
                  <c:v>-1.3698869984303741</c:v>
                </c:pt>
                <c:pt idx="634">
                  <c:v>-1.3698869984304025</c:v>
                </c:pt>
                <c:pt idx="635">
                  <c:v>-1.3698869984304025</c:v>
                </c:pt>
                <c:pt idx="636">
                  <c:v>-1.3698869984303528</c:v>
                </c:pt>
                <c:pt idx="637">
                  <c:v>-1.3698869984303741</c:v>
                </c:pt>
                <c:pt idx="638">
                  <c:v>-1.3698869984303741</c:v>
                </c:pt>
                <c:pt idx="639">
                  <c:v>-1.3698869984303741</c:v>
                </c:pt>
                <c:pt idx="640">
                  <c:v>-1.3698509584304617</c:v>
                </c:pt>
                <c:pt idx="641">
                  <c:v>-1.3698189984304037</c:v>
                </c:pt>
                <c:pt idx="642">
                  <c:v>-1.3698236784304285</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-1.3699219984302289</c:v>
                </c:pt>
                <c:pt idx="657">
                  <c:v>-1.3699219984302289</c:v>
                </c:pt>
                <c:pt idx="658">
                  <c:v>-1.369921998430236</c:v>
                </c:pt>
                <c:pt idx="659">
                  <c:v>-1.3699219984302289</c:v>
                </c:pt>
                <c:pt idx="660">
                  <c:v>-1.3699219984302289</c:v>
                </c:pt>
                <c:pt idx="661">
                  <c:v>-1.369921998430236</c:v>
                </c:pt>
                <c:pt idx="662">
                  <c:v>-1.3698419984303527</c:v>
                </c:pt>
                <c:pt idx="663">
                  <c:v>-1.3699120533753515</c:v>
                </c:pt>
                <c:pt idx="664">
                  <c:v>-1.3699169984302983</c:v>
                </c:pt>
                <c:pt idx="665">
                  <c:v>-1.3699169984302983</c:v>
                </c:pt>
                <c:pt idx="666">
                  <c:v>-1.3699169984302983</c:v>
                </c:pt>
                <c:pt idx="667">
                  <c:v>-1.3699169984302983</c:v>
                </c:pt>
                <c:pt idx="668">
                  <c:v>-1.3699169984302983</c:v>
                </c:pt>
                <c:pt idx="669">
                  <c:v>-1.3699169984303055</c:v>
                </c:pt>
                <c:pt idx="670">
                  <c:v>-1.3699169984303481</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-1.3698806718997432</c:v>
                </c:pt>
                <c:pt idx="686">
                  <c:v>-1.3698369984303866</c:v>
                </c:pt>
                <c:pt idx="687">
                  <c:v>-1.3698334928123472</c:v>
                </c:pt>
                <c:pt idx="688">
                  <c:v>-1.3698309984302881</c:v>
                </c:pt>
                <c:pt idx="689">
                  <c:v>-1.3698309984302881</c:v>
                </c:pt>
                <c:pt idx="690">
                  <c:v>-1.3698307984303071</c:v>
                </c:pt>
                <c:pt idx="691">
                  <c:v>-1.3698269984304119</c:v>
                </c:pt>
                <c:pt idx="692">
                  <c:v>-1.3698269984304119</c:v>
                </c:pt>
                <c:pt idx="693">
                  <c:v>-1.3691854417293641</c:v>
                </c:pt>
                <c:pt idx="694">
                  <c:v>-1.3672099984303188</c:v>
                </c:pt>
                <c:pt idx="695">
                  <c:v>-1.3672099984303756</c:v>
                </c:pt>
                <c:pt idx="696">
                  <c:v>-1.3672099984303685</c:v>
                </c:pt>
                <c:pt idx="697">
                  <c:v>-1.3672099984303685</c:v>
                </c:pt>
                <c:pt idx="698">
                  <c:v>-1.3671990596548085</c:v>
                </c:pt>
                <c:pt idx="699">
                  <c:v>-1.3672069984304471</c:v>
                </c:pt>
                <c:pt idx="700">
                  <c:v>-1.3672069984304471</c:v>
                </c:pt>
                <c:pt idx="701">
                  <c:v>-1.3672069984304471</c:v>
                </c:pt>
                <c:pt idx="702">
                  <c:v>-1.3672069984304471</c:v>
                </c:pt>
                <c:pt idx="703">
                  <c:v>-1.3672069984304187</c:v>
                </c:pt>
                <c:pt idx="704">
                  <c:v>-1.3671697603351163</c:v>
                </c:pt>
                <c:pt idx="705">
                  <c:v>-1.367114998430317</c:v>
                </c:pt>
                <c:pt idx="706">
                  <c:v>-1.367114998430317</c:v>
                </c:pt>
                <c:pt idx="707">
                  <c:v>-1.367114998430317</c:v>
                </c:pt>
                <c:pt idx="708">
                  <c:v>-1.3668974141606114</c:v>
                </c:pt>
                <c:pt idx="709">
                  <c:v>-1.3638601984303449</c:v>
                </c:pt>
                <c:pt idx="710">
                  <c:v>-1.3618467584304028</c:v>
                </c:pt>
                <c:pt idx="711">
                  <c:v>-1.3618424984304056</c:v>
                </c:pt>
                <c:pt idx="712">
                  <c:v>-1.3618389984304002</c:v>
                </c:pt>
                <c:pt idx="713">
                  <c:v>-1.3600437331243214</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-1.3599761984304237</c:v>
                </c:pt>
                <c:pt idx="727">
                  <c:v>-1.3599369984304275</c:v>
                </c:pt>
                <c:pt idx="728">
                  <c:v>-1.3599369984304204</c:v>
                </c:pt>
                <c:pt idx="729">
                  <c:v>-1.3585710306884664</c:v>
                </c:pt>
                <c:pt idx="730">
                  <c:v>-1.3580549984302976</c:v>
                </c:pt>
                <c:pt idx="731">
                  <c:v>-1.3580549984302976</c:v>
                </c:pt>
                <c:pt idx="732">
                  <c:v>-1.3580549984304042</c:v>
                </c:pt>
                <c:pt idx="733">
                  <c:v>-1.3580209984303764</c:v>
                </c:pt>
                <c:pt idx="734">
                  <c:v>-1.3580209984303195</c:v>
                </c:pt>
                <c:pt idx="735">
                  <c:v>-1.3580180984303212</c:v>
                </c:pt>
                <c:pt idx="736">
                  <c:v>-1.3580129984303184</c:v>
                </c:pt>
                <c:pt idx="737">
                  <c:v>-1.3580129984303184</c:v>
                </c:pt>
                <c:pt idx="738">
                  <c:v>-1.3580129984303184</c:v>
                </c:pt>
                <c:pt idx="739">
                  <c:v>-1.3580129984303255</c:v>
                </c:pt>
                <c:pt idx="740">
                  <c:v>-1.3579809095414603</c:v>
                </c:pt>
                <c:pt idx="741">
                  <c:v>-1.358050998430393</c:v>
                </c:pt>
                <c:pt idx="742">
                  <c:v>-1.3580509984304214</c:v>
                </c:pt>
                <c:pt idx="743">
                  <c:v>-1.3580509984304214</c:v>
                </c:pt>
                <c:pt idx="744">
                  <c:v>-1.3580509984304214</c:v>
                </c:pt>
                <c:pt idx="745">
                  <c:v>-1.3580509984304214</c:v>
                </c:pt>
                <c:pt idx="746">
                  <c:v>-1.3580509984304214</c:v>
                </c:pt>
                <c:pt idx="747">
                  <c:v>-1.3580509984304214</c:v>
                </c:pt>
                <c:pt idx="748">
                  <c:v>-1.3579833984304202</c:v>
                </c:pt>
                <c:pt idx="749">
                  <c:v>-1.3579706784303696</c:v>
                </c:pt>
                <c:pt idx="750">
                  <c:v>-1.3553239984303787</c:v>
                </c:pt>
                <c:pt idx="751">
                  <c:v>-1.3553239984303858</c:v>
                </c:pt>
                <c:pt idx="752">
                  <c:v>-1.3553239984303858</c:v>
                </c:pt>
                <c:pt idx="753">
                  <c:v>-1.3553239984303858</c:v>
                </c:pt>
                <c:pt idx="754">
                  <c:v>-1.3553239984303858</c:v>
                </c:pt>
                <c:pt idx="755">
                  <c:v>-1.3553239984303787</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-1.3473397584302802</c:v>
                </c:pt>
                <c:pt idx="764">
                  <c:v>-1.3473389984302742</c:v>
                </c:pt>
                <c:pt idx="765">
                  <c:v>-1.3473389984303381</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-1.347415571601104</c:v>
                </c:pt>
                <c:pt idx="781">
                  <c:v>-1.3537479184304075</c:v>
                </c:pt>
                <c:pt idx="782">
                  <c:v>-1.3680757084303465</c:v>
                </c:pt>
                <c:pt idx="783">
                  <c:v>-1.3733099984303578</c:v>
                </c:pt>
                <c:pt idx="784">
                  <c:v>-1.3733099984304005</c:v>
                </c:pt>
                <c:pt idx="785">
                  <c:v>-1.3733595584304368</c:v>
                </c:pt>
                <c:pt idx="786">
                  <c:v>-1.3733939984304442</c:v>
                </c:pt>
                <c:pt idx="787">
                  <c:v>-1.3733939984304442</c:v>
                </c:pt>
                <c:pt idx="788">
                  <c:v>-1.3733939984304442</c:v>
                </c:pt>
                <c:pt idx="789">
                  <c:v>-1.3733939984304442</c:v>
                </c:pt>
                <c:pt idx="790">
                  <c:v>-1.373385934600627</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-1.3760719984303194</c:v>
                </c:pt>
                <c:pt idx="806">
                  <c:v>-1.3760719984303122</c:v>
                </c:pt>
                <c:pt idx="807">
                  <c:v>-1.3760719984303122</c:v>
                </c:pt>
                <c:pt idx="808">
                  <c:v>-1.3760719984303194</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-1.3866569984303254</c:v>
                </c:pt>
                <c:pt idx="818">
                  <c:v>-1.3866969984303807</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-1.3866969984303523</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-1.3866280484303743</c:v>
                </c:pt>
                <c:pt idx="839">
                  <c:v>-1.3866527819355312</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-1.3865669984304247</c:v>
                </c:pt>
                <c:pt idx="849">
                  <c:v>-1.3865669984304319</c:v>
                </c:pt>
                <c:pt idx="850">
                  <c:v>-1.3881074784302925</c:v>
                </c:pt>
                <c:pt idx="851">
                  <c:v>-1.3893169984303881</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-1.3893169984303881</c:v>
                </c:pt>
                <c:pt idx="862">
                  <c:v>-1.3893169984303881</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-1.3893169984303881</c:v>
                </c:pt>
                <c:pt idx="871">
                  <c:v>-1.389319998430345</c:v>
                </c:pt>
                <c:pt idx="872">
                  <c:v>-1.3895329064763686</c:v>
                </c:pt>
                <c:pt idx="873">
                  <c:v>-1.3927053384303747</c:v>
                </c:pt>
                <c:pt idx="874">
                  <c:v>-1.3929939984303559</c:v>
                </c:pt>
                <c:pt idx="875">
                  <c:v>-1.3929939984303985</c:v>
                </c:pt>
                <c:pt idx="876">
                  <c:v>-1.3887392984303375</c:v>
                </c:pt>
                <c:pt idx="877">
                  <c:v>-1.3857649984303038</c:v>
                </c:pt>
                <c:pt idx="878">
                  <c:v>-1.3857649984303038</c:v>
                </c:pt>
                <c:pt idx="879">
                  <c:v>-1.3857649984303038</c:v>
                </c:pt>
                <c:pt idx="880">
                  <c:v>-1.3857649984303677</c:v>
                </c:pt>
                <c:pt idx="881">
                  <c:v>-1.3857649984303109</c:v>
                </c:pt>
                <c:pt idx="882">
                  <c:v>-1.3857649984303038</c:v>
                </c:pt>
                <c:pt idx="883">
                  <c:v>-1.3857649984303109</c:v>
                </c:pt>
                <c:pt idx="884">
                  <c:v>-1.3857649984303038</c:v>
                </c:pt>
                <c:pt idx="885">
                  <c:v>-1.3857649984303038</c:v>
                </c:pt>
                <c:pt idx="886">
                  <c:v>-1.3857649984303038</c:v>
                </c:pt>
                <c:pt idx="887">
                  <c:v>-1.3857649984303038</c:v>
                </c:pt>
                <c:pt idx="888">
                  <c:v>-1.3857649984303393</c:v>
                </c:pt>
                <c:pt idx="889">
                  <c:v>-1.3829919984304482</c:v>
                </c:pt>
                <c:pt idx="890">
                  <c:v>-1.38299199843037</c:v>
                </c:pt>
                <c:pt idx="891">
                  <c:v>-1.3829430293583229</c:v>
                </c:pt>
                <c:pt idx="892">
                  <c:v>-1.3828919984304733</c:v>
                </c:pt>
                <c:pt idx="893">
                  <c:v>-1.3828919984304733</c:v>
                </c:pt>
                <c:pt idx="894">
                  <c:v>-1.3828919984304022</c:v>
                </c:pt>
                <c:pt idx="895">
                  <c:v>-1.3828919984304733</c:v>
                </c:pt>
                <c:pt idx="896">
                  <c:v>-1.3828919984303667</c:v>
                </c:pt>
                <c:pt idx="897">
                  <c:v>-1.3828919984304662</c:v>
                </c:pt>
                <c:pt idx="898">
                  <c:v>-1.3828919984304591</c:v>
                </c:pt>
                <c:pt idx="899">
                  <c:v>-1.3828919984304733</c:v>
                </c:pt>
                <c:pt idx="900">
                  <c:v>-1.3829608484303222</c:v>
                </c:pt>
                <c:pt idx="901">
                  <c:v>-1.3829729984303327</c:v>
                </c:pt>
                <c:pt idx="902">
                  <c:v>-1.3829729984303185</c:v>
                </c:pt>
                <c:pt idx="903">
                  <c:v>-1.3829729984303185</c:v>
                </c:pt>
                <c:pt idx="904">
                  <c:v>-1.3829729984303682</c:v>
                </c:pt>
                <c:pt idx="905">
                  <c:v>-1.3830029984303707</c:v>
                </c:pt>
                <c:pt idx="906">
                  <c:v>-1.3830029984302712</c:v>
                </c:pt>
                <c:pt idx="907">
                  <c:v>-1.3830029984302712</c:v>
                </c:pt>
                <c:pt idx="908">
                  <c:v>-1.3829590902670148</c:v>
                </c:pt>
                <c:pt idx="909">
                  <c:v>-1.3829269984302641</c:v>
                </c:pt>
                <c:pt idx="910">
                  <c:v>-1.3829530784303259</c:v>
                </c:pt>
                <c:pt idx="911">
                  <c:v>-1.3829869984303258</c:v>
                </c:pt>
                <c:pt idx="912">
                  <c:v>-1.382953452038663</c:v>
                </c:pt>
                <c:pt idx="913">
                  <c:v>-1.3828969984303328</c:v>
                </c:pt>
                <c:pt idx="914">
                  <c:v>-1.3828969984303612</c:v>
                </c:pt>
                <c:pt idx="915">
                  <c:v>-1.3828969984304251</c:v>
                </c:pt>
                <c:pt idx="916">
                  <c:v>-1.3828969984304109</c:v>
                </c:pt>
                <c:pt idx="917">
                  <c:v>-1.3828969984304251</c:v>
                </c:pt>
                <c:pt idx="918">
                  <c:v>-1.3828969984304251</c:v>
                </c:pt>
                <c:pt idx="919">
                  <c:v>-1.3828969984304109</c:v>
                </c:pt>
                <c:pt idx="920">
                  <c:v>-1.3828981284303694</c:v>
                </c:pt>
                <c:pt idx="921">
                  <c:v>-1.3828919984304733</c:v>
                </c:pt>
                <c:pt idx="922">
                  <c:v>-1.3829264984303578</c:v>
                </c:pt>
                <c:pt idx="923">
                  <c:v>-1.3829609984304483</c:v>
                </c:pt>
                <c:pt idx="924">
                  <c:v>-1.3829609984304483</c:v>
                </c:pt>
                <c:pt idx="925">
                  <c:v>-1.3829609984304483</c:v>
                </c:pt>
                <c:pt idx="926">
                  <c:v>-1.3829609984304483</c:v>
                </c:pt>
                <c:pt idx="927">
                  <c:v>-1.3829609984304483</c:v>
                </c:pt>
                <c:pt idx="928">
                  <c:v>-1.3829609984304341</c:v>
                </c:pt>
                <c:pt idx="929">
                  <c:v>-1.3829609984304483</c:v>
                </c:pt>
                <c:pt idx="930">
                  <c:v>-1.3829609984303843</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-1.3919169984303821</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-1.4013145666121503</c:v>
                </c:pt>
                <c:pt idx="958">
                  <c:v>-1.4026069984303007</c:v>
                </c:pt>
                <c:pt idx="959">
                  <c:v>-1.4026069984303007</c:v>
                </c:pt>
                <c:pt idx="960">
                  <c:v>-1.4026069984303007</c:v>
                </c:pt>
                <c:pt idx="961">
                  <c:v>-1.4026069984303007</c:v>
                </c:pt>
                <c:pt idx="962">
                  <c:v>-1.4026069984303007</c:v>
                </c:pt>
                <c:pt idx="963">
                  <c:v>-1.4026054984302903</c:v>
                </c:pt>
                <c:pt idx="964">
                  <c:v>-1.40513273980973</c:v>
                </c:pt>
                <c:pt idx="965">
                  <c:v>-1.4237709984303706</c:v>
                </c:pt>
                <c:pt idx="966">
                  <c:v>-1.4237709984303919</c:v>
                </c:pt>
                <c:pt idx="967">
                  <c:v>-1.4237709984303137</c:v>
                </c:pt>
                <c:pt idx="968">
                  <c:v>-1.4237709984303137</c:v>
                </c:pt>
                <c:pt idx="969">
                  <c:v>-1.4237709984303137</c:v>
                </c:pt>
                <c:pt idx="970">
                  <c:v>-1.4237709984303137</c:v>
                </c:pt>
                <c:pt idx="971">
                  <c:v>-1.4237709984303137</c:v>
                </c:pt>
                <c:pt idx="972">
                  <c:v>-1.4237709984303279</c:v>
                </c:pt>
                <c:pt idx="973">
                  <c:v>-1.4293818671173142</c:v>
                </c:pt>
                <c:pt idx="974">
                  <c:v>-1.4381289984303933</c:v>
                </c:pt>
                <c:pt idx="975">
                  <c:v>-1.4396027784303627</c:v>
                </c:pt>
                <c:pt idx="976">
                  <c:v>-1.4458447984304712</c:v>
                </c:pt>
                <c:pt idx="977">
                  <c:v>-1.4477624284303587</c:v>
                </c:pt>
                <c:pt idx="978">
                  <c:v>-1.461259278430262</c:v>
                </c:pt>
                <c:pt idx="979">
                  <c:v>-1.4623529984302621</c:v>
                </c:pt>
                <c:pt idx="980">
                  <c:v>-1.4623529984302621</c:v>
                </c:pt>
                <c:pt idx="981">
                  <c:v>-1.4623529984303616</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-1.4676929984303655</c:v>
                </c:pt>
                <c:pt idx="992">
                  <c:v>-1.4696500460493667</c:v>
                </c:pt>
                <c:pt idx="993">
                  <c:v>-1.4730639984303338</c:v>
                </c:pt>
                <c:pt idx="994">
                  <c:v>-1.4730612584303202</c:v>
                </c:pt>
                <c:pt idx="995">
                  <c:v>-1.4730363384302549</c:v>
                </c:pt>
                <c:pt idx="996">
                  <c:v>-1.4730339984302532</c:v>
                </c:pt>
                <c:pt idx="997">
                  <c:v>-1.4751877884303468</c:v>
                </c:pt>
                <c:pt idx="998">
                  <c:v>-1.4756929984303397</c:v>
                </c:pt>
                <c:pt idx="999">
                  <c:v>-1.4756929984303113</c:v>
                </c:pt>
                <c:pt idx="1000">
                  <c:v>-1.4758069984304285</c:v>
                </c:pt>
                <c:pt idx="1001">
                  <c:v>-1.4758148184304147</c:v>
                </c:pt>
                <c:pt idx="1002">
                  <c:v>-1.4758529984302697</c:v>
                </c:pt>
                <c:pt idx="1003">
                  <c:v>-1.4758529984302697</c:v>
                </c:pt>
                <c:pt idx="1004">
                  <c:v>-1.4758529984302768</c:v>
                </c:pt>
                <c:pt idx="1005">
                  <c:v>-1.4758529984302697</c:v>
                </c:pt>
                <c:pt idx="1006">
                  <c:v>-1.4758529984302697</c:v>
                </c:pt>
                <c:pt idx="1007">
                  <c:v>-1.4758529984303621</c:v>
                </c:pt>
                <c:pt idx="1008">
                  <c:v>-1.4758626492239841</c:v>
                </c:pt>
                <c:pt idx="1009">
                  <c:v>-1.4758829984303574</c:v>
                </c:pt>
                <c:pt idx="1010">
                  <c:v>-1.4758829984303574</c:v>
                </c:pt>
                <c:pt idx="1011">
                  <c:v>-1.4735069384303543</c:v>
                </c:pt>
                <c:pt idx="1012">
                  <c:v>-1.466225408430283</c:v>
                </c:pt>
                <c:pt idx="1013">
                  <c:v>-1.4578526684303554</c:v>
                </c:pt>
                <c:pt idx="1014">
                  <c:v>-1.4558533184304281</c:v>
                </c:pt>
                <c:pt idx="1015">
                  <c:v>-1.4549099984303524</c:v>
                </c:pt>
                <c:pt idx="1016">
                  <c:v>-1.4549099984303808</c:v>
                </c:pt>
                <c:pt idx="1017">
                  <c:v>-1.4481881935522907</c:v>
                </c:pt>
                <c:pt idx="1018">
                  <c:v>-1.4312384184303681</c:v>
                </c:pt>
                <c:pt idx="1019">
                  <c:v>-1.4306030284304185</c:v>
                </c:pt>
                <c:pt idx="1020">
                  <c:v>-1.4213311584303838</c:v>
                </c:pt>
                <c:pt idx="1021">
                  <c:v>-1.4140015784303941</c:v>
                </c:pt>
                <c:pt idx="1022">
                  <c:v>-1.4127309984303125</c:v>
                </c:pt>
                <c:pt idx="1023">
                  <c:v>-1.4127309984303764</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-1.4047068017090965</c:v>
                </c:pt>
                <c:pt idx="1033">
                  <c:v>-1.3806869984302423</c:v>
                </c:pt>
                <c:pt idx="1034">
                  <c:v>-1.3793815784302765</c:v>
                </c:pt>
                <c:pt idx="1035">
                  <c:v>-1.3769650184304183</c:v>
                </c:pt>
                <c:pt idx="1036">
                  <c:v>-1.3769669984304116</c:v>
                </c:pt>
                <c:pt idx="1037">
                  <c:v>-1.3770432284303737</c:v>
                </c:pt>
                <c:pt idx="1038">
                  <c:v>-1.3770411943067771</c:v>
                </c:pt>
                <c:pt idx="1039">
                  <c:v>-1.3712525384304044</c:v>
                </c:pt>
                <c:pt idx="1040">
                  <c:v>-1.3582477177286449</c:v>
                </c:pt>
                <c:pt idx="1041">
                  <c:v>-1.3582169984303647</c:v>
                </c:pt>
                <c:pt idx="1042">
                  <c:v>-1.3576109184302823</c:v>
                </c:pt>
                <c:pt idx="1043">
                  <c:v>-1.3563229984302865</c:v>
                </c:pt>
                <c:pt idx="1044">
                  <c:v>-1.3563229984302865</c:v>
                </c:pt>
                <c:pt idx="1045">
                  <c:v>-1.3563229984302936</c:v>
                </c:pt>
                <c:pt idx="1046">
                  <c:v>-1.3563229984302865</c:v>
                </c:pt>
                <c:pt idx="1047">
                  <c:v>-1.3563229984302865</c:v>
                </c:pt>
                <c:pt idx="1048">
                  <c:v>-1.3563229984302865</c:v>
                </c:pt>
                <c:pt idx="1049">
                  <c:v>-1.3529027762081256</c:v>
                </c:pt>
                <c:pt idx="1050">
                  <c:v>-1.3517949984303357</c:v>
                </c:pt>
                <c:pt idx="1051">
                  <c:v>-1.3517949984303783</c:v>
                </c:pt>
                <c:pt idx="1052">
                  <c:v>-1.3517949984304494</c:v>
                </c:pt>
                <c:pt idx="1053">
                  <c:v>-1.3517949984304494</c:v>
                </c:pt>
                <c:pt idx="1054">
                  <c:v>-1.349505158430226</c:v>
                </c:pt>
                <c:pt idx="1055">
                  <c:v>-1.3491629984302307</c:v>
                </c:pt>
                <c:pt idx="1056">
                  <c:v>-1.3491629984302378</c:v>
                </c:pt>
                <c:pt idx="1057">
                  <c:v>-1.3491629984302307</c:v>
                </c:pt>
                <c:pt idx="1058">
                  <c:v>-1.3460394984303363</c:v>
                </c:pt>
                <c:pt idx="1059">
                  <c:v>-1.3439139984303665</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-1.343829998430337</c:v>
                </c:pt>
                <c:pt idx="1075">
                  <c:v>-1.3438299984303796</c:v>
                </c:pt>
                <c:pt idx="1076">
                  <c:v>-1.3438299984303654</c:v>
                </c:pt>
                <c:pt idx="1077">
                  <c:v>-1.343829998430337</c:v>
                </c:pt>
                <c:pt idx="1078">
                  <c:v>-1.343829998430337</c:v>
                </c:pt>
                <c:pt idx="1079">
                  <c:v>-1.3438299984303796</c:v>
                </c:pt>
                <c:pt idx="1080">
                  <c:v>-1.3438331384304263</c:v>
                </c:pt>
                <c:pt idx="1081">
                  <c:v>-1.3438069984304519</c:v>
                </c:pt>
                <c:pt idx="1082">
                  <c:v>-1.3438069984304519</c:v>
                </c:pt>
                <c:pt idx="1083">
                  <c:v>-1.3438069984304519</c:v>
                </c:pt>
                <c:pt idx="1084">
                  <c:v>-1.3438069984304377</c:v>
                </c:pt>
                <c:pt idx="1085">
                  <c:v>-1.3438109984303992</c:v>
                </c:pt>
                <c:pt idx="1086">
                  <c:v>-1.3438109984303281</c:v>
                </c:pt>
                <c:pt idx="1087">
                  <c:v>-1.3438129584303411</c:v>
                </c:pt>
                <c:pt idx="1088">
                  <c:v>-1.3438029984303057</c:v>
                </c:pt>
                <c:pt idx="1089">
                  <c:v>-1.3438029984303625</c:v>
                </c:pt>
                <c:pt idx="1090">
                  <c:v>-1.3438029984303057</c:v>
                </c:pt>
                <c:pt idx="1091">
                  <c:v>-1.3438029984303057</c:v>
                </c:pt>
                <c:pt idx="1092">
                  <c:v>-1.3438029984303057</c:v>
                </c:pt>
                <c:pt idx="1093">
                  <c:v>-1.3438029984303554</c:v>
                </c:pt>
                <c:pt idx="1094">
                  <c:v>-1.3438149984304175</c:v>
                </c:pt>
                <c:pt idx="1095">
                  <c:v>-1.3438149984304246</c:v>
                </c:pt>
                <c:pt idx="1096">
                  <c:v>-1.3438149984304317</c:v>
                </c:pt>
                <c:pt idx="1097">
                  <c:v>-1.3438149984304317</c:v>
                </c:pt>
                <c:pt idx="1098">
                  <c:v>-1.3438149984304317</c:v>
                </c:pt>
                <c:pt idx="1099">
                  <c:v>-1.3438149984304317</c:v>
                </c:pt>
                <c:pt idx="1100">
                  <c:v>-1.3438149984304246</c:v>
                </c:pt>
                <c:pt idx="1101">
                  <c:v>-1.3438149984304175</c:v>
                </c:pt>
                <c:pt idx="1102">
                  <c:v>-1.3438909984303677</c:v>
                </c:pt>
                <c:pt idx="1103">
                  <c:v>-1.3438747984303347</c:v>
                </c:pt>
                <c:pt idx="1104">
                  <c:v>-1.3438869984303068</c:v>
                </c:pt>
                <c:pt idx="1105">
                  <c:v>-1.3438766784304477</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-1.3652539984305037</c:v>
                </c:pt>
                <c:pt idx="1114">
                  <c:v>-1.3756219984304323</c:v>
                </c:pt>
                <c:pt idx="1115">
                  <c:v>-1.3761194684303959</c:v>
                </c:pt>
                <c:pt idx="1116">
                  <c:v>-1.3775379167978556</c:v>
                </c:pt>
                <c:pt idx="1117">
                  <c:v>-1.3829908101950181</c:v>
                </c:pt>
                <c:pt idx="1118">
                  <c:v>-1.3889538784302857</c:v>
                </c:pt>
                <c:pt idx="1119">
                  <c:v>-1.3899523472675384</c:v>
                </c:pt>
                <c:pt idx="1120">
                  <c:v>-1.4104069984303678</c:v>
                </c:pt>
                <c:pt idx="1121">
                  <c:v>-1.4128500084304321</c:v>
                </c:pt>
                <c:pt idx="1122">
                  <c:v>-1.4132069084304675</c:v>
                </c:pt>
                <c:pt idx="1123">
                  <c:v>-1.4131775860591347</c:v>
                </c:pt>
                <c:pt idx="1124">
                  <c:v>-1.413190168430269</c:v>
                </c:pt>
                <c:pt idx="1125">
                  <c:v>-1.4131809984302635</c:v>
                </c:pt>
                <c:pt idx="1126">
                  <c:v>-1.4131809984302635</c:v>
                </c:pt>
                <c:pt idx="1127">
                  <c:v>-1.4131809984302635</c:v>
                </c:pt>
                <c:pt idx="1128">
                  <c:v>-1.4132131184303631</c:v>
                </c:pt>
                <c:pt idx="1129">
                  <c:v>-1.4176709984303741</c:v>
                </c:pt>
                <c:pt idx="1130">
                  <c:v>-1.4178079984303125</c:v>
                </c:pt>
                <c:pt idx="1131">
                  <c:v>-1.4211728284303788</c:v>
                </c:pt>
                <c:pt idx="1132">
                  <c:v>-1.4222650984302661</c:v>
                </c:pt>
                <c:pt idx="1133">
                  <c:v>-1.4222564359303718</c:v>
                </c:pt>
                <c:pt idx="1134">
                  <c:v>-1.4222139584303974</c:v>
                </c:pt>
                <c:pt idx="1135">
                  <c:v>-1.4221673484304773</c:v>
                </c:pt>
                <c:pt idx="1136">
                  <c:v>-1.4222276084303118</c:v>
                </c:pt>
                <c:pt idx="1137">
                  <c:v>-1.4221969984302376</c:v>
                </c:pt>
                <c:pt idx="1138">
                  <c:v>-1.4221881160774004</c:v>
                </c:pt>
                <c:pt idx="1139">
                  <c:v>-1.4150729984303965</c:v>
                </c:pt>
                <c:pt idx="1140">
                  <c:v>-1.4150729984303965</c:v>
                </c:pt>
                <c:pt idx="1141">
                  <c:v>-1.4150344384303466</c:v>
                </c:pt>
                <c:pt idx="1142">
                  <c:v>-1.4159216984304024</c:v>
                </c:pt>
                <c:pt idx="1143">
                  <c:v>-1.4180903160774534</c:v>
                </c:pt>
                <c:pt idx="1144">
                  <c:v>-1.4269398984303336</c:v>
                </c:pt>
                <c:pt idx="1145">
                  <c:v>-1.4355693184303817</c:v>
                </c:pt>
                <c:pt idx="1146">
                  <c:v>-1.4373338276986658</c:v>
                </c:pt>
                <c:pt idx="1147">
                  <c:v>-1.4399669984303287</c:v>
                </c:pt>
                <c:pt idx="1148">
                  <c:v>-1.444177888430346</c:v>
                </c:pt>
                <c:pt idx="1149">
                  <c:v>-1.4463892149252473</c:v>
                </c:pt>
                <c:pt idx="1150">
                  <c:v>-1.4480583784303604</c:v>
                </c:pt>
                <c:pt idx="1151">
                  <c:v>-1.4490805884302844</c:v>
                </c:pt>
                <c:pt idx="1152">
                  <c:v>-1.4526592784304029</c:v>
                </c:pt>
                <c:pt idx="1153">
                  <c:v>-1.4569763584303459</c:v>
                </c:pt>
                <c:pt idx="1154">
                  <c:v>-1.4582169984302809</c:v>
                </c:pt>
                <c:pt idx="1155">
                  <c:v>-1.4581572423327742</c:v>
                </c:pt>
                <c:pt idx="1156">
                  <c:v>-1.4187808784303755</c:v>
                </c:pt>
                <c:pt idx="1157">
                  <c:v>-1.4182000084303752</c:v>
                </c:pt>
                <c:pt idx="1158">
                  <c:v>-1.4169570484302412</c:v>
                </c:pt>
                <c:pt idx="1159">
                  <c:v>-1.416913310930326</c:v>
                </c:pt>
                <c:pt idx="1160">
                  <c:v>-1.4168699984303217</c:v>
                </c:pt>
                <c:pt idx="1161">
                  <c:v>-1.4169769984302292</c:v>
                </c:pt>
                <c:pt idx="1162">
                  <c:v>-1.4169769984302363</c:v>
                </c:pt>
                <c:pt idx="1163">
                  <c:v>-1.4169669984303823</c:v>
                </c:pt>
                <c:pt idx="1164">
                  <c:v>-1.4169669984303894</c:v>
                </c:pt>
                <c:pt idx="1165">
                  <c:v>-1.4169669984303894</c:v>
                </c:pt>
                <c:pt idx="1166">
                  <c:v>-1.4169669984303894</c:v>
                </c:pt>
                <c:pt idx="1167">
                  <c:v>-1.4169669984303823</c:v>
                </c:pt>
                <c:pt idx="1168">
                  <c:v>-1.4169051427602355</c:v>
                </c:pt>
                <c:pt idx="1169">
                  <c:v>-1.4168869984303427</c:v>
                </c:pt>
                <c:pt idx="1170">
                  <c:v>-1.4168869984302717</c:v>
                </c:pt>
                <c:pt idx="1171">
                  <c:v>-1.416886998430364</c:v>
                </c:pt>
                <c:pt idx="1172">
                  <c:v>-1.4168869984303427</c:v>
                </c:pt>
                <c:pt idx="1173">
                  <c:v>-1.4168869984303356</c:v>
                </c:pt>
                <c:pt idx="1174">
                  <c:v>-1.4168819584303733</c:v>
                </c:pt>
                <c:pt idx="1175">
                  <c:v>-1.4168809984303792</c:v>
                </c:pt>
                <c:pt idx="1176">
                  <c:v>-1.4168809984303792</c:v>
                </c:pt>
                <c:pt idx="1177">
                  <c:v>-1.4168976582241513</c:v>
                </c:pt>
                <c:pt idx="1178">
                  <c:v>-1.416896998430353</c:v>
                </c:pt>
                <c:pt idx="1179">
                  <c:v>-1.4168969984303601</c:v>
                </c:pt>
                <c:pt idx="1180">
                  <c:v>-1.4169609984302767</c:v>
                </c:pt>
                <c:pt idx="1181">
                  <c:v>-1.4169609984302696</c:v>
                </c:pt>
                <c:pt idx="1182">
                  <c:v>-1.4169609984302696</c:v>
                </c:pt>
                <c:pt idx="1183">
                  <c:v>-1.4169609984302696</c:v>
                </c:pt>
                <c:pt idx="1184">
                  <c:v>-1.4169381984303158</c:v>
                </c:pt>
                <c:pt idx="1185">
                  <c:v>-1.4169309984303027</c:v>
                </c:pt>
                <c:pt idx="1186">
                  <c:v>-1.4169309984303879</c:v>
                </c:pt>
                <c:pt idx="1187">
                  <c:v>-1.4169309984303808</c:v>
                </c:pt>
                <c:pt idx="1188">
                  <c:v>-1.4169309984303666</c:v>
                </c:pt>
                <c:pt idx="1189">
                  <c:v>-1.4169309984303027</c:v>
                </c:pt>
                <c:pt idx="1190">
                  <c:v>-1.4169309984303027</c:v>
                </c:pt>
                <c:pt idx="1191">
                  <c:v>-1.4169309984303524</c:v>
                </c:pt>
                <c:pt idx="1192">
                  <c:v>-1.4169309984303027</c:v>
                </c:pt>
                <c:pt idx="1193">
                  <c:v>-1.4169309984303027</c:v>
                </c:pt>
                <c:pt idx="1194">
                  <c:v>-1.4169309984303027</c:v>
                </c:pt>
                <c:pt idx="1195">
                  <c:v>-1.4169309984303808</c:v>
                </c:pt>
                <c:pt idx="1196">
                  <c:v>-1.4169309984303169</c:v>
                </c:pt>
                <c:pt idx="1197">
                  <c:v>-1.4169309984303595</c:v>
                </c:pt>
                <c:pt idx="1198">
                  <c:v>-1.4169609984303619</c:v>
                </c:pt>
                <c:pt idx="1199">
                  <c:v>-1.4169722384304606</c:v>
                </c:pt>
                <c:pt idx="1200">
                  <c:v>-1.4169809984305033</c:v>
                </c:pt>
                <c:pt idx="1201">
                  <c:v>-1.4169809984304891</c:v>
                </c:pt>
                <c:pt idx="1202">
                  <c:v>-1.4169809984305033</c:v>
                </c:pt>
                <c:pt idx="1203">
                  <c:v>-1.4169809984305033</c:v>
                </c:pt>
                <c:pt idx="1204">
                  <c:v>-1.4169809984305033</c:v>
                </c:pt>
                <c:pt idx="1205">
                  <c:v>-1.4169809984304678</c:v>
                </c:pt>
                <c:pt idx="1206">
                  <c:v>-1.4169809984305033</c:v>
                </c:pt>
                <c:pt idx="1207">
                  <c:v>-1.4169226084302906</c:v>
                </c:pt>
                <c:pt idx="1208">
                  <c:v>-1.4169379884304831</c:v>
                </c:pt>
                <c:pt idx="1209">
                  <c:v>-1.4169839984304105</c:v>
                </c:pt>
                <c:pt idx="1210">
                  <c:v>-1.4169839984304247</c:v>
                </c:pt>
                <c:pt idx="1211">
                  <c:v>-1.4169839984304247</c:v>
                </c:pt>
                <c:pt idx="1212">
                  <c:v>-1.4169839984304247</c:v>
                </c:pt>
                <c:pt idx="1213">
                  <c:v>-1.4162078497816708</c:v>
                </c:pt>
                <c:pt idx="1214">
                  <c:v>-1.4049569650970568</c:v>
                </c:pt>
                <c:pt idx="1215">
                  <c:v>-1.4016969984303671</c:v>
                </c:pt>
                <c:pt idx="1216">
                  <c:v>-1.4016969984304524</c:v>
                </c:pt>
                <c:pt idx="1217">
                  <c:v>-1.4016969984304524</c:v>
                </c:pt>
                <c:pt idx="1218">
                  <c:v>-1.4016969984304524</c:v>
                </c:pt>
                <c:pt idx="1219">
                  <c:v>-1.4016969984304453</c:v>
                </c:pt>
                <c:pt idx="1220">
                  <c:v>-1.4016969984304524</c:v>
                </c:pt>
                <c:pt idx="1221">
                  <c:v>-1.4016969984304524</c:v>
                </c:pt>
                <c:pt idx="1222">
                  <c:v>-1.4016969984304311</c:v>
                </c:pt>
                <c:pt idx="1223">
                  <c:v>-1.3999099984303598</c:v>
                </c:pt>
                <c:pt idx="1224">
                  <c:v>-1.3999099984303669</c:v>
                </c:pt>
                <c:pt idx="1225">
                  <c:v>-1.3999099984303669</c:v>
                </c:pt>
                <c:pt idx="1226">
                  <c:v>-1.3999099984303669</c:v>
                </c:pt>
                <c:pt idx="1227">
                  <c:v>-1.3999099984303669</c:v>
                </c:pt>
                <c:pt idx="1228">
                  <c:v>-1.3975543684304199</c:v>
                </c:pt>
                <c:pt idx="1229">
                  <c:v>-1.3972163684302785</c:v>
                </c:pt>
                <c:pt idx="1230">
                  <c:v>-1.3991269984303045</c:v>
                </c:pt>
                <c:pt idx="1231">
                  <c:v>-1.3991269984303827</c:v>
                </c:pt>
                <c:pt idx="1232">
                  <c:v>-1.399126998430404</c:v>
                </c:pt>
                <c:pt idx="1233">
                  <c:v>-1.3991269984302903</c:v>
                </c:pt>
                <c:pt idx="1234">
                  <c:v>-1.3991269984302903</c:v>
                </c:pt>
                <c:pt idx="1235">
                  <c:v>-1.3991269984303045</c:v>
                </c:pt>
                <c:pt idx="1236">
                  <c:v>-1.3991269984302903</c:v>
                </c:pt>
                <c:pt idx="1237">
                  <c:v>-1.3991269984302903</c:v>
                </c:pt>
                <c:pt idx="1238">
                  <c:v>-1.3991269984302903</c:v>
                </c:pt>
                <c:pt idx="1239">
                  <c:v>-1.399126998430404</c:v>
                </c:pt>
                <c:pt idx="1240">
                  <c:v>-1.399126998430404</c:v>
                </c:pt>
                <c:pt idx="1241">
                  <c:v>-1.3991269984303898</c:v>
                </c:pt>
                <c:pt idx="1242">
                  <c:v>-1.3991269984302903</c:v>
                </c:pt>
                <c:pt idx="1243">
                  <c:v>-1.3991269984302903</c:v>
                </c:pt>
                <c:pt idx="1244">
                  <c:v>-1.3991269984302903</c:v>
                </c:pt>
                <c:pt idx="1245">
                  <c:v>-1.3991269984303969</c:v>
                </c:pt>
                <c:pt idx="1246">
                  <c:v>-1.3991269984303969</c:v>
                </c:pt>
                <c:pt idx="1247">
                  <c:v>-1.3991269984302903</c:v>
                </c:pt>
                <c:pt idx="1248">
                  <c:v>-1.401153745798851</c:v>
                </c:pt>
                <c:pt idx="1249">
                  <c:v>-1.4017289984304213</c:v>
                </c:pt>
                <c:pt idx="1250">
                  <c:v>-1.4017289984304213</c:v>
                </c:pt>
                <c:pt idx="1251">
                  <c:v>-1.4017289984304213</c:v>
                </c:pt>
                <c:pt idx="1252">
                  <c:v>-1.4017289984304213</c:v>
                </c:pt>
                <c:pt idx="1253">
                  <c:v>-1.4017289984304213</c:v>
                </c:pt>
                <c:pt idx="1254">
                  <c:v>-1.4017289984304213</c:v>
                </c:pt>
                <c:pt idx="1255">
                  <c:v>-1.4017289984303929</c:v>
                </c:pt>
                <c:pt idx="1256">
                  <c:v>-1.4055012841446484</c:v>
                </c:pt>
                <c:pt idx="1257">
                  <c:v>-1.4055069584304647</c:v>
                </c:pt>
                <c:pt idx="1258">
                  <c:v>-1.4054967484303234</c:v>
                </c:pt>
                <c:pt idx="1259">
                  <c:v>-1.4054869984303053</c:v>
                </c:pt>
                <c:pt idx="1260">
                  <c:v>-1.4054869984303053</c:v>
                </c:pt>
                <c:pt idx="1261">
                  <c:v>-1.4054869984303124</c:v>
                </c:pt>
                <c:pt idx="1262">
                  <c:v>-1.4054869984303053</c:v>
                </c:pt>
                <c:pt idx="1263">
                  <c:v>-1.4054869984303195</c:v>
                </c:pt>
                <c:pt idx="1264">
                  <c:v>-1.4054869984303622</c:v>
                </c:pt>
                <c:pt idx="1265">
                  <c:v>-1.4054434784303567</c:v>
                </c:pt>
                <c:pt idx="1266">
                  <c:v>-1.4054169984302902</c:v>
                </c:pt>
                <c:pt idx="1267">
                  <c:v>-1.4054169984302902</c:v>
                </c:pt>
                <c:pt idx="1268">
                  <c:v>-1.4054169984302902</c:v>
                </c:pt>
                <c:pt idx="1269">
                  <c:v>-1.4054169984302902</c:v>
                </c:pt>
                <c:pt idx="1270">
                  <c:v>-1.4054169984302902</c:v>
                </c:pt>
                <c:pt idx="1271">
                  <c:v>-1.4054310584303025</c:v>
                </c:pt>
                <c:pt idx="1272">
                  <c:v>-1.4054169984303684</c:v>
                </c:pt>
                <c:pt idx="1273">
                  <c:v>-1.4054169984303826</c:v>
                </c:pt>
                <c:pt idx="1274">
                  <c:v>-1.4054169984302902</c:v>
                </c:pt>
                <c:pt idx="1275">
                  <c:v>-1.4054054665155036</c:v>
                </c:pt>
                <c:pt idx="1276">
                  <c:v>-1.405413998430376</c:v>
                </c:pt>
                <c:pt idx="1277">
                  <c:v>-1.405413998430376</c:v>
                </c:pt>
                <c:pt idx="1278">
                  <c:v>-1.405413998430376</c:v>
                </c:pt>
                <c:pt idx="1279">
                  <c:v>-1.4054067984303913</c:v>
                </c:pt>
                <c:pt idx="1280">
                  <c:v>-1.4032787929508928</c:v>
                </c:pt>
                <c:pt idx="1281">
                  <c:v>-1.3947469778118133</c:v>
                </c:pt>
                <c:pt idx="1282">
                  <c:v>-1.3928569984304531</c:v>
                </c:pt>
                <c:pt idx="1283">
                  <c:v>-1.3928569984303607</c:v>
                </c:pt>
                <c:pt idx="1284">
                  <c:v>-1.3928569984303607</c:v>
                </c:pt>
                <c:pt idx="1285">
                  <c:v>-1.3928547184304847</c:v>
                </c:pt>
                <c:pt idx="1286">
                  <c:v>-1.3928529984304632</c:v>
                </c:pt>
                <c:pt idx="1287">
                  <c:v>-1.3928529984304845</c:v>
                </c:pt>
                <c:pt idx="1288">
                  <c:v>-1.3928529984304845</c:v>
                </c:pt>
                <c:pt idx="1289">
                  <c:v>-1.3928529984304845</c:v>
                </c:pt>
                <c:pt idx="1290">
                  <c:v>-1.3928529984303495</c:v>
                </c:pt>
                <c:pt idx="1291">
                  <c:v>-1.3928529984303708</c:v>
                </c:pt>
                <c:pt idx="1292">
                  <c:v>-1.3928529984304845</c:v>
                </c:pt>
                <c:pt idx="1293">
                  <c:v>-1.3928473388559937</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-1.3765169984302972</c:v>
                </c:pt>
                <c:pt idx="1311">
                  <c:v>-1.3765169984302972</c:v>
                </c:pt>
                <c:pt idx="1312">
                  <c:v>-1.3765169984303114</c:v>
                </c:pt>
                <c:pt idx="1313">
                  <c:v>-1.3765169984302972</c:v>
                </c:pt>
                <c:pt idx="1314">
                  <c:v>-1.3765169984302972</c:v>
                </c:pt>
                <c:pt idx="1315">
                  <c:v>-1.3765169984302972</c:v>
                </c:pt>
                <c:pt idx="1316">
                  <c:v>-1.3765169984303967</c:v>
                </c:pt>
                <c:pt idx="1317">
                  <c:v>-1.376516998430354</c:v>
                </c:pt>
                <c:pt idx="1318">
                  <c:v>-1.3765169984303753</c:v>
                </c:pt>
                <c:pt idx="1319">
                  <c:v>-1.3765169984302972</c:v>
                </c:pt>
                <c:pt idx="1320">
                  <c:v>-1.3765169984302972</c:v>
                </c:pt>
                <c:pt idx="1321">
                  <c:v>-1.3765169984302972</c:v>
                </c:pt>
                <c:pt idx="1322">
                  <c:v>-1.3765169984302972</c:v>
                </c:pt>
                <c:pt idx="1323">
                  <c:v>-1.3765169984302972</c:v>
                </c:pt>
                <c:pt idx="1324">
                  <c:v>-1.3759113563251333</c:v>
                </c:pt>
                <c:pt idx="1325">
                  <c:v>-1.3738939984304395</c:v>
                </c:pt>
                <c:pt idx="1326">
                  <c:v>-1.3738939984303542</c:v>
                </c:pt>
                <c:pt idx="1327">
                  <c:v>-1.3738939984304892</c:v>
                </c:pt>
                <c:pt idx="1328">
                  <c:v>-1.3738939984304892</c:v>
                </c:pt>
                <c:pt idx="1329">
                  <c:v>-1.3738939984304892</c:v>
                </c:pt>
                <c:pt idx="1330">
                  <c:v>-1.3738939984304608</c:v>
                </c:pt>
                <c:pt idx="1331">
                  <c:v>-1.3738939984304892</c:v>
                </c:pt>
                <c:pt idx="1332">
                  <c:v>-1.3738939984304892</c:v>
                </c:pt>
                <c:pt idx="1333">
                  <c:v>-1.3738677884302959</c:v>
                </c:pt>
                <c:pt idx="1334">
                  <c:v>-1.3738408289388531</c:v>
                </c:pt>
                <c:pt idx="1335">
                  <c:v>-1.3738319984303828</c:v>
                </c:pt>
                <c:pt idx="1336">
                  <c:v>-1.3738319984304397</c:v>
                </c:pt>
                <c:pt idx="1337">
                  <c:v>-1.3738319984304397</c:v>
                </c:pt>
                <c:pt idx="1338">
                  <c:v>-1.3738319984304397</c:v>
                </c:pt>
                <c:pt idx="1339">
                  <c:v>-1.3738319984304397</c:v>
                </c:pt>
                <c:pt idx="1340">
                  <c:v>-1.3738319984304397</c:v>
                </c:pt>
                <c:pt idx="1341">
                  <c:v>-1.3738338584304159</c:v>
                </c:pt>
                <c:pt idx="1342">
                  <c:v>-1.373861398430428</c:v>
                </c:pt>
                <c:pt idx="1343">
                  <c:v>-1.3738629984303401</c:v>
                </c:pt>
                <c:pt idx="1344">
                  <c:v>-1.3738629984303614</c:v>
                </c:pt>
                <c:pt idx="1345">
                  <c:v>-1.3738629984304183</c:v>
                </c:pt>
                <c:pt idx="1346">
                  <c:v>-1.3738629984303401</c:v>
                </c:pt>
                <c:pt idx="1347">
                  <c:v>-1.3738629984303401</c:v>
                </c:pt>
                <c:pt idx="1348">
                  <c:v>-1.3738629984303401</c:v>
                </c:pt>
                <c:pt idx="1349">
                  <c:v>-1.3738629984303472</c:v>
                </c:pt>
                <c:pt idx="1350">
                  <c:v>-1.3738629984303401</c:v>
                </c:pt>
                <c:pt idx="1351">
                  <c:v>-1.3738629984303401</c:v>
                </c:pt>
                <c:pt idx="1352">
                  <c:v>-1.3738885325212422</c:v>
                </c:pt>
                <c:pt idx="1353">
                  <c:v>-1.3738969984303537</c:v>
                </c:pt>
                <c:pt idx="1354">
                  <c:v>-1.3738969984303893</c:v>
                </c:pt>
                <c:pt idx="1355">
                  <c:v>-1.3738969984304106</c:v>
                </c:pt>
                <c:pt idx="1356">
                  <c:v>-1.3738969984304106</c:v>
                </c:pt>
                <c:pt idx="1357">
                  <c:v>-1.3738969984304106</c:v>
                </c:pt>
                <c:pt idx="1358">
                  <c:v>-1.3738969984304106</c:v>
                </c:pt>
                <c:pt idx="1359">
                  <c:v>-1.3738969984303964</c:v>
                </c:pt>
                <c:pt idx="1360">
                  <c:v>-1.3738969984304106</c:v>
                </c:pt>
                <c:pt idx="1361">
                  <c:v>-1.3738969984303537</c:v>
                </c:pt>
                <c:pt idx="1362">
                  <c:v>-1.3701819984303896</c:v>
                </c:pt>
                <c:pt idx="1363">
                  <c:v>-1.3701819984302688</c:v>
                </c:pt>
                <c:pt idx="1364">
                  <c:v>-1.3701819984302688</c:v>
                </c:pt>
                <c:pt idx="1365">
                  <c:v>-1.3701819984302688</c:v>
                </c:pt>
                <c:pt idx="1366">
                  <c:v>-1.3701819984302901</c:v>
                </c:pt>
                <c:pt idx="1367">
                  <c:v>-1.3701819984302688</c:v>
                </c:pt>
                <c:pt idx="1368">
                  <c:v>-1.3699510384304006</c:v>
                </c:pt>
                <c:pt idx="1369">
                  <c:v>-1.3682169984304267</c:v>
                </c:pt>
                <c:pt idx="1370">
                  <c:v>-1.3682169984303698</c:v>
                </c:pt>
                <c:pt idx="1371">
                  <c:v>-1.3682169984304409</c:v>
                </c:pt>
                <c:pt idx="1372">
                  <c:v>-1.3682169984304338</c:v>
                </c:pt>
                <c:pt idx="1373">
                  <c:v>-1.3682169984304409</c:v>
                </c:pt>
                <c:pt idx="1374">
                  <c:v>-1.3682169984304409</c:v>
                </c:pt>
                <c:pt idx="1375">
                  <c:v>-1.3666170984303889</c:v>
                </c:pt>
                <c:pt idx="1376">
                  <c:v>-1.3662969984304425</c:v>
                </c:pt>
                <c:pt idx="1377">
                  <c:v>-1.3662969984304212</c:v>
                </c:pt>
                <c:pt idx="1378">
                  <c:v>-1.3662969984303217</c:v>
                </c:pt>
                <c:pt idx="1379">
                  <c:v>-1.3662969984303217</c:v>
                </c:pt>
                <c:pt idx="1380">
                  <c:v>-1.3662969984304425</c:v>
                </c:pt>
                <c:pt idx="1381">
                  <c:v>-1.3662969984304425</c:v>
                </c:pt>
                <c:pt idx="1382">
                  <c:v>-1.3662969984303999</c:v>
                </c:pt>
                <c:pt idx="1383">
                  <c:v>-1.3662969984303999</c:v>
                </c:pt>
                <c:pt idx="1384">
                  <c:v>-1.3662969984304425</c:v>
                </c:pt>
                <c:pt idx="1385">
                  <c:v>-1.3662969984304425</c:v>
                </c:pt>
                <c:pt idx="1386">
                  <c:v>-1.3662969984303217</c:v>
                </c:pt>
                <c:pt idx="1387">
                  <c:v>-1.3663289984303546</c:v>
                </c:pt>
                <c:pt idx="1388">
                  <c:v>-1.3663289984304043</c:v>
                </c:pt>
                <c:pt idx="1389">
                  <c:v>-1.3663289984304186</c:v>
                </c:pt>
                <c:pt idx="1390">
                  <c:v>-1.3663289984304186</c:v>
                </c:pt>
                <c:pt idx="1391">
                  <c:v>-1.3663160484303702</c:v>
                </c:pt>
                <c:pt idx="1392">
                  <c:v>-1.366309998430367</c:v>
                </c:pt>
                <c:pt idx="1393">
                  <c:v>-1.3663099984302818</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-1.3663099984302818</c:v>
                </c:pt>
                <c:pt idx="1404">
                  <c:v>-1.3663099984302889</c:v>
                </c:pt>
                <c:pt idx="1405">
                  <c:v>-1.3662961802485469</c:v>
                </c:pt>
                <c:pt idx="1406">
                  <c:v>-1.3662949984303481</c:v>
                </c:pt>
                <c:pt idx="1407">
                  <c:v>-1.3662863184304541</c:v>
                </c:pt>
                <c:pt idx="1408">
                  <c:v>-1.3662639984304334</c:v>
                </c:pt>
                <c:pt idx="1409">
                  <c:v>-1.3662639984304406</c:v>
                </c:pt>
                <c:pt idx="1410">
                  <c:v>-1.3662759984303818</c:v>
                </c:pt>
                <c:pt idx="1411">
                  <c:v>-1.3662789984304098</c:v>
                </c:pt>
                <c:pt idx="1412">
                  <c:v>-1.366286998430347</c:v>
                </c:pt>
                <c:pt idx="1413">
                  <c:v>-1.3662869984303683</c:v>
                </c:pt>
                <c:pt idx="1414">
                  <c:v>-1.3662869984303754</c:v>
                </c:pt>
                <c:pt idx="1415">
                  <c:v>-1.3662869984303683</c:v>
                </c:pt>
                <c:pt idx="1416">
                  <c:v>-1.3662893184304821</c:v>
                </c:pt>
                <c:pt idx="1417">
                  <c:v>-1.3662862184304103</c:v>
                </c:pt>
                <c:pt idx="1418">
                  <c:v>-1.3662769984303651</c:v>
                </c:pt>
                <c:pt idx="1419">
                  <c:v>-1.3662769984303651</c:v>
                </c:pt>
                <c:pt idx="1420">
                  <c:v>-1.3662769984303651</c:v>
                </c:pt>
                <c:pt idx="1421">
                  <c:v>-1.3662769984303651</c:v>
                </c:pt>
                <c:pt idx="1422">
                  <c:v>-1.3662772984303118</c:v>
                </c:pt>
                <c:pt idx="1423">
                  <c:v>-1.3662869984303683</c:v>
                </c:pt>
                <c:pt idx="1424">
                  <c:v>-1.3662869984303683</c:v>
                </c:pt>
                <c:pt idx="1425">
                  <c:v>-1.3662869984303754</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-1.3662744721146467</c:v>
                </c:pt>
                <c:pt idx="1436">
                  <c:v>-1.3662969984304425</c:v>
                </c:pt>
                <c:pt idx="1437">
                  <c:v>-1.3662969984303217</c:v>
                </c:pt>
                <c:pt idx="1438">
                  <c:v>-1.3662969984303359</c:v>
                </c:pt>
                <c:pt idx="1439">
                  <c:v>-1.3662969984304425</c:v>
                </c:pt>
                <c:pt idx="1440">
                  <c:v>-1.3662972984304318</c:v>
                </c:pt>
                <c:pt idx="1441">
                  <c:v>-1.3663019984303872</c:v>
                </c:pt>
                <c:pt idx="1442">
                  <c:v>-1.3662433036935298</c:v>
                </c:pt>
                <c:pt idx="1443">
                  <c:v>-1.3662508784304634</c:v>
                </c:pt>
                <c:pt idx="1444">
                  <c:v>-1.3662825984303169</c:v>
                </c:pt>
                <c:pt idx="1445">
                  <c:v>-1.3662216784303283</c:v>
                </c:pt>
                <c:pt idx="1446">
                  <c:v>-1.3662949984304333</c:v>
                </c:pt>
                <c:pt idx="1447">
                  <c:v>-1.3662949984303907</c:v>
                </c:pt>
                <c:pt idx="1448">
                  <c:v>-1.3662949984304404</c:v>
                </c:pt>
                <c:pt idx="1449">
                  <c:v>-1.3662949984303481</c:v>
                </c:pt>
                <c:pt idx="1450">
                  <c:v>-1.3662949984303481</c:v>
                </c:pt>
                <c:pt idx="1451">
                  <c:v>-1.3662949984303481</c:v>
                </c:pt>
                <c:pt idx="1452">
                  <c:v>-1.3662949984303481</c:v>
                </c:pt>
                <c:pt idx="1453">
                  <c:v>-1.3662949984303481</c:v>
                </c:pt>
                <c:pt idx="1454">
                  <c:v>-1.3662949984303552</c:v>
                </c:pt>
                <c:pt idx="1455">
                  <c:v>-1.3662949984303339</c:v>
                </c:pt>
                <c:pt idx="1456">
                  <c:v>-1.3662949984303339</c:v>
                </c:pt>
                <c:pt idx="1457">
                  <c:v>-1.3662733014605948</c:v>
                </c:pt>
                <c:pt idx="1458">
                  <c:v>-1.3596564284303909</c:v>
                </c:pt>
                <c:pt idx="1459">
                  <c:v>-1.3563369984304217</c:v>
                </c:pt>
                <c:pt idx="1460">
                  <c:v>-1.3563369984304217</c:v>
                </c:pt>
                <c:pt idx="1461">
                  <c:v>-1.3563369984304217</c:v>
                </c:pt>
                <c:pt idx="1462">
                  <c:v>-1.3563369984304217</c:v>
                </c:pt>
                <c:pt idx="1463">
                  <c:v>-1.3563369984303861</c:v>
                </c:pt>
                <c:pt idx="1464">
                  <c:v>-1.3563369984303577</c:v>
                </c:pt>
                <c:pt idx="1465">
                  <c:v>-1.3563369984304217</c:v>
                </c:pt>
                <c:pt idx="1466">
                  <c:v>-1.3563369984304217</c:v>
                </c:pt>
                <c:pt idx="1467">
                  <c:v>-1.3563806584303322</c:v>
                </c:pt>
                <c:pt idx="1468">
                  <c:v>-1.3564109984303059</c:v>
                </c:pt>
                <c:pt idx="1469">
                  <c:v>-1.356411693167189</c:v>
                </c:pt>
                <c:pt idx="1470">
                  <c:v>-1.3564169984302765</c:v>
                </c:pt>
                <c:pt idx="1471">
                  <c:v>-1.3564169984302978</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11.432430820575249</c:v>
                </c:pt>
                <c:pt idx="1">
                  <c:v>11.430333800718032</c:v>
                </c:pt>
                <c:pt idx="2">
                  <c:v>11.435498030858483</c:v>
                </c:pt>
                <c:pt idx="3">
                  <c:v>11.432347036921414</c:v>
                </c:pt>
                <c:pt idx="4">
                  <c:v>11.429381824129734</c:v>
                </c:pt>
                <c:pt idx="5">
                  <c:v>11.426796673419858</c:v>
                </c:pt>
                <c:pt idx="6">
                  <c:v>11.417851250554932</c:v>
                </c:pt>
                <c:pt idx="7">
                  <c:v>11.413850277521092</c:v>
                </c:pt>
                <c:pt idx="8">
                  <c:v>11.41251945310681</c:v>
                </c:pt>
                <c:pt idx="9">
                  <c:v>11.415856228189327</c:v>
                </c:pt>
                <c:pt idx="10">
                  <c:v>11.412163676142043</c:v>
                </c:pt>
                <c:pt idx="11">
                  <c:v>11.408849971920688</c:v>
                </c:pt>
                <c:pt idx="12">
                  <c:v>11.406422674471656</c:v>
                </c:pt>
                <c:pt idx="13">
                  <c:v>11.404749429907014</c:v>
                </c:pt>
                <c:pt idx="14">
                  <c:v>11.403756168619694</c:v>
                </c:pt>
                <c:pt idx="15">
                  <c:v>11.401824287558469</c:v>
                </c:pt>
                <c:pt idx="16">
                  <c:v>11.401656720250813</c:v>
                </c:pt>
                <c:pt idx="17">
                  <c:v>11.408350912765357</c:v>
                </c:pt>
                <c:pt idx="18">
                  <c:v>11.405878687849778</c:v>
                </c:pt>
                <c:pt idx="19">
                  <c:v>11.401962712725634</c:v>
                </c:pt>
                <c:pt idx="20">
                  <c:v>11.400911167157417</c:v>
                </c:pt>
                <c:pt idx="21">
                  <c:v>11.40019111343689</c:v>
                </c:pt>
                <c:pt idx="22">
                  <c:v>11.387554352780498</c:v>
                </c:pt>
                <c:pt idx="23">
                  <c:v>11.391772677611911</c:v>
                </c:pt>
                <c:pt idx="24">
                  <c:v>11.387934414862301</c:v>
                </c:pt>
                <c:pt idx="25">
                  <c:v>11.384726350900152</c:v>
                </c:pt>
                <c:pt idx="26">
                  <c:v>11.382914681168316</c:v>
                </c:pt>
                <c:pt idx="27">
                  <c:v>11.382088987188638</c:v>
                </c:pt>
                <c:pt idx="28">
                  <c:v>11.379123774396959</c:v>
                </c:pt>
                <c:pt idx="29">
                  <c:v>11.376813045509763</c:v>
                </c:pt>
                <c:pt idx="30">
                  <c:v>11.373122921974172</c:v>
                </c:pt>
                <c:pt idx="31">
                  <c:v>11.369067307426988</c:v>
                </c:pt>
                <c:pt idx="32">
                  <c:v>11.364467706257912</c:v>
                </c:pt>
                <c:pt idx="33">
                  <c:v>11.368846312861834</c:v>
                </c:pt>
                <c:pt idx="34">
                  <c:v>11.365061477369764</c:v>
                </c:pt>
                <c:pt idx="35">
                  <c:v>11.359614325615709</c:v>
                </c:pt>
                <c:pt idx="36">
                  <c:v>11.355920559312537</c:v>
                </c:pt>
                <c:pt idx="37">
                  <c:v>11.344975257058607</c:v>
                </c:pt>
                <c:pt idx="38">
                  <c:v>11.342070757059545</c:v>
                </c:pt>
                <c:pt idx="39">
                  <c:v>11.339027831893304</c:v>
                </c:pt>
                <c:pt idx="40">
                  <c:v>11.337446870773434</c:v>
                </c:pt>
                <c:pt idx="41">
                  <c:v>11.343745215880062</c:v>
                </c:pt>
                <c:pt idx="42">
                  <c:v>11.341197707101642</c:v>
                </c:pt>
                <c:pt idx="43">
                  <c:v>11.340316157352731</c:v>
                </c:pt>
                <c:pt idx="44">
                  <c:v>11.338234922821655</c:v>
                </c:pt>
                <c:pt idx="45">
                  <c:v>11.331022243058143</c:v>
                </c:pt>
                <c:pt idx="46">
                  <c:v>11.330265761662034</c:v>
                </c:pt>
                <c:pt idx="47">
                  <c:v>11.326707992014406</c:v>
                </c:pt>
                <c:pt idx="48">
                  <c:v>11.323627424916737</c:v>
                </c:pt>
                <c:pt idx="49">
                  <c:v>11.328682372030457</c:v>
                </c:pt>
                <c:pt idx="50">
                  <c:v>11.325986724038017</c:v>
                </c:pt>
                <c:pt idx="51">
                  <c:v>11.322283243688119</c:v>
                </c:pt>
                <c:pt idx="52">
                  <c:v>11.317970206900185</c:v>
                </c:pt>
                <c:pt idx="53">
                  <c:v>11.314226656107081</c:v>
                </c:pt>
                <c:pt idx="54">
                  <c:v>11.307673317271409</c:v>
                </c:pt>
                <c:pt idx="55">
                  <c:v>11.305656438300531</c:v>
                </c:pt>
                <c:pt idx="56">
                  <c:v>11.302612298878444</c:v>
                </c:pt>
                <c:pt idx="57">
                  <c:v>11.298143837341414</c:v>
                </c:pt>
                <c:pt idx="58">
                  <c:v>11.299547517106859</c:v>
                </c:pt>
                <c:pt idx="59">
                  <c:v>11.298055196664208</c:v>
                </c:pt>
                <c:pt idx="60">
                  <c:v>11.294888417401026</c:v>
                </c:pt>
                <c:pt idx="61">
                  <c:v>11.291152152143027</c:v>
                </c:pt>
                <c:pt idx="62">
                  <c:v>11.279388441444539</c:v>
                </c:pt>
                <c:pt idx="63">
                  <c:v>11.279416369329127</c:v>
                </c:pt>
                <c:pt idx="64">
                  <c:v>11.27888573952167</c:v>
                </c:pt>
                <c:pt idx="65">
                  <c:v>11.282744644620678</c:v>
                </c:pt>
                <c:pt idx="66">
                  <c:v>11.28393704386778</c:v>
                </c:pt>
                <c:pt idx="67">
                  <c:v>11.280947545959066</c:v>
                </c:pt>
                <c:pt idx="68">
                  <c:v>11.277910692072112</c:v>
                </c:pt>
                <c:pt idx="69">
                  <c:v>11.274324994539867</c:v>
                </c:pt>
                <c:pt idx="70">
                  <c:v>11.262031868289682</c:v>
                </c:pt>
                <c:pt idx="71">
                  <c:v>11.260527405288485</c:v>
                </c:pt>
                <c:pt idx="72">
                  <c:v>11.259146796384258</c:v>
                </c:pt>
                <c:pt idx="73">
                  <c:v>11.263254623933094</c:v>
                </c:pt>
                <c:pt idx="74">
                  <c:v>11.26301420127426</c:v>
                </c:pt>
                <c:pt idx="75">
                  <c:v>11.260623331500838</c:v>
                </c:pt>
                <c:pt idx="76">
                  <c:v>11.258811661768974</c:v>
                </c:pt>
                <c:pt idx="77">
                  <c:v>11.247805646722398</c:v>
                </c:pt>
                <c:pt idx="78">
                  <c:v>11.242700915118704</c:v>
                </c:pt>
                <c:pt idx="79">
                  <c:v>11.238249453163647</c:v>
                </c:pt>
                <c:pt idx="80">
                  <c:v>11.235344953164613</c:v>
                </c:pt>
                <c:pt idx="81">
                  <c:v>11.237494186023397</c:v>
                </c:pt>
                <c:pt idx="82">
                  <c:v>11.235744443340067</c:v>
                </c:pt>
                <c:pt idx="83">
                  <c:v>11.232752516919604</c:v>
                </c:pt>
                <c:pt idx="84">
                  <c:v>11.229331958183266</c:v>
                </c:pt>
                <c:pt idx="85">
                  <c:v>11.224950923067652</c:v>
                </c:pt>
                <c:pt idx="86">
                  <c:v>11.22076295463259</c:v>
                </c:pt>
                <c:pt idx="87">
                  <c:v>11.216658769851307</c:v>
                </c:pt>
                <c:pt idx="88">
                  <c:v>11.212591012745577</c:v>
                </c:pt>
                <c:pt idx="89">
                  <c:v>11.208303475330609</c:v>
                </c:pt>
                <c:pt idx="90">
                  <c:v>11.206025531351443</c:v>
                </c:pt>
                <c:pt idx="91">
                  <c:v>11.209404805388786</c:v>
                </c:pt>
                <c:pt idx="92">
                  <c:v>11.209024743306955</c:v>
                </c:pt>
                <c:pt idx="93">
                  <c:v>11.20514033883498</c:v>
                </c:pt>
                <c:pt idx="94">
                  <c:v>11.201402859321163</c:v>
                </c:pt>
                <c:pt idx="95">
                  <c:v>11.198276150501101</c:v>
                </c:pt>
                <c:pt idx="96">
                  <c:v>11.195293938127449</c:v>
                </c:pt>
                <c:pt idx="97">
                  <c:v>11.191755596573486</c:v>
                </c:pt>
                <c:pt idx="98">
                  <c:v>11.191008829224174</c:v>
                </c:pt>
                <c:pt idx="99">
                  <c:v>11.189329513380258</c:v>
                </c:pt>
                <c:pt idx="100">
                  <c:v>11.187327205479605</c:v>
                </c:pt>
                <c:pt idx="101">
                  <c:v>11.18800597450111</c:v>
                </c:pt>
                <c:pt idx="102">
                  <c:v>11.18557139151693</c:v>
                </c:pt>
                <c:pt idx="103">
                  <c:v>11.180118168483617</c:v>
                </c:pt>
                <c:pt idx="104">
                  <c:v>11.175015865391643</c:v>
                </c:pt>
                <c:pt idx="105">
                  <c:v>11.17158680686434</c:v>
                </c:pt>
                <c:pt idx="106">
                  <c:v>11.164803973672534</c:v>
                </c:pt>
                <c:pt idx="107">
                  <c:v>11.162148396123257</c:v>
                </c:pt>
                <c:pt idx="108">
                  <c:v>11.159325251266296</c:v>
                </c:pt>
                <c:pt idx="109">
                  <c:v>11.154889574637338</c:v>
                </c:pt>
                <c:pt idx="110">
                  <c:v>11.154469442112401</c:v>
                </c:pt>
                <c:pt idx="111">
                  <c:v>11.150883744580099</c:v>
                </c:pt>
                <c:pt idx="112">
                  <c:v>11.146386140902663</c:v>
                </c:pt>
                <c:pt idx="113">
                  <c:v>11.142254028236792</c:v>
                </c:pt>
                <c:pt idx="114">
                  <c:v>11.130963877320724</c:v>
                </c:pt>
                <c:pt idx="115">
                  <c:v>11.126729767163255</c:v>
                </c:pt>
                <c:pt idx="116">
                  <c:v>11.122184807507566</c:v>
                </c:pt>
                <c:pt idx="117">
                  <c:v>11.118631894883293</c:v>
                </c:pt>
                <c:pt idx="118">
                  <c:v>11.120528562524797</c:v>
                </c:pt>
                <c:pt idx="119">
                  <c:v>11.11914066808545</c:v>
                </c:pt>
                <c:pt idx="120">
                  <c:v>11.114190146975048</c:v>
                </c:pt>
                <c:pt idx="121">
                  <c:v>11.108823136107176</c:v>
                </c:pt>
                <c:pt idx="122">
                  <c:v>11.103295843466853</c:v>
                </c:pt>
                <c:pt idx="123">
                  <c:v>11.087357521147666</c:v>
                </c:pt>
                <c:pt idx="124">
                  <c:v>11.082349930012157</c:v>
                </c:pt>
                <c:pt idx="125">
                  <c:v>11.079208650121885</c:v>
                </c:pt>
                <c:pt idx="126">
                  <c:v>11.083464616884712</c:v>
                </c:pt>
                <c:pt idx="127">
                  <c:v>11.082011152629335</c:v>
                </c:pt>
                <c:pt idx="128">
                  <c:v>11.080314837203488</c:v>
                </c:pt>
                <c:pt idx="129">
                  <c:v>11.078455811493356</c:v>
                </c:pt>
                <c:pt idx="130">
                  <c:v>11.075517312330433</c:v>
                </c:pt>
                <c:pt idx="131">
                  <c:v>11.069879522407533</c:v>
                </c:pt>
                <c:pt idx="132">
                  <c:v>11.066728528470435</c:v>
                </c:pt>
                <c:pt idx="133">
                  <c:v>11.063088189424803</c:v>
                </c:pt>
                <c:pt idx="134">
                  <c:v>11.059268140513012</c:v>
                </c:pt>
                <c:pt idx="135">
                  <c:v>11.062296494608987</c:v>
                </c:pt>
                <c:pt idx="136">
                  <c:v>11.061557012794864</c:v>
                </c:pt>
                <c:pt idx="137">
                  <c:v>11.059328853305644</c:v>
                </c:pt>
                <c:pt idx="138">
                  <c:v>11.055669086166361</c:v>
                </c:pt>
                <c:pt idx="139">
                  <c:v>11.045565263218137</c:v>
                </c:pt>
                <c:pt idx="140">
                  <c:v>11.042454339724159</c:v>
                </c:pt>
                <c:pt idx="141">
                  <c:v>11.039122421665056</c:v>
                </c:pt>
                <c:pt idx="142">
                  <c:v>11.036826263848084</c:v>
                </c:pt>
                <c:pt idx="143">
                  <c:v>11.03988376008455</c:v>
                </c:pt>
                <c:pt idx="144">
                  <c:v>11.038121874842631</c:v>
                </c:pt>
                <c:pt idx="145">
                  <c:v>11.034301825930839</c:v>
                </c:pt>
                <c:pt idx="146">
                  <c:v>11.030014288515858</c:v>
                </c:pt>
                <c:pt idx="147">
                  <c:v>11.027559063182224</c:v>
                </c:pt>
                <c:pt idx="148">
                  <c:v>11.022187195291011</c:v>
                </c:pt>
                <c:pt idx="149">
                  <c:v>11.018572355618261</c:v>
                </c:pt>
                <c:pt idx="150">
                  <c:v>11.014060180870558</c:v>
                </c:pt>
                <c:pt idx="151">
                  <c:v>11.010694263647579</c:v>
                </c:pt>
                <c:pt idx="152">
                  <c:v>11.013646119624852</c:v>
                </c:pt>
                <c:pt idx="153">
                  <c:v>11.012039659132085</c:v>
                </c:pt>
                <c:pt idx="154">
                  <c:v>11.009130302109639</c:v>
                </c:pt>
                <c:pt idx="155">
                  <c:v>11.003654008215094</c:v>
                </c:pt>
                <c:pt idx="156">
                  <c:v>10.991218814030191</c:v>
                </c:pt>
                <c:pt idx="157">
                  <c:v>10.987353837651838</c:v>
                </c:pt>
                <c:pt idx="158">
                  <c:v>10.983814281841958</c:v>
                </c:pt>
                <c:pt idx="159">
                  <c:v>10.982380245680204</c:v>
                </c:pt>
                <c:pt idx="160">
                  <c:v>10.984032847895406</c:v>
                </c:pt>
                <c:pt idx="161">
                  <c:v>10.984539192585899</c:v>
                </c:pt>
                <c:pt idx="162">
                  <c:v>10.979827879878357</c:v>
                </c:pt>
                <c:pt idx="163">
                  <c:v>10.975416488366463</c:v>
                </c:pt>
                <c:pt idx="164">
                  <c:v>10.959366454508839</c:v>
                </c:pt>
                <c:pt idx="165">
                  <c:v>10.954551930053839</c:v>
                </c:pt>
                <c:pt idx="166">
                  <c:v>10.950718524327655</c:v>
                </c:pt>
                <c:pt idx="167">
                  <c:v>10.946858404972758</c:v>
                </c:pt>
                <c:pt idx="168">
                  <c:v>10.947552959320362</c:v>
                </c:pt>
                <c:pt idx="169">
                  <c:v>10.946528127380887</c:v>
                </c:pt>
                <c:pt idx="170">
                  <c:v>10.943080855015765</c:v>
                </c:pt>
                <c:pt idx="171">
                  <c:v>10.940666914381111</c:v>
                </c:pt>
                <c:pt idx="172">
                  <c:v>10.937013218521088</c:v>
                </c:pt>
                <c:pt idx="173">
                  <c:v>10.926472263466039</c:v>
                </c:pt>
                <c:pt idx="174">
                  <c:v>10.922185940306875</c:v>
                </c:pt>
                <c:pt idx="175">
                  <c:v>10.920563694488052</c:v>
                </c:pt>
                <c:pt idx="176">
                  <c:v>10.917332559664672</c:v>
                </c:pt>
                <c:pt idx="177">
                  <c:v>10.917988257824959</c:v>
                </c:pt>
                <c:pt idx="178">
                  <c:v>10.917982186545714</c:v>
                </c:pt>
                <c:pt idx="179">
                  <c:v>10.914863977516632</c:v>
                </c:pt>
                <c:pt idx="180">
                  <c:v>10.912871383662761</c:v>
                </c:pt>
                <c:pt idx="181">
                  <c:v>10.900839322420865</c:v>
                </c:pt>
                <c:pt idx="182">
                  <c:v>10.896474072631335</c:v>
                </c:pt>
                <c:pt idx="183">
                  <c:v>10.891177488602963</c:v>
                </c:pt>
                <c:pt idx="184">
                  <c:v>10.886069114231688</c:v>
                </c:pt>
                <c:pt idx="185">
                  <c:v>10.885740050895691</c:v>
                </c:pt>
                <c:pt idx="186">
                  <c:v>10.885281062183466</c:v>
                </c:pt>
                <c:pt idx="187">
                  <c:v>10.879745269752163</c:v>
                </c:pt>
                <c:pt idx="188">
                  <c:v>10.875361806124843</c:v>
                </c:pt>
                <c:pt idx="189">
                  <c:v>10.872169527488765</c:v>
                </c:pt>
                <c:pt idx="190">
                  <c:v>10.86386766022558</c:v>
                </c:pt>
                <c:pt idx="191">
                  <c:v>10.858864926113512</c:v>
                </c:pt>
                <c:pt idx="192">
                  <c:v>10.856420629082507</c:v>
                </c:pt>
                <c:pt idx="193">
                  <c:v>10.852855573899731</c:v>
                </c:pt>
                <c:pt idx="194">
                  <c:v>10.85436125115676</c:v>
                </c:pt>
                <c:pt idx="195">
                  <c:v>10.854105043171913</c:v>
                </c:pt>
                <c:pt idx="196">
                  <c:v>10.84815761800661</c:v>
                </c:pt>
                <c:pt idx="197">
                  <c:v>10.844887626995984</c:v>
                </c:pt>
                <c:pt idx="198">
                  <c:v>10.834102606514548</c:v>
                </c:pt>
                <c:pt idx="199">
                  <c:v>10.830939470018919</c:v>
                </c:pt>
                <c:pt idx="200">
                  <c:v>10.829824783146407</c:v>
                </c:pt>
                <c:pt idx="201">
                  <c:v>10.828803593974456</c:v>
                </c:pt>
                <c:pt idx="202">
                  <c:v>10.829636573489253</c:v>
                </c:pt>
                <c:pt idx="203">
                  <c:v>10.827805475663737</c:v>
                </c:pt>
                <c:pt idx="204">
                  <c:v>10.822888953717182</c:v>
                </c:pt>
                <c:pt idx="205">
                  <c:v>10.81805014414519</c:v>
                </c:pt>
                <c:pt idx="206">
                  <c:v>10.811940008695686</c:v>
                </c:pt>
                <c:pt idx="207">
                  <c:v>10.80173418825585</c:v>
                </c:pt>
                <c:pt idx="208">
                  <c:v>10.796673169862856</c:v>
                </c:pt>
                <c:pt idx="209">
                  <c:v>10.791198090224199</c:v>
                </c:pt>
                <c:pt idx="210">
                  <c:v>10.787017407324242</c:v>
                </c:pt>
                <c:pt idx="211">
                  <c:v>10.786356852140486</c:v>
                </c:pt>
                <c:pt idx="212">
                  <c:v>10.785729081864787</c:v>
                </c:pt>
                <c:pt idx="213">
                  <c:v>10.779769514140966</c:v>
                </c:pt>
                <c:pt idx="214">
                  <c:v>10.774147509544136</c:v>
                </c:pt>
                <c:pt idx="215">
                  <c:v>10.757878909633064</c:v>
                </c:pt>
                <c:pt idx="216">
                  <c:v>10.754163286724562</c:v>
                </c:pt>
                <c:pt idx="217">
                  <c:v>10.749898820170799</c:v>
                </c:pt>
                <c:pt idx="218">
                  <c:v>10.745676852571805</c:v>
                </c:pt>
                <c:pt idx="219">
                  <c:v>10.746137055539904</c:v>
                </c:pt>
                <c:pt idx="220">
                  <c:v>10.745622211058432</c:v>
                </c:pt>
                <c:pt idx="221">
                  <c:v>10.743290839821782</c:v>
                </c:pt>
                <c:pt idx="222">
                  <c:v>10.736941495969276</c:v>
                </c:pt>
                <c:pt idx="223">
                  <c:v>10.723105050530691</c:v>
                </c:pt>
                <c:pt idx="224">
                  <c:v>10.719996555548406</c:v>
                </c:pt>
                <c:pt idx="225">
                  <c:v>10.71571994643611</c:v>
                </c:pt>
                <c:pt idx="226">
                  <c:v>10.713622926578935</c:v>
                </c:pt>
                <c:pt idx="227">
                  <c:v>10.715472238242214</c:v>
                </c:pt>
                <c:pt idx="228">
                  <c:v>10.716089080215255</c:v>
                </c:pt>
                <c:pt idx="229">
                  <c:v>10.714924608852769</c:v>
                </c:pt>
                <c:pt idx="230">
                  <c:v>10.71311293912089</c:v>
                </c:pt>
                <c:pt idx="231">
                  <c:v>10.708691833562156</c:v>
                </c:pt>
                <c:pt idx="232">
                  <c:v>10.703295680553865</c:v>
                </c:pt>
                <c:pt idx="233">
                  <c:v>10.700212684944532</c:v>
                </c:pt>
                <c:pt idx="234">
                  <c:v>10.697707675120938</c:v>
                </c:pt>
                <c:pt idx="235">
                  <c:v>10.694100120983308</c:v>
                </c:pt>
                <c:pt idx="236">
                  <c:v>10.693769843391408</c:v>
                </c:pt>
                <c:pt idx="237">
                  <c:v>10.693854841301089</c:v>
                </c:pt>
                <c:pt idx="238">
                  <c:v>10.689341452297583</c:v>
                </c:pt>
                <c:pt idx="239">
                  <c:v>10.68593425037561</c:v>
                </c:pt>
                <c:pt idx="240">
                  <c:v>10.681038370778552</c:v>
                </c:pt>
                <c:pt idx="241">
                  <c:v>10.678079229266118</c:v>
                </c:pt>
                <c:pt idx="242">
                  <c:v>10.675662860119758</c:v>
                </c:pt>
                <c:pt idx="243">
                  <c:v>10.673644766892963</c:v>
                </c:pt>
                <c:pt idx="244">
                  <c:v>10.673678766056852</c:v>
                </c:pt>
                <c:pt idx="245">
                  <c:v>10.672696433072204</c:v>
                </c:pt>
                <c:pt idx="246">
                  <c:v>10.668662675130392</c:v>
                </c:pt>
                <c:pt idx="247">
                  <c:v>10.664428564972908</c:v>
                </c:pt>
                <c:pt idx="248">
                  <c:v>10.65711388771777</c:v>
                </c:pt>
                <c:pt idx="249">
                  <c:v>10.655536569365424</c:v>
                </c:pt>
                <c:pt idx="250">
                  <c:v>10.653530618697189</c:v>
                </c:pt>
                <c:pt idx="251">
                  <c:v>10.649608572293786</c:v>
                </c:pt>
                <c:pt idx="252">
                  <c:v>10.649999562678289</c:v>
                </c:pt>
                <c:pt idx="253">
                  <c:v>10.649754282996085</c:v>
                </c:pt>
                <c:pt idx="254">
                  <c:v>10.644220919076488</c:v>
                </c:pt>
                <c:pt idx="255">
                  <c:v>10.640132519621289</c:v>
                </c:pt>
                <c:pt idx="256">
                  <c:v>10.636448467364986</c:v>
                </c:pt>
                <c:pt idx="257">
                  <c:v>10.625780015445358</c:v>
                </c:pt>
                <c:pt idx="258">
                  <c:v>10.622265959008388</c:v>
                </c:pt>
                <c:pt idx="259">
                  <c:v>10.616862520465006</c:v>
                </c:pt>
                <c:pt idx="260">
                  <c:v>10.615876544712833</c:v>
                </c:pt>
                <c:pt idx="261">
                  <c:v>10.619673522763406</c:v>
                </c:pt>
                <c:pt idx="262">
                  <c:v>10.61712358547328</c:v>
                </c:pt>
                <c:pt idx="263">
                  <c:v>10.614204514404008</c:v>
                </c:pt>
                <c:pt idx="264">
                  <c:v>10.601133050152413</c:v>
                </c:pt>
                <c:pt idx="265">
                  <c:v>10.598028197937722</c:v>
                </c:pt>
                <c:pt idx="266">
                  <c:v>10.593543951074608</c:v>
                </c:pt>
                <c:pt idx="267">
                  <c:v>10.590027466125932</c:v>
                </c:pt>
                <c:pt idx="268">
                  <c:v>10.588509646310385</c:v>
                </c:pt>
                <c:pt idx="269">
                  <c:v>10.593293814369005</c:v>
                </c:pt>
                <c:pt idx="270">
                  <c:v>10.589889040958738</c:v>
                </c:pt>
                <c:pt idx="271">
                  <c:v>10.587555241210396</c:v>
                </c:pt>
                <c:pt idx="272">
                  <c:v>10.585215370182709</c:v>
                </c:pt>
                <c:pt idx="273">
                  <c:v>10.580097281764637</c:v>
                </c:pt>
                <c:pt idx="274">
                  <c:v>10.576642723864438</c:v>
                </c:pt>
                <c:pt idx="275">
                  <c:v>10.574129214249837</c:v>
                </c:pt>
                <c:pt idx="276">
                  <c:v>10.570796081934859</c:v>
                </c:pt>
                <c:pt idx="277">
                  <c:v>10.570069956935114</c:v>
                </c:pt>
                <c:pt idx="278">
                  <c:v>10.571790557478025</c:v>
                </c:pt>
                <c:pt idx="279">
                  <c:v>10.567431378967768</c:v>
                </c:pt>
                <c:pt idx="280">
                  <c:v>10.56508057963741</c:v>
                </c:pt>
                <c:pt idx="281">
                  <c:v>10.552548244984322</c:v>
                </c:pt>
                <c:pt idx="282">
                  <c:v>10.549659530311331</c:v>
                </c:pt>
                <c:pt idx="283">
                  <c:v>10.545586916182245</c:v>
                </c:pt>
                <c:pt idx="284">
                  <c:v>10.545268781148891</c:v>
                </c:pt>
                <c:pt idx="285">
                  <c:v>10.550417225963287</c:v>
                </c:pt>
                <c:pt idx="286">
                  <c:v>10.54834570547898</c:v>
                </c:pt>
                <c:pt idx="287">
                  <c:v>10.546865527594875</c:v>
                </c:pt>
                <c:pt idx="288">
                  <c:v>10.538989864135885</c:v>
                </c:pt>
                <c:pt idx="289">
                  <c:v>10.536891630022879</c:v>
                </c:pt>
                <c:pt idx="290">
                  <c:v>10.533858418903463</c:v>
                </c:pt>
                <c:pt idx="291">
                  <c:v>10.531491834247035</c:v>
                </c:pt>
                <c:pt idx="292">
                  <c:v>10.530159795576907</c:v>
                </c:pt>
                <c:pt idx="293">
                  <c:v>10.532556736629644</c:v>
                </c:pt>
                <c:pt idx="294">
                  <c:v>10.529609737675742</c:v>
                </c:pt>
                <c:pt idx="295">
                  <c:v>10.52757464486703</c:v>
                </c:pt>
                <c:pt idx="296">
                  <c:v>10.524286440018599</c:v>
                </c:pt>
                <c:pt idx="297">
                  <c:v>10.517119901977523</c:v>
                </c:pt>
                <c:pt idx="298">
                  <c:v>10.514011406995209</c:v>
                </c:pt>
                <c:pt idx="299">
                  <c:v>10.510826413894236</c:v>
                </c:pt>
                <c:pt idx="300">
                  <c:v>10.507714276144426</c:v>
                </c:pt>
                <c:pt idx="301">
                  <c:v>10.50816233655398</c:v>
                </c:pt>
                <c:pt idx="302">
                  <c:v>10.513480777187681</c:v>
                </c:pt>
                <c:pt idx="303">
                  <c:v>10.51122711832555</c:v>
                </c:pt>
                <c:pt idx="304">
                  <c:v>10.50922723893656</c:v>
                </c:pt>
                <c:pt idx="305">
                  <c:v>10.507886700475467</c:v>
                </c:pt>
                <c:pt idx="306">
                  <c:v>10.506753799765136</c:v>
                </c:pt>
                <c:pt idx="307">
                  <c:v>10.503862656580466</c:v>
                </c:pt>
                <c:pt idx="308">
                  <c:v>10.502327837182989</c:v>
                </c:pt>
                <c:pt idx="309">
                  <c:v>10.502214911388691</c:v>
                </c:pt>
                <c:pt idx="310">
                  <c:v>10.505817608502909</c:v>
                </c:pt>
                <c:pt idx="311">
                  <c:v>10.503833514440018</c:v>
                </c:pt>
                <c:pt idx="312">
                  <c:v>10.501349146965921</c:v>
                </c:pt>
                <c:pt idx="313">
                  <c:v>10.490398987688565</c:v>
                </c:pt>
                <c:pt idx="314">
                  <c:v>10.487046427279935</c:v>
                </c:pt>
                <c:pt idx="315">
                  <c:v>10.483707223685684</c:v>
                </c:pt>
                <c:pt idx="316">
                  <c:v>10.482771032423457</c:v>
                </c:pt>
                <c:pt idx="317">
                  <c:v>10.482752818585681</c:v>
                </c:pt>
                <c:pt idx="318">
                  <c:v>10.488017831961855</c:v>
                </c:pt>
                <c:pt idx="319">
                  <c:v>10.486122378576226</c:v>
                </c:pt>
                <c:pt idx="320">
                  <c:v>10.484749055207104</c:v>
                </c:pt>
                <c:pt idx="321">
                  <c:v>10.483101310015329</c:v>
                </c:pt>
                <c:pt idx="322">
                  <c:v>10.476801750652839</c:v>
                </c:pt>
                <c:pt idx="323">
                  <c:v>10.473995605377809</c:v>
                </c:pt>
                <c:pt idx="324">
                  <c:v>10.472234934391778</c:v>
                </c:pt>
                <c:pt idx="325">
                  <c:v>10.469295220973009</c:v>
                </c:pt>
                <c:pt idx="326">
                  <c:v>10.468215747520176</c:v>
                </c:pt>
                <c:pt idx="327">
                  <c:v>10.469882920805588</c:v>
                </c:pt>
                <c:pt idx="328">
                  <c:v>10.466951707177756</c:v>
                </c:pt>
                <c:pt idx="329">
                  <c:v>10.464509838658529</c:v>
                </c:pt>
                <c:pt idx="330">
                  <c:v>10.462819594511913</c:v>
                </c:pt>
                <c:pt idx="331">
                  <c:v>10.453307114163863</c:v>
                </c:pt>
                <c:pt idx="332">
                  <c:v>10.450388043094563</c:v>
                </c:pt>
                <c:pt idx="333">
                  <c:v>10.446218288497263</c:v>
                </c:pt>
                <c:pt idx="334">
                  <c:v>10.445237169768518</c:v>
                </c:pt>
                <c:pt idx="335">
                  <c:v>10.448283737702283</c:v>
                </c:pt>
                <c:pt idx="336">
                  <c:v>10.444202623782203</c:v>
                </c:pt>
                <c:pt idx="337">
                  <c:v>10.441062558147749</c:v>
                </c:pt>
                <c:pt idx="338">
                  <c:v>10.433886306059804</c:v>
                </c:pt>
                <c:pt idx="339">
                  <c:v>10.433298606227225</c:v>
                </c:pt>
                <c:pt idx="340">
                  <c:v>10.432920972657129</c:v>
                </c:pt>
                <c:pt idx="341">
                  <c:v>10.431778357899987</c:v>
                </c:pt>
                <c:pt idx="342">
                  <c:v>10.432406128175657</c:v>
                </c:pt>
                <c:pt idx="343">
                  <c:v>10.436421672279735</c:v>
                </c:pt>
                <c:pt idx="344">
                  <c:v>10.434515290591378</c:v>
                </c:pt>
                <c:pt idx="345">
                  <c:v>10.433738166845814</c:v>
                </c:pt>
                <c:pt idx="346">
                  <c:v>10.433001113543355</c:v>
                </c:pt>
                <c:pt idx="347">
                  <c:v>10.432378200291041</c:v>
                </c:pt>
                <c:pt idx="348">
                  <c:v>10.430925950291524</c:v>
                </c:pt>
                <c:pt idx="349">
                  <c:v>10.429850119606286</c:v>
                </c:pt>
                <c:pt idx="350">
                  <c:v>10.4292976331934</c:v>
                </c:pt>
                <c:pt idx="351">
                  <c:v>10.432551838877956</c:v>
                </c:pt>
                <c:pt idx="352">
                  <c:v>10.432358772197446</c:v>
                </c:pt>
                <c:pt idx="353">
                  <c:v>10.431014590968786</c:v>
                </c:pt>
                <c:pt idx="354">
                  <c:v>10.428814359364168</c:v>
                </c:pt>
                <c:pt idx="355">
                  <c:v>10.426480559615726</c:v>
                </c:pt>
                <c:pt idx="356">
                  <c:v>10.425673079473881</c:v>
                </c:pt>
                <c:pt idx="357">
                  <c:v>10.423293138003046</c:v>
                </c:pt>
                <c:pt idx="358">
                  <c:v>10.422910647409552</c:v>
                </c:pt>
                <c:pt idx="359">
                  <c:v>10.42066913110591</c:v>
                </c:pt>
                <c:pt idx="360">
                  <c:v>10.426482988127432</c:v>
                </c:pt>
                <c:pt idx="361">
                  <c:v>10.424870456355393</c:v>
                </c:pt>
                <c:pt idx="362">
                  <c:v>10.424755102049403</c:v>
                </c:pt>
                <c:pt idx="363">
                  <c:v>10.423693842434389</c:v>
                </c:pt>
                <c:pt idx="364">
                  <c:v>10.423186283488064</c:v>
                </c:pt>
                <c:pt idx="365">
                  <c:v>10.422505085954811</c:v>
                </c:pt>
                <c:pt idx="366">
                  <c:v>10.420517349124381</c:v>
                </c:pt>
                <c:pt idx="367">
                  <c:v>10.419984290805147</c:v>
                </c:pt>
                <c:pt idx="368">
                  <c:v>10.419624871072799</c:v>
                </c:pt>
                <c:pt idx="369">
                  <c:v>10.425490941095987</c:v>
                </c:pt>
                <c:pt idx="370">
                  <c:v>10.423809196740351</c:v>
                </c:pt>
                <c:pt idx="371">
                  <c:v>10.422319304809392</c:v>
                </c:pt>
                <c:pt idx="372">
                  <c:v>10.415121196116118</c:v>
                </c:pt>
                <c:pt idx="373">
                  <c:v>10.412850537672043</c:v>
                </c:pt>
                <c:pt idx="374">
                  <c:v>10.409828254855313</c:v>
                </c:pt>
                <c:pt idx="375">
                  <c:v>10.407753091603453</c:v>
                </c:pt>
                <c:pt idx="376">
                  <c:v>10.405640286420208</c:v>
                </c:pt>
                <c:pt idx="377">
                  <c:v>10.41216326885953</c:v>
                </c:pt>
                <c:pt idx="378">
                  <c:v>10.408943062338892</c:v>
                </c:pt>
                <c:pt idx="379">
                  <c:v>10.406174558995261</c:v>
                </c:pt>
                <c:pt idx="380">
                  <c:v>10.397224279106908</c:v>
                </c:pt>
                <c:pt idx="381">
                  <c:v>10.396551581364662</c:v>
                </c:pt>
                <c:pt idx="382">
                  <c:v>10.393945788305317</c:v>
                </c:pt>
                <c:pt idx="383">
                  <c:v>10.391607131533476</c:v>
                </c:pt>
                <c:pt idx="384">
                  <c:v>10.388712345581254</c:v>
                </c:pt>
                <c:pt idx="385">
                  <c:v>10.394781196331763</c:v>
                </c:pt>
                <c:pt idx="386">
                  <c:v>10.39336658826366</c:v>
                </c:pt>
                <c:pt idx="387">
                  <c:v>10.392159617946362</c:v>
                </c:pt>
                <c:pt idx="388">
                  <c:v>10.390124525137608</c:v>
                </c:pt>
                <c:pt idx="389">
                  <c:v>10.387434948424456</c:v>
                </c:pt>
                <c:pt idx="390">
                  <c:v>10.384983365858389</c:v>
                </c:pt>
                <c:pt idx="391">
                  <c:v>10.382591281829065</c:v>
                </c:pt>
                <c:pt idx="392">
                  <c:v>10.379828849764735</c:v>
                </c:pt>
                <c:pt idx="393">
                  <c:v>10.38633726113386</c:v>
                </c:pt>
                <c:pt idx="394">
                  <c:v>10.385822416652431</c:v>
                </c:pt>
                <c:pt idx="395">
                  <c:v>10.384757514269808</c:v>
                </c:pt>
                <c:pt idx="396">
                  <c:v>10.383920891987501</c:v>
                </c:pt>
                <c:pt idx="397">
                  <c:v>10.378916943619558</c:v>
                </c:pt>
                <c:pt idx="398">
                  <c:v>10.377128344748911</c:v>
                </c:pt>
                <c:pt idx="399">
                  <c:v>10.37491232781818</c:v>
                </c:pt>
                <c:pt idx="400">
                  <c:v>10.37329858179028</c:v>
                </c:pt>
                <c:pt idx="401">
                  <c:v>10.373648287475788</c:v>
                </c:pt>
                <c:pt idx="402">
                  <c:v>10.380998178150634</c:v>
                </c:pt>
                <c:pt idx="403">
                  <c:v>10.381820229362759</c:v>
                </c:pt>
                <c:pt idx="404">
                  <c:v>10.380655758000245</c:v>
                </c:pt>
                <c:pt idx="405">
                  <c:v>10.37783625591085</c:v>
                </c:pt>
                <c:pt idx="406">
                  <c:v>10.373514719332007</c:v>
                </c:pt>
                <c:pt idx="407">
                  <c:v>10.371801404324231</c:v>
                </c:pt>
                <c:pt idx="408">
                  <c:v>10.370339440277888</c:v>
                </c:pt>
                <c:pt idx="409">
                  <c:v>10.369008615863564</c:v>
                </c:pt>
                <c:pt idx="410">
                  <c:v>10.368323775562786</c:v>
                </c:pt>
                <c:pt idx="411">
                  <c:v>10.373022945711782</c:v>
                </c:pt>
                <c:pt idx="412">
                  <c:v>10.370181587017029</c:v>
                </c:pt>
                <c:pt idx="413">
                  <c:v>10.368930903489016</c:v>
                </c:pt>
                <c:pt idx="414">
                  <c:v>10.366425893665465</c:v>
                </c:pt>
                <c:pt idx="415">
                  <c:v>10.364756291868346</c:v>
                </c:pt>
                <c:pt idx="416">
                  <c:v>10.364259661224651</c:v>
                </c:pt>
                <c:pt idx="417">
                  <c:v>10.362745484176656</c:v>
                </c:pt>
                <c:pt idx="418">
                  <c:v>10.359935696134116</c:v>
                </c:pt>
                <c:pt idx="419">
                  <c:v>10.363244543332016</c:v>
                </c:pt>
                <c:pt idx="420">
                  <c:v>10.359534991702773</c:v>
                </c:pt>
                <c:pt idx="421">
                  <c:v>10.355648158719134</c:v>
                </c:pt>
                <c:pt idx="422">
                  <c:v>10.353639779539165</c:v>
                </c:pt>
                <c:pt idx="423">
                  <c:v>10.349547737316414</c:v>
                </c:pt>
                <c:pt idx="424">
                  <c:v>10.347203009265385</c:v>
                </c:pt>
                <c:pt idx="425">
                  <c:v>10.346807161857456</c:v>
                </c:pt>
                <c:pt idx="426">
                  <c:v>10.34540348209201</c:v>
                </c:pt>
                <c:pt idx="427">
                  <c:v>10.343296748188024</c:v>
                </c:pt>
                <c:pt idx="428">
                  <c:v>10.349672805669215</c:v>
                </c:pt>
                <c:pt idx="429">
                  <c:v>10.346960158094859</c:v>
                </c:pt>
                <c:pt idx="430">
                  <c:v>10.344132156214513</c:v>
                </c:pt>
                <c:pt idx="431">
                  <c:v>10.34210799170846</c:v>
                </c:pt>
                <c:pt idx="432">
                  <c:v>10.330493634479822</c:v>
                </c:pt>
                <c:pt idx="433">
                  <c:v>10.326626229589763</c:v>
                </c:pt>
                <c:pt idx="434">
                  <c:v>10.323453379047379</c:v>
                </c:pt>
                <c:pt idx="435">
                  <c:v>10.329992146812756</c:v>
                </c:pt>
                <c:pt idx="436">
                  <c:v>10.328718392423568</c:v>
                </c:pt>
                <c:pt idx="437">
                  <c:v>10.32736206863639</c:v>
                </c:pt>
                <c:pt idx="438">
                  <c:v>10.320745588496393</c:v>
                </c:pt>
                <c:pt idx="439">
                  <c:v>10.319211983354734</c:v>
                </c:pt>
                <c:pt idx="440">
                  <c:v>10.31853807135667</c:v>
                </c:pt>
                <c:pt idx="441">
                  <c:v>10.316873326582936</c:v>
                </c:pt>
                <c:pt idx="442">
                  <c:v>10.315945635111689</c:v>
                </c:pt>
                <c:pt idx="443">
                  <c:v>10.319491262200813</c:v>
                </c:pt>
                <c:pt idx="444">
                  <c:v>10.317828945938828</c:v>
                </c:pt>
                <c:pt idx="445">
                  <c:v>10.317082178589558</c:v>
                </c:pt>
                <c:pt idx="446">
                  <c:v>10.309607219561897</c:v>
                </c:pt>
                <c:pt idx="447">
                  <c:v>10.308190182982059</c:v>
                </c:pt>
                <c:pt idx="448">
                  <c:v>10.305728886369167</c:v>
                </c:pt>
                <c:pt idx="449">
                  <c:v>10.303274875291422</c:v>
                </c:pt>
                <c:pt idx="450">
                  <c:v>10.30309759393694</c:v>
                </c:pt>
                <c:pt idx="451">
                  <c:v>10.30611137696269</c:v>
                </c:pt>
                <c:pt idx="452">
                  <c:v>10.306808359822043</c:v>
                </c:pt>
                <c:pt idx="453">
                  <c:v>10.30588916814169</c:v>
                </c:pt>
                <c:pt idx="454">
                  <c:v>10.305534605432783</c:v>
                </c:pt>
                <c:pt idx="455">
                  <c:v>10.302777030391866</c:v>
                </c:pt>
                <c:pt idx="456">
                  <c:v>10.302679889923681</c:v>
                </c:pt>
                <c:pt idx="457">
                  <c:v>10.300214950543221</c:v>
                </c:pt>
                <c:pt idx="458">
                  <c:v>10.296374259281933</c:v>
                </c:pt>
                <c:pt idx="459">
                  <c:v>10.293013199082367</c:v>
                </c:pt>
                <c:pt idx="460">
                  <c:v>10.29612169406461</c:v>
                </c:pt>
                <c:pt idx="461">
                  <c:v>10.296714250920616</c:v>
                </c:pt>
                <c:pt idx="462">
                  <c:v>10.295427139717034</c:v>
                </c:pt>
                <c:pt idx="463">
                  <c:v>10.295331213504653</c:v>
                </c:pt>
                <c:pt idx="464">
                  <c:v>10.29101696246093</c:v>
                </c:pt>
                <c:pt idx="465">
                  <c:v>10.287172628432103</c:v>
                </c:pt>
                <c:pt idx="466">
                  <c:v>10.286672355020883</c:v>
                </c:pt>
                <c:pt idx="467">
                  <c:v>10.285776234201762</c:v>
                </c:pt>
                <c:pt idx="468">
                  <c:v>10.284282699503237</c:v>
                </c:pt>
                <c:pt idx="469">
                  <c:v>10.285001538967947</c:v>
                </c:pt>
                <c:pt idx="470">
                  <c:v>10.282991945532132</c:v>
                </c:pt>
                <c:pt idx="471">
                  <c:v>10.281461983158039</c:v>
                </c:pt>
                <c:pt idx="472">
                  <c:v>10.278659480650589</c:v>
                </c:pt>
                <c:pt idx="473">
                  <c:v>10.273593605234169</c:v>
                </c:pt>
                <c:pt idx="474">
                  <c:v>10.270160903939299</c:v>
                </c:pt>
                <c:pt idx="475">
                  <c:v>10.268539872376309</c:v>
                </c:pt>
                <c:pt idx="476">
                  <c:v>10.268448803187354</c:v>
                </c:pt>
                <c:pt idx="477">
                  <c:v>10.267379043781361</c:v>
                </c:pt>
                <c:pt idx="478">
                  <c:v>10.271305947208148</c:v>
                </c:pt>
                <c:pt idx="479">
                  <c:v>10.270249544616561</c:v>
                </c:pt>
                <c:pt idx="480">
                  <c:v>10.269114215394509</c:v>
                </c:pt>
                <c:pt idx="481">
                  <c:v>10.263867415856083</c:v>
                </c:pt>
                <c:pt idx="482">
                  <c:v>10.261604042947113</c:v>
                </c:pt>
                <c:pt idx="483">
                  <c:v>10.260061938014516</c:v>
                </c:pt>
                <c:pt idx="484">
                  <c:v>10.256989870707841</c:v>
                </c:pt>
                <c:pt idx="485">
                  <c:v>10.252861400809493</c:v>
                </c:pt>
                <c:pt idx="486">
                  <c:v>10.258349837262585</c:v>
                </c:pt>
                <c:pt idx="487">
                  <c:v>10.260990843741638</c:v>
                </c:pt>
                <c:pt idx="488">
                  <c:v>10.259638162722027</c:v>
                </c:pt>
                <c:pt idx="489">
                  <c:v>10.249977543159972</c:v>
                </c:pt>
                <c:pt idx="490">
                  <c:v>10.247311037307952</c:v>
                </c:pt>
                <c:pt idx="491">
                  <c:v>10.245377941990895</c:v>
                </c:pt>
                <c:pt idx="492">
                  <c:v>10.243373205578521</c:v>
                </c:pt>
                <c:pt idx="493">
                  <c:v>10.24008985775346</c:v>
                </c:pt>
                <c:pt idx="494">
                  <c:v>10.242384801314586</c:v>
                </c:pt>
                <c:pt idx="495">
                  <c:v>10.241846885971967</c:v>
                </c:pt>
                <c:pt idx="496">
                  <c:v>10.23955679943424</c:v>
                </c:pt>
                <c:pt idx="497">
                  <c:v>10.236097384510643</c:v>
                </c:pt>
                <c:pt idx="498">
                  <c:v>10.230633233174615</c:v>
                </c:pt>
                <c:pt idx="499">
                  <c:v>10.227415455165627</c:v>
                </c:pt>
                <c:pt idx="500">
                  <c:v>10.222650715200615</c:v>
                </c:pt>
                <c:pt idx="501">
                  <c:v>10.217997686774041</c:v>
                </c:pt>
                <c:pt idx="502">
                  <c:v>10.215493891206279</c:v>
                </c:pt>
                <c:pt idx="503">
                  <c:v>10.215417393087606</c:v>
                </c:pt>
                <c:pt idx="504">
                  <c:v>10.212554177787538</c:v>
                </c:pt>
                <c:pt idx="505">
                  <c:v>10.207896292337566</c:v>
                </c:pt>
                <c:pt idx="506">
                  <c:v>10.198512523109841</c:v>
                </c:pt>
                <c:pt idx="507">
                  <c:v>10.196886634523409</c:v>
                </c:pt>
                <c:pt idx="508">
                  <c:v>10.195705163578964</c:v>
                </c:pt>
                <c:pt idx="509">
                  <c:v>10.193838852333784</c:v>
                </c:pt>
                <c:pt idx="510">
                  <c:v>10.190549433229492</c:v>
                </c:pt>
                <c:pt idx="511">
                  <c:v>10.187421510153584</c:v>
                </c:pt>
                <c:pt idx="512">
                  <c:v>10.188567767678336</c:v>
                </c:pt>
                <c:pt idx="513">
                  <c:v>10.186586102127109</c:v>
                </c:pt>
                <c:pt idx="514">
                  <c:v>10.182740553842407</c:v>
                </c:pt>
                <c:pt idx="515">
                  <c:v>10.177896887246987</c:v>
                </c:pt>
                <c:pt idx="516">
                  <c:v>10.177842245733629</c:v>
                </c:pt>
                <c:pt idx="517">
                  <c:v>10.17528745142009</c:v>
                </c:pt>
                <c:pt idx="518">
                  <c:v>10.173013150208462</c:v>
                </c:pt>
                <c:pt idx="519">
                  <c:v>10.170638065761068</c:v>
                </c:pt>
                <c:pt idx="520">
                  <c:v>10.168820324749959</c:v>
                </c:pt>
                <c:pt idx="521">
                  <c:v>10.169982367600753</c:v>
                </c:pt>
                <c:pt idx="522">
                  <c:v>10.167763922158329</c:v>
                </c:pt>
                <c:pt idx="523">
                  <c:v>10.163838232987359</c:v>
                </c:pt>
                <c:pt idx="524">
                  <c:v>10.156415486961365</c:v>
                </c:pt>
                <c:pt idx="525">
                  <c:v>10.15408897274807</c:v>
                </c:pt>
                <c:pt idx="526">
                  <c:v>10.152289445574766</c:v>
                </c:pt>
                <c:pt idx="527">
                  <c:v>10.149808720868194</c:v>
                </c:pt>
                <c:pt idx="528">
                  <c:v>10.146033599422964</c:v>
                </c:pt>
                <c:pt idx="529">
                  <c:v>10.143952364891888</c:v>
                </c:pt>
                <c:pt idx="530">
                  <c:v>10.148344328310131</c:v>
                </c:pt>
                <c:pt idx="531">
                  <c:v>10.148519181152906</c:v>
                </c:pt>
                <c:pt idx="532">
                  <c:v>10.146945505568127</c:v>
                </c:pt>
                <c:pt idx="533">
                  <c:v>10.13987246522764</c:v>
                </c:pt>
                <c:pt idx="534">
                  <c:v>10.139962320160706</c:v>
                </c:pt>
                <c:pt idx="535">
                  <c:v>10.140301097543528</c:v>
                </c:pt>
                <c:pt idx="536">
                  <c:v>10.13935519223449</c:v>
                </c:pt>
                <c:pt idx="537">
                  <c:v>10.140848726932987</c:v>
                </c:pt>
                <c:pt idx="538">
                  <c:v>10.141335643529814</c:v>
                </c:pt>
                <c:pt idx="539">
                  <c:v>10.145991100468109</c:v>
                </c:pt>
                <c:pt idx="540">
                  <c:v>10.148499753059269</c:v>
                </c:pt>
                <c:pt idx="541">
                  <c:v>10.149790507030417</c:v>
                </c:pt>
                <c:pt idx="542">
                  <c:v>10.149466300717833</c:v>
                </c:pt>
                <c:pt idx="543">
                  <c:v>10.146855650635061</c:v>
                </c:pt>
                <c:pt idx="544">
                  <c:v>10.145957101304262</c:v>
                </c:pt>
                <c:pt idx="545">
                  <c:v>10.145403400635544</c:v>
                </c:pt>
                <c:pt idx="546">
                  <c:v>10.146832579773857</c:v>
                </c:pt>
                <c:pt idx="547">
                  <c:v>10.149882790475218</c:v>
                </c:pt>
                <c:pt idx="548">
                  <c:v>10.149184593360033</c:v>
                </c:pt>
                <c:pt idx="549">
                  <c:v>10.148143976094531</c:v>
                </c:pt>
                <c:pt idx="550">
                  <c:v>10.145009981739335</c:v>
                </c:pt>
                <c:pt idx="551">
                  <c:v>10.145641394782615</c:v>
                </c:pt>
                <c:pt idx="552">
                  <c:v>10.146117383076785</c:v>
                </c:pt>
                <c:pt idx="553">
                  <c:v>10.145220048001804</c:v>
                </c:pt>
                <c:pt idx="554">
                  <c:v>10.144815700802937</c:v>
                </c:pt>
                <c:pt idx="555">
                  <c:v>10.148079620534332</c:v>
                </c:pt>
                <c:pt idx="556">
                  <c:v>10.150165712088835</c:v>
                </c:pt>
                <c:pt idx="557">
                  <c:v>10.150040643735991</c:v>
                </c:pt>
                <c:pt idx="558">
                  <c:v>10.148746246997334</c:v>
                </c:pt>
                <c:pt idx="559">
                  <c:v>10.148587179480657</c:v>
                </c:pt>
                <c:pt idx="560">
                  <c:v>10.148288472540941</c:v>
                </c:pt>
                <c:pt idx="561">
                  <c:v>10.147482206654914</c:v>
                </c:pt>
                <c:pt idx="562">
                  <c:v>10.145192120117215</c:v>
                </c:pt>
                <c:pt idx="563">
                  <c:v>10.144508494072269</c:v>
                </c:pt>
                <c:pt idx="564">
                  <c:v>10.145552754105395</c:v>
                </c:pt>
                <c:pt idx="565">
                  <c:v>10.146515658996364</c:v>
                </c:pt>
                <c:pt idx="566">
                  <c:v>10.143290595452285</c:v>
                </c:pt>
                <c:pt idx="567">
                  <c:v>10.141861416313915</c:v>
                </c:pt>
                <c:pt idx="568">
                  <c:v>10.14241511698269</c:v>
                </c:pt>
                <c:pt idx="569">
                  <c:v>10.142081196623238</c:v>
                </c:pt>
                <c:pt idx="570">
                  <c:v>10.140475950386318</c:v>
                </c:pt>
                <c:pt idx="571">
                  <c:v>10.138775992192862</c:v>
                </c:pt>
                <c:pt idx="572">
                  <c:v>10.139106269784733</c:v>
                </c:pt>
                <c:pt idx="573">
                  <c:v>10.140885154608583</c:v>
                </c:pt>
                <c:pt idx="574">
                  <c:v>10.142134623880736</c:v>
                </c:pt>
                <c:pt idx="575">
                  <c:v>10.138244148129488</c:v>
                </c:pt>
                <c:pt idx="576">
                  <c:v>10.134673021667439</c:v>
                </c:pt>
                <c:pt idx="577">
                  <c:v>10.129372794871543</c:v>
                </c:pt>
                <c:pt idx="578">
                  <c:v>10.129466292572161</c:v>
                </c:pt>
                <c:pt idx="579">
                  <c:v>10.127188348592981</c:v>
                </c:pt>
                <c:pt idx="580">
                  <c:v>10.125876952272336</c:v>
                </c:pt>
                <c:pt idx="581">
                  <c:v>10.125574602565109</c:v>
                </c:pt>
                <c:pt idx="582">
                  <c:v>10.127681336469067</c:v>
                </c:pt>
                <c:pt idx="583">
                  <c:v>10.129936209587058</c:v>
                </c:pt>
                <c:pt idx="584">
                  <c:v>10.130083134545202</c:v>
                </c:pt>
                <c:pt idx="585">
                  <c:v>10.128171895833461</c:v>
                </c:pt>
                <c:pt idx="586">
                  <c:v>10.122342253485854</c:v>
                </c:pt>
                <c:pt idx="587">
                  <c:v>10.119817815568638</c:v>
                </c:pt>
                <c:pt idx="588">
                  <c:v>10.118633916112486</c:v>
                </c:pt>
                <c:pt idx="589">
                  <c:v>10.116100978404262</c:v>
                </c:pt>
                <c:pt idx="590">
                  <c:v>10.115062789650437</c:v>
                </c:pt>
                <c:pt idx="591">
                  <c:v>10.116576966698432</c:v>
                </c:pt>
                <c:pt idx="592">
                  <c:v>10.117847078320082</c:v>
                </c:pt>
                <c:pt idx="593">
                  <c:v>10.115299569541648</c:v>
                </c:pt>
                <c:pt idx="594">
                  <c:v>10.112692562226485</c:v>
                </c:pt>
                <c:pt idx="595">
                  <c:v>10.112209288397182</c:v>
                </c:pt>
                <c:pt idx="596">
                  <c:v>10.11035390545463</c:v>
                </c:pt>
                <c:pt idx="597">
                  <c:v>10.110077055120286</c:v>
                </c:pt>
                <c:pt idx="598">
                  <c:v>10.10956099638301</c:v>
                </c:pt>
                <c:pt idx="599">
                  <c:v>10.111548733213439</c:v>
                </c:pt>
                <c:pt idx="600">
                  <c:v>10.112265144166415</c:v>
                </c:pt>
                <c:pt idx="601">
                  <c:v>10.10984634650832</c:v>
                </c:pt>
                <c:pt idx="602">
                  <c:v>10.106258220464355</c:v>
                </c:pt>
                <c:pt idx="603">
                  <c:v>10.104625046342804</c:v>
                </c:pt>
                <c:pt idx="604">
                  <c:v>10.102972444127644</c:v>
                </c:pt>
                <c:pt idx="605">
                  <c:v>10.10034965148634</c:v>
                </c:pt>
                <c:pt idx="606">
                  <c:v>10.099114753284383</c:v>
                </c:pt>
                <c:pt idx="607">
                  <c:v>10.09768678840193</c:v>
                </c:pt>
                <c:pt idx="608">
                  <c:v>10.096882951027595</c:v>
                </c:pt>
                <c:pt idx="609">
                  <c:v>10.097537434932079</c:v>
                </c:pt>
                <c:pt idx="610">
                  <c:v>10.095564269171831</c:v>
                </c:pt>
                <c:pt idx="611">
                  <c:v>10.091582724231657</c:v>
                </c:pt>
                <c:pt idx="612">
                  <c:v>10.090421895636737</c:v>
                </c:pt>
                <c:pt idx="613">
                  <c:v>10.088945360520157</c:v>
                </c:pt>
                <c:pt idx="614">
                  <c:v>10.089762554708855</c:v>
                </c:pt>
                <c:pt idx="615">
                  <c:v>10.08896843138136</c:v>
                </c:pt>
                <c:pt idx="616">
                  <c:v>10.08971277021891</c:v>
                </c:pt>
                <c:pt idx="617">
                  <c:v>10.09072060257644</c:v>
                </c:pt>
                <c:pt idx="618">
                  <c:v>10.092811551154355</c:v>
                </c:pt>
                <c:pt idx="619">
                  <c:v>10.092988832508794</c:v>
                </c:pt>
                <c:pt idx="620">
                  <c:v>10.089843909850956</c:v>
                </c:pt>
                <c:pt idx="621">
                  <c:v>10.089308423020043</c:v>
                </c:pt>
                <c:pt idx="622">
                  <c:v>10.089761340453009</c:v>
                </c:pt>
                <c:pt idx="623">
                  <c:v>10.089930122016483</c:v>
                </c:pt>
                <c:pt idx="624">
                  <c:v>10.088643010812916</c:v>
                </c:pt>
                <c:pt idx="625">
                  <c:v>10.088332161314682</c:v>
                </c:pt>
                <c:pt idx="626">
                  <c:v>10.090833528370709</c:v>
                </c:pt>
                <c:pt idx="627">
                  <c:v>10.092911120134232</c:v>
                </c:pt>
                <c:pt idx="628">
                  <c:v>10.09075095897272</c:v>
                </c:pt>
                <c:pt idx="629">
                  <c:v>10.087029264785002</c:v>
                </c:pt>
                <c:pt idx="630">
                  <c:v>10.086661345261732</c:v>
                </c:pt>
                <c:pt idx="631">
                  <c:v>10.085420375780501</c:v>
                </c:pt>
                <c:pt idx="632">
                  <c:v>10.084576467963061</c:v>
                </c:pt>
                <c:pt idx="633">
                  <c:v>10.084795034016508</c:v>
                </c:pt>
                <c:pt idx="634">
                  <c:v>10.082259667796606</c:v>
                </c:pt>
                <c:pt idx="635">
                  <c:v>10.083131503498635</c:v>
                </c:pt>
                <c:pt idx="636">
                  <c:v>10.085396090663494</c:v>
                </c:pt>
                <c:pt idx="637">
                  <c:v>10.084274118255806</c:v>
                </c:pt>
                <c:pt idx="638">
                  <c:v>10.081596684101157</c:v>
                </c:pt>
                <c:pt idx="639">
                  <c:v>10.079284740958087</c:v>
                </c:pt>
                <c:pt idx="640">
                  <c:v>10.07645552482191</c:v>
                </c:pt>
                <c:pt idx="641">
                  <c:v>10.074188509145387</c:v>
                </c:pt>
                <c:pt idx="642">
                  <c:v>10.072573548861641</c:v>
                </c:pt>
                <c:pt idx="643">
                  <c:v>10.070732736989314</c:v>
                </c:pt>
                <c:pt idx="644">
                  <c:v>10.071574216295076</c:v>
                </c:pt>
                <c:pt idx="645">
                  <c:v>10.072764187030458</c:v>
                </c:pt>
                <c:pt idx="646">
                  <c:v>10.072613619304761</c:v>
                </c:pt>
                <c:pt idx="647">
                  <c:v>10.071241510191484</c:v>
                </c:pt>
                <c:pt idx="648">
                  <c:v>10.069287772524902</c:v>
                </c:pt>
                <c:pt idx="649">
                  <c:v>10.066188991589456</c:v>
                </c:pt>
                <c:pt idx="650">
                  <c:v>10.064808382685229</c:v>
                </c:pt>
                <c:pt idx="651">
                  <c:v>10.062829145645722</c:v>
                </c:pt>
                <c:pt idx="652">
                  <c:v>10.062202589625898</c:v>
                </c:pt>
                <c:pt idx="653">
                  <c:v>10.063784765001628</c:v>
                </c:pt>
                <c:pt idx="654">
                  <c:v>10.062475797192675</c:v>
                </c:pt>
                <c:pt idx="655">
                  <c:v>10.05897631182593</c:v>
                </c:pt>
                <c:pt idx="656">
                  <c:v>10.058474824158864</c:v>
                </c:pt>
                <c:pt idx="657">
                  <c:v>10.057139142721141</c:v>
                </c:pt>
                <c:pt idx="658">
                  <c:v>10.057400207729458</c:v>
                </c:pt>
                <c:pt idx="659">
                  <c:v>10.056965504134254</c:v>
                </c:pt>
                <c:pt idx="660">
                  <c:v>10.058148189334531</c:v>
                </c:pt>
                <c:pt idx="661">
                  <c:v>10.061426680136151</c:v>
                </c:pt>
                <c:pt idx="662">
                  <c:v>10.05992828841427</c:v>
                </c:pt>
                <c:pt idx="663">
                  <c:v>10.058767459819336</c:v>
                </c:pt>
                <c:pt idx="664">
                  <c:v>10.055155048658293</c:v>
                </c:pt>
                <c:pt idx="665">
                  <c:v>10.054036719018185</c:v>
                </c:pt>
                <c:pt idx="666">
                  <c:v>10.053928650247315</c:v>
                </c:pt>
                <c:pt idx="667">
                  <c:v>10.052641539043705</c:v>
                </c:pt>
                <c:pt idx="668">
                  <c:v>10.055383328758538</c:v>
                </c:pt>
                <c:pt idx="669">
                  <c:v>10.053654228424662</c:v>
                </c:pt>
                <c:pt idx="670">
                  <c:v>10.047188316010377</c:v>
                </c:pt>
                <c:pt idx="671">
                  <c:v>10.045159294480939</c:v>
                </c:pt>
                <c:pt idx="672">
                  <c:v>10.044175747240487</c:v>
                </c:pt>
                <c:pt idx="673">
                  <c:v>10.04376775727404</c:v>
                </c:pt>
                <c:pt idx="674">
                  <c:v>10.043495763963094</c:v>
                </c:pt>
                <c:pt idx="675">
                  <c:v>10.042406576463449</c:v>
                </c:pt>
                <c:pt idx="676">
                  <c:v>10.041548097575756</c:v>
                </c:pt>
                <c:pt idx="677">
                  <c:v>10.045337790091239</c:v>
                </c:pt>
                <c:pt idx="678">
                  <c:v>10.0436171895483</c:v>
                </c:pt>
                <c:pt idx="679">
                  <c:v>10.040451624540992</c:v>
                </c:pt>
                <c:pt idx="680">
                  <c:v>10.038513672200494</c:v>
                </c:pt>
                <c:pt idx="681">
                  <c:v>10.036768786540506</c:v>
                </c:pt>
                <c:pt idx="682">
                  <c:v>10.036417866599166</c:v>
                </c:pt>
                <c:pt idx="683">
                  <c:v>10.035276466097898</c:v>
                </c:pt>
                <c:pt idx="684">
                  <c:v>10.032726528807729</c:v>
                </c:pt>
                <c:pt idx="685">
                  <c:v>10.031304635204535</c:v>
                </c:pt>
                <c:pt idx="686">
                  <c:v>10.032327038632289</c:v>
                </c:pt>
                <c:pt idx="687">
                  <c:v>10.030957358030705</c:v>
                </c:pt>
                <c:pt idx="688">
                  <c:v>10.025002647330311</c:v>
                </c:pt>
                <c:pt idx="689">
                  <c:v>10.022769630817663</c:v>
                </c:pt>
                <c:pt idx="690">
                  <c:v>10.021542018150853</c:v>
                </c:pt>
                <c:pt idx="691">
                  <c:v>10.020743037799932</c:v>
                </c:pt>
                <c:pt idx="692">
                  <c:v>10.018416523586652</c:v>
                </c:pt>
                <c:pt idx="693">
                  <c:v>10.017895607825963</c:v>
                </c:pt>
                <c:pt idx="694">
                  <c:v>10.017657613678864</c:v>
                </c:pt>
                <c:pt idx="695">
                  <c:v>10.016782135209255</c:v>
                </c:pt>
                <c:pt idx="696">
                  <c:v>10.013960204608182</c:v>
                </c:pt>
                <c:pt idx="697">
                  <c:v>10.007024375178972</c:v>
                </c:pt>
                <c:pt idx="698">
                  <c:v>10.003878238265344</c:v>
                </c:pt>
                <c:pt idx="699">
                  <c:v>10.00270769562357</c:v>
                </c:pt>
                <c:pt idx="700">
                  <c:v>9.9993684920293049</c:v>
                </c:pt>
                <c:pt idx="701">
                  <c:v>9.9981603074561605</c:v>
                </c:pt>
                <c:pt idx="702">
                  <c:v>9.9987407217535917</c:v>
                </c:pt>
                <c:pt idx="703">
                  <c:v>10.002644554319232</c:v>
                </c:pt>
                <c:pt idx="704">
                  <c:v>10.000182043450465</c:v>
                </c:pt>
                <c:pt idx="705">
                  <c:v>9.9929147221735803</c:v>
                </c:pt>
                <c:pt idx="706">
                  <c:v>9.9910010549501038</c:v>
                </c:pt>
                <c:pt idx="707">
                  <c:v>9.9891286724256361</c:v>
                </c:pt>
                <c:pt idx="708">
                  <c:v>9.987032866824336</c:v>
                </c:pt>
                <c:pt idx="709">
                  <c:v>9.9861476743078867</c:v>
                </c:pt>
                <c:pt idx="710">
                  <c:v>9.9863480265235296</c:v>
                </c:pt>
                <c:pt idx="711">
                  <c:v>9.9889319629775315</c:v>
                </c:pt>
                <c:pt idx="712">
                  <c:v>9.9883139067486439</c:v>
                </c:pt>
                <c:pt idx="713">
                  <c:v>9.9818249234731837</c:v>
                </c:pt>
                <c:pt idx="714">
                  <c:v>9.9781797274041111</c:v>
                </c:pt>
                <c:pt idx="715">
                  <c:v>9.974444676401987</c:v>
                </c:pt>
                <c:pt idx="716">
                  <c:v>9.9720477353492782</c:v>
                </c:pt>
                <c:pt idx="717">
                  <c:v>9.9682713996481596</c:v>
                </c:pt>
                <c:pt idx="718">
                  <c:v>9.9658878154098147</c:v>
                </c:pt>
                <c:pt idx="719">
                  <c:v>9.9652685449250384</c:v>
                </c:pt>
                <c:pt idx="720">
                  <c:v>9.9675307035781771</c:v>
                </c:pt>
                <c:pt idx="721">
                  <c:v>9.9640688601428309</c:v>
                </c:pt>
                <c:pt idx="722">
                  <c:v>9.9543293139503248</c:v>
                </c:pt>
                <c:pt idx="723">
                  <c:v>9.955161079209276</c:v>
                </c:pt>
                <c:pt idx="724">
                  <c:v>9.9602779533715164</c:v>
                </c:pt>
                <c:pt idx="725">
                  <c:v>9.9592166937564883</c:v>
                </c:pt>
                <c:pt idx="726">
                  <c:v>9.9579575104374527</c:v>
                </c:pt>
                <c:pt idx="727">
                  <c:v>9.9550542246942655</c:v>
                </c:pt>
                <c:pt idx="728">
                  <c:v>9.9545272376543465</c:v>
                </c:pt>
                <c:pt idx="729">
                  <c:v>9.9506428331823571</c:v>
                </c:pt>
                <c:pt idx="730">
                  <c:v>9.9496204297545603</c:v>
                </c:pt>
                <c:pt idx="731">
                  <c:v>9.9525285725211887</c:v>
                </c:pt>
                <c:pt idx="732">
                  <c:v>9.9521837238590933</c:v>
                </c:pt>
                <c:pt idx="733">
                  <c:v>9.9524496458907663</c:v>
                </c:pt>
                <c:pt idx="734">
                  <c:v>9.9496859995706046</c:v>
                </c:pt>
                <c:pt idx="735">
                  <c:v>9.9479350426313857</c:v>
                </c:pt>
                <c:pt idx="736">
                  <c:v>9.9446079815956523</c:v>
                </c:pt>
                <c:pt idx="737">
                  <c:v>9.9405535813043571</c:v>
                </c:pt>
                <c:pt idx="738">
                  <c:v>9.9387722679688295</c:v>
                </c:pt>
                <c:pt idx="739">
                  <c:v>9.9379016465226329</c:v>
                </c:pt>
                <c:pt idx="740">
                  <c:v>9.9410817826001363</c:v>
                </c:pt>
                <c:pt idx="741">
                  <c:v>9.9399003116557338</c:v>
                </c:pt>
                <c:pt idx="742">
                  <c:v>9.9379623593152644</c:v>
                </c:pt>
                <c:pt idx="743">
                  <c:v>9.9327859866162527</c:v>
                </c:pt>
                <c:pt idx="744">
                  <c:v>9.9292257884568755</c:v>
                </c:pt>
                <c:pt idx="745">
                  <c:v>9.9258999416770024</c:v>
                </c:pt>
                <c:pt idx="746">
                  <c:v>9.9243347658832306</c:v>
                </c:pt>
                <c:pt idx="747">
                  <c:v>9.9232807918032933</c:v>
                </c:pt>
                <c:pt idx="748">
                  <c:v>9.9218200420128113</c:v>
                </c:pt>
                <c:pt idx="749">
                  <c:v>9.9259982964010618</c:v>
                </c:pt>
                <c:pt idx="750">
                  <c:v>9.9250293202308342</c:v>
                </c:pt>
                <c:pt idx="751">
                  <c:v>9.9189616837361712</c:v>
                </c:pt>
                <c:pt idx="752">
                  <c:v>9.915571481396114</c:v>
                </c:pt>
                <c:pt idx="753">
                  <c:v>9.914161730351438</c:v>
                </c:pt>
                <c:pt idx="754">
                  <c:v>9.9134246770489938</c:v>
                </c:pt>
                <c:pt idx="755">
                  <c:v>9.9102943254613933</c:v>
                </c:pt>
                <c:pt idx="756">
                  <c:v>9.9074262531379134</c:v>
                </c:pt>
                <c:pt idx="757">
                  <c:v>9.9133676070239432</c:v>
                </c:pt>
                <c:pt idx="758">
                  <c:v>9.91079338461671</c:v>
                </c:pt>
                <c:pt idx="759">
                  <c:v>9.9047901036822594</c:v>
                </c:pt>
                <c:pt idx="760">
                  <c:v>9.9028023668517875</c:v>
                </c:pt>
                <c:pt idx="761">
                  <c:v>9.8995469469113573</c:v>
                </c:pt>
                <c:pt idx="762">
                  <c:v>9.8969314398052148</c:v>
                </c:pt>
                <c:pt idx="763">
                  <c:v>9.8950299151402845</c:v>
                </c:pt>
                <c:pt idx="764">
                  <c:v>9.8911722242970654</c:v>
                </c:pt>
                <c:pt idx="765">
                  <c:v>9.8868604017650483</c:v>
                </c:pt>
                <c:pt idx="766">
                  <c:v>9.8901133931937153</c:v>
                </c:pt>
                <c:pt idx="767">
                  <c:v>9.886403841564487</c:v>
                </c:pt>
                <c:pt idx="768">
                  <c:v>9.8836511235469828</c:v>
                </c:pt>
                <c:pt idx="769">
                  <c:v>9.8784031097527105</c:v>
                </c:pt>
                <c:pt idx="770">
                  <c:v>9.8789798812826461</c:v>
                </c:pt>
                <c:pt idx="771">
                  <c:v>9.8777595541509129</c:v>
                </c:pt>
                <c:pt idx="772">
                  <c:v>9.8755896789426174</c:v>
                </c:pt>
                <c:pt idx="773">
                  <c:v>9.874040288474859</c:v>
                </c:pt>
                <c:pt idx="774">
                  <c:v>9.8744980629312664</c:v>
                </c:pt>
                <c:pt idx="775">
                  <c:v>9.8719930531076585</c:v>
                </c:pt>
                <c:pt idx="776">
                  <c:v>9.8699263896468068</c:v>
                </c:pt>
                <c:pt idx="777">
                  <c:v>9.8641635313710623</c:v>
                </c:pt>
                <c:pt idx="778">
                  <c:v>9.8616099513133832</c:v>
                </c:pt>
                <c:pt idx="779">
                  <c:v>9.8591668685382672</c:v>
                </c:pt>
                <c:pt idx="780">
                  <c:v>9.8564627207548767</c:v>
                </c:pt>
                <c:pt idx="781">
                  <c:v>9.8531040890669885</c:v>
                </c:pt>
                <c:pt idx="782">
                  <c:v>9.8562417261897082</c:v>
                </c:pt>
                <c:pt idx="783">
                  <c:v>9.8541811340081154</c:v>
                </c:pt>
                <c:pt idx="784">
                  <c:v>9.8511600654472318</c:v>
                </c:pt>
                <c:pt idx="785">
                  <c:v>9.8473473020705597</c:v>
                </c:pt>
                <c:pt idx="786">
                  <c:v>9.8432504028244097</c:v>
                </c:pt>
                <c:pt idx="787">
                  <c:v>9.8411412404086889</c:v>
                </c:pt>
                <c:pt idx="788">
                  <c:v>9.8411169552916391</c:v>
                </c:pt>
                <c:pt idx="789">
                  <c:v>9.8396052067553654</c:v>
                </c:pt>
                <c:pt idx="790">
                  <c:v>9.837106268210988</c:v>
                </c:pt>
                <c:pt idx="791">
                  <c:v>9.8388402255683189</c:v>
                </c:pt>
                <c:pt idx="792">
                  <c:v>9.8353565255276578</c:v>
                </c:pt>
                <c:pt idx="793">
                  <c:v>9.8317161864820122</c:v>
                </c:pt>
                <c:pt idx="794">
                  <c:v>9.8301242970594416</c:v>
                </c:pt>
                <c:pt idx="795">
                  <c:v>9.8285591212656556</c:v>
                </c:pt>
                <c:pt idx="796">
                  <c:v>9.8262022506560669</c:v>
                </c:pt>
                <c:pt idx="797">
                  <c:v>9.825429983933887</c:v>
                </c:pt>
                <c:pt idx="798">
                  <c:v>9.8241610865680542</c:v>
                </c:pt>
                <c:pt idx="799">
                  <c:v>9.8216767190939862</c:v>
                </c:pt>
                <c:pt idx="800">
                  <c:v>9.8278524243595342</c:v>
                </c:pt>
                <c:pt idx="801">
                  <c:v>9.8257493332231007</c:v>
                </c:pt>
                <c:pt idx="802">
                  <c:v>9.8190162845212825</c:v>
                </c:pt>
                <c:pt idx="803">
                  <c:v>9.8178093142038989</c:v>
                </c:pt>
                <c:pt idx="804">
                  <c:v>9.8153443748234679</c:v>
                </c:pt>
                <c:pt idx="805">
                  <c:v>9.813485349113364</c:v>
                </c:pt>
                <c:pt idx="806">
                  <c:v>9.8112656894150803</c:v>
                </c:pt>
                <c:pt idx="807">
                  <c:v>9.8085833982370758</c:v>
                </c:pt>
                <c:pt idx="808">
                  <c:v>9.8060383179703052</c:v>
                </c:pt>
                <c:pt idx="809">
                  <c:v>9.8095839450594298</c:v>
                </c:pt>
                <c:pt idx="810">
                  <c:v>9.8048835606546305</c:v>
                </c:pt>
                <c:pt idx="811">
                  <c:v>9.7971268942691978</c:v>
                </c:pt>
                <c:pt idx="812">
                  <c:v>9.7950140890859245</c:v>
                </c:pt>
                <c:pt idx="813">
                  <c:v>9.7891953750410323</c:v>
                </c:pt>
                <c:pt idx="814">
                  <c:v>9.7849199801845685</c:v>
                </c:pt>
                <c:pt idx="815">
                  <c:v>9.7842982811881001</c:v>
                </c:pt>
                <c:pt idx="816">
                  <c:v>9.7835660849090829</c:v>
                </c:pt>
                <c:pt idx="817">
                  <c:v>9.7809639346172901</c:v>
                </c:pt>
                <c:pt idx="818">
                  <c:v>9.7862933035536201</c:v>
                </c:pt>
                <c:pt idx="819">
                  <c:v>9.7840663583203167</c:v>
                </c:pt>
                <c:pt idx="820">
                  <c:v>9.7792275487482812</c:v>
                </c:pt>
                <c:pt idx="821">
                  <c:v>9.7760680550202181</c:v>
                </c:pt>
                <c:pt idx="822">
                  <c:v>9.7737706829473865</c:v>
                </c:pt>
                <c:pt idx="823">
                  <c:v>9.771945656401158</c:v>
                </c:pt>
                <c:pt idx="824">
                  <c:v>9.7680066104158101</c:v>
                </c:pt>
                <c:pt idx="825">
                  <c:v>9.7635830763453839</c:v>
                </c:pt>
                <c:pt idx="826">
                  <c:v>9.7611667071989814</c:v>
                </c:pt>
                <c:pt idx="827">
                  <c:v>9.7636401463704345</c:v>
                </c:pt>
                <c:pt idx="828">
                  <c:v>9.7615382694898329</c:v>
                </c:pt>
                <c:pt idx="829">
                  <c:v>9.7609311415636455</c:v>
                </c:pt>
                <c:pt idx="830">
                  <c:v>9.7575797954108765</c:v>
                </c:pt>
                <c:pt idx="831">
                  <c:v>9.7539746697849381</c:v>
                </c:pt>
                <c:pt idx="832">
                  <c:v>9.7510495274364075</c:v>
                </c:pt>
                <c:pt idx="833">
                  <c:v>9.7481158852968832</c:v>
                </c:pt>
                <c:pt idx="834">
                  <c:v>9.7458707262257178</c:v>
                </c:pt>
                <c:pt idx="835">
                  <c:v>9.7503707584148884</c:v>
                </c:pt>
                <c:pt idx="836">
                  <c:v>9.7489379365090088</c:v>
                </c:pt>
                <c:pt idx="837">
                  <c:v>9.7466733493441922</c:v>
                </c:pt>
                <c:pt idx="838">
                  <c:v>9.7452113852978641</c:v>
                </c:pt>
                <c:pt idx="839">
                  <c:v>9.7439619160256683</c:v>
                </c:pt>
                <c:pt idx="840">
                  <c:v>9.743838061928713</c:v>
                </c:pt>
                <c:pt idx="841">
                  <c:v>9.7418648961684795</c:v>
                </c:pt>
                <c:pt idx="842">
                  <c:v>9.7407064960852523</c:v>
                </c:pt>
                <c:pt idx="843">
                  <c:v>9.73890818316778</c:v>
                </c:pt>
                <c:pt idx="844">
                  <c:v>9.7437882774387958</c:v>
                </c:pt>
                <c:pt idx="845">
                  <c:v>9.7424185968372115</c:v>
                </c:pt>
                <c:pt idx="846">
                  <c:v>9.7422643863439617</c:v>
                </c:pt>
                <c:pt idx="847">
                  <c:v>9.7419280374728459</c:v>
                </c:pt>
                <c:pt idx="848">
                  <c:v>9.7403980750987529</c:v>
                </c:pt>
                <c:pt idx="849">
                  <c:v>9.7379185646480551</c:v>
                </c:pt>
                <c:pt idx="850">
                  <c:v>9.737217939021221</c:v>
                </c:pt>
                <c:pt idx="851">
                  <c:v>9.7364614576251114</c:v>
                </c:pt>
                <c:pt idx="852">
                  <c:v>9.7360874668225819</c:v>
                </c:pt>
                <c:pt idx="853">
                  <c:v>9.7403422193295626</c:v>
                </c:pt>
                <c:pt idx="854">
                  <c:v>9.7428035159424269</c:v>
                </c:pt>
                <c:pt idx="855">
                  <c:v>9.7429480123888794</c:v>
                </c:pt>
                <c:pt idx="856">
                  <c:v>9.7428775855494507</c:v>
                </c:pt>
                <c:pt idx="857">
                  <c:v>9.7412711250566559</c:v>
                </c:pt>
                <c:pt idx="858">
                  <c:v>9.7387819005591325</c:v>
                </c:pt>
                <c:pt idx="859">
                  <c:v>9.7377400690377414</c:v>
                </c:pt>
                <c:pt idx="860">
                  <c:v>9.7373952203756318</c:v>
                </c:pt>
                <c:pt idx="861">
                  <c:v>9.7361166089630018</c:v>
                </c:pt>
                <c:pt idx="862">
                  <c:v>9.7384759080843111</c:v>
                </c:pt>
                <c:pt idx="863">
                  <c:v>9.7396306654000142</c:v>
                </c:pt>
                <c:pt idx="864">
                  <c:v>9.73741950549271</c:v>
                </c:pt>
                <c:pt idx="865">
                  <c:v>9.7362951045733297</c:v>
                </c:pt>
                <c:pt idx="866">
                  <c:v>9.7355361946655421</c:v>
                </c:pt>
                <c:pt idx="867">
                  <c:v>9.7325758388972758</c:v>
                </c:pt>
                <c:pt idx="868">
                  <c:v>9.7306548861387085</c:v>
                </c:pt>
                <c:pt idx="869">
                  <c:v>9.7299518320001539</c:v>
                </c:pt>
                <c:pt idx="870">
                  <c:v>9.7288626445004951</c:v>
                </c:pt>
                <c:pt idx="871">
                  <c:v>9.7315085080029888</c:v>
                </c:pt>
                <c:pt idx="872">
                  <c:v>9.7295620558715257</c:v>
                </c:pt>
                <c:pt idx="873">
                  <c:v>9.7260249285733238</c:v>
                </c:pt>
                <c:pt idx="874">
                  <c:v>9.721988742119791</c:v>
                </c:pt>
                <c:pt idx="875">
                  <c:v>9.7212759739343824</c:v>
                </c:pt>
                <c:pt idx="876">
                  <c:v>9.7185487552898309</c:v>
                </c:pt>
                <c:pt idx="877">
                  <c:v>9.716618088484438</c:v>
                </c:pt>
                <c:pt idx="878">
                  <c:v>9.7152314083009657</c:v>
                </c:pt>
                <c:pt idx="879">
                  <c:v>9.7152034804163065</c:v>
                </c:pt>
                <c:pt idx="880">
                  <c:v>9.7188037490188179</c:v>
                </c:pt>
                <c:pt idx="881">
                  <c:v>9.7201600728060384</c:v>
                </c:pt>
                <c:pt idx="882">
                  <c:v>9.7144069285771337</c:v>
                </c:pt>
                <c:pt idx="883">
                  <c:v>9.7101303194647954</c:v>
                </c:pt>
                <c:pt idx="884">
                  <c:v>9.7079191595575054</c:v>
                </c:pt>
                <c:pt idx="885">
                  <c:v>9.7061378462219636</c:v>
                </c:pt>
                <c:pt idx="886">
                  <c:v>9.7048191643662136</c:v>
                </c:pt>
                <c:pt idx="887">
                  <c:v>9.7029904950524468</c:v>
                </c:pt>
                <c:pt idx="888">
                  <c:v>9.7067231175428361</c:v>
                </c:pt>
                <c:pt idx="889">
                  <c:v>9.7063041992737595</c:v>
                </c:pt>
                <c:pt idx="890">
                  <c:v>9.7001964923359338</c:v>
                </c:pt>
                <c:pt idx="891">
                  <c:v>9.6986021744016853</c:v>
                </c:pt>
                <c:pt idx="892">
                  <c:v>9.6973842757816584</c:v>
                </c:pt>
                <c:pt idx="893">
                  <c:v>9.6963388014927148</c:v>
                </c:pt>
                <c:pt idx="894">
                  <c:v>9.695247185481378</c:v>
                </c:pt>
                <c:pt idx="895">
                  <c:v>9.6954560374879861</c:v>
                </c:pt>
                <c:pt idx="896">
                  <c:v>9.6996889333896377</c:v>
                </c:pt>
                <c:pt idx="897">
                  <c:v>9.7007878349360794</c:v>
                </c:pt>
                <c:pt idx="898">
                  <c:v>9.6984431068850085</c:v>
                </c:pt>
                <c:pt idx="899">
                  <c:v>9.6974862732732845</c:v>
                </c:pt>
                <c:pt idx="900">
                  <c:v>9.6946157724381123</c:v>
                </c:pt>
                <c:pt idx="901">
                  <c:v>9.6919723374473108</c:v>
                </c:pt>
                <c:pt idx="902">
                  <c:v>9.6911806426315223</c:v>
                </c:pt>
                <c:pt idx="903">
                  <c:v>9.6904897310514713</c:v>
                </c:pt>
                <c:pt idx="904">
                  <c:v>9.689722321352761</c:v>
                </c:pt>
                <c:pt idx="905">
                  <c:v>9.693113737948579</c:v>
                </c:pt>
                <c:pt idx="906">
                  <c:v>9.6944494193863164</c:v>
                </c:pt>
                <c:pt idx="907">
                  <c:v>9.6920026938436337</c:v>
                </c:pt>
                <c:pt idx="908">
                  <c:v>9.6919941940526542</c:v>
                </c:pt>
                <c:pt idx="909">
                  <c:v>9.6922674016194605</c:v>
                </c:pt>
                <c:pt idx="910">
                  <c:v>9.6927676750306659</c:v>
                </c:pt>
                <c:pt idx="911">
                  <c:v>9.6931647366944134</c:v>
                </c:pt>
                <c:pt idx="912">
                  <c:v>9.6926413924220327</c:v>
                </c:pt>
                <c:pt idx="913">
                  <c:v>9.6925600372798897</c:v>
                </c:pt>
                <c:pt idx="914">
                  <c:v>9.6964772266599084</c:v>
                </c:pt>
                <c:pt idx="915">
                  <c:v>9.6968682170443827</c:v>
                </c:pt>
                <c:pt idx="916">
                  <c:v>9.7020494467667646</c:v>
                </c:pt>
                <c:pt idx="917">
                  <c:v>9.7052052977272751</c:v>
                </c:pt>
                <c:pt idx="918">
                  <c:v>9.7057164994411806</c:v>
                </c:pt>
                <c:pt idx="919">
                  <c:v>9.7061888449677696</c:v>
                </c:pt>
                <c:pt idx="920">
                  <c:v>9.7062216298757846</c:v>
                </c:pt>
                <c:pt idx="921">
                  <c:v>9.7066502621917152</c:v>
                </c:pt>
                <c:pt idx="922">
                  <c:v>9.7107714465549151</c:v>
                </c:pt>
                <c:pt idx="923">
                  <c:v>9.712148412691576</c:v>
                </c:pt>
                <c:pt idx="924">
                  <c:v>9.7118837049157349</c:v>
                </c:pt>
                <c:pt idx="925">
                  <c:v>9.7099858230183997</c:v>
                </c:pt>
                <c:pt idx="926">
                  <c:v>9.7091188443397272</c:v>
                </c:pt>
                <c:pt idx="927">
                  <c:v>9.7085323587630086</c:v>
                </c:pt>
                <c:pt idx="928">
                  <c:v>9.7070060391564397</c:v>
                </c:pt>
                <c:pt idx="929">
                  <c:v>9.7072792467232603</c:v>
                </c:pt>
                <c:pt idx="930">
                  <c:v>9.7075961675007676</c:v>
                </c:pt>
                <c:pt idx="931">
                  <c:v>9.7118023497736345</c:v>
                </c:pt>
                <c:pt idx="932">
                  <c:v>9.7118897761949938</c:v>
                </c:pt>
                <c:pt idx="933">
                  <c:v>9.711425930459356</c:v>
                </c:pt>
                <c:pt idx="934">
                  <c:v>9.71265354312618</c:v>
                </c:pt>
                <c:pt idx="935">
                  <c:v>9.713388167916932</c:v>
                </c:pt>
                <c:pt idx="936">
                  <c:v>9.7124434768637258</c:v>
                </c:pt>
                <c:pt idx="937">
                  <c:v>9.710688877156926</c:v>
                </c:pt>
                <c:pt idx="938">
                  <c:v>9.7071226077182899</c:v>
                </c:pt>
                <c:pt idx="939">
                  <c:v>9.7022850124021573</c:v>
                </c:pt>
                <c:pt idx="940">
                  <c:v>9.7028581411645405</c:v>
                </c:pt>
                <c:pt idx="941">
                  <c:v>9.7009821158724634</c:v>
                </c:pt>
                <c:pt idx="942">
                  <c:v>9.6854214271233587</c:v>
                </c:pt>
                <c:pt idx="943">
                  <c:v>9.6851421482773077</c:v>
                </c:pt>
                <c:pt idx="944">
                  <c:v>9.683941249239254</c:v>
                </c:pt>
                <c:pt idx="945">
                  <c:v>9.6831082697244568</c:v>
                </c:pt>
                <c:pt idx="946">
                  <c:v>9.6809128951432371</c:v>
                </c:pt>
                <c:pt idx="947">
                  <c:v>9.6834409758280344</c:v>
                </c:pt>
                <c:pt idx="948">
                  <c:v>9.6838890362375878</c:v>
                </c:pt>
                <c:pt idx="949">
                  <c:v>9.6840408182191311</c:v>
                </c:pt>
                <c:pt idx="950">
                  <c:v>9.6816888046329694</c:v>
                </c:pt>
                <c:pt idx="951">
                  <c:v>9.6809371802602584</c:v>
                </c:pt>
                <c:pt idx="952">
                  <c:v>9.6811083903354813</c:v>
                </c:pt>
                <c:pt idx="953">
                  <c:v>9.6795602141236401</c:v>
                </c:pt>
                <c:pt idx="954">
                  <c:v>9.6787733763312076</c:v>
                </c:pt>
                <c:pt idx="955">
                  <c:v>9.6798577068074678</c:v>
                </c:pt>
                <c:pt idx="956">
                  <c:v>9.6828168483198596</c:v>
                </c:pt>
                <c:pt idx="957">
                  <c:v>9.6844961641638037</c:v>
                </c:pt>
                <c:pt idx="958">
                  <c:v>9.6833122647076522</c:v>
                </c:pt>
                <c:pt idx="959">
                  <c:v>9.6814277396246951</c:v>
                </c:pt>
                <c:pt idx="960">
                  <c:v>9.679991274951206</c:v>
                </c:pt>
                <c:pt idx="961">
                  <c:v>9.6795820707289693</c:v>
                </c:pt>
                <c:pt idx="962">
                  <c:v>9.6770515615324229</c:v>
                </c:pt>
                <c:pt idx="963">
                  <c:v>9.674283058188891</c:v>
                </c:pt>
                <c:pt idx="964">
                  <c:v>9.6731987277126308</c:v>
                </c:pt>
                <c:pt idx="965">
                  <c:v>9.6735848610737349</c:v>
                </c:pt>
                <c:pt idx="966">
                  <c:v>9.6738920678044025</c:v>
                </c:pt>
                <c:pt idx="967">
                  <c:v>9.6647839346551763</c:v>
                </c:pt>
                <c:pt idx="968">
                  <c:v>9.6622934959018068</c:v>
                </c:pt>
                <c:pt idx="969">
                  <c:v>9.6580788138379745</c:v>
                </c:pt>
                <c:pt idx="970">
                  <c:v>9.6559004388386853</c:v>
                </c:pt>
                <c:pt idx="971">
                  <c:v>9.6527530876691401</c:v>
                </c:pt>
                <c:pt idx="972">
                  <c:v>9.649395670237098</c:v>
                </c:pt>
                <c:pt idx="973">
                  <c:v>9.6509195613319321</c:v>
                </c:pt>
                <c:pt idx="974">
                  <c:v>9.6520221056459832</c:v>
                </c:pt>
                <c:pt idx="975">
                  <c:v>9.6477952810236189</c:v>
                </c:pt>
                <c:pt idx="976">
                  <c:v>9.6447147139259073</c:v>
                </c:pt>
                <c:pt idx="977">
                  <c:v>9.6429795423127729</c:v>
                </c:pt>
                <c:pt idx="978">
                  <c:v>9.6390198539779561</c:v>
                </c:pt>
                <c:pt idx="979">
                  <c:v>9.6344238955764325</c:v>
                </c:pt>
                <c:pt idx="980">
                  <c:v>9.6324021595821279</c:v>
                </c:pt>
                <c:pt idx="981">
                  <c:v>9.6301193585795062</c:v>
                </c:pt>
                <c:pt idx="982">
                  <c:v>9.6309001250926798</c:v>
                </c:pt>
                <c:pt idx="983">
                  <c:v>9.6317379616308614</c:v>
                </c:pt>
                <c:pt idx="984">
                  <c:v>9.625483329734891</c:v>
                </c:pt>
                <c:pt idx="985">
                  <c:v>9.6244329984225203</c:v>
                </c:pt>
                <c:pt idx="986">
                  <c:v>9.6234615937405721</c:v>
                </c:pt>
                <c:pt idx="987">
                  <c:v>9.6226893270184348</c:v>
                </c:pt>
                <c:pt idx="988">
                  <c:v>9.6227998243009694</c:v>
                </c:pt>
                <c:pt idx="989">
                  <c:v>9.6227791819515147</c:v>
                </c:pt>
                <c:pt idx="990">
                  <c:v>9.6219522737159906</c:v>
                </c:pt>
                <c:pt idx="991">
                  <c:v>9.6248409883889678</c:v>
                </c:pt>
                <c:pt idx="992">
                  <c:v>9.6247669187819582</c:v>
                </c:pt>
                <c:pt idx="993">
                  <c:v>9.6179840855901801</c:v>
                </c:pt>
                <c:pt idx="994">
                  <c:v>9.6166386901056597</c:v>
                </c:pt>
                <c:pt idx="995">
                  <c:v>9.6161894154402603</c:v>
                </c:pt>
                <c:pt idx="996">
                  <c:v>9.6167601156909086</c:v>
                </c:pt>
                <c:pt idx="997">
                  <c:v>9.6178820880985683</c:v>
                </c:pt>
                <c:pt idx="998">
                  <c:v>9.6191813418607097</c:v>
                </c:pt>
                <c:pt idx="999">
                  <c:v>9.621659638055533</c:v>
                </c:pt>
                <c:pt idx="1000">
                  <c:v>9.6223080506807577</c:v>
                </c:pt>
                <c:pt idx="1001">
                  <c:v>9.6201418182399863</c:v>
                </c:pt>
                <c:pt idx="1002">
                  <c:v>9.6186288554478381</c:v>
                </c:pt>
                <c:pt idx="1003">
                  <c:v>9.6183592906486126</c:v>
                </c:pt>
                <c:pt idx="1004">
                  <c:v>9.6194861200796282</c:v>
                </c:pt>
                <c:pt idx="1005">
                  <c:v>9.6207173755140332</c:v>
                </c:pt>
                <c:pt idx="1006">
                  <c:v>9.6224003341255298</c:v>
                </c:pt>
                <c:pt idx="1007">
                  <c:v>9.6260127452865305</c:v>
                </c:pt>
                <c:pt idx="1008">
                  <c:v>9.6294284469995119</c:v>
                </c:pt>
                <c:pt idx="1009">
                  <c:v>9.6288662465398289</c:v>
                </c:pt>
                <c:pt idx="1010">
                  <c:v>9.6286197526017645</c:v>
                </c:pt>
                <c:pt idx="1011">
                  <c:v>9.6290459564059603</c:v>
                </c:pt>
                <c:pt idx="1012">
                  <c:v>9.6274710665653629</c:v>
                </c:pt>
                <c:pt idx="1013">
                  <c:v>9.6267097281458547</c:v>
                </c:pt>
                <c:pt idx="1014">
                  <c:v>9.6272318581624035</c:v>
                </c:pt>
                <c:pt idx="1015">
                  <c:v>9.6259605322849069</c:v>
                </c:pt>
                <c:pt idx="1016">
                  <c:v>9.6291005979193329</c:v>
                </c:pt>
                <c:pt idx="1017">
                  <c:v>9.6297781526850059</c:v>
                </c:pt>
                <c:pt idx="1018">
                  <c:v>9.6220421286490563</c:v>
                </c:pt>
                <c:pt idx="1019">
                  <c:v>9.6208254442848897</c:v>
                </c:pt>
                <c:pt idx="1020">
                  <c:v>9.6202426014757378</c:v>
                </c:pt>
                <c:pt idx="1021">
                  <c:v>9.6163666967947421</c:v>
                </c:pt>
                <c:pt idx="1022">
                  <c:v>9.6146473105076353</c:v>
                </c:pt>
                <c:pt idx="1023">
                  <c:v>9.6130505640616803</c:v>
                </c:pt>
                <c:pt idx="1024">
                  <c:v>9.6147493079992472</c:v>
                </c:pt>
                <c:pt idx="1025">
                  <c:v>9.6147590220461012</c:v>
                </c:pt>
                <c:pt idx="1026">
                  <c:v>9.6109948289034861</c:v>
                </c:pt>
                <c:pt idx="1027">
                  <c:v>9.6107495492213246</c:v>
                </c:pt>
                <c:pt idx="1028">
                  <c:v>9.608973092909153</c:v>
                </c:pt>
                <c:pt idx="1029">
                  <c:v>9.6063308721742402</c:v>
                </c:pt>
                <c:pt idx="1030">
                  <c:v>9.6039691445412529</c:v>
                </c:pt>
                <c:pt idx="1031">
                  <c:v>9.6017992693329006</c:v>
                </c:pt>
                <c:pt idx="1032">
                  <c:v>9.6048045525677423</c:v>
                </c:pt>
                <c:pt idx="1033">
                  <c:v>9.6091418744726553</c:v>
                </c:pt>
                <c:pt idx="1034">
                  <c:v>9.6084558199160313</c:v>
                </c:pt>
                <c:pt idx="1035">
                  <c:v>9.6073217049498396</c:v>
                </c:pt>
                <c:pt idx="1036">
                  <c:v>9.6047644821245939</c:v>
                </c:pt>
                <c:pt idx="1037">
                  <c:v>9.6017009146088554</c:v>
                </c:pt>
                <c:pt idx="1038">
                  <c:v>9.6009687183298666</c:v>
                </c:pt>
                <c:pt idx="1039">
                  <c:v>9.5984236380631103</c:v>
                </c:pt>
                <c:pt idx="1040">
                  <c:v>9.5957729175372037</c:v>
                </c:pt>
                <c:pt idx="1041">
                  <c:v>9.5972190962574899</c:v>
                </c:pt>
                <c:pt idx="1042">
                  <c:v>9.6000592406963534</c:v>
                </c:pt>
                <c:pt idx="1043">
                  <c:v>9.5974425193343365</c:v>
                </c:pt>
                <c:pt idx="1044">
                  <c:v>9.5980824321685816</c:v>
                </c:pt>
                <c:pt idx="1045">
                  <c:v>9.5982706418257209</c:v>
                </c:pt>
                <c:pt idx="1046">
                  <c:v>9.5980399332137551</c:v>
                </c:pt>
                <c:pt idx="1047">
                  <c:v>9.5984127097604528</c:v>
                </c:pt>
                <c:pt idx="1048">
                  <c:v>9.5991133353873153</c:v>
                </c:pt>
                <c:pt idx="1049">
                  <c:v>9.5994059710477728</c:v>
                </c:pt>
                <c:pt idx="1050">
                  <c:v>9.6015612751858299</c:v>
                </c:pt>
                <c:pt idx="1051">
                  <c:v>9.6026868903610278</c:v>
                </c:pt>
                <c:pt idx="1052">
                  <c:v>9.6018369112643569</c:v>
                </c:pt>
                <c:pt idx="1053">
                  <c:v>9.59771086987773</c:v>
                </c:pt>
                <c:pt idx="1054">
                  <c:v>9.5960364110572414</c:v>
                </c:pt>
                <c:pt idx="1055">
                  <c:v>9.5939466767351149</c:v>
                </c:pt>
                <c:pt idx="1056">
                  <c:v>9.5922697894029199</c:v>
                </c:pt>
                <c:pt idx="1057">
                  <c:v>9.5902261968032292</c:v>
                </c:pt>
                <c:pt idx="1058">
                  <c:v>9.5903731217613881</c:v>
                </c:pt>
                <c:pt idx="1059">
                  <c:v>9.5916068057074853</c:v>
                </c:pt>
                <c:pt idx="1060">
                  <c:v>9.5941506717183671</c:v>
                </c:pt>
                <c:pt idx="1061">
                  <c:v>9.5904617624386361</c:v>
                </c:pt>
                <c:pt idx="1062">
                  <c:v>9.5887703040361458</c:v>
                </c:pt>
                <c:pt idx="1063">
                  <c:v>9.5867109261103849</c:v>
                </c:pt>
                <c:pt idx="1064">
                  <c:v>9.5838246399491567</c:v>
                </c:pt>
                <c:pt idx="1065">
                  <c:v>9.5815005542475546</c:v>
                </c:pt>
                <c:pt idx="1066">
                  <c:v>9.5806007906609096</c:v>
                </c:pt>
                <c:pt idx="1067">
                  <c:v>9.5794278195074583</c:v>
                </c:pt>
                <c:pt idx="1068">
                  <c:v>9.5831507279510646</c:v>
                </c:pt>
                <c:pt idx="1069">
                  <c:v>9.5823068201336099</c:v>
                </c:pt>
                <c:pt idx="1070">
                  <c:v>9.5797532400758882</c:v>
                </c:pt>
                <c:pt idx="1071">
                  <c:v>9.5779792122754657</c:v>
                </c:pt>
                <c:pt idx="1072">
                  <c:v>9.5779124282035895</c:v>
                </c:pt>
                <c:pt idx="1073">
                  <c:v>9.5774777246084142</c:v>
                </c:pt>
                <c:pt idx="1074">
                  <c:v>9.577778860059837</c:v>
                </c:pt>
                <c:pt idx="1075">
                  <c:v>9.5790052584708008</c:v>
                </c:pt>
                <c:pt idx="1076">
                  <c:v>9.5807926430855872</c:v>
                </c:pt>
                <c:pt idx="1077">
                  <c:v>9.5852756756928414</c:v>
                </c:pt>
                <c:pt idx="1078">
                  <c:v>9.5876616884428785</c:v>
                </c:pt>
                <c:pt idx="1079">
                  <c:v>9.5896457825057837</c:v>
                </c:pt>
                <c:pt idx="1080">
                  <c:v>9.5921762917022733</c:v>
                </c:pt>
                <c:pt idx="1081">
                  <c:v>9.5931926238507828</c:v>
                </c:pt>
                <c:pt idx="1082">
                  <c:v>9.59363947000449</c:v>
                </c:pt>
                <c:pt idx="1083">
                  <c:v>9.5928842028642691</c:v>
                </c:pt>
                <c:pt idx="1084">
                  <c:v>9.5942174557902291</c:v>
                </c:pt>
                <c:pt idx="1085">
                  <c:v>9.5973453788661374</c:v>
                </c:pt>
                <c:pt idx="1086">
                  <c:v>9.596519684886502</c:v>
                </c:pt>
                <c:pt idx="1087">
                  <c:v>9.5941118155310647</c:v>
                </c:pt>
                <c:pt idx="1088">
                  <c:v>9.5952981434989084</c:v>
                </c:pt>
                <c:pt idx="1089">
                  <c:v>9.5957911313750373</c:v>
                </c:pt>
                <c:pt idx="1090">
                  <c:v>9.5954341401544099</c:v>
                </c:pt>
                <c:pt idx="1091">
                  <c:v>9.5950783631896428</c:v>
                </c:pt>
                <c:pt idx="1092">
                  <c:v>9.5930299135665251</c:v>
                </c:pt>
                <c:pt idx="1093">
                  <c:v>9.593587257002838</c:v>
                </c:pt>
                <c:pt idx="1094">
                  <c:v>9.5986118477202496</c:v>
                </c:pt>
                <c:pt idx="1095">
                  <c:v>9.5950686491428172</c:v>
                </c:pt>
                <c:pt idx="1096">
                  <c:v>9.595049221049166</c:v>
                </c:pt>
                <c:pt idx="1097">
                  <c:v>9.5934087613925385</c:v>
                </c:pt>
                <c:pt idx="1098">
                  <c:v>9.5921629348879236</c:v>
                </c:pt>
                <c:pt idx="1099">
                  <c:v>9.5887678755244536</c:v>
                </c:pt>
                <c:pt idx="1100">
                  <c:v>9.5877600431669379</c:v>
                </c:pt>
                <c:pt idx="1101">
                  <c:v>9.5881012490614523</c:v>
                </c:pt>
                <c:pt idx="1102">
                  <c:v>9.5899663460508293</c:v>
                </c:pt>
                <c:pt idx="1103">
                  <c:v>9.5937876092184808</c:v>
                </c:pt>
                <c:pt idx="1104">
                  <c:v>9.5918156577141076</c:v>
                </c:pt>
                <c:pt idx="1105">
                  <c:v>9.5902492676644329</c:v>
                </c:pt>
                <c:pt idx="1106">
                  <c:v>9.5886622352653035</c:v>
                </c:pt>
                <c:pt idx="1107">
                  <c:v>9.587769757213735</c:v>
                </c:pt>
                <c:pt idx="1108">
                  <c:v>9.5863223642376312</c:v>
                </c:pt>
                <c:pt idx="1109">
                  <c:v>9.5865287877325329</c:v>
                </c:pt>
                <c:pt idx="1110">
                  <c:v>9.5872755550818027</c:v>
                </c:pt>
                <c:pt idx="1111">
                  <c:v>9.5887970176649446</c:v>
                </c:pt>
                <c:pt idx="1112">
                  <c:v>9.592284360473144</c:v>
                </c:pt>
                <c:pt idx="1113">
                  <c:v>9.5894247879406578</c:v>
                </c:pt>
                <c:pt idx="1114">
                  <c:v>9.5869574200484351</c:v>
                </c:pt>
                <c:pt idx="1115">
                  <c:v>9.5833073669560065</c:v>
                </c:pt>
                <c:pt idx="1116">
                  <c:v>9.5791193985209304</c:v>
                </c:pt>
                <c:pt idx="1117">
                  <c:v>9.575955047769412</c:v>
                </c:pt>
                <c:pt idx="1118">
                  <c:v>9.5744760841411818</c:v>
                </c:pt>
                <c:pt idx="1119">
                  <c:v>9.5716662960986127</c:v>
                </c:pt>
                <c:pt idx="1120">
                  <c:v>9.5724300630298131</c:v>
                </c:pt>
                <c:pt idx="1121">
                  <c:v>9.5767564566320402</c:v>
                </c:pt>
                <c:pt idx="1122">
                  <c:v>9.5747954334303671</c:v>
                </c:pt>
                <c:pt idx="1123">
                  <c:v>9.5728623381132678</c:v>
                </c:pt>
                <c:pt idx="1124">
                  <c:v>9.5715922264916173</c:v>
                </c:pt>
                <c:pt idx="1125">
                  <c:v>9.5697489861075695</c:v>
                </c:pt>
                <c:pt idx="1126">
                  <c:v>9.567588824946057</c:v>
                </c:pt>
                <c:pt idx="1127">
                  <c:v>9.5647086100640877</c:v>
                </c:pt>
                <c:pt idx="1128">
                  <c:v>9.5610136295050836</c:v>
                </c:pt>
                <c:pt idx="1129">
                  <c:v>9.5597896596058121</c:v>
                </c:pt>
                <c:pt idx="1130">
                  <c:v>9.5632017185512126</c:v>
                </c:pt>
                <c:pt idx="1131">
                  <c:v>9.5631859332251139</c:v>
                </c:pt>
                <c:pt idx="1132">
                  <c:v>9.558736899781735</c:v>
                </c:pt>
                <c:pt idx="1133">
                  <c:v>9.556602237993161</c:v>
                </c:pt>
                <c:pt idx="1134">
                  <c:v>9.5542696525006079</c:v>
                </c:pt>
                <c:pt idx="1135">
                  <c:v>9.5501278257878823</c:v>
                </c:pt>
                <c:pt idx="1136">
                  <c:v>9.5470023312237373</c:v>
                </c:pt>
                <c:pt idx="1137">
                  <c:v>9.543819766634428</c:v>
                </c:pt>
                <c:pt idx="1138">
                  <c:v>9.5413645413007657</c:v>
                </c:pt>
                <c:pt idx="1139">
                  <c:v>9.5423517313088126</c:v>
                </c:pt>
                <c:pt idx="1140">
                  <c:v>9.5386737503318102</c:v>
                </c:pt>
                <c:pt idx="1141">
                  <c:v>9.5361177417623679</c:v>
                </c:pt>
                <c:pt idx="1142">
                  <c:v>9.5324944022987097</c:v>
                </c:pt>
                <c:pt idx="1143">
                  <c:v>9.5303706688127647</c:v>
                </c:pt>
                <c:pt idx="1144">
                  <c:v>9.528509214590926</c:v>
                </c:pt>
                <c:pt idx="1145">
                  <c:v>9.5271237486632856</c:v>
                </c:pt>
                <c:pt idx="1146">
                  <c:v>9.5238112586978048</c:v>
                </c:pt>
                <c:pt idx="1147">
                  <c:v>9.5219230908472809</c:v>
                </c:pt>
                <c:pt idx="1148">
                  <c:v>9.5255185024263511</c:v>
                </c:pt>
                <c:pt idx="1149">
                  <c:v>9.5227402850359937</c:v>
                </c:pt>
                <c:pt idx="1150">
                  <c:v>9.5219655898021074</c:v>
                </c:pt>
                <c:pt idx="1151">
                  <c:v>9.5210427553542303</c:v>
                </c:pt>
                <c:pt idx="1152">
                  <c:v>9.5194787938163046</c:v>
                </c:pt>
                <c:pt idx="1153">
                  <c:v>9.5178735475793275</c:v>
                </c:pt>
                <c:pt idx="1154">
                  <c:v>9.5166204355396644</c:v>
                </c:pt>
                <c:pt idx="1155">
                  <c:v>9.5186785992095366</c:v>
                </c:pt>
                <c:pt idx="1156">
                  <c:v>9.515859097120142</c:v>
                </c:pt>
                <c:pt idx="1157">
                  <c:v>9.5148342651806814</c:v>
                </c:pt>
                <c:pt idx="1158">
                  <c:v>9.5139672865020088</c:v>
                </c:pt>
                <c:pt idx="1159">
                  <c:v>9.5132229476644881</c:v>
                </c:pt>
                <c:pt idx="1160">
                  <c:v>9.5126194625058389</c:v>
                </c:pt>
                <c:pt idx="1161">
                  <c:v>9.5098339595803054</c:v>
                </c:pt>
                <c:pt idx="1162">
                  <c:v>9.5077381539789911</c:v>
                </c:pt>
                <c:pt idx="1163">
                  <c:v>9.5127032461596315</c:v>
                </c:pt>
                <c:pt idx="1164">
                  <c:v>9.5095255385937776</c:v>
                </c:pt>
                <c:pt idx="1165">
                  <c:v>9.5075693724154888</c:v>
                </c:pt>
                <c:pt idx="1166">
                  <c:v>9.5051967164798299</c:v>
                </c:pt>
                <c:pt idx="1167">
                  <c:v>9.5012394566567053</c:v>
                </c:pt>
                <c:pt idx="1168">
                  <c:v>9.4986700912729134</c:v>
                </c:pt>
                <c:pt idx="1169">
                  <c:v>9.4976659016829359</c:v>
                </c:pt>
                <c:pt idx="1170">
                  <c:v>9.4957680197855581</c:v>
                </c:pt>
                <c:pt idx="1171">
                  <c:v>9.4932654384736708</c:v>
                </c:pt>
                <c:pt idx="1172">
                  <c:v>9.4977387570340994</c:v>
                </c:pt>
                <c:pt idx="1173">
                  <c:v>9.4974582639321596</c:v>
                </c:pt>
                <c:pt idx="1174">
                  <c:v>9.4968341364240274</c:v>
                </c:pt>
                <c:pt idx="1175">
                  <c:v>9.4958481606718124</c:v>
                </c:pt>
                <c:pt idx="1176">
                  <c:v>9.4964565028538885</c:v>
                </c:pt>
                <c:pt idx="1177">
                  <c:v>9.4962209372185242</c:v>
                </c:pt>
                <c:pt idx="1178">
                  <c:v>9.4959258730463745</c:v>
                </c:pt>
                <c:pt idx="1179">
                  <c:v>9.4952228189077914</c:v>
                </c:pt>
                <c:pt idx="1180">
                  <c:v>9.5004210482121607</c:v>
                </c:pt>
                <c:pt idx="1181">
                  <c:v>9.4996718523511845</c:v>
                </c:pt>
                <c:pt idx="1182">
                  <c:v>9.4971996274356201</c:v>
                </c:pt>
                <c:pt idx="1183">
                  <c:v>9.49457683479433</c:v>
                </c:pt>
                <c:pt idx="1184">
                  <c:v>9.491941899594508</c:v>
                </c:pt>
                <c:pt idx="1185">
                  <c:v>9.489756239060128</c:v>
                </c:pt>
                <c:pt idx="1186">
                  <c:v>9.4877393600891793</c:v>
                </c:pt>
                <c:pt idx="1187">
                  <c:v>9.4850558546553003</c:v>
                </c:pt>
                <c:pt idx="1188">
                  <c:v>9.4815842971731286</c:v>
                </c:pt>
                <c:pt idx="1189">
                  <c:v>9.4848020751821309</c:v>
                </c:pt>
                <c:pt idx="1190">
                  <c:v>9.4843345866789406</c:v>
                </c:pt>
                <c:pt idx="1191">
                  <c:v>9.4807076044476588</c:v>
                </c:pt>
                <c:pt idx="1192">
                  <c:v>9.4784138751423797</c:v>
                </c:pt>
                <c:pt idx="1193">
                  <c:v>9.4763399261464372</c:v>
                </c:pt>
                <c:pt idx="1194">
                  <c:v>9.4734244978447038</c:v>
                </c:pt>
                <c:pt idx="1195">
                  <c:v>9.4712934788236396</c:v>
                </c:pt>
                <c:pt idx="1196">
                  <c:v>9.4671091531561018</c:v>
                </c:pt>
                <c:pt idx="1197">
                  <c:v>9.4626807620622344</c:v>
                </c:pt>
                <c:pt idx="1198">
                  <c:v>9.465771043206729</c:v>
                </c:pt>
                <c:pt idx="1199">
                  <c:v>9.4576816707177329</c:v>
                </c:pt>
                <c:pt idx="1200">
                  <c:v>9.4553587992720054</c:v>
                </c:pt>
                <c:pt idx="1201">
                  <c:v>9.4533710624415335</c:v>
                </c:pt>
                <c:pt idx="1202">
                  <c:v>9.4519066698835132</c:v>
                </c:pt>
                <c:pt idx="1203">
                  <c:v>9.4496833674176628</c:v>
                </c:pt>
                <c:pt idx="1204">
                  <c:v>9.4469537202613765</c:v>
                </c:pt>
                <c:pt idx="1205">
                  <c:v>9.444828772519557</c:v>
                </c:pt>
                <c:pt idx="1206">
                  <c:v>9.447780628496858</c:v>
                </c:pt>
                <c:pt idx="1207">
                  <c:v>9.4440565057974055</c:v>
                </c:pt>
                <c:pt idx="1208">
                  <c:v>9.4428798918764159</c:v>
                </c:pt>
                <c:pt idx="1209">
                  <c:v>9.4429211765754104</c:v>
                </c:pt>
                <c:pt idx="1210">
                  <c:v>9.4418927018683547</c:v>
                </c:pt>
                <c:pt idx="1211">
                  <c:v>9.4392771947621839</c:v>
                </c:pt>
                <c:pt idx="1212">
                  <c:v>9.437236030674228</c:v>
                </c:pt>
                <c:pt idx="1213">
                  <c:v>9.4369798226893664</c:v>
                </c:pt>
                <c:pt idx="1214">
                  <c:v>9.4352130804240772</c:v>
                </c:pt>
                <c:pt idx="1215">
                  <c:v>9.4403627394942902</c:v>
                </c:pt>
                <c:pt idx="1216">
                  <c:v>9.4323765787527378</c:v>
                </c:pt>
                <c:pt idx="1217">
                  <c:v>9.4297404292970555</c:v>
                </c:pt>
                <c:pt idx="1218">
                  <c:v>9.4268820710204153</c:v>
                </c:pt>
                <c:pt idx="1219">
                  <c:v>9.4276749800920499</c:v>
                </c:pt>
                <c:pt idx="1220">
                  <c:v>9.4296675739459346</c:v>
                </c:pt>
                <c:pt idx="1221">
                  <c:v>9.4310384688033366</c:v>
                </c:pt>
                <c:pt idx="1222">
                  <c:v>9.4297756427168196</c:v>
                </c:pt>
                <c:pt idx="1223">
                  <c:v>9.434986014579664</c:v>
                </c:pt>
                <c:pt idx="1224">
                  <c:v>9.4348900883672826</c:v>
                </c:pt>
                <c:pt idx="1225">
                  <c:v>9.4318593057595734</c:v>
                </c:pt>
                <c:pt idx="1226">
                  <c:v>9.4307458331428933</c:v>
                </c:pt>
                <c:pt idx="1227">
                  <c:v>9.4307349048402358</c:v>
                </c:pt>
                <c:pt idx="1228">
                  <c:v>9.4284266044647325</c:v>
                </c:pt>
                <c:pt idx="1229">
                  <c:v>9.4270727091892326</c:v>
                </c:pt>
                <c:pt idx="1230">
                  <c:v>9.4253023241563909</c:v>
                </c:pt>
                <c:pt idx="1231">
                  <c:v>9.4248603350261106</c:v>
                </c:pt>
                <c:pt idx="1232">
                  <c:v>9.4296554313874168</c:v>
                </c:pt>
                <c:pt idx="1233">
                  <c:v>9.4160921935155955</c:v>
                </c:pt>
                <c:pt idx="1234">
                  <c:v>9.4116152321875859</c:v>
                </c:pt>
                <c:pt idx="1235">
                  <c:v>9.4087884445630863</c:v>
                </c:pt>
                <c:pt idx="1236">
                  <c:v>9.4058645164704302</c:v>
                </c:pt>
                <c:pt idx="1237">
                  <c:v>9.4042908408856363</c:v>
                </c:pt>
                <c:pt idx="1238">
                  <c:v>9.4070666297643442</c:v>
                </c:pt>
                <c:pt idx="1239">
                  <c:v>9.4024160298494621</c:v>
                </c:pt>
                <c:pt idx="1240">
                  <c:v>9.3997094535543653</c:v>
                </c:pt>
                <c:pt idx="1241">
                  <c:v>9.396174754767884</c:v>
                </c:pt>
                <c:pt idx="1242">
                  <c:v>9.3939684518839925</c:v>
                </c:pt>
                <c:pt idx="1243">
                  <c:v>9.3907640306893541</c:v>
                </c:pt>
                <c:pt idx="1244">
                  <c:v>9.3887847936499185</c:v>
                </c:pt>
                <c:pt idx="1245">
                  <c:v>9.3855208739185372</c:v>
                </c:pt>
                <c:pt idx="1246">
                  <c:v>9.381462830859661</c:v>
                </c:pt>
                <c:pt idx="1247">
                  <c:v>9.384114765641371</c:v>
                </c:pt>
                <c:pt idx="1248">
                  <c:v>9.3812029801072327</c:v>
                </c:pt>
                <c:pt idx="1249">
                  <c:v>9.3752288413131879</c:v>
                </c:pt>
                <c:pt idx="1250">
                  <c:v>9.3713505081204573</c:v>
                </c:pt>
                <c:pt idx="1251">
                  <c:v>9.3688539980878289</c:v>
                </c:pt>
                <c:pt idx="1252">
                  <c:v>9.3660284247191754</c:v>
                </c:pt>
                <c:pt idx="1253">
                  <c:v>9.3632380647702718</c:v>
                </c:pt>
                <c:pt idx="1254">
                  <c:v>9.3602437098381301</c:v>
                </c:pt>
                <c:pt idx="1255">
                  <c:v>9.3580726203739601</c:v>
                </c:pt>
                <c:pt idx="1256">
                  <c:v>9.3598381483834316</c:v>
                </c:pt>
                <c:pt idx="1257">
                  <c:v>9.3530358870980024</c:v>
                </c:pt>
                <c:pt idx="1258">
                  <c:v>9.3497221828766754</c:v>
                </c:pt>
                <c:pt idx="1259">
                  <c:v>9.347727160511127</c:v>
                </c:pt>
                <c:pt idx="1260">
                  <c:v>9.3443551720088891</c:v>
                </c:pt>
                <c:pt idx="1261">
                  <c:v>9.3417129512739621</c:v>
                </c:pt>
                <c:pt idx="1262">
                  <c:v>9.3392880823366369</c:v>
                </c:pt>
                <c:pt idx="1263">
                  <c:v>9.3357181701304199</c:v>
                </c:pt>
                <c:pt idx="1264">
                  <c:v>9.3332908726813884</c:v>
                </c:pt>
                <c:pt idx="1265">
                  <c:v>9.336332583591755</c:v>
                </c:pt>
                <c:pt idx="1266">
                  <c:v>9.3341651368951659</c:v>
                </c:pt>
                <c:pt idx="1267">
                  <c:v>9.3316710553742013</c:v>
                </c:pt>
                <c:pt idx="1268">
                  <c:v>9.3295995348899368</c:v>
                </c:pt>
                <c:pt idx="1269">
                  <c:v>9.3259992662874396</c:v>
                </c:pt>
                <c:pt idx="1270">
                  <c:v>9.323083837985692</c:v>
                </c:pt>
                <c:pt idx="1271">
                  <c:v>9.3208447501938139</c:v>
                </c:pt>
                <c:pt idx="1272">
                  <c:v>9.3185048791661416</c:v>
                </c:pt>
                <c:pt idx="1273">
                  <c:v>9.3164442869845061</c:v>
                </c:pt>
                <c:pt idx="1274">
                  <c:v>9.319076793672636</c:v>
                </c:pt>
                <c:pt idx="1275">
                  <c:v>9.3133175781644866</c:v>
                </c:pt>
                <c:pt idx="1276">
                  <c:v>9.3111331318859669</c:v>
                </c:pt>
                <c:pt idx="1277">
                  <c:v>9.3099140190100655</c:v>
                </c:pt>
                <c:pt idx="1278">
                  <c:v>9.3077647861512247</c:v>
                </c:pt>
                <c:pt idx="1279">
                  <c:v>9.3050460672976243</c:v>
                </c:pt>
                <c:pt idx="1280">
                  <c:v>9.3030304025825643</c:v>
                </c:pt>
                <c:pt idx="1281">
                  <c:v>9.2999449784614825</c:v>
                </c:pt>
                <c:pt idx="1282">
                  <c:v>9.3017736477752777</c:v>
                </c:pt>
                <c:pt idx="1283">
                  <c:v>9.3011203781266687</c:v>
                </c:pt>
                <c:pt idx="1284">
                  <c:v>9.2930747188483309</c:v>
                </c:pt>
                <c:pt idx="1285">
                  <c:v>9.2891672435151662</c:v>
                </c:pt>
                <c:pt idx="1286">
                  <c:v>9.2869281557232597</c:v>
                </c:pt>
                <c:pt idx="1287">
                  <c:v>9.2827159021711338</c:v>
                </c:pt>
                <c:pt idx="1288">
                  <c:v>9.2780993014201272</c:v>
                </c:pt>
                <c:pt idx="1289">
                  <c:v>9.2749847351585828</c:v>
                </c:pt>
                <c:pt idx="1290">
                  <c:v>9.271465821698186</c:v>
                </c:pt>
                <c:pt idx="1291">
                  <c:v>9.2750114487873532</c:v>
                </c:pt>
                <c:pt idx="1292">
                  <c:v>9.2748171678509834</c:v>
                </c:pt>
                <c:pt idx="1293">
                  <c:v>9.267200140888562</c:v>
                </c:pt>
                <c:pt idx="1294">
                  <c:v>9.26541761329716</c:v>
                </c:pt>
                <c:pt idx="1295">
                  <c:v>9.2626005397194859</c:v>
                </c:pt>
                <c:pt idx="1296">
                  <c:v>9.2609527945277108</c:v>
                </c:pt>
                <c:pt idx="1297">
                  <c:v>9.2588642744615157</c:v>
                </c:pt>
                <c:pt idx="1298">
                  <c:v>9.2568449669788748</c:v>
                </c:pt>
                <c:pt idx="1299">
                  <c:v>9.2536684736689097</c:v>
                </c:pt>
                <c:pt idx="1300">
                  <c:v>9.2560714860008915</c:v>
                </c:pt>
                <c:pt idx="1301">
                  <c:v>9.251275175383725</c:v>
                </c:pt>
                <c:pt idx="1302">
                  <c:v>9.2486912389297089</c:v>
                </c:pt>
                <c:pt idx="1303">
                  <c:v>9.2472183465807092</c:v>
                </c:pt>
                <c:pt idx="1304">
                  <c:v>9.2442871329528913</c:v>
                </c:pt>
                <c:pt idx="1305">
                  <c:v>9.2393948961233576</c:v>
                </c:pt>
                <c:pt idx="1306">
                  <c:v>9.2357703424038107</c:v>
                </c:pt>
                <c:pt idx="1307">
                  <c:v>9.2325865635587121</c:v>
                </c:pt>
                <c:pt idx="1308">
                  <c:v>9.2287701574144592</c:v>
                </c:pt>
                <c:pt idx="1309">
                  <c:v>9.2292303603825445</c:v>
                </c:pt>
                <c:pt idx="1310">
                  <c:v>9.2214384805773904</c:v>
                </c:pt>
                <c:pt idx="1311">
                  <c:v>9.2161977523182657</c:v>
                </c:pt>
                <c:pt idx="1312">
                  <c:v>9.2104482508569134</c:v>
                </c:pt>
                <c:pt idx="1313">
                  <c:v>9.2055341574220648</c:v>
                </c:pt>
                <c:pt idx="1314">
                  <c:v>9.2001890031595934</c:v>
                </c:pt>
                <c:pt idx="1315">
                  <c:v>9.1941565800846519</c:v>
                </c:pt>
                <c:pt idx="1316">
                  <c:v>9.188766498355605</c:v>
                </c:pt>
                <c:pt idx="1317">
                  <c:v>9.1859688528715679</c:v>
                </c:pt>
                <c:pt idx="1318">
                  <c:v>9.1891113470177146</c:v>
                </c:pt>
                <c:pt idx="1319">
                  <c:v>9.1826952190933895</c:v>
                </c:pt>
                <c:pt idx="1320">
                  <c:v>9.1791750913771324</c:v>
                </c:pt>
                <c:pt idx="1321">
                  <c:v>9.1746094893719317</c:v>
                </c:pt>
                <c:pt idx="1322">
                  <c:v>9.1688478453520901</c:v>
                </c:pt>
                <c:pt idx="1323">
                  <c:v>9.1654685713147188</c:v>
                </c:pt>
                <c:pt idx="1324">
                  <c:v>9.1611409634565888</c:v>
                </c:pt>
                <c:pt idx="1325">
                  <c:v>9.1574617682237118</c:v>
                </c:pt>
                <c:pt idx="1326">
                  <c:v>9.1532980849056429</c:v>
                </c:pt>
                <c:pt idx="1327">
                  <c:v>9.1531098752485178</c:v>
                </c:pt>
                <c:pt idx="1328">
                  <c:v>9.145203855393234</c:v>
                </c:pt>
                <c:pt idx="1329">
                  <c:v>9.1415489452773642</c:v>
                </c:pt>
                <c:pt idx="1330">
                  <c:v>9.1393596419754033</c:v>
                </c:pt>
                <c:pt idx="1331">
                  <c:v>9.1360495805216573</c:v>
                </c:pt>
                <c:pt idx="1332">
                  <c:v>9.1329083006313567</c:v>
                </c:pt>
                <c:pt idx="1333">
                  <c:v>9.1300135146791348</c:v>
                </c:pt>
                <c:pt idx="1334">
                  <c:v>9.1283876260927173</c:v>
                </c:pt>
                <c:pt idx="1335">
                  <c:v>9.125792761336001</c:v>
                </c:pt>
                <c:pt idx="1336">
                  <c:v>9.1255705525150148</c:v>
                </c:pt>
                <c:pt idx="1337">
                  <c:v>9.1225992684440911</c:v>
                </c:pt>
                <c:pt idx="1338">
                  <c:v>9.116158855402702</c:v>
                </c:pt>
                <c:pt idx="1339">
                  <c:v>9.1128087235057791</c:v>
                </c:pt>
                <c:pt idx="1340">
                  <c:v>9.111023767402699</c:v>
                </c:pt>
                <c:pt idx="1341">
                  <c:v>9.1083281194103023</c:v>
                </c:pt>
                <c:pt idx="1342">
                  <c:v>9.1060003909411336</c:v>
                </c:pt>
                <c:pt idx="1343">
                  <c:v>9.1035475941192061</c:v>
                </c:pt>
                <c:pt idx="1344">
                  <c:v>9.1008361608007107</c:v>
                </c:pt>
                <c:pt idx="1345">
                  <c:v>9.1018670640194159</c:v>
                </c:pt>
                <c:pt idx="1346">
                  <c:v>9.0958819969227136</c:v>
                </c:pt>
                <c:pt idx="1347">
                  <c:v>9.0925427933284624</c:v>
                </c:pt>
                <c:pt idx="1348">
                  <c:v>9.0904494162388545</c:v>
                </c:pt>
                <c:pt idx="1349">
                  <c:v>9.0886656743916063</c:v>
                </c:pt>
                <c:pt idx="1350">
                  <c:v>9.0869122889406526</c:v>
                </c:pt>
                <c:pt idx="1351">
                  <c:v>9.0836932966758184</c:v>
                </c:pt>
                <c:pt idx="1352">
                  <c:v>9.0803795924545057</c:v>
                </c:pt>
                <c:pt idx="1353">
                  <c:v>9.0819447682483343</c:v>
                </c:pt>
                <c:pt idx="1354">
                  <c:v>9.0822774743519261</c:v>
                </c:pt>
                <c:pt idx="1355">
                  <c:v>9.0774495930825623</c:v>
                </c:pt>
                <c:pt idx="1356">
                  <c:v>9.0742427433762316</c:v>
                </c:pt>
                <c:pt idx="1357">
                  <c:v>9.0714523834273422</c:v>
                </c:pt>
                <c:pt idx="1358">
                  <c:v>9.0691829392391128</c:v>
                </c:pt>
                <c:pt idx="1359">
                  <c:v>9.0666038598085095</c:v>
                </c:pt>
                <c:pt idx="1360">
                  <c:v>9.064416985018255</c:v>
                </c:pt>
                <c:pt idx="1361">
                  <c:v>9.0641996332206389</c:v>
                </c:pt>
                <c:pt idx="1362">
                  <c:v>9.0661545851431242</c:v>
                </c:pt>
                <c:pt idx="1363">
                  <c:v>9.0620321865240641</c:v>
                </c:pt>
                <c:pt idx="1364">
                  <c:v>9.0575297258231871</c:v>
                </c:pt>
                <c:pt idx="1365">
                  <c:v>9.0538954580567861</c:v>
                </c:pt>
                <c:pt idx="1366">
                  <c:v>9.0508598184256925</c:v>
                </c:pt>
                <c:pt idx="1367">
                  <c:v>9.0451916721064833</c:v>
                </c:pt>
                <c:pt idx="1368">
                  <c:v>9.0407256390811739</c:v>
                </c:pt>
                <c:pt idx="1369">
                  <c:v>9.0355856940577581</c:v>
                </c:pt>
                <c:pt idx="1370">
                  <c:v>9.0323229885822371</c:v>
                </c:pt>
                <c:pt idx="1371">
                  <c:v>9.0329216167174877</c:v>
                </c:pt>
                <c:pt idx="1372">
                  <c:v>9.0288635736586116</c:v>
                </c:pt>
                <c:pt idx="1373">
                  <c:v>9.0264229193952161</c:v>
                </c:pt>
                <c:pt idx="1374">
                  <c:v>9.0240842626233899</c:v>
                </c:pt>
                <c:pt idx="1375">
                  <c:v>9.0214918263784369</c:v>
                </c:pt>
                <c:pt idx="1376">
                  <c:v>9.0189734597404367</c:v>
                </c:pt>
                <c:pt idx="1377">
                  <c:v>9.014915416681589</c:v>
                </c:pt>
                <c:pt idx="1378">
                  <c:v>9.0122865527609832</c:v>
                </c:pt>
                <c:pt idx="1379">
                  <c:v>9.0112920772178597</c:v>
                </c:pt>
                <c:pt idx="1380">
                  <c:v>9.0076990941504818</c:v>
                </c:pt>
                <c:pt idx="1381">
                  <c:v>9.0047071677300323</c:v>
                </c:pt>
                <c:pt idx="1382">
                  <c:v>9.0017261696122546</c:v>
                </c:pt>
                <c:pt idx="1383">
                  <c:v>8.9981744712438712</c:v>
                </c:pt>
                <c:pt idx="1384">
                  <c:v>8.9939974311114526</c:v>
                </c:pt>
                <c:pt idx="1385">
                  <c:v>8.9904457327430833</c:v>
                </c:pt>
                <c:pt idx="1386">
                  <c:v>8.986318477100582</c:v>
                </c:pt>
                <c:pt idx="1387">
                  <c:v>8.9831225556969656</c:v>
                </c:pt>
                <c:pt idx="1388">
                  <c:v>8.9821730076203607</c:v>
                </c:pt>
                <c:pt idx="1389">
                  <c:v>8.9732336560346226</c:v>
                </c:pt>
                <c:pt idx="1390">
                  <c:v>8.9685842703756151</c:v>
                </c:pt>
                <c:pt idx="1391">
                  <c:v>8.9643902306612375</c:v>
                </c:pt>
                <c:pt idx="1392">
                  <c:v>8.9606381800771828</c:v>
                </c:pt>
                <c:pt idx="1393">
                  <c:v>8.957931603782086</c:v>
                </c:pt>
                <c:pt idx="1394">
                  <c:v>8.9554958065420607</c:v>
                </c:pt>
                <c:pt idx="1395">
                  <c:v>8.9536525661580555</c:v>
                </c:pt>
                <c:pt idx="1396">
                  <c:v>8.9534170005227196</c:v>
                </c:pt>
                <c:pt idx="1397">
                  <c:v>8.9536355665761107</c:v>
                </c:pt>
                <c:pt idx="1398">
                  <c:v>8.9398914045822835</c:v>
                </c:pt>
                <c:pt idx="1399">
                  <c:v>8.934906884307992</c:v>
                </c:pt>
                <c:pt idx="1400">
                  <c:v>8.9315907515749586</c:v>
                </c:pt>
                <c:pt idx="1401">
                  <c:v>8.9294378759485653</c:v>
                </c:pt>
                <c:pt idx="1402">
                  <c:v>8.9266159453474643</c:v>
                </c:pt>
                <c:pt idx="1403">
                  <c:v>8.9222956230244819</c:v>
                </c:pt>
                <c:pt idx="1404">
                  <c:v>8.920815445140363</c:v>
                </c:pt>
                <c:pt idx="1405">
                  <c:v>8.914770879506861</c:v>
                </c:pt>
                <c:pt idx="1406">
                  <c:v>8.9087724555957806</c:v>
                </c:pt>
                <c:pt idx="1407">
                  <c:v>8.9030363109487922</c:v>
                </c:pt>
                <c:pt idx="1408">
                  <c:v>8.8989515542611599</c:v>
                </c:pt>
                <c:pt idx="1409">
                  <c:v>8.8940131757093042</c:v>
                </c:pt>
                <c:pt idx="1410">
                  <c:v>8.8916805902167226</c:v>
                </c:pt>
                <c:pt idx="1411">
                  <c:v>8.8895580709866806</c:v>
                </c:pt>
                <c:pt idx="1412">
                  <c:v>8.8900959863293139</c:v>
                </c:pt>
                <c:pt idx="1413">
                  <c:v>8.8910431058942123</c:v>
                </c:pt>
                <c:pt idx="1414">
                  <c:v>8.8862747231616339</c:v>
                </c:pt>
                <c:pt idx="1415">
                  <c:v>8.88282623654068</c:v>
                </c:pt>
                <c:pt idx="1416">
                  <c:v>8.8804062246267534</c:v>
                </c:pt>
                <c:pt idx="1417">
                  <c:v>8.8787876215754551</c:v>
                </c:pt>
                <c:pt idx="1418">
                  <c:v>8.8779509992931196</c:v>
                </c:pt>
                <c:pt idx="1419">
                  <c:v>8.8783286328632443</c:v>
                </c:pt>
                <c:pt idx="1420">
                  <c:v>8.8764465362919509</c:v>
                </c:pt>
                <c:pt idx="1421">
                  <c:v>8.8732712572378176</c:v>
                </c:pt>
                <c:pt idx="1422">
                  <c:v>8.8736452480403472</c:v>
                </c:pt>
                <c:pt idx="1423">
                  <c:v>8.8707808184844197</c:v>
                </c:pt>
                <c:pt idx="1424">
                  <c:v>8.8683377357093178</c:v>
                </c:pt>
                <c:pt idx="1425">
                  <c:v>8.8677524643884027</c:v>
                </c:pt>
                <c:pt idx="1426">
                  <c:v>8.8657392281850633</c:v>
                </c:pt>
                <c:pt idx="1427">
                  <c:v>8.863526854021913</c:v>
                </c:pt>
                <c:pt idx="1428">
                  <c:v>8.8631055072410874</c:v>
                </c:pt>
                <c:pt idx="1429">
                  <c:v>8.8616399004272068</c:v>
                </c:pt>
                <c:pt idx="1430">
                  <c:v>8.8630727223330865</c:v>
                </c:pt>
                <c:pt idx="1431">
                  <c:v>8.861809896246541</c:v>
                </c:pt>
                <c:pt idx="1432">
                  <c:v>8.8590887488812342</c:v>
                </c:pt>
                <c:pt idx="1433">
                  <c:v>8.8556341909810072</c:v>
                </c:pt>
                <c:pt idx="1434">
                  <c:v>8.8551193464995634</c:v>
                </c:pt>
                <c:pt idx="1435">
                  <c:v>8.8528499023113341</c:v>
                </c:pt>
                <c:pt idx="1436">
                  <c:v>8.851304154611185</c:v>
                </c:pt>
                <c:pt idx="1437">
                  <c:v>8.8479734508079133</c:v>
                </c:pt>
                <c:pt idx="1438">
                  <c:v>8.8462370649389328</c:v>
                </c:pt>
                <c:pt idx="1439">
                  <c:v>8.8492532764764036</c:v>
                </c:pt>
                <c:pt idx="1440">
                  <c:v>8.8513867240091457</c:v>
                </c:pt>
                <c:pt idx="1441">
                  <c:v>8.8516611458318124</c:v>
                </c:pt>
                <c:pt idx="1442">
                  <c:v>8.8512009428637413</c:v>
                </c:pt>
                <c:pt idx="1443">
                  <c:v>8.8509896623453841</c:v>
                </c:pt>
                <c:pt idx="1444">
                  <c:v>8.8501651826215806</c:v>
                </c:pt>
                <c:pt idx="1445">
                  <c:v>8.8502137528557085</c:v>
                </c:pt>
                <c:pt idx="1446">
                  <c:v>8.8493164177807557</c:v>
                </c:pt>
                <c:pt idx="1447">
                  <c:v>8.852498982369994</c:v>
                </c:pt>
                <c:pt idx="1448">
                  <c:v>8.852984684710961</c:v>
                </c:pt>
                <c:pt idx="1449">
                  <c:v>8.8528972582896159</c:v>
                </c:pt>
                <c:pt idx="1450">
                  <c:v>8.851299297587758</c:v>
                </c:pt>
                <c:pt idx="1451">
                  <c:v>8.849568982998008</c:v>
                </c:pt>
                <c:pt idx="1452">
                  <c:v>8.8483850835418849</c:v>
                </c:pt>
                <c:pt idx="1453">
                  <c:v>8.8468223362597911</c:v>
                </c:pt>
                <c:pt idx="1454">
                  <c:v>8.8453118019793635</c:v>
                </c:pt>
                <c:pt idx="1455">
                  <c:v>8.8448673843373484</c:v>
                </c:pt>
                <c:pt idx="1456">
                  <c:v>8.8450398086684174</c:v>
                </c:pt>
                <c:pt idx="1457">
                  <c:v>8.8408287693721377</c:v>
                </c:pt>
                <c:pt idx="1458">
                  <c:v>8.839171310133537</c:v>
                </c:pt>
                <c:pt idx="1459">
                  <c:v>8.837215143955234</c:v>
                </c:pt>
                <c:pt idx="1460">
                  <c:v>8.8358903908202109</c:v>
                </c:pt>
                <c:pt idx="1461">
                  <c:v>8.8354471874340845</c:v>
                </c:pt>
                <c:pt idx="1462">
                  <c:v>8.8335578053276578</c:v>
                </c:pt>
                <c:pt idx="1463">
                  <c:v>8.8310115108050837</c:v>
                </c:pt>
                <c:pt idx="1464">
                  <c:v>8.8298215400696876</c:v>
                </c:pt>
                <c:pt idx="1465">
                  <c:v>8.8245213132737632</c:v>
                </c:pt>
                <c:pt idx="1466">
                  <c:v>8.8235353375215908</c:v>
                </c:pt>
                <c:pt idx="1467">
                  <c:v>8.821908234679313</c:v>
                </c:pt>
                <c:pt idx="1468">
                  <c:v>8.8199727108505357</c:v>
                </c:pt>
                <c:pt idx="1469">
                  <c:v>8.8177336230586008</c:v>
                </c:pt>
                <c:pt idx="1470">
                  <c:v>8.8141199976416829</c:v>
                </c:pt>
                <c:pt idx="1471">
                  <c:v>8.8097474623170342</c:v>
                </c:pt>
                <c:pt idx="1472">
                  <c:v>8.8078192240233903</c:v>
                </c:pt>
                <c:pt idx="1473">
                  <c:v>8.8109325760290318</c:v>
                </c:pt>
                <c:pt idx="1474">
                  <c:v>8.8082138571754172</c:v>
                </c:pt>
              </c:numCache>
            </c:numRef>
          </c:val>
          <c:smooth val="0"/>
          <c:extLst>
            <c:ext xmlns:c16="http://schemas.microsoft.com/office/drawing/2014/chart" uri="{C3380CC4-5D6E-409C-BE32-E72D297353CC}">
              <c16:uniqueId val="{00000003-3FC5-48A8-8BE4-05BE3F4F1F41}"/>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088E-2"/>
          <c:w val="0.91067717409473947"/>
          <c:h val="0.7189084241182182"/>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6.6523605150214591</c:v>
                </c:pt>
                <c:pt idx="4">
                  <c:v>6.4377682403433472</c:v>
                </c:pt>
                <c:pt idx="5">
                  <c:v>11.587982832618025</c:v>
                </c:pt>
                <c:pt idx="6">
                  <c:v>21.459227467811161</c:v>
                </c:pt>
                <c:pt idx="7">
                  <c:v>28.75536480686695</c:v>
                </c:pt>
                <c:pt idx="8">
                  <c:v>35.622317596566525</c:v>
                </c:pt>
                <c:pt idx="9">
                  <c:v>39.27038626609442</c:v>
                </c:pt>
                <c:pt idx="10">
                  <c:v>55.579399141630901</c:v>
                </c:pt>
                <c:pt idx="11">
                  <c:v>71.24463519313305</c:v>
                </c:pt>
                <c:pt idx="12">
                  <c:v>83.690987124463518</c:v>
                </c:pt>
                <c:pt idx="13">
                  <c:v>88.626609442060087</c:v>
                </c:pt>
                <c:pt idx="14">
                  <c:v>100</c:v>
                </c:pt>
                <c:pt idx="15">
                  <c:v>90.128755364806864</c:v>
                </c:pt>
                <c:pt idx="16">
                  <c:v>83.690987124463518</c:v>
                </c:pt>
                <c:pt idx="17">
                  <c:v>75.321888412017174</c:v>
                </c:pt>
                <c:pt idx="18">
                  <c:v>71.030042918454939</c:v>
                </c:pt>
                <c:pt idx="19">
                  <c:v>64.806866952789704</c:v>
                </c:pt>
                <c:pt idx="20">
                  <c:v>53.433476394849791</c:v>
                </c:pt>
                <c:pt idx="21">
                  <c:v>49.356223175965667</c:v>
                </c:pt>
                <c:pt idx="22">
                  <c:v>35.836909871244636</c:v>
                </c:pt>
                <c:pt idx="23">
                  <c:v>27.253218884120173</c:v>
                </c:pt>
                <c:pt idx="24">
                  <c:v>13.948497854077251</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37.931034482758619</c:v>
                </c:pt>
                <c:pt idx="8">
                  <c:v>74.137931034482762</c:v>
                </c:pt>
                <c:pt idx="9">
                  <c:v>88.505747126436788</c:v>
                </c:pt>
                <c:pt idx="10">
                  <c:v>75.287356321839084</c:v>
                </c:pt>
                <c:pt idx="11">
                  <c:v>78.160919540229884</c:v>
                </c:pt>
                <c:pt idx="12">
                  <c:v>80.459770114942529</c:v>
                </c:pt>
                <c:pt idx="13">
                  <c:v>78.160919540229884</c:v>
                </c:pt>
                <c:pt idx="14">
                  <c:v>100</c:v>
                </c:pt>
                <c:pt idx="15">
                  <c:v>84.482758620689651</c:v>
                </c:pt>
                <c:pt idx="16">
                  <c:v>68.390804597701148</c:v>
                </c:pt>
                <c:pt idx="17">
                  <c:v>87.931034482758619</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82.38571428569999</c:v>
                </c:pt>
                <c:pt idx="1">
                  <c:v>84</c:v>
                </c:pt>
                <c:pt idx="2">
                  <c:v>85.142857142857139</c:v>
                </c:pt>
                <c:pt idx="3">
                  <c:v>94.285714285714278</c:v>
                </c:pt>
                <c:pt idx="4">
                  <c:v>81.714285714285722</c:v>
                </c:pt>
                <c:pt idx="5">
                  <c:v>85.714285714285708</c:v>
                </c:pt>
                <c:pt idx="6">
                  <c:v>77.714285714285708</c:v>
                </c:pt>
                <c:pt idx="7">
                  <c:v>90.285714285714278</c:v>
                </c:pt>
                <c:pt idx="8">
                  <c:v>88.571428571428569</c:v>
                </c:pt>
                <c:pt idx="9">
                  <c:v>94.857142857142861</c:v>
                </c:pt>
                <c:pt idx="10">
                  <c:v>89.714285714285708</c:v>
                </c:pt>
                <c:pt idx="11">
                  <c:v>87.428571428571431</c:v>
                </c:pt>
                <c:pt idx="12">
                  <c:v>81.714285714285722</c:v>
                </c:pt>
                <c:pt idx="13">
                  <c:v>77.714285714285708</c:v>
                </c:pt>
                <c:pt idx="14">
                  <c:v>71.428571428571431</c:v>
                </c:pt>
                <c:pt idx="15">
                  <c:v>85.142857142857139</c:v>
                </c:pt>
                <c:pt idx="16">
                  <c:v>81.142857142857139</c:v>
                </c:pt>
                <c:pt idx="17">
                  <c:v>97.714285714285708</c:v>
                </c:pt>
                <c:pt idx="18">
                  <c:v>100</c:v>
                </c:pt>
                <c:pt idx="19">
                  <c:v>93.142857142857139</c:v>
                </c:pt>
                <c:pt idx="20">
                  <c:v>99.428571428571431</c:v>
                </c:pt>
                <c:pt idx="21">
                  <c:v>92</c:v>
                </c:pt>
                <c:pt idx="22">
                  <c:v>97.714285714285708</c:v>
                </c:pt>
                <c:pt idx="23">
                  <c:v>84</c:v>
                </c:pt>
                <c:pt idx="24">
                  <c:v>83.428571428571431</c:v>
                </c:pt>
                <c:pt idx="25">
                  <c:v>84</c:v>
                </c:pt>
                <c:pt idx="26">
                  <c:v>94.133142857143</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1198884559"/>
        <c:axId val="826055423"/>
      </c:lineChart>
      <c:catAx>
        <c:axId val="1198884559"/>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826055423"/>
        <c:crosses val="autoZero"/>
        <c:auto val="1"/>
        <c:lblAlgn val="ctr"/>
        <c:lblOffset val="100"/>
        <c:noMultiLvlLbl val="0"/>
      </c:catAx>
      <c:valAx>
        <c:axId val="826055423"/>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198884559"/>
        <c:crosses val="autoZero"/>
        <c:crossBetween val="between"/>
      </c:valAx>
      <c:spPr>
        <a:noFill/>
        <a:ln>
          <a:noFill/>
        </a:ln>
        <a:effectLst/>
      </c:spPr>
    </c:plotArea>
    <c:legend>
      <c:legendPos val="b"/>
      <c:layout>
        <c:manualLayout>
          <c:xMode val="edge"/>
          <c:yMode val="edge"/>
          <c:x val="0.31395538143882329"/>
          <c:y val="0.89024424140628411"/>
          <c:w val="0.3720892526841249"/>
          <c:h val="0.10201487516139005"/>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0.24415300676010077</c:v>
                </c:pt>
                <c:pt idx="2">
                  <c:v>0.2445962057499429</c:v>
                </c:pt>
                <c:pt idx="3">
                  <c:v>0.24574078574981684</c:v>
                </c:pt>
                <c:pt idx="4">
                  <c:v>0.24629611574994215</c:v>
                </c:pt>
                <c:pt idx="5">
                  <c:v>0.24562840574995448</c:v>
                </c:pt>
                <c:pt idx="6">
                  <c:v>0.24805692498075871</c:v>
                </c:pt>
                <c:pt idx="7">
                  <c:v>0.2491804057499678</c:v>
                </c:pt>
                <c:pt idx="8">
                  <c:v>0.24976742574992272</c:v>
                </c:pt>
                <c:pt idx="9">
                  <c:v>0.2510243457499115</c:v>
                </c:pt>
                <c:pt idx="10">
                  <c:v>0.25063972574992022</c:v>
                </c:pt>
                <c:pt idx="11">
                  <c:v>0.25002008574998058</c:v>
                </c:pt>
                <c:pt idx="12">
                  <c:v>0.25106057663602144</c:v>
                </c:pt>
                <c:pt idx="13">
                  <c:v>0.24990894698716204</c:v>
                </c:pt>
                <c:pt idx="14">
                  <c:v>0.24943275575010659</c:v>
                </c:pt>
                <c:pt idx="15">
                  <c:v>0.25041992575002325</c:v>
                </c:pt>
                <c:pt idx="16">
                  <c:v>0.24897576574991831</c:v>
                </c:pt>
                <c:pt idx="17">
                  <c:v>0.24883520166837059</c:v>
                </c:pt>
                <c:pt idx="18">
                  <c:v>0.24746130575003633</c:v>
                </c:pt>
                <c:pt idx="19">
                  <c:v>0.24713022339703627</c:v>
                </c:pt>
                <c:pt idx="20">
                  <c:v>0.2449358343214243</c:v>
                </c:pt>
                <c:pt idx="21">
                  <c:v>0.24411454574996583</c:v>
                </c:pt>
                <c:pt idx="22">
                  <c:v>0.24440906736603552</c:v>
                </c:pt>
                <c:pt idx="23">
                  <c:v>0.24390582574991981</c:v>
                </c:pt>
                <c:pt idx="24">
                  <c:v>0.24322901575004607</c:v>
                </c:pt>
                <c:pt idx="25">
                  <c:v>0.2432215857500637</c:v>
                </c:pt>
                <c:pt idx="26">
                  <c:v>0.24191274574997124</c:v>
                </c:pt>
                <c:pt idx="27">
                  <c:v>0.24196410983151395</c:v>
                </c:pt>
                <c:pt idx="28">
                  <c:v>0.2424193023017267</c:v>
                </c:pt>
                <c:pt idx="29">
                  <c:v>0.24150566524355099</c:v>
                </c:pt>
                <c:pt idx="30">
                  <c:v>0.24032382574992539</c:v>
                </c:pt>
                <c:pt idx="31">
                  <c:v>0.24035906575008426</c:v>
                </c:pt>
                <c:pt idx="32">
                  <c:v>0.24014641574989071</c:v>
                </c:pt>
                <c:pt idx="33">
                  <c:v>0.23940676575013242</c:v>
                </c:pt>
                <c:pt idx="34">
                  <c:v>0.2393777457499624</c:v>
                </c:pt>
                <c:pt idx="35">
                  <c:v>0.23957803574997172</c:v>
                </c:pt>
                <c:pt idx="36">
                  <c:v>0.23925234575000331</c:v>
                </c:pt>
                <c:pt idx="37">
                  <c:v>0.23995680370921946</c:v>
                </c:pt>
                <c:pt idx="38">
                  <c:v>0.23968196574992362</c:v>
                </c:pt>
                <c:pt idx="39">
                  <c:v>0.24062296574996367</c:v>
                </c:pt>
                <c:pt idx="40">
                  <c:v>0.24140224574991009</c:v>
                </c:pt>
                <c:pt idx="41">
                  <c:v>0.24132227948746277</c:v>
                </c:pt>
                <c:pt idx="42">
                  <c:v>0.24049196574993914</c:v>
                </c:pt>
                <c:pt idx="43">
                  <c:v>0.24118763302266188</c:v>
                </c:pt>
                <c:pt idx="44">
                  <c:v>0.2426356045450575</c:v>
                </c:pt>
                <c:pt idx="45">
                  <c:v>0.24366560574995333</c:v>
                </c:pt>
                <c:pt idx="46">
                  <c:v>0.24386895625505645</c:v>
                </c:pt>
                <c:pt idx="47">
                  <c:v>0.2445416057499159</c:v>
                </c:pt>
                <c:pt idx="48">
                  <c:v>0.24523602574986114</c:v>
                </c:pt>
                <c:pt idx="49">
                  <c:v>0.24531721574997789</c:v>
                </c:pt>
                <c:pt idx="50">
                  <c:v>0.24538259574987364</c:v>
                </c:pt>
                <c:pt idx="51">
                  <c:v>0.24674057943425964</c:v>
                </c:pt>
                <c:pt idx="52">
                  <c:v>0.24652046635598879</c:v>
                </c:pt>
                <c:pt idx="53">
                  <c:v>0.24633673574989245</c:v>
                </c:pt>
                <c:pt idx="54">
                  <c:v>0.24646897574993432</c:v>
                </c:pt>
                <c:pt idx="55">
                  <c:v>0.24586444575007249</c:v>
                </c:pt>
                <c:pt idx="56">
                  <c:v>0.24519616837619651</c:v>
                </c:pt>
                <c:pt idx="57">
                  <c:v>0.24551062575007165</c:v>
                </c:pt>
                <c:pt idx="58">
                  <c:v>0.24469760574990573</c:v>
                </c:pt>
                <c:pt idx="59">
                  <c:v>0.24517841574999011</c:v>
                </c:pt>
                <c:pt idx="60">
                  <c:v>0.24602090574997248</c:v>
                </c:pt>
                <c:pt idx="61">
                  <c:v>0.24364758267304865</c:v>
                </c:pt>
                <c:pt idx="62">
                  <c:v>0.24305206038903293</c:v>
                </c:pt>
                <c:pt idx="63">
                  <c:v>0.2430128157499496</c:v>
                </c:pt>
                <c:pt idx="64">
                  <c:v>0.24334970574997783</c:v>
                </c:pt>
                <c:pt idx="65">
                  <c:v>0.24267849574992795</c:v>
                </c:pt>
                <c:pt idx="66">
                  <c:v>0.24303037574991038</c:v>
                </c:pt>
                <c:pt idx="67">
                  <c:v>0.24272690574987621</c:v>
                </c:pt>
                <c:pt idx="68">
                  <c:v>0.24349185755725955</c:v>
                </c:pt>
                <c:pt idx="69">
                  <c:v>0.24360178215447092</c:v>
                </c:pt>
                <c:pt idx="70">
                  <c:v>0.24488702574993226</c:v>
                </c:pt>
                <c:pt idx="71">
                  <c:v>0.2455376557499136</c:v>
                </c:pt>
                <c:pt idx="72">
                  <c:v>0.24578245677044208</c:v>
                </c:pt>
                <c:pt idx="73">
                  <c:v>0.24635502574990653</c:v>
                </c:pt>
                <c:pt idx="74">
                  <c:v>0.24610088574993938</c:v>
                </c:pt>
                <c:pt idx="75">
                  <c:v>0.24647644575006211</c:v>
                </c:pt>
                <c:pt idx="76">
                  <c:v>0.2468993763381917</c:v>
                </c:pt>
                <c:pt idx="77">
                  <c:v>0.24784658316931996</c:v>
                </c:pt>
                <c:pt idx="78">
                  <c:v>0.248719765749982</c:v>
                </c:pt>
                <c:pt idx="79">
                  <c:v>0.24946650574995033</c:v>
                </c:pt>
                <c:pt idx="80">
                  <c:v>0.24981668574999105</c:v>
                </c:pt>
                <c:pt idx="81">
                  <c:v>0.25114250574983998</c:v>
                </c:pt>
                <c:pt idx="82">
                  <c:v>0.25128069146433063</c:v>
                </c:pt>
                <c:pt idx="83">
                  <c:v>0.25115271824999752</c:v>
                </c:pt>
                <c:pt idx="84">
                  <c:v>0.25396796527368792</c:v>
                </c:pt>
                <c:pt idx="85">
                  <c:v>0.25531292575001885</c:v>
                </c:pt>
                <c:pt idx="86">
                  <c:v>0.25541510574997517</c:v>
                </c:pt>
                <c:pt idx="87">
                  <c:v>0.25766607921937634</c:v>
                </c:pt>
                <c:pt idx="88">
                  <c:v>0.25853529574996514</c:v>
                </c:pt>
                <c:pt idx="89">
                  <c:v>0.25978996574997382</c:v>
                </c:pt>
                <c:pt idx="90">
                  <c:v>0.26060834574992953</c:v>
                </c:pt>
                <c:pt idx="91">
                  <c:v>0.26144486408317391</c:v>
                </c:pt>
                <c:pt idx="92">
                  <c:v>0.26195828574998359</c:v>
                </c:pt>
                <c:pt idx="93">
                  <c:v>0.26361688574991149</c:v>
                </c:pt>
                <c:pt idx="94">
                  <c:v>0.26393213575006769</c:v>
                </c:pt>
                <c:pt idx="95">
                  <c:v>0.26461269574997459</c:v>
                </c:pt>
                <c:pt idx="96">
                  <c:v>0.26586562739947794</c:v>
                </c:pt>
                <c:pt idx="97">
                  <c:v>0.26565613574992142</c:v>
                </c:pt>
                <c:pt idx="98">
                  <c:v>0.26569920574992523</c:v>
                </c:pt>
                <c:pt idx="99">
                  <c:v>0.26634853574989847</c:v>
                </c:pt>
                <c:pt idx="100">
                  <c:v>0.26582292595202262</c:v>
                </c:pt>
                <c:pt idx="101">
                  <c:v>0.26642853575000913</c:v>
                </c:pt>
                <c:pt idx="102">
                  <c:v>0.26704780575011</c:v>
                </c:pt>
                <c:pt idx="103">
                  <c:v>0.26744278574994951</c:v>
                </c:pt>
                <c:pt idx="104">
                  <c:v>0.2686526067809325</c:v>
                </c:pt>
                <c:pt idx="105">
                  <c:v>0.26723622575008221</c:v>
                </c:pt>
                <c:pt idx="106">
                  <c:v>0.26747062575006453</c:v>
                </c:pt>
                <c:pt idx="107">
                  <c:v>0.26696818574993131</c:v>
                </c:pt>
                <c:pt idx="108">
                  <c:v>0.26723531575001402</c:v>
                </c:pt>
                <c:pt idx="109">
                  <c:v>0.26818664044382956</c:v>
                </c:pt>
                <c:pt idx="110">
                  <c:v>0.26785466574993677</c:v>
                </c:pt>
                <c:pt idx="111">
                  <c:v>0.26805276574989989</c:v>
                </c:pt>
                <c:pt idx="112">
                  <c:v>0.26935690574997295</c:v>
                </c:pt>
                <c:pt idx="113">
                  <c:v>0.26858895190385113</c:v>
                </c:pt>
                <c:pt idx="114">
                  <c:v>0.26892017105618038</c:v>
                </c:pt>
                <c:pt idx="115">
                  <c:v>0.26835821574995578</c:v>
                </c:pt>
                <c:pt idx="116">
                  <c:v>0.26871736575004945</c:v>
                </c:pt>
                <c:pt idx="117">
                  <c:v>0.26841593574989986</c:v>
                </c:pt>
                <c:pt idx="118">
                  <c:v>0.26815014533333681</c:v>
                </c:pt>
                <c:pt idx="119">
                  <c:v>0.26767803575000926</c:v>
                </c:pt>
                <c:pt idx="120">
                  <c:v>0.26730215280879577</c:v>
                </c:pt>
                <c:pt idx="121">
                  <c:v>0.26609104659509342</c:v>
                </c:pt>
                <c:pt idx="122">
                  <c:v>0.26660986574984236</c:v>
                </c:pt>
                <c:pt idx="123">
                  <c:v>0.2644303284303362</c:v>
                </c:pt>
                <c:pt idx="124">
                  <c:v>0.26261486575000959</c:v>
                </c:pt>
                <c:pt idx="125">
                  <c:v>0.26069800574981628</c:v>
                </c:pt>
                <c:pt idx="126">
                  <c:v>0.25900283574996763</c:v>
                </c:pt>
                <c:pt idx="127">
                  <c:v>0.25637418699992054</c:v>
                </c:pt>
                <c:pt idx="128">
                  <c:v>0.2541641857497865</c:v>
                </c:pt>
                <c:pt idx="129">
                  <c:v>0.25353729463886054</c:v>
                </c:pt>
                <c:pt idx="130">
                  <c:v>0.24725762574993837</c:v>
                </c:pt>
                <c:pt idx="131">
                  <c:v>0.24625990574990908</c:v>
                </c:pt>
                <c:pt idx="132">
                  <c:v>0.24449001574996032</c:v>
                </c:pt>
                <c:pt idx="133">
                  <c:v>0.24288326657476489</c:v>
                </c:pt>
                <c:pt idx="134">
                  <c:v>0.24250705574985432</c:v>
                </c:pt>
                <c:pt idx="135">
                  <c:v>0.24123456574996283</c:v>
                </c:pt>
                <c:pt idx="136">
                  <c:v>0.23966859575007504</c:v>
                </c:pt>
                <c:pt idx="137">
                  <c:v>0.23796840574995315</c:v>
                </c:pt>
                <c:pt idx="138">
                  <c:v>0.23879182378276198</c:v>
                </c:pt>
                <c:pt idx="139">
                  <c:v>0.23791010575003213</c:v>
                </c:pt>
                <c:pt idx="140">
                  <c:v>0.23713503574992956</c:v>
                </c:pt>
                <c:pt idx="141">
                  <c:v>0.23697658574994307</c:v>
                </c:pt>
                <c:pt idx="142">
                  <c:v>0.2366861657499868</c:v>
                </c:pt>
                <c:pt idx="143">
                  <c:v>0.23623414533328457</c:v>
                </c:pt>
                <c:pt idx="144">
                  <c:v>0.23489608574996623</c:v>
                </c:pt>
                <c:pt idx="145">
                  <c:v>0.2341958100052608</c:v>
                </c:pt>
                <c:pt idx="146">
                  <c:v>0.22935654860712873</c:v>
                </c:pt>
                <c:pt idx="147">
                  <c:v>0.2280666377087357</c:v>
                </c:pt>
                <c:pt idx="148">
                  <c:v>0.22714114574995392</c:v>
                </c:pt>
                <c:pt idx="149">
                  <c:v>0.22569844574985609</c:v>
                </c:pt>
                <c:pt idx="150">
                  <c:v>0.22437725574995682</c:v>
                </c:pt>
                <c:pt idx="151">
                  <c:v>0.22366730781189403</c:v>
                </c:pt>
                <c:pt idx="152">
                  <c:v>0.22243355574997281</c:v>
                </c:pt>
                <c:pt idx="153">
                  <c:v>0.22143579574995442</c:v>
                </c:pt>
                <c:pt idx="154">
                  <c:v>0.22118462797219252</c:v>
                </c:pt>
                <c:pt idx="155">
                  <c:v>0.2178009057499537</c:v>
                </c:pt>
                <c:pt idx="156">
                  <c:v>0.21761370574998296</c:v>
                </c:pt>
                <c:pt idx="157">
                  <c:v>0.21719001915202796</c:v>
                </c:pt>
                <c:pt idx="158">
                  <c:v>0.21545258574998627</c:v>
                </c:pt>
                <c:pt idx="159">
                  <c:v>0.21492787574997863</c:v>
                </c:pt>
                <c:pt idx="160">
                  <c:v>0.21400300991662391</c:v>
                </c:pt>
                <c:pt idx="161">
                  <c:v>0.21394279463879684</c:v>
                </c:pt>
                <c:pt idx="162">
                  <c:v>0.21309600048685695</c:v>
                </c:pt>
                <c:pt idx="163">
                  <c:v>0.21218166890788837</c:v>
                </c:pt>
                <c:pt idx="164">
                  <c:v>0.21304580574992826</c:v>
                </c:pt>
                <c:pt idx="165">
                  <c:v>0.2125659676056415</c:v>
                </c:pt>
                <c:pt idx="166">
                  <c:v>0.2143112957499369</c:v>
                </c:pt>
                <c:pt idx="167">
                  <c:v>0.21342963574998919</c:v>
                </c:pt>
                <c:pt idx="168">
                  <c:v>0.21421881574998736</c:v>
                </c:pt>
                <c:pt idx="169">
                  <c:v>0.21453469956443882</c:v>
                </c:pt>
                <c:pt idx="170">
                  <c:v>0.21523668984086441</c:v>
                </c:pt>
                <c:pt idx="171">
                  <c:v>0.21574882241652915</c:v>
                </c:pt>
                <c:pt idx="172">
                  <c:v>0.21681836575001512</c:v>
                </c:pt>
                <c:pt idx="173">
                  <c:v>0.21714965575002054</c:v>
                </c:pt>
                <c:pt idx="174">
                  <c:v>0.21867665574993111</c:v>
                </c:pt>
                <c:pt idx="175">
                  <c:v>0.21966473574998702</c:v>
                </c:pt>
                <c:pt idx="176">
                  <c:v>0.22076761575002024</c:v>
                </c:pt>
                <c:pt idx="177">
                  <c:v>0.22062114785521203</c:v>
                </c:pt>
                <c:pt idx="178">
                  <c:v>0.22222321574999171</c:v>
                </c:pt>
                <c:pt idx="179">
                  <c:v>0.22196090574996674</c:v>
                </c:pt>
                <c:pt idx="180">
                  <c:v>0.22378030574992636</c:v>
                </c:pt>
                <c:pt idx="181">
                  <c:v>0.22416084574990691</c:v>
                </c:pt>
                <c:pt idx="182">
                  <c:v>0.22525263491665726</c:v>
                </c:pt>
                <c:pt idx="183">
                  <c:v>0.22522934575003717</c:v>
                </c:pt>
                <c:pt idx="184">
                  <c:v>0.22623419574998138</c:v>
                </c:pt>
                <c:pt idx="185">
                  <c:v>0.22597551574993702</c:v>
                </c:pt>
                <c:pt idx="186">
                  <c:v>0.22703341101318131</c:v>
                </c:pt>
                <c:pt idx="187">
                  <c:v>0.22721768352766958</c:v>
                </c:pt>
                <c:pt idx="188">
                  <c:v>0.22873697393173131</c:v>
                </c:pt>
                <c:pt idx="189">
                  <c:v>0.22865486574998783</c:v>
                </c:pt>
                <c:pt idx="190">
                  <c:v>0.22970389544074976</c:v>
                </c:pt>
                <c:pt idx="191">
                  <c:v>0.22966086574993483</c:v>
                </c:pt>
                <c:pt idx="192">
                  <c:v>0.230240565749952</c:v>
                </c:pt>
                <c:pt idx="193">
                  <c:v>0.23100306038915619</c:v>
                </c:pt>
                <c:pt idx="194">
                  <c:v>0.23156858574992611</c:v>
                </c:pt>
                <c:pt idx="195">
                  <c:v>0.23154797574991903</c:v>
                </c:pt>
                <c:pt idx="196">
                  <c:v>0.23075616890785966</c:v>
                </c:pt>
                <c:pt idx="197">
                  <c:v>0.23315954211361145</c:v>
                </c:pt>
                <c:pt idx="198">
                  <c:v>0.23244663491665563</c:v>
                </c:pt>
                <c:pt idx="199">
                  <c:v>0.23262198574992965</c:v>
                </c:pt>
                <c:pt idx="200">
                  <c:v>0.23267731574998152</c:v>
                </c:pt>
                <c:pt idx="201">
                  <c:v>0.23360473575006324</c:v>
                </c:pt>
                <c:pt idx="202">
                  <c:v>0.23390837450004653</c:v>
                </c:pt>
                <c:pt idx="203">
                  <c:v>0.23447814574993231</c:v>
                </c:pt>
                <c:pt idx="204">
                  <c:v>0.23399323908327574</c:v>
                </c:pt>
                <c:pt idx="205">
                  <c:v>0.23700558574992669</c:v>
                </c:pt>
                <c:pt idx="206">
                  <c:v>0.2360378425920544</c:v>
                </c:pt>
                <c:pt idx="207">
                  <c:v>0.23734558574996356</c:v>
                </c:pt>
                <c:pt idx="208">
                  <c:v>0.23775243574991123</c:v>
                </c:pt>
                <c:pt idx="209">
                  <c:v>0.23849800575007407</c:v>
                </c:pt>
                <c:pt idx="210">
                  <c:v>0.23762782797220439</c:v>
                </c:pt>
                <c:pt idx="211">
                  <c:v>0.23793416574994808</c:v>
                </c:pt>
                <c:pt idx="212">
                  <c:v>0.23958866574986359</c:v>
                </c:pt>
                <c:pt idx="213">
                  <c:v>0.23975957241664503</c:v>
                </c:pt>
                <c:pt idx="214">
                  <c:v>0.24044154067058798</c:v>
                </c:pt>
                <c:pt idx="215">
                  <c:v>0.24007978453772694</c:v>
                </c:pt>
                <c:pt idx="216">
                  <c:v>0.24007397574990819</c:v>
                </c:pt>
                <c:pt idx="217">
                  <c:v>0.23961679574993866</c:v>
                </c:pt>
                <c:pt idx="218">
                  <c:v>0.23866688574996431</c:v>
                </c:pt>
                <c:pt idx="219">
                  <c:v>0.23907010355220848</c:v>
                </c:pt>
                <c:pt idx="220">
                  <c:v>0.23981736574981483</c:v>
                </c:pt>
                <c:pt idx="221">
                  <c:v>0.24029381686104045</c:v>
                </c:pt>
                <c:pt idx="222">
                  <c:v>0.23763116437058329</c:v>
                </c:pt>
                <c:pt idx="223">
                  <c:v>0.23786305311843137</c:v>
                </c:pt>
                <c:pt idx="224">
                  <c:v>0.23757362574995966</c:v>
                </c:pt>
                <c:pt idx="225">
                  <c:v>0.23568609574998334</c:v>
                </c:pt>
                <c:pt idx="226">
                  <c:v>0.23528233732882597</c:v>
                </c:pt>
                <c:pt idx="227">
                  <c:v>0.23470828574990321</c:v>
                </c:pt>
                <c:pt idx="228">
                  <c:v>0.23376166575015134</c:v>
                </c:pt>
                <c:pt idx="229">
                  <c:v>0.23260654860717977</c:v>
                </c:pt>
                <c:pt idx="230">
                  <c:v>0.23084553732890356</c:v>
                </c:pt>
                <c:pt idx="231">
                  <c:v>0.22985938575001796</c:v>
                </c:pt>
                <c:pt idx="232">
                  <c:v>0.22892116574996635</c:v>
                </c:pt>
                <c:pt idx="233">
                  <c:v>0.22833211575004952</c:v>
                </c:pt>
                <c:pt idx="234">
                  <c:v>0.22766721575001725</c:v>
                </c:pt>
                <c:pt idx="235">
                  <c:v>0.22686853575001464</c:v>
                </c:pt>
                <c:pt idx="236">
                  <c:v>0.22610666575008054</c:v>
                </c:pt>
                <c:pt idx="237">
                  <c:v>0.22519402797229304</c:v>
                </c:pt>
                <c:pt idx="238">
                  <c:v>0.22584090574999038</c:v>
                </c:pt>
                <c:pt idx="239">
                  <c:v>0.22313521457346042</c:v>
                </c:pt>
                <c:pt idx="240">
                  <c:v>0.22268512574999022</c:v>
                </c:pt>
                <c:pt idx="241">
                  <c:v>0.22237337574989624</c:v>
                </c:pt>
                <c:pt idx="242">
                  <c:v>0.22138706704031108</c:v>
                </c:pt>
                <c:pt idx="243">
                  <c:v>0.22116462574999218</c:v>
                </c:pt>
                <c:pt idx="244">
                  <c:v>0.22169723574998557</c:v>
                </c:pt>
                <c:pt idx="245">
                  <c:v>0.2234248004868391</c:v>
                </c:pt>
                <c:pt idx="246">
                  <c:v>0.22396330575004697</c:v>
                </c:pt>
                <c:pt idx="247">
                  <c:v>0.22730397927935542</c:v>
                </c:pt>
                <c:pt idx="248">
                  <c:v>0.22824770574997899</c:v>
                </c:pt>
                <c:pt idx="249">
                  <c:v>0.22906292847727627</c:v>
                </c:pt>
                <c:pt idx="250">
                  <c:v>0.23042208574996437</c:v>
                </c:pt>
                <c:pt idx="251">
                  <c:v>0.23168042575007064</c:v>
                </c:pt>
                <c:pt idx="252">
                  <c:v>0.23226175423478423</c:v>
                </c:pt>
                <c:pt idx="253">
                  <c:v>0.23417989574998899</c:v>
                </c:pt>
                <c:pt idx="254">
                  <c:v>0.23414367574990536</c:v>
                </c:pt>
                <c:pt idx="255">
                  <c:v>0.23745772833065359</c:v>
                </c:pt>
                <c:pt idx="256">
                  <c:v>0.23887038049734599</c:v>
                </c:pt>
                <c:pt idx="257">
                  <c:v>0.23898312574995373</c:v>
                </c:pt>
                <c:pt idx="258">
                  <c:v>0.24003265574997101</c:v>
                </c:pt>
                <c:pt idx="259">
                  <c:v>0.24098731686106589</c:v>
                </c:pt>
                <c:pt idx="260">
                  <c:v>0.2410377957499179</c:v>
                </c:pt>
                <c:pt idx="261">
                  <c:v>0.24188326574996211</c:v>
                </c:pt>
                <c:pt idx="262">
                  <c:v>0.24260946896836799</c:v>
                </c:pt>
                <c:pt idx="263">
                  <c:v>0.24300472927937733</c:v>
                </c:pt>
                <c:pt idx="264">
                  <c:v>0.24448395120450073</c:v>
                </c:pt>
                <c:pt idx="265">
                  <c:v>0.24442000574998701</c:v>
                </c:pt>
                <c:pt idx="266">
                  <c:v>0.24475115827517868</c:v>
                </c:pt>
                <c:pt idx="267">
                  <c:v>0.24505590574992198</c:v>
                </c:pt>
                <c:pt idx="268">
                  <c:v>0.24514577575001795</c:v>
                </c:pt>
                <c:pt idx="269">
                  <c:v>0.24503110574988796</c:v>
                </c:pt>
                <c:pt idx="270">
                  <c:v>0.24581215280876734</c:v>
                </c:pt>
                <c:pt idx="271">
                  <c:v>0.24749467955946614</c:v>
                </c:pt>
                <c:pt idx="272">
                  <c:v>0.24815874575007513</c:v>
                </c:pt>
                <c:pt idx="273">
                  <c:v>0.24943938575003699</c:v>
                </c:pt>
                <c:pt idx="274">
                  <c:v>0.25018764574987529</c:v>
                </c:pt>
                <c:pt idx="275">
                  <c:v>0.25026082574994746</c:v>
                </c:pt>
                <c:pt idx="276">
                  <c:v>0.25153862449992914</c:v>
                </c:pt>
                <c:pt idx="277">
                  <c:v>0.25215022574998613</c:v>
                </c:pt>
                <c:pt idx="278">
                  <c:v>0.25197790574989654</c:v>
                </c:pt>
                <c:pt idx="279">
                  <c:v>0.25242538194041231</c:v>
                </c:pt>
                <c:pt idx="280">
                  <c:v>0.25346450034459167</c:v>
                </c:pt>
                <c:pt idx="281">
                  <c:v>0.25251076142005502</c:v>
                </c:pt>
                <c:pt idx="282">
                  <c:v>0.25373321574996055</c:v>
                </c:pt>
                <c:pt idx="283">
                  <c:v>0.25436170574995742</c:v>
                </c:pt>
                <c:pt idx="284">
                  <c:v>0.25528865843816106</c:v>
                </c:pt>
                <c:pt idx="285">
                  <c:v>0.25437315575008768</c:v>
                </c:pt>
                <c:pt idx="286">
                  <c:v>0.25361960574998932</c:v>
                </c:pt>
                <c:pt idx="287">
                  <c:v>0.25224353989631254</c:v>
                </c:pt>
                <c:pt idx="288">
                  <c:v>0.24843893075001233</c:v>
                </c:pt>
                <c:pt idx="289">
                  <c:v>0.24654386574998455</c:v>
                </c:pt>
                <c:pt idx="290">
                  <c:v>0.24546403074997158</c:v>
                </c:pt>
                <c:pt idx="291">
                  <c:v>0.24448139574994343</c:v>
                </c:pt>
                <c:pt idx="292">
                  <c:v>0.24314001575002919</c:v>
                </c:pt>
                <c:pt idx="293">
                  <c:v>0.24278402153946388</c:v>
                </c:pt>
                <c:pt idx="294">
                  <c:v>0.24136270574990704</c:v>
                </c:pt>
                <c:pt idx="295">
                  <c:v>0.23850793699996586</c:v>
                </c:pt>
                <c:pt idx="296">
                  <c:v>0.23839797943422525</c:v>
                </c:pt>
                <c:pt idx="297">
                  <c:v>0.23771190574991863</c:v>
                </c:pt>
                <c:pt idx="298">
                  <c:v>0.23697378575002404</c:v>
                </c:pt>
                <c:pt idx="299">
                  <c:v>0.23627375838151465</c:v>
                </c:pt>
                <c:pt idx="300">
                  <c:v>0.23665227574997516</c:v>
                </c:pt>
                <c:pt idx="301">
                  <c:v>0.23554723574993375</c:v>
                </c:pt>
                <c:pt idx="302">
                  <c:v>0.23478425802262848</c:v>
                </c:pt>
                <c:pt idx="303">
                  <c:v>0.23576185311839026</c:v>
                </c:pt>
                <c:pt idx="304">
                  <c:v>0.23375036189037246</c:v>
                </c:pt>
                <c:pt idx="305">
                  <c:v>0.23457207574995209</c:v>
                </c:pt>
                <c:pt idx="306">
                  <c:v>0.23416067170748533</c:v>
                </c:pt>
                <c:pt idx="307">
                  <c:v>0.2338934357498772</c:v>
                </c:pt>
                <c:pt idx="308">
                  <c:v>0.23386291574995255</c:v>
                </c:pt>
                <c:pt idx="309">
                  <c:v>0.23365919298394999</c:v>
                </c:pt>
                <c:pt idx="310">
                  <c:v>0.23341425574992059</c:v>
                </c:pt>
                <c:pt idx="311">
                  <c:v>0.23266724270652617</c:v>
                </c:pt>
                <c:pt idx="312">
                  <c:v>0.23350972927944724</c:v>
                </c:pt>
                <c:pt idx="313">
                  <c:v>0.23169467574989255</c:v>
                </c:pt>
                <c:pt idx="314">
                  <c:v>0.23171512574997166</c:v>
                </c:pt>
                <c:pt idx="315">
                  <c:v>0.23142447417102119</c:v>
                </c:pt>
                <c:pt idx="316">
                  <c:v>0.23080756574996997</c:v>
                </c:pt>
                <c:pt idx="317">
                  <c:v>0.22993854574995964</c:v>
                </c:pt>
                <c:pt idx="318">
                  <c:v>0.22894367498075496</c:v>
                </c:pt>
                <c:pt idx="319">
                  <c:v>0.22813558996050176</c:v>
                </c:pt>
                <c:pt idx="320">
                  <c:v>0.22540339890075245</c:v>
                </c:pt>
                <c:pt idx="321">
                  <c:v>0.22498616574988262</c:v>
                </c:pt>
                <c:pt idx="322">
                  <c:v>0.22401020166830676</c:v>
                </c:pt>
                <c:pt idx="323">
                  <c:v>0.22286810574982496</c:v>
                </c:pt>
                <c:pt idx="324">
                  <c:v>0.22169880897580185</c:v>
                </c:pt>
                <c:pt idx="325">
                  <c:v>0.22182249575006097</c:v>
                </c:pt>
                <c:pt idx="326">
                  <c:v>0.22065757574998202</c:v>
                </c:pt>
                <c:pt idx="327">
                  <c:v>0.21943507779307936</c:v>
                </c:pt>
                <c:pt idx="328">
                  <c:v>0.22007233432141504</c:v>
                </c:pt>
                <c:pt idx="329">
                  <c:v>0.21719011209921746</c:v>
                </c:pt>
                <c:pt idx="330">
                  <c:v>0.21582049575003737</c:v>
                </c:pt>
                <c:pt idx="331">
                  <c:v>0.21448252680262669</c:v>
                </c:pt>
                <c:pt idx="332">
                  <c:v>0.21364922574989009</c:v>
                </c:pt>
                <c:pt idx="333">
                  <c:v>0.21147784574989714</c:v>
                </c:pt>
                <c:pt idx="334">
                  <c:v>0.20961366364483069</c:v>
                </c:pt>
                <c:pt idx="335">
                  <c:v>0.2085065657498717</c:v>
                </c:pt>
                <c:pt idx="336">
                  <c:v>0.20726430575000165</c:v>
                </c:pt>
                <c:pt idx="337">
                  <c:v>0.20540332510475423</c:v>
                </c:pt>
                <c:pt idx="338">
                  <c:v>0.20301848469729578</c:v>
                </c:pt>
                <c:pt idx="339">
                  <c:v>0.20203139574995532</c:v>
                </c:pt>
                <c:pt idx="340">
                  <c:v>0.2024983419201476</c:v>
                </c:pt>
                <c:pt idx="341">
                  <c:v>0.20194888575001357</c:v>
                </c:pt>
                <c:pt idx="342">
                  <c:v>0.20144818574996748</c:v>
                </c:pt>
                <c:pt idx="343">
                  <c:v>0.20136364692643838</c:v>
                </c:pt>
                <c:pt idx="344">
                  <c:v>0.19962183128184563</c:v>
                </c:pt>
                <c:pt idx="345">
                  <c:v>0.19969685095553302</c:v>
                </c:pt>
                <c:pt idx="346">
                  <c:v>0.19845442574998629</c:v>
                </c:pt>
                <c:pt idx="347">
                  <c:v>0.19914102575003767</c:v>
                </c:pt>
                <c:pt idx="348">
                  <c:v>0.19879057241668363</c:v>
                </c:pt>
                <c:pt idx="349">
                  <c:v>0.19806044574991688</c:v>
                </c:pt>
                <c:pt idx="350">
                  <c:v>0.19808366575006175</c:v>
                </c:pt>
                <c:pt idx="351">
                  <c:v>0.19779180792389184</c:v>
                </c:pt>
                <c:pt idx="352">
                  <c:v>0.19709717456709086</c:v>
                </c:pt>
                <c:pt idx="353">
                  <c:v>0.19785305959615584</c:v>
                </c:pt>
                <c:pt idx="354">
                  <c:v>0.19779539574987837</c:v>
                </c:pt>
                <c:pt idx="355">
                  <c:v>0.19753953574999628</c:v>
                </c:pt>
                <c:pt idx="356">
                  <c:v>0.19700497026613562</c:v>
                </c:pt>
                <c:pt idx="357">
                  <c:v>0.19748088574992551</c:v>
                </c:pt>
                <c:pt idx="358">
                  <c:v>0.19678643206570712</c:v>
                </c:pt>
                <c:pt idx="359">
                  <c:v>0.19744712797221098</c:v>
                </c:pt>
                <c:pt idx="360">
                  <c:v>0.19720504575003872</c:v>
                </c:pt>
                <c:pt idx="361">
                  <c:v>0.19720817847725414</c:v>
                </c:pt>
                <c:pt idx="362">
                  <c:v>0.19859295703197688</c:v>
                </c:pt>
                <c:pt idx="363">
                  <c:v>0.19859797574997629</c:v>
                </c:pt>
                <c:pt idx="364">
                  <c:v>0.19899585198662351</c:v>
                </c:pt>
                <c:pt idx="365">
                  <c:v>0.19916565575003631</c:v>
                </c:pt>
                <c:pt idx="366">
                  <c:v>0.20000379574997851</c:v>
                </c:pt>
                <c:pt idx="367">
                  <c:v>0.19943611923308424</c:v>
                </c:pt>
                <c:pt idx="368">
                  <c:v>0.20045396575002883</c:v>
                </c:pt>
                <c:pt idx="369">
                  <c:v>0.20108500149466124</c:v>
                </c:pt>
                <c:pt idx="370">
                  <c:v>0.20147003618475878</c:v>
                </c:pt>
                <c:pt idx="371">
                  <c:v>0.20175028506029946</c:v>
                </c:pt>
                <c:pt idx="372">
                  <c:v>0.20222685311840394</c:v>
                </c:pt>
                <c:pt idx="373">
                  <c:v>0.20186154574992088</c:v>
                </c:pt>
                <c:pt idx="374">
                  <c:v>0.20273122574994318</c:v>
                </c:pt>
                <c:pt idx="375">
                  <c:v>0.20169082064371935</c:v>
                </c:pt>
                <c:pt idx="376">
                  <c:v>0.20295941574994458</c:v>
                </c:pt>
                <c:pt idx="377">
                  <c:v>0.20302483128197935</c:v>
                </c:pt>
                <c:pt idx="378">
                  <c:v>0.20337760048678888</c:v>
                </c:pt>
                <c:pt idx="379">
                  <c:v>0.20311504860718799</c:v>
                </c:pt>
                <c:pt idx="380">
                  <c:v>0.2031788304811073</c:v>
                </c:pt>
                <c:pt idx="381">
                  <c:v>0.20318479574996218</c:v>
                </c:pt>
                <c:pt idx="382">
                  <c:v>0.20278802153951858</c:v>
                </c:pt>
                <c:pt idx="383">
                  <c:v>0.20298426574998985</c:v>
                </c:pt>
                <c:pt idx="384">
                  <c:v>0.20293088574997853</c:v>
                </c:pt>
                <c:pt idx="385">
                  <c:v>0.20353383504286171</c:v>
                </c:pt>
                <c:pt idx="386">
                  <c:v>0.20372804404779288</c:v>
                </c:pt>
                <c:pt idx="387">
                  <c:v>0.20591732882684255</c:v>
                </c:pt>
                <c:pt idx="388">
                  <c:v>0.20595855575002986</c:v>
                </c:pt>
                <c:pt idx="389">
                  <c:v>0.20776610574986876</c:v>
                </c:pt>
                <c:pt idx="390">
                  <c:v>0.20888902574992585</c:v>
                </c:pt>
                <c:pt idx="391">
                  <c:v>0.20964026745217268</c:v>
                </c:pt>
                <c:pt idx="392">
                  <c:v>0.21040516574996104</c:v>
                </c:pt>
                <c:pt idx="393">
                  <c:v>0.21201413155638704</c:v>
                </c:pt>
                <c:pt idx="394">
                  <c:v>0.21295609893185485</c:v>
                </c:pt>
                <c:pt idx="395">
                  <c:v>0.21478781600639252</c:v>
                </c:pt>
                <c:pt idx="396">
                  <c:v>0.21634164574999204</c:v>
                </c:pt>
                <c:pt idx="397">
                  <c:v>0.21699516574993538</c:v>
                </c:pt>
                <c:pt idx="398">
                  <c:v>0.21772669522360388</c:v>
                </c:pt>
                <c:pt idx="399">
                  <c:v>0.21930095574988684</c:v>
                </c:pt>
                <c:pt idx="400">
                  <c:v>0.21962813155626293</c:v>
                </c:pt>
                <c:pt idx="401">
                  <c:v>0.22134818574987492</c:v>
                </c:pt>
                <c:pt idx="402">
                  <c:v>0.22171181783780014</c:v>
                </c:pt>
                <c:pt idx="403">
                  <c:v>0.22209012797218008</c:v>
                </c:pt>
                <c:pt idx="404">
                  <c:v>0.22513090574996397</c:v>
                </c:pt>
                <c:pt idx="405">
                  <c:v>0.22534233575001394</c:v>
                </c:pt>
                <c:pt idx="406">
                  <c:v>0.22719806901528727</c:v>
                </c:pt>
                <c:pt idx="407">
                  <c:v>0.22763470575002032</c:v>
                </c:pt>
                <c:pt idx="408">
                  <c:v>0.22903684514405143</c:v>
                </c:pt>
                <c:pt idx="409">
                  <c:v>0.22947292574997391</c:v>
                </c:pt>
                <c:pt idx="410">
                  <c:v>0.23090766106913918</c:v>
                </c:pt>
                <c:pt idx="411">
                  <c:v>0.23121570574991779</c:v>
                </c:pt>
                <c:pt idx="412">
                  <c:v>0.23368090574994937</c:v>
                </c:pt>
                <c:pt idx="413">
                  <c:v>0.2333956638145338</c:v>
                </c:pt>
                <c:pt idx="414">
                  <c:v>0.23450621574994557</c:v>
                </c:pt>
                <c:pt idx="415">
                  <c:v>0.23492264259212448</c:v>
                </c:pt>
                <c:pt idx="416">
                  <c:v>0.23503699574995096</c:v>
                </c:pt>
                <c:pt idx="417">
                  <c:v>0.23579594830323458</c:v>
                </c:pt>
                <c:pt idx="418">
                  <c:v>0.23542799574997275</c:v>
                </c:pt>
                <c:pt idx="419">
                  <c:v>0.23621573732897616</c:v>
                </c:pt>
                <c:pt idx="420">
                  <c:v>0.23587452277124044</c:v>
                </c:pt>
                <c:pt idx="421">
                  <c:v>0.23654098037683013</c:v>
                </c:pt>
                <c:pt idx="422">
                  <c:v>0.23713625574995945</c:v>
                </c:pt>
                <c:pt idx="423">
                  <c:v>0.23600393800808206</c:v>
                </c:pt>
                <c:pt idx="424">
                  <c:v>0.23583416574996363</c:v>
                </c:pt>
                <c:pt idx="425">
                  <c:v>0.23508624983601578</c:v>
                </c:pt>
                <c:pt idx="426">
                  <c:v>0.23461652574994218</c:v>
                </c:pt>
                <c:pt idx="427">
                  <c:v>0.23360102277118244</c:v>
                </c:pt>
                <c:pt idx="428">
                  <c:v>0.23268475575000025</c:v>
                </c:pt>
                <c:pt idx="429">
                  <c:v>0.2306664613055176</c:v>
                </c:pt>
                <c:pt idx="430">
                  <c:v>0.23139725662719002</c:v>
                </c:pt>
                <c:pt idx="431">
                  <c:v>0.22916167574996393</c:v>
                </c:pt>
                <c:pt idx="432">
                  <c:v>0.22887612080373287</c:v>
                </c:pt>
                <c:pt idx="433">
                  <c:v>0.22765906575001793</c:v>
                </c:pt>
                <c:pt idx="434">
                  <c:v>0.22634039463893885</c:v>
                </c:pt>
                <c:pt idx="435">
                  <c:v>0.22549320574994169</c:v>
                </c:pt>
                <c:pt idx="436">
                  <c:v>0.22363311264653873</c:v>
                </c:pt>
                <c:pt idx="437">
                  <c:v>0.2220248947610628</c:v>
                </c:pt>
                <c:pt idx="438">
                  <c:v>0.22124064345481997</c:v>
                </c:pt>
                <c:pt idx="439">
                  <c:v>0.21625570262494875</c:v>
                </c:pt>
                <c:pt idx="440">
                  <c:v>0.21539241595408498</c:v>
                </c:pt>
                <c:pt idx="441">
                  <c:v>0.21468841574987607</c:v>
                </c:pt>
                <c:pt idx="442">
                  <c:v>0.21298141124447056</c:v>
                </c:pt>
                <c:pt idx="443">
                  <c:v>0.21245396575000086</c:v>
                </c:pt>
                <c:pt idx="444">
                  <c:v>0.2117049512044531</c:v>
                </c:pt>
                <c:pt idx="445">
                  <c:v>0.21043038723139773</c:v>
                </c:pt>
                <c:pt idx="446">
                  <c:v>0.20865294830318248</c:v>
                </c:pt>
                <c:pt idx="447">
                  <c:v>0.20814107575007768</c:v>
                </c:pt>
                <c:pt idx="448">
                  <c:v>0.20662488447337068</c:v>
                </c:pt>
                <c:pt idx="449">
                  <c:v>0.20644746130548697</c:v>
                </c:pt>
                <c:pt idx="450">
                  <c:v>0.2062149157500528</c:v>
                </c:pt>
                <c:pt idx="451">
                  <c:v>0.20483220878027453</c:v>
                </c:pt>
                <c:pt idx="452">
                  <c:v>0.20494225802272581</c:v>
                </c:pt>
                <c:pt idx="453">
                  <c:v>0.20420142574995737</c:v>
                </c:pt>
                <c:pt idx="454">
                  <c:v>0.20346748738255371</c:v>
                </c:pt>
                <c:pt idx="455">
                  <c:v>0.20383931627628726</c:v>
                </c:pt>
                <c:pt idx="456">
                  <c:v>0.20417052531510649</c:v>
                </c:pt>
                <c:pt idx="457">
                  <c:v>0.2037394457500028</c:v>
                </c:pt>
                <c:pt idx="458">
                  <c:v>0.20378899665904271</c:v>
                </c:pt>
                <c:pt idx="459">
                  <c:v>0.20427818574994205</c:v>
                </c:pt>
                <c:pt idx="460">
                  <c:v>0.20556716837619149</c:v>
                </c:pt>
                <c:pt idx="461">
                  <c:v>0.20576560574993152</c:v>
                </c:pt>
                <c:pt idx="462">
                  <c:v>0.20756519146425489</c:v>
                </c:pt>
                <c:pt idx="463">
                  <c:v>0.20787538574994358</c:v>
                </c:pt>
                <c:pt idx="464">
                  <c:v>0.20808804553493587</c:v>
                </c:pt>
                <c:pt idx="465">
                  <c:v>0.20924560574999873</c:v>
                </c:pt>
                <c:pt idx="466">
                  <c:v>0.20955108756815832</c:v>
                </c:pt>
                <c:pt idx="467">
                  <c:v>0.21011286273929386</c:v>
                </c:pt>
                <c:pt idx="468">
                  <c:v>0.2103349057499031</c:v>
                </c:pt>
                <c:pt idx="469">
                  <c:v>0.21164908157399509</c:v>
                </c:pt>
                <c:pt idx="470">
                  <c:v>0.21207344741661416</c:v>
                </c:pt>
                <c:pt idx="471">
                  <c:v>0.21362678810288571</c:v>
                </c:pt>
                <c:pt idx="472">
                  <c:v>0.21466996760571533</c:v>
                </c:pt>
                <c:pt idx="473">
                  <c:v>0.21531416575000151</c:v>
                </c:pt>
                <c:pt idx="474">
                  <c:v>0.21563806704025978</c:v>
                </c:pt>
                <c:pt idx="475">
                  <c:v>0.21578016948627976</c:v>
                </c:pt>
                <c:pt idx="476">
                  <c:v>0.21595214575003752</c:v>
                </c:pt>
                <c:pt idx="477">
                  <c:v>0.21663454015866535</c:v>
                </c:pt>
                <c:pt idx="478">
                  <c:v>0.21745282797222387</c:v>
                </c:pt>
                <c:pt idx="479">
                  <c:v>0.21733408756816175</c:v>
                </c:pt>
                <c:pt idx="480">
                  <c:v>0.21837490574996821</c:v>
                </c:pt>
                <c:pt idx="481">
                  <c:v>0.21925563693264394</c:v>
                </c:pt>
                <c:pt idx="482">
                  <c:v>0.2206686557500035</c:v>
                </c:pt>
                <c:pt idx="483">
                  <c:v>0.2206930866011021</c:v>
                </c:pt>
                <c:pt idx="484">
                  <c:v>0.22223086574996387</c:v>
                </c:pt>
                <c:pt idx="485">
                  <c:v>0.22249770144900083</c:v>
                </c:pt>
                <c:pt idx="486">
                  <c:v>0.22272715849717883</c:v>
                </c:pt>
                <c:pt idx="487">
                  <c:v>0.22314785380194735</c:v>
                </c:pt>
                <c:pt idx="488">
                  <c:v>0.22407892772801574</c:v>
                </c:pt>
                <c:pt idx="489">
                  <c:v>0.2249070157499915</c:v>
                </c:pt>
                <c:pt idx="490">
                  <c:v>0.22679316661952953</c:v>
                </c:pt>
                <c:pt idx="491">
                  <c:v>0.22780105881118118</c:v>
                </c:pt>
                <c:pt idx="492">
                  <c:v>0.22963627575002477</c:v>
                </c:pt>
                <c:pt idx="493">
                  <c:v>0.23049444922831697</c:v>
                </c:pt>
                <c:pt idx="494">
                  <c:v>0.23192828330098791</c:v>
                </c:pt>
                <c:pt idx="495">
                  <c:v>0.23204603670242818</c:v>
                </c:pt>
                <c:pt idx="496">
                  <c:v>0.23721587241668374</c:v>
                </c:pt>
                <c:pt idx="497">
                  <c:v>0.23681853618469972</c:v>
                </c:pt>
                <c:pt idx="498">
                  <c:v>0.23707601575004844</c:v>
                </c:pt>
                <c:pt idx="499">
                  <c:v>0.23803962003569268</c:v>
                </c:pt>
                <c:pt idx="500">
                  <c:v>0.23902721888127587</c:v>
                </c:pt>
                <c:pt idx="501">
                  <c:v>0.23948658996053496</c:v>
                </c:pt>
                <c:pt idx="502">
                  <c:v>0.23904829936699912</c:v>
                </c:pt>
                <c:pt idx="503">
                  <c:v>0.23985086029549052</c:v>
                </c:pt>
                <c:pt idx="504">
                  <c:v>0.23907029036533345</c:v>
                </c:pt>
                <c:pt idx="505">
                  <c:v>0.2417034057499734</c:v>
                </c:pt>
                <c:pt idx="506">
                  <c:v>0.24078071187243211</c:v>
                </c:pt>
                <c:pt idx="507">
                  <c:v>0.24076551574991356</c:v>
                </c:pt>
                <c:pt idx="508">
                  <c:v>0.24131085472950531</c:v>
                </c:pt>
                <c:pt idx="509">
                  <c:v>0.24235757596272833</c:v>
                </c:pt>
                <c:pt idx="510">
                  <c:v>0.24184830158328907</c:v>
                </c:pt>
                <c:pt idx="511">
                  <c:v>0.24162649001969783</c:v>
                </c:pt>
                <c:pt idx="512">
                  <c:v>0.24192734324995513</c:v>
                </c:pt>
                <c:pt idx="513">
                  <c:v>0.24147186408330867</c:v>
                </c:pt>
                <c:pt idx="514">
                  <c:v>0.24196665869116885</c:v>
                </c:pt>
                <c:pt idx="515">
                  <c:v>0.24297212915422506</c:v>
                </c:pt>
                <c:pt idx="516">
                  <c:v>0.2431504957499584</c:v>
                </c:pt>
                <c:pt idx="517">
                  <c:v>0.24390359962748676</c:v>
                </c:pt>
                <c:pt idx="518">
                  <c:v>0.2441097122015492</c:v>
                </c:pt>
                <c:pt idx="519">
                  <c:v>0.24472723908333194</c:v>
                </c:pt>
                <c:pt idx="520">
                  <c:v>0.24482537827752537</c:v>
                </c:pt>
                <c:pt idx="521">
                  <c:v>0.24475744421144441</c:v>
                </c:pt>
                <c:pt idx="522">
                  <c:v>0.24584666574996561</c:v>
                </c:pt>
                <c:pt idx="523">
                  <c:v>0.24624229936706854</c:v>
                </c:pt>
                <c:pt idx="524">
                  <c:v>0.24688104553489154</c:v>
                </c:pt>
                <c:pt idx="525">
                  <c:v>0.24693398655807641</c:v>
                </c:pt>
                <c:pt idx="526">
                  <c:v>0.24766187278288498</c:v>
                </c:pt>
                <c:pt idx="527">
                  <c:v>0.24807729350507657</c:v>
                </c:pt>
                <c:pt idx="528">
                  <c:v>0.24831326938632969</c:v>
                </c:pt>
                <c:pt idx="529">
                  <c:v>0.24822889575004581</c:v>
                </c:pt>
                <c:pt idx="530">
                  <c:v>0.24786923228060687</c:v>
                </c:pt>
                <c:pt idx="531">
                  <c:v>0.24760090574997662</c:v>
                </c:pt>
                <c:pt idx="532">
                  <c:v>0.24959809723929993</c:v>
                </c:pt>
                <c:pt idx="533">
                  <c:v>0.24960832843048308</c:v>
                </c:pt>
                <c:pt idx="534">
                  <c:v>0.25012602819887775</c:v>
                </c:pt>
                <c:pt idx="535">
                  <c:v>0.2510244433843809</c:v>
                </c:pt>
                <c:pt idx="536">
                  <c:v>0.25062392615821238</c:v>
                </c:pt>
                <c:pt idx="537">
                  <c:v>0.25259632411739119</c:v>
                </c:pt>
                <c:pt idx="538">
                  <c:v>0.25375717105623607</c:v>
                </c:pt>
                <c:pt idx="539">
                  <c:v>0.25362353537965987</c:v>
                </c:pt>
                <c:pt idx="540">
                  <c:v>0.2559190307499648</c:v>
                </c:pt>
                <c:pt idx="541">
                  <c:v>0.25759528379875007</c:v>
                </c:pt>
                <c:pt idx="542">
                  <c:v>0.25756966661960234</c:v>
                </c:pt>
                <c:pt idx="543">
                  <c:v>0.2582541765833497</c:v>
                </c:pt>
                <c:pt idx="544">
                  <c:v>0.25882101915202327</c:v>
                </c:pt>
                <c:pt idx="545">
                  <c:v>0.25852467498071974</c:v>
                </c:pt>
                <c:pt idx="546">
                  <c:v>0.25909618126009093</c:v>
                </c:pt>
                <c:pt idx="547">
                  <c:v>0.25948173403284613</c:v>
                </c:pt>
                <c:pt idx="548">
                  <c:v>0.25953978453779314</c:v>
                </c:pt>
                <c:pt idx="549">
                  <c:v>0.26093090574997291</c:v>
                </c:pt>
                <c:pt idx="550">
                  <c:v>0.2598806967946814</c:v>
                </c:pt>
                <c:pt idx="551">
                  <c:v>0.25897755523442356</c:v>
                </c:pt>
                <c:pt idx="552">
                  <c:v>0.25878369741671747</c:v>
                </c:pt>
                <c:pt idx="553">
                  <c:v>0.25927146697448222</c:v>
                </c:pt>
                <c:pt idx="554">
                  <c:v>0.25859836130545943</c:v>
                </c:pt>
                <c:pt idx="555">
                  <c:v>0.25876589533329764</c:v>
                </c:pt>
                <c:pt idx="556">
                  <c:v>0.25819812003565801</c:v>
                </c:pt>
                <c:pt idx="557">
                  <c:v>0.25811230574994681</c:v>
                </c:pt>
                <c:pt idx="558">
                  <c:v>0.25839967170733757</c:v>
                </c:pt>
                <c:pt idx="559">
                  <c:v>0.25800280347722548</c:v>
                </c:pt>
                <c:pt idx="560">
                  <c:v>0.25867628719318247</c:v>
                </c:pt>
                <c:pt idx="561">
                  <c:v>0.25801744507577951</c:v>
                </c:pt>
                <c:pt idx="562">
                  <c:v>0.25765088534178915</c:v>
                </c:pt>
                <c:pt idx="563">
                  <c:v>0.25834751213298546</c:v>
                </c:pt>
                <c:pt idx="564">
                  <c:v>0.25869375357606827</c:v>
                </c:pt>
                <c:pt idx="565">
                  <c:v>0.25686162003563595</c:v>
                </c:pt>
                <c:pt idx="566">
                  <c:v>0.25735568596978453</c:v>
                </c:pt>
                <c:pt idx="567">
                  <c:v>0.25804239554588548</c:v>
                </c:pt>
                <c:pt idx="568">
                  <c:v>0.25773040575002426</c:v>
                </c:pt>
                <c:pt idx="569">
                  <c:v>0.25679713023981776</c:v>
                </c:pt>
                <c:pt idx="570">
                  <c:v>0.2562678312818889</c:v>
                </c:pt>
                <c:pt idx="571">
                  <c:v>0.25598405881115127</c:v>
                </c:pt>
                <c:pt idx="572">
                  <c:v>0.25641012449993639</c:v>
                </c:pt>
                <c:pt idx="573">
                  <c:v>0.25583863302269094</c:v>
                </c:pt>
                <c:pt idx="574">
                  <c:v>0.25555175190379487</c:v>
                </c:pt>
                <c:pt idx="575">
                  <c:v>0.25493074270650595</c:v>
                </c:pt>
                <c:pt idx="576">
                  <c:v>0.25465476289284084</c:v>
                </c:pt>
                <c:pt idx="577">
                  <c:v>0.2544639469870873</c:v>
                </c:pt>
                <c:pt idx="578">
                  <c:v>0.25430692658331111</c:v>
                </c:pt>
                <c:pt idx="579">
                  <c:v>0.2541274326316767</c:v>
                </c:pt>
                <c:pt idx="580">
                  <c:v>0.25499432411727696</c:v>
                </c:pt>
                <c:pt idx="581">
                  <c:v>0.25392635838161937</c:v>
                </c:pt>
                <c:pt idx="582">
                  <c:v>0.25454176289281349</c:v>
                </c:pt>
                <c:pt idx="583">
                  <c:v>0.2538333602954026</c:v>
                </c:pt>
                <c:pt idx="584">
                  <c:v>0.25260806261263724</c:v>
                </c:pt>
                <c:pt idx="585">
                  <c:v>0.25333290574987188</c:v>
                </c:pt>
                <c:pt idx="586">
                  <c:v>0.25343579574993669</c:v>
                </c:pt>
                <c:pt idx="587">
                  <c:v>0.25335838574997638</c:v>
                </c:pt>
                <c:pt idx="588">
                  <c:v>0.25271889574986517</c:v>
                </c:pt>
                <c:pt idx="589">
                  <c:v>0.25315876574993013</c:v>
                </c:pt>
                <c:pt idx="590">
                  <c:v>0.25260307574987451</c:v>
                </c:pt>
                <c:pt idx="591">
                  <c:v>0.25288428075006664</c:v>
                </c:pt>
                <c:pt idx="592">
                  <c:v>0.25183359805765804</c:v>
                </c:pt>
                <c:pt idx="593">
                  <c:v>0.25120316500917284</c:v>
                </c:pt>
                <c:pt idx="594">
                  <c:v>0.25169648575004544</c:v>
                </c:pt>
                <c:pt idx="595">
                  <c:v>0.25142767574993741</c:v>
                </c:pt>
                <c:pt idx="596">
                  <c:v>0.25087072575000491</c:v>
                </c:pt>
                <c:pt idx="597">
                  <c:v>0.25084065574988301</c:v>
                </c:pt>
                <c:pt idx="598">
                  <c:v>0.25101738534185358</c:v>
                </c:pt>
                <c:pt idx="599">
                  <c:v>0.25020692574996417</c:v>
                </c:pt>
                <c:pt idx="600">
                  <c:v>0.25036383598266809</c:v>
                </c:pt>
                <c:pt idx="601">
                  <c:v>0.24885830048677349</c:v>
                </c:pt>
                <c:pt idx="602">
                  <c:v>0.24898444574991174</c:v>
                </c:pt>
                <c:pt idx="603">
                  <c:v>0.2489632957500163</c:v>
                </c:pt>
                <c:pt idx="604">
                  <c:v>0.24792327937640835</c:v>
                </c:pt>
                <c:pt idx="605">
                  <c:v>0.24768957574991646</c:v>
                </c:pt>
                <c:pt idx="606">
                  <c:v>0.24777758574995801</c:v>
                </c:pt>
                <c:pt idx="607">
                  <c:v>0.2477040957498815</c:v>
                </c:pt>
                <c:pt idx="608">
                  <c:v>0.24793521527377038</c:v>
                </c:pt>
                <c:pt idx="609">
                  <c:v>0.24644090574996369</c:v>
                </c:pt>
                <c:pt idx="610">
                  <c:v>0.24724512314126912</c:v>
                </c:pt>
                <c:pt idx="611">
                  <c:v>0.24663668574999065</c:v>
                </c:pt>
                <c:pt idx="612">
                  <c:v>0.24637810575003982</c:v>
                </c:pt>
                <c:pt idx="613">
                  <c:v>0.24696042575003219</c:v>
                </c:pt>
                <c:pt idx="614">
                  <c:v>0.24564085574992589</c:v>
                </c:pt>
                <c:pt idx="615">
                  <c:v>0.24497513575008156</c:v>
                </c:pt>
                <c:pt idx="616">
                  <c:v>0.24394771256815773</c:v>
                </c:pt>
                <c:pt idx="617">
                  <c:v>0.24390890574996149</c:v>
                </c:pt>
                <c:pt idx="618">
                  <c:v>0.24149372927936952</c:v>
                </c:pt>
                <c:pt idx="619">
                  <c:v>0.24217677575005325</c:v>
                </c:pt>
                <c:pt idx="620">
                  <c:v>0.24198667574992783</c:v>
                </c:pt>
                <c:pt idx="621">
                  <c:v>0.24145922574997769</c:v>
                </c:pt>
                <c:pt idx="622">
                  <c:v>0.24137540574997729</c:v>
                </c:pt>
                <c:pt idx="623">
                  <c:v>0.241138735749999</c:v>
                </c:pt>
                <c:pt idx="624">
                  <c:v>0.24119807574994923</c:v>
                </c:pt>
                <c:pt idx="625">
                  <c:v>0.24046884574995886</c:v>
                </c:pt>
                <c:pt idx="626">
                  <c:v>0.23901102515297623</c:v>
                </c:pt>
                <c:pt idx="627">
                  <c:v>0.24060590574995899</c:v>
                </c:pt>
                <c:pt idx="628">
                  <c:v>0.24035905574996264</c:v>
                </c:pt>
                <c:pt idx="629">
                  <c:v>0.23935581296652231</c:v>
                </c:pt>
                <c:pt idx="630">
                  <c:v>0.23968417574992884</c:v>
                </c:pt>
                <c:pt idx="631">
                  <c:v>0.23920253574989658</c:v>
                </c:pt>
                <c:pt idx="632">
                  <c:v>0.23926743575002263</c:v>
                </c:pt>
                <c:pt idx="633">
                  <c:v>0.23894044574998929</c:v>
                </c:pt>
                <c:pt idx="634">
                  <c:v>0.23815610799721298</c:v>
                </c:pt>
                <c:pt idx="635">
                  <c:v>0.23926743636224046</c:v>
                </c:pt>
                <c:pt idx="636">
                  <c:v>0.23743967241661323</c:v>
                </c:pt>
                <c:pt idx="637">
                  <c:v>0.23790309575001345</c:v>
                </c:pt>
                <c:pt idx="638">
                  <c:v>0.2382345657500764</c:v>
                </c:pt>
                <c:pt idx="639">
                  <c:v>0.2371491457500241</c:v>
                </c:pt>
                <c:pt idx="640">
                  <c:v>0.23673312574989325</c:v>
                </c:pt>
                <c:pt idx="641">
                  <c:v>0.237316282094028</c:v>
                </c:pt>
                <c:pt idx="642">
                  <c:v>0.23703208574993084</c:v>
                </c:pt>
                <c:pt idx="643">
                  <c:v>0.23835506575002796</c:v>
                </c:pt>
                <c:pt idx="644">
                  <c:v>0.23843990575001328</c:v>
                </c:pt>
                <c:pt idx="645">
                  <c:v>0.23844142299137161</c:v>
                </c:pt>
                <c:pt idx="646">
                  <c:v>0.23778103574994702</c:v>
                </c:pt>
                <c:pt idx="647">
                  <c:v>0.23793022443133793</c:v>
                </c:pt>
                <c:pt idx="648">
                  <c:v>0.23795142574998351</c:v>
                </c:pt>
                <c:pt idx="649">
                  <c:v>0.23777270574996123</c:v>
                </c:pt>
                <c:pt idx="650">
                  <c:v>0.23813920574997383</c:v>
                </c:pt>
                <c:pt idx="651">
                  <c:v>0.23799755575006998</c:v>
                </c:pt>
                <c:pt idx="652">
                  <c:v>0.23770545574986102</c:v>
                </c:pt>
                <c:pt idx="653">
                  <c:v>0.23819975632457613</c:v>
                </c:pt>
                <c:pt idx="654">
                  <c:v>0.23888452546837868</c:v>
                </c:pt>
                <c:pt idx="655">
                  <c:v>0.23807313574995703</c:v>
                </c:pt>
                <c:pt idx="656">
                  <c:v>0.23788404574987965</c:v>
                </c:pt>
                <c:pt idx="657">
                  <c:v>0.23797655575000931</c:v>
                </c:pt>
                <c:pt idx="658">
                  <c:v>0.23851126938627942</c:v>
                </c:pt>
                <c:pt idx="659">
                  <c:v>0.23891854574999627</c:v>
                </c:pt>
                <c:pt idx="660">
                  <c:v>0.23874760574999243</c:v>
                </c:pt>
                <c:pt idx="661">
                  <c:v>0.23970485140199571</c:v>
                </c:pt>
                <c:pt idx="662">
                  <c:v>0.24033383432146138</c:v>
                </c:pt>
                <c:pt idx="663">
                  <c:v>0.23922407058506678</c:v>
                </c:pt>
                <c:pt idx="664">
                  <c:v>0.23911075575000496</c:v>
                </c:pt>
                <c:pt idx="665">
                  <c:v>0.23962328574990011</c:v>
                </c:pt>
                <c:pt idx="666">
                  <c:v>0.23897742574989422</c:v>
                </c:pt>
                <c:pt idx="667">
                  <c:v>0.24050317575003533</c:v>
                </c:pt>
                <c:pt idx="668">
                  <c:v>0.23987139574990124</c:v>
                </c:pt>
                <c:pt idx="669">
                  <c:v>0.23987147717848245</c:v>
                </c:pt>
                <c:pt idx="670">
                  <c:v>0.23920175760181905</c:v>
                </c:pt>
                <c:pt idx="671">
                  <c:v>0.23927233432137029</c:v>
                </c:pt>
                <c:pt idx="672">
                  <c:v>0.24028678575000129</c:v>
                </c:pt>
                <c:pt idx="673">
                  <c:v>0.23974701574988444</c:v>
                </c:pt>
                <c:pt idx="674">
                  <c:v>0.24011207574996263</c:v>
                </c:pt>
                <c:pt idx="675">
                  <c:v>0.24041949949990737</c:v>
                </c:pt>
                <c:pt idx="676">
                  <c:v>0.2409853849166268</c:v>
                </c:pt>
                <c:pt idx="677">
                  <c:v>0.23993090575000053</c:v>
                </c:pt>
                <c:pt idx="678">
                  <c:v>0.24012459574998957</c:v>
                </c:pt>
                <c:pt idx="679">
                  <c:v>0.24093184575002624</c:v>
                </c:pt>
                <c:pt idx="680">
                  <c:v>0.24015792574998329</c:v>
                </c:pt>
                <c:pt idx="681">
                  <c:v>0.24093143908328329</c:v>
                </c:pt>
                <c:pt idx="682">
                  <c:v>0.24026354574995423</c:v>
                </c:pt>
                <c:pt idx="683">
                  <c:v>0.24066535574999648</c:v>
                </c:pt>
                <c:pt idx="684">
                  <c:v>0.24048289575000581</c:v>
                </c:pt>
                <c:pt idx="685">
                  <c:v>0.24107729350502893</c:v>
                </c:pt>
                <c:pt idx="686">
                  <c:v>0.2410053224166262</c:v>
                </c:pt>
                <c:pt idx="687">
                  <c:v>0.24150124282860475</c:v>
                </c:pt>
                <c:pt idx="688">
                  <c:v>0.24100716574987757</c:v>
                </c:pt>
                <c:pt idx="689">
                  <c:v>0.24147735574986484</c:v>
                </c:pt>
                <c:pt idx="690">
                  <c:v>0.24125109575000181</c:v>
                </c:pt>
                <c:pt idx="691">
                  <c:v>0.24218826574985997</c:v>
                </c:pt>
                <c:pt idx="692">
                  <c:v>0.24252702574983687</c:v>
                </c:pt>
                <c:pt idx="693">
                  <c:v>0.24179788513153255</c:v>
                </c:pt>
                <c:pt idx="694">
                  <c:v>0.24230694496569072</c:v>
                </c:pt>
                <c:pt idx="695">
                  <c:v>0.24375690574998998</c:v>
                </c:pt>
                <c:pt idx="696">
                  <c:v>0.24313190574997634</c:v>
                </c:pt>
                <c:pt idx="697">
                  <c:v>0.24350478574994838</c:v>
                </c:pt>
                <c:pt idx="698">
                  <c:v>0.24404439554587043</c:v>
                </c:pt>
                <c:pt idx="699">
                  <c:v>0.24393646574995387</c:v>
                </c:pt>
                <c:pt idx="700">
                  <c:v>0.24394202575004442</c:v>
                </c:pt>
                <c:pt idx="701">
                  <c:v>0.24471434575001183</c:v>
                </c:pt>
                <c:pt idx="702">
                  <c:v>0.24421340574998851</c:v>
                </c:pt>
                <c:pt idx="703">
                  <c:v>0.24411462196627554</c:v>
                </c:pt>
                <c:pt idx="704">
                  <c:v>0.24545145336907126</c:v>
                </c:pt>
                <c:pt idx="705">
                  <c:v>0.24601954574990259</c:v>
                </c:pt>
                <c:pt idx="706">
                  <c:v>0.24591806574998998</c:v>
                </c:pt>
                <c:pt idx="707">
                  <c:v>0.24649078575004069</c:v>
                </c:pt>
                <c:pt idx="708">
                  <c:v>0.24608020912069151</c:v>
                </c:pt>
                <c:pt idx="709">
                  <c:v>0.24661164574993677</c:v>
                </c:pt>
                <c:pt idx="710">
                  <c:v>0.2463495857500817</c:v>
                </c:pt>
                <c:pt idx="711">
                  <c:v>0.24680219324999086</c:v>
                </c:pt>
                <c:pt idx="712">
                  <c:v>0.24830834053258855</c:v>
                </c:pt>
                <c:pt idx="713">
                  <c:v>0.24885641595409425</c:v>
                </c:pt>
                <c:pt idx="714">
                  <c:v>0.24827420574996495</c:v>
                </c:pt>
                <c:pt idx="715">
                  <c:v>0.24898598574998232</c:v>
                </c:pt>
                <c:pt idx="716">
                  <c:v>0.24904769574989416</c:v>
                </c:pt>
                <c:pt idx="717">
                  <c:v>0.24882586575009213</c:v>
                </c:pt>
                <c:pt idx="718">
                  <c:v>0.24942084893183392</c:v>
                </c:pt>
                <c:pt idx="719">
                  <c:v>0.24850645894149181</c:v>
                </c:pt>
                <c:pt idx="720">
                  <c:v>0.24777715574997217</c:v>
                </c:pt>
                <c:pt idx="721">
                  <c:v>0.24973721187241438</c:v>
                </c:pt>
                <c:pt idx="722">
                  <c:v>0.24959776574998216</c:v>
                </c:pt>
                <c:pt idx="723">
                  <c:v>0.24967420574989774</c:v>
                </c:pt>
                <c:pt idx="724">
                  <c:v>0.24929039028613431</c:v>
                </c:pt>
                <c:pt idx="725">
                  <c:v>0.24959223575010014</c:v>
                </c:pt>
                <c:pt idx="726">
                  <c:v>0.25011132574982753</c:v>
                </c:pt>
                <c:pt idx="727">
                  <c:v>0.2489646257499345</c:v>
                </c:pt>
                <c:pt idx="728">
                  <c:v>0.24912756246638423</c:v>
                </c:pt>
                <c:pt idx="729">
                  <c:v>0.24953893800807236</c:v>
                </c:pt>
                <c:pt idx="730">
                  <c:v>0.25034552575000646</c:v>
                </c:pt>
                <c:pt idx="731">
                  <c:v>0.25021558574989911</c:v>
                </c:pt>
                <c:pt idx="732">
                  <c:v>0.25045672519446782</c:v>
                </c:pt>
                <c:pt idx="733">
                  <c:v>0.24984090574999129</c:v>
                </c:pt>
                <c:pt idx="734">
                  <c:v>0.25090312797216541</c:v>
                </c:pt>
                <c:pt idx="735">
                  <c:v>0.25180978574991286</c:v>
                </c:pt>
                <c:pt idx="736">
                  <c:v>0.25183627574982381</c:v>
                </c:pt>
                <c:pt idx="737">
                  <c:v>0.25077456574997825</c:v>
                </c:pt>
                <c:pt idx="738">
                  <c:v>0.25073369575001436</c:v>
                </c:pt>
                <c:pt idx="739">
                  <c:v>0.25141889276297036</c:v>
                </c:pt>
                <c:pt idx="740">
                  <c:v>0.25108052797219216</c:v>
                </c:pt>
                <c:pt idx="741">
                  <c:v>0.25235765574998936</c:v>
                </c:pt>
                <c:pt idx="742">
                  <c:v>0.25148324574985281</c:v>
                </c:pt>
                <c:pt idx="743">
                  <c:v>0.25178866574989911</c:v>
                </c:pt>
                <c:pt idx="744">
                  <c:v>0.25150046575004126</c:v>
                </c:pt>
                <c:pt idx="745">
                  <c:v>0.25140226130548626</c:v>
                </c:pt>
                <c:pt idx="746">
                  <c:v>0.25141694575002305</c:v>
                </c:pt>
                <c:pt idx="747">
                  <c:v>0.25177864574993691</c:v>
                </c:pt>
                <c:pt idx="748">
                  <c:v>0.25190210575007654</c:v>
                </c:pt>
                <c:pt idx="749">
                  <c:v>0.25233618574995376</c:v>
                </c:pt>
                <c:pt idx="750">
                  <c:v>0.25275367498066714</c:v>
                </c:pt>
                <c:pt idx="751">
                  <c:v>0.25272707596273847</c:v>
                </c:pt>
                <c:pt idx="752">
                  <c:v>0.25284251574984751</c:v>
                </c:pt>
                <c:pt idx="753">
                  <c:v>0.25372638575005624</c:v>
                </c:pt>
                <c:pt idx="754">
                  <c:v>0.25410119575002454</c:v>
                </c:pt>
                <c:pt idx="755">
                  <c:v>0.25394511306700451</c:v>
                </c:pt>
                <c:pt idx="756">
                  <c:v>0.25493974574982303</c:v>
                </c:pt>
                <c:pt idx="757">
                  <c:v>0.25472535472958668</c:v>
                </c:pt>
                <c:pt idx="758">
                  <c:v>0.25591778074996796</c:v>
                </c:pt>
                <c:pt idx="759">
                  <c:v>0.25469180574995676</c:v>
                </c:pt>
                <c:pt idx="760">
                  <c:v>0.25573937574993977</c:v>
                </c:pt>
                <c:pt idx="761">
                  <c:v>0.25554149758667677</c:v>
                </c:pt>
                <c:pt idx="762">
                  <c:v>0.25521808575001614</c:v>
                </c:pt>
                <c:pt idx="763">
                  <c:v>0.25612654574996441</c:v>
                </c:pt>
                <c:pt idx="764">
                  <c:v>0.25590152575000502</c:v>
                </c:pt>
                <c:pt idx="765">
                  <c:v>0.25648619986763777</c:v>
                </c:pt>
                <c:pt idx="766">
                  <c:v>0.25752773183695865</c:v>
                </c:pt>
                <c:pt idx="767">
                  <c:v>0.25703668575002325</c:v>
                </c:pt>
                <c:pt idx="768">
                  <c:v>0.25687603575003948</c:v>
                </c:pt>
                <c:pt idx="769">
                  <c:v>0.25739330574992891</c:v>
                </c:pt>
                <c:pt idx="770">
                  <c:v>0.25738762153953587</c:v>
                </c:pt>
                <c:pt idx="771">
                  <c:v>0.25733639488041149</c:v>
                </c:pt>
                <c:pt idx="772">
                  <c:v>0.25826733574992033</c:v>
                </c:pt>
                <c:pt idx="773">
                  <c:v>0.25719092574989588</c:v>
                </c:pt>
                <c:pt idx="774">
                  <c:v>0.25750210575000665</c:v>
                </c:pt>
                <c:pt idx="775">
                  <c:v>0.25684946715345802</c:v>
                </c:pt>
                <c:pt idx="776">
                  <c:v>0.25912804860712413</c:v>
                </c:pt>
                <c:pt idx="777">
                  <c:v>0.25897315575004143</c:v>
                </c:pt>
                <c:pt idx="778">
                  <c:v>0.25785022575001904</c:v>
                </c:pt>
                <c:pt idx="779">
                  <c:v>0.25833118574993819</c:v>
                </c:pt>
                <c:pt idx="780">
                  <c:v>0.25843949111582276</c:v>
                </c:pt>
                <c:pt idx="781">
                  <c:v>0.25829444574999627</c:v>
                </c:pt>
                <c:pt idx="782">
                  <c:v>0.25736900575009258</c:v>
                </c:pt>
                <c:pt idx="783">
                  <c:v>0.25732340574997181</c:v>
                </c:pt>
                <c:pt idx="784">
                  <c:v>0.25340799398529157</c:v>
                </c:pt>
                <c:pt idx="785">
                  <c:v>0.25356632575002891</c:v>
                </c:pt>
                <c:pt idx="786">
                  <c:v>0.25375393871698293</c:v>
                </c:pt>
                <c:pt idx="787">
                  <c:v>0.25373056574994735</c:v>
                </c:pt>
                <c:pt idx="788">
                  <c:v>0.25244944574995998</c:v>
                </c:pt>
                <c:pt idx="789">
                  <c:v>0.25273412574989607</c:v>
                </c:pt>
                <c:pt idx="790">
                  <c:v>0.25190824617550334</c:v>
                </c:pt>
                <c:pt idx="791">
                  <c:v>0.25194660574996419</c:v>
                </c:pt>
                <c:pt idx="792">
                  <c:v>0.25075109574996191</c:v>
                </c:pt>
                <c:pt idx="793">
                  <c:v>0.2502420457498431</c:v>
                </c:pt>
                <c:pt idx="794">
                  <c:v>0.24926011574991946</c:v>
                </c:pt>
                <c:pt idx="795">
                  <c:v>0.25033937575007315</c:v>
                </c:pt>
                <c:pt idx="796">
                  <c:v>0.24994860983150602</c:v>
                </c:pt>
                <c:pt idx="797">
                  <c:v>0.24987642574988911</c:v>
                </c:pt>
                <c:pt idx="798">
                  <c:v>0.24934100574984086</c:v>
                </c:pt>
                <c:pt idx="799">
                  <c:v>0.24899059540516078</c:v>
                </c:pt>
                <c:pt idx="800">
                  <c:v>0.24841545120452224</c:v>
                </c:pt>
                <c:pt idx="801">
                  <c:v>0.24812995226166379</c:v>
                </c:pt>
                <c:pt idx="802">
                  <c:v>0.24701469574993951</c:v>
                </c:pt>
                <c:pt idx="803">
                  <c:v>0.24744925574991328</c:v>
                </c:pt>
                <c:pt idx="804">
                  <c:v>0.24694853574993658</c:v>
                </c:pt>
                <c:pt idx="805">
                  <c:v>0.24635542955947187</c:v>
                </c:pt>
                <c:pt idx="806">
                  <c:v>0.24679169575004778</c:v>
                </c:pt>
                <c:pt idx="807">
                  <c:v>0.2465279857499354</c:v>
                </c:pt>
                <c:pt idx="808">
                  <c:v>0.24695090574999767</c:v>
                </c:pt>
                <c:pt idx="809">
                  <c:v>0.24695936728844003</c:v>
                </c:pt>
                <c:pt idx="810">
                  <c:v>0.2468670294612707</c:v>
                </c:pt>
                <c:pt idx="811">
                  <c:v>0.24619086574993787</c:v>
                </c:pt>
                <c:pt idx="812">
                  <c:v>0.24598135575001834</c:v>
                </c:pt>
                <c:pt idx="813">
                  <c:v>0.24642299575005211</c:v>
                </c:pt>
                <c:pt idx="814">
                  <c:v>0.24601966863659186</c:v>
                </c:pt>
                <c:pt idx="815">
                  <c:v>0.24640850574994033</c:v>
                </c:pt>
                <c:pt idx="816">
                  <c:v>0.24600696574994174</c:v>
                </c:pt>
                <c:pt idx="817">
                  <c:v>0.24540842187896317</c:v>
                </c:pt>
                <c:pt idx="818">
                  <c:v>0.24634023908332381</c:v>
                </c:pt>
                <c:pt idx="819">
                  <c:v>0.24529117456718552</c:v>
                </c:pt>
                <c:pt idx="820">
                  <c:v>0.24505911575002415</c:v>
                </c:pt>
                <c:pt idx="821">
                  <c:v>0.2448953657499402</c:v>
                </c:pt>
                <c:pt idx="822">
                  <c:v>0.24550413574991126</c:v>
                </c:pt>
                <c:pt idx="823">
                  <c:v>0.24595835402584498</c:v>
                </c:pt>
                <c:pt idx="824">
                  <c:v>0.2460596957499348</c:v>
                </c:pt>
                <c:pt idx="825">
                  <c:v>0.24591630575004331</c:v>
                </c:pt>
                <c:pt idx="826">
                  <c:v>0.24541662003571219</c:v>
                </c:pt>
                <c:pt idx="827">
                  <c:v>0.24415270574996839</c:v>
                </c:pt>
                <c:pt idx="828">
                  <c:v>0.24541729211360064</c:v>
                </c:pt>
                <c:pt idx="829">
                  <c:v>0.24548294574999829</c:v>
                </c:pt>
                <c:pt idx="830">
                  <c:v>0.24599611575004587</c:v>
                </c:pt>
                <c:pt idx="831">
                  <c:v>0.24572619463890533</c:v>
                </c:pt>
                <c:pt idx="832">
                  <c:v>0.24675867417104769</c:v>
                </c:pt>
                <c:pt idx="833">
                  <c:v>0.24639348574999076</c:v>
                </c:pt>
                <c:pt idx="834">
                  <c:v>0.24662816574992519</c:v>
                </c:pt>
                <c:pt idx="835">
                  <c:v>0.24545243908313807</c:v>
                </c:pt>
                <c:pt idx="836">
                  <c:v>0.2465585628928153</c:v>
                </c:pt>
                <c:pt idx="837">
                  <c:v>0.24724905007988696</c:v>
                </c:pt>
                <c:pt idx="838">
                  <c:v>0.24715875574995039</c:v>
                </c:pt>
                <c:pt idx="839">
                  <c:v>0.24753719440977306</c:v>
                </c:pt>
                <c:pt idx="840">
                  <c:v>0.24828662575011151</c:v>
                </c:pt>
                <c:pt idx="841">
                  <c:v>0.24836250574996654</c:v>
                </c:pt>
                <c:pt idx="842">
                  <c:v>0.24870587574997671</c:v>
                </c:pt>
                <c:pt idx="843">
                  <c:v>0.2489511841003349</c:v>
                </c:pt>
                <c:pt idx="844">
                  <c:v>0.24726090574996817</c:v>
                </c:pt>
                <c:pt idx="845">
                  <c:v>0.24935993800806955</c:v>
                </c:pt>
                <c:pt idx="846">
                  <c:v>0.24907544574993778</c:v>
                </c:pt>
                <c:pt idx="847">
                  <c:v>0.24831105575007939</c:v>
                </c:pt>
                <c:pt idx="848">
                  <c:v>0.24925748306948492</c:v>
                </c:pt>
                <c:pt idx="849">
                  <c:v>0.24866271574992993</c:v>
                </c:pt>
                <c:pt idx="850">
                  <c:v>0.24871504574994674</c:v>
                </c:pt>
                <c:pt idx="851">
                  <c:v>0.24831005869120304</c:v>
                </c:pt>
                <c:pt idx="852">
                  <c:v>0.24710073908326535</c:v>
                </c:pt>
                <c:pt idx="853">
                  <c:v>0.24469596457350917</c:v>
                </c:pt>
                <c:pt idx="854">
                  <c:v>0.24640830575003747</c:v>
                </c:pt>
                <c:pt idx="855">
                  <c:v>0.24573113574990657</c:v>
                </c:pt>
                <c:pt idx="856">
                  <c:v>0.24546290574984653</c:v>
                </c:pt>
                <c:pt idx="857">
                  <c:v>0.24503596575000586</c:v>
                </c:pt>
                <c:pt idx="858">
                  <c:v>0.24532824574997392</c:v>
                </c:pt>
                <c:pt idx="859">
                  <c:v>0.24503075968260646</c:v>
                </c:pt>
                <c:pt idx="860">
                  <c:v>0.24474794656639176</c:v>
                </c:pt>
                <c:pt idx="861">
                  <c:v>0.24472231115539955</c:v>
                </c:pt>
                <c:pt idx="862">
                  <c:v>0.24451657241664293</c:v>
                </c:pt>
                <c:pt idx="863">
                  <c:v>0.24471164575004423</c:v>
                </c:pt>
                <c:pt idx="864">
                  <c:v>0.24533745120446326</c:v>
                </c:pt>
                <c:pt idx="865">
                  <c:v>0.24533129574997758</c:v>
                </c:pt>
                <c:pt idx="866">
                  <c:v>0.24408961575002763</c:v>
                </c:pt>
                <c:pt idx="867">
                  <c:v>0.24500097717854885</c:v>
                </c:pt>
                <c:pt idx="868">
                  <c:v>0.24355512574994975</c:v>
                </c:pt>
                <c:pt idx="869">
                  <c:v>0.24390077575003488</c:v>
                </c:pt>
                <c:pt idx="870">
                  <c:v>0.24444774785524714</c:v>
                </c:pt>
                <c:pt idx="871">
                  <c:v>0.24483363302270789</c:v>
                </c:pt>
                <c:pt idx="872">
                  <c:v>0.24406742299142081</c:v>
                </c:pt>
                <c:pt idx="873">
                  <c:v>0.24465184574995646</c:v>
                </c:pt>
                <c:pt idx="874">
                  <c:v>0.2455689157499279</c:v>
                </c:pt>
                <c:pt idx="875">
                  <c:v>0.24549316156391399</c:v>
                </c:pt>
                <c:pt idx="876">
                  <c:v>0.24667030575007232</c:v>
                </c:pt>
                <c:pt idx="877">
                  <c:v>0.24728169574997594</c:v>
                </c:pt>
                <c:pt idx="878">
                  <c:v>0.2495587935050736</c:v>
                </c:pt>
                <c:pt idx="879">
                  <c:v>0.2501015954051411</c:v>
                </c:pt>
                <c:pt idx="880">
                  <c:v>0.24893090574997245</c:v>
                </c:pt>
                <c:pt idx="881">
                  <c:v>0.25085307241664623</c:v>
                </c:pt>
                <c:pt idx="882">
                  <c:v>0.25225918574987816</c:v>
                </c:pt>
                <c:pt idx="883">
                  <c:v>0.25256291751477988</c:v>
                </c:pt>
                <c:pt idx="884">
                  <c:v>0.25350819575002959</c:v>
                </c:pt>
                <c:pt idx="885">
                  <c:v>0.25392680574985604</c:v>
                </c:pt>
                <c:pt idx="886">
                  <c:v>0.2551675657500283</c:v>
                </c:pt>
                <c:pt idx="887">
                  <c:v>0.25597590574997753</c:v>
                </c:pt>
                <c:pt idx="888">
                  <c:v>0.25625085169595252</c:v>
                </c:pt>
                <c:pt idx="889">
                  <c:v>0.25590428453777747</c:v>
                </c:pt>
                <c:pt idx="890">
                  <c:v>0.25632949574999486</c:v>
                </c:pt>
                <c:pt idx="891">
                  <c:v>0.25611917379124804</c:v>
                </c:pt>
                <c:pt idx="892">
                  <c:v>0.25683954574998324</c:v>
                </c:pt>
                <c:pt idx="893">
                  <c:v>0.25633229574985705</c:v>
                </c:pt>
                <c:pt idx="894">
                  <c:v>0.25637649611152824</c:v>
                </c:pt>
                <c:pt idx="895">
                  <c:v>0.25668130574992176</c:v>
                </c:pt>
                <c:pt idx="896">
                  <c:v>0.2569073343213546</c:v>
                </c:pt>
                <c:pt idx="897">
                  <c:v>0.25678492636845363</c:v>
                </c:pt>
                <c:pt idx="898">
                  <c:v>0.25718548908324124</c:v>
                </c:pt>
                <c:pt idx="899">
                  <c:v>0.25681243100258655</c:v>
                </c:pt>
                <c:pt idx="900">
                  <c:v>0.25701384574996666</c:v>
                </c:pt>
                <c:pt idx="901">
                  <c:v>0.25717055523450938</c:v>
                </c:pt>
                <c:pt idx="902">
                  <c:v>0.25738645575000874</c:v>
                </c:pt>
                <c:pt idx="903">
                  <c:v>0.25675343575005627</c:v>
                </c:pt>
                <c:pt idx="904">
                  <c:v>0.25647823908330736</c:v>
                </c:pt>
                <c:pt idx="905">
                  <c:v>0.25744966437065386</c:v>
                </c:pt>
                <c:pt idx="906">
                  <c:v>0.25690640575000145</c:v>
                </c:pt>
                <c:pt idx="907">
                  <c:v>0.25691022574993383</c:v>
                </c:pt>
                <c:pt idx="908">
                  <c:v>0.25680125268874576</c:v>
                </c:pt>
                <c:pt idx="909">
                  <c:v>0.25675234574994477</c:v>
                </c:pt>
                <c:pt idx="910">
                  <c:v>0.25807670575001396</c:v>
                </c:pt>
                <c:pt idx="911">
                  <c:v>0.25845202575004578</c:v>
                </c:pt>
                <c:pt idx="912">
                  <c:v>0.25785796760574442</c:v>
                </c:pt>
                <c:pt idx="913">
                  <c:v>0.25759392024278327</c:v>
                </c:pt>
                <c:pt idx="914">
                  <c:v>0.25929590574996553</c:v>
                </c:pt>
                <c:pt idx="915">
                  <c:v>0.2574541757500981</c:v>
                </c:pt>
                <c:pt idx="916">
                  <c:v>0.25838940574990943</c:v>
                </c:pt>
                <c:pt idx="917">
                  <c:v>0.25829282574991907</c:v>
                </c:pt>
                <c:pt idx="918">
                  <c:v>0.25787685574989894</c:v>
                </c:pt>
                <c:pt idx="919">
                  <c:v>0.25830986451285298</c:v>
                </c:pt>
                <c:pt idx="920">
                  <c:v>0.25856996574989921</c:v>
                </c:pt>
                <c:pt idx="921">
                  <c:v>0.25858945574998415</c:v>
                </c:pt>
                <c:pt idx="922">
                  <c:v>0.2575964307499703</c:v>
                </c:pt>
                <c:pt idx="923">
                  <c:v>0.25815105468598176</c:v>
                </c:pt>
                <c:pt idx="924">
                  <c:v>0.25800611574989318</c:v>
                </c:pt>
                <c:pt idx="925">
                  <c:v>0.25763331812115098</c:v>
                </c:pt>
                <c:pt idx="926">
                  <c:v>0.25770036574999722</c:v>
                </c:pt>
                <c:pt idx="927">
                  <c:v>0.2581900157498751</c:v>
                </c:pt>
                <c:pt idx="928">
                  <c:v>0.25765169587327819</c:v>
                </c:pt>
                <c:pt idx="929">
                  <c:v>0.25765773574993034</c:v>
                </c:pt>
                <c:pt idx="930">
                  <c:v>0.2585047736745878</c:v>
                </c:pt>
                <c:pt idx="931">
                  <c:v>0.2588459057499648</c:v>
                </c:pt>
                <c:pt idx="932">
                  <c:v>0.25728100149467537</c:v>
                </c:pt>
                <c:pt idx="933">
                  <c:v>0.25769379986756746</c:v>
                </c:pt>
                <c:pt idx="934">
                  <c:v>0.25770594575007522</c:v>
                </c:pt>
                <c:pt idx="935">
                  <c:v>0.25747336574981716</c:v>
                </c:pt>
                <c:pt idx="936">
                  <c:v>0.25579384389428128</c:v>
                </c:pt>
                <c:pt idx="937">
                  <c:v>0.25678821574996391</c:v>
                </c:pt>
                <c:pt idx="938">
                  <c:v>0.25631277033325262</c:v>
                </c:pt>
                <c:pt idx="939">
                  <c:v>0.25588175019443327</c:v>
                </c:pt>
                <c:pt idx="940">
                  <c:v>0.25598216890789161</c:v>
                </c:pt>
                <c:pt idx="941">
                  <c:v>0.25545734211361548</c:v>
                </c:pt>
                <c:pt idx="942">
                  <c:v>0.2556104857499264</c:v>
                </c:pt>
                <c:pt idx="943">
                  <c:v>0.25636291908328701</c:v>
                </c:pt>
                <c:pt idx="944">
                  <c:v>0.25592918575006252</c:v>
                </c:pt>
                <c:pt idx="945">
                  <c:v>0.25580057574998705</c:v>
                </c:pt>
                <c:pt idx="946">
                  <c:v>0.25551357585304402</c:v>
                </c:pt>
                <c:pt idx="947">
                  <c:v>0.25498845574996665</c:v>
                </c:pt>
                <c:pt idx="948">
                  <c:v>0.25613190574998157</c:v>
                </c:pt>
                <c:pt idx="949">
                  <c:v>0.25523186408325671</c:v>
                </c:pt>
                <c:pt idx="950">
                  <c:v>0.25452647574996945</c:v>
                </c:pt>
                <c:pt idx="951">
                  <c:v>0.25487651575008385</c:v>
                </c:pt>
                <c:pt idx="952">
                  <c:v>0.25505750574993158</c:v>
                </c:pt>
                <c:pt idx="953">
                  <c:v>0.25540317379116573</c:v>
                </c:pt>
                <c:pt idx="954">
                  <c:v>0.25501672575002488</c:v>
                </c:pt>
                <c:pt idx="955">
                  <c:v>0.25508298738260748</c:v>
                </c:pt>
                <c:pt idx="956">
                  <c:v>0.25466590574997383</c:v>
                </c:pt>
                <c:pt idx="957">
                  <c:v>0.2543673375680271</c:v>
                </c:pt>
                <c:pt idx="958">
                  <c:v>0.25539035575000923</c:v>
                </c:pt>
                <c:pt idx="959">
                  <c:v>0.25525305574997503</c:v>
                </c:pt>
                <c:pt idx="960">
                  <c:v>0.25417324595611035</c:v>
                </c:pt>
                <c:pt idx="961">
                  <c:v>0.25515788574996634</c:v>
                </c:pt>
                <c:pt idx="962">
                  <c:v>0.25359749575002866</c:v>
                </c:pt>
                <c:pt idx="963">
                  <c:v>0.25430453574993805</c:v>
                </c:pt>
                <c:pt idx="964">
                  <c:v>0.25394304368107612</c:v>
                </c:pt>
                <c:pt idx="965">
                  <c:v>0.25177740574996221</c:v>
                </c:pt>
                <c:pt idx="966">
                  <c:v>0.25353217157272923</c:v>
                </c:pt>
                <c:pt idx="967">
                  <c:v>0.25278993574993081</c:v>
                </c:pt>
                <c:pt idx="968">
                  <c:v>0.2519946257500294</c:v>
                </c:pt>
                <c:pt idx="969">
                  <c:v>0.25218469574990365</c:v>
                </c:pt>
                <c:pt idx="970">
                  <c:v>0.25227772575003371</c:v>
                </c:pt>
                <c:pt idx="971">
                  <c:v>0.25229877574997772</c:v>
                </c:pt>
                <c:pt idx="972">
                  <c:v>0.25224047276020656</c:v>
                </c:pt>
                <c:pt idx="973">
                  <c:v>0.25185272393176206</c:v>
                </c:pt>
                <c:pt idx="974">
                  <c:v>0.24935003908335318</c:v>
                </c:pt>
                <c:pt idx="975">
                  <c:v>0.24937423575005369</c:v>
                </c:pt>
                <c:pt idx="976">
                  <c:v>0.24926016575008703</c:v>
                </c:pt>
                <c:pt idx="977">
                  <c:v>0.24800363574999551</c:v>
                </c:pt>
                <c:pt idx="978">
                  <c:v>0.24748721574999877</c:v>
                </c:pt>
                <c:pt idx="979">
                  <c:v>0.24680079234779839</c:v>
                </c:pt>
                <c:pt idx="980">
                  <c:v>0.246433185749936</c:v>
                </c:pt>
                <c:pt idx="981">
                  <c:v>0.24677807241664595</c:v>
                </c:pt>
                <c:pt idx="982">
                  <c:v>0.24526987126718325</c:v>
                </c:pt>
                <c:pt idx="983">
                  <c:v>0.24412190574993531</c:v>
                </c:pt>
                <c:pt idx="984">
                  <c:v>0.24441991574990141</c:v>
                </c:pt>
                <c:pt idx="985">
                  <c:v>0.24346112261743258</c:v>
                </c:pt>
                <c:pt idx="986">
                  <c:v>0.24381358574989065</c:v>
                </c:pt>
                <c:pt idx="987">
                  <c:v>0.243793395750032</c:v>
                </c:pt>
                <c:pt idx="988">
                  <c:v>0.24286778453782176</c:v>
                </c:pt>
                <c:pt idx="989">
                  <c:v>0.24308718575001365</c:v>
                </c:pt>
                <c:pt idx="990">
                  <c:v>0.24291936728839403</c:v>
                </c:pt>
                <c:pt idx="991">
                  <c:v>0.24091090574997054</c:v>
                </c:pt>
                <c:pt idx="992">
                  <c:v>0.24117533432132632</c:v>
                </c:pt>
                <c:pt idx="993">
                  <c:v>0.2409763657499866</c:v>
                </c:pt>
                <c:pt idx="994">
                  <c:v>0.24039220575005515</c:v>
                </c:pt>
                <c:pt idx="995">
                  <c:v>0.2402954257499772</c:v>
                </c:pt>
                <c:pt idx="996">
                  <c:v>0.24000126574993885</c:v>
                </c:pt>
                <c:pt idx="997">
                  <c:v>0.24074334575004741</c:v>
                </c:pt>
                <c:pt idx="998">
                  <c:v>0.23991175111085283</c:v>
                </c:pt>
                <c:pt idx="999">
                  <c:v>0.23881978810295834</c:v>
                </c:pt>
                <c:pt idx="1000">
                  <c:v>0.23812095908319009</c:v>
                </c:pt>
                <c:pt idx="1001">
                  <c:v>0.23882365574999653</c:v>
                </c:pt>
                <c:pt idx="1002">
                  <c:v>0.23803112575002672</c:v>
                </c:pt>
                <c:pt idx="1003">
                  <c:v>0.23878520575003392</c:v>
                </c:pt>
                <c:pt idx="1004">
                  <c:v>0.23842888513149774</c:v>
                </c:pt>
                <c:pt idx="1005">
                  <c:v>0.23774394574998325</c:v>
                </c:pt>
                <c:pt idx="1006">
                  <c:v>0.23730966574999002</c:v>
                </c:pt>
                <c:pt idx="1007">
                  <c:v>0.23832590574997425</c:v>
                </c:pt>
                <c:pt idx="1008">
                  <c:v>0.2366649057500041</c:v>
                </c:pt>
                <c:pt idx="1009">
                  <c:v>0.23687119574998405</c:v>
                </c:pt>
                <c:pt idx="1010">
                  <c:v>0.23563886451289306</c:v>
                </c:pt>
                <c:pt idx="1011">
                  <c:v>0.23646965574995704</c:v>
                </c:pt>
                <c:pt idx="1012">
                  <c:v>0.23619696574994009</c:v>
                </c:pt>
                <c:pt idx="1013">
                  <c:v>0.2360096257500004</c:v>
                </c:pt>
                <c:pt idx="1014">
                  <c:v>0.23604311574997894</c:v>
                </c:pt>
                <c:pt idx="1015">
                  <c:v>0.2354137182499727</c:v>
                </c:pt>
                <c:pt idx="1016">
                  <c:v>0.23523397982401661</c:v>
                </c:pt>
                <c:pt idx="1017">
                  <c:v>0.23505714965239122</c:v>
                </c:pt>
                <c:pt idx="1018">
                  <c:v>0.23606453574998909</c:v>
                </c:pt>
                <c:pt idx="1019">
                  <c:v>0.23591053574990895</c:v>
                </c:pt>
                <c:pt idx="1020">
                  <c:v>0.23667328574997271</c:v>
                </c:pt>
                <c:pt idx="1021">
                  <c:v>0.23641511574996343</c:v>
                </c:pt>
                <c:pt idx="1022">
                  <c:v>0.23671041824997019</c:v>
                </c:pt>
                <c:pt idx="1023">
                  <c:v>0.23730430574995864</c:v>
                </c:pt>
                <c:pt idx="1024">
                  <c:v>0.23784282966302328</c:v>
                </c:pt>
                <c:pt idx="1025">
                  <c:v>0.23644197241677034</c:v>
                </c:pt>
                <c:pt idx="1026">
                  <c:v>0.23736820574990247</c:v>
                </c:pt>
                <c:pt idx="1027">
                  <c:v>0.23702042574991822</c:v>
                </c:pt>
                <c:pt idx="1028">
                  <c:v>0.23601903365697297</c:v>
                </c:pt>
                <c:pt idx="1029">
                  <c:v>0.23673932574990886</c:v>
                </c:pt>
                <c:pt idx="1030">
                  <c:v>0.23592357574999312</c:v>
                </c:pt>
                <c:pt idx="1031">
                  <c:v>0.2356035357499735</c:v>
                </c:pt>
                <c:pt idx="1032">
                  <c:v>0.23609608607780785</c:v>
                </c:pt>
                <c:pt idx="1033">
                  <c:v>0.23713534878797304</c:v>
                </c:pt>
                <c:pt idx="1034">
                  <c:v>0.23667080574998067</c:v>
                </c:pt>
                <c:pt idx="1035">
                  <c:v>0.23616866574987228</c:v>
                </c:pt>
                <c:pt idx="1036">
                  <c:v>0.23711130574999117</c:v>
                </c:pt>
                <c:pt idx="1037">
                  <c:v>0.23663538574993481</c:v>
                </c:pt>
                <c:pt idx="1038">
                  <c:v>0.23583281296654945</c:v>
                </c:pt>
                <c:pt idx="1039">
                  <c:v>0.23608365574986578</c:v>
                </c:pt>
                <c:pt idx="1040">
                  <c:v>0.23684495838148223</c:v>
                </c:pt>
                <c:pt idx="1041">
                  <c:v>0.23710726938632831</c:v>
                </c:pt>
                <c:pt idx="1042">
                  <c:v>0.23672375574992088</c:v>
                </c:pt>
                <c:pt idx="1043">
                  <c:v>0.23643012575008981</c:v>
                </c:pt>
                <c:pt idx="1044">
                  <c:v>0.23762758575000476</c:v>
                </c:pt>
                <c:pt idx="1045">
                  <c:v>0.23732571824987758</c:v>
                </c:pt>
                <c:pt idx="1046">
                  <c:v>0.23644979575006175</c:v>
                </c:pt>
                <c:pt idx="1047">
                  <c:v>0.23720704574999729</c:v>
                </c:pt>
                <c:pt idx="1048">
                  <c:v>0.23665187574989943</c:v>
                </c:pt>
                <c:pt idx="1049">
                  <c:v>0.2363355279722299</c:v>
                </c:pt>
                <c:pt idx="1050">
                  <c:v>0.23857090574999518</c:v>
                </c:pt>
                <c:pt idx="1051">
                  <c:v>0.23785945996689861</c:v>
                </c:pt>
                <c:pt idx="1052">
                  <c:v>0.2372458057499216</c:v>
                </c:pt>
                <c:pt idx="1053">
                  <c:v>0.23809420574994533</c:v>
                </c:pt>
                <c:pt idx="1054">
                  <c:v>0.23745336575004217</c:v>
                </c:pt>
                <c:pt idx="1055">
                  <c:v>0.23764711574996511</c:v>
                </c:pt>
                <c:pt idx="1056">
                  <c:v>0.23835669644768132</c:v>
                </c:pt>
                <c:pt idx="1057">
                  <c:v>0.23786952575009934</c:v>
                </c:pt>
                <c:pt idx="1058">
                  <c:v>0.23816061574983394</c:v>
                </c:pt>
                <c:pt idx="1059">
                  <c:v>0.23825490574996877</c:v>
                </c:pt>
                <c:pt idx="1060">
                  <c:v>0.23827231954300032</c:v>
                </c:pt>
                <c:pt idx="1061">
                  <c:v>0.23827543574996923</c:v>
                </c:pt>
                <c:pt idx="1062">
                  <c:v>0.23730195226163175</c:v>
                </c:pt>
                <c:pt idx="1063">
                  <c:v>0.23716814574996192</c:v>
                </c:pt>
                <c:pt idx="1064">
                  <c:v>0.2372155857499223</c:v>
                </c:pt>
                <c:pt idx="1065">
                  <c:v>0.23694680574989491</c:v>
                </c:pt>
                <c:pt idx="1066">
                  <c:v>0.2364516157500276</c:v>
                </c:pt>
                <c:pt idx="1067">
                  <c:v>0.23704447417100027</c:v>
                </c:pt>
                <c:pt idx="1068">
                  <c:v>0.2361866425921022</c:v>
                </c:pt>
                <c:pt idx="1069">
                  <c:v>0.23585559575002435</c:v>
                </c:pt>
                <c:pt idx="1070">
                  <c:v>0.23658837574993186</c:v>
                </c:pt>
                <c:pt idx="1071">
                  <c:v>0.23593094575001317</c:v>
                </c:pt>
                <c:pt idx="1072">
                  <c:v>0.23601885472965023</c:v>
                </c:pt>
                <c:pt idx="1073">
                  <c:v>0.23615961163237387</c:v>
                </c:pt>
                <c:pt idx="1074">
                  <c:v>0.23632083574995022</c:v>
                </c:pt>
                <c:pt idx="1075">
                  <c:v>0.23636112575007928</c:v>
                </c:pt>
                <c:pt idx="1076">
                  <c:v>0.23539404860710533</c:v>
                </c:pt>
                <c:pt idx="1077">
                  <c:v>0.23639984574995765</c:v>
                </c:pt>
                <c:pt idx="1078">
                  <c:v>0.23706636575006712</c:v>
                </c:pt>
                <c:pt idx="1079">
                  <c:v>0.23654010574986728</c:v>
                </c:pt>
                <c:pt idx="1080">
                  <c:v>0.23714010574995825</c:v>
                </c:pt>
                <c:pt idx="1081">
                  <c:v>0.23740368574993909</c:v>
                </c:pt>
                <c:pt idx="1082">
                  <c:v>0.23632673574998364</c:v>
                </c:pt>
                <c:pt idx="1083">
                  <c:v>0.236162345749932</c:v>
                </c:pt>
                <c:pt idx="1084">
                  <c:v>0.23687787066215549</c:v>
                </c:pt>
                <c:pt idx="1085">
                  <c:v>0.23647708075002072</c:v>
                </c:pt>
                <c:pt idx="1086">
                  <c:v>0.23632769575004886</c:v>
                </c:pt>
                <c:pt idx="1087">
                  <c:v>0.2359930257500622</c:v>
                </c:pt>
                <c:pt idx="1088">
                  <c:v>0.23546596574990986</c:v>
                </c:pt>
                <c:pt idx="1089">
                  <c:v>0.2359916676547158</c:v>
                </c:pt>
                <c:pt idx="1090">
                  <c:v>0.23556016574988803</c:v>
                </c:pt>
                <c:pt idx="1091">
                  <c:v>0.23544142574988314</c:v>
                </c:pt>
                <c:pt idx="1092">
                  <c:v>0.23502440574995376</c:v>
                </c:pt>
                <c:pt idx="1093">
                  <c:v>0.23554040574997259</c:v>
                </c:pt>
                <c:pt idx="1094">
                  <c:v>0.23535247982400165</c:v>
                </c:pt>
                <c:pt idx="1095">
                  <c:v>0.23470464600974594</c:v>
                </c:pt>
                <c:pt idx="1096">
                  <c:v>0.23610212574983791</c:v>
                </c:pt>
                <c:pt idx="1097">
                  <c:v>0.23612868575000334</c:v>
                </c:pt>
                <c:pt idx="1098">
                  <c:v>0.23567944574996602</c:v>
                </c:pt>
                <c:pt idx="1099">
                  <c:v>0.23568584574999818</c:v>
                </c:pt>
                <c:pt idx="1100">
                  <c:v>0.23653795280878853</c:v>
                </c:pt>
                <c:pt idx="1101">
                  <c:v>0.23647458574997415</c:v>
                </c:pt>
                <c:pt idx="1102">
                  <c:v>0.23606290574997502</c:v>
                </c:pt>
                <c:pt idx="1103">
                  <c:v>0.23640249574995664</c:v>
                </c:pt>
                <c:pt idx="1104">
                  <c:v>0.23534960575003083</c:v>
                </c:pt>
                <c:pt idx="1105">
                  <c:v>0.23485285575009129</c:v>
                </c:pt>
                <c:pt idx="1106">
                  <c:v>0.23440295394266286</c:v>
                </c:pt>
                <c:pt idx="1107">
                  <c:v>0.23373792575002028</c:v>
                </c:pt>
                <c:pt idx="1108">
                  <c:v>0.23320136575000561</c:v>
                </c:pt>
                <c:pt idx="1109">
                  <c:v>0.23282470574983449</c:v>
                </c:pt>
                <c:pt idx="1110">
                  <c:v>0.23240778294304221</c:v>
                </c:pt>
                <c:pt idx="1111">
                  <c:v>0.23199090574996717</c:v>
                </c:pt>
                <c:pt idx="1112">
                  <c:v>0.23147690574997171</c:v>
                </c:pt>
                <c:pt idx="1113">
                  <c:v>0.22885899575000224</c:v>
                </c:pt>
                <c:pt idx="1114">
                  <c:v>0.22889109575000077</c:v>
                </c:pt>
                <c:pt idx="1115">
                  <c:v>0.22840826574996242</c:v>
                </c:pt>
                <c:pt idx="1116">
                  <c:v>0.22715844656640627</c:v>
                </c:pt>
                <c:pt idx="1117">
                  <c:v>0.22652803516164965</c:v>
                </c:pt>
                <c:pt idx="1118">
                  <c:v>0.22687197574997242</c:v>
                </c:pt>
                <c:pt idx="1119">
                  <c:v>0.22532118481973384</c:v>
                </c:pt>
                <c:pt idx="1120">
                  <c:v>0.22286023908331742</c:v>
                </c:pt>
                <c:pt idx="1121">
                  <c:v>0.22201106575002427</c:v>
                </c:pt>
                <c:pt idx="1122">
                  <c:v>0.22184682574999215</c:v>
                </c:pt>
                <c:pt idx="1123">
                  <c:v>0.22034952430674082</c:v>
                </c:pt>
                <c:pt idx="1124">
                  <c:v>0.22003826575001995</c:v>
                </c:pt>
                <c:pt idx="1125">
                  <c:v>0.21898652574988375</c:v>
                </c:pt>
                <c:pt idx="1126">
                  <c:v>0.21885965575003752</c:v>
                </c:pt>
                <c:pt idx="1127">
                  <c:v>0.21827459647172986</c:v>
                </c:pt>
                <c:pt idx="1128">
                  <c:v>0.21801438574989618</c:v>
                </c:pt>
                <c:pt idx="1129">
                  <c:v>0.21612873908334507</c:v>
                </c:pt>
                <c:pt idx="1130">
                  <c:v>0.21566565574991614</c:v>
                </c:pt>
                <c:pt idx="1131">
                  <c:v>0.21635637575005262</c:v>
                </c:pt>
                <c:pt idx="1132">
                  <c:v>0.21479232574999685</c:v>
                </c:pt>
                <c:pt idx="1133">
                  <c:v>0.21400543700003993</c:v>
                </c:pt>
                <c:pt idx="1134">
                  <c:v>0.21445459574999859</c:v>
                </c:pt>
                <c:pt idx="1135">
                  <c:v>0.21407737574993746</c:v>
                </c:pt>
                <c:pt idx="1136">
                  <c:v>0.21431211575004738</c:v>
                </c:pt>
                <c:pt idx="1137">
                  <c:v>0.21390762575001077</c:v>
                </c:pt>
                <c:pt idx="1138">
                  <c:v>0.21507937633820973</c:v>
                </c:pt>
                <c:pt idx="1139">
                  <c:v>0.21407625458714108</c:v>
                </c:pt>
                <c:pt idx="1140">
                  <c:v>0.21450625574993865</c:v>
                </c:pt>
                <c:pt idx="1141">
                  <c:v>0.21516874574994915</c:v>
                </c:pt>
                <c:pt idx="1142">
                  <c:v>0.21472582574992316</c:v>
                </c:pt>
                <c:pt idx="1143">
                  <c:v>0.21424427045580785</c:v>
                </c:pt>
                <c:pt idx="1144">
                  <c:v>0.21383558575014661</c:v>
                </c:pt>
                <c:pt idx="1145">
                  <c:v>0.21413267574996553</c:v>
                </c:pt>
                <c:pt idx="1146">
                  <c:v>0.21330651550606206</c:v>
                </c:pt>
                <c:pt idx="1147">
                  <c:v>0.21317117241665073</c:v>
                </c:pt>
                <c:pt idx="1148">
                  <c:v>0.21229828574992382</c:v>
                </c:pt>
                <c:pt idx="1149">
                  <c:v>0.21203023564670787</c:v>
                </c:pt>
                <c:pt idx="1150">
                  <c:v>0.21126982574996589</c:v>
                </c:pt>
                <c:pt idx="1151">
                  <c:v>0.21086923574996774</c:v>
                </c:pt>
                <c:pt idx="1152">
                  <c:v>0.21033604575005427</c:v>
                </c:pt>
                <c:pt idx="1153">
                  <c:v>0.20875915574994508</c:v>
                </c:pt>
                <c:pt idx="1154">
                  <c:v>0.20850533432142981</c:v>
                </c:pt>
                <c:pt idx="1155">
                  <c:v>0.20786141794512503</c:v>
                </c:pt>
                <c:pt idx="1156">
                  <c:v>0.20875383574988859</c:v>
                </c:pt>
                <c:pt idx="1157">
                  <c:v>0.20975841575008758</c:v>
                </c:pt>
                <c:pt idx="1158">
                  <c:v>0.21050613574993804</c:v>
                </c:pt>
                <c:pt idx="1159">
                  <c:v>0.21098236408330706</c:v>
                </c:pt>
                <c:pt idx="1160">
                  <c:v>0.21227008574999218</c:v>
                </c:pt>
                <c:pt idx="1161">
                  <c:v>0.21326406574989676</c:v>
                </c:pt>
                <c:pt idx="1162">
                  <c:v>0.21332756879344572</c:v>
                </c:pt>
                <c:pt idx="1163">
                  <c:v>0.21370706364480441</c:v>
                </c:pt>
                <c:pt idx="1164">
                  <c:v>0.21442012574988212</c:v>
                </c:pt>
                <c:pt idx="1165">
                  <c:v>0.21344511574993419</c:v>
                </c:pt>
                <c:pt idx="1166">
                  <c:v>0.21490172575001054</c:v>
                </c:pt>
                <c:pt idx="1167">
                  <c:v>0.21580454860709608</c:v>
                </c:pt>
                <c:pt idx="1168">
                  <c:v>0.21457409131701866</c:v>
                </c:pt>
                <c:pt idx="1169">
                  <c:v>0.21474265574983065</c:v>
                </c:pt>
                <c:pt idx="1170">
                  <c:v>0.21432693749591181</c:v>
                </c:pt>
                <c:pt idx="1171">
                  <c:v>0.21628090574996861</c:v>
                </c:pt>
                <c:pt idx="1172">
                  <c:v>0.21471833574997845</c:v>
                </c:pt>
                <c:pt idx="1173">
                  <c:v>0.21427888491665215</c:v>
                </c:pt>
                <c:pt idx="1174">
                  <c:v>0.21403600575001747</c:v>
                </c:pt>
                <c:pt idx="1175">
                  <c:v>0.21453926574997695</c:v>
                </c:pt>
                <c:pt idx="1176">
                  <c:v>0.21452562574989997</c:v>
                </c:pt>
                <c:pt idx="1177">
                  <c:v>0.21466253461593965</c:v>
                </c:pt>
                <c:pt idx="1178">
                  <c:v>0.21508386574997473</c:v>
                </c:pt>
                <c:pt idx="1179">
                  <c:v>0.21518123105109055</c:v>
                </c:pt>
                <c:pt idx="1180">
                  <c:v>0.21540141136800628</c:v>
                </c:pt>
                <c:pt idx="1181">
                  <c:v>0.21458878574992468</c:v>
                </c:pt>
                <c:pt idx="1182">
                  <c:v>0.21488761408328116</c:v>
                </c:pt>
                <c:pt idx="1183">
                  <c:v>0.21483083574995021</c:v>
                </c:pt>
                <c:pt idx="1184">
                  <c:v>0.21479730575001099</c:v>
                </c:pt>
                <c:pt idx="1185">
                  <c:v>0.21504296574991599</c:v>
                </c:pt>
                <c:pt idx="1186">
                  <c:v>0.21602587977592691</c:v>
                </c:pt>
                <c:pt idx="1187">
                  <c:v>0.21523276781896072</c:v>
                </c:pt>
                <c:pt idx="1188">
                  <c:v>0.21598583908328806</c:v>
                </c:pt>
                <c:pt idx="1189">
                  <c:v>0.21576874574992644</c:v>
                </c:pt>
                <c:pt idx="1190">
                  <c:v>0.21463166575001935</c:v>
                </c:pt>
                <c:pt idx="1191">
                  <c:v>0.21523714104402814</c:v>
                </c:pt>
                <c:pt idx="1192">
                  <c:v>0.21551260574996434</c:v>
                </c:pt>
                <c:pt idx="1193">
                  <c:v>0.21548000575002391</c:v>
                </c:pt>
                <c:pt idx="1194">
                  <c:v>0.21502710575002482</c:v>
                </c:pt>
                <c:pt idx="1195">
                  <c:v>0.21469533612982161</c:v>
                </c:pt>
                <c:pt idx="1196">
                  <c:v>0.21508808100773535</c:v>
                </c:pt>
                <c:pt idx="1197">
                  <c:v>0.21514095574995906</c:v>
                </c:pt>
                <c:pt idx="1198">
                  <c:v>0.21548481484089166</c:v>
                </c:pt>
                <c:pt idx="1199">
                  <c:v>0.21468156574998432</c:v>
                </c:pt>
                <c:pt idx="1200">
                  <c:v>0.2147000757498887</c:v>
                </c:pt>
                <c:pt idx="1201">
                  <c:v>0.2159651645735039</c:v>
                </c:pt>
                <c:pt idx="1202">
                  <c:v>0.21552910575000794</c:v>
                </c:pt>
                <c:pt idx="1203">
                  <c:v>0.2152512257501229</c:v>
                </c:pt>
                <c:pt idx="1204">
                  <c:v>0.21510269575006191</c:v>
                </c:pt>
                <c:pt idx="1205">
                  <c:v>0.21489786097376395</c:v>
                </c:pt>
                <c:pt idx="1206">
                  <c:v>0.21507484389432818</c:v>
                </c:pt>
                <c:pt idx="1207">
                  <c:v>0.21577455574998794</c:v>
                </c:pt>
                <c:pt idx="1208">
                  <c:v>0.21497130574992696</c:v>
                </c:pt>
                <c:pt idx="1209">
                  <c:v>0.21607722866652068</c:v>
                </c:pt>
                <c:pt idx="1210">
                  <c:v>0.21683536575002904</c:v>
                </c:pt>
                <c:pt idx="1211">
                  <c:v>0.2162015757499347</c:v>
                </c:pt>
                <c:pt idx="1212">
                  <c:v>0.21618093575011699</c:v>
                </c:pt>
                <c:pt idx="1213">
                  <c:v>0.21704964899322476</c:v>
                </c:pt>
                <c:pt idx="1214">
                  <c:v>0.21671087241659848</c:v>
                </c:pt>
                <c:pt idx="1215">
                  <c:v>0.21826954211360317</c:v>
                </c:pt>
                <c:pt idx="1216">
                  <c:v>0.22026007574989137</c:v>
                </c:pt>
                <c:pt idx="1217">
                  <c:v>0.21978788574996599</c:v>
                </c:pt>
                <c:pt idx="1218">
                  <c:v>0.22063315574997944</c:v>
                </c:pt>
                <c:pt idx="1219">
                  <c:v>0.22173449949994506</c:v>
                </c:pt>
                <c:pt idx="1220">
                  <c:v>0.22127166574996693</c:v>
                </c:pt>
                <c:pt idx="1221">
                  <c:v>0.22189690575002885</c:v>
                </c:pt>
                <c:pt idx="1222">
                  <c:v>0.22184119342114172</c:v>
                </c:pt>
                <c:pt idx="1223">
                  <c:v>0.2220330586911814</c:v>
                </c:pt>
                <c:pt idx="1224">
                  <c:v>0.22251125575000685</c:v>
                </c:pt>
                <c:pt idx="1225">
                  <c:v>0.22358184574994766</c:v>
                </c:pt>
                <c:pt idx="1226">
                  <c:v>0.22366906574998779</c:v>
                </c:pt>
                <c:pt idx="1227">
                  <c:v>0.22429069956433523</c:v>
                </c:pt>
                <c:pt idx="1228">
                  <c:v>0.22452767575001076</c:v>
                </c:pt>
                <c:pt idx="1229">
                  <c:v>0.22441541574993096</c:v>
                </c:pt>
                <c:pt idx="1230">
                  <c:v>0.22258554116663731</c:v>
                </c:pt>
                <c:pt idx="1231">
                  <c:v>0.22103090574998419</c:v>
                </c:pt>
                <c:pt idx="1232">
                  <c:v>0.22105840574990054</c:v>
                </c:pt>
                <c:pt idx="1233">
                  <c:v>0.22093890575010278</c:v>
                </c:pt>
                <c:pt idx="1234">
                  <c:v>0.22035851574999299</c:v>
                </c:pt>
                <c:pt idx="1235">
                  <c:v>0.22031965574993251</c:v>
                </c:pt>
                <c:pt idx="1236">
                  <c:v>0.21963053574992841</c:v>
                </c:pt>
                <c:pt idx="1237">
                  <c:v>0.21918524575002607</c:v>
                </c:pt>
                <c:pt idx="1238">
                  <c:v>0.21900930574992117</c:v>
                </c:pt>
                <c:pt idx="1239">
                  <c:v>0.21915076539909251</c:v>
                </c:pt>
                <c:pt idx="1240">
                  <c:v>0.21792230897592901</c:v>
                </c:pt>
                <c:pt idx="1241">
                  <c:v>0.21817781484089949</c:v>
                </c:pt>
                <c:pt idx="1242">
                  <c:v>0.21798381574993186</c:v>
                </c:pt>
                <c:pt idx="1243">
                  <c:v>0.21736476575003394</c:v>
                </c:pt>
                <c:pt idx="1244">
                  <c:v>0.21769882574994881</c:v>
                </c:pt>
                <c:pt idx="1245">
                  <c:v>0.21680680318591783</c:v>
                </c:pt>
                <c:pt idx="1246">
                  <c:v>0.21710177417105569</c:v>
                </c:pt>
                <c:pt idx="1247">
                  <c:v>0.21691829575004817</c:v>
                </c:pt>
                <c:pt idx="1248">
                  <c:v>0.21718575838148979</c:v>
                </c:pt>
                <c:pt idx="1249">
                  <c:v>0.21630291575003469</c:v>
                </c:pt>
                <c:pt idx="1250">
                  <c:v>0.21648262574993282</c:v>
                </c:pt>
                <c:pt idx="1251">
                  <c:v>0.21676559574991927</c:v>
                </c:pt>
                <c:pt idx="1252">
                  <c:v>0.21703395574988349</c:v>
                </c:pt>
                <c:pt idx="1253">
                  <c:v>0.21676034574994674</c:v>
                </c:pt>
                <c:pt idx="1254">
                  <c:v>0.21530602033330126</c:v>
                </c:pt>
                <c:pt idx="1255">
                  <c:v>0.21791720878024989</c:v>
                </c:pt>
                <c:pt idx="1256">
                  <c:v>0.21546245336905656</c:v>
                </c:pt>
                <c:pt idx="1257">
                  <c:v>0.21704184574981866</c:v>
                </c:pt>
                <c:pt idx="1258">
                  <c:v>0.21776653575000182</c:v>
                </c:pt>
                <c:pt idx="1259">
                  <c:v>0.21834899574996314</c:v>
                </c:pt>
                <c:pt idx="1260">
                  <c:v>0.21756705574991031</c:v>
                </c:pt>
                <c:pt idx="1261">
                  <c:v>0.21841163745737902</c:v>
                </c:pt>
                <c:pt idx="1262">
                  <c:v>0.21781211574992199</c:v>
                </c:pt>
                <c:pt idx="1263">
                  <c:v>0.21746392461790265</c:v>
                </c:pt>
                <c:pt idx="1264">
                  <c:v>0.21861218574997565</c:v>
                </c:pt>
                <c:pt idx="1265">
                  <c:v>0.21890848574994948</c:v>
                </c:pt>
                <c:pt idx="1266">
                  <c:v>0.21908986574985079</c:v>
                </c:pt>
                <c:pt idx="1267">
                  <c:v>0.21933254575009187</c:v>
                </c:pt>
                <c:pt idx="1268">
                  <c:v>0.2193867495000319</c:v>
                </c:pt>
                <c:pt idx="1269">
                  <c:v>0.22010431574999245</c:v>
                </c:pt>
                <c:pt idx="1270">
                  <c:v>0.21934228574986037</c:v>
                </c:pt>
                <c:pt idx="1271">
                  <c:v>0.22039702575006004</c:v>
                </c:pt>
                <c:pt idx="1272">
                  <c:v>0.22139717847724683</c:v>
                </c:pt>
                <c:pt idx="1273">
                  <c:v>0.22222858432137116</c:v>
                </c:pt>
                <c:pt idx="1274">
                  <c:v>0.22230056574994705</c:v>
                </c:pt>
                <c:pt idx="1275">
                  <c:v>0.22229801213299538</c:v>
                </c:pt>
                <c:pt idx="1276">
                  <c:v>0.22252550574988561</c:v>
                </c:pt>
                <c:pt idx="1277">
                  <c:v>0.22331502575001139</c:v>
                </c:pt>
                <c:pt idx="1278">
                  <c:v>0.22354093574996625</c:v>
                </c:pt>
                <c:pt idx="1279">
                  <c:v>0.22397107574998643</c:v>
                </c:pt>
                <c:pt idx="1280">
                  <c:v>0.2242651386266914</c:v>
                </c:pt>
                <c:pt idx="1281">
                  <c:v>0.22475925626544324</c:v>
                </c:pt>
                <c:pt idx="1282">
                  <c:v>0.22816624821561504</c:v>
                </c:pt>
                <c:pt idx="1283">
                  <c:v>0.22868241575001491</c:v>
                </c:pt>
                <c:pt idx="1284">
                  <c:v>0.22913573574983559</c:v>
                </c:pt>
                <c:pt idx="1285">
                  <c:v>0.23008202574993675</c:v>
                </c:pt>
                <c:pt idx="1286">
                  <c:v>0.2303238004868291</c:v>
                </c:pt>
                <c:pt idx="1287">
                  <c:v>0.23043295575003242</c:v>
                </c:pt>
                <c:pt idx="1288">
                  <c:v>0.23140766574998395</c:v>
                </c:pt>
                <c:pt idx="1289">
                  <c:v>0.23131414575013309</c:v>
                </c:pt>
                <c:pt idx="1290">
                  <c:v>0.2314234994999822</c:v>
                </c:pt>
                <c:pt idx="1291">
                  <c:v>0.23205590574994517</c:v>
                </c:pt>
                <c:pt idx="1292">
                  <c:v>0.2329964157499802</c:v>
                </c:pt>
                <c:pt idx="1293">
                  <c:v>0.23280011851603888</c:v>
                </c:pt>
                <c:pt idx="1294">
                  <c:v>0.23329899574993362</c:v>
                </c:pt>
                <c:pt idx="1295">
                  <c:v>0.23266143575000342</c:v>
                </c:pt>
                <c:pt idx="1296">
                  <c:v>0.23343292574999452</c:v>
                </c:pt>
                <c:pt idx="1297">
                  <c:v>0.23383112575001519</c:v>
                </c:pt>
                <c:pt idx="1298">
                  <c:v>0.23391677898945318</c:v>
                </c:pt>
                <c:pt idx="1299">
                  <c:v>0.23401225190382036</c:v>
                </c:pt>
                <c:pt idx="1300">
                  <c:v>0.23368463124016614</c:v>
                </c:pt>
                <c:pt idx="1301">
                  <c:v>0.23313177575002442</c:v>
                </c:pt>
                <c:pt idx="1302">
                  <c:v>0.23403579574990374</c:v>
                </c:pt>
                <c:pt idx="1303">
                  <c:v>0.2339429357499796</c:v>
                </c:pt>
                <c:pt idx="1304">
                  <c:v>0.23421804575008309</c:v>
                </c:pt>
                <c:pt idx="1305">
                  <c:v>0.23409795783332754</c:v>
                </c:pt>
                <c:pt idx="1306">
                  <c:v>0.23408471575007184</c:v>
                </c:pt>
                <c:pt idx="1307">
                  <c:v>0.23480360945369227</c:v>
                </c:pt>
                <c:pt idx="1308">
                  <c:v>0.23490223908331131</c:v>
                </c:pt>
                <c:pt idx="1309">
                  <c:v>0.23576958574989249</c:v>
                </c:pt>
                <c:pt idx="1310">
                  <c:v>0.23557749574997899</c:v>
                </c:pt>
                <c:pt idx="1311">
                  <c:v>0.2362061857499782</c:v>
                </c:pt>
                <c:pt idx="1312">
                  <c:v>0.23668378996040929</c:v>
                </c:pt>
                <c:pt idx="1313">
                  <c:v>0.23651681575000794</c:v>
                </c:pt>
                <c:pt idx="1314">
                  <c:v>0.23725704575011264</c:v>
                </c:pt>
                <c:pt idx="1315">
                  <c:v>0.23737789574998658</c:v>
                </c:pt>
                <c:pt idx="1316">
                  <c:v>0.23788451359315843</c:v>
                </c:pt>
                <c:pt idx="1317">
                  <c:v>0.23735890574992879</c:v>
                </c:pt>
                <c:pt idx="1318">
                  <c:v>0.23787423074996639</c:v>
                </c:pt>
                <c:pt idx="1319">
                  <c:v>0.23781637575001469</c:v>
                </c:pt>
                <c:pt idx="1320">
                  <c:v>0.23857040575009592</c:v>
                </c:pt>
                <c:pt idx="1321">
                  <c:v>0.23921603574987671</c:v>
                </c:pt>
                <c:pt idx="1322">
                  <c:v>0.23947162574994252</c:v>
                </c:pt>
                <c:pt idx="1323">
                  <c:v>0.23945824574992969</c:v>
                </c:pt>
                <c:pt idx="1324">
                  <c:v>0.23818002153952023</c:v>
                </c:pt>
                <c:pt idx="1325">
                  <c:v>0.23926410574992474</c:v>
                </c:pt>
                <c:pt idx="1326">
                  <c:v>0.23847090574997765</c:v>
                </c:pt>
                <c:pt idx="1327">
                  <c:v>0.24004613023974741</c:v>
                </c:pt>
                <c:pt idx="1328">
                  <c:v>0.23933970574994134</c:v>
                </c:pt>
                <c:pt idx="1329">
                  <c:v>0.23908039574993722</c:v>
                </c:pt>
                <c:pt idx="1330">
                  <c:v>0.23935223451705667</c:v>
                </c:pt>
                <c:pt idx="1331">
                  <c:v>0.23999727575005636</c:v>
                </c:pt>
                <c:pt idx="1332">
                  <c:v>0.23969572574992526</c:v>
                </c:pt>
                <c:pt idx="1333">
                  <c:v>0.23947108574992626</c:v>
                </c:pt>
                <c:pt idx="1334">
                  <c:v>0.24011353286864789</c:v>
                </c:pt>
                <c:pt idx="1335">
                  <c:v>0.23916908756812916</c:v>
                </c:pt>
                <c:pt idx="1336">
                  <c:v>0.23861991574996466</c:v>
                </c:pt>
                <c:pt idx="1337">
                  <c:v>0.23871608469748651</c:v>
                </c:pt>
                <c:pt idx="1338">
                  <c:v>0.23854344575005371</c:v>
                </c:pt>
                <c:pt idx="1339">
                  <c:v>0.23847463575005179</c:v>
                </c:pt>
                <c:pt idx="1340">
                  <c:v>0.23867920575001733</c:v>
                </c:pt>
                <c:pt idx="1341">
                  <c:v>0.23796202575003633</c:v>
                </c:pt>
                <c:pt idx="1342">
                  <c:v>0.2382556657499606</c:v>
                </c:pt>
                <c:pt idx="1343">
                  <c:v>0.23863790574999655</c:v>
                </c:pt>
                <c:pt idx="1344">
                  <c:v>0.23855690574997368</c:v>
                </c:pt>
                <c:pt idx="1345">
                  <c:v>0.23766995336899299</c:v>
                </c:pt>
                <c:pt idx="1346">
                  <c:v>0.23823978574991145</c:v>
                </c:pt>
                <c:pt idx="1347">
                  <c:v>0.23717456574998153</c:v>
                </c:pt>
                <c:pt idx="1348">
                  <c:v>0.23731621574995643</c:v>
                </c:pt>
                <c:pt idx="1349">
                  <c:v>0.23816454116665398</c:v>
                </c:pt>
                <c:pt idx="1350">
                  <c:v>0.23800982574988439</c:v>
                </c:pt>
                <c:pt idx="1351">
                  <c:v>0.23802079575004598</c:v>
                </c:pt>
                <c:pt idx="1352">
                  <c:v>0.23815311029554209</c:v>
                </c:pt>
                <c:pt idx="1353">
                  <c:v>0.23801382141256511</c:v>
                </c:pt>
                <c:pt idx="1354">
                  <c:v>0.2389054908563395</c:v>
                </c:pt>
                <c:pt idx="1355">
                  <c:v>0.23921225575003291</c:v>
                </c:pt>
                <c:pt idx="1356">
                  <c:v>0.23859302575006325</c:v>
                </c:pt>
                <c:pt idx="1357">
                  <c:v>0.2385663957498565</c:v>
                </c:pt>
                <c:pt idx="1358">
                  <c:v>0.23864942575009707</c:v>
                </c:pt>
                <c:pt idx="1359">
                  <c:v>0.23872473908322434</c:v>
                </c:pt>
                <c:pt idx="1360">
                  <c:v>0.2388977557498464</c:v>
                </c:pt>
                <c:pt idx="1361">
                  <c:v>0.23783090574998766</c:v>
                </c:pt>
                <c:pt idx="1362">
                  <c:v>0.23863573908330693</c:v>
                </c:pt>
                <c:pt idx="1363">
                  <c:v>0.23898164574998759</c:v>
                </c:pt>
                <c:pt idx="1364">
                  <c:v>0.23754604574996563</c:v>
                </c:pt>
                <c:pt idx="1365">
                  <c:v>0.23794530575004558</c:v>
                </c:pt>
                <c:pt idx="1366">
                  <c:v>0.23819060048681706</c:v>
                </c:pt>
                <c:pt idx="1367">
                  <c:v>0.23777050574994973</c:v>
                </c:pt>
                <c:pt idx="1368">
                  <c:v>0.23720178575003104</c:v>
                </c:pt>
                <c:pt idx="1369">
                  <c:v>0.23772950224122269</c:v>
                </c:pt>
                <c:pt idx="1370">
                  <c:v>0.23814240574995438</c:v>
                </c:pt>
                <c:pt idx="1371">
                  <c:v>0.23833208942343731</c:v>
                </c:pt>
                <c:pt idx="1372">
                  <c:v>0.23818224752218953</c:v>
                </c:pt>
                <c:pt idx="1373">
                  <c:v>0.23849433574999068</c:v>
                </c:pt>
                <c:pt idx="1374">
                  <c:v>0.23929488575006985</c:v>
                </c:pt>
                <c:pt idx="1375">
                  <c:v>0.23898956574996078</c:v>
                </c:pt>
                <c:pt idx="1376">
                  <c:v>0.23883546574997183</c:v>
                </c:pt>
                <c:pt idx="1377">
                  <c:v>0.23884841101317988</c:v>
                </c:pt>
                <c:pt idx="1378">
                  <c:v>0.23972298639512246</c:v>
                </c:pt>
                <c:pt idx="1379">
                  <c:v>0.23920398267307519</c:v>
                </c:pt>
                <c:pt idx="1380">
                  <c:v>0.23986995574995262</c:v>
                </c:pt>
                <c:pt idx="1381">
                  <c:v>0.24083904574982284</c:v>
                </c:pt>
                <c:pt idx="1382">
                  <c:v>0.24013710799715682</c:v>
                </c:pt>
                <c:pt idx="1383">
                  <c:v>0.24028573529528785</c:v>
                </c:pt>
                <c:pt idx="1384">
                  <c:v>0.24010004574999755</c:v>
                </c:pt>
                <c:pt idx="1385">
                  <c:v>0.24004034574991806</c:v>
                </c:pt>
                <c:pt idx="1386">
                  <c:v>0.24027472393177618</c:v>
                </c:pt>
                <c:pt idx="1387">
                  <c:v>0.23972653074997652</c:v>
                </c:pt>
                <c:pt idx="1388">
                  <c:v>0.24032676890780635</c:v>
                </c:pt>
                <c:pt idx="1389">
                  <c:v>0.23996283574996369</c:v>
                </c:pt>
                <c:pt idx="1390">
                  <c:v>0.23972972575005258</c:v>
                </c:pt>
                <c:pt idx="1391">
                  <c:v>0.24062056574992141</c:v>
                </c:pt>
                <c:pt idx="1392">
                  <c:v>0.23985959261864309</c:v>
                </c:pt>
                <c:pt idx="1393">
                  <c:v>0.24066149241660639</c:v>
                </c:pt>
                <c:pt idx="1394">
                  <c:v>0.24126586574996622</c:v>
                </c:pt>
                <c:pt idx="1395">
                  <c:v>0.23991595052622472</c:v>
                </c:pt>
                <c:pt idx="1396">
                  <c:v>0.24023533128182351</c:v>
                </c:pt>
                <c:pt idx="1397">
                  <c:v>0.24057055574994024</c:v>
                </c:pt>
                <c:pt idx="1398">
                  <c:v>0.23971941101322614</c:v>
                </c:pt>
                <c:pt idx="1399">
                  <c:v>0.24021958574996916</c:v>
                </c:pt>
                <c:pt idx="1400">
                  <c:v>0.24094080574997179</c:v>
                </c:pt>
                <c:pt idx="1401">
                  <c:v>0.2402458157498728</c:v>
                </c:pt>
                <c:pt idx="1402">
                  <c:v>0.24083618574999832</c:v>
                </c:pt>
                <c:pt idx="1403">
                  <c:v>0.24125796208809902</c:v>
                </c:pt>
                <c:pt idx="1404">
                  <c:v>0.24099993516178131</c:v>
                </c:pt>
                <c:pt idx="1405">
                  <c:v>0.24053267847725124</c:v>
                </c:pt>
                <c:pt idx="1406">
                  <c:v>0.24075700575005499</c:v>
                </c:pt>
                <c:pt idx="1407">
                  <c:v>0.24056876574999819</c:v>
                </c:pt>
                <c:pt idx="1408">
                  <c:v>0.24132332680267155</c:v>
                </c:pt>
                <c:pt idx="1409">
                  <c:v>0.24097447574999364</c:v>
                </c:pt>
                <c:pt idx="1410">
                  <c:v>0.24081177575006052</c:v>
                </c:pt>
                <c:pt idx="1411">
                  <c:v>0.2402872970542802</c:v>
                </c:pt>
                <c:pt idx="1412">
                  <c:v>0.24096903074999432</c:v>
                </c:pt>
                <c:pt idx="1413">
                  <c:v>0.24039781484088962</c:v>
                </c:pt>
                <c:pt idx="1414">
                  <c:v>0.24085780158330294</c:v>
                </c:pt>
                <c:pt idx="1415">
                  <c:v>0.24037295625495858</c:v>
                </c:pt>
                <c:pt idx="1416">
                  <c:v>0.24044597574987847</c:v>
                </c:pt>
                <c:pt idx="1417">
                  <c:v>0.24049823574982554</c:v>
                </c:pt>
                <c:pt idx="1418">
                  <c:v>0.24066704574995867</c:v>
                </c:pt>
                <c:pt idx="1419">
                  <c:v>0.23945117658334425</c:v>
                </c:pt>
                <c:pt idx="1420">
                  <c:v>0.24022269741662683</c:v>
                </c:pt>
                <c:pt idx="1421">
                  <c:v>0.240403079663011</c:v>
                </c:pt>
                <c:pt idx="1422">
                  <c:v>0.24055518575001145</c:v>
                </c:pt>
                <c:pt idx="1423">
                  <c:v>0.24115739574999395</c:v>
                </c:pt>
                <c:pt idx="1424">
                  <c:v>0.2406761357498084</c:v>
                </c:pt>
                <c:pt idx="1425">
                  <c:v>0.24043336408337268</c:v>
                </c:pt>
                <c:pt idx="1426">
                  <c:v>0.24036055574994464</c:v>
                </c:pt>
                <c:pt idx="1427">
                  <c:v>0.24106563575004714</c:v>
                </c:pt>
                <c:pt idx="1428">
                  <c:v>0.24044491575001814</c:v>
                </c:pt>
                <c:pt idx="1429">
                  <c:v>0.24081752870080209</c:v>
                </c:pt>
                <c:pt idx="1430">
                  <c:v>0.24095469522366386</c:v>
                </c:pt>
                <c:pt idx="1431">
                  <c:v>0.24070585574988002</c:v>
                </c:pt>
                <c:pt idx="1432">
                  <c:v>0.24032546575003266</c:v>
                </c:pt>
                <c:pt idx="1433">
                  <c:v>0.24024721574994601</c:v>
                </c:pt>
                <c:pt idx="1434">
                  <c:v>0.24014511575005315</c:v>
                </c:pt>
                <c:pt idx="1435">
                  <c:v>0.24081692680260858</c:v>
                </c:pt>
                <c:pt idx="1436">
                  <c:v>0.24038243575002127</c:v>
                </c:pt>
                <c:pt idx="1437">
                  <c:v>0.24080169006367669</c:v>
                </c:pt>
                <c:pt idx="1438">
                  <c:v>0.24191480574992852</c:v>
                </c:pt>
                <c:pt idx="1439">
                  <c:v>0.24083324575005349</c:v>
                </c:pt>
                <c:pt idx="1440">
                  <c:v>0.24064098574991988</c:v>
                </c:pt>
                <c:pt idx="1441">
                  <c:v>0.24103061574997753</c:v>
                </c:pt>
                <c:pt idx="1442">
                  <c:v>0.24062858996047964</c:v>
                </c:pt>
                <c:pt idx="1443">
                  <c:v>0.24137736574991209</c:v>
                </c:pt>
                <c:pt idx="1444">
                  <c:v>0.24134028575002731</c:v>
                </c:pt>
                <c:pt idx="1445">
                  <c:v>0.24108247574996255</c:v>
                </c:pt>
                <c:pt idx="1446">
                  <c:v>0.24181906791214658</c:v>
                </c:pt>
                <c:pt idx="1447">
                  <c:v>0.24163502339706611</c:v>
                </c:pt>
                <c:pt idx="1448">
                  <c:v>0.24193876490484456</c:v>
                </c:pt>
                <c:pt idx="1449">
                  <c:v>0.24167722574996731</c:v>
                </c:pt>
                <c:pt idx="1450">
                  <c:v>0.24208925574993145</c:v>
                </c:pt>
                <c:pt idx="1451">
                  <c:v>0.24204895575005025</c:v>
                </c:pt>
                <c:pt idx="1452">
                  <c:v>0.24206628574999911</c:v>
                </c:pt>
                <c:pt idx="1453">
                  <c:v>0.24199765575005472</c:v>
                </c:pt>
                <c:pt idx="1454">
                  <c:v>0.24143338491663258</c:v>
                </c:pt>
                <c:pt idx="1455">
                  <c:v>0.24151350574997821</c:v>
                </c:pt>
                <c:pt idx="1456">
                  <c:v>0.24282009929832782</c:v>
                </c:pt>
                <c:pt idx="1457">
                  <c:v>0.242038208780329</c:v>
                </c:pt>
                <c:pt idx="1458">
                  <c:v>0.2414353057499028</c:v>
                </c:pt>
                <c:pt idx="1459">
                  <c:v>0.2432014857499496</c:v>
                </c:pt>
                <c:pt idx="1460">
                  <c:v>0.24362408574992855</c:v>
                </c:pt>
                <c:pt idx="1461">
                  <c:v>0.24405824259216047</c:v>
                </c:pt>
                <c:pt idx="1462">
                  <c:v>0.24383392574992513</c:v>
                </c:pt>
                <c:pt idx="1463">
                  <c:v>0.24437303478222816</c:v>
                </c:pt>
                <c:pt idx="1464">
                  <c:v>0.24639636029540668</c:v>
                </c:pt>
                <c:pt idx="1465">
                  <c:v>0.24680594615388429</c:v>
                </c:pt>
                <c:pt idx="1466">
                  <c:v>0.24678874574995291</c:v>
                </c:pt>
                <c:pt idx="1467">
                  <c:v>0.24648027574995979</c:v>
                </c:pt>
                <c:pt idx="1468">
                  <c:v>0.2473217957499827</c:v>
                </c:pt>
                <c:pt idx="1469">
                  <c:v>0.24667391627629343</c:v>
                </c:pt>
                <c:pt idx="1470">
                  <c:v>0.24785542574997521</c:v>
                </c:pt>
                <c:pt idx="1471">
                  <c:v>0.24728665043080866</c:v>
                </c:pt>
                <c:pt idx="1472">
                  <c:v>0.24658621609478359</c:v>
                </c:pt>
                <c:pt idx="1473">
                  <c:v>0.24869935574994884</c:v>
                </c:pt>
                <c:pt idx="1474">
                  <c:v>0.24814575574998798</c:v>
                </c:pt>
              </c:numCache>
            </c:numRef>
          </c:val>
          <c:smooth val="0"/>
          <c:extLs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0.56596090574997504</c:v>
                </c:pt>
                <c:pt idx="1">
                  <c:v>0.56701705726493401</c:v>
                </c:pt>
                <c:pt idx="2">
                  <c:v>0.56729150575000631</c:v>
                </c:pt>
                <c:pt idx="3">
                  <c:v>0.56716377574981891</c:v>
                </c:pt>
                <c:pt idx="4">
                  <c:v>0.56698389574995645</c:v>
                </c:pt>
                <c:pt idx="5">
                  <c:v>0.56702490574996034</c:v>
                </c:pt>
                <c:pt idx="6">
                  <c:v>0.56593963651918955</c:v>
                </c:pt>
                <c:pt idx="7">
                  <c:v>0.566339565749999</c:v>
                </c:pt>
                <c:pt idx="8">
                  <c:v>0.56686800574988183</c:v>
                </c:pt>
                <c:pt idx="9">
                  <c:v>0.56744787574997702</c:v>
                </c:pt>
                <c:pt idx="10">
                  <c:v>0.56783343575003187</c:v>
                </c:pt>
                <c:pt idx="11">
                  <c:v>0.56791685574998496</c:v>
                </c:pt>
                <c:pt idx="12">
                  <c:v>0.56812936144613957</c:v>
                </c:pt>
                <c:pt idx="13">
                  <c:v>0.56895850368806578</c:v>
                </c:pt>
                <c:pt idx="14">
                  <c:v>0.56910292574997356</c:v>
                </c:pt>
                <c:pt idx="15">
                  <c:v>0.56959740575000239</c:v>
                </c:pt>
                <c:pt idx="16">
                  <c:v>0.56981636574994354</c:v>
                </c:pt>
                <c:pt idx="17">
                  <c:v>0.56944886493366198</c:v>
                </c:pt>
                <c:pt idx="18">
                  <c:v>0.56960796574986716</c:v>
                </c:pt>
                <c:pt idx="19">
                  <c:v>0.56991298810289948</c:v>
                </c:pt>
                <c:pt idx="20">
                  <c:v>0.57105789384517891</c:v>
                </c:pt>
                <c:pt idx="21">
                  <c:v>0.57158190575002266</c:v>
                </c:pt>
                <c:pt idx="22">
                  <c:v>0.57196744110345321</c:v>
                </c:pt>
                <c:pt idx="23">
                  <c:v>0.57238325574992643</c:v>
                </c:pt>
                <c:pt idx="24">
                  <c:v>0.57276189575000558</c:v>
                </c:pt>
                <c:pt idx="25">
                  <c:v>0.57254263575006803</c:v>
                </c:pt>
                <c:pt idx="26">
                  <c:v>0.57295531575003622</c:v>
                </c:pt>
                <c:pt idx="27">
                  <c:v>0.57333003840305707</c:v>
                </c:pt>
                <c:pt idx="28">
                  <c:v>0.57379437126728305</c:v>
                </c:pt>
                <c:pt idx="29">
                  <c:v>0.57669923486382402</c:v>
                </c:pt>
                <c:pt idx="30">
                  <c:v>0.57722724575005202</c:v>
                </c:pt>
                <c:pt idx="31">
                  <c:v>0.57777519574985092</c:v>
                </c:pt>
                <c:pt idx="32">
                  <c:v>0.578405295749846</c:v>
                </c:pt>
                <c:pt idx="33">
                  <c:v>0.57911098574996345</c:v>
                </c:pt>
                <c:pt idx="34">
                  <c:v>0.57938597574997175</c:v>
                </c:pt>
                <c:pt idx="35">
                  <c:v>0.57953516575008734</c:v>
                </c:pt>
                <c:pt idx="36">
                  <c:v>0.57974274574992535</c:v>
                </c:pt>
                <c:pt idx="37">
                  <c:v>0.580226997586621</c:v>
                </c:pt>
                <c:pt idx="38">
                  <c:v>0.58052819574993464</c:v>
                </c:pt>
                <c:pt idx="39">
                  <c:v>0.58079810575004842</c:v>
                </c:pt>
                <c:pt idx="40">
                  <c:v>0.58113516574999835</c:v>
                </c:pt>
                <c:pt idx="41">
                  <c:v>0.58144711787133474</c:v>
                </c:pt>
                <c:pt idx="42">
                  <c:v>0.58182860575001882</c:v>
                </c:pt>
                <c:pt idx="43">
                  <c:v>0.58209438302269234</c:v>
                </c:pt>
                <c:pt idx="44">
                  <c:v>0.58309649611149439</c:v>
                </c:pt>
                <c:pt idx="45">
                  <c:v>0.58367164575001595</c:v>
                </c:pt>
                <c:pt idx="46">
                  <c:v>0.58394222898228065</c:v>
                </c:pt>
                <c:pt idx="47">
                  <c:v>0.58434624575008343</c:v>
                </c:pt>
                <c:pt idx="48">
                  <c:v>0.58449364575000118</c:v>
                </c:pt>
                <c:pt idx="49">
                  <c:v>0.58472660575004909</c:v>
                </c:pt>
                <c:pt idx="50">
                  <c:v>0.58497238574990718</c:v>
                </c:pt>
                <c:pt idx="51">
                  <c:v>0.58552227417101221</c:v>
                </c:pt>
                <c:pt idx="52">
                  <c:v>0.58641575423476411</c:v>
                </c:pt>
                <c:pt idx="53">
                  <c:v>0.58671588574999589</c:v>
                </c:pt>
                <c:pt idx="54">
                  <c:v>0.58655774574990005</c:v>
                </c:pt>
                <c:pt idx="55">
                  <c:v>0.58709619574990768</c:v>
                </c:pt>
                <c:pt idx="56">
                  <c:v>0.58724017847727339</c:v>
                </c:pt>
                <c:pt idx="57">
                  <c:v>0.58757890574995031</c:v>
                </c:pt>
                <c:pt idx="58">
                  <c:v>0.58794342574991276</c:v>
                </c:pt>
                <c:pt idx="59">
                  <c:v>0.58824180574997342</c:v>
                </c:pt>
                <c:pt idx="60">
                  <c:v>0.58832090574996698</c:v>
                </c:pt>
                <c:pt idx="61">
                  <c:v>0.58960882882693966</c:v>
                </c:pt>
                <c:pt idx="62">
                  <c:v>0.58995226657472699</c:v>
                </c:pt>
                <c:pt idx="63">
                  <c:v>0.59045886575003692</c:v>
                </c:pt>
                <c:pt idx="64">
                  <c:v>0.59094130575006432</c:v>
                </c:pt>
                <c:pt idx="65">
                  <c:v>0.59124299574988015</c:v>
                </c:pt>
                <c:pt idx="66">
                  <c:v>0.59163439574996346</c:v>
                </c:pt>
                <c:pt idx="67">
                  <c:v>0.59200726657456926</c:v>
                </c:pt>
                <c:pt idx="68">
                  <c:v>0.59226700213545769</c:v>
                </c:pt>
                <c:pt idx="69">
                  <c:v>0.59360971473867608</c:v>
                </c:pt>
                <c:pt idx="70">
                  <c:v>0.59395800574991142</c:v>
                </c:pt>
                <c:pt idx="71">
                  <c:v>0.59436806574997547</c:v>
                </c:pt>
                <c:pt idx="72">
                  <c:v>0.59467530370915256</c:v>
                </c:pt>
                <c:pt idx="73">
                  <c:v>0.59512443574992346</c:v>
                </c:pt>
                <c:pt idx="74">
                  <c:v>0.59552201574994967</c:v>
                </c:pt>
                <c:pt idx="75">
                  <c:v>0.59599430575005385</c:v>
                </c:pt>
                <c:pt idx="76">
                  <c:v>0.59611431751467592</c:v>
                </c:pt>
                <c:pt idx="77">
                  <c:v>0.59748348639509175</c:v>
                </c:pt>
                <c:pt idx="78">
                  <c:v>0.59771450574994844</c:v>
                </c:pt>
                <c:pt idx="79">
                  <c:v>0.59797725575008087</c:v>
                </c:pt>
                <c:pt idx="80">
                  <c:v>0.59833824574995731</c:v>
                </c:pt>
                <c:pt idx="81">
                  <c:v>0.59785377574998222</c:v>
                </c:pt>
                <c:pt idx="82">
                  <c:v>0.5981169261581698</c:v>
                </c:pt>
                <c:pt idx="83">
                  <c:v>0.59838490574989578</c:v>
                </c:pt>
                <c:pt idx="84">
                  <c:v>0.59805435813098029</c:v>
                </c:pt>
                <c:pt idx="85">
                  <c:v>0.59775137574995085</c:v>
                </c:pt>
                <c:pt idx="86">
                  <c:v>0.59749615575003645</c:v>
                </c:pt>
                <c:pt idx="87">
                  <c:v>0.59778928330104009</c:v>
                </c:pt>
                <c:pt idx="88">
                  <c:v>0.59796695574983971</c:v>
                </c:pt>
                <c:pt idx="89">
                  <c:v>0.59824244575005991</c:v>
                </c:pt>
                <c:pt idx="90">
                  <c:v>0.5985742757499537</c:v>
                </c:pt>
                <c:pt idx="91">
                  <c:v>0.59881189533332702</c:v>
                </c:pt>
                <c:pt idx="92">
                  <c:v>0.59914833574998738</c:v>
                </c:pt>
                <c:pt idx="93">
                  <c:v>0.59944977574990332</c:v>
                </c:pt>
                <c:pt idx="94">
                  <c:v>0.59981843574993832</c:v>
                </c:pt>
                <c:pt idx="95">
                  <c:v>0.6000706457499092</c:v>
                </c:pt>
                <c:pt idx="96">
                  <c:v>0.60049685420361243</c:v>
                </c:pt>
                <c:pt idx="97">
                  <c:v>0.60077465574991606</c:v>
                </c:pt>
                <c:pt idx="98">
                  <c:v>0.60111320574986848</c:v>
                </c:pt>
                <c:pt idx="99">
                  <c:v>0.60138116574997014</c:v>
                </c:pt>
                <c:pt idx="100">
                  <c:v>0.60172959261863923</c:v>
                </c:pt>
                <c:pt idx="101">
                  <c:v>0.60212503574986442</c:v>
                </c:pt>
                <c:pt idx="102">
                  <c:v>0.6024629057499169</c:v>
                </c:pt>
                <c:pt idx="103">
                  <c:v>0.60255508575011163</c:v>
                </c:pt>
                <c:pt idx="104">
                  <c:v>0.6028617201828439</c:v>
                </c:pt>
                <c:pt idx="105">
                  <c:v>0.60336492575001444</c:v>
                </c:pt>
                <c:pt idx="106">
                  <c:v>0.60367244574995027</c:v>
                </c:pt>
                <c:pt idx="107">
                  <c:v>0.6041093457499187</c:v>
                </c:pt>
                <c:pt idx="108">
                  <c:v>0.60444785574988202</c:v>
                </c:pt>
                <c:pt idx="109">
                  <c:v>0.60484292615818447</c:v>
                </c:pt>
                <c:pt idx="110">
                  <c:v>0.60514434575000564</c:v>
                </c:pt>
                <c:pt idx="111">
                  <c:v>0.605379465749877</c:v>
                </c:pt>
                <c:pt idx="112">
                  <c:v>0.60554590574996325</c:v>
                </c:pt>
                <c:pt idx="113">
                  <c:v>0.60653250574998196</c:v>
                </c:pt>
                <c:pt idx="114">
                  <c:v>0.6068521098316495</c:v>
                </c:pt>
                <c:pt idx="115">
                  <c:v>0.60714294574997041</c:v>
                </c:pt>
                <c:pt idx="116">
                  <c:v>0.60742168574992661</c:v>
                </c:pt>
                <c:pt idx="117">
                  <c:v>0.60772459574992865</c:v>
                </c:pt>
                <c:pt idx="118">
                  <c:v>0.6079336036666092</c:v>
                </c:pt>
                <c:pt idx="119">
                  <c:v>0.60833416574986643</c:v>
                </c:pt>
                <c:pt idx="120">
                  <c:v>0.60867828222058051</c:v>
                </c:pt>
                <c:pt idx="121">
                  <c:v>0.60952848321468878</c:v>
                </c:pt>
                <c:pt idx="122">
                  <c:v>0.60930459574997542</c:v>
                </c:pt>
                <c:pt idx="123">
                  <c:v>0.6095858129665146</c:v>
                </c:pt>
                <c:pt idx="124">
                  <c:v>0.60958819575000689</c:v>
                </c:pt>
                <c:pt idx="125">
                  <c:v>0.60984873575004883</c:v>
                </c:pt>
                <c:pt idx="126">
                  <c:v>0.60997391575003235</c:v>
                </c:pt>
                <c:pt idx="127">
                  <c:v>0.60967681200010304</c:v>
                </c:pt>
                <c:pt idx="128">
                  <c:v>0.60938543575007031</c:v>
                </c:pt>
                <c:pt idx="129">
                  <c:v>0.60945785019443122</c:v>
                </c:pt>
                <c:pt idx="130">
                  <c:v>0.61070350574996723</c:v>
                </c:pt>
                <c:pt idx="131">
                  <c:v>0.61064845574993853</c:v>
                </c:pt>
                <c:pt idx="132">
                  <c:v>0.61093834574987227</c:v>
                </c:pt>
                <c:pt idx="133">
                  <c:v>0.61127090574997567</c:v>
                </c:pt>
                <c:pt idx="134">
                  <c:v>0.61159433574984234</c:v>
                </c:pt>
                <c:pt idx="135">
                  <c:v>0.61181285574994604</c:v>
                </c:pt>
                <c:pt idx="136">
                  <c:v>0.61206233574993973</c:v>
                </c:pt>
                <c:pt idx="137">
                  <c:v>0.61224403074999145</c:v>
                </c:pt>
                <c:pt idx="138">
                  <c:v>0.61331884017624816</c:v>
                </c:pt>
                <c:pt idx="139">
                  <c:v>0.61355917575005492</c:v>
                </c:pt>
                <c:pt idx="140">
                  <c:v>0.61355721574994959</c:v>
                </c:pt>
                <c:pt idx="141">
                  <c:v>0.61355184574972554</c:v>
                </c:pt>
                <c:pt idx="142">
                  <c:v>0.61397248574996865</c:v>
                </c:pt>
                <c:pt idx="143">
                  <c:v>0.61442799949989535</c:v>
                </c:pt>
                <c:pt idx="144">
                  <c:v>0.61483151575002637</c:v>
                </c:pt>
                <c:pt idx="145">
                  <c:v>0.61512556532447604</c:v>
                </c:pt>
                <c:pt idx="146">
                  <c:v>0.61501029146424457</c:v>
                </c:pt>
                <c:pt idx="147">
                  <c:v>0.61531443152323106</c:v>
                </c:pt>
                <c:pt idx="148">
                  <c:v>0.61547732574999259</c:v>
                </c:pt>
                <c:pt idx="149">
                  <c:v>0.61574413575006304</c:v>
                </c:pt>
                <c:pt idx="150">
                  <c:v>0.61597314574994755</c:v>
                </c:pt>
                <c:pt idx="151">
                  <c:v>0.61619551399741113</c:v>
                </c:pt>
                <c:pt idx="152">
                  <c:v>0.61649577574996783</c:v>
                </c:pt>
                <c:pt idx="153">
                  <c:v>0.61661426575004441</c:v>
                </c:pt>
                <c:pt idx="154">
                  <c:v>0.61682423908328587</c:v>
                </c:pt>
                <c:pt idx="155">
                  <c:v>0.61760320204629693</c:v>
                </c:pt>
                <c:pt idx="156">
                  <c:v>0.61777415838152194</c:v>
                </c:pt>
                <c:pt idx="157">
                  <c:v>0.61795999853345052</c:v>
                </c:pt>
                <c:pt idx="158">
                  <c:v>0.61818319574994973</c:v>
                </c:pt>
                <c:pt idx="159">
                  <c:v>0.61841482574992312</c:v>
                </c:pt>
                <c:pt idx="160">
                  <c:v>0.61902235366672187</c:v>
                </c:pt>
                <c:pt idx="161">
                  <c:v>0.61945594615403365</c:v>
                </c:pt>
                <c:pt idx="162">
                  <c:v>0.61972167417096102</c:v>
                </c:pt>
                <c:pt idx="163">
                  <c:v>0.62024077417099477</c:v>
                </c:pt>
                <c:pt idx="164">
                  <c:v>0.6197429957499736</c:v>
                </c:pt>
                <c:pt idx="165">
                  <c:v>0.61983745214166674</c:v>
                </c:pt>
                <c:pt idx="166">
                  <c:v>0.62015238575001774</c:v>
                </c:pt>
                <c:pt idx="167">
                  <c:v>0.62038923575005356</c:v>
                </c:pt>
                <c:pt idx="168">
                  <c:v>0.62055358574991715</c:v>
                </c:pt>
                <c:pt idx="169">
                  <c:v>0.62091944183246994</c:v>
                </c:pt>
                <c:pt idx="170">
                  <c:v>0.62096039438641526</c:v>
                </c:pt>
                <c:pt idx="171">
                  <c:v>0.62134173908332002</c:v>
                </c:pt>
                <c:pt idx="172">
                  <c:v>0.62060810575005121</c:v>
                </c:pt>
                <c:pt idx="173">
                  <c:v>0.61994390574997738</c:v>
                </c:pt>
                <c:pt idx="174">
                  <c:v>0.62009110574989279</c:v>
                </c:pt>
                <c:pt idx="175">
                  <c:v>0.6202787057499819</c:v>
                </c:pt>
                <c:pt idx="176">
                  <c:v>0.6205595757500646</c:v>
                </c:pt>
                <c:pt idx="177">
                  <c:v>0.62072035838157547</c:v>
                </c:pt>
                <c:pt idx="178">
                  <c:v>0.62070328575003941</c:v>
                </c:pt>
                <c:pt idx="179">
                  <c:v>0.62079378074997749</c:v>
                </c:pt>
                <c:pt idx="180">
                  <c:v>0.6209375724166506</c:v>
                </c:pt>
                <c:pt idx="181">
                  <c:v>0.62102685574994609</c:v>
                </c:pt>
                <c:pt idx="182">
                  <c:v>0.62124562449987764</c:v>
                </c:pt>
                <c:pt idx="183">
                  <c:v>0.62141374575006125</c:v>
                </c:pt>
                <c:pt idx="184">
                  <c:v>0.62148954574990967</c:v>
                </c:pt>
                <c:pt idx="185">
                  <c:v>0.62140785574997892</c:v>
                </c:pt>
                <c:pt idx="186">
                  <c:v>0.62135232680259378</c:v>
                </c:pt>
                <c:pt idx="187">
                  <c:v>0.62159428846599951</c:v>
                </c:pt>
                <c:pt idx="188">
                  <c:v>0.62248884893189427</c:v>
                </c:pt>
                <c:pt idx="189">
                  <c:v>0.62273588575007466</c:v>
                </c:pt>
                <c:pt idx="190">
                  <c:v>0.62304009131693761</c:v>
                </c:pt>
                <c:pt idx="191">
                  <c:v>0.6231552357500334</c:v>
                </c:pt>
                <c:pt idx="192">
                  <c:v>0.622877845749926</c:v>
                </c:pt>
                <c:pt idx="193">
                  <c:v>0.62314102946130845</c:v>
                </c:pt>
                <c:pt idx="194">
                  <c:v>0.62327617575002137</c:v>
                </c:pt>
                <c:pt idx="195">
                  <c:v>0.62359005575009974</c:v>
                </c:pt>
                <c:pt idx="196">
                  <c:v>0.62364458996046324</c:v>
                </c:pt>
                <c:pt idx="197">
                  <c:v>0.62447492847732633</c:v>
                </c:pt>
                <c:pt idx="198">
                  <c:v>0.62469420783341434</c:v>
                </c:pt>
                <c:pt idx="199">
                  <c:v>0.62504879575001837</c:v>
                </c:pt>
                <c:pt idx="200">
                  <c:v>0.62534903574994871</c:v>
                </c:pt>
                <c:pt idx="201">
                  <c:v>0.62565687575002471</c:v>
                </c:pt>
                <c:pt idx="202">
                  <c:v>0.62599324949998447</c:v>
                </c:pt>
                <c:pt idx="203">
                  <c:v>0.6262309657499685</c:v>
                </c:pt>
                <c:pt idx="204">
                  <c:v>0.62635273114683798</c:v>
                </c:pt>
                <c:pt idx="205">
                  <c:v>0.62624050574994783</c:v>
                </c:pt>
                <c:pt idx="206">
                  <c:v>0.62657326364472965</c:v>
                </c:pt>
                <c:pt idx="207">
                  <c:v>0.62681140574999006</c:v>
                </c:pt>
                <c:pt idx="208">
                  <c:v>0.62720766575006337</c:v>
                </c:pt>
                <c:pt idx="209">
                  <c:v>0.62750154574985118</c:v>
                </c:pt>
                <c:pt idx="210">
                  <c:v>0.6278096279721268</c:v>
                </c:pt>
                <c:pt idx="211">
                  <c:v>0.6281241957499617</c:v>
                </c:pt>
                <c:pt idx="212">
                  <c:v>0.6284097057498883</c:v>
                </c:pt>
                <c:pt idx="213">
                  <c:v>0.62856840574995942</c:v>
                </c:pt>
                <c:pt idx="214">
                  <c:v>0.6287856994008223</c:v>
                </c:pt>
                <c:pt idx="215">
                  <c:v>0.62882643100255109</c:v>
                </c:pt>
                <c:pt idx="216">
                  <c:v>0.62915967574990361</c:v>
                </c:pt>
                <c:pt idx="217">
                  <c:v>0.62960455574994967</c:v>
                </c:pt>
                <c:pt idx="218">
                  <c:v>0.62982666574993118</c:v>
                </c:pt>
                <c:pt idx="219">
                  <c:v>0.63022282882684522</c:v>
                </c:pt>
                <c:pt idx="220">
                  <c:v>0.63048207575003801</c:v>
                </c:pt>
                <c:pt idx="221">
                  <c:v>0.63087176130558476</c:v>
                </c:pt>
                <c:pt idx="222">
                  <c:v>0.63070918161204759</c:v>
                </c:pt>
                <c:pt idx="223">
                  <c:v>0.63070763206584957</c:v>
                </c:pt>
                <c:pt idx="224">
                  <c:v>0.63068145574992229</c:v>
                </c:pt>
                <c:pt idx="225">
                  <c:v>0.63077882575005617</c:v>
                </c:pt>
                <c:pt idx="226">
                  <c:v>0.63058233732880353</c:v>
                </c:pt>
                <c:pt idx="227">
                  <c:v>0.63064607574996501</c:v>
                </c:pt>
                <c:pt idx="228">
                  <c:v>0.63067538574993875</c:v>
                </c:pt>
                <c:pt idx="229">
                  <c:v>0.63091425098815535</c:v>
                </c:pt>
                <c:pt idx="230">
                  <c:v>0.63112980048680356</c:v>
                </c:pt>
                <c:pt idx="231">
                  <c:v>0.63113124575012591</c:v>
                </c:pt>
                <c:pt idx="232">
                  <c:v>0.63154827574993533</c:v>
                </c:pt>
                <c:pt idx="233">
                  <c:v>0.63205139574995428</c:v>
                </c:pt>
                <c:pt idx="234">
                  <c:v>0.63267747574992939</c:v>
                </c:pt>
                <c:pt idx="235">
                  <c:v>0.63280634575009742</c:v>
                </c:pt>
                <c:pt idx="236">
                  <c:v>0.63336065575006728</c:v>
                </c:pt>
                <c:pt idx="237">
                  <c:v>0.63347443908330092</c:v>
                </c:pt>
                <c:pt idx="238">
                  <c:v>0.63355757241662047</c:v>
                </c:pt>
                <c:pt idx="239">
                  <c:v>0.63402258222063779</c:v>
                </c:pt>
                <c:pt idx="240">
                  <c:v>0.63407400574992323</c:v>
                </c:pt>
                <c:pt idx="241">
                  <c:v>0.63422681575012518</c:v>
                </c:pt>
                <c:pt idx="242">
                  <c:v>0.63455224983599123</c:v>
                </c:pt>
                <c:pt idx="243">
                  <c:v>0.63471543574998179</c:v>
                </c:pt>
                <c:pt idx="244">
                  <c:v>0.63445510574996433</c:v>
                </c:pt>
                <c:pt idx="245">
                  <c:v>0.63425373732897583</c:v>
                </c:pt>
                <c:pt idx="246">
                  <c:v>0.63433701575004875</c:v>
                </c:pt>
                <c:pt idx="247">
                  <c:v>0.63441040574994645</c:v>
                </c:pt>
                <c:pt idx="248">
                  <c:v>0.6343599157499682</c:v>
                </c:pt>
                <c:pt idx="249">
                  <c:v>0.63457011029538535</c:v>
                </c:pt>
                <c:pt idx="250">
                  <c:v>0.63415458575001082</c:v>
                </c:pt>
                <c:pt idx="251">
                  <c:v>0.63446866575002048</c:v>
                </c:pt>
                <c:pt idx="252">
                  <c:v>0.63472754211350946</c:v>
                </c:pt>
                <c:pt idx="253">
                  <c:v>0.63460023574994295</c:v>
                </c:pt>
                <c:pt idx="254">
                  <c:v>0.63446290574991338</c:v>
                </c:pt>
                <c:pt idx="255">
                  <c:v>0.6351716476855529</c:v>
                </c:pt>
                <c:pt idx="256">
                  <c:v>0.6354069562549256</c:v>
                </c:pt>
                <c:pt idx="257">
                  <c:v>0.63498712575002969</c:v>
                </c:pt>
                <c:pt idx="258">
                  <c:v>0.63517894574995637</c:v>
                </c:pt>
                <c:pt idx="259">
                  <c:v>0.63545138352783681</c:v>
                </c:pt>
                <c:pt idx="260">
                  <c:v>0.63570692574990062</c:v>
                </c:pt>
                <c:pt idx="261">
                  <c:v>0.63605786574994738</c:v>
                </c:pt>
                <c:pt idx="262">
                  <c:v>0.63627688276136496</c:v>
                </c:pt>
                <c:pt idx="263">
                  <c:v>0.63646196457348481</c:v>
                </c:pt>
                <c:pt idx="264">
                  <c:v>0.63718220878034515</c:v>
                </c:pt>
                <c:pt idx="265">
                  <c:v>0.63739771574992687</c:v>
                </c:pt>
                <c:pt idx="266">
                  <c:v>0.63759452191160904</c:v>
                </c:pt>
                <c:pt idx="267">
                  <c:v>0.63788618574996292</c:v>
                </c:pt>
                <c:pt idx="268">
                  <c:v>0.63803556575007292</c:v>
                </c:pt>
                <c:pt idx="269">
                  <c:v>0.63837942574983231</c:v>
                </c:pt>
                <c:pt idx="270">
                  <c:v>0.63833250574991496</c:v>
                </c:pt>
                <c:pt idx="271">
                  <c:v>0.63826290574994005</c:v>
                </c:pt>
                <c:pt idx="272">
                  <c:v>0.6381906657498746</c:v>
                </c:pt>
                <c:pt idx="273">
                  <c:v>0.63850228574992229</c:v>
                </c:pt>
                <c:pt idx="274">
                  <c:v>0.63866797574983991</c:v>
                </c:pt>
                <c:pt idx="275">
                  <c:v>0.63896718574994793</c:v>
                </c:pt>
                <c:pt idx="276">
                  <c:v>0.6391910515833672</c:v>
                </c:pt>
                <c:pt idx="277">
                  <c:v>0.63943678575004981</c:v>
                </c:pt>
                <c:pt idx="278">
                  <c:v>0.63966540575007969</c:v>
                </c:pt>
                <c:pt idx="279">
                  <c:v>0.6397930486071175</c:v>
                </c:pt>
                <c:pt idx="280">
                  <c:v>0.64029090575002101</c:v>
                </c:pt>
                <c:pt idx="281">
                  <c:v>0.64057207069839706</c:v>
                </c:pt>
                <c:pt idx="282">
                  <c:v>0.64088367575001826</c:v>
                </c:pt>
                <c:pt idx="283">
                  <c:v>0.64112650574993779</c:v>
                </c:pt>
                <c:pt idx="284">
                  <c:v>0.64112762618007935</c:v>
                </c:pt>
                <c:pt idx="285">
                  <c:v>0.64134237574991459</c:v>
                </c:pt>
                <c:pt idx="286">
                  <c:v>0.64131765575000088</c:v>
                </c:pt>
                <c:pt idx="287">
                  <c:v>0.64127934477436099</c:v>
                </c:pt>
                <c:pt idx="288">
                  <c:v>0.64194831824988796</c:v>
                </c:pt>
                <c:pt idx="289">
                  <c:v>0.64192459574998395</c:v>
                </c:pt>
                <c:pt idx="290">
                  <c:v>0.64175724949993196</c:v>
                </c:pt>
                <c:pt idx="291">
                  <c:v>0.64193952574999003</c:v>
                </c:pt>
                <c:pt idx="292">
                  <c:v>0.64214044574993068</c:v>
                </c:pt>
                <c:pt idx="293">
                  <c:v>0.64225150574986856</c:v>
                </c:pt>
                <c:pt idx="294">
                  <c:v>0.64250308352772834</c:v>
                </c:pt>
                <c:pt idx="295">
                  <c:v>0.64312153074986611</c:v>
                </c:pt>
                <c:pt idx="296">
                  <c:v>0.64325406364463333</c:v>
                </c:pt>
                <c:pt idx="297">
                  <c:v>0.64341881574992499</c:v>
                </c:pt>
                <c:pt idx="298">
                  <c:v>0.64364322574989785</c:v>
                </c:pt>
                <c:pt idx="299">
                  <c:v>0.64389310575000991</c:v>
                </c:pt>
                <c:pt idx="300">
                  <c:v>0.64405355575001977</c:v>
                </c:pt>
                <c:pt idx="301">
                  <c:v>0.64432481575008183</c:v>
                </c:pt>
                <c:pt idx="302">
                  <c:v>0.64449698529541877</c:v>
                </c:pt>
                <c:pt idx="303">
                  <c:v>0.64457474785520219</c:v>
                </c:pt>
                <c:pt idx="304">
                  <c:v>0.64513773031131905</c:v>
                </c:pt>
                <c:pt idx="305">
                  <c:v>0.64534070575000158</c:v>
                </c:pt>
                <c:pt idx="306">
                  <c:v>0.64548287383510683</c:v>
                </c:pt>
                <c:pt idx="307">
                  <c:v>0.64540431574997115</c:v>
                </c:pt>
                <c:pt idx="308">
                  <c:v>0.64549835574992187</c:v>
                </c:pt>
                <c:pt idx="309">
                  <c:v>0.64568508660111945</c:v>
                </c:pt>
                <c:pt idx="310">
                  <c:v>0.64588990575003891</c:v>
                </c:pt>
                <c:pt idx="311">
                  <c:v>0.64605976444566693</c:v>
                </c:pt>
                <c:pt idx="312">
                  <c:v>0.64656096457346734</c:v>
                </c:pt>
                <c:pt idx="313">
                  <c:v>0.64674490575001187</c:v>
                </c:pt>
                <c:pt idx="314">
                  <c:v>0.64693977574985695</c:v>
                </c:pt>
                <c:pt idx="315">
                  <c:v>0.64712902153958396</c:v>
                </c:pt>
                <c:pt idx="316">
                  <c:v>0.64707019575008928</c:v>
                </c:pt>
                <c:pt idx="317">
                  <c:v>0.64691822574998525</c:v>
                </c:pt>
                <c:pt idx="318">
                  <c:v>0.6465864771785732</c:v>
                </c:pt>
                <c:pt idx="319">
                  <c:v>0.6469502110132197</c:v>
                </c:pt>
                <c:pt idx="320">
                  <c:v>0.64740152218826097</c:v>
                </c:pt>
                <c:pt idx="321">
                  <c:v>0.64732326574997501</c:v>
                </c:pt>
                <c:pt idx="322">
                  <c:v>0.64737631391318473</c:v>
                </c:pt>
                <c:pt idx="323">
                  <c:v>0.64764186574998917</c:v>
                </c:pt>
                <c:pt idx="324">
                  <c:v>0.64717732510473525</c:v>
                </c:pt>
                <c:pt idx="325">
                  <c:v>0.6471720957499798</c:v>
                </c:pt>
                <c:pt idx="326">
                  <c:v>0.64730648574996508</c:v>
                </c:pt>
                <c:pt idx="327">
                  <c:v>0.6473798842445575</c:v>
                </c:pt>
                <c:pt idx="328">
                  <c:v>0.64782804860713838</c:v>
                </c:pt>
                <c:pt idx="329">
                  <c:v>0.64776198511499672</c:v>
                </c:pt>
                <c:pt idx="330">
                  <c:v>0.64744283574992778</c:v>
                </c:pt>
                <c:pt idx="331">
                  <c:v>0.64761651627625838</c:v>
                </c:pt>
                <c:pt idx="332">
                  <c:v>0.64786708574999352</c:v>
                </c:pt>
                <c:pt idx="333">
                  <c:v>0.64815090575008583</c:v>
                </c:pt>
                <c:pt idx="334">
                  <c:v>0.64826241101316384</c:v>
                </c:pt>
                <c:pt idx="335">
                  <c:v>0.64847876574982877</c:v>
                </c:pt>
                <c:pt idx="336">
                  <c:v>0.64866269463898618</c:v>
                </c:pt>
                <c:pt idx="337">
                  <c:v>0.64865143800795977</c:v>
                </c:pt>
                <c:pt idx="338">
                  <c:v>0.6492289057499363</c:v>
                </c:pt>
                <c:pt idx="339">
                  <c:v>0.64942001575001029</c:v>
                </c:pt>
                <c:pt idx="340">
                  <c:v>0.64956455468616525</c:v>
                </c:pt>
                <c:pt idx="341">
                  <c:v>0.64973326574994417</c:v>
                </c:pt>
                <c:pt idx="342">
                  <c:v>0.6498093657500732</c:v>
                </c:pt>
                <c:pt idx="343">
                  <c:v>0.6499924822205827</c:v>
                </c:pt>
                <c:pt idx="344">
                  <c:v>0.65013260787759464</c:v>
                </c:pt>
                <c:pt idx="345">
                  <c:v>0.65065757698279469</c:v>
                </c:pt>
                <c:pt idx="346">
                  <c:v>0.65068002575003447</c:v>
                </c:pt>
                <c:pt idx="347">
                  <c:v>0.65087938574991711</c:v>
                </c:pt>
                <c:pt idx="348">
                  <c:v>0.65099737886825437</c:v>
                </c:pt>
                <c:pt idx="349">
                  <c:v>0.65118832574994201</c:v>
                </c:pt>
                <c:pt idx="350">
                  <c:v>0.65122338574994387</c:v>
                </c:pt>
                <c:pt idx="351">
                  <c:v>0.65139939488047105</c:v>
                </c:pt>
                <c:pt idx="352">
                  <c:v>0.65148237886822358</c:v>
                </c:pt>
                <c:pt idx="353">
                  <c:v>0.6520784442116252</c:v>
                </c:pt>
                <c:pt idx="354">
                  <c:v>0.65216054574997884</c:v>
                </c:pt>
                <c:pt idx="355">
                  <c:v>0.65228008574983676</c:v>
                </c:pt>
                <c:pt idx="356">
                  <c:v>0.65249245413711776</c:v>
                </c:pt>
                <c:pt idx="357">
                  <c:v>0.65261602574994981</c:v>
                </c:pt>
                <c:pt idx="358">
                  <c:v>0.65270818996044966</c:v>
                </c:pt>
                <c:pt idx="359">
                  <c:v>0.65287351181055442</c:v>
                </c:pt>
                <c:pt idx="360">
                  <c:v>0.65296717574993579</c:v>
                </c:pt>
                <c:pt idx="361">
                  <c:v>0.65308199665902578</c:v>
                </c:pt>
                <c:pt idx="362">
                  <c:v>0.6534269570320248</c:v>
                </c:pt>
                <c:pt idx="363">
                  <c:v>0.65350024574999566</c:v>
                </c:pt>
                <c:pt idx="364">
                  <c:v>0.65362043263175451</c:v>
                </c:pt>
                <c:pt idx="365">
                  <c:v>0.65379052574992613</c:v>
                </c:pt>
                <c:pt idx="366">
                  <c:v>0.65388369574985461</c:v>
                </c:pt>
                <c:pt idx="367">
                  <c:v>0.6537357259745562</c:v>
                </c:pt>
                <c:pt idx="368">
                  <c:v>0.65357283574994085</c:v>
                </c:pt>
                <c:pt idx="369">
                  <c:v>0.6536479270265545</c:v>
                </c:pt>
                <c:pt idx="370">
                  <c:v>0.65383786227167207</c:v>
                </c:pt>
                <c:pt idx="371">
                  <c:v>0.65409780230172032</c:v>
                </c:pt>
                <c:pt idx="372">
                  <c:v>0.65420933732883668</c:v>
                </c:pt>
                <c:pt idx="373">
                  <c:v>0.65437830574992972</c:v>
                </c:pt>
                <c:pt idx="374">
                  <c:v>0.65456545574991765</c:v>
                </c:pt>
                <c:pt idx="375">
                  <c:v>0.65466436319684362</c:v>
                </c:pt>
                <c:pt idx="376">
                  <c:v>0.65475886574994036</c:v>
                </c:pt>
                <c:pt idx="377">
                  <c:v>0.65494799085644217</c:v>
                </c:pt>
                <c:pt idx="378">
                  <c:v>0.65513495838160907</c:v>
                </c:pt>
                <c:pt idx="379">
                  <c:v>0.65573033432139027</c:v>
                </c:pt>
                <c:pt idx="380">
                  <c:v>0.65589361542733116</c:v>
                </c:pt>
                <c:pt idx="381">
                  <c:v>0.65594234575002019</c:v>
                </c:pt>
                <c:pt idx="382">
                  <c:v>0.65623020048678882</c:v>
                </c:pt>
                <c:pt idx="383">
                  <c:v>0.65643876574999638</c:v>
                </c:pt>
                <c:pt idx="384">
                  <c:v>0.6564555657499227</c:v>
                </c:pt>
                <c:pt idx="385">
                  <c:v>0.65673950170950945</c:v>
                </c:pt>
                <c:pt idx="386">
                  <c:v>0.65675812915434051</c:v>
                </c:pt>
                <c:pt idx="387">
                  <c:v>0.65654318780123333</c:v>
                </c:pt>
                <c:pt idx="388">
                  <c:v>0.65599219574995971</c:v>
                </c:pt>
                <c:pt idx="389">
                  <c:v>0.65596191627629707</c:v>
                </c:pt>
                <c:pt idx="390">
                  <c:v>0.65574109574993145</c:v>
                </c:pt>
                <c:pt idx="391">
                  <c:v>0.65518253340957244</c:v>
                </c:pt>
                <c:pt idx="392">
                  <c:v>0.65534505574994739</c:v>
                </c:pt>
                <c:pt idx="393">
                  <c:v>0.65530979822302982</c:v>
                </c:pt>
                <c:pt idx="394">
                  <c:v>0.65544998529550469</c:v>
                </c:pt>
                <c:pt idx="395">
                  <c:v>0.65596286728838038</c:v>
                </c:pt>
                <c:pt idx="396">
                  <c:v>0.65577829575003932</c:v>
                </c:pt>
                <c:pt idx="397">
                  <c:v>0.65553728574998615</c:v>
                </c:pt>
                <c:pt idx="398">
                  <c:v>0.6557040425920917</c:v>
                </c:pt>
                <c:pt idx="399">
                  <c:v>0.65590595574994381</c:v>
                </c:pt>
                <c:pt idx="400">
                  <c:v>0.65603029284666547</c:v>
                </c:pt>
                <c:pt idx="401">
                  <c:v>0.65633378575007839</c:v>
                </c:pt>
                <c:pt idx="402">
                  <c:v>0.65638523542044425</c:v>
                </c:pt>
                <c:pt idx="403">
                  <c:v>0.65644974701979208</c:v>
                </c:pt>
                <c:pt idx="404">
                  <c:v>0.65455090574997143</c:v>
                </c:pt>
                <c:pt idx="405">
                  <c:v>0.65465815574992803</c:v>
                </c:pt>
                <c:pt idx="406">
                  <c:v>0.65476075268868783</c:v>
                </c:pt>
                <c:pt idx="407">
                  <c:v>0.65488042575005068</c:v>
                </c:pt>
                <c:pt idx="408">
                  <c:v>0.65513370372983104</c:v>
                </c:pt>
                <c:pt idx="409">
                  <c:v>0.65516693574988949</c:v>
                </c:pt>
                <c:pt idx="410">
                  <c:v>0.65541258660108781</c:v>
                </c:pt>
                <c:pt idx="411">
                  <c:v>0.65552488574992651</c:v>
                </c:pt>
                <c:pt idx="412">
                  <c:v>0.65552590574996827</c:v>
                </c:pt>
                <c:pt idx="413">
                  <c:v>0.65600132510478204</c:v>
                </c:pt>
                <c:pt idx="414">
                  <c:v>0.65604220574986982</c:v>
                </c:pt>
                <c:pt idx="415">
                  <c:v>0.65620591627622105</c:v>
                </c:pt>
                <c:pt idx="416">
                  <c:v>0.65627414575000387</c:v>
                </c:pt>
                <c:pt idx="417">
                  <c:v>0.65641120362229799</c:v>
                </c:pt>
                <c:pt idx="418">
                  <c:v>0.65670051574990396</c:v>
                </c:pt>
                <c:pt idx="419">
                  <c:v>0.65677794785516141</c:v>
                </c:pt>
                <c:pt idx="420">
                  <c:v>0.65699159723941136</c:v>
                </c:pt>
                <c:pt idx="421">
                  <c:v>0.6574649356006006</c:v>
                </c:pt>
                <c:pt idx="422">
                  <c:v>0.65770740574994591</c:v>
                </c:pt>
                <c:pt idx="423">
                  <c:v>0.65831837886823052</c:v>
                </c:pt>
                <c:pt idx="424">
                  <c:v>0.65854105575000688</c:v>
                </c:pt>
                <c:pt idx="425">
                  <c:v>0.65860034661022837</c:v>
                </c:pt>
                <c:pt idx="426">
                  <c:v>0.65924330574986811</c:v>
                </c:pt>
                <c:pt idx="427">
                  <c:v>0.65945741638827826</c:v>
                </c:pt>
                <c:pt idx="428">
                  <c:v>0.65961340574999383</c:v>
                </c:pt>
                <c:pt idx="429">
                  <c:v>0.65965157241663519</c:v>
                </c:pt>
                <c:pt idx="430">
                  <c:v>0.65930137943412603</c:v>
                </c:pt>
                <c:pt idx="431">
                  <c:v>0.65899229574996809</c:v>
                </c:pt>
                <c:pt idx="432">
                  <c:v>0.65912232510488877</c:v>
                </c:pt>
                <c:pt idx="433">
                  <c:v>0.6593600357499696</c:v>
                </c:pt>
                <c:pt idx="434">
                  <c:v>0.65933290575000569</c:v>
                </c:pt>
                <c:pt idx="435">
                  <c:v>0.65950485574978757</c:v>
                </c:pt>
                <c:pt idx="436">
                  <c:v>0.65967260689946272</c:v>
                </c:pt>
                <c:pt idx="437">
                  <c:v>0.65983513651920589</c:v>
                </c:pt>
                <c:pt idx="438">
                  <c:v>0.66007328279914645</c:v>
                </c:pt>
                <c:pt idx="439">
                  <c:v>0.6606096870000755</c:v>
                </c:pt>
                <c:pt idx="440">
                  <c:v>0.66063569146425039</c:v>
                </c:pt>
                <c:pt idx="441">
                  <c:v>0.66061100574997056</c:v>
                </c:pt>
                <c:pt idx="442">
                  <c:v>0.66085752113467322</c:v>
                </c:pt>
                <c:pt idx="443">
                  <c:v>0.66117740574992467</c:v>
                </c:pt>
                <c:pt idx="444">
                  <c:v>0.66128633756815702</c:v>
                </c:pt>
                <c:pt idx="445">
                  <c:v>0.66161538723140723</c:v>
                </c:pt>
                <c:pt idx="446">
                  <c:v>0.66171523553710188</c:v>
                </c:pt>
                <c:pt idx="447">
                  <c:v>0.66190453575006813</c:v>
                </c:pt>
                <c:pt idx="448">
                  <c:v>0.66199151213287166</c:v>
                </c:pt>
                <c:pt idx="449">
                  <c:v>0.6621559865580906</c:v>
                </c:pt>
                <c:pt idx="450">
                  <c:v>0.66232165575006263</c:v>
                </c:pt>
                <c:pt idx="451">
                  <c:v>0.66239052191161818</c:v>
                </c:pt>
                <c:pt idx="452">
                  <c:v>0.66253426938632742</c:v>
                </c:pt>
                <c:pt idx="453">
                  <c:v>0.66297007908339367</c:v>
                </c:pt>
                <c:pt idx="454">
                  <c:v>0.66315401799489848</c:v>
                </c:pt>
                <c:pt idx="455">
                  <c:v>0.6631960004868489</c:v>
                </c:pt>
                <c:pt idx="456">
                  <c:v>0.66328574270661989</c:v>
                </c:pt>
                <c:pt idx="457">
                  <c:v>0.66336695574995019</c:v>
                </c:pt>
                <c:pt idx="458">
                  <c:v>0.66223974665906837</c:v>
                </c:pt>
                <c:pt idx="459">
                  <c:v>0.66148663575002331</c:v>
                </c:pt>
                <c:pt idx="460">
                  <c:v>0.66137830979046441</c:v>
                </c:pt>
                <c:pt idx="461">
                  <c:v>0.66106730574999517</c:v>
                </c:pt>
                <c:pt idx="462">
                  <c:v>0.66114769146423669</c:v>
                </c:pt>
                <c:pt idx="463">
                  <c:v>0.6611917657499049</c:v>
                </c:pt>
                <c:pt idx="464">
                  <c:v>0.66134634661027292</c:v>
                </c:pt>
                <c:pt idx="465">
                  <c:v>0.66141460574993971</c:v>
                </c:pt>
                <c:pt idx="466">
                  <c:v>0.66154361282066532</c:v>
                </c:pt>
                <c:pt idx="467">
                  <c:v>0.66170373370688651</c:v>
                </c:pt>
                <c:pt idx="468">
                  <c:v>0.66181955574994333</c:v>
                </c:pt>
                <c:pt idx="469">
                  <c:v>0.66179743322246054</c:v>
                </c:pt>
                <c:pt idx="470">
                  <c:v>0.66099694741664905</c:v>
                </c:pt>
                <c:pt idx="471">
                  <c:v>0.66121972927942352</c:v>
                </c:pt>
                <c:pt idx="472">
                  <c:v>0.66137793667789424</c:v>
                </c:pt>
                <c:pt idx="473">
                  <c:v>0.66145391575003032</c:v>
                </c:pt>
                <c:pt idx="474">
                  <c:v>0.66156699177140865</c:v>
                </c:pt>
                <c:pt idx="475">
                  <c:v>0.6617116530027829</c:v>
                </c:pt>
                <c:pt idx="476">
                  <c:v>0.66127858574999721</c:v>
                </c:pt>
                <c:pt idx="477">
                  <c:v>0.66132866919072342</c:v>
                </c:pt>
                <c:pt idx="478">
                  <c:v>0.66135042797212407</c:v>
                </c:pt>
                <c:pt idx="479">
                  <c:v>0.66136745120449802</c:v>
                </c:pt>
                <c:pt idx="480">
                  <c:v>0.66136100378912488</c:v>
                </c:pt>
                <c:pt idx="481">
                  <c:v>0.66112552940593616</c:v>
                </c:pt>
                <c:pt idx="482">
                  <c:v>0.66125351574993374</c:v>
                </c:pt>
                <c:pt idx="483">
                  <c:v>0.66147219298410675</c:v>
                </c:pt>
                <c:pt idx="484">
                  <c:v>0.66163425575003032</c:v>
                </c:pt>
                <c:pt idx="485">
                  <c:v>0.66172750790043722</c:v>
                </c:pt>
                <c:pt idx="486">
                  <c:v>0.66182653212361231</c:v>
                </c:pt>
                <c:pt idx="487">
                  <c:v>0.66188451613962229</c:v>
                </c:pt>
                <c:pt idx="488">
                  <c:v>0.66140854311274211</c:v>
                </c:pt>
                <c:pt idx="489">
                  <c:v>0.66011615574981874</c:v>
                </c:pt>
                <c:pt idx="490">
                  <c:v>0.65984888401082742</c:v>
                </c:pt>
                <c:pt idx="491">
                  <c:v>0.6600823241172975</c:v>
                </c:pt>
                <c:pt idx="492">
                  <c:v>0.66015321574995767</c:v>
                </c:pt>
                <c:pt idx="493">
                  <c:v>0.66023224270644221</c:v>
                </c:pt>
                <c:pt idx="494">
                  <c:v>0.66003869146420868</c:v>
                </c:pt>
                <c:pt idx="495">
                  <c:v>0.66010477479753149</c:v>
                </c:pt>
                <c:pt idx="496">
                  <c:v>0.66007890574994121</c:v>
                </c:pt>
                <c:pt idx="497">
                  <c:v>0.6601365253151954</c:v>
                </c:pt>
                <c:pt idx="498">
                  <c:v>0.66024272574996701</c:v>
                </c:pt>
                <c:pt idx="499">
                  <c:v>0.66048486493355085</c:v>
                </c:pt>
                <c:pt idx="500">
                  <c:v>0.6602862087801924</c:v>
                </c:pt>
                <c:pt idx="501">
                  <c:v>0.66043301101306895</c:v>
                </c:pt>
                <c:pt idx="502">
                  <c:v>0.66057428872859703</c:v>
                </c:pt>
                <c:pt idx="503">
                  <c:v>0.66060987165892016</c:v>
                </c:pt>
                <c:pt idx="504">
                  <c:v>0.66072875190381808</c:v>
                </c:pt>
                <c:pt idx="505">
                  <c:v>0.66119811408334783</c:v>
                </c:pt>
                <c:pt idx="506">
                  <c:v>0.66125305881124063</c:v>
                </c:pt>
                <c:pt idx="507">
                  <c:v>0.66138559574990552</c:v>
                </c:pt>
                <c:pt idx="508">
                  <c:v>0.66152844656622278</c:v>
                </c:pt>
                <c:pt idx="509">
                  <c:v>0.66161091638818448</c:v>
                </c:pt>
                <c:pt idx="510">
                  <c:v>0.66179027033334137</c:v>
                </c:pt>
                <c:pt idx="511">
                  <c:v>0.6619585574354403</c:v>
                </c:pt>
                <c:pt idx="512">
                  <c:v>0.66197350991667747</c:v>
                </c:pt>
                <c:pt idx="513">
                  <c:v>0.6622514057499842</c:v>
                </c:pt>
                <c:pt idx="514">
                  <c:v>0.66240275280883054</c:v>
                </c:pt>
                <c:pt idx="515">
                  <c:v>0.66215462915418755</c:v>
                </c:pt>
                <c:pt idx="516">
                  <c:v>0.66230703574996141</c:v>
                </c:pt>
                <c:pt idx="517">
                  <c:v>0.66212033432134376</c:v>
                </c:pt>
                <c:pt idx="518">
                  <c:v>0.66199718531989049</c:v>
                </c:pt>
                <c:pt idx="519">
                  <c:v>0.6621929562550406</c:v>
                </c:pt>
                <c:pt idx="520">
                  <c:v>0.66226638926647752</c:v>
                </c:pt>
                <c:pt idx="521">
                  <c:v>0.66243975190383253</c:v>
                </c:pt>
                <c:pt idx="522">
                  <c:v>0.66186090574998957</c:v>
                </c:pt>
                <c:pt idx="523">
                  <c:v>0.66213209723936473</c:v>
                </c:pt>
                <c:pt idx="524">
                  <c:v>0.66228354015861157</c:v>
                </c:pt>
                <c:pt idx="525">
                  <c:v>0.66253511787127195</c:v>
                </c:pt>
                <c:pt idx="526">
                  <c:v>0.6627017519037679</c:v>
                </c:pt>
                <c:pt idx="527">
                  <c:v>0.66268954860713336</c:v>
                </c:pt>
                <c:pt idx="528">
                  <c:v>0.66270518857820093</c:v>
                </c:pt>
                <c:pt idx="529">
                  <c:v>0.66279198574997622</c:v>
                </c:pt>
                <c:pt idx="530">
                  <c:v>0.66291325268865364</c:v>
                </c:pt>
                <c:pt idx="531">
                  <c:v>0.66316353732894129</c:v>
                </c:pt>
                <c:pt idx="532">
                  <c:v>0.66321739511164424</c:v>
                </c:pt>
                <c:pt idx="533">
                  <c:v>0.66331086451292265</c:v>
                </c:pt>
                <c:pt idx="534">
                  <c:v>0.66339714044384834</c:v>
                </c:pt>
                <c:pt idx="535">
                  <c:v>0.66338178747039933</c:v>
                </c:pt>
                <c:pt idx="536">
                  <c:v>0.66342932411718891</c:v>
                </c:pt>
                <c:pt idx="537">
                  <c:v>0.66268750779076413</c:v>
                </c:pt>
                <c:pt idx="538">
                  <c:v>0.66190223228063871</c:v>
                </c:pt>
                <c:pt idx="539">
                  <c:v>0.66191583167592682</c:v>
                </c:pt>
                <c:pt idx="540">
                  <c:v>0.66228090574998077</c:v>
                </c:pt>
                <c:pt idx="541">
                  <c:v>0.6623967228232317</c:v>
                </c:pt>
                <c:pt idx="542">
                  <c:v>0.66257840574992599</c:v>
                </c:pt>
                <c:pt idx="543">
                  <c:v>0.66282267658338867</c:v>
                </c:pt>
                <c:pt idx="544">
                  <c:v>0.66300475111076196</c:v>
                </c:pt>
                <c:pt idx="545">
                  <c:v>0.66314830135439706</c:v>
                </c:pt>
                <c:pt idx="546">
                  <c:v>0.66335270166838711</c:v>
                </c:pt>
                <c:pt idx="547">
                  <c:v>0.66344854211361337</c:v>
                </c:pt>
                <c:pt idx="548">
                  <c:v>0.66355151181059568</c:v>
                </c:pt>
                <c:pt idx="549">
                  <c:v>0.66368090574997041</c:v>
                </c:pt>
                <c:pt idx="550">
                  <c:v>0.66426690574998304</c:v>
                </c:pt>
                <c:pt idx="551">
                  <c:v>0.66444164801805528</c:v>
                </c:pt>
                <c:pt idx="552">
                  <c:v>0.66464434325000354</c:v>
                </c:pt>
                <c:pt idx="553">
                  <c:v>0.66480433432138852</c:v>
                </c:pt>
                <c:pt idx="554">
                  <c:v>0.66494809463891613</c:v>
                </c:pt>
                <c:pt idx="555">
                  <c:v>0.66510800991666486</c:v>
                </c:pt>
                <c:pt idx="556">
                  <c:v>0.66526604860709426</c:v>
                </c:pt>
                <c:pt idx="557">
                  <c:v>0.66566732680253438</c:v>
                </c:pt>
                <c:pt idx="558">
                  <c:v>0.66570301213300809</c:v>
                </c:pt>
                <c:pt idx="559">
                  <c:v>0.6658357466589564</c:v>
                </c:pt>
                <c:pt idx="560">
                  <c:v>0.66598859647153574</c:v>
                </c:pt>
                <c:pt idx="561">
                  <c:v>0.66606492822189978</c:v>
                </c:pt>
                <c:pt idx="562">
                  <c:v>0.66621801799493596</c:v>
                </c:pt>
                <c:pt idx="563">
                  <c:v>0.66633549085625532</c:v>
                </c:pt>
                <c:pt idx="564">
                  <c:v>0.66664307966298963</c:v>
                </c:pt>
                <c:pt idx="565">
                  <c:v>0.66741144146425313</c:v>
                </c:pt>
                <c:pt idx="566">
                  <c:v>0.66739777388178823</c:v>
                </c:pt>
                <c:pt idx="567">
                  <c:v>0.6675474057499855</c:v>
                </c:pt>
                <c:pt idx="568">
                  <c:v>0.66770284324994122</c:v>
                </c:pt>
                <c:pt idx="569">
                  <c:v>0.66802056901528317</c:v>
                </c:pt>
                <c:pt idx="570">
                  <c:v>0.66773451213289547</c:v>
                </c:pt>
                <c:pt idx="571">
                  <c:v>0.66768690575005962</c:v>
                </c:pt>
                <c:pt idx="572">
                  <c:v>0.66783843700008561</c:v>
                </c:pt>
                <c:pt idx="573">
                  <c:v>0.66793013302272186</c:v>
                </c:pt>
                <c:pt idx="574">
                  <c:v>0.66828905959613394</c:v>
                </c:pt>
                <c:pt idx="575">
                  <c:v>0.66843818835872071</c:v>
                </c:pt>
                <c:pt idx="576">
                  <c:v>0.66858196697435801</c:v>
                </c:pt>
                <c:pt idx="577">
                  <c:v>0.66876470987378411</c:v>
                </c:pt>
                <c:pt idx="578">
                  <c:v>0.66885755158322979</c:v>
                </c:pt>
                <c:pt idx="579">
                  <c:v>0.66878261542743189</c:v>
                </c:pt>
                <c:pt idx="580">
                  <c:v>0.66875435472961442</c:v>
                </c:pt>
                <c:pt idx="581">
                  <c:v>0.66847524259215163</c:v>
                </c:pt>
                <c:pt idx="582">
                  <c:v>0.66865329350527247</c:v>
                </c:pt>
                <c:pt idx="583">
                  <c:v>0.6686629966590516</c:v>
                </c:pt>
                <c:pt idx="584">
                  <c:v>0.66901133712252658</c:v>
                </c:pt>
                <c:pt idx="585">
                  <c:v>0.66919866863661071</c:v>
                </c:pt>
                <c:pt idx="586">
                  <c:v>0.66928927575003172</c:v>
                </c:pt>
                <c:pt idx="587">
                  <c:v>0.6697881257498608</c:v>
                </c:pt>
                <c:pt idx="588">
                  <c:v>0.66997339574997739</c:v>
                </c:pt>
                <c:pt idx="589">
                  <c:v>0.67009762574991782</c:v>
                </c:pt>
                <c:pt idx="590">
                  <c:v>0.67017026575001637</c:v>
                </c:pt>
                <c:pt idx="591">
                  <c:v>0.67020323529538928</c:v>
                </c:pt>
                <c:pt idx="592">
                  <c:v>0.67026590574998579</c:v>
                </c:pt>
                <c:pt idx="593">
                  <c:v>0.67094070204635159</c:v>
                </c:pt>
                <c:pt idx="594">
                  <c:v>0.67098740574999738</c:v>
                </c:pt>
                <c:pt idx="595">
                  <c:v>0.67111930575001111</c:v>
                </c:pt>
                <c:pt idx="596">
                  <c:v>0.67139057574992478</c:v>
                </c:pt>
                <c:pt idx="597">
                  <c:v>0.67119922575002988</c:v>
                </c:pt>
                <c:pt idx="598">
                  <c:v>0.67128712003557212</c:v>
                </c:pt>
                <c:pt idx="599">
                  <c:v>0.67148434575007343</c:v>
                </c:pt>
                <c:pt idx="600">
                  <c:v>0.67155437086616132</c:v>
                </c:pt>
                <c:pt idx="601">
                  <c:v>0.67185406364468747</c:v>
                </c:pt>
                <c:pt idx="602">
                  <c:v>0.67208195574995955</c:v>
                </c:pt>
                <c:pt idx="603">
                  <c:v>0.67226907574995209</c:v>
                </c:pt>
                <c:pt idx="604">
                  <c:v>0.6722928398158956</c:v>
                </c:pt>
                <c:pt idx="605">
                  <c:v>0.67253519575005782</c:v>
                </c:pt>
                <c:pt idx="606">
                  <c:v>0.67249395575004201</c:v>
                </c:pt>
                <c:pt idx="607">
                  <c:v>0.67227720575006344</c:v>
                </c:pt>
                <c:pt idx="608">
                  <c:v>0.6722876914642768</c:v>
                </c:pt>
                <c:pt idx="609">
                  <c:v>0.67274119986760184</c:v>
                </c:pt>
                <c:pt idx="610">
                  <c:v>0.67274959053250427</c:v>
                </c:pt>
                <c:pt idx="611">
                  <c:v>0.67289069574992766</c:v>
                </c:pt>
                <c:pt idx="612">
                  <c:v>0.67321609575006391</c:v>
                </c:pt>
                <c:pt idx="613">
                  <c:v>0.67367015574993161</c:v>
                </c:pt>
                <c:pt idx="614">
                  <c:v>0.67403863574998013</c:v>
                </c:pt>
                <c:pt idx="615">
                  <c:v>0.67484643575006942</c:v>
                </c:pt>
                <c:pt idx="616">
                  <c:v>0.67498549665894814</c:v>
                </c:pt>
                <c:pt idx="617">
                  <c:v>0.67514229463883169</c:v>
                </c:pt>
                <c:pt idx="618">
                  <c:v>0.67543014104408883</c:v>
                </c:pt>
                <c:pt idx="619">
                  <c:v>0.67552381575001164</c:v>
                </c:pt>
                <c:pt idx="620">
                  <c:v>0.67558409574995437</c:v>
                </c:pt>
                <c:pt idx="621">
                  <c:v>0.67569222574998378</c:v>
                </c:pt>
                <c:pt idx="622">
                  <c:v>0.67574916711362221</c:v>
                </c:pt>
                <c:pt idx="623">
                  <c:v>0.67585470574994133</c:v>
                </c:pt>
                <c:pt idx="624">
                  <c:v>0.67595641574992271</c:v>
                </c:pt>
                <c:pt idx="625">
                  <c:v>0.67601754575002815</c:v>
                </c:pt>
                <c:pt idx="626">
                  <c:v>0.6761320699291673</c:v>
                </c:pt>
                <c:pt idx="627">
                  <c:v>0.67647090574996582</c:v>
                </c:pt>
                <c:pt idx="628">
                  <c:v>0.67652709574990411</c:v>
                </c:pt>
                <c:pt idx="629">
                  <c:v>0.67665209131693871</c:v>
                </c:pt>
                <c:pt idx="630">
                  <c:v>0.67687500574990622</c:v>
                </c:pt>
                <c:pt idx="631">
                  <c:v>0.67729240574998073</c:v>
                </c:pt>
                <c:pt idx="632">
                  <c:v>0.67746474575008619</c:v>
                </c:pt>
                <c:pt idx="633">
                  <c:v>0.67753334574986468</c:v>
                </c:pt>
                <c:pt idx="634">
                  <c:v>0.67764934395222554</c:v>
                </c:pt>
                <c:pt idx="635">
                  <c:v>0.67776470166829483</c:v>
                </c:pt>
                <c:pt idx="636">
                  <c:v>0.67796073908330357</c:v>
                </c:pt>
                <c:pt idx="637">
                  <c:v>0.6780419957498367</c:v>
                </c:pt>
                <c:pt idx="638">
                  <c:v>0.67810786574996484</c:v>
                </c:pt>
                <c:pt idx="639">
                  <c:v>0.67822683574992482</c:v>
                </c:pt>
                <c:pt idx="640">
                  <c:v>0.67832140575008282</c:v>
                </c:pt>
                <c:pt idx="641">
                  <c:v>0.67836264768546073</c:v>
                </c:pt>
                <c:pt idx="642">
                  <c:v>0.67833489574984185</c:v>
                </c:pt>
                <c:pt idx="643">
                  <c:v>0.67853024574996823</c:v>
                </c:pt>
                <c:pt idx="644">
                  <c:v>0.67860757241669489</c:v>
                </c:pt>
                <c:pt idx="645">
                  <c:v>0.67883487126722741</c:v>
                </c:pt>
                <c:pt idx="646">
                  <c:v>0.67904428574999542</c:v>
                </c:pt>
                <c:pt idx="647">
                  <c:v>0.67909788377193081</c:v>
                </c:pt>
                <c:pt idx="648">
                  <c:v>0.67922496574999514</c:v>
                </c:pt>
                <c:pt idx="649">
                  <c:v>0.67934250575000021</c:v>
                </c:pt>
                <c:pt idx="650">
                  <c:v>0.67947494575011547</c:v>
                </c:pt>
                <c:pt idx="651">
                  <c:v>0.67960629574994869</c:v>
                </c:pt>
                <c:pt idx="652">
                  <c:v>0.67969921574996306</c:v>
                </c:pt>
                <c:pt idx="653">
                  <c:v>0.67977268735920404</c:v>
                </c:pt>
                <c:pt idx="654">
                  <c:v>0.68023780715839166</c:v>
                </c:pt>
                <c:pt idx="655">
                  <c:v>0.68039189574990644</c:v>
                </c:pt>
                <c:pt idx="656">
                  <c:v>0.68061384575010209</c:v>
                </c:pt>
                <c:pt idx="657">
                  <c:v>0.680645045750083</c:v>
                </c:pt>
                <c:pt idx="658">
                  <c:v>0.68071089438629429</c:v>
                </c:pt>
                <c:pt idx="659">
                  <c:v>0.68087765574992432</c:v>
                </c:pt>
                <c:pt idx="660">
                  <c:v>0.68095852574997195</c:v>
                </c:pt>
                <c:pt idx="661">
                  <c:v>0.68108191661961826</c:v>
                </c:pt>
                <c:pt idx="662">
                  <c:v>0.68134894860712336</c:v>
                </c:pt>
                <c:pt idx="663">
                  <c:v>0.68145277388188674</c:v>
                </c:pt>
                <c:pt idx="664">
                  <c:v>0.68163854574996208</c:v>
                </c:pt>
                <c:pt idx="665">
                  <c:v>0.68159726575005664</c:v>
                </c:pt>
                <c:pt idx="666">
                  <c:v>0.68172175574991911</c:v>
                </c:pt>
                <c:pt idx="667">
                  <c:v>0.681839565749911</c:v>
                </c:pt>
                <c:pt idx="668">
                  <c:v>0.68194047574989725</c:v>
                </c:pt>
                <c:pt idx="669">
                  <c:v>0.68202214384508864</c:v>
                </c:pt>
                <c:pt idx="670">
                  <c:v>0.68207379463888174</c:v>
                </c:pt>
                <c:pt idx="671">
                  <c:v>0.68225997717860309</c:v>
                </c:pt>
                <c:pt idx="672">
                  <c:v>0.68239093574992182</c:v>
                </c:pt>
                <c:pt idx="673">
                  <c:v>0.68243090574998178</c:v>
                </c:pt>
                <c:pt idx="674">
                  <c:v>0.68252725574988915</c:v>
                </c:pt>
                <c:pt idx="675">
                  <c:v>0.68261617658336604</c:v>
                </c:pt>
                <c:pt idx="676">
                  <c:v>0.68267173908324708</c:v>
                </c:pt>
                <c:pt idx="677">
                  <c:v>0.68302128075001178</c:v>
                </c:pt>
                <c:pt idx="678">
                  <c:v>0.68303284575003431</c:v>
                </c:pt>
                <c:pt idx="679">
                  <c:v>0.68311684574995013</c:v>
                </c:pt>
                <c:pt idx="680">
                  <c:v>0.68315800575000196</c:v>
                </c:pt>
                <c:pt idx="681">
                  <c:v>0.6832444946388847</c:v>
                </c:pt>
                <c:pt idx="682">
                  <c:v>0.68336308575005944</c:v>
                </c:pt>
                <c:pt idx="683">
                  <c:v>0.68343199574984226</c:v>
                </c:pt>
                <c:pt idx="684">
                  <c:v>0.68350063574996511</c:v>
                </c:pt>
                <c:pt idx="685">
                  <c:v>0.6836255996274474</c:v>
                </c:pt>
                <c:pt idx="686">
                  <c:v>0.6839121557499368</c:v>
                </c:pt>
                <c:pt idx="687">
                  <c:v>0.68401531024427698</c:v>
                </c:pt>
                <c:pt idx="688">
                  <c:v>0.68411036574983086</c:v>
                </c:pt>
                <c:pt idx="689">
                  <c:v>0.68421661575005999</c:v>
                </c:pt>
                <c:pt idx="690">
                  <c:v>0.68429199574993049</c:v>
                </c:pt>
                <c:pt idx="691">
                  <c:v>0.68431255575008265</c:v>
                </c:pt>
                <c:pt idx="692">
                  <c:v>0.68448869574997673</c:v>
                </c:pt>
                <c:pt idx="693">
                  <c:v>0.68453082327567927</c:v>
                </c:pt>
                <c:pt idx="694">
                  <c:v>0.68446670967153977</c:v>
                </c:pt>
                <c:pt idx="695">
                  <c:v>0.68482570574995805</c:v>
                </c:pt>
                <c:pt idx="696">
                  <c:v>0.68476470574994153</c:v>
                </c:pt>
                <c:pt idx="697">
                  <c:v>0.68485712574994295</c:v>
                </c:pt>
                <c:pt idx="698">
                  <c:v>0.68500620166835802</c:v>
                </c:pt>
                <c:pt idx="699">
                  <c:v>0.68508624574999999</c:v>
                </c:pt>
                <c:pt idx="700">
                  <c:v>0.68521983575004697</c:v>
                </c:pt>
                <c:pt idx="701">
                  <c:v>0.6852879757499295</c:v>
                </c:pt>
                <c:pt idx="702">
                  <c:v>0.68529070574993511</c:v>
                </c:pt>
                <c:pt idx="703">
                  <c:v>0.68540437872286475</c:v>
                </c:pt>
                <c:pt idx="704">
                  <c:v>0.68570870336903056</c:v>
                </c:pt>
                <c:pt idx="705">
                  <c:v>0.6857771657499967</c:v>
                </c:pt>
                <c:pt idx="706">
                  <c:v>0.68596558574989785</c:v>
                </c:pt>
                <c:pt idx="707">
                  <c:v>0.68594499575000611</c:v>
                </c:pt>
                <c:pt idx="708">
                  <c:v>0.68607260237924095</c:v>
                </c:pt>
                <c:pt idx="709">
                  <c:v>0.68609211574991491</c:v>
                </c:pt>
                <c:pt idx="710">
                  <c:v>0.68603875574987683</c:v>
                </c:pt>
                <c:pt idx="711">
                  <c:v>0.68615495574988472</c:v>
                </c:pt>
                <c:pt idx="712">
                  <c:v>0.68642815212685093</c:v>
                </c:pt>
                <c:pt idx="713">
                  <c:v>0.6865202424846899</c:v>
                </c:pt>
                <c:pt idx="714">
                  <c:v>0.68663476574995741</c:v>
                </c:pt>
                <c:pt idx="715">
                  <c:v>0.68670285574980028</c:v>
                </c:pt>
                <c:pt idx="716">
                  <c:v>0.68683914575002802</c:v>
                </c:pt>
                <c:pt idx="717">
                  <c:v>0.68685173574993996</c:v>
                </c:pt>
                <c:pt idx="718">
                  <c:v>0.68686883756809891</c:v>
                </c:pt>
                <c:pt idx="719">
                  <c:v>0.68701818234568179</c:v>
                </c:pt>
                <c:pt idx="720">
                  <c:v>0.68729694741664105</c:v>
                </c:pt>
                <c:pt idx="721">
                  <c:v>0.68732891595408319</c:v>
                </c:pt>
                <c:pt idx="722">
                  <c:v>0.68744948575006504</c:v>
                </c:pt>
                <c:pt idx="723">
                  <c:v>0.68758541574990772</c:v>
                </c:pt>
                <c:pt idx="724">
                  <c:v>0.68757406038930924</c:v>
                </c:pt>
                <c:pt idx="725">
                  <c:v>0.68776554575005378</c:v>
                </c:pt>
                <c:pt idx="726">
                  <c:v>0.68787200574999474</c:v>
                </c:pt>
                <c:pt idx="727">
                  <c:v>0.68793692575005139</c:v>
                </c:pt>
                <c:pt idx="728">
                  <c:v>0.68795045798867704</c:v>
                </c:pt>
                <c:pt idx="729">
                  <c:v>0.68867117994346927</c:v>
                </c:pt>
                <c:pt idx="730">
                  <c:v>0.68856580575001658</c:v>
                </c:pt>
                <c:pt idx="731">
                  <c:v>0.6887843857499405</c:v>
                </c:pt>
                <c:pt idx="732">
                  <c:v>0.68879073908327371</c:v>
                </c:pt>
                <c:pt idx="733">
                  <c:v>0.68939396457349744</c:v>
                </c:pt>
                <c:pt idx="734">
                  <c:v>0.68941201686109821</c:v>
                </c:pt>
                <c:pt idx="735">
                  <c:v>0.68934339574991554</c:v>
                </c:pt>
                <c:pt idx="736">
                  <c:v>0.68958342574988762</c:v>
                </c:pt>
                <c:pt idx="737">
                  <c:v>0.68954278574992145</c:v>
                </c:pt>
                <c:pt idx="738">
                  <c:v>0.68963214574998233</c:v>
                </c:pt>
                <c:pt idx="739">
                  <c:v>0.6897426849706676</c:v>
                </c:pt>
                <c:pt idx="740">
                  <c:v>0.68977439463884593</c:v>
                </c:pt>
                <c:pt idx="741">
                  <c:v>0.68999128074999305</c:v>
                </c:pt>
                <c:pt idx="742">
                  <c:v>0.69003398574989205</c:v>
                </c:pt>
                <c:pt idx="743">
                  <c:v>0.69009335574999398</c:v>
                </c:pt>
                <c:pt idx="744">
                  <c:v>0.69015570575004404</c:v>
                </c:pt>
                <c:pt idx="745">
                  <c:v>0.69027400575002673</c:v>
                </c:pt>
                <c:pt idx="746">
                  <c:v>0.69034972574988274</c:v>
                </c:pt>
                <c:pt idx="747">
                  <c:v>0.69044605574995899</c:v>
                </c:pt>
                <c:pt idx="748">
                  <c:v>0.69052334575002305</c:v>
                </c:pt>
                <c:pt idx="749">
                  <c:v>0.69054842574999498</c:v>
                </c:pt>
                <c:pt idx="750">
                  <c:v>0.6908668031859122</c:v>
                </c:pt>
                <c:pt idx="751">
                  <c:v>0.69089484192019768</c:v>
                </c:pt>
                <c:pt idx="752">
                  <c:v>0.69093612574991425</c:v>
                </c:pt>
                <c:pt idx="753">
                  <c:v>0.6910303457499225</c:v>
                </c:pt>
                <c:pt idx="754">
                  <c:v>0.6911194357500392</c:v>
                </c:pt>
                <c:pt idx="755">
                  <c:v>0.69122418623769022</c:v>
                </c:pt>
                <c:pt idx="756">
                  <c:v>0.69129055574997267</c:v>
                </c:pt>
                <c:pt idx="757">
                  <c:v>0.69141474248471013</c:v>
                </c:pt>
                <c:pt idx="758">
                  <c:v>0.6917285307498986</c:v>
                </c:pt>
                <c:pt idx="759">
                  <c:v>0.69175149575005435</c:v>
                </c:pt>
                <c:pt idx="760">
                  <c:v>0.69188509575005241</c:v>
                </c:pt>
                <c:pt idx="761">
                  <c:v>0.6920052016683087</c:v>
                </c:pt>
                <c:pt idx="762">
                  <c:v>0.69199193574989692</c:v>
                </c:pt>
                <c:pt idx="763">
                  <c:v>0.69171385574993849</c:v>
                </c:pt>
                <c:pt idx="764">
                  <c:v>0.69179444574996296</c:v>
                </c:pt>
                <c:pt idx="765">
                  <c:v>0.69184616065203386</c:v>
                </c:pt>
                <c:pt idx="766">
                  <c:v>0.69201012314125876</c:v>
                </c:pt>
                <c:pt idx="767">
                  <c:v>0.69210580574994651</c:v>
                </c:pt>
                <c:pt idx="768">
                  <c:v>0.69225297575002287</c:v>
                </c:pt>
                <c:pt idx="769">
                  <c:v>0.69238765574992556</c:v>
                </c:pt>
                <c:pt idx="770">
                  <c:v>0.69249443206587102</c:v>
                </c:pt>
                <c:pt idx="771">
                  <c:v>0.69255242748913304</c:v>
                </c:pt>
                <c:pt idx="772">
                  <c:v>0.69267116575014143</c:v>
                </c:pt>
                <c:pt idx="773">
                  <c:v>0.69267590575000781</c:v>
                </c:pt>
                <c:pt idx="774">
                  <c:v>0.69263090575000774</c:v>
                </c:pt>
                <c:pt idx="775">
                  <c:v>0.69280430925874725</c:v>
                </c:pt>
                <c:pt idx="776">
                  <c:v>0.69325190574998885</c:v>
                </c:pt>
                <c:pt idx="777">
                  <c:v>0.69321670575001804</c:v>
                </c:pt>
                <c:pt idx="778">
                  <c:v>0.69324018574995705</c:v>
                </c:pt>
                <c:pt idx="779">
                  <c:v>0.69342488574989147</c:v>
                </c:pt>
                <c:pt idx="780">
                  <c:v>0.69344380818903062</c:v>
                </c:pt>
                <c:pt idx="781">
                  <c:v>0.69373127574996829</c:v>
                </c:pt>
                <c:pt idx="782">
                  <c:v>0.69395757574990569</c:v>
                </c:pt>
                <c:pt idx="783">
                  <c:v>0.69403690574998222</c:v>
                </c:pt>
                <c:pt idx="784">
                  <c:v>0.69442934692646929</c:v>
                </c:pt>
                <c:pt idx="785">
                  <c:v>0.69446754574993008</c:v>
                </c:pt>
                <c:pt idx="786">
                  <c:v>0.69452219146425875</c:v>
                </c:pt>
                <c:pt idx="787">
                  <c:v>0.69457442574994843</c:v>
                </c:pt>
                <c:pt idx="788">
                  <c:v>0.69462730574998943</c:v>
                </c:pt>
                <c:pt idx="789">
                  <c:v>0.69468310575011571</c:v>
                </c:pt>
                <c:pt idx="790">
                  <c:v>0.69471345894146452</c:v>
                </c:pt>
                <c:pt idx="791">
                  <c:v>0.6950923057499665</c:v>
                </c:pt>
                <c:pt idx="792">
                  <c:v>0.69501233574995069</c:v>
                </c:pt>
                <c:pt idx="793">
                  <c:v>0.69507857575013077</c:v>
                </c:pt>
                <c:pt idx="794">
                  <c:v>0.69511967574997868</c:v>
                </c:pt>
                <c:pt idx="795">
                  <c:v>0.69520255574994394</c:v>
                </c:pt>
                <c:pt idx="796">
                  <c:v>0.69526819146416585</c:v>
                </c:pt>
                <c:pt idx="797">
                  <c:v>0.69536036575001958</c:v>
                </c:pt>
                <c:pt idx="798">
                  <c:v>0.69540720574993031</c:v>
                </c:pt>
                <c:pt idx="799">
                  <c:v>0.69541373333615297</c:v>
                </c:pt>
                <c:pt idx="800">
                  <c:v>0.6949181784772378</c:v>
                </c:pt>
                <c:pt idx="801">
                  <c:v>0.69494363830821726</c:v>
                </c:pt>
                <c:pt idx="802">
                  <c:v>0.69505267575001994</c:v>
                </c:pt>
                <c:pt idx="803">
                  <c:v>0.69514929575005624</c:v>
                </c:pt>
                <c:pt idx="804">
                  <c:v>0.69531536574990582</c:v>
                </c:pt>
                <c:pt idx="805">
                  <c:v>0.69535938194050573</c:v>
                </c:pt>
                <c:pt idx="806">
                  <c:v>0.69543827574997863</c:v>
                </c:pt>
                <c:pt idx="807">
                  <c:v>0.6955001357500521</c:v>
                </c:pt>
                <c:pt idx="808">
                  <c:v>0.69553473908341346</c:v>
                </c:pt>
                <c:pt idx="809">
                  <c:v>0.6957080595961429</c:v>
                </c:pt>
                <c:pt idx="810">
                  <c:v>0.69576770987366388</c:v>
                </c:pt>
                <c:pt idx="811">
                  <c:v>0.69579243575002181</c:v>
                </c:pt>
                <c:pt idx="812">
                  <c:v>0.69586716575001617</c:v>
                </c:pt>
                <c:pt idx="813">
                  <c:v>0.6959207857498626</c:v>
                </c:pt>
                <c:pt idx="814">
                  <c:v>0.69596489544069584</c:v>
                </c:pt>
                <c:pt idx="815">
                  <c:v>0.6956543857499895</c:v>
                </c:pt>
                <c:pt idx="816">
                  <c:v>0.69574480574995334</c:v>
                </c:pt>
                <c:pt idx="817">
                  <c:v>0.69586076058860158</c:v>
                </c:pt>
                <c:pt idx="818">
                  <c:v>0.69602490574997944</c:v>
                </c:pt>
                <c:pt idx="819">
                  <c:v>0.69619100252423038</c:v>
                </c:pt>
                <c:pt idx="820">
                  <c:v>0.69616870574998302</c:v>
                </c:pt>
                <c:pt idx="821">
                  <c:v>0.69626321575012184</c:v>
                </c:pt>
                <c:pt idx="822">
                  <c:v>0.696299395749989</c:v>
                </c:pt>
                <c:pt idx="823">
                  <c:v>0.69636833103731988</c:v>
                </c:pt>
                <c:pt idx="824">
                  <c:v>0.69637554574993032</c:v>
                </c:pt>
                <c:pt idx="825">
                  <c:v>0.69647587575008174</c:v>
                </c:pt>
                <c:pt idx="826">
                  <c:v>0.6965824363622346</c:v>
                </c:pt>
                <c:pt idx="827">
                  <c:v>0.6965609057499762</c:v>
                </c:pt>
                <c:pt idx="828">
                  <c:v>0.69674262165912637</c:v>
                </c:pt>
                <c:pt idx="829">
                  <c:v>0.69692868574989575</c:v>
                </c:pt>
                <c:pt idx="830">
                  <c:v>0.69695989574979933</c:v>
                </c:pt>
                <c:pt idx="831">
                  <c:v>0.69698942797221264</c:v>
                </c:pt>
                <c:pt idx="832">
                  <c:v>0.69699477943424881</c:v>
                </c:pt>
                <c:pt idx="833">
                  <c:v>0.69720427574995369</c:v>
                </c:pt>
                <c:pt idx="834">
                  <c:v>0.69737806574997308</c:v>
                </c:pt>
                <c:pt idx="835">
                  <c:v>0.69733114574999888</c:v>
                </c:pt>
                <c:pt idx="836">
                  <c:v>0.69754512003568436</c:v>
                </c:pt>
                <c:pt idx="837">
                  <c:v>0.6974874624510079</c:v>
                </c:pt>
                <c:pt idx="838">
                  <c:v>0.69756485575005911</c:v>
                </c:pt>
                <c:pt idx="839">
                  <c:v>0.69772640059532876</c:v>
                </c:pt>
                <c:pt idx="840">
                  <c:v>0.6978358957498898</c:v>
                </c:pt>
                <c:pt idx="841">
                  <c:v>0.69786283574988772</c:v>
                </c:pt>
                <c:pt idx="842">
                  <c:v>0.69792479574981314</c:v>
                </c:pt>
                <c:pt idx="843">
                  <c:v>0.69790348306972305</c:v>
                </c:pt>
                <c:pt idx="844">
                  <c:v>0.6978826200356707</c:v>
                </c:pt>
                <c:pt idx="845">
                  <c:v>0.69835542187888677</c:v>
                </c:pt>
                <c:pt idx="846">
                  <c:v>0.69842644575005863</c:v>
                </c:pt>
                <c:pt idx="847">
                  <c:v>0.69846108575011101</c:v>
                </c:pt>
                <c:pt idx="848">
                  <c:v>0.69854539028604279</c:v>
                </c:pt>
                <c:pt idx="849">
                  <c:v>0.69866832575006299</c:v>
                </c:pt>
                <c:pt idx="850">
                  <c:v>0.69878030574984962</c:v>
                </c:pt>
                <c:pt idx="851">
                  <c:v>0.69887530574990819</c:v>
                </c:pt>
                <c:pt idx="852">
                  <c:v>0.69889677241663151</c:v>
                </c:pt>
                <c:pt idx="853">
                  <c:v>0.69912867045586324</c:v>
                </c:pt>
                <c:pt idx="854">
                  <c:v>0.69908200575005708</c:v>
                </c:pt>
                <c:pt idx="855">
                  <c:v>0.69916690575003315</c:v>
                </c:pt>
                <c:pt idx="856">
                  <c:v>0.6993113902861694</c:v>
                </c:pt>
                <c:pt idx="857">
                  <c:v>0.69933180574997778</c:v>
                </c:pt>
                <c:pt idx="858">
                  <c:v>0.69938586575007378</c:v>
                </c:pt>
                <c:pt idx="859">
                  <c:v>0.69954717541298805</c:v>
                </c:pt>
                <c:pt idx="860">
                  <c:v>0.69959918126015452</c:v>
                </c:pt>
                <c:pt idx="861">
                  <c:v>0.69958468953376496</c:v>
                </c:pt>
                <c:pt idx="862">
                  <c:v>0.69974260574991831</c:v>
                </c:pt>
                <c:pt idx="863">
                  <c:v>0.69983184575005453</c:v>
                </c:pt>
                <c:pt idx="864">
                  <c:v>0.69985783756814612</c:v>
                </c:pt>
                <c:pt idx="865">
                  <c:v>0.69994646575004538</c:v>
                </c:pt>
                <c:pt idx="866">
                  <c:v>0.70002447574997007</c:v>
                </c:pt>
                <c:pt idx="867">
                  <c:v>0.70014329350503601</c:v>
                </c:pt>
                <c:pt idx="868">
                  <c:v>0.70018000575012707</c:v>
                </c:pt>
                <c:pt idx="869">
                  <c:v>0.70026636575002499</c:v>
                </c:pt>
                <c:pt idx="870">
                  <c:v>0.70028893206577436</c:v>
                </c:pt>
                <c:pt idx="871">
                  <c:v>0.70042317847722302</c:v>
                </c:pt>
                <c:pt idx="872">
                  <c:v>0.70049589425566694</c:v>
                </c:pt>
                <c:pt idx="873">
                  <c:v>0.70028663574990446</c:v>
                </c:pt>
                <c:pt idx="874">
                  <c:v>0.70013291574997538</c:v>
                </c:pt>
                <c:pt idx="875">
                  <c:v>0.70017696388956097</c:v>
                </c:pt>
                <c:pt idx="876">
                  <c:v>0.70004278574991474</c:v>
                </c:pt>
                <c:pt idx="877">
                  <c:v>0.69995436574998848</c:v>
                </c:pt>
                <c:pt idx="878">
                  <c:v>0.70001363023973795</c:v>
                </c:pt>
                <c:pt idx="879">
                  <c:v>0.70023931954312957</c:v>
                </c:pt>
                <c:pt idx="880">
                  <c:v>0.70022090574997264</c:v>
                </c:pt>
                <c:pt idx="881">
                  <c:v>0.70027207241663803</c:v>
                </c:pt>
                <c:pt idx="882">
                  <c:v>0.70033020575007754</c:v>
                </c:pt>
                <c:pt idx="883">
                  <c:v>0.70032244692639267</c:v>
                </c:pt>
                <c:pt idx="884">
                  <c:v>0.70043484575001003</c:v>
                </c:pt>
                <c:pt idx="885">
                  <c:v>0.70056905574988093</c:v>
                </c:pt>
                <c:pt idx="886">
                  <c:v>0.70064595574999089</c:v>
                </c:pt>
                <c:pt idx="887">
                  <c:v>0.70073889522363686</c:v>
                </c:pt>
                <c:pt idx="888">
                  <c:v>0.70071106791213822</c:v>
                </c:pt>
                <c:pt idx="889">
                  <c:v>0.7009815572650524</c:v>
                </c:pt>
                <c:pt idx="890">
                  <c:v>0.70093100574999312</c:v>
                </c:pt>
                <c:pt idx="891">
                  <c:v>0.7010216686365851</c:v>
                </c:pt>
                <c:pt idx="892">
                  <c:v>0.70108010574989521</c:v>
                </c:pt>
                <c:pt idx="893">
                  <c:v>0.70116162574986163</c:v>
                </c:pt>
                <c:pt idx="894">
                  <c:v>0.70126011056919424</c:v>
                </c:pt>
                <c:pt idx="895">
                  <c:v>0.70126830574990606</c:v>
                </c:pt>
                <c:pt idx="896">
                  <c:v>0.7013459851150543</c:v>
                </c:pt>
                <c:pt idx="897">
                  <c:v>0.70147537997659981</c:v>
                </c:pt>
                <c:pt idx="898">
                  <c:v>0.7015831974166673</c:v>
                </c:pt>
                <c:pt idx="899">
                  <c:v>0.70157393605295226</c:v>
                </c:pt>
                <c:pt idx="900">
                  <c:v>0.70167752574991482</c:v>
                </c:pt>
                <c:pt idx="901">
                  <c:v>0.70176236966740646</c:v>
                </c:pt>
                <c:pt idx="902">
                  <c:v>0.70187224575005303</c:v>
                </c:pt>
                <c:pt idx="903">
                  <c:v>0.70194377574999578</c:v>
                </c:pt>
                <c:pt idx="904">
                  <c:v>0.70203723908325344</c:v>
                </c:pt>
                <c:pt idx="905">
                  <c:v>0.70203394023269539</c:v>
                </c:pt>
                <c:pt idx="906">
                  <c:v>0.70201890574990955</c:v>
                </c:pt>
                <c:pt idx="907">
                  <c:v>0.70208480575003307</c:v>
                </c:pt>
                <c:pt idx="908">
                  <c:v>0.70212791595413648</c:v>
                </c:pt>
                <c:pt idx="909">
                  <c:v>0.70211164574989482</c:v>
                </c:pt>
                <c:pt idx="910">
                  <c:v>0.70237585574992067</c:v>
                </c:pt>
                <c:pt idx="911">
                  <c:v>0.70248653241667114</c:v>
                </c:pt>
                <c:pt idx="912">
                  <c:v>0.70236342121381767</c:v>
                </c:pt>
                <c:pt idx="913">
                  <c:v>0.70243003618475086</c:v>
                </c:pt>
                <c:pt idx="914">
                  <c:v>0.70267590574998451</c:v>
                </c:pt>
                <c:pt idx="915">
                  <c:v>0.70258746574984343</c:v>
                </c:pt>
                <c:pt idx="916">
                  <c:v>0.70271518700006652</c:v>
                </c:pt>
                <c:pt idx="917">
                  <c:v>0.70279178575003698</c:v>
                </c:pt>
                <c:pt idx="918">
                  <c:v>0.70281098574996292</c:v>
                </c:pt>
                <c:pt idx="919">
                  <c:v>0.70278229750250887</c:v>
                </c:pt>
                <c:pt idx="920">
                  <c:v>0.70285115574989732</c:v>
                </c:pt>
                <c:pt idx="921">
                  <c:v>0.70289166575000195</c:v>
                </c:pt>
                <c:pt idx="922">
                  <c:v>0.70287390575003883</c:v>
                </c:pt>
                <c:pt idx="923">
                  <c:v>0.7032658100052771</c:v>
                </c:pt>
                <c:pt idx="924">
                  <c:v>0.70316245574989011</c:v>
                </c:pt>
                <c:pt idx="925">
                  <c:v>0.70313961709024397</c:v>
                </c:pt>
                <c:pt idx="926">
                  <c:v>0.70322709574992359</c:v>
                </c:pt>
                <c:pt idx="927">
                  <c:v>0.70329140574992266</c:v>
                </c:pt>
                <c:pt idx="928">
                  <c:v>0.70336041192274479</c:v>
                </c:pt>
                <c:pt idx="929">
                  <c:v>0.70335380575005502</c:v>
                </c:pt>
                <c:pt idx="930">
                  <c:v>0.70335128310840389</c:v>
                </c:pt>
                <c:pt idx="931">
                  <c:v>0.70376090574997363</c:v>
                </c:pt>
                <c:pt idx="932">
                  <c:v>0.70373420362227534</c:v>
                </c:pt>
                <c:pt idx="933">
                  <c:v>0.70386878810290909</c:v>
                </c:pt>
                <c:pt idx="934">
                  <c:v>0.70424121574987453</c:v>
                </c:pt>
                <c:pt idx="935">
                  <c:v>0.70438742574997093</c:v>
                </c:pt>
                <c:pt idx="936">
                  <c:v>0.70433478203864297</c:v>
                </c:pt>
                <c:pt idx="937">
                  <c:v>0.7043703157500687</c:v>
                </c:pt>
                <c:pt idx="938">
                  <c:v>0.7044907807499925</c:v>
                </c:pt>
                <c:pt idx="939">
                  <c:v>0.70443458352772836</c:v>
                </c:pt>
                <c:pt idx="940">
                  <c:v>0.70471590574996412</c:v>
                </c:pt>
                <c:pt idx="941">
                  <c:v>0.70473154211363465</c:v>
                </c:pt>
                <c:pt idx="942">
                  <c:v>0.70476198574991145</c:v>
                </c:pt>
                <c:pt idx="943">
                  <c:v>0.70488749241670234</c:v>
                </c:pt>
                <c:pt idx="944">
                  <c:v>0.70485988575003944</c:v>
                </c:pt>
                <c:pt idx="945">
                  <c:v>0.70490870574995768</c:v>
                </c:pt>
                <c:pt idx="946">
                  <c:v>0.70492591605916743</c:v>
                </c:pt>
                <c:pt idx="947">
                  <c:v>0.70495399575003148</c:v>
                </c:pt>
                <c:pt idx="948">
                  <c:v>0.70512036728838723</c:v>
                </c:pt>
                <c:pt idx="949">
                  <c:v>0.70524382241661954</c:v>
                </c:pt>
                <c:pt idx="950">
                  <c:v>0.70534265574988808</c:v>
                </c:pt>
                <c:pt idx="951">
                  <c:v>0.70539209574998551</c:v>
                </c:pt>
                <c:pt idx="952">
                  <c:v>0.70549556575014094</c:v>
                </c:pt>
                <c:pt idx="953">
                  <c:v>0.70558326657469195</c:v>
                </c:pt>
                <c:pt idx="954">
                  <c:v>0.70556824574990173</c:v>
                </c:pt>
                <c:pt idx="955">
                  <c:v>0.70572310983155262</c:v>
                </c:pt>
                <c:pt idx="956">
                  <c:v>0.70580090574996746</c:v>
                </c:pt>
                <c:pt idx="957">
                  <c:v>0.70621480347723775</c:v>
                </c:pt>
                <c:pt idx="958">
                  <c:v>0.70629259574991465</c:v>
                </c:pt>
                <c:pt idx="959">
                  <c:v>0.70629482574997837</c:v>
                </c:pt>
                <c:pt idx="960">
                  <c:v>0.70627629750256915</c:v>
                </c:pt>
                <c:pt idx="961">
                  <c:v>0.70628298575005033</c:v>
                </c:pt>
                <c:pt idx="962">
                  <c:v>0.70639665574996968</c:v>
                </c:pt>
                <c:pt idx="963">
                  <c:v>0.70633815575006054</c:v>
                </c:pt>
                <c:pt idx="964">
                  <c:v>0.70647862988786869</c:v>
                </c:pt>
                <c:pt idx="965">
                  <c:v>0.70608090574995686</c:v>
                </c:pt>
                <c:pt idx="966">
                  <c:v>0.70609867790192027</c:v>
                </c:pt>
                <c:pt idx="967">
                  <c:v>0.70623733574996095</c:v>
                </c:pt>
                <c:pt idx="968">
                  <c:v>0.70636997574985116</c:v>
                </c:pt>
                <c:pt idx="969">
                  <c:v>0.70638288574996011</c:v>
                </c:pt>
                <c:pt idx="970">
                  <c:v>0.70656521574997555</c:v>
                </c:pt>
                <c:pt idx="971">
                  <c:v>0.70647894574997849</c:v>
                </c:pt>
                <c:pt idx="972">
                  <c:v>0.70653294698718128</c:v>
                </c:pt>
                <c:pt idx="973">
                  <c:v>0.70685469362882714</c:v>
                </c:pt>
                <c:pt idx="974">
                  <c:v>0.70737340574986263</c:v>
                </c:pt>
                <c:pt idx="975">
                  <c:v>0.70736912575000588</c:v>
                </c:pt>
                <c:pt idx="976">
                  <c:v>0.70702200574999097</c:v>
                </c:pt>
                <c:pt idx="977">
                  <c:v>0.70686881575007021</c:v>
                </c:pt>
                <c:pt idx="978">
                  <c:v>0.70677338574999737</c:v>
                </c:pt>
                <c:pt idx="979">
                  <c:v>0.70688146245102246</c:v>
                </c:pt>
                <c:pt idx="980">
                  <c:v>0.70693965574990614</c:v>
                </c:pt>
                <c:pt idx="981">
                  <c:v>0.70700007241660501</c:v>
                </c:pt>
                <c:pt idx="982">
                  <c:v>0.70725090574995875</c:v>
                </c:pt>
                <c:pt idx="983">
                  <c:v>0.7073237157499932</c:v>
                </c:pt>
                <c:pt idx="984">
                  <c:v>0.70741949574986052</c:v>
                </c:pt>
                <c:pt idx="985">
                  <c:v>0.70743926719572414</c:v>
                </c:pt>
                <c:pt idx="986">
                  <c:v>0.7074656757500577</c:v>
                </c:pt>
                <c:pt idx="987">
                  <c:v>0.70752642574991853</c:v>
                </c:pt>
                <c:pt idx="988">
                  <c:v>0.70751119867917112</c:v>
                </c:pt>
                <c:pt idx="989">
                  <c:v>0.7075239557500197</c:v>
                </c:pt>
                <c:pt idx="990">
                  <c:v>0.70764055190387865</c:v>
                </c:pt>
                <c:pt idx="991">
                  <c:v>0.707730905749969</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0.70875139908334006</c:v>
                </c:pt>
                <c:pt idx="1001">
                  <c:v>0.70882336575002114</c:v>
                </c:pt>
                <c:pt idx="1002">
                  <c:v>0.70878166575008095</c:v>
                </c:pt>
                <c:pt idx="1003">
                  <c:v>0.70888576575006823</c:v>
                </c:pt>
                <c:pt idx="1004">
                  <c:v>0.70893063770871834</c:v>
                </c:pt>
                <c:pt idx="1005">
                  <c:v>0.70893168574998811</c:v>
                </c:pt>
                <c:pt idx="1006">
                  <c:v>0.70902426574986066</c:v>
                </c:pt>
                <c:pt idx="1007">
                  <c:v>0.70895090574997255</c:v>
                </c:pt>
                <c:pt idx="1008">
                  <c:v>0.70920466765473122</c:v>
                </c:pt>
                <c:pt idx="1009">
                  <c:v>0.70914502574986216</c:v>
                </c:pt>
                <c:pt idx="1010">
                  <c:v>0.70905572018297391</c:v>
                </c:pt>
                <c:pt idx="1011">
                  <c:v>0.70914593574990192</c:v>
                </c:pt>
                <c:pt idx="1012">
                  <c:v>0.70877464574989801</c:v>
                </c:pt>
                <c:pt idx="1013">
                  <c:v>0.7085125857499861</c:v>
                </c:pt>
                <c:pt idx="1014">
                  <c:v>0.70847748574998093</c:v>
                </c:pt>
                <c:pt idx="1015">
                  <c:v>0.70846892658322247</c:v>
                </c:pt>
                <c:pt idx="1016">
                  <c:v>0.70852157241662894</c:v>
                </c:pt>
                <c:pt idx="1017">
                  <c:v>0.70824660087188818</c:v>
                </c:pt>
                <c:pt idx="1018">
                  <c:v>0.70774755574989001</c:v>
                </c:pt>
                <c:pt idx="1019">
                  <c:v>0.70773163574992282</c:v>
                </c:pt>
                <c:pt idx="1020">
                  <c:v>0.70740681575000508</c:v>
                </c:pt>
                <c:pt idx="1021">
                  <c:v>0.70715263574990672</c:v>
                </c:pt>
                <c:pt idx="1022">
                  <c:v>0.70722215575004554</c:v>
                </c:pt>
                <c:pt idx="1023">
                  <c:v>0.70727477574996556</c:v>
                </c:pt>
                <c:pt idx="1024">
                  <c:v>0.70731205792394292</c:v>
                </c:pt>
                <c:pt idx="1025">
                  <c:v>0.70734647908335546</c:v>
                </c:pt>
                <c:pt idx="1026">
                  <c:v>0.7073196357498972</c:v>
                </c:pt>
                <c:pt idx="1027">
                  <c:v>0.70727168574991595</c:v>
                </c:pt>
                <c:pt idx="1028">
                  <c:v>0.70725456854067659</c:v>
                </c:pt>
                <c:pt idx="1029">
                  <c:v>0.70731593574996054</c:v>
                </c:pt>
                <c:pt idx="1030">
                  <c:v>0.70734677574999694</c:v>
                </c:pt>
                <c:pt idx="1031">
                  <c:v>0.70744413574995235</c:v>
                </c:pt>
                <c:pt idx="1032">
                  <c:v>0.70736462706145176</c:v>
                </c:pt>
                <c:pt idx="1033">
                  <c:v>0.70661398169927736</c:v>
                </c:pt>
                <c:pt idx="1034">
                  <c:v>0.70656624575001103</c:v>
                </c:pt>
                <c:pt idx="1035">
                  <c:v>0.70659094575009362</c:v>
                </c:pt>
                <c:pt idx="1036">
                  <c:v>0.70658085575000484</c:v>
                </c:pt>
                <c:pt idx="1037">
                  <c:v>0.70662934574988867</c:v>
                </c:pt>
                <c:pt idx="1038">
                  <c:v>0.70663447276024272</c:v>
                </c:pt>
                <c:pt idx="1039">
                  <c:v>0.70638770574998944</c:v>
                </c:pt>
                <c:pt idx="1040">
                  <c:v>0.70597829171498461</c:v>
                </c:pt>
                <c:pt idx="1041">
                  <c:v>0.70611726938631136</c:v>
                </c:pt>
                <c:pt idx="1042">
                  <c:v>0.70588237574992263</c:v>
                </c:pt>
                <c:pt idx="1043">
                  <c:v>0.70606607574993063</c:v>
                </c:pt>
                <c:pt idx="1044">
                  <c:v>0.70611120574996278</c:v>
                </c:pt>
                <c:pt idx="1045">
                  <c:v>0.70612930575008193</c:v>
                </c:pt>
                <c:pt idx="1046">
                  <c:v>0.70615435574988794</c:v>
                </c:pt>
                <c:pt idx="1047">
                  <c:v>0.70618893574994956</c:v>
                </c:pt>
                <c:pt idx="1048">
                  <c:v>0.70625341574995559</c:v>
                </c:pt>
                <c:pt idx="1049">
                  <c:v>0.70634401686108106</c:v>
                </c:pt>
                <c:pt idx="1050">
                  <c:v>0.70620778075002022</c:v>
                </c:pt>
                <c:pt idx="1051">
                  <c:v>0.70619708647281243</c:v>
                </c:pt>
                <c:pt idx="1052">
                  <c:v>0.70624865575000229</c:v>
                </c:pt>
                <c:pt idx="1053">
                  <c:v>0.70622875575003263</c:v>
                </c:pt>
                <c:pt idx="1054">
                  <c:v>0.70619054575006146</c:v>
                </c:pt>
                <c:pt idx="1055">
                  <c:v>0.70619212574997903</c:v>
                </c:pt>
                <c:pt idx="1056">
                  <c:v>0.70618951040114553</c:v>
                </c:pt>
                <c:pt idx="1057">
                  <c:v>0.70622225574994957</c:v>
                </c:pt>
                <c:pt idx="1058">
                  <c:v>0.70618729574992756</c:v>
                </c:pt>
                <c:pt idx="1059">
                  <c:v>0.70616090574996804</c:v>
                </c:pt>
                <c:pt idx="1060">
                  <c:v>0.70590535402568833</c:v>
                </c:pt>
                <c:pt idx="1061">
                  <c:v>0.7060242557499663</c:v>
                </c:pt>
                <c:pt idx="1062">
                  <c:v>0.70599859179645819</c:v>
                </c:pt>
                <c:pt idx="1063">
                  <c:v>0.70613152575003824</c:v>
                </c:pt>
                <c:pt idx="1064">
                  <c:v>0.70624497574989675</c:v>
                </c:pt>
                <c:pt idx="1065">
                  <c:v>0.70622454574996141</c:v>
                </c:pt>
                <c:pt idx="1066">
                  <c:v>0.70631651574991849</c:v>
                </c:pt>
                <c:pt idx="1067">
                  <c:v>0.70628437943415179</c:v>
                </c:pt>
                <c:pt idx="1068">
                  <c:v>0.70653378732879446</c:v>
                </c:pt>
                <c:pt idx="1069">
                  <c:v>0.7065360157500038</c:v>
                </c:pt>
                <c:pt idx="1070">
                  <c:v>0.70665883575001942</c:v>
                </c:pt>
                <c:pt idx="1071">
                  <c:v>0.70667456574993537</c:v>
                </c:pt>
                <c:pt idx="1072">
                  <c:v>0.70674425268875041</c:v>
                </c:pt>
                <c:pt idx="1073">
                  <c:v>0.70676518810293487</c:v>
                </c:pt>
                <c:pt idx="1074">
                  <c:v>0.70683237574995417</c:v>
                </c:pt>
                <c:pt idx="1075">
                  <c:v>0.7068745857499863</c:v>
                </c:pt>
                <c:pt idx="1076">
                  <c:v>0.70692090574996769</c:v>
                </c:pt>
                <c:pt idx="1077">
                  <c:v>0.70692612575000169</c:v>
                </c:pt>
                <c:pt idx="1078">
                  <c:v>0.706932025749893</c:v>
                </c:pt>
                <c:pt idx="1079">
                  <c:v>0.70711817633826968</c:v>
                </c:pt>
                <c:pt idx="1080">
                  <c:v>0.70700266575005344</c:v>
                </c:pt>
                <c:pt idx="1081">
                  <c:v>0.70706404574994508</c:v>
                </c:pt>
                <c:pt idx="1082">
                  <c:v>0.70713356575001285</c:v>
                </c:pt>
                <c:pt idx="1083">
                  <c:v>0.70715092575002814</c:v>
                </c:pt>
                <c:pt idx="1084">
                  <c:v>0.70722146715351641</c:v>
                </c:pt>
                <c:pt idx="1085">
                  <c:v>0.70723008075005112</c:v>
                </c:pt>
                <c:pt idx="1086">
                  <c:v>0.70731257574990991</c:v>
                </c:pt>
                <c:pt idx="1087">
                  <c:v>0.70746817574989507</c:v>
                </c:pt>
                <c:pt idx="1088">
                  <c:v>0.70740186574998631</c:v>
                </c:pt>
                <c:pt idx="1089">
                  <c:v>0.70738946527389146</c:v>
                </c:pt>
                <c:pt idx="1090">
                  <c:v>0.70749028575004047</c:v>
                </c:pt>
                <c:pt idx="1091">
                  <c:v>0.70756118574992399</c:v>
                </c:pt>
                <c:pt idx="1092">
                  <c:v>0.70758315575014308</c:v>
                </c:pt>
                <c:pt idx="1093">
                  <c:v>0.70753426938632913</c:v>
                </c:pt>
                <c:pt idx="1094">
                  <c:v>0.70764081315741123</c:v>
                </c:pt>
                <c:pt idx="1095">
                  <c:v>0.70770365899670651</c:v>
                </c:pt>
                <c:pt idx="1096">
                  <c:v>0.70760563575007041</c:v>
                </c:pt>
                <c:pt idx="1097">
                  <c:v>0.70782289574985668</c:v>
                </c:pt>
                <c:pt idx="1098">
                  <c:v>0.70794612575002702</c:v>
                </c:pt>
                <c:pt idx="1099">
                  <c:v>0.70801275574999067</c:v>
                </c:pt>
                <c:pt idx="1100">
                  <c:v>0.70803462339691237</c:v>
                </c:pt>
                <c:pt idx="1101">
                  <c:v>0.70804968574998384</c:v>
                </c:pt>
                <c:pt idx="1102">
                  <c:v>0.70823090575001402</c:v>
                </c:pt>
                <c:pt idx="1103">
                  <c:v>0.70824783575001504</c:v>
                </c:pt>
                <c:pt idx="1104">
                  <c:v>0.70829466574996047</c:v>
                </c:pt>
                <c:pt idx="1105">
                  <c:v>0.70831024574997059</c:v>
                </c:pt>
                <c:pt idx="1106">
                  <c:v>0.70839588165355849</c:v>
                </c:pt>
                <c:pt idx="1107">
                  <c:v>0.70855844574990101</c:v>
                </c:pt>
                <c:pt idx="1108">
                  <c:v>0.70858547574995612</c:v>
                </c:pt>
                <c:pt idx="1109">
                  <c:v>0.70863772575007999</c:v>
                </c:pt>
                <c:pt idx="1110">
                  <c:v>0.70861732680263856</c:v>
                </c:pt>
                <c:pt idx="1111">
                  <c:v>0.70864290574996858</c:v>
                </c:pt>
                <c:pt idx="1112">
                  <c:v>0.70841928810280308</c:v>
                </c:pt>
                <c:pt idx="1113">
                  <c:v>0.70820453574984299</c:v>
                </c:pt>
                <c:pt idx="1114">
                  <c:v>0.70798675574998526</c:v>
                </c:pt>
                <c:pt idx="1115">
                  <c:v>0.70801582574992494</c:v>
                </c:pt>
                <c:pt idx="1116">
                  <c:v>0.70806516085193039</c:v>
                </c:pt>
                <c:pt idx="1117">
                  <c:v>0.70796705869113907</c:v>
                </c:pt>
                <c:pt idx="1118">
                  <c:v>0.7072054757498023</c:v>
                </c:pt>
                <c:pt idx="1119">
                  <c:v>0.70719562668016067</c:v>
                </c:pt>
                <c:pt idx="1120">
                  <c:v>0.70723998908327701</c:v>
                </c:pt>
                <c:pt idx="1121">
                  <c:v>0.70732178574986904</c:v>
                </c:pt>
                <c:pt idx="1122">
                  <c:v>0.70731917574995862</c:v>
                </c:pt>
                <c:pt idx="1123">
                  <c:v>0.70724405007993596</c:v>
                </c:pt>
                <c:pt idx="1124">
                  <c:v>0.70721712574996332</c:v>
                </c:pt>
                <c:pt idx="1125">
                  <c:v>0.70715000575003728</c:v>
                </c:pt>
                <c:pt idx="1126">
                  <c:v>0.70706113575010932</c:v>
                </c:pt>
                <c:pt idx="1127">
                  <c:v>0.70690709131702079</c:v>
                </c:pt>
                <c:pt idx="1128">
                  <c:v>0.70630530574996442</c:v>
                </c:pt>
                <c:pt idx="1129">
                  <c:v>0.70648965574996225</c:v>
                </c:pt>
                <c:pt idx="1130">
                  <c:v>0.7065113657499893</c:v>
                </c:pt>
                <c:pt idx="1131">
                  <c:v>0.70676456574986446</c:v>
                </c:pt>
                <c:pt idx="1132">
                  <c:v>0.7067033757500667</c:v>
                </c:pt>
                <c:pt idx="1133">
                  <c:v>0.70679347866662567</c:v>
                </c:pt>
                <c:pt idx="1134">
                  <c:v>0.7068199657500287</c:v>
                </c:pt>
                <c:pt idx="1135">
                  <c:v>0.7069275057500306</c:v>
                </c:pt>
                <c:pt idx="1136">
                  <c:v>0.70688162575014246</c:v>
                </c:pt>
                <c:pt idx="1137">
                  <c:v>0.70682514574983202</c:v>
                </c:pt>
                <c:pt idx="1138">
                  <c:v>0.70698972927939963</c:v>
                </c:pt>
                <c:pt idx="1139">
                  <c:v>0.70668376621514994</c:v>
                </c:pt>
                <c:pt idx="1140">
                  <c:v>0.70667189574996314</c:v>
                </c:pt>
                <c:pt idx="1141">
                  <c:v>0.70670511574994066</c:v>
                </c:pt>
                <c:pt idx="1142">
                  <c:v>0.70673163574996067</c:v>
                </c:pt>
                <c:pt idx="1143">
                  <c:v>0.70697544692643532</c:v>
                </c:pt>
                <c:pt idx="1144">
                  <c:v>0.70684836574989163</c:v>
                </c:pt>
                <c:pt idx="1145">
                  <c:v>0.70682377574992472</c:v>
                </c:pt>
                <c:pt idx="1146">
                  <c:v>0.70698278379876456</c:v>
                </c:pt>
                <c:pt idx="1147">
                  <c:v>0.70727090574995088</c:v>
                </c:pt>
                <c:pt idx="1148">
                  <c:v>0.70725342574992567</c:v>
                </c:pt>
                <c:pt idx="1149">
                  <c:v>0.70710340059530097</c:v>
                </c:pt>
                <c:pt idx="1150">
                  <c:v>0.70650226574989006</c:v>
                </c:pt>
                <c:pt idx="1151">
                  <c:v>0.70637213575000146</c:v>
                </c:pt>
                <c:pt idx="1152">
                  <c:v>0.70636955574998694</c:v>
                </c:pt>
                <c:pt idx="1153">
                  <c:v>0.70643284575002951</c:v>
                </c:pt>
                <c:pt idx="1154">
                  <c:v>0.70642241224352631</c:v>
                </c:pt>
                <c:pt idx="1155">
                  <c:v>0.70634846672558638</c:v>
                </c:pt>
                <c:pt idx="1156">
                  <c:v>0.70476296574996411</c:v>
                </c:pt>
                <c:pt idx="1157">
                  <c:v>0.70480202575002693</c:v>
                </c:pt>
                <c:pt idx="1158">
                  <c:v>0.70478331575006337</c:v>
                </c:pt>
                <c:pt idx="1159">
                  <c:v>0.70484209324993685</c:v>
                </c:pt>
                <c:pt idx="1160">
                  <c:v>0.70491156574986746</c:v>
                </c:pt>
                <c:pt idx="1161">
                  <c:v>0.70496424575007666</c:v>
                </c:pt>
                <c:pt idx="1162">
                  <c:v>0.70490925357603373</c:v>
                </c:pt>
                <c:pt idx="1163">
                  <c:v>0.70503553732895341</c:v>
                </c:pt>
                <c:pt idx="1164">
                  <c:v>0.70507550574988898</c:v>
                </c:pt>
                <c:pt idx="1165">
                  <c:v>0.70514883574999487</c:v>
                </c:pt>
                <c:pt idx="1166">
                  <c:v>0.70508849574996191</c:v>
                </c:pt>
                <c:pt idx="1167">
                  <c:v>0.70508259622624792</c:v>
                </c:pt>
                <c:pt idx="1168">
                  <c:v>0.70505090575001361</c:v>
                </c:pt>
                <c:pt idx="1169">
                  <c:v>0.70504266574988605</c:v>
                </c:pt>
                <c:pt idx="1170">
                  <c:v>0.70499212797223265</c:v>
                </c:pt>
                <c:pt idx="1171">
                  <c:v>0.70491123908331588</c:v>
                </c:pt>
                <c:pt idx="1172">
                  <c:v>0.70483759575000704</c:v>
                </c:pt>
                <c:pt idx="1173">
                  <c:v>0.70482908283339896</c:v>
                </c:pt>
                <c:pt idx="1174">
                  <c:v>0.70484742575000325</c:v>
                </c:pt>
                <c:pt idx="1175">
                  <c:v>0.70484111575002828</c:v>
                </c:pt>
                <c:pt idx="1176">
                  <c:v>0.70485316575005186</c:v>
                </c:pt>
                <c:pt idx="1177">
                  <c:v>0.70484250368811274</c:v>
                </c:pt>
                <c:pt idx="1178">
                  <c:v>0.70474525574998381</c:v>
                </c:pt>
                <c:pt idx="1179">
                  <c:v>0.70479977321991782</c:v>
                </c:pt>
                <c:pt idx="1180">
                  <c:v>0.70478618664878923</c:v>
                </c:pt>
                <c:pt idx="1181">
                  <c:v>0.7048532657498896</c:v>
                </c:pt>
                <c:pt idx="1182">
                  <c:v>0.70482464533331779</c:v>
                </c:pt>
                <c:pt idx="1183">
                  <c:v>0.70491366574998437</c:v>
                </c:pt>
                <c:pt idx="1184">
                  <c:v>0.70496088574994076</c:v>
                </c:pt>
                <c:pt idx="1185">
                  <c:v>0.70499988574997019</c:v>
                </c:pt>
                <c:pt idx="1186">
                  <c:v>0.70505585380188052</c:v>
                </c:pt>
                <c:pt idx="1187">
                  <c:v>0.70510585402575998</c:v>
                </c:pt>
                <c:pt idx="1188">
                  <c:v>0.7049569057499383</c:v>
                </c:pt>
                <c:pt idx="1189">
                  <c:v>0.70504733575003797</c:v>
                </c:pt>
                <c:pt idx="1190">
                  <c:v>0.7051226857499131</c:v>
                </c:pt>
                <c:pt idx="1191">
                  <c:v>0.70504376457354567</c:v>
                </c:pt>
                <c:pt idx="1192">
                  <c:v>0.70510919575002617</c:v>
                </c:pt>
                <c:pt idx="1193">
                  <c:v>0.70515500575007195</c:v>
                </c:pt>
                <c:pt idx="1194">
                  <c:v>0.70508870575001481</c:v>
                </c:pt>
                <c:pt idx="1195">
                  <c:v>0.70510545005386405</c:v>
                </c:pt>
                <c:pt idx="1196">
                  <c:v>0.70504716348200702</c:v>
                </c:pt>
                <c:pt idx="1197">
                  <c:v>0.70521590575000914</c:v>
                </c:pt>
                <c:pt idx="1198">
                  <c:v>0.70479829211356559</c:v>
                </c:pt>
                <c:pt idx="1199">
                  <c:v>0.70497710574998962</c:v>
                </c:pt>
                <c:pt idx="1200">
                  <c:v>0.70485912574997656</c:v>
                </c:pt>
                <c:pt idx="1201">
                  <c:v>0.70491108222051935</c:v>
                </c:pt>
                <c:pt idx="1202">
                  <c:v>0.70495719574992677</c:v>
                </c:pt>
                <c:pt idx="1203">
                  <c:v>0.70490353574999176</c:v>
                </c:pt>
                <c:pt idx="1204">
                  <c:v>0.70493505574991389</c:v>
                </c:pt>
                <c:pt idx="1205">
                  <c:v>0.70494426395897847</c:v>
                </c:pt>
                <c:pt idx="1206">
                  <c:v>0.70493187482215092</c:v>
                </c:pt>
                <c:pt idx="1207">
                  <c:v>0.70501834574994859</c:v>
                </c:pt>
                <c:pt idx="1208">
                  <c:v>0.70493303574997412</c:v>
                </c:pt>
                <c:pt idx="1209">
                  <c:v>0.70496012450004741</c:v>
                </c:pt>
                <c:pt idx="1210">
                  <c:v>0.70492420574991854</c:v>
                </c:pt>
                <c:pt idx="1211">
                  <c:v>0.70492944574993999</c:v>
                </c:pt>
                <c:pt idx="1212">
                  <c:v>0.70499399575012944</c:v>
                </c:pt>
                <c:pt idx="1213">
                  <c:v>0.70489314899315048</c:v>
                </c:pt>
                <c:pt idx="1214">
                  <c:v>0.70453797241660254</c:v>
                </c:pt>
                <c:pt idx="1215">
                  <c:v>0.70462126938632252</c:v>
                </c:pt>
                <c:pt idx="1216">
                  <c:v>0.70465676575003044</c:v>
                </c:pt>
                <c:pt idx="1217">
                  <c:v>0.70468013575010957</c:v>
                </c:pt>
                <c:pt idx="1218">
                  <c:v>0.70462739574996647</c:v>
                </c:pt>
                <c:pt idx="1219">
                  <c:v>0.70472820783331258</c:v>
                </c:pt>
                <c:pt idx="1220">
                  <c:v>0.70465594575003365</c:v>
                </c:pt>
                <c:pt idx="1221">
                  <c:v>0.70472587574992929</c:v>
                </c:pt>
                <c:pt idx="1222">
                  <c:v>0.70487249479110403</c:v>
                </c:pt>
                <c:pt idx="1223">
                  <c:v>0.70477855280877577</c:v>
                </c:pt>
                <c:pt idx="1224">
                  <c:v>0.70485964575001958</c:v>
                </c:pt>
                <c:pt idx="1225">
                  <c:v>0.70487990575006165</c:v>
                </c:pt>
                <c:pt idx="1226">
                  <c:v>0.70491374574997678</c:v>
                </c:pt>
                <c:pt idx="1227">
                  <c:v>0.70491674080156486</c:v>
                </c:pt>
                <c:pt idx="1228">
                  <c:v>0.70492861575004895</c:v>
                </c:pt>
                <c:pt idx="1229">
                  <c:v>0.70479982574990174</c:v>
                </c:pt>
                <c:pt idx="1230">
                  <c:v>0.7048239995000074</c:v>
                </c:pt>
                <c:pt idx="1231">
                  <c:v>0.70492785019442294</c:v>
                </c:pt>
                <c:pt idx="1232">
                  <c:v>0.70489992360720066</c:v>
                </c:pt>
                <c:pt idx="1233">
                  <c:v>0.70495397574990193</c:v>
                </c:pt>
                <c:pt idx="1234">
                  <c:v>0.70500226575003921</c:v>
                </c:pt>
                <c:pt idx="1235">
                  <c:v>0.7050532286665856</c:v>
                </c:pt>
                <c:pt idx="1236">
                  <c:v>0.70506311574992253</c:v>
                </c:pt>
                <c:pt idx="1237">
                  <c:v>0.70502079574997367</c:v>
                </c:pt>
                <c:pt idx="1238">
                  <c:v>0.70504971574978015</c:v>
                </c:pt>
                <c:pt idx="1239">
                  <c:v>0.70507016890786645</c:v>
                </c:pt>
                <c:pt idx="1240">
                  <c:v>0.70509497026615975</c:v>
                </c:pt>
                <c:pt idx="1241">
                  <c:v>0.7051661005552603</c:v>
                </c:pt>
                <c:pt idx="1242">
                  <c:v>0.70517769575002376</c:v>
                </c:pt>
                <c:pt idx="1243">
                  <c:v>0.70523349574992267</c:v>
                </c:pt>
                <c:pt idx="1244">
                  <c:v>0.70522667574994102</c:v>
                </c:pt>
                <c:pt idx="1245">
                  <c:v>0.705199085237183</c:v>
                </c:pt>
                <c:pt idx="1246">
                  <c:v>0.70526677417099393</c:v>
                </c:pt>
                <c:pt idx="1247">
                  <c:v>0.70515475574998732</c:v>
                </c:pt>
                <c:pt idx="1248">
                  <c:v>0.70515182153937417</c:v>
                </c:pt>
                <c:pt idx="1249">
                  <c:v>0.70521325574991067</c:v>
                </c:pt>
                <c:pt idx="1250">
                  <c:v>0.70517369575003386</c:v>
                </c:pt>
                <c:pt idx="1251">
                  <c:v>0.70527259575001722</c:v>
                </c:pt>
                <c:pt idx="1252">
                  <c:v>0.70521459574992207</c:v>
                </c:pt>
                <c:pt idx="1253">
                  <c:v>0.70535104574986462</c:v>
                </c:pt>
                <c:pt idx="1254">
                  <c:v>0.70531232241668818</c:v>
                </c:pt>
                <c:pt idx="1255">
                  <c:v>0.70525736029540553</c:v>
                </c:pt>
                <c:pt idx="1256">
                  <c:v>0.70546645336902714</c:v>
                </c:pt>
                <c:pt idx="1257">
                  <c:v>0.70548160574998064</c:v>
                </c:pt>
                <c:pt idx="1258">
                  <c:v>0.70563830574994313</c:v>
                </c:pt>
                <c:pt idx="1259">
                  <c:v>0.70559419575008064</c:v>
                </c:pt>
                <c:pt idx="1260">
                  <c:v>0.70558445574992845</c:v>
                </c:pt>
                <c:pt idx="1261">
                  <c:v>0.70567060087199707</c:v>
                </c:pt>
                <c:pt idx="1262">
                  <c:v>0.7056619057499347</c:v>
                </c:pt>
                <c:pt idx="1263">
                  <c:v>0.70560594348584971</c:v>
                </c:pt>
                <c:pt idx="1264">
                  <c:v>0.70556354574998181</c:v>
                </c:pt>
                <c:pt idx="1265">
                  <c:v>0.7055775857499782</c:v>
                </c:pt>
                <c:pt idx="1266">
                  <c:v>0.70558189575001506</c:v>
                </c:pt>
                <c:pt idx="1267">
                  <c:v>0.70560109574999785</c:v>
                </c:pt>
                <c:pt idx="1268">
                  <c:v>0.70552874950000444</c:v>
                </c:pt>
                <c:pt idx="1269">
                  <c:v>0.7055410557499755</c:v>
                </c:pt>
                <c:pt idx="1270">
                  <c:v>0.70560592574976511</c:v>
                </c:pt>
                <c:pt idx="1271">
                  <c:v>0.70555265574994053</c:v>
                </c:pt>
                <c:pt idx="1272">
                  <c:v>0.70560495120456324</c:v>
                </c:pt>
                <c:pt idx="1273">
                  <c:v>0.70544294146422715</c:v>
                </c:pt>
                <c:pt idx="1274">
                  <c:v>0.70548315574993126</c:v>
                </c:pt>
                <c:pt idx="1275">
                  <c:v>0.70540143766491781</c:v>
                </c:pt>
                <c:pt idx="1276">
                  <c:v>0.70545926575003648</c:v>
                </c:pt>
                <c:pt idx="1277">
                  <c:v>0.70538341574999208</c:v>
                </c:pt>
                <c:pt idx="1278">
                  <c:v>0.70539803574988014</c:v>
                </c:pt>
                <c:pt idx="1279">
                  <c:v>0.70546717575005857</c:v>
                </c:pt>
                <c:pt idx="1280">
                  <c:v>0.70535305643497281</c:v>
                </c:pt>
                <c:pt idx="1281">
                  <c:v>0.70521256554378908</c:v>
                </c:pt>
                <c:pt idx="1282">
                  <c:v>0.70534530301026166</c:v>
                </c:pt>
                <c:pt idx="1283">
                  <c:v>0.70524229574979813</c:v>
                </c:pt>
                <c:pt idx="1284">
                  <c:v>0.70525806575004424</c:v>
                </c:pt>
                <c:pt idx="1285">
                  <c:v>0.70522292574985102</c:v>
                </c:pt>
                <c:pt idx="1286">
                  <c:v>0.70516615574999264</c:v>
                </c:pt>
                <c:pt idx="1287">
                  <c:v>0.70516351574994474</c:v>
                </c:pt>
                <c:pt idx="1288">
                  <c:v>0.70516323575002104</c:v>
                </c:pt>
                <c:pt idx="1289">
                  <c:v>0.70514850575003152</c:v>
                </c:pt>
                <c:pt idx="1290">
                  <c:v>0.70506196824996437</c:v>
                </c:pt>
                <c:pt idx="1291">
                  <c:v>0.70511907648170791</c:v>
                </c:pt>
                <c:pt idx="1292">
                  <c:v>0.70513423574992373</c:v>
                </c:pt>
                <c:pt idx="1293">
                  <c:v>0.7052159589414515</c:v>
                </c:pt>
                <c:pt idx="1294">
                  <c:v>0.70521019575005539</c:v>
                </c:pt>
                <c:pt idx="1295">
                  <c:v>0.7052452157499971</c:v>
                </c:pt>
                <c:pt idx="1296">
                  <c:v>0.70525414575004675</c:v>
                </c:pt>
                <c:pt idx="1297">
                  <c:v>0.70518457574996773</c:v>
                </c:pt>
                <c:pt idx="1298">
                  <c:v>0.70521251138386276</c:v>
                </c:pt>
                <c:pt idx="1299">
                  <c:v>0.70541509805761393</c:v>
                </c:pt>
                <c:pt idx="1300">
                  <c:v>0.70528090574995872</c:v>
                </c:pt>
                <c:pt idx="1301">
                  <c:v>0.70535803574996692</c:v>
                </c:pt>
                <c:pt idx="1302">
                  <c:v>0.70546635574999073</c:v>
                </c:pt>
                <c:pt idx="1303">
                  <c:v>0.7053833857498546</c:v>
                </c:pt>
                <c:pt idx="1304">
                  <c:v>0.70539854575000049</c:v>
                </c:pt>
                <c:pt idx="1305">
                  <c:v>0.70542012449998026</c:v>
                </c:pt>
                <c:pt idx="1306">
                  <c:v>0.7053977657499928</c:v>
                </c:pt>
                <c:pt idx="1307">
                  <c:v>0.70538662797217455</c:v>
                </c:pt>
                <c:pt idx="1308">
                  <c:v>0.70521090574996492</c:v>
                </c:pt>
                <c:pt idx="1309">
                  <c:v>0.70512282574992469</c:v>
                </c:pt>
                <c:pt idx="1310">
                  <c:v>0.70513310575007893</c:v>
                </c:pt>
                <c:pt idx="1311">
                  <c:v>0.70519970575006141</c:v>
                </c:pt>
                <c:pt idx="1312">
                  <c:v>0.7051933689078993</c:v>
                </c:pt>
                <c:pt idx="1313">
                  <c:v>0.70519869574992811</c:v>
                </c:pt>
                <c:pt idx="1314">
                  <c:v>0.70530098574991484</c:v>
                </c:pt>
                <c:pt idx="1315">
                  <c:v>0.70533938574988042</c:v>
                </c:pt>
                <c:pt idx="1316">
                  <c:v>0.70540019986759717</c:v>
                </c:pt>
                <c:pt idx="1317">
                  <c:v>0.70552165574996195</c:v>
                </c:pt>
                <c:pt idx="1318">
                  <c:v>0.70556971825001824</c:v>
                </c:pt>
                <c:pt idx="1319">
                  <c:v>0.70557410574991763</c:v>
                </c:pt>
                <c:pt idx="1320">
                  <c:v>0.70556634574987243</c:v>
                </c:pt>
                <c:pt idx="1321">
                  <c:v>0.70561429574999579</c:v>
                </c:pt>
                <c:pt idx="1322">
                  <c:v>0.7056395957499717</c:v>
                </c:pt>
                <c:pt idx="1323">
                  <c:v>0.70562510575000204</c:v>
                </c:pt>
                <c:pt idx="1324">
                  <c:v>0.70560104259199363</c:v>
                </c:pt>
                <c:pt idx="1325">
                  <c:v>0.7055660224165905</c:v>
                </c:pt>
                <c:pt idx="1326">
                  <c:v>0.70554090574995598</c:v>
                </c:pt>
                <c:pt idx="1327">
                  <c:v>0.70555116085202485</c:v>
                </c:pt>
                <c:pt idx="1328">
                  <c:v>0.705577075750071</c:v>
                </c:pt>
                <c:pt idx="1329">
                  <c:v>0.70563837574999866</c:v>
                </c:pt>
                <c:pt idx="1330">
                  <c:v>0.70568802903754602</c:v>
                </c:pt>
                <c:pt idx="1331">
                  <c:v>0.70559433575006381</c:v>
                </c:pt>
                <c:pt idx="1332">
                  <c:v>0.70569509574984579</c:v>
                </c:pt>
                <c:pt idx="1333">
                  <c:v>0.7057030657500718</c:v>
                </c:pt>
                <c:pt idx="1334">
                  <c:v>0.70585793964825427</c:v>
                </c:pt>
                <c:pt idx="1335">
                  <c:v>0.70595090574995822</c:v>
                </c:pt>
                <c:pt idx="1336">
                  <c:v>0.7058673857500537</c:v>
                </c:pt>
                <c:pt idx="1337">
                  <c:v>0.70588385311843638</c:v>
                </c:pt>
                <c:pt idx="1338">
                  <c:v>0.705908085749968</c:v>
                </c:pt>
                <c:pt idx="1339">
                  <c:v>0.70589346574993783</c:v>
                </c:pt>
                <c:pt idx="1340">
                  <c:v>0.70591554574978943</c:v>
                </c:pt>
                <c:pt idx="1341">
                  <c:v>0.70589274574997773</c:v>
                </c:pt>
                <c:pt idx="1342">
                  <c:v>0.70589045241653992</c:v>
                </c:pt>
                <c:pt idx="1343">
                  <c:v>0.70586926574985398</c:v>
                </c:pt>
                <c:pt idx="1344">
                  <c:v>0.70602090574996623</c:v>
                </c:pt>
                <c:pt idx="1345">
                  <c:v>0.70604041368643777</c:v>
                </c:pt>
                <c:pt idx="1346">
                  <c:v>0.70600740575007137</c:v>
                </c:pt>
                <c:pt idx="1347">
                  <c:v>0.70603888574986229</c:v>
                </c:pt>
                <c:pt idx="1348">
                  <c:v>0.70600242574990091</c:v>
                </c:pt>
                <c:pt idx="1349">
                  <c:v>0.70607772866652851</c:v>
                </c:pt>
                <c:pt idx="1350">
                  <c:v>0.70611575574997687</c:v>
                </c:pt>
                <c:pt idx="1351">
                  <c:v>0.70608224574995404</c:v>
                </c:pt>
                <c:pt idx="1352">
                  <c:v>0.70614874665912453</c:v>
                </c:pt>
                <c:pt idx="1353">
                  <c:v>0.70615084550885854</c:v>
                </c:pt>
                <c:pt idx="1354">
                  <c:v>0.70620684192007843</c:v>
                </c:pt>
                <c:pt idx="1355">
                  <c:v>0.70625975575016753</c:v>
                </c:pt>
                <c:pt idx="1356">
                  <c:v>0.70621222574989417</c:v>
                </c:pt>
                <c:pt idx="1357">
                  <c:v>0.7061021057498067</c:v>
                </c:pt>
                <c:pt idx="1358">
                  <c:v>0.70616044574994419</c:v>
                </c:pt>
                <c:pt idx="1359">
                  <c:v>0.70620398908332049</c:v>
                </c:pt>
                <c:pt idx="1360">
                  <c:v>0.70630742574979877</c:v>
                </c:pt>
                <c:pt idx="1361">
                  <c:v>0.70611233432138931</c:v>
                </c:pt>
                <c:pt idx="1362">
                  <c:v>0.70605607241657253</c:v>
                </c:pt>
                <c:pt idx="1363">
                  <c:v>0.7061170257501459</c:v>
                </c:pt>
                <c:pt idx="1364">
                  <c:v>0.70609838574998207</c:v>
                </c:pt>
                <c:pt idx="1365">
                  <c:v>0.70615345574991295</c:v>
                </c:pt>
                <c:pt idx="1366">
                  <c:v>0.70614281101312315</c:v>
                </c:pt>
                <c:pt idx="1367">
                  <c:v>0.70626242574991238</c:v>
                </c:pt>
                <c:pt idx="1368">
                  <c:v>0.7062710657499025</c:v>
                </c:pt>
                <c:pt idx="1369">
                  <c:v>0.70621880048683749</c:v>
                </c:pt>
                <c:pt idx="1370">
                  <c:v>0.70620090574996652</c:v>
                </c:pt>
                <c:pt idx="1371">
                  <c:v>0.70623545677037214</c:v>
                </c:pt>
                <c:pt idx="1372">
                  <c:v>0.70621257663600545</c:v>
                </c:pt>
                <c:pt idx="1373">
                  <c:v>0.70613423574998535</c:v>
                </c:pt>
                <c:pt idx="1374">
                  <c:v>0.70623030574991219</c:v>
                </c:pt>
                <c:pt idx="1375">
                  <c:v>0.70610072574999094</c:v>
                </c:pt>
                <c:pt idx="1376">
                  <c:v>0.70613325574983321</c:v>
                </c:pt>
                <c:pt idx="1377">
                  <c:v>0.70609690574994488</c:v>
                </c:pt>
                <c:pt idx="1378">
                  <c:v>0.70614911542736536</c:v>
                </c:pt>
                <c:pt idx="1379">
                  <c:v>0.70624205959616404</c:v>
                </c:pt>
                <c:pt idx="1380">
                  <c:v>0.70627782575000708</c:v>
                </c:pt>
                <c:pt idx="1381">
                  <c:v>0.70632468574994789</c:v>
                </c:pt>
                <c:pt idx="1382">
                  <c:v>0.70628852372747986</c:v>
                </c:pt>
                <c:pt idx="1383">
                  <c:v>0.70632468984082664</c:v>
                </c:pt>
                <c:pt idx="1384">
                  <c:v>0.70630687574998774</c:v>
                </c:pt>
                <c:pt idx="1385">
                  <c:v>0.70633445574993914</c:v>
                </c:pt>
                <c:pt idx="1386">
                  <c:v>0.70627741484091189</c:v>
                </c:pt>
                <c:pt idx="1387">
                  <c:v>0.70632153074998882</c:v>
                </c:pt>
                <c:pt idx="1388">
                  <c:v>0.70634481101321001</c:v>
                </c:pt>
                <c:pt idx="1389">
                  <c:v>0.70640723574994979</c:v>
                </c:pt>
                <c:pt idx="1390">
                  <c:v>0.70641441574990438</c:v>
                </c:pt>
                <c:pt idx="1391">
                  <c:v>0.70648448574992528</c:v>
                </c:pt>
                <c:pt idx="1392">
                  <c:v>0.70652799665899124</c:v>
                </c:pt>
                <c:pt idx="1393">
                  <c:v>0.70644023908323561</c:v>
                </c:pt>
                <c:pt idx="1394">
                  <c:v>0.70644739574993309</c:v>
                </c:pt>
                <c:pt idx="1395">
                  <c:v>0.70638633858578714</c:v>
                </c:pt>
                <c:pt idx="1396">
                  <c:v>0.70652856532446151</c:v>
                </c:pt>
                <c:pt idx="1397">
                  <c:v>0.7065869357499821</c:v>
                </c:pt>
                <c:pt idx="1398">
                  <c:v>0.70658871627625786</c:v>
                </c:pt>
                <c:pt idx="1399">
                  <c:v>0.7066030057499546</c:v>
                </c:pt>
                <c:pt idx="1400">
                  <c:v>0.70656361574995685</c:v>
                </c:pt>
                <c:pt idx="1401">
                  <c:v>0.70661258574999408</c:v>
                </c:pt>
                <c:pt idx="1402">
                  <c:v>0.70668290574992909</c:v>
                </c:pt>
                <c:pt idx="1403">
                  <c:v>0.7067109057499863</c:v>
                </c:pt>
                <c:pt idx="1404">
                  <c:v>0.70663450869108146</c:v>
                </c:pt>
                <c:pt idx="1405">
                  <c:v>0.70660649665904884</c:v>
                </c:pt>
                <c:pt idx="1406">
                  <c:v>0.70665420574991344</c:v>
                </c:pt>
                <c:pt idx="1407">
                  <c:v>0.70677332575000662</c:v>
                </c:pt>
                <c:pt idx="1408">
                  <c:v>0.70677955838151263</c:v>
                </c:pt>
                <c:pt idx="1409">
                  <c:v>0.7068524157499354</c:v>
                </c:pt>
                <c:pt idx="1410">
                  <c:v>0.70678860574992086</c:v>
                </c:pt>
                <c:pt idx="1411">
                  <c:v>0.70681253618468531</c:v>
                </c:pt>
                <c:pt idx="1412">
                  <c:v>0.7069559890832835</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0.70686413575000984</c:v>
                </c:pt>
                <c:pt idx="1423">
                  <c:v>0.70694980574992883</c:v>
                </c:pt>
                <c:pt idx="1424">
                  <c:v>0.70701625574996285</c:v>
                </c:pt>
                <c:pt idx="1425">
                  <c:v>0.70700782241674176</c:v>
                </c:pt>
                <c:pt idx="1426">
                  <c:v>0.70700468575000741</c:v>
                </c:pt>
                <c:pt idx="1427">
                  <c:v>0.70709566574988969</c:v>
                </c:pt>
                <c:pt idx="1428">
                  <c:v>0.70700638575007702</c:v>
                </c:pt>
                <c:pt idx="1429">
                  <c:v>0.70702495493033268</c:v>
                </c:pt>
                <c:pt idx="1430">
                  <c:v>0.70706097592545802</c:v>
                </c:pt>
                <c:pt idx="1431">
                  <c:v>0.70699070575000178</c:v>
                </c:pt>
                <c:pt idx="1432">
                  <c:v>0.70707819574998609</c:v>
                </c:pt>
                <c:pt idx="1433">
                  <c:v>0.70706225575001724</c:v>
                </c:pt>
                <c:pt idx="1434">
                  <c:v>0.70707954575003384</c:v>
                </c:pt>
                <c:pt idx="1435">
                  <c:v>0.70700858996048055</c:v>
                </c:pt>
                <c:pt idx="1436">
                  <c:v>0.70706448574995306</c:v>
                </c:pt>
                <c:pt idx="1437">
                  <c:v>0.70698859202444453</c:v>
                </c:pt>
                <c:pt idx="1438">
                  <c:v>0.70721040575000416</c:v>
                </c:pt>
                <c:pt idx="1439">
                  <c:v>0.70706998574993918</c:v>
                </c:pt>
                <c:pt idx="1440">
                  <c:v>0.7072078057500164</c:v>
                </c:pt>
                <c:pt idx="1441">
                  <c:v>0.70718528574990103</c:v>
                </c:pt>
                <c:pt idx="1442">
                  <c:v>0.70723715838163059</c:v>
                </c:pt>
                <c:pt idx="1443">
                  <c:v>0.70729705574994739</c:v>
                </c:pt>
                <c:pt idx="1444">
                  <c:v>0.707404185749823</c:v>
                </c:pt>
                <c:pt idx="1445">
                  <c:v>0.70737774574999435</c:v>
                </c:pt>
                <c:pt idx="1446">
                  <c:v>0.70736297331750109</c:v>
                </c:pt>
                <c:pt idx="1447">
                  <c:v>0.70750171751480195</c:v>
                </c:pt>
                <c:pt idx="1448">
                  <c:v>0.70749377898931698</c:v>
                </c:pt>
                <c:pt idx="1449">
                  <c:v>0.70747350574990264</c:v>
                </c:pt>
                <c:pt idx="1450">
                  <c:v>0.70741129574969364</c:v>
                </c:pt>
                <c:pt idx="1451">
                  <c:v>0.70748451574995386</c:v>
                </c:pt>
                <c:pt idx="1452">
                  <c:v>0.70734402575000388</c:v>
                </c:pt>
                <c:pt idx="1453">
                  <c:v>0.7073680257499575</c:v>
                </c:pt>
                <c:pt idx="1454">
                  <c:v>0.70744487449999838</c:v>
                </c:pt>
                <c:pt idx="1455">
                  <c:v>0.70737667241664326</c:v>
                </c:pt>
                <c:pt idx="1456">
                  <c:v>0.70773632510487516</c:v>
                </c:pt>
                <c:pt idx="1457">
                  <c:v>0.70767084514392309</c:v>
                </c:pt>
                <c:pt idx="1458">
                  <c:v>0.70751904575000424</c:v>
                </c:pt>
                <c:pt idx="1459">
                  <c:v>0.70740135574997964</c:v>
                </c:pt>
                <c:pt idx="1460">
                  <c:v>0.7074306157500132</c:v>
                </c:pt>
                <c:pt idx="1461">
                  <c:v>0.70741261101314024</c:v>
                </c:pt>
                <c:pt idx="1462">
                  <c:v>0.70745628574999841</c:v>
                </c:pt>
                <c:pt idx="1463">
                  <c:v>0.70723090574990977</c:v>
                </c:pt>
                <c:pt idx="1464">
                  <c:v>0.70755731484089779</c:v>
                </c:pt>
                <c:pt idx="1465">
                  <c:v>0.7075758047398466</c:v>
                </c:pt>
                <c:pt idx="1466">
                  <c:v>0.70760953574995256</c:v>
                </c:pt>
                <c:pt idx="1467">
                  <c:v>0.70767357575006429</c:v>
                </c:pt>
                <c:pt idx="1468">
                  <c:v>0.70764049574982835</c:v>
                </c:pt>
                <c:pt idx="1469">
                  <c:v>0.70765896890789293</c:v>
                </c:pt>
                <c:pt idx="1470">
                  <c:v>0.70768249575004916</c:v>
                </c:pt>
                <c:pt idx="1471">
                  <c:v>0.7076736717074823</c:v>
                </c:pt>
                <c:pt idx="1472">
                  <c:v>0.70778176781891489</c:v>
                </c:pt>
                <c:pt idx="1473">
                  <c:v>0.7077323857498925</c:v>
                </c:pt>
                <c:pt idx="1474">
                  <c:v>0.70782561574999647</c:v>
                </c:pt>
              </c:numCache>
            </c:numRef>
          </c:val>
          <c:smooth val="0"/>
          <c:extLs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0.21140444110352519</c:v>
                </c:pt>
                <c:pt idx="2">
                  <c:v>0.20956636575000687</c:v>
                </c:pt>
                <c:pt idx="3">
                  <c:v>0.20899286575017584</c:v>
                </c:pt>
                <c:pt idx="4">
                  <c:v>0.21036380574990687</c:v>
                </c:pt>
                <c:pt idx="5">
                  <c:v>0.2079059057499677</c:v>
                </c:pt>
                <c:pt idx="6">
                  <c:v>0.21406590574993345</c:v>
                </c:pt>
                <c:pt idx="7">
                  <c:v>0.21358440574992699</c:v>
                </c:pt>
                <c:pt idx="8">
                  <c:v>0.21451856574995531</c:v>
                </c:pt>
                <c:pt idx="9">
                  <c:v>0.211384625749929</c:v>
                </c:pt>
                <c:pt idx="10">
                  <c:v>0.20811926575005657</c:v>
                </c:pt>
                <c:pt idx="11">
                  <c:v>0.20781322574980265</c:v>
                </c:pt>
                <c:pt idx="12">
                  <c:v>0.20907556397777682</c:v>
                </c:pt>
                <c:pt idx="13">
                  <c:v>0.20428490574992964</c:v>
                </c:pt>
                <c:pt idx="14">
                  <c:v>0.20428490574994385</c:v>
                </c:pt>
                <c:pt idx="15">
                  <c:v>0.20392768574990328</c:v>
                </c:pt>
                <c:pt idx="16">
                  <c:v>0.20129482574998292</c:v>
                </c:pt>
                <c:pt idx="17">
                  <c:v>0.19750000779079357</c:v>
                </c:pt>
                <c:pt idx="18">
                  <c:v>0.19720090574996618</c:v>
                </c:pt>
                <c:pt idx="19">
                  <c:v>0.19720090574996618</c:v>
                </c:pt>
                <c:pt idx="20">
                  <c:v>0.19795900098793595</c:v>
                </c:pt>
                <c:pt idx="21">
                  <c:v>0.19883090574994355</c:v>
                </c:pt>
                <c:pt idx="22">
                  <c:v>0.1983062592851752</c:v>
                </c:pt>
                <c:pt idx="23">
                  <c:v>0.19678420574989275</c:v>
                </c:pt>
                <c:pt idx="24">
                  <c:v>0.19480360574995359</c:v>
                </c:pt>
                <c:pt idx="25">
                  <c:v>0.1941009057500338</c:v>
                </c:pt>
                <c:pt idx="26">
                  <c:v>0.1941009057500338</c:v>
                </c:pt>
                <c:pt idx="27">
                  <c:v>0.19555192615834471</c:v>
                </c:pt>
                <c:pt idx="28">
                  <c:v>0.19693504368099468</c:v>
                </c:pt>
                <c:pt idx="29">
                  <c:v>0.19578685511714866</c:v>
                </c:pt>
                <c:pt idx="30">
                  <c:v>0.19472146574989324</c:v>
                </c:pt>
                <c:pt idx="31">
                  <c:v>0.19456590574999666</c:v>
                </c:pt>
                <c:pt idx="32">
                  <c:v>0.19204045574986139</c:v>
                </c:pt>
                <c:pt idx="33">
                  <c:v>0.19233470574978639</c:v>
                </c:pt>
                <c:pt idx="34">
                  <c:v>0.19530154574978553</c:v>
                </c:pt>
                <c:pt idx="35">
                  <c:v>0.19617170574990439</c:v>
                </c:pt>
                <c:pt idx="36">
                  <c:v>0.19721090574986988</c:v>
                </c:pt>
                <c:pt idx="37">
                  <c:v>0.19820412003564059</c:v>
                </c:pt>
                <c:pt idx="38">
                  <c:v>0.19973228574986024</c:v>
                </c:pt>
                <c:pt idx="39">
                  <c:v>0.20000490574986429</c:v>
                </c:pt>
                <c:pt idx="40">
                  <c:v>0.20082988574979765</c:v>
                </c:pt>
                <c:pt idx="41">
                  <c:v>0.20125690574988653</c:v>
                </c:pt>
                <c:pt idx="42">
                  <c:v>0.20125690574988653</c:v>
                </c:pt>
                <c:pt idx="43">
                  <c:v>0.20143590575000303</c:v>
                </c:pt>
                <c:pt idx="44">
                  <c:v>0.20497090575005927</c:v>
                </c:pt>
                <c:pt idx="45">
                  <c:v>0.20541786575005005</c:v>
                </c:pt>
                <c:pt idx="46">
                  <c:v>0.20568472393169657</c:v>
                </c:pt>
                <c:pt idx="47">
                  <c:v>0.20570090574987887</c:v>
                </c:pt>
                <c:pt idx="48">
                  <c:v>0.20720586575001221</c:v>
                </c:pt>
                <c:pt idx="49">
                  <c:v>0.20731650574992955</c:v>
                </c:pt>
                <c:pt idx="50">
                  <c:v>0.20506230574991946</c:v>
                </c:pt>
                <c:pt idx="51">
                  <c:v>0.20488090574987439</c:v>
                </c:pt>
                <c:pt idx="52">
                  <c:v>0.20441878453776496</c:v>
                </c:pt>
                <c:pt idx="53">
                  <c:v>0.20221805575005192</c:v>
                </c:pt>
                <c:pt idx="54">
                  <c:v>0.2000109057499202</c:v>
                </c:pt>
                <c:pt idx="55">
                  <c:v>0.19861190574985699</c:v>
                </c:pt>
                <c:pt idx="56">
                  <c:v>0.19820490574986138</c:v>
                </c:pt>
                <c:pt idx="57">
                  <c:v>0.19776398574998666</c:v>
                </c:pt>
                <c:pt idx="58">
                  <c:v>0.19760090574996525</c:v>
                </c:pt>
                <c:pt idx="59">
                  <c:v>0.19760090574996525</c:v>
                </c:pt>
                <c:pt idx="60">
                  <c:v>0.19760090574996525</c:v>
                </c:pt>
                <c:pt idx="61">
                  <c:v>0.19821259805777913</c:v>
                </c:pt>
                <c:pt idx="62">
                  <c:v>0.19884090575014568</c:v>
                </c:pt>
                <c:pt idx="63">
                  <c:v>0.19884090575015989</c:v>
                </c:pt>
                <c:pt idx="64">
                  <c:v>0.19884090575015989</c:v>
                </c:pt>
                <c:pt idx="65">
                  <c:v>0.19884090575015989</c:v>
                </c:pt>
                <c:pt idx="66">
                  <c:v>0.19925050574987324</c:v>
                </c:pt>
                <c:pt idx="67">
                  <c:v>0.20038690574988038</c:v>
                </c:pt>
                <c:pt idx="68">
                  <c:v>0.20103430334029326</c:v>
                </c:pt>
                <c:pt idx="69">
                  <c:v>0.206140905749848</c:v>
                </c:pt>
                <c:pt idx="70">
                  <c:v>0.20614090574983379</c:v>
                </c:pt>
                <c:pt idx="71">
                  <c:v>0.20629210574986701</c:v>
                </c:pt>
                <c:pt idx="72">
                  <c:v>0.20715366085210007</c:v>
                </c:pt>
                <c:pt idx="73">
                  <c:v>0.20766090575008889</c:v>
                </c:pt>
                <c:pt idx="74">
                  <c:v>0.20766090575008889</c:v>
                </c:pt>
                <c:pt idx="75">
                  <c:v>0.20766090575008889</c:v>
                </c:pt>
                <c:pt idx="76">
                  <c:v>0.20766090574994678</c:v>
                </c:pt>
                <c:pt idx="77">
                  <c:v>0.21186155091122316</c:v>
                </c:pt>
                <c:pt idx="78">
                  <c:v>0.21244350575008752</c:v>
                </c:pt>
                <c:pt idx="79">
                  <c:v>0.21270090575009704</c:v>
                </c:pt>
                <c:pt idx="80">
                  <c:v>0.21280680575011957</c:v>
                </c:pt>
                <c:pt idx="81">
                  <c:v>0.21522000575001243</c:v>
                </c:pt>
                <c:pt idx="82">
                  <c:v>0.2153709057499924</c:v>
                </c:pt>
                <c:pt idx="83">
                  <c:v>0.21537090575003504</c:v>
                </c:pt>
                <c:pt idx="84">
                  <c:v>0.22075464384509758</c:v>
                </c:pt>
                <c:pt idx="85">
                  <c:v>0.2223942557501033</c:v>
                </c:pt>
                <c:pt idx="86">
                  <c:v>0.22498900575021707</c:v>
                </c:pt>
                <c:pt idx="87">
                  <c:v>0.22568008942354822</c:v>
                </c:pt>
                <c:pt idx="88">
                  <c:v>0.22713870574990835</c:v>
                </c:pt>
                <c:pt idx="89">
                  <c:v>0.22726090574988689</c:v>
                </c:pt>
                <c:pt idx="90">
                  <c:v>0.22726090574988689</c:v>
                </c:pt>
                <c:pt idx="91">
                  <c:v>0.22726090574992952</c:v>
                </c:pt>
                <c:pt idx="92">
                  <c:v>0.22726090574988689</c:v>
                </c:pt>
                <c:pt idx="93">
                  <c:v>0.22726090574988689</c:v>
                </c:pt>
                <c:pt idx="94">
                  <c:v>0.22662622575001024</c:v>
                </c:pt>
                <c:pt idx="95">
                  <c:v>0.22648690575002206</c:v>
                </c:pt>
                <c:pt idx="96">
                  <c:v>0.22648690574999364</c:v>
                </c:pt>
                <c:pt idx="97">
                  <c:v>0.22648690575002206</c:v>
                </c:pt>
                <c:pt idx="98">
                  <c:v>0.22648690575002206</c:v>
                </c:pt>
                <c:pt idx="99">
                  <c:v>0.22648690575002206</c:v>
                </c:pt>
                <c:pt idx="100">
                  <c:v>0.22648690575000785</c:v>
                </c:pt>
                <c:pt idx="101">
                  <c:v>0.22648690575002206</c:v>
                </c:pt>
                <c:pt idx="102">
                  <c:v>0.22636868574994651</c:v>
                </c:pt>
                <c:pt idx="103">
                  <c:v>0.22603690575007818</c:v>
                </c:pt>
                <c:pt idx="104">
                  <c:v>0.22603690575009239</c:v>
                </c:pt>
                <c:pt idx="105">
                  <c:v>0.22603690575007818</c:v>
                </c:pt>
                <c:pt idx="106">
                  <c:v>0.22603690575007818</c:v>
                </c:pt>
                <c:pt idx="107">
                  <c:v>0.22603690575007818</c:v>
                </c:pt>
                <c:pt idx="108">
                  <c:v>0.22603690575007818</c:v>
                </c:pt>
                <c:pt idx="109">
                  <c:v>0.22603690575007818</c:v>
                </c:pt>
                <c:pt idx="110">
                  <c:v>0.22603690575007818</c:v>
                </c:pt>
                <c:pt idx="111">
                  <c:v>0.22610890574989639</c:v>
                </c:pt>
                <c:pt idx="112">
                  <c:v>0.22618090574997041</c:v>
                </c:pt>
                <c:pt idx="113">
                  <c:v>0.22618090574998462</c:v>
                </c:pt>
                <c:pt idx="114">
                  <c:v>0.22618090574989935</c:v>
                </c:pt>
                <c:pt idx="115">
                  <c:v>0.22565676575001703</c:v>
                </c:pt>
                <c:pt idx="116">
                  <c:v>0.22519910575009305</c:v>
                </c:pt>
                <c:pt idx="117">
                  <c:v>0.22469090575015116</c:v>
                </c:pt>
                <c:pt idx="118">
                  <c:v>0.22469090575013695</c:v>
                </c:pt>
                <c:pt idx="119">
                  <c:v>0.22469090575015116</c:v>
                </c:pt>
                <c:pt idx="120">
                  <c:v>0.22382290574984154</c:v>
                </c:pt>
                <c:pt idx="121">
                  <c:v>0.215332595890942</c:v>
                </c:pt>
                <c:pt idx="122">
                  <c:v>0.21101826575008431</c:v>
                </c:pt>
                <c:pt idx="123">
                  <c:v>0.20356647276024376</c:v>
                </c:pt>
                <c:pt idx="124">
                  <c:v>0.20094341574997543</c:v>
                </c:pt>
                <c:pt idx="125">
                  <c:v>0.19891820574979135</c:v>
                </c:pt>
                <c:pt idx="126">
                  <c:v>0.19512522575003288</c:v>
                </c:pt>
                <c:pt idx="127">
                  <c:v>0.1900894265833557</c:v>
                </c:pt>
                <c:pt idx="128">
                  <c:v>0.18878090574989415</c:v>
                </c:pt>
                <c:pt idx="129">
                  <c:v>0.18878090575000783</c:v>
                </c:pt>
                <c:pt idx="130">
                  <c:v>0.19011270574993944</c:v>
                </c:pt>
                <c:pt idx="131">
                  <c:v>0.18928110574972834</c:v>
                </c:pt>
                <c:pt idx="132">
                  <c:v>0.18908090574973357</c:v>
                </c:pt>
                <c:pt idx="133">
                  <c:v>0.18908090574974779</c:v>
                </c:pt>
                <c:pt idx="134">
                  <c:v>0.18908090574973357</c:v>
                </c:pt>
                <c:pt idx="135">
                  <c:v>0.18908090574973357</c:v>
                </c:pt>
                <c:pt idx="136">
                  <c:v>0.18908090574973357</c:v>
                </c:pt>
                <c:pt idx="137">
                  <c:v>0.18908090574997516</c:v>
                </c:pt>
                <c:pt idx="138">
                  <c:v>0.18908090574986147</c:v>
                </c:pt>
                <c:pt idx="139">
                  <c:v>0.18908090574973357</c:v>
                </c:pt>
                <c:pt idx="140">
                  <c:v>0.18908090574973357</c:v>
                </c:pt>
                <c:pt idx="141">
                  <c:v>0.18908090574973357</c:v>
                </c:pt>
                <c:pt idx="142">
                  <c:v>0.18861656574986796</c:v>
                </c:pt>
                <c:pt idx="143">
                  <c:v>0.18571630158324126</c:v>
                </c:pt>
                <c:pt idx="144">
                  <c:v>0.18264090575007685</c:v>
                </c:pt>
                <c:pt idx="145">
                  <c:v>0.17984335255852102</c:v>
                </c:pt>
                <c:pt idx="146">
                  <c:v>0.17254090574992631</c:v>
                </c:pt>
                <c:pt idx="147">
                  <c:v>0.17186750368803416</c:v>
                </c:pt>
                <c:pt idx="148">
                  <c:v>0.17077820575005376</c:v>
                </c:pt>
                <c:pt idx="149">
                  <c:v>0.17036490575003427</c:v>
                </c:pt>
                <c:pt idx="150">
                  <c:v>0.17036490575003427</c:v>
                </c:pt>
                <c:pt idx="151">
                  <c:v>0.17036490575002006</c:v>
                </c:pt>
                <c:pt idx="152">
                  <c:v>0.17021862574988234</c:v>
                </c:pt>
                <c:pt idx="153">
                  <c:v>0.16867110575005029</c:v>
                </c:pt>
                <c:pt idx="154">
                  <c:v>0.16865090574997055</c:v>
                </c:pt>
                <c:pt idx="155">
                  <c:v>0.16814490574994068</c:v>
                </c:pt>
                <c:pt idx="156">
                  <c:v>0.16574198996042355</c:v>
                </c:pt>
                <c:pt idx="157">
                  <c:v>0.16361929750244997</c:v>
                </c:pt>
                <c:pt idx="158">
                  <c:v>0.16337690574987107</c:v>
                </c:pt>
                <c:pt idx="159">
                  <c:v>0.16337690574987107</c:v>
                </c:pt>
                <c:pt idx="160">
                  <c:v>0.1648430828332863</c:v>
                </c:pt>
                <c:pt idx="161">
                  <c:v>0.1670110067599353</c:v>
                </c:pt>
                <c:pt idx="162">
                  <c:v>0.16862590574984893</c:v>
                </c:pt>
                <c:pt idx="163">
                  <c:v>0.17025886627631337</c:v>
                </c:pt>
                <c:pt idx="164">
                  <c:v>0.17338630575001446</c:v>
                </c:pt>
                <c:pt idx="165">
                  <c:v>0.17369090575000712</c:v>
                </c:pt>
                <c:pt idx="166">
                  <c:v>0.17369090575003554</c:v>
                </c:pt>
                <c:pt idx="167">
                  <c:v>0.17369090575003554</c:v>
                </c:pt>
                <c:pt idx="168">
                  <c:v>0.17369090575003554</c:v>
                </c:pt>
                <c:pt idx="169">
                  <c:v>0.17382461709023289</c:v>
                </c:pt>
                <c:pt idx="170">
                  <c:v>0.1743609057501061</c:v>
                </c:pt>
                <c:pt idx="171">
                  <c:v>0.17741445336916684</c:v>
                </c:pt>
                <c:pt idx="172">
                  <c:v>0.18189810575005083</c:v>
                </c:pt>
                <c:pt idx="173">
                  <c:v>0.18568423908310194</c:v>
                </c:pt>
                <c:pt idx="174">
                  <c:v>0.18591090574977898</c:v>
                </c:pt>
                <c:pt idx="175">
                  <c:v>0.18591090574977898</c:v>
                </c:pt>
                <c:pt idx="176">
                  <c:v>0.18591090574977898</c:v>
                </c:pt>
                <c:pt idx="177">
                  <c:v>0.18608616890776375</c:v>
                </c:pt>
                <c:pt idx="178">
                  <c:v>0.18648090574990306</c:v>
                </c:pt>
                <c:pt idx="179">
                  <c:v>0.18648090574997411</c:v>
                </c:pt>
                <c:pt idx="180">
                  <c:v>0.18774623908331023</c:v>
                </c:pt>
                <c:pt idx="181">
                  <c:v>0.18826090575007015</c:v>
                </c:pt>
                <c:pt idx="182">
                  <c:v>0.18826090575007015</c:v>
                </c:pt>
                <c:pt idx="183">
                  <c:v>0.1884699057499688</c:v>
                </c:pt>
                <c:pt idx="184">
                  <c:v>0.18860090574996491</c:v>
                </c:pt>
                <c:pt idx="185">
                  <c:v>0.18934590574987453</c:v>
                </c:pt>
                <c:pt idx="186">
                  <c:v>0.18969090574982772</c:v>
                </c:pt>
                <c:pt idx="187">
                  <c:v>0.18969090574982772</c:v>
                </c:pt>
                <c:pt idx="188">
                  <c:v>0.1896909057497993</c:v>
                </c:pt>
                <c:pt idx="189">
                  <c:v>0.18969090574985614</c:v>
                </c:pt>
                <c:pt idx="190">
                  <c:v>0.18969090574984193</c:v>
                </c:pt>
                <c:pt idx="191">
                  <c:v>0.19018190574983862</c:v>
                </c:pt>
                <c:pt idx="192">
                  <c:v>0.19179090575013902</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0.19414566765468066</c:v>
                </c:pt>
                <c:pt idx="205">
                  <c:v>0.19930090574982273</c:v>
                </c:pt>
                <c:pt idx="206">
                  <c:v>0.19930090574982273</c:v>
                </c:pt>
                <c:pt idx="207">
                  <c:v>0.19930090574982273</c:v>
                </c:pt>
                <c:pt idx="208">
                  <c:v>0.19930090574982273</c:v>
                </c:pt>
                <c:pt idx="209">
                  <c:v>0.19930090574982273</c:v>
                </c:pt>
                <c:pt idx="210">
                  <c:v>0.19930090574983694</c:v>
                </c:pt>
                <c:pt idx="211">
                  <c:v>0.19930090574982273</c:v>
                </c:pt>
                <c:pt idx="212">
                  <c:v>0.19930090574982273</c:v>
                </c:pt>
                <c:pt idx="213">
                  <c:v>0.19930090574997905</c:v>
                </c:pt>
                <c:pt idx="214">
                  <c:v>0.20122090575000584</c:v>
                </c:pt>
                <c:pt idx="215">
                  <c:v>0.19846606736606986</c:v>
                </c:pt>
                <c:pt idx="216">
                  <c:v>0.19638090574989064</c:v>
                </c:pt>
                <c:pt idx="217">
                  <c:v>0.19638090574989064</c:v>
                </c:pt>
                <c:pt idx="218">
                  <c:v>0.19638090574989064</c:v>
                </c:pt>
                <c:pt idx="219">
                  <c:v>0.19638090574981959</c:v>
                </c:pt>
                <c:pt idx="220">
                  <c:v>0.19636550574988121</c:v>
                </c:pt>
                <c:pt idx="221">
                  <c:v>0.19561090575004414</c:v>
                </c:pt>
                <c:pt idx="222">
                  <c:v>0.1906614229914112</c:v>
                </c:pt>
                <c:pt idx="223">
                  <c:v>0.18875764259212247</c:v>
                </c:pt>
                <c:pt idx="224">
                  <c:v>0.18712090574994988</c:v>
                </c:pt>
                <c:pt idx="225">
                  <c:v>0.18663016574988944</c:v>
                </c:pt>
                <c:pt idx="226">
                  <c:v>0.1841588004869692</c:v>
                </c:pt>
                <c:pt idx="227">
                  <c:v>0.18317142574977652</c:v>
                </c:pt>
                <c:pt idx="228">
                  <c:v>0.18267090574977374</c:v>
                </c:pt>
                <c:pt idx="229">
                  <c:v>0.18267090574981637</c:v>
                </c:pt>
                <c:pt idx="230">
                  <c:v>0.18084090574998868</c:v>
                </c:pt>
                <c:pt idx="231">
                  <c:v>0.18043692574990189</c:v>
                </c:pt>
                <c:pt idx="232">
                  <c:v>0.18033690574992534</c:v>
                </c:pt>
                <c:pt idx="233">
                  <c:v>0.17880854575008698</c:v>
                </c:pt>
                <c:pt idx="234">
                  <c:v>0.17680371574991227</c:v>
                </c:pt>
                <c:pt idx="235">
                  <c:v>0.17517668574988932</c:v>
                </c:pt>
                <c:pt idx="236">
                  <c:v>0.17387090574996478</c:v>
                </c:pt>
                <c:pt idx="237">
                  <c:v>0.17387090574996478</c:v>
                </c:pt>
                <c:pt idx="238">
                  <c:v>0.17387090574996478</c:v>
                </c:pt>
                <c:pt idx="239">
                  <c:v>0.17424561163220176</c:v>
                </c:pt>
                <c:pt idx="240">
                  <c:v>0.17439090574976035</c:v>
                </c:pt>
                <c:pt idx="241">
                  <c:v>0.17439090574976035</c:v>
                </c:pt>
                <c:pt idx="242">
                  <c:v>0.1746317659648895</c:v>
                </c:pt>
                <c:pt idx="243">
                  <c:v>0.18096891574991503</c:v>
                </c:pt>
                <c:pt idx="244">
                  <c:v>0.18760972574978041</c:v>
                </c:pt>
                <c:pt idx="245">
                  <c:v>0.19205595838151623</c:v>
                </c:pt>
                <c:pt idx="246">
                  <c:v>0.19291290574990683</c:v>
                </c:pt>
                <c:pt idx="247">
                  <c:v>0.19473759692637316</c:v>
                </c:pt>
                <c:pt idx="248">
                  <c:v>0.19485590574996081</c:v>
                </c:pt>
                <c:pt idx="249">
                  <c:v>0.19531675802282678</c:v>
                </c:pt>
                <c:pt idx="250">
                  <c:v>0.19856310574984093</c:v>
                </c:pt>
                <c:pt idx="251">
                  <c:v>0.1987909057498598</c:v>
                </c:pt>
                <c:pt idx="252">
                  <c:v>0.1987909057498598</c:v>
                </c:pt>
                <c:pt idx="253">
                  <c:v>0.20051549574991157</c:v>
                </c:pt>
                <c:pt idx="254">
                  <c:v>0.20348736575003556</c:v>
                </c:pt>
                <c:pt idx="255">
                  <c:v>0.20473090574988362</c:v>
                </c:pt>
                <c:pt idx="256">
                  <c:v>0.2047386027196012</c:v>
                </c:pt>
                <c:pt idx="257">
                  <c:v>0.20470410574984044</c:v>
                </c:pt>
                <c:pt idx="258">
                  <c:v>0.2051459057498306</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0.20691443516180641</c:v>
                </c:pt>
                <c:pt idx="271">
                  <c:v>0.21002376289280278</c:v>
                </c:pt>
                <c:pt idx="272">
                  <c:v>0.21391060575012943</c:v>
                </c:pt>
                <c:pt idx="273">
                  <c:v>0.21435590575012498</c:v>
                </c:pt>
                <c:pt idx="274">
                  <c:v>0.21435590575012498</c:v>
                </c:pt>
                <c:pt idx="275">
                  <c:v>0.21435590575012498</c:v>
                </c:pt>
                <c:pt idx="276">
                  <c:v>0.21421371825009317</c:v>
                </c:pt>
                <c:pt idx="277">
                  <c:v>0.21390090575006582</c:v>
                </c:pt>
                <c:pt idx="278">
                  <c:v>0.21390090575006582</c:v>
                </c:pt>
                <c:pt idx="279">
                  <c:v>0.21390090575000897</c:v>
                </c:pt>
                <c:pt idx="280">
                  <c:v>0.2139009057500374</c:v>
                </c:pt>
                <c:pt idx="281">
                  <c:v>0.21390090575006582</c:v>
                </c:pt>
                <c:pt idx="282">
                  <c:v>0.21390090575006582</c:v>
                </c:pt>
                <c:pt idx="283">
                  <c:v>0.21372730574994137</c:v>
                </c:pt>
                <c:pt idx="284">
                  <c:v>0.21185227134137108</c:v>
                </c:pt>
                <c:pt idx="285">
                  <c:v>0.20639028574990448</c:v>
                </c:pt>
                <c:pt idx="286">
                  <c:v>0.2004524757498416</c:v>
                </c:pt>
                <c:pt idx="287">
                  <c:v>0.19944090574982454</c:v>
                </c:pt>
                <c:pt idx="288">
                  <c:v>0.19180298074985558</c:v>
                </c:pt>
                <c:pt idx="289">
                  <c:v>0.18989630574998273</c:v>
                </c:pt>
                <c:pt idx="290">
                  <c:v>0.1896709057499919</c:v>
                </c:pt>
                <c:pt idx="291">
                  <c:v>0.18967090574996348</c:v>
                </c:pt>
                <c:pt idx="292">
                  <c:v>0.18967090574996348</c:v>
                </c:pt>
                <c:pt idx="293">
                  <c:v>0.18967090575000611</c:v>
                </c:pt>
                <c:pt idx="294">
                  <c:v>0.18967090575003454</c:v>
                </c:pt>
                <c:pt idx="295">
                  <c:v>0.18967090575002032</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0.18967090574992085</c:v>
                </c:pt>
                <c:pt idx="304">
                  <c:v>0.18946090574995367</c:v>
                </c:pt>
                <c:pt idx="305">
                  <c:v>0.18946090575002472</c:v>
                </c:pt>
                <c:pt idx="306">
                  <c:v>0.18946090574998209</c:v>
                </c:pt>
                <c:pt idx="307">
                  <c:v>0.18961274574994036</c:v>
                </c:pt>
                <c:pt idx="308">
                  <c:v>0.18961090574993023</c:v>
                </c:pt>
                <c:pt idx="309">
                  <c:v>0.18961090574988759</c:v>
                </c:pt>
                <c:pt idx="310">
                  <c:v>0.18961090574993023</c:v>
                </c:pt>
                <c:pt idx="311">
                  <c:v>0.18961090574987338</c:v>
                </c:pt>
                <c:pt idx="312">
                  <c:v>0.18460781751467437</c:v>
                </c:pt>
                <c:pt idx="313">
                  <c:v>0.18359050574997582</c:v>
                </c:pt>
                <c:pt idx="314">
                  <c:v>0.18359090574996628</c:v>
                </c:pt>
                <c:pt idx="315">
                  <c:v>0.18359090574996628</c:v>
                </c:pt>
                <c:pt idx="316">
                  <c:v>0.18244932575009898</c:v>
                </c:pt>
                <c:pt idx="317">
                  <c:v>0.17980813574990862</c:v>
                </c:pt>
                <c:pt idx="318">
                  <c:v>0.17745793871721105</c:v>
                </c:pt>
                <c:pt idx="319">
                  <c:v>0.17676780048674345</c:v>
                </c:pt>
                <c:pt idx="320">
                  <c:v>0.17437885095532124</c:v>
                </c:pt>
                <c:pt idx="321">
                  <c:v>0.17230384575007918</c:v>
                </c:pt>
                <c:pt idx="322">
                  <c:v>0.17192090575005636</c:v>
                </c:pt>
                <c:pt idx="323">
                  <c:v>0.17178142575008337</c:v>
                </c:pt>
                <c:pt idx="324">
                  <c:v>0.17067671220146963</c:v>
                </c:pt>
                <c:pt idx="325">
                  <c:v>0.17064090574987745</c:v>
                </c:pt>
                <c:pt idx="326">
                  <c:v>0.17054090574995939</c:v>
                </c:pt>
                <c:pt idx="327">
                  <c:v>0.16932090575009795</c:v>
                </c:pt>
                <c:pt idx="328">
                  <c:v>0.16932090574995584</c:v>
                </c:pt>
                <c:pt idx="329">
                  <c:v>0.16334557241674474</c:v>
                </c:pt>
                <c:pt idx="330">
                  <c:v>0.16170135574999733</c:v>
                </c:pt>
                <c:pt idx="331">
                  <c:v>0.15919170574989039</c:v>
                </c:pt>
                <c:pt idx="332">
                  <c:v>0.15233438574995262</c:v>
                </c:pt>
                <c:pt idx="333">
                  <c:v>0.15165090575000306</c:v>
                </c:pt>
                <c:pt idx="334">
                  <c:v>0.15191427417109082</c:v>
                </c:pt>
                <c:pt idx="335">
                  <c:v>0.15256590574981033</c:v>
                </c:pt>
                <c:pt idx="336">
                  <c:v>0.15256590574981033</c:v>
                </c:pt>
                <c:pt idx="337">
                  <c:v>0.15256590574983875</c:v>
                </c:pt>
                <c:pt idx="338">
                  <c:v>0.15256590574985296</c:v>
                </c:pt>
                <c:pt idx="339">
                  <c:v>0.15260135574980893</c:v>
                </c:pt>
                <c:pt idx="340">
                  <c:v>0.15373090575010906</c:v>
                </c:pt>
                <c:pt idx="341">
                  <c:v>0.15373090575006643</c:v>
                </c:pt>
                <c:pt idx="342">
                  <c:v>0.15373090575006643</c:v>
                </c:pt>
                <c:pt idx="343">
                  <c:v>0.15373090575010906</c:v>
                </c:pt>
                <c:pt idx="344">
                  <c:v>0.15373090575010906</c:v>
                </c:pt>
                <c:pt idx="345">
                  <c:v>0.15373090575008064</c:v>
                </c:pt>
                <c:pt idx="346">
                  <c:v>0.15373090575006643</c:v>
                </c:pt>
                <c:pt idx="347">
                  <c:v>0.15373090575006643</c:v>
                </c:pt>
                <c:pt idx="348">
                  <c:v>0.1534556369325486</c:v>
                </c:pt>
                <c:pt idx="349">
                  <c:v>0.15333090574981156</c:v>
                </c:pt>
                <c:pt idx="350">
                  <c:v>0.15333090574981156</c:v>
                </c:pt>
                <c:pt idx="351">
                  <c:v>0.15333090574976893</c:v>
                </c:pt>
                <c:pt idx="352">
                  <c:v>0.15333090574976893</c:v>
                </c:pt>
                <c:pt idx="353">
                  <c:v>0.15454090574991142</c:v>
                </c:pt>
                <c:pt idx="354">
                  <c:v>0.15454090574999668</c:v>
                </c:pt>
                <c:pt idx="355">
                  <c:v>0.15454090574999668</c:v>
                </c:pt>
                <c:pt idx="356">
                  <c:v>0.15454090574992563</c:v>
                </c:pt>
                <c:pt idx="357">
                  <c:v>0.1546594057499675</c:v>
                </c:pt>
                <c:pt idx="358">
                  <c:v>0.15469090574993061</c:v>
                </c:pt>
                <c:pt idx="359">
                  <c:v>0.15632868352780349</c:v>
                </c:pt>
                <c:pt idx="360">
                  <c:v>0.15817090575002624</c:v>
                </c:pt>
                <c:pt idx="361">
                  <c:v>0.15817090574999781</c:v>
                </c:pt>
                <c:pt idx="362">
                  <c:v>0.15985757241669774</c:v>
                </c:pt>
                <c:pt idx="363">
                  <c:v>0.16029090575001703</c:v>
                </c:pt>
                <c:pt idx="364">
                  <c:v>0.16029090575007388</c:v>
                </c:pt>
                <c:pt idx="365">
                  <c:v>0.16029090575001703</c:v>
                </c:pt>
                <c:pt idx="366">
                  <c:v>0.16029090575001703</c:v>
                </c:pt>
                <c:pt idx="367">
                  <c:v>0.16148129900851416</c:v>
                </c:pt>
                <c:pt idx="368">
                  <c:v>0.16186590575009063</c:v>
                </c:pt>
                <c:pt idx="369">
                  <c:v>0.16186590575011905</c:v>
                </c:pt>
                <c:pt idx="370">
                  <c:v>0.16186590574993431</c:v>
                </c:pt>
                <c:pt idx="371">
                  <c:v>0.16186590574993431</c:v>
                </c:pt>
                <c:pt idx="372">
                  <c:v>0.16186590575011905</c:v>
                </c:pt>
                <c:pt idx="373">
                  <c:v>0.16186590575009063</c:v>
                </c:pt>
                <c:pt idx="374">
                  <c:v>0.16186590575009063</c:v>
                </c:pt>
                <c:pt idx="375">
                  <c:v>0.1621383525583866</c:v>
                </c:pt>
                <c:pt idx="376">
                  <c:v>0.16221090574990171</c:v>
                </c:pt>
                <c:pt idx="377">
                  <c:v>0.16221090574990171</c:v>
                </c:pt>
                <c:pt idx="378">
                  <c:v>0.16221090574990171</c:v>
                </c:pt>
                <c:pt idx="379">
                  <c:v>0.15915090574989676</c:v>
                </c:pt>
                <c:pt idx="380">
                  <c:v>0.15915090574991098</c:v>
                </c:pt>
                <c:pt idx="381">
                  <c:v>0.15915090574996782</c:v>
                </c:pt>
                <c:pt idx="382">
                  <c:v>0.1598541268027418</c:v>
                </c:pt>
                <c:pt idx="383">
                  <c:v>0.16048490575006724</c:v>
                </c:pt>
                <c:pt idx="384">
                  <c:v>0.16047175575003791</c:v>
                </c:pt>
                <c:pt idx="385">
                  <c:v>0.16041590574988618</c:v>
                </c:pt>
                <c:pt idx="386">
                  <c:v>0.16441460787761741</c:v>
                </c:pt>
                <c:pt idx="387">
                  <c:v>0.16952867498073942</c:v>
                </c:pt>
                <c:pt idx="388">
                  <c:v>0.17465360574999522</c:v>
                </c:pt>
                <c:pt idx="389">
                  <c:v>0.17599590574998558</c:v>
                </c:pt>
                <c:pt idx="390">
                  <c:v>0.17745175574988536</c:v>
                </c:pt>
                <c:pt idx="391">
                  <c:v>0.17890090575005502</c:v>
                </c:pt>
                <c:pt idx="392">
                  <c:v>0.17892040575006263</c:v>
                </c:pt>
                <c:pt idx="393">
                  <c:v>0.18010375521214428</c:v>
                </c:pt>
                <c:pt idx="394">
                  <c:v>0.18011590574977276</c:v>
                </c:pt>
                <c:pt idx="395">
                  <c:v>0.18011590574980119</c:v>
                </c:pt>
                <c:pt idx="396">
                  <c:v>0.18171615574992472</c:v>
                </c:pt>
                <c:pt idx="397">
                  <c:v>0.1854409057498998</c:v>
                </c:pt>
                <c:pt idx="398">
                  <c:v>0.18544090574987138</c:v>
                </c:pt>
                <c:pt idx="399">
                  <c:v>0.1854409057498998</c:v>
                </c:pt>
                <c:pt idx="400">
                  <c:v>0.18544090574985717</c:v>
                </c:pt>
                <c:pt idx="401">
                  <c:v>0.1854409057498998</c:v>
                </c:pt>
                <c:pt idx="402">
                  <c:v>0.18544090574984295</c:v>
                </c:pt>
                <c:pt idx="403">
                  <c:v>0.1857266200357941</c:v>
                </c:pt>
                <c:pt idx="404">
                  <c:v>0.19449090574997285</c:v>
                </c:pt>
                <c:pt idx="405">
                  <c:v>0.19449090575005812</c:v>
                </c:pt>
                <c:pt idx="406">
                  <c:v>0.19449090575007233</c:v>
                </c:pt>
                <c:pt idx="407">
                  <c:v>0.19449090575005812</c:v>
                </c:pt>
                <c:pt idx="408">
                  <c:v>0.19449090575005812</c:v>
                </c:pt>
                <c:pt idx="409">
                  <c:v>0.19449090575005812</c:v>
                </c:pt>
                <c:pt idx="410">
                  <c:v>0.19480611851597018</c:v>
                </c:pt>
                <c:pt idx="411">
                  <c:v>0.19547090574998549</c:v>
                </c:pt>
                <c:pt idx="412">
                  <c:v>0.19547090574998549</c:v>
                </c:pt>
                <c:pt idx="413">
                  <c:v>0.19710090574983496</c:v>
                </c:pt>
                <c:pt idx="414">
                  <c:v>0.19710090574989181</c:v>
                </c:pt>
                <c:pt idx="415">
                  <c:v>0.19710090574984918</c:v>
                </c:pt>
                <c:pt idx="416">
                  <c:v>0.19630860575006182</c:v>
                </c:pt>
                <c:pt idx="417">
                  <c:v>0.19586192702652738</c:v>
                </c:pt>
                <c:pt idx="418">
                  <c:v>0.19617490575002705</c:v>
                </c:pt>
                <c:pt idx="419">
                  <c:v>0.19617490575002705</c:v>
                </c:pt>
                <c:pt idx="420">
                  <c:v>0.19617490575002705</c:v>
                </c:pt>
                <c:pt idx="421">
                  <c:v>0.19393090574986616</c:v>
                </c:pt>
                <c:pt idx="422">
                  <c:v>0.19315800574989339</c:v>
                </c:pt>
                <c:pt idx="423">
                  <c:v>0.18799361542750148</c:v>
                </c:pt>
                <c:pt idx="424">
                  <c:v>0.18655226575008044</c:v>
                </c:pt>
                <c:pt idx="425">
                  <c:v>0.18593623908338941</c:v>
                </c:pt>
                <c:pt idx="426">
                  <c:v>0.18299938574995167</c:v>
                </c:pt>
                <c:pt idx="427">
                  <c:v>0.18275490574988851</c:v>
                </c:pt>
                <c:pt idx="428">
                  <c:v>0.18275490574994535</c:v>
                </c:pt>
                <c:pt idx="429">
                  <c:v>0.18275490574995956</c:v>
                </c:pt>
                <c:pt idx="430">
                  <c:v>0.17937143206575001</c:v>
                </c:pt>
                <c:pt idx="431">
                  <c:v>0.17794911574995353</c:v>
                </c:pt>
                <c:pt idx="432">
                  <c:v>0.17665897026607524</c:v>
                </c:pt>
                <c:pt idx="433">
                  <c:v>0.17482404575004296</c:v>
                </c:pt>
                <c:pt idx="434">
                  <c:v>0.17076919463892182</c:v>
                </c:pt>
                <c:pt idx="435">
                  <c:v>0.167887365749948</c:v>
                </c:pt>
                <c:pt idx="436">
                  <c:v>0.16636217011775045</c:v>
                </c:pt>
                <c:pt idx="437">
                  <c:v>0.16495090574980509</c:v>
                </c:pt>
                <c:pt idx="438">
                  <c:v>0.16495090574983351</c:v>
                </c:pt>
                <c:pt idx="439">
                  <c:v>0.16424090575009131</c:v>
                </c:pt>
                <c:pt idx="440">
                  <c:v>0.16347127309698806</c:v>
                </c:pt>
                <c:pt idx="441">
                  <c:v>0.16142090574984991</c:v>
                </c:pt>
                <c:pt idx="442">
                  <c:v>0.16069431234342346</c:v>
                </c:pt>
                <c:pt idx="443">
                  <c:v>0.1601269057500474</c:v>
                </c:pt>
                <c:pt idx="444">
                  <c:v>0.1601269057500474</c:v>
                </c:pt>
                <c:pt idx="445">
                  <c:v>0.15902257241661744</c:v>
                </c:pt>
                <c:pt idx="446">
                  <c:v>0.15792045894136209</c:v>
                </c:pt>
                <c:pt idx="447">
                  <c:v>0.15747090574973299</c:v>
                </c:pt>
                <c:pt idx="448">
                  <c:v>0.1574709057497472</c:v>
                </c:pt>
                <c:pt idx="449">
                  <c:v>0.15747090574973299</c:v>
                </c:pt>
                <c:pt idx="450">
                  <c:v>0.15747090574973299</c:v>
                </c:pt>
                <c:pt idx="451">
                  <c:v>0.15747090574973299</c:v>
                </c:pt>
                <c:pt idx="452">
                  <c:v>0.15827817847734593</c:v>
                </c:pt>
                <c:pt idx="453">
                  <c:v>0.15861813241669154</c:v>
                </c:pt>
                <c:pt idx="454">
                  <c:v>0.15951937513767689</c:v>
                </c:pt>
                <c:pt idx="455">
                  <c:v>0.160010905749985</c:v>
                </c:pt>
                <c:pt idx="456">
                  <c:v>0.16001090574995658</c:v>
                </c:pt>
                <c:pt idx="457">
                  <c:v>0.16046130574991935</c:v>
                </c:pt>
                <c:pt idx="458">
                  <c:v>0.16493020120448421</c:v>
                </c:pt>
                <c:pt idx="459">
                  <c:v>0.1666409057499294</c:v>
                </c:pt>
                <c:pt idx="460">
                  <c:v>0.16779858251759094</c:v>
                </c:pt>
                <c:pt idx="461">
                  <c:v>0.16891590575005466</c:v>
                </c:pt>
                <c:pt idx="462">
                  <c:v>0.17209690574998149</c:v>
                </c:pt>
                <c:pt idx="463">
                  <c:v>0.17209690574983938</c:v>
                </c:pt>
                <c:pt idx="464">
                  <c:v>0.17209690574983938</c:v>
                </c:pt>
                <c:pt idx="465">
                  <c:v>0.17245360574995061</c:v>
                </c:pt>
                <c:pt idx="466">
                  <c:v>0.17280690574993685</c:v>
                </c:pt>
                <c:pt idx="467">
                  <c:v>0.17280690574993685</c:v>
                </c:pt>
                <c:pt idx="468">
                  <c:v>0.17280690574993685</c:v>
                </c:pt>
                <c:pt idx="469">
                  <c:v>0.17372578487091062</c:v>
                </c:pt>
                <c:pt idx="470">
                  <c:v>0.17684923908332451</c:v>
                </c:pt>
                <c:pt idx="471">
                  <c:v>0.17732090575000825</c:v>
                </c:pt>
                <c:pt idx="472">
                  <c:v>0.17732090575006509</c:v>
                </c:pt>
                <c:pt idx="473">
                  <c:v>0.17732090575006509</c:v>
                </c:pt>
                <c:pt idx="474">
                  <c:v>0.17732090575006509</c:v>
                </c:pt>
                <c:pt idx="475">
                  <c:v>0.17746068596979114</c:v>
                </c:pt>
                <c:pt idx="476">
                  <c:v>0.18013560574993903</c:v>
                </c:pt>
                <c:pt idx="477">
                  <c:v>0.18028090574993882</c:v>
                </c:pt>
                <c:pt idx="478">
                  <c:v>0.18028090574993882</c:v>
                </c:pt>
                <c:pt idx="479">
                  <c:v>0.18028090574993882</c:v>
                </c:pt>
                <c:pt idx="480">
                  <c:v>0.18268941555400886</c:v>
                </c:pt>
                <c:pt idx="481">
                  <c:v>0.18374934661009945</c:v>
                </c:pt>
                <c:pt idx="482">
                  <c:v>0.18410590574987395</c:v>
                </c:pt>
                <c:pt idx="483">
                  <c:v>0.18410590574987395</c:v>
                </c:pt>
                <c:pt idx="484">
                  <c:v>0.18410590574987395</c:v>
                </c:pt>
                <c:pt idx="485">
                  <c:v>0.18410590574987395</c:v>
                </c:pt>
                <c:pt idx="486">
                  <c:v>0.18420293871710669</c:v>
                </c:pt>
                <c:pt idx="487">
                  <c:v>0.18423090575011258</c:v>
                </c:pt>
                <c:pt idx="488">
                  <c:v>0.19081827937621654</c:v>
                </c:pt>
                <c:pt idx="489">
                  <c:v>0.19705460575006839</c:v>
                </c:pt>
                <c:pt idx="490">
                  <c:v>0.19784090575009827</c:v>
                </c:pt>
                <c:pt idx="491">
                  <c:v>0.19784090575009827</c:v>
                </c:pt>
                <c:pt idx="492">
                  <c:v>0.19784090575009827</c:v>
                </c:pt>
                <c:pt idx="493">
                  <c:v>0.19795829705444135</c:v>
                </c:pt>
                <c:pt idx="494">
                  <c:v>0.19909090575012556</c:v>
                </c:pt>
                <c:pt idx="495">
                  <c:v>0.19923614384521215</c:v>
                </c:pt>
                <c:pt idx="496">
                  <c:v>0.201220905749949</c:v>
                </c:pt>
                <c:pt idx="497">
                  <c:v>0.20122090575007689</c:v>
                </c:pt>
                <c:pt idx="498">
                  <c:v>0.20122090575009111</c:v>
                </c:pt>
                <c:pt idx="499">
                  <c:v>0.20112264044387018</c:v>
                </c:pt>
                <c:pt idx="500">
                  <c:v>0.20048181484084182</c:v>
                </c:pt>
                <c:pt idx="501">
                  <c:v>0.20041090574990506</c:v>
                </c:pt>
                <c:pt idx="502">
                  <c:v>0.20041090574990506</c:v>
                </c:pt>
                <c:pt idx="503">
                  <c:v>0.20063681484090523</c:v>
                </c:pt>
                <c:pt idx="504">
                  <c:v>0.20069090574999393</c:v>
                </c:pt>
                <c:pt idx="505">
                  <c:v>0.20069090574999393</c:v>
                </c:pt>
                <c:pt idx="506">
                  <c:v>0.20069090574990867</c:v>
                </c:pt>
                <c:pt idx="507">
                  <c:v>0.20069090574989445</c:v>
                </c:pt>
                <c:pt idx="508">
                  <c:v>0.20069090574990867</c:v>
                </c:pt>
                <c:pt idx="509">
                  <c:v>0.2006909057499513</c:v>
                </c:pt>
                <c:pt idx="510">
                  <c:v>0.20069090574993709</c:v>
                </c:pt>
                <c:pt idx="511">
                  <c:v>0.2008025911433009</c:v>
                </c:pt>
                <c:pt idx="512">
                  <c:v>0.20140090574992087</c:v>
                </c:pt>
                <c:pt idx="513">
                  <c:v>0.20140090574997771</c:v>
                </c:pt>
                <c:pt idx="514">
                  <c:v>0.2024123175147281</c:v>
                </c:pt>
                <c:pt idx="515">
                  <c:v>0.20457090575000336</c:v>
                </c:pt>
                <c:pt idx="516">
                  <c:v>0.20457090574996073</c:v>
                </c:pt>
                <c:pt idx="517">
                  <c:v>0.20536139554570809</c:v>
                </c:pt>
                <c:pt idx="518">
                  <c:v>0.20564090574977456</c:v>
                </c:pt>
                <c:pt idx="519">
                  <c:v>0.20564090574976035</c:v>
                </c:pt>
                <c:pt idx="520">
                  <c:v>0.20495760904685767</c:v>
                </c:pt>
                <c:pt idx="521">
                  <c:v>0.20431590574997927</c:v>
                </c:pt>
                <c:pt idx="522">
                  <c:v>0.20804090574992529</c:v>
                </c:pt>
                <c:pt idx="523">
                  <c:v>0.20804090574992529</c:v>
                </c:pt>
                <c:pt idx="524">
                  <c:v>0.20804090574991108</c:v>
                </c:pt>
                <c:pt idx="525">
                  <c:v>0.20804090574996792</c:v>
                </c:pt>
                <c:pt idx="526">
                  <c:v>0.20804090574989687</c:v>
                </c:pt>
                <c:pt idx="527">
                  <c:v>0.20867223228073328</c:v>
                </c:pt>
                <c:pt idx="528">
                  <c:v>0.20928090575017677</c:v>
                </c:pt>
                <c:pt idx="529">
                  <c:v>0.20928090575017677</c:v>
                </c:pt>
                <c:pt idx="530">
                  <c:v>0.20928090574996361</c:v>
                </c:pt>
                <c:pt idx="531">
                  <c:v>0.21026690574994689</c:v>
                </c:pt>
                <c:pt idx="532">
                  <c:v>0.21026690575013163</c:v>
                </c:pt>
                <c:pt idx="533">
                  <c:v>0.21026690575011742</c:v>
                </c:pt>
                <c:pt idx="534">
                  <c:v>0.21026690575010321</c:v>
                </c:pt>
                <c:pt idx="535">
                  <c:v>0.21394634661032796</c:v>
                </c:pt>
                <c:pt idx="536">
                  <c:v>0.21440090575012505</c:v>
                </c:pt>
                <c:pt idx="537">
                  <c:v>0.21839936493365997</c:v>
                </c:pt>
                <c:pt idx="538">
                  <c:v>0.22148159962746661</c:v>
                </c:pt>
                <c:pt idx="539">
                  <c:v>0.22162690574992894</c:v>
                </c:pt>
                <c:pt idx="540">
                  <c:v>0.22162690574998578</c:v>
                </c:pt>
                <c:pt idx="541">
                  <c:v>0.22062053989643005</c:v>
                </c:pt>
                <c:pt idx="542">
                  <c:v>0.22034090575010623</c:v>
                </c:pt>
                <c:pt idx="543">
                  <c:v>0.22034090575007781</c:v>
                </c:pt>
                <c:pt idx="544">
                  <c:v>0.2203409057500636</c:v>
                </c:pt>
                <c:pt idx="545">
                  <c:v>0.22034090575012044</c:v>
                </c:pt>
                <c:pt idx="546">
                  <c:v>0.22030723228068894</c:v>
                </c:pt>
                <c:pt idx="547">
                  <c:v>0.21689600675993859</c:v>
                </c:pt>
                <c:pt idx="548">
                  <c:v>0.21577439059838355</c:v>
                </c:pt>
                <c:pt idx="549">
                  <c:v>0.21532090574997653</c:v>
                </c:pt>
                <c:pt idx="550">
                  <c:v>0.21532090574991969</c:v>
                </c:pt>
                <c:pt idx="551">
                  <c:v>0.21532090574990548</c:v>
                </c:pt>
                <c:pt idx="552">
                  <c:v>0.21532090574990548</c:v>
                </c:pt>
                <c:pt idx="553">
                  <c:v>0.21532090574991969</c:v>
                </c:pt>
                <c:pt idx="554">
                  <c:v>0.21532090574986285</c:v>
                </c:pt>
                <c:pt idx="555">
                  <c:v>0.21532090574990548</c:v>
                </c:pt>
                <c:pt idx="556">
                  <c:v>0.21532090574990548</c:v>
                </c:pt>
                <c:pt idx="557">
                  <c:v>0.21582090574987944</c:v>
                </c:pt>
                <c:pt idx="558">
                  <c:v>0.21582090574987944</c:v>
                </c:pt>
                <c:pt idx="559">
                  <c:v>0.21582090574983681</c:v>
                </c:pt>
                <c:pt idx="560">
                  <c:v>0.2156983284303351</c:v>
                </c:pt>
                <c:pt idx="561">
                  <c:v>0.21553090574988687</c:v>
                </c:pt>
                <c:pt idx="562">
                  <c:v>0.21545437513766785</c:v>
                </c:pt>
                <c:pt idx="563">
                  <c:v>0.2149059057501006</c:v>
                </c:pt>
                <c:pt idx="564">
                  <c:v>0.21280444922822994</c:v>
                </c:pt>
                <c:pt idx="565">
                  <c:v>0.21477590574995986</c:v>
                </c:pt>
                <c:pt idx="566">
                  <c:v>0.21477590574986039</c:v>
                </c:pt>
                <c:pt idx="567">
                  <c:v>0.21477590574986039</c:v>
                </c:pt>
                <c:pt idx="568">
                  <c:v>0.21268793699985622</c:v>
                </c:pt>
                <c:pt idx="569">
                  <c:v>0.2104842220766443</c:v>
                </c:pt>
                <c:pt idx="570">
                  <c:v>0.20991590574989516</c:v>
                </c:pt>
                <c:pt idx="571">
                  <c:v>0.20991590574992358</c:v>
                </c:pt>
                <c:pt idx="572">
                  <c:v>0.20986757241657017</c:v>
                </c:pt>
                <c:pt idx="573">
                  <c:v>0.20975590575007175</c:v>
                </c:pt>
                <c:pt idx="574">
                  <c:v>0.20975590574998648</c:v>
                </c:pt>
                <c:pt idx="575">
                  <c:v>0.20975590575011438</c:v>
                </c:pt>
                <c:pt idx="576">
                  <c:v>0.20975590575007175</c:v>
                </c:pt>
                <c:pt idx="577">
                  <c:v>0.20975590575007175</c:v>
                </c:pt>
                <c:pt idx="578">
                  <c:v>0.20975590575008596</c:v>
                </c:pt>
                <c:pt idx="579">
                  <c:v>0.20961090574998309</c:v>
                </c:pt>
                <c:pt idx="580">
                  <c:v>0.20963238534177719</c:v>
                </c:pt>
                <c:pt idx="581">
                  <c:v>0.21092816890795518</c:v>
                </c:pt>
                <c:pt idx="582">
                  <c:v>0.21098090575004846</c:v>
                </c:pt>
                <c:pt idx="583">
                  <c:v>0.2109809057499632</c:v>
                </c:pt>
                <c:pt idx="584">
                  <c:v>0.20975590575008596</c:v>
                </c:pt>
                <c:pt idx="585">
                  <c:v>0.20975590575007175</c:v>
                </c:pt>
                <c:pt idx="586">
                  <c:v>0.20947765575006372</c:v>
                </c:pt>
                <c:pt idx="587">
                  <c:v>0.20793720574988583</c:v>
                </c:pt>
                <c:pt idx="588">
                  <c:v>0.20784690574986087</c:v>
                </c:pt>
                <c:pt idx="589">
                  <c:v>0.20766090575008889</c:v>
                </c:pt>
                <c:pt idx="590">
                  <c:v>0.20766090575008889</c:v>
                </c:pt>
                <c:pt idx="591">
                  <c:v>0.20766090575014573</c:v>
                </c:pt>
                <c:pt idx="592">
                  <c:v>0.20766090574994678</c:v>
                </c:pt>
                <c:pt idx="593">
                  <c:v>0.20766090575000362</c:v>
                </c:pt>
                <c:pt idx="594">
                  <c:v>0.20766090575008889</c:v>
                </c:pt>
                <c:pt idx="595">
                  <c:v>0.20750280575003899</c:v>
                </c:pt>
                <c:pt idx="596">
                  <c:v>0.20550995575007391</c:v>
                </c:pt>
                <c:pt idx="597">
                  <c:v>0.20389590574997385</c:v>
                </c:pt>
                <c:pt idx="598">
                  <c:v>0.20377881391320329</c:v>
                </c:pt>
                <c:pt idx="599">
                  <c:v>0.20347090574986737</c:v>
                </c:pt>
                <c:pt idx="600">
                  <c:v>0.20347090574986737</c:v>
                </c:pt>
                <c:pt idx="601">
                  <c:v>0.20347090574986737</c:v>
                </c:pt>
                <c:pt idx="602">
                  <c:v>0.20347090574986737</c:v>
                </c:pt>
                <c:pt idx="603">
                  <c:v>0.20347090574986737</c:v>
                </c:pt>
                <c:pt idx="604">
                  <c:v>0.20323315849715584</c:v>
                </c:pt>
                <c:pt idx="605">
                  <c:v>0.20183590575004473</c:v>
                </c:pt>
                <c:pt idx="606">
                  <c:v>0.20198515574998055</c:v>
                </c:pt>
                <c:pt idx="607">
                  <c:v>0.20220090574994742</c:v>
                </c:pt>
                <c:pt idx="608">
                  <c:v>0.20220090575003269</c:v>
                </c:pt>
                <c:pt idx="609">
                  <c:v>0.20220090574999006</c:v>
                </c:pt>
                <c:pt idx="610">
                  <c:v>0.20220090575001848</c:v>
                </c:pt>
                <c:pt idx="611">
                  <c:v>0.20220090574994742</c:v>
                </c:pt>
                <c:pt idx="612">
                  <c:v>0.20167390574998478</c:v>
                </c:pt>
                <c:pt idx="613">
                  <c:v>0.2012809057499112</c:v>
                </c:pt>
                <c:pt idx="614">
                  <c:v>0.19847030575004965</c:v>
                </c:pt>
                <c:pt idx="615">
                  <c:v>0.19553090575013243</c:v>
                </c:pt>
                <c:pt idx="616">
                  <c:v>0.19553090575011822</c:v>
                </c:pt>
                <c:pt idx="617">
                  <c:v>0.19543440575003501</c:v>
                </c:pt>
                <c:pt idx="618">
                  <c:v>0.19514490575001275</c:v>
                </c:pt>
                <c:pt idx="619">
                  <c:v>0.1951449057499417</c:v>
                </c:pt>
                <c:pt idx="620">
                  <c:v>0.1951449057499417</c:v>
                </c:pt>
                <c:pt idx="621">
                  <c:v>0.1951449057499417</c:v>
                </c:pt>
                <c:pt idx="622">
                  <c:v>0.19514490574987065</c:v>
                </c:pt>
                <c:pt idx="623">
                  <c:v>0.1951449057499417</c:v>
                </c:pt>
                <c:pt idx="624">
                  <c:v>0.1951449057499417</c:v>
                </c:pt>
                <c:pt idx="625">
                  <c:v>0.1951449057499417</c:v>
                </c:pt>
                <c:pt idx="626">
                  <c:v>0.19514490574992749</c:v>
                </c:pt>
                <c:pt idx="627">
                  <c:v>0.19514490574997012</c:v>
                </c:pt>
                <c:pt idx="628">
                  <c:v>0.1951449057499417</c:v>
                </c:pt>
                <c:pt idx="629">
                  <c:v>0.19514490574991328</c:v>
                </c:pt>
                <c:pt idx="630">
                  <c:v>0.19467540574991915</c:v>
                </c:pt>
                <c:pt idx="631">
                  <c:v>0.1940409057498016</c:v>
                </c:pt>
                <c:pt idx="632">
                  <c:v>0.1940409057498016</c:v>
                </c:pt>
                <c:pt idx="633">
                  <c:v>0.1940409057498016</c:v>
                </c:pt>
                <c:pt idx="634">
                  <c:v>0.1940409057498016</c:v>
                </c:pt>
                <c:pt idx="635">
                  <c:v>0.19404090574985844</c:v>
                </c:pt>
                <c:pt idx="636">
                  <c:v>0.19404090574992949</c:v>
                </c:pt>
                <c:pt idx="637">
                  <c:v>0.1940409057498016</c:v>
                </c:pt>
                <c:pt idx="638">
                  <c:v>0.1940409057498016</c:v>
                </c:pt>
                <c:pt idx="639">
                  <c:v>0.1940409057498016</c:v>
                </c:pt>
                <c:pt idx="640">
                  <c:v>0.19414902574976622</c:v>
                </c:pt>
                <c:pt idx="641">
                  <c:v>0.19424490574985498</c:v>
                </c:pt>
                <c:pt idx="642">
                  <c:v>0.1954616457499867</c:v>
                </c:pt>
                <c:pt idx="643">
                  <c:v>0.1955109057500124</c:v>
                </c:pt>
                <c:pt idx="644">
                  <c:v>0.19551090574992713</c:v>
                </c:pt>
                <c:pt idx="645">
                  <c:v>0.19530090574993153</c:v>
                </c:pt>
                <c:pt idx="646">
                  <c:v>0.1953009057498889</c:v>
                </c:pt>
                <c:pt idx="647">
                  <c:v>0.19530090574981784</c:v>
                </c:pt>
                <c:pt idx="648">
                  <c:v>0.1953009057498889</c:v>
                </c:pt>
                <c:pt idx="649">
                  <c:v>0.1953009057498889</c:v>
                </c:pt>
                <c:pt idx="650">
                  <c:v>0.1953009057498889</c:v>
                </c:pt>
                <c:pt idx="651">
                  <c:v>0.1953009057498889</c:v>
                </c:pt>
                <c:pt idx="652">
                  <c:v>0.1953009057498889</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0.19758690574988691</c:v>
                </c:pt>
                <c:pt idx="663">
                  <c:v>0.19719833432128553</c:v>
                </c:pt>
                <c:pt idx="664">
                  <c:v>0.19717090574992824</c:v>
                </c:pt>
                <c:pt idx="665">
                  <c:v>0.19717090574992824</c:v>
                </c:pt>
                <c:pt idx="666">
                  <c:v>0.19717090574992824</c:v>
                </c:pt>
                <c:pt idx="667">
                  <c:v>0.19717090574992824</c:v>
                </c:pt>
                <c:pt idx="668">
                  <c:v>0.19717090574992824</c:v>
                </c:pt>
                <c:pt idx="669">
                  <c:v>0.19717090574985718</c:v>
                </c:pt>
                <c:pt idx="670">
                  <c:v>0.19717090574997087</c:v>
                </c:pt>
                <c:pt idx="671">
                  <c:v>0.19848690574997363</c:v>
                </c:pt>
                <c:pt idx="672">
                  <c:v>0.19848690574991679</c:v>
                </c:pt>
                <c:pt idx="673">
                  <c:v>0.19848690574991679</c:v>
                </c:pt>
                <c:pt idx="674">
                  <c:v>0.19848690574991679</c:v>
                </c:pt>
                <c:pt idx="675">
                  <c:v>0.19848690574988836</c:v>
                </c:pt>
                <c:pt idx="676">
                  <c:v>0.19848690575000205</c:v>
                </c:pt>
                <c:pt idx="677">
                  <c:v>0.19848690574995942</c:v>
                </c:pt>
                <c:pt idx="678">
                  <c:v>0.19848690574991679</c:v>
                </c:pt>
                <c:pt idx="679">
                  <c:v>0.19848690574991679</c:v>
                </c:pt>
                <c:pt idx="680">
                  <c:v>0.19819626574994231</c:v>
                </c:pt>
                <c:pt idx="681">
                  <c:v>0.19717090574985718</c:v>
                </c:pt>
                <c:pt idx="682">
                  <c:v>0.19717090574992824</c:v>
                </c:pt>
                <c:pt idx="683">
                  <c:v>0.19717090574992824</c:v>
                </c:pt>
                <c:pt idx="684">
                  <c:v>0.19733190574982018</c:v>
                </c:pt>
                <c:pt idx="685">
                  <c:v>0.19911755881116733</c:v>
                </c:pt>
                <c:pt idx="686">
                  <c:v>0.20000490574993535</c:v>
                </c:pt>
                <c:pt idx="687">
                  <c:v>0.20021290575009232</c:v>
                </c:pt>
                <c:pt idx="688">
                  <c:v>0.20036090575010235</c:v>
                </c:pt>
                <c:pt idx="689">
                  <c:v>0.20036090575010235</c:v>
                </c:pt>
                <c:pt idx="690">
                  <c:v>0.20033090575013546</c:v>
                </c:pt>
                <c:pt idx="691">
                  <c:v>0.19976090574996874</c:v>
                </c:pt>
                <c:pt idx="692">
                  <c:v>0.19976090574996874</c:v>
                </c:pt>
                <c:pt idx="693">
                  <c:v>0.20101849337883948</c:v>
                </c:pt>
                <c:pt idx="694">
                  <c:v>0.20345090574994629</c:v>
                </c:pt>
                <c:pt idx="695">
                  <c:v>0.20345090574991787</c:v>
                </c:pt>
                <c:pt idx="696">
                  <c:v>0.20345090575011682</c:v>
                </c:pt>
                <c:pt idx="697">
                  <c:v>0.20345090575011682</c:v>
                </c:pt>
                <c:pt idx="698">
                  <c:v>0.20356059962762174</c:v>
                </c:pt>
                <c:pt idx="699">
                  <c:v>0.20402590575014301</c:v>
                </c:pt>
                <c:pt idx="700">
                  <c:v>0.20402590575014301</c:v>
                </c:pt>
                <c:pt idx="701">
                  <c:v>0.20402590575014301</c:v>
                </c:pt>
                <c:pt idx="702">
                  <c:v>0.20402590575014301</c:v>
                </c:pt>
                <c:pt idx="703">
                  <c:v>0.20402590575008617</c:v>
                </c:pt>
                <c:pt idx="704">
                  <c:v>0.20415745336914881</c:v>
                </c:pt>
                <c:pt idx="705">
                  <c:v>0.20435090575003301</c:v>
                </c:pt>
                <c:pt idx="706">
                  <c:v>0.20435090575003301</c:v>
                </c:pt>
                <c:pt idx="707">
                  <c:v>0.20435090575003301</c:v>
                </c:pt>
                <c:pt idx="708">
                  <c:v>0.20477472597464441</c:v>
                </c:pt>
                <c:pt idx="709">
                  <c:v>0.20534225574985498</c:v>
                </c:pt>
                <c:pt idx="710">
                  <c:v>0.2082719057500384</c:v>
                </c:pt>
                <c:pt idx="711">
                  <c:v>0.20834690575004799</c:v>
                </c:pt>
                <c:pt idx="712">
                  <c:v>0.20837490575007678</c:v>
                </c:pt>
                <c:pt idx="713">
                  <c:v>0.20707486493358829</c:v>
                </c:pt>
                <c:pt idx="714">
                  <c:v>0.20704090574992051</c:v>
                </c:pt>
                <c:pt idx="715">
                  <c:v>0.20704090574992051</c:v>
                </c:pt>
                <c:pt idx="716">
                  <c:v>0.20704090574992051</c:v>
                </c:pt>
                <c:pt idx="717">
                  <c:v>0.20704090574992051</c:v>
                </c:pt>
                <c:pt idx="718">
                  <c:v>0.20704090574984946</c:v>
                </c:pt>
                <c:pt idx="719">
                  <c:v>0.20704090575001999</c:v>
                </c:pt>
                <c:pt idx="720">
                  <c:v>0.20704090574994893</c:v>
                </c:pt>
                <c:pt idx="721">
                  <c:v>0.2070409057499063</c:v>
                </c:pt>
                <c:pt idx="722">
                  <c:v>0.20704090574992051</c:v>
                </c:pt>
                <c:pt idx="723">
                  <c:v>0.20704090574992051</c:v>
                </c:pt>
                <c:pt idx="724">
                  <c:v>0.20704090574989209</c:v>
                </c:pt>
                <c:pt idx="725">
                  <c:v>0.20704090574992051</c:v>
                </c:pt>
                <c:pt idx="726">
                  <c:v>0.20726970575005055</c:v>
                </c:pt>
                <c:pt idx="727">
                  <c:v>0.20756090575011399</c:v>
                </c:pt>
                <c:pt idx="728">
                  <c:v>0.20756090575008557</c:v>
                </c:pt>
                <c:pt idx="729">
                  <c:v>0.20743751865315119</c:v>
                </c:pt>
                <c:pt idx="730">
                  <c:v>0.20739090575003161</c:v>
                </c:pt>
                <c:pt idx="731">
                  <c:v>0.20739090575003161</c:v>
                </c:pt>
                <c:pt idx="732">
                  <c:v>0.20739090574993213</c:v>
                </c:pt>
                <c:pt idx="733">
                  <c:v>0.20853490574997124</c:v>
                </c:pt>
                <c:pt idx="734">
                  <c:v>0.20853490574982914</c:v>
                </c:pt>
                <c:pt idx="735">
                  <c:v>0.20903632574992059</c:v>
                </c:pt>
                <c:pt idx="736">
                  <c:v>0.20977090574996282</c:v>
                </c:pt>
                <c:pt idx="737">
                  <c:v>0.20977090574996282</c:v>
                </c:pt>
                <c:pt idx="738">
                  <c:v>0.20977090574996282</c:v>
                </c:pt>
                <c:pt idx="739">
                  <c:v>0.20977090574987756</c:v>
                </c:pt>
                <c:pt idx="740">
                  <c:v>0.20955979463894892</c:v>
                </c:pt>
                <c:pt idx="741">
                  <c:v>0.2097109057499722</c:v>
                </c:pt>
                <c:pt idx="742">
                  <c:v>0.20971090575022799</c:v>
                </c:pt>
                <c:pt idx="743">
                  <c:v>0.20971090575022799</c:v>
                </c:pt>
                <c:pt idx="744">
                  <c:v>0.20971090575022799</c:v>
                </c:pt>
                <c:pt idx="745">
                  <c:v>0.20971090575019957</c:v>
                </c:pt>
                <c:pt idx="746">
                  <c:v>0.20971090575022799</c:v>
                </c:pt>
                <c:pt idx="747">
                  <c:v>0.20971090575022799</c:v>
                </c:pt>
                <c:pt idx="748">
                  <c:v>0.20994490575023406</c:v>
                </c:pt>
                <c:pt idx="749">
                  <c:v>0.21162230574992691</c:v>
                </c:pt>
                <c:pt idx="750">
                  <c:v>0.21377090575005298</c:v>
                </c:pt>
                <c:pt idx="751">
                  <c:v>0.21377090574989666</c:v>
                </c:pt>
                <c:pt idx="752">
                  <c:v>0.21377090574989666</c:v>
                </c:pt>
                <c:pt idx="753">
                  <c:v>0.21377090574989666</c:v>
                </c:pt>
                <c:pt idx="754">
                  <c:v>0.21377090574989666</c:v>
                </c:pt>
                <c:pt idx="755">
                  <c:v>0.21377090574991087</c:v>
                </c:pt>
                <c:pt idx="756">
                  <c:v>0.21377090574989666</c:v>
                </c:pt>
                <c:pt idx="757">
                  <c:v>0.21377090575003876</c:v>
                </c:pt>
                <c:pt idx="758">
                  <c:v>0.21377090575005298</c:v>
                </c:pt>
                <c:pt idx="759">
                  <c:v>0.21377090574989666</c:v>
                </c:pt>
                <c:pt idx="760">
                  <c:v>0.21377090574989666</c:v>
                </c:pt>
                <c:pt idx="761">
                  <c:v>0.21377090574989666</c:v>
                </c:pt>
                <c:pt idx="762">
                  <c:v>0.21409462574985128</c:v>
                </c:pt>
                <c:pt idx="763">
                  <c:v>0.21601968574981356</c:v>
                </c:pt>
                <c:pt idx="764">
                  <c:v>0.21606490574981763</c:v>
                </c:pt>
                <c:pt idx="765">
                  <c:v>0.21606490574998816</c:v>
                </c:pt>
                <c:pt idx="766">
                  <c:v>0.21606490575001658</c:v>
                </c:pt>
                <c:pt idx="767">
                  <c:v>0.21606490574981763</c:v>
                </c:pt>
                <c:pt idx="768">
                  <c:v>0.21606490574981763</c:v>
                </c:pt>
                <c:pt idx="769">
                  <c:v>0.21606490574981763</c:v>
                </c:pt>
                <c:pt idx="770">
                  <c:v>0.21606490574983184</c:v>
                </c:pt>
                <c:pt idx="771">
                  <c:v>0.21606490574983184</c:v>
                </c:pt>
                <c:pt idx="772">
                  <c:v>0.21606490574981763</c:v>
                </c:pt>
                <c:pt idx="773">
                  <c:v>0.21606490574981763</c:v>
                </c:pt>
                <c:pt idx="774">
                  <c:v>0.21606490574981763</c:v>
                </c:pt>
                <c:pt idx="775">
                  <c:v>0.21606490574995973</c:v>
                </c:pt>
                <c:pt idx="776">
                  <c:v>0.21606490575003079</c:v>
                </c:pt>
                <c:pt idx="777">
                  <c:v>0.21606490574981763</c:v>
                </c:pt>
                <c:pt idx="778">
                  <c:v>0.21606490574981763</c:v>
                </c:pt>
                <c:pt idx="779">
                  <c:v>0.21606490574981763</c:v>
                </c:pt>
                <c:pt idx="780">
                  <c:v>0.21446244233544576</c:v>
                </c:pt>
                <c:pt idx="781">
                  <c:v>0.20936235574991713</c:v>
                </c:pt>
                <c:pt idx="782">
                  <c:v>0.20569994574981365</c:v>
                </c:pt>
                <c:pt idx="783">
                  <c:v>0.20528090574998714</c:v>
                </c:pt>
                <c:pt idx="784">
                  <c:v>0.20528090575000135</c:v>
                </c:pt>
                <c:pt idx="785">
                  <c:v>0.20560304574996735</c:v>
                </c:pt>
                <c:pt idx="786">
                  <c:v>0.20582690574984497</c:v>
                </c:pt>
                <c:pt idx="787">
                  <c:v>0.20582690574991602</c:v>
                </c:pt>
                <c:pt idx="788">
                  <c:v>0.20582690574991602</c:v>
                </c:pt>
                <c:pt idx="789">
                  <c:v>0.20582690574991602</c:v>
                </c:pt>
                <c:pt idx="790">
                  <c:v>0.20596145894143092</c:v>
                </c:pt>
                <c:pt idx="791">
                  <c:v>0.20401090574998193</c:v>
                </c:pt>
                <c:pt idx="792">
                  <c:v>0.20401090574995351</c:v>
                </c:pt>
                <c:pt idx="793">
                  <c:v>0.20401090574995351</c:v>
                </c:pt>
                <c:pt idx="794">
                  <c:v>0.20401090574995351</c:v>
                </c:pt>
                <c:pt idx="795">
                  <c:v>0.20401090574995351</c:v>
                </c:pt>
                <c:pt idx="796">
                  <c:v>0.2040109057499393</c:v>
                </c:pt>
                <c:pt idx="797">
                  <c:v>0.20401090574995351</c:v>
                </c:pt>
                <c:pt idx="798">
                  <c:v>0.20401090574995351</c:v>
                </c:pt>
                <c:pt idx="799">
                  <c:v>0.20387435402581389</c:v>
                </c:pt>
                <c:pt idx="800">
                  <c:v>0.2027809057499752</c:v>
                </c:pt>
                <c:pt idx="801">
                  <c:v>0.2027809057499752</c:v>
                </c:pt>
                <c:pt idx="802">
                  <c:v>0.20278090575007468</c:v>
                </c:pt>
                <c:pt idx="803">
                  <c:v>0.20278090575007468</c:v>
                </c:pt>
                <c:pt idx="804">
                  <c:v>0.20278090575007468</c:v>
                </c:pt>
                <c:pt idx="805">
                  <c:v>0.2027809057499752</c:v>
                </c:pt>
                <c:pt idx="806">
                  <c:v>0.20278090575007468</c:v>
                </c:pt>
                <c:pt idx="807">
                  <c:v>0.20278090575007468</c:v>
                </c:pt>
                <c:pt idx="808">
                  <c:v>0.2027809057499752</c:v>
                </c:pt>
                <c:pt idx="809">
                  <c:v>0.2027809057499752</c:v>
                </c:pt>
                <c:pt idx="810">
                  <c:v>0.20278090575004626</c:v>
                </c:pt>
                <c:pt idx="811">
                  <c:v>0.20278090575007468</c:v>
                </c:pt>
                <c:pt idx="812">
                  <c:v>0.20336370574980833</c:v>
                </c:pt>
                <c:pt idx="813">
                  <c:v>0.20340090574981673</c:v>
                </c:pt>
                <c:pt idx="814">
                  <c:v>0.20340090574981673</c:v>
                </c:pt>
                <c:pt idx="815">
                  <c:v>0.20114454574999741</c:v>
                </c:pt>
                <c:pt idx="816">
                  <c:v>0.20047090574996673</c:v>
                </c:pt>
                <c:pt idx="817">
                  <c:v>0.20107400252420859</c:v>
                </c:pt>
                <c:pt idx="818">
                  <c:v>0.20299590574997239</c:v>
                </c:pt>
                <c:pt idx="819">
                  <c:v>0.20299590574994397</c:v>
                </c:pt>
                <c:pt idx="820">
                  <c:v>0.20299590574987292</c:v>
                </c:pt>
                <c:pt idx="821">
                  <c:v>0.20299590574987292</c:v>
                </c:pt>
                <c:pt idx="822">
                  <c:v>0.20299590574987292</c:v>
                </c:pt>
                <c:pt idx="823">
                  <c:v>0.20299590574997239</c:v>
                </c:pt>
                <c:pt idx="824">
                  <c:v>0.20299590574987292</c:v>
                </c:pt>
                <c:pt idx="825">
                  <c:v>0.20299590574987292</c:v>
                </c:pt>
                <c:pt idx="826">
                  <c:v>0.20299590574997239</c:v>
                </c:pt>
                <c:pt idx="827">
                  <c:v>0.20407090574997255</c:v>
                </c:pt>
                <c:pt idx="828">
                  <c:v>0.20407090575005782</c:v>
                </c:pt>
                <c:pt idx="829">
                  <c:v>0.20407090574997255</c:v>
                </c:pt>
                <c:pt idx="830">
                  <c:v>0.20407090574997255</c:v>
                </c:pt>
                <c:pt idx="831">
                  <c:v>0.20407090575005782</c:v>
                </c:pt>
                <c:pt idx="832">
                  <c:v>0.20407090575001519</c:v>
                </c:pt>
                <c:pt idx="833">
                  <c:v>0.20491790575005098</c:v>
                </c:pt>
                <c:pt idx="834">
                  <c:v>0.20586090575008598</c:v>
                </c:pt>
                <c:pt idx="835">
                  <c:v>0.20586090575010019</c:v>
                </c:pt>
                <c:pt idx="836">
                  <c:v>0.20586090575008598</c:v>
                </c:pt>
                <c:pt idx="837">
                  <c:v>0.20604410162630415</c:v>
                </c:pt>
                <c:pt idx="838">
                  <c:v>0.20671440574983535</c:v>
                </c:pt>
                <c:pt idx="839">
                  <c:v>0.20756020471888803</c:v>
                </c:pt>
                <c:pt idx="840">
                  <c:v>0.20759690574982415</c:v>
                </c:pt>
                <c:pt idx="841">
                  <c:v>0.20759690574982415</c:v>
                </c:pt>
                <c:pt idx="842">
                  <c:v>0.20759690574982415</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0.20054690575013012</c:v>
                </c:pt>
                <c:pt idx="852">
                  <c:v>0.20054690575004486</c:v>
                </c:pt>
                <c:pt idx="853">
                  <c:v>0.20054690574994538</c:v>
                </c:pt>
                <c:pt idx="854">
                  <c:v>0.20054690575008749</c:v>
                </c:pt>
                <c:pt idx="855">
                  <c:v>0.20054690575008749</c:v>
                </c:pt>
                <c:pt idx="856">
                  <c:v>0.2005469057501017</c:v>
                </c:pt>
                <c:pt idx="857">
                  <c:v>0.20054690575008749</c:v>
                </c:pt>
                <c:pt idx="858">
                  <c:v>0.20054690575008749</c:v>
                </c:pt>
                <c:pt idx="859">
                  <c:v>0.20054690575014433</c:v>
                </c:pt>
                <c:pt idx="860">
                  <c:v>0.20054690575008749</c:v>
                </c:pt>
                <c:pt idx="861">
                  <c:v>0.20054690574993117</c:v>
                </c:pt>
                <c:pt idx="862">
                  <c:v>0.20054690574993117</c:v>
                </c:pt>
                <c:pt idx="863">
                  <c:v>0.20054690575008749</c:v>
                </c:pt>
                <c:pt idx="864">
                  <c:v>0.20054690575014433</c:v>
                </c:pt>
                <c:pt idx="865">
                  <c:v>0.20054690575008749</c:v>
                </c:pt>
                <c:pt idx="866">
                  <c:v>0.20054690575008749</c:v>
                </c:pt>
                <c:pt idx="867">
                  <c:v>0.20054690575008749</c:v>
                </c:pt>
                <c:pt idx="868">
                  <c:v>0.20054690575008749</c:v>
                </c:pt>
                <c:pt idx="869">
                  <c:v>0.20054690575008749</c:v>
                </c:pt>
                <c:pt idx="870">
                  <c:v>0.20054690574993117</c:v>
                </c:pt>
                <c:pt idx="871">
                  <c:v>0.20083690574990953</c:v>
                </c:pt>
                <c:pt idx="872">
                  <c:v>0.2012080781637593</c:v>
                </c:pt>
                <c:pt idx="873">
                  <c:v>0.20689980574999822</c:v>
                </c:pt>
                <c:pt idx="874">
                  <c:v>0.20911490574991376</c:v>
                </c:pt>
                <c:pt idx="875">
                  <c:v>0.20930371970352724</c:v>
                </c:pt>
                <c:pt idx="876">
                  <c:v>0.21425707574985609</c:v>
                </c:pt>
                <c:pt idx="877">
                  <c:v>0.21655090574981273</c:v>
                </c:pt>
                <c:pt idx="878">
                  <c:v>0.21655090574981273</c:v>
                </c:pt>
                <c:pt idx="879">
                  <c:v>0.21655090574975588</c:v>
                </c:pt>
                <c:pt idx="880">
                  <c:v>0.21655090574996905</c:v>
                </c:pt>
                <c:pt idx="881">
                  <c:v>0.21655090574982694</c:v>
                </c:pt>
                <c:pt idx="882">
                  <c:v>0.21655090574981273</c:v>
                </c:pt>
                <c:pt idx="883">
                  <c:v>0.2165509057497701</c:v>
                </c:pt>
                <c:pt idx="884">
                  <c:v>0.21655090574981273</c:v>
                </c:pt>
                <c:pt idx="885">
                  <c:v>0.21655090574981273</c:v>
                </c:pt>
                <c:pt idx="886">
                  <c:v>0.21655090574981273</c:v>
                </c:pt>
                <c:pt idx="887">
                  <c:v>0.21655090574978431</c:v>
                </c:pt>
                <c:pt idx="888">
                  <c:v>0.21655090574996905</c:v>
                </c:pt>
                <c:pt idx="889">
                  <c:v>0.2133949057498512</c:v>
                </c:pt>
                <c:pt idx="890">
                  <c:v>0.21339490574982278</c:v>
                </c:pt>
                <c:pt idx="891">
                  <c:v>0.21402588513130638</c:v>
                </c:pt>
                <c:pt idx="892">
                  <c:v>0.21466090574986652</c:v>
                </c:pt>
                <c:pt idx="893">
                  <c:v>0.21466090574986652</c:v>
                </c:pt>
                <c:pt idx="894">
                  <c:v>0.21466090574996599</c:v>
                </c:pt>
                <c:pt idx="895">
                  <c:v>0.21466090574986652</c:v>
                </c:pt>
                <c:pt idx="896">
                  <c:v>0.21466090574996599</c:v>
                </c:pt>
                <c:pt idx="897">
                  <c:v>0.21466090574989494</c:v>
                </c:pt>
                <c:pt idx="898">
                  <c:v>0.21466090574990915</c:v>
                </c:pt>
                <c:pt idx="899">
                  <c:v>0.21466090574988073</c:v>
                </c:pt>
                <c:pt idx="900">
                  <c:v>0.2143549057498717</c:v>
                </c:pt>
                <c:pt idx="901">
                  <c:v>0.21430090574989435</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0.21747690575000433</c:v>
                </c:pt>
                <c:pt idx="910">
                  <c:v>0.21727860574995361</c:v>
                </c:pt>
                <c:pt idx="911">
                  <c:v>0.21705090574988617</c:v>
                </c:pt>
                <c:pt idx="912">
                  <c:v>0.2166829469870919</c:v>
                </c:pt>
                <c:pt idx="913">
                  <c:v>0.21609090575000778</c:v>
                </c:pt>
                <c:pt idx="914">
                  <c:v>0.21609090574997936</c:v>
                </c:pt>
                <c:pt idx="915">
                  <c:v>0.21609090574997936</c:v>
                </c:pt>
                <c:pt idx="916">
                  <c:v>0.21609090575000778</c:v>
                </c:pt>
                <c:pt idx="917">
                  <c:v>0.21609090574997936</c:v>
                </c:pt>
                <c:pt idx="918">
                  <c:v>0.21609090574997936</c:v>
                </c:pt>
                <c:pt idx="919">
                  <c:v>0.21609090575000778</c:v>
                </c:pt>
                <c:pt idx="920">
                  <c:v>0.21583066575006171</c:v>
                </c:pt>
                <c:pt idx="921">
                  <c:v>0.21488090574999319</c:v>
                </c:pt>
                <c:pt idx="922">
                  <c:v>0.21503840575000766</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0.21519590575002212</c:v>
                </c:pt>
                <c:pt idx="931">
                  <c:v>0.21519590574997949</c:v>
                </c:pt>
                <c:pt idx="932">
                  <c:v>0.21419469298390936</c:v>
                </c:pt>
                <c:pt idx="933">
                  <c:v>0.21299267045586134</c:v>
                </c:pt>
                <c:pt idx="934">
                  <c:v>0.2120409057498307</c:v>
                </c:pt>
                <c:pt idx="935">
                  <c:v>0.2120409057498307</c:v>
                </c:pt>
                <c:pt idx="936">
                  <c:v>0.2120409057498307</c:v>
                </c:pt>
                <c:pt idx="937">
                  <c:v>0.2120409057498307</c:v>
                </c:pt>
                <c:pt idx="938">
                  <c:v>0.2120409057498307</c:v>
                </c:pt>
                <c:pt idx="939">
                  <c:v>0.2120409057498307</c:v>
                </c:pt>
                <c:pt idx="940">
                  <c:v>0.21204090574998702</c:v>
                </c:pt>
                <c:pt idx="941">
                  <c:v>0.21204090574987333</c:v>
                </c:pt>
                <c:pt idx="942">
                  <c:v>0.2120409057498307</c:v>
                </c:pt>
                <c:pt idx="943">
                  <c:v>0.21204090574984491</c:v>
                </c:pt>
                <c:pt idx="944">
                  <c:v>0.2120409057498307</c:v>
                </c:pt>
                <c:pt idx="945">
                  <c:v>0.2120409057498307</c:v>
                </c:pt>
                <c:pt idx="946">
                  <c:v>0.2120409057498307</c:v>
                </c:pt>
                <c:pt idx="947">
                  <c:v>0.2120409057498307</c:v>
                </c:pt>
                <c:pt idx="948">
                  <c:v>0.21204090574990175</c:v>
                </c:pt>
                <c:pt idx="949">
                  <c:v>0.21204090574988754</c:v>
                </c:pt>
                <c:pt idx="950">
                  <c:v>0.2120409057498307</c:v>
                </c:pt>
                <c:pt idx="951">
                  <c:v>0.2120409057498307</c:v>
                </c:pt>
                <c:pt idx="952">
                  <c:v>0.2120409057498307</c:v>
                </c:pt>
                <c:pt idx="953">
                  <c:v>0.2120409057498307</c:v>
                </c:pt>
                <c:pt idx="954">
                  <c:v>0.2120409057498307</c:v>
                </c:pt>
                <c:pt idx="955">
                  <c:v>0.21204090574988754</c:v>
                </c:pt>
                <c:pt idx="956">
                  <c:v>0.21043090574997336</c:v>
                </c:pt>
                <c:pt idx="957">
                  <c:v>0.21046562165892624</c:v>
                </c:pt>
                <c:pt idx="958">
                  <c:v>0.21049590574995136</c:v>
                </c:pt>
                <c:pt idx="959">
                  <c:v>0.21049590574995136</c:v>
                </c:pt>
                <c:pt idx="960">
                  <c:v>0.21049590574992294</c:v>
                </c:pt>
                <c:pt idx="961">
                  <c:v>0.21049590574995136</c:v>
                </c:pt>
                <c:pt idx="962">
                  <c:v>0.21049590574995136</c:v>
                </c:pt>
                <c:pt idx="963">
                  <c:v>0.21049865574988758</c:v>
                </c:pt>
                <c:pt idx="964">
                  <c:v>0.21011694023269456</c:v>
                </c:pt>
                <c:pt idx="965">
                  <c:v>0.20755090574996871</c:v>
                </c:pt>
                <c:pt idx="966">
                  <c:v>0.20755090575016766</c:v>
                </c:pt>
                <c:pt idx="967">
                  <c:v>0.2075509057502245</c:v>
                </c:pt>
                <c:pt idx="968">
                  <c:v>0.2075509057502245</c:v>
                </c:pt>
                <c:pt idx="969">
                  <c:v>0.2075509057502245</c:v>
                </c:pt>
                <c:pt idx="970">
                  <c:v>0.2075509057502245</c:v>
                </c:pt>
                <c:pt idx="971">
                  <c:v>0.2075509057502245</c:v>
                </c:pt>
                <c:pt idx="972">
                  <c:v>0.20755090575021029</c:v>
                </c:pt>
                <c:pt idx="973">
                  <c:v>0.20512903706324437</c:v>
                </c:pt>
                <c:pt idx="974">
                  <c:v>0.20270090575007771</c:v>
                </c:pt>
                <c:pt idx="975">
                  <c:v>0.20179920575002086</c:v>
                </c:pt>
                <c:pt idx="976">
                  <c:v>0.20055686575007314</c:v>
                </c:pt>
                <c:pt idx="977">
                  <c:v>0.20012304575000428</c:v>
                </c:pt>
                <c:pt idx="978">
                  <c:v>0.19823256574983361</c:v>
                </c:pt>
                <c:pt idx="979">
                  <c:v>0.19826090574981947</c:v>
                </c:pt>
                <c:pt idx="980">
                  <c:v>0.19826090574983368</c:v>
                </c:pt>
                <c:pt idx="981">
                  <c:v>0.19826090574999</c:v>
                </c:pt>
                <c:pt idx="982">
                  <c:v>0.19737090574992067</c:v>
                </c:pt>
                <c:pt idx="983">
                  <c:v>0.1973709057499633</c:v>
                </c:pt>
                <c:pt idx="984">
                  <c:v>0.1973709057499633</c:v>
                </c:pt>
                <c:pt idx="985">
                  <c:v>0.19737090575002014</c:v>
                </c:pt>
                <c:pt idx="986">
                  <c:v>0.1973709057499633</c:v>
                </c:pt>
                <c:pt idx="987">
                  <c:v>0.1973709057499633</c:v>
                </c:pt>
                <c:pt idx="988">
                  <c:v>0.19737090574997751</c:v>
                </c:pt>
                <c:pt idx="989">
                  <c:v>0.1973709057499633</c:v>
                </c:pt>
                <c:pt idx="990">
                  <c:v>0.1973709057499633</c:v>
                </c:pt>
                <c:pt idx="991">
                  <c:v>0.19620590574996299</c:v>
                </c:pt>
                <c:pt idx="992">
                  <c:v>0.19608228670219319</c:v>
                </c:pt>
                <c:pt idx="993">
                  <c:v>0.19436090574997422</c:v>
                </c:pt>
                <c:pt idx="994">
                  <c:v>0.1944120557498934</c:v>
                </c:pt>
                <c:pt idx="995">
                  <c:v>0.19553155574985226</c:v>
                </c:pt>
                <c:pt idx="996">
                  <c:v>0.19555090574985456</c:v>
                </c:pt>
                <c:pt idx="997">
                  <c:v>0.19510540574995616</c:v>
                </c:pt>
                <c:pt idx="998">
                  <c:v>0.1950009057499642</c:v>
                </c:pt>
                <c:pt idx="999">
                  <c:v>0.19500090575000684</c:v>
                </c:pt>
                <c:pt idx="1000">
                  <c:v>0.19350090574981493</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0.19105090574991834</c:v>
                </c:pt>
                <c:pt idx="1011">
                  <c:v>0.19100608575000422</c:v>
                </c:pt>
                <c:pt idx="1012">
                  <c:v>0.19105644574997882</c:v>
                </c:pt>
                <c:pt idx="1013">
                  <c:v>0.19103060575000086</c:v>
                </c:pt>
                <c:pt idx="1014">
                  <c:v>0.19177690574979067</c:v>
                </c:pt>
                <c:pt idx="1015">
                  <c:v>0.19239090574998841</c:v>
                </c:pt>
                <c:pt idx="1016">
                  <c:v>0.19239090574998841</c:v>
                </c:pt>
                <c:pt idx="1017">
                  <c:v>0.19346725940854981</c:v>
                </c:pt>
                <c:pt idx="1018">
                  <c:v>0.19473455574981813</c:v>
                </c:pt>
                <c:pt idx="1019">
                  <c:v>0.19445320575006519</c:v>
                </c:pt>
                <c:pt idx="1020">
                  <c:v>0.19540380575008953</c:v>
                </c:pt>
                <c:pt idx="1021">
                  <c:v>0.19684710575012332</c:v>
                </c:pt>
                <c:pt idx="1022">
                  <c:v>0.19729090575015107</c:v>
                </c:pt>
                <c:pt idx="1023">
                  <c:v>0.19729090575012265</c:v>
                </c:pt>
                <c:pt idx="1024">
                  <c:v>0.19636199270648547</c:v>
                </c:pt>
                <c:pt idx="1025">
                  <c:v>0.19222090575003392</c:v>
                </c:pt>
                <c:pt idx="1026">
                  <c:v>0.19222090575007655</c:v>
                </c:pt>
                <c:pt idx="1027">
                  <c:v>0.19222090575007655</c:v>
                </c:pt>
                <c:pt idx="1028">
                  <c:v>0.19222090575006234</c:v>
                </c:pt>
                <c:pt idx="1029">
                  <c:v>0.19222090575007655</c:v>
                </c:pt>
                <c:pt idx="1030">
                  <c:v>0.19222090575007655</c:v>
                </c:pt>
                <c:pt idx="1031">
                  <c:v>0.19227130575012552</c:v>
                </c:pt>
                <c:pt idx="1032">
                  <c:v>0.19417352870070204</c:v>
                </c:pt>
                <c:pt idx="1033">
                  <c:v>0.19416090575010969</c:v>
                </c:pt>
                <c:pt idx="1034">
                  <c:v>0.19395314574988731</c:v>
                </c:pt>
                <c:pt idx="1035">
                  <c:v>0.19419190574994616</c:v>
                </c:pt>
                <c:pt idx="1036">
                  <c:v>0.19425990574988816</c:v>
                </c:pt>
                <c:pt idx="1037">
                  <c:v>0.19240580575002753</c:v>
                </c:pt>
                <c:pt idx="1038">
                  <c:v>0.19238874080154744</c:v>
                </c:pt>
                <c:pt idx="1039">
                  <c:v>0.19369820574992502</c:v>
                </c:pt>
                <c:pt idx="1040">
                  <c:v>0.19500932680251992</c:v>
                </c:pt>
                <c:pt idx="1041">
                  <c:v>0.19489090574997192</c:v>
                </c:pt>
                <c:pt idx="1042">
                  <c:v>0.19499330575000329</c:v>
                </c:pt>
                <c:pt idx="1043">
                  <c:v>0.19521090575005928</c:v>
                </c:pt>
                <c:pt idx="1044">
                  <c:v>0.19521090575005928</c:v>
                </c:pt>
                <c:pt idx="1045">
                  <c:v>0.19521090575013034</c:v>
                </c:pt>
                <c:pt idx="1046">
                  <c:v>0.19521090575005928</c:v>
                </c:pt>
                <c:pt idx="1047">
                  <c:v>0.19521090575005928</c:v>
                </c:pt>
                <c:pt idx="1048">
                  <c:v>0.19521090575005928</c:v>
                </c:pt>
                <c:pt idx="1049">
                  <c:v>0.19570063908332713</c:v>
                </c:pt>
                <c:pt idx="1050">
                  <c:v>0.1957249057499979</c:v>
                </c:pt>
                <c:pt idx="1051">
                  <c:v>0.19572490574981316</c:v>
                </c:pt>
                <c:pt idx="1052">
                  <c:v>0.19572490574985579</c:v>
                </c:pt>
                <c:pt idx="1053">
                  <c:v>0.19572490574985579</c:v>
                </c:pt>
                <c:pt idx="1054">
                  <c:v>0.19629562574989734</c:v>
                </c:pt>
                <c:pt idx="1055">
                  <c:v>0.19638090574989064</c:v>
                </c:pt>
                <c:pt idx="1056">
                  <c:v>0.19638090574980538</c:v>
                </c:pt>
                <c:pt idx="1057">
                  <c:v>0.19638090574989064</c:v>
                </c:pt>
                <c:pt idx="1058">
                  <c:v>0.19581770575011603</c:v>
                </c:pt>
                <c:pt idx="1059">
                  <c:v>0.1957809057499702</c:v>
                </c:pt>
                <c:pt idx="1060">
                  <c:v>0.19313090574998171</c:v>
                </c:pt>
                <c:pt idx="1061">
                  <c:v>0.19313090574991065</c:v>
                </c:pt>
                <c:pt idx="1062">
                  <c:v>0.19313090574998171</c:v>
                </c:pt>
                <c:pt idx="1063">
                  <c:v>0.19313090574991065</c:v>
                </c:pt>
                <c:pt idx="1064">
                  <c:v>0.19313090574991065</c:v>
                </c:pt>
                <c:pt idx="1065">
                  <c:v>0.19313090574991065</c:v>
                </c:pt>
                <c:pt idx="1066">
                  <c:v>0.19313090574991065</c:v>
                </c:pt>
                <c:pt idx="1067">
                  <c:v>0.19313090574995329</c:v>
                </c:pt>
                <c:pt idx="1068">
                  <c:v>0.19313090574998171</c:v>
                </c:pt>
                <c:pt idx="1069">
                  <c:v>0.19313090574991065</c:v>
                </c:pt>
                <c:pt idx="1070">
                  <c:v>0.19313090574991065</c:v>
                </c:pt>
                <c:pt idx="1071">
                  <c:v>0.19313090574991065</c:v>
                </c:pt>
                <c:pt idx="1072">
                  <c:v>0.19313090574992486</c:v>
                </c:pt>
                <c:pt idx="1073">
                  <c:v>0.19345490574990265</c:v>
                </c:pt>
                <c:pt idx="1074">
                  <c:v>0.19364090574997306</c:v>
                </c:pt>
                <c:pt idx="1075">
                  <c:v>0.19364090574993043</c:v>
                </c:pt>
                <c:pt idx="1076">
                  <c:v>0.19364090574997306</c:v>
                </c:pt>
                <c:pt idx="1077">
                  <c:v>0.19364090574997306</c:v>
                </c:pt>
                <c:pt idx="1078">
                  <c:v>0.19364090574997306</c:v>
                </c:pt>
                <c:pt idx="1079">
                  <c:v>0.193640905749902</c:v>
                </c:pt>
                <c:pt idx="1080">
                  <c:v>0.19341790574989659</c:v>
                </c:pt>
                <c:pt idx="1081">
                  <c:v>0.19296090574979985</c:v>
                </c:pt>
                <c:pt idx="1082">
                  <c:v>0.19296090574979985</c:v>
                </c:pt>
                <c:pt idx="1083">
                  <c:v>0.19296090574979985</c:v>
                </c:pt>
                <c:pt idx="1084">
                  <c:v>0.19296090574984248</c:v>
                </c:pt>
                <c:pt idx="1085">
                  <c:v>0.19289090574989132</c:v>
                </c:pt>
                <c:pt idx="1086">
                  <c:v>0.1928909057498629</c:v>
                </c:pt>
                <c:pt idx="1087">
                  <c:v>0.19275100574995463</c:v>
                </c:pt>
                <c:pt idx="1088">
                  <c:v>0.19221090574986022</c:v>
                </c:pt>
                <c:pt idx="1089">
                  <c:v>0.19221090574981758</c:v>
                </c:pt>
                <c:pt idx="1090">
                  <c:v>0.19221090574986022</c:v>
                </c:pt>
                <c:pt idx="1091">
                  <c:v>0.19221090574986022</c:v>
                </c:pt>
                <c:pt idx="1092">
                  <c:v>0.19221090574986022</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0.18885090574990215</c:v>
                </c:pt>
                <c:pt idx="1105">
                  <c:v>0.18717894574987781</c:v>
                </c:pt>
                <c:pt idx="1106">
                  <c:v>0.18399572502688955</c:v>
                </c:pt>
                <c:pt idx="1107">
                  <c:v>0.18368090574972484</c:v>
                </c:pt>
                <c:pt idx="1108">
                  <c:v>0.18368090574972484</c:v>
                </c:pt>
                <c:pt idx="1109">
                  <c:v>0.18368090574972484</c:v>
                </c:pt>
                <c:pt idx="1110">
                  <c:v>0.18368090574988116</c:v>
                </c:pt>
                <c:pt idx="1111">
                  <c:v>0.18368090574996643</c:v>
                </c:pt>
                <c:pt idx="1112">
                  <c:v>0.18281022927938295</c:v>
                </c:pt>
                <c:pt idx="1113">
                  <c:v>0.17947123574992929</c:v>
                </c:pt>
                <c:pt idx="1114">
                  <c:v>0.17663090575001661</c:v>
                </c:pt>
                <c:pt idx="1115">
                  <c:v>0.177190255750034</c:v>
                </c:pt>
                <c:pt idx="1116">
                  <c:v>0.17906131391320912</c:v>
                </c:pt>
                <c:pt idx="1117">
                  <c:v>0.17670935280881395</c:v>
                </c:pt>
                <c:pt idx="1118">
                  <c:v>0.17589410574993281</c:v>
                </c:pt>
                <c:pt idx="1119">
                  <c:v>0.17505020807554672</c:v>
                </c:pt>
                <c:pt idx="1120">
                  <c:v>0.16837090574996694</c:v>
                </c:pt>
                <c:pt idx="1121">
                  <c:v>0.1715868857500169</c:v>
                </c:pt>
                <c:pt idx="1122">
                  <c:v>0.17271450575005076</c:v>
                </c:pt>
                <c:pt idx="1123">
                  <c:v>0.17107059647146627</c:v>
                </c:pt>
                <c:pt idx="1124">
                  <c:v>0.16986680574984803</c:v>
                </c:pt>
                <c:pt idx="1125">
                  <c:v>0.17007090574975336</c:v>
                </c:pt>
                <c:pt idx="1126">
                  <c:v>0.17007090574975336</c:v>
                </c:pt>
                <c:pt idx="1127">
                  <c:v>0.17007090574976758</c:v>
                </c:pt>
                <c:pt idx="1128">
                  <c:v>0.16975410574995919</c:v>
                </c:pt>
                <c:pt idx="1129">
                  <c:v>0.16680090574990913</c:v>
                </c:pt>
                <c:pt idx="1130">
                  <c:v>0.16794020574995727</c:v>
                </c:pt>
                <c:pt idx="1131">
                  <c:v>0.16811790574986674</c:v>
                </c:pt>
                <c:pt idx="1132">
                  <c:v>0.16936400574982713</c:v>
                </c:pt>
                <c:pt idx="1133">
                  <c:v>0.16941502033337485</c:v>
                </c:pt>
                <c:pt idx="1134">
                  <c:v>0.16889684574999819</c:v>
                </c:pt>
                <c:pt idx="1135">
                  <c:v>0.16904693575007457</c:v>
                </c:pt>
                <c:pt idx="1136">
                  <c:v>0.17086060575017825</c:v>
                </c:pt>
                <c:pt idx="1137">
                  <c:v>0.17162090575021693</c:v>
                </c:pt>
                <c:pt idx="1138">
                  <c:v>0.17132678810291679</c:v>
                </c:pt>
                <c:pt idx="1139">
                  <c:v>0.17322590574991636</c:v>
                </c:pt>
                <c:pt idx="1140">
                  <c:v>0.17322590574990215</c:v>
                </c:pt>
                <c:pt idx="1141">
                  <c:v>0.17233080574995085</c:v>
                </c:pt>
                <c:pt idx="1142">
                  <c:v>0.1698196857498715</c:v>
                </c:pt>
                <c:pt idx="1143">
                  <c:v>0.16996471751463105</c:v>
                </c:pt>
                <c:pt idx="1144">
                  <c:v>0.16708604575005381</c:v>
                </c:pt>
                <c:pt idx="1145">
                  <c:v>0.1676893057498603</c:v>
                </c:pt>
                <c:pt idx="1146">
                  <c:v>0.16860456428659631</c:v>
                </c:pt>
                <c:pt idx="1147">
                  <c:v>0.16484090574995491</c:v>
                </c:pt>
                <c:pt idx="1148">
                  <c:v>0.16377930575008293</c:v>
                </c:pt>
                <c:pt idx="1149">
                  <c:v>0.16529057585312046</c:v>
                </c:pt>
                <c:pt idx="1150">
                  <c:v>0.16540068574994393</c:v>
                </c:pt>
                <c:pt idx="1151">
                  <c:v>0.16443570574985245</c:v>
                </c:pt>
                <c:pt idx="1152">
                  <c:v>0.160963805749887</c:v>
                </c:pt>
                <c:pt idx="1153">
                  <c:v>0.15957038574990179</c:v>
                </c:pt>
                <c:pt idx="1154">
                  <c:v>0.15941690574987888</c:v>
                </c:pt>
                <c:pt idx="1155">
                  <c:v>0.16125441794513051</c:v>
                </c:pt>
                <c:pt idx="1156">
                  <c:v>0.17315655574977029</c:v>
                </c:pt>
                <c:pt idx="1157">
                  <c:v>0.17475983574989584</c:v>
                </c:pt>
                <c:pt idx="1158">
                  <c:v>0.17424227574994688</c:v>
                </c:pt>
                <c:pt idx="1159">
                  <c:v>0.17437465575008559</c:v>
                </c:pt>
                <c:pt idx="1160">
                  <c:v>0.17454090575004955</c:v>
                </c:pt>
                <c:pt idx="1161">
                  <c:v>0.17477490575021193</c:v>
                </c:pt>
                <c:pt idx="1162">
                  <c:v>0.17477490575019772</c:v>
                </c:pt>
                <c:pt idx="1163">
                  <c:v>0.17248590574995148</c:v>
                </c:pt>
                <c:pt idx="1164">
                  <c:v>0.17248590575019307</c:v>
                </c:pt>
                <c:pt idx="1165">
                  <c:v>0.17248590575019307</c:v>
                </c:pt>
                <c:pt idx="1166">
                  <c:v>0.17248590575019307</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0.17270330574986303</c:v>
                </c:pt>
                <c:pt idx="1175">
                  <c:v>0.17280090574988094</c:v>
                </c:pt>
                <c:pt idx="1176">
                  <c:v>0.17280090574988094</c:v>
                </c:pt>
                <c:pt idx="1177">
                  <c:v>0.1729288438942973</c:v>
                </c:pt>
                <c:pt idx="1178">
                  <c:v>0.17401090575005185</c:v>
                </c:pt>
                <c:pt idx="1179">
                  <c:v>0.17401090575003764</c:v>
                </c:pt>
                <c:pt idx="1180">
                  <c:v>0.171990905750107</c:v>
                </c:pt>
                <c:pt idx="1181">
                  <c:v>0.171990905750107</c:v>
                </c:pt>
                <c:pt idx="1182">
                  <c:v>0.171990905750107</c:v>
                </c:pt>
                <c:pt idx="1183">
                  <c:v>0.171990905750107</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0.17244090575005089</c:v>
                </c:pt>
                <c:pt idx="1199">
                  <c:v>0.17294079574980969</c:v>
                </c:pt>
                <c:pt idx="1200">
                  <c:v>0.173294905749799</c:v>
                </c:pt>
                <c:pt idx="1201">
                  <c:v>0.17329490574982742</c:v>
                </c:pt>
                <c:pt idx="1202">
                  <c:v>0.173294905749799</c:v>
                </c:pt>
                <c:pt idx="1203">
                  <c:v>0.173294905749799</c:v>
                </c:pt>
                <c:pt idx="1204">
                  <c:v>0.173294905749799</c:v>
                </c:pt>
                <c:pt idx="1205">
                  <c:v>0.17329490574988426</c:v>
                </c:pt>
                <c:pt idx="1206">
                  <c:v>0.17329490574981321</c:v>
                </c:pt>
                <c:pt idx="1207">
                  <c:v>0.17429202574993496</c:v>
                </c:pt>
                <c:pt idx="1208">
                  <c:v>0.17511280574998977</c:v>
                </c:pt>
                <c:pt idx="1209">
                  <c:v>0.17574090575000412</c:v>
                </c:pt>
                <c:pt idx="1210">
                  <c:v>0.17574090575000412</c:v>
                </c:pt>
                <c:pt idx="1211">
                  <c:v>0.17574090575000412</c:v>
                </c:pt>
                <c:pt idx="1212">
                  <c:v>0.17574090575000412</c:v>
                </c:pt>
                <c:pt idx="1213">
                  <c:v>0.17591117602036377</c:v>
                </c:pt>
                <c:pt idx="1214">
                  <c:v>0.17998180575003175</c:v>
                </c:pt>
                <c:pt idx="1215">
                  <c:v>0.18222090574998617</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0.18290090575007412</c:v>
                </c:pt>
                <c:pt idx="1224">
                  <c:v>0.18290090575000306</c:v>
                </c:pt>
                <c:pt idx="1225">
                  <c:v>0.18290090575000306</c:v>
                </c:pt>
                <c:pt idx="1226">
                  <c:v>0.18290090575000306</c:v>
                </c:pt>
                <c:pt idx="1227">
                  <c:v>0.18290090575003148</c:v>
                </c:pt>
                <c:pt idx="1228">
                  <c:v>0.18152870574985513</c:v>
                </c:pt>
                <c:pt idx="1229">
                  <c:v>0.17422650575007026</c:v>
                </c:pt>
                <c:pt idx="1230">
                  <c:v>0.17353090575009844</c:v>
                </c:pt>
                <c:pt idx="1231">
                  <c:v>0.17353090574994212</c:v>
                </c:pt>
                <c:pt idx="1232">
                  <c:v>0.17353090575001318</c:v>
                </c:pt>
                <c:pt idx="1233">
                  <c:v>0.17353090575008423</c:v>
                </c:pt>
                <c:pt idx="1234">
                  <c:v>0.17353090575008423</c:v>
                </c:pt>
                <c:pt idx="1235">
                  <c:v>0.17353090575009844</c:v>
                </c:pt>
                <c:pt idx="1236">
                  <c:v>0.17353090575008423</c:v>
                </c:pt>
                <c:pt idx="1237">
                  <c:v>0.17353090575008423</c:v>
                </c:pt>
                <c:pt idx="1238">
                  <c:v>0.17353090575008423</c:v>
                </c:pt>
                <c:pt idx="1239">
                  <c:v>0.17353090575001318</c:v>
                </c:pt>
                <c:pt idx="1240">
                  <c:v>0.1735309057500416</c:v>
                </c:pt>
                <c:pt idx="1241">
                  <c:v>0.17353090575011265</c:v>
                </c:pt>
                <c:pt idx="1242">
                  <c:v>0.17353090575008423</c:v>
                </c:pt>
                <c:pt idx="1243">
                  <c:v>0.17353090575008423</c:v>
                </c:pt>
                <c:pt idx="1244">
                  <c:v>0.17353090575008423</c:v>
                </c:pt>
                <c:pt idx="1245">
                  <c:v>0.17353090574992791</c:v>
                </c:pt>
                <c:pt idx="1246">
                  <c:v>0.17353090574992791</c:v>
                </c:pt>
                <c:pt idx="1247">
                  <c:v>0.17353090575008423</c:v>
                </c:pt>
                <c:pt idx="1248">
                  <c:v>0.17384327417114775</c:v>
                </c:pt>
                <c:pt idx="1249">
                  <c:v>0.17393590575008488</c:v>
                </c:pt>
                <c:pt idx="1250">
                  <c:v>0.17393590575008488</c:v>
                </c:pt>
                <c:pt idx="1251">
                  <c:v>0.17393590575008488</c:v>
                </c:pt>
                <c:pt idx="1252">
                  <c:v>0.17393590575008488</c:v>
                </c:pt>
                <c:pt idx="1253">
                  <c:v>0.17393590575008488</c:v>
                </c:pt>
                <c:pt idx="1254">
                  <c:v>0.17393590575008488</c:v>
                </c:pt>
                <c:pt idx="1255">
                  <c:v>0.17393590574999962</c:v>
                </c:pt>
                <c:pt idx="1256">
                  <c:v>0.17495923908323618</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0.18025090574988667</c:v>
                </c:pt>
                <c:pt idx="1269">
                  <c:v>0.18025090574991509</c:v>
                </c:pt>
                <c:pt idx="1270">
                  <c:v>0.18025090574991509</c:v>
                </c:pt>
                <c:pt idx="1271">
                  <c:v>0.18126740574982136</c:v>
                </c:pt>
                <c:pt idx="1272">
                  <c:v>0.18332090574996585</c:v>
                </c:pt>
                <c:pt idx="1273">
                  <c:v>0.18332090574996585</c:v>
                </c:pt>
                <c:pt idx="1274">
                  <c:v>0.18332090574972426</c:v>
                </c:pt>
                <c:pt idx="1275">
                  <c:v>0.18372526745207551</c:v>
                </c:pt>
                <c:pt idx="1276">
                  <c:v>0.1838459057500188</c:v>
                </c:pt>
                <c:pt idx="1277">
                  <c:v>0.1838459057500188</c:v>
                </c:pt>
                <c:pt idx="1278">
                  <c:v>0.1838459057500188</c:v>
                </c:pt>
                <c:pt idx="1279">
                  <c:v>0.18422736574999021</c:v>
                </c:pt>
                <c:pt idx="1280">
                  <c:v>0.18786049479092526</c:v>
                </c:pt>
                <c:pt idx="1281">
                  <c:v>0.19160177172949489</c:v>
                </c:pt>
                <c:pt idx="1282">
                  <c:v>0.19229090575007035</c:v>
                </c:pt>
                <c:pt idx="1283">
                  <c:v>0.19229090575012719</c:v>
                </c:pt>
                <c:pt idx="1284">
                  <c:v>0.19229090575012719</c:v>
                </c:pt>
                <c:pt idx="1285">
                  <c:v>0.19241345575014179</c:v>
                </c:pt>
                <c:pt idx="1286">
                  <c:v>0.19250590575006754</c:v>
                </c:pt>
                <c:pt idx="1287">
                  <c:v>0.19250590575012438</c:v>
                </c:pt>
                <c:pt idx="1288">
                  <c:v>0.19250590575012438</c:v>
                </c:pt>
                <c:pt idx="1289">
                  <c:v>0.19250590575012438</c:v>
                </c:pt>
                <c:pt idx="1290">
                  <c:v>0.19250590574991122</c:v>
                </c:pt>
                <c:pt idx="1291">
                  <c:v>0.19250590574989701</c:v>
                </c:pt>
                <c:pt idx="1292">
                  <c:v>0.19250590575012438</c:v>
                </c:pt>
                <c:pt idx="1293">
                  <c:v>0.19248393766500271</c:v>
                </c:pt>
                <c:pt idx="1294">
                  <c:v>0.19221090574986022</c:v>
                </c:pt>
                <c:pt idx="1295">
                  <c:v>0.19221090574986022</c:v>
                </c:pt>
                <c:pt idx="1296">
                  <c:v>0.19221090574986022</c:v>
                </c:pt>
                <c:pt idx="1297">
                  <c:v>0.19221090574986022</c:v>
                </c:pt>
                <c:pt idx="1298">
                  <c:v>0.19221090574986022</c:v>
                </c:pt>
                <c:pt idx="1299">
                  <c:v>0.19221090574998811</c:v>
                </c:pt>
                <c:pt idx="1300">
                  <c:v>0.19153090574999965</c:v>
                </c:pt>
                <c:pt idx="1301">
                  <c:v>0.19153090575011333</c:v>
                </c:pt>
                <c:pt idx="1302">
                  <c:v>0.19245690575009178</c:v>
                </c:pt>
                <c:pt idx="1303">
                  <c:v>0.19287090575014076</c:v>
                </c:pt>
                <c:pt idx="1304">
                  <c:v>0.19287090575014076</c:v>
                </c:pt>
                <c:pt idx="1305">
                  <c:v>0.19287090575014076</c:v>
                </c:pt>
                <c:pt idx="1306">
                  <c:v>0.19287090575014076</c:v>
                </c:pt>
                <c:pt idx="1307">
                  <c:v>0.19287090575009813</c:v>
                </c:pt>
                <c:pt idx="1308">
                  <c:v>0.19559590574999675</c:v>
                </c:pt>
                <c:pt idx="1309">
                  <c:v>0.19726210574985714</c:v>
                </c:pt>
                <c:pt idx="1310">
                  <c:v>0.19739590574985755</c:v>
                </c:pt>
                <c:pt idx="1311">
                  <c:v>0.19739590574985755</c:v>
                </c:pt>
                <c:pt idx="1312">
                  <c:v>0.19739590574982913</c:v>
                </c:pt>
                <c:pt idx="1313">
                  <c:v>0.19739590574985755</c:v>
                </c:pt>
                <c:pt idx="1314">
                  <c:v>0.19739590574985755</c:v>
                </c:pt>
                <c:pt idx="1315">
                  <c:v>0.19739590574985755</c:v>
                </c:pt>
                <c:pt idx="1316">
                  <c:v>0.19739590574997123</c:v>
                </c:pt>
                <c:pt idx="1317">
                  <c:v>0.19739590574999966</c:v>
                </c:pt>
                <c:pt idx="1318">
                  <c:v>0.19739590574982913</c:v>
                </c:pt>
                <c:pt idx="1319">
                  <c:v>0.19739590574985755</c:v>
                </c:pt>
                <c:pt idx="1320">
                  <c:v>0.19739590574985755</c:v>
                </c:pt>
                <c:pt idx="1321">
                  <c:v>0.19739590574985755</c:v>
                </c:pt>
                <c:pt idx="1322">
                  <c:v>0.19739590574985755</c:v>
                </c:pt>
                <c:pt idx="1323">
                  <c:v>0.19739590574985755</c:v>
                </c:pt>
                <c:pt idx="1324">
                  <c:v>0.1972339057499255</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0.19485590575000344</c:v>
                </c:pt>
                <c:pt idx="1338">
                  <c:v>0.19485590574996081</c:v>
                </c:pt>
                <c:pt idx="1339">
                  <c:v>0.19485590574996081</c:v>
                </c:pt>
                <c:pt idx="1340">
                  <c:v>0.19485590574996081</c:v>
                </c:pt>
                <c:pt idx="1341">
                  <c:v>0.19484504575000017</c:v>
                </c:pt>
                <c:pt idx="1342">
                  <c:v>0.19485007908346574</c:v>
                </c:pt>
                <c:pt idx="1343">
                  <c:v>0.1948509057500587</c:v>
                </c:pt>
                <c:pt idx="1344">
                  <c:v>0.19485090574997344</c:v>
                </c:pt>
                <c:pt idx="1345">
                  <c:v>0.19485090575011554</c:v>
                </c:pt>
                <c:pt idx="1346">
                  <c:v>0.1948509057500587</c:v>
                </c:pt>
                <c:pt idx="1347">
                  <c:v>0.1948509057500587</c:v>
                </c:pt>
                <c:pt idx="1348">
                  <c:v>0.1948509057500587</c:v>
                </c:pt>
                <c:pt idx="1349">
                  <c:v>0.19485090575008712</c:v>
                </c:pt>
                <c:pt idx="1350">
                  <c:v>0.1948509057500587</c:v>
                </c:pt>
                <c:pt idx="1351">
                  <c:v>0.1948509057500587</c:v>
                </c:pt>
                <c:pt idx="1352">
                  <c:v>0.19502033756816672</c:v>
                </c:pt>
                <c:pt idx="1353">
                  <c:v>0.19617090574982399</c:v>
                </c:pt>
                <c:pt idx="1354">
                  <c:v>0.19617090574982399</c:v>
                </c:pt>
                <c:pt idx="1355">
                  <c:v>0.19617090574986662</c:v>
                </c:pt>
                <c:pt idx="1356">
                  <c:v>0.19617090574986662</c:v>
                </c:pt>
                <c:pt idx="1357">
                  <c:v>0.19617090574986662</c:v>
                </c:pt>
                <c:pt idx="1358">
                  <c:v>0.19617090574986662</c:v>
                </c:pt>
                <c:pt idx="1359">
                  <c:v>0.1961709057498382</c:v>
                </c:pt>
                <c:pt idx="1360">
                  <c:v>0.19617090574986662</c:v>
                </c:pt>
                <c:pt idx="1361">
                  <c:v>0.19617090574995188</c:v>
                </c:pt>
                <c:pt idx="1362">
                  <c:v>0.19483090574986761</c:v>
                </c:pt>
                <c:pt idx="1363">
                  <c:v>0.1948309057498534</c:v>
                </c:pt>
                <c:pt idx="1364">
                  <c:v>0.1948309057498534</c:v>
                </c:pt>
                <c:pt idx="1365">
                  <c:v>0.1948309057498534</c:v>
                </c:pt>
                <c:pt idx="1366">
                  <c:v>0.1948309057498534</c:v>
                </c:pt>
                <c:pt idx="1367">
                  <c:v>0.1948309057498534</c:v>
                </c:pt>
                <c:pt idx="1368">
                  <c:v>0.19534770574992422</c:v>
                </c:pt>
                <c:pt idx="1369">
                  <c:v>0.1976209057499716</c:v>
                </c:pt>
                <c:pt idx="1370">
                  <c:v>0.19762090574998581</c:v>
                </c:pt>
                <c:pt idx="1371">
                  <c:v>0.19762090575008529</c:v>
                </c:pt>
                <c:pt idx="1372">
                  <c:v>0.19762090575004265</c:v>
                </c:pt>
                <c:pt idx="1373">
                  <c:v>0.19762090575008529</c:v>
                </c:pt>
                <c:pt idx="1374">
                  <c:v>0.19762090575008529</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0.19870090575000177</c:v>
                </c:pt>
                <c:pt idx="1388">
                  <c:v>0.19870090575008703</c:v>
                </c:pt>
                <c:pt idx="1389">
                  <c:v>0.19870090575008703</c:v>
                </c:pt>
                <c:pt idx="1390">
                  <c:v>0.19870090575008703</c:v>
                </c:pt>
                <c:pt idx="1391">
                  <c:v>0.19820810574987036</c:v>
                </c:pt>
                <c:pt idx="1392">
                  <c:v>0.19797090574986953</c:v>
                </c:pt>
                <c:pt idx="1393">
                  <c:v>0.19797090574985532</c:v>
                </c:pt>
                <c:pt idx="1394">
                  <c:v>0.19797090574986953</c:v>
                </c:pt>
                <c:pt idx="1395">
                  <c:v>0.19797090574988374</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0.19797090574988374</c:v>
                </c:pt>
                <c:pt idx="1405">
                  <c:v>0.19746858756819563</c:v>
                </c:pt>
                <c:pt idx="1406">
                  <c:v>0.1972309057499757</c:v>
                </c:pt>
                <c:pt idx="1407">
                  <c:v>0.1972045857500575</c:v>
                </c:pt>
                <c:pt idx="1408">
                  <c:v>0.19713690575005671</c:v>
                </c:pt>
                <c:pt idx="1409">
                  <c:v>0.19713690575005671</c:v>
                </c:pt>
                <c:pt idx="1410">
                  <c:v>0.19685610574973111</c:v>
                </c:pt>
                <c:pt idx="1411">
                  <c:v>0.19678590574996235</c:v>
                </c:pt>
                <c:pt idx="1412">
                  <c:v>0.19750090574993351</c:v>
                </c:pt>
                <c:pt idx="1413">
                  <c:v>0.19750090574981982</c:v>
                </c:pt>
                <c:pt idx="1414">
                  <c:v>0.19750090574981982</c:v>
                </c:pt>
                <c:pt idx="1415">
                  <c:v>0.19750090574981982</c:v>
                </c:pt>
                <c:pt idx="1416">
                  <c:v>0.19785180574999117</c:v>
                </c:pt>
                <c:pt idx="1417">
                  <c:v>0.19790705574986589</c:v>
                </c:pt>
                <c:pt idx="1418">
                  <c:v>0.19752090574993986</c:v>
                </c:pt>
                <c:pt idx="1419">
                  <c:v>0.19752090574998249</c:v>
                </c:pt>
                <c:pt idx="1420">
                  <c:v>0.19752090575001091</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0.19843227417089793</c:v>
                </c:pt>
                <c:pt idx="1436">
                  <c:v>0.19840090574990654</c:v>
                </c:pt>
                <c:pt idx="1437">
                  <c:v>0.1984009057499776</c:v>
                </c:pt>
                <c:pt idx="1438">
                  <c:v>0.19840090574993496</c:v>
                </c:pt>
                <c:pt idx="1439">
                  <c:v>0.19840090574990654</c:v>
                </c:pt>
                <c:pt idx="1440">
                  <c:v>0.19844410574989979</c:v>
                </c:pt>
                <c:pt idx="1441">
                  <c:v>0.20025446574989303</c:v>
                </c:pt>
                <c:pt idx="1442">
                  <c:v>0.20091688469753421</c:v>
                </c:pt>
                <c:pt idx="1443">
                  <c:v>0.20049346575002858</c:v>
                </c:pt>
                <c:pt idx="1444">
                  <c:v>0.19913422574980189</c:v>
                </c:pt>
                <c:pt idx="1445">
                  <c:v>0.19940970574982941</c:v>
                </c:pt>
                <c:pt idx="1446">
                  <c:v>0.19892090575008581</c:v>
                </c:pt>
                <c:pt idx="1447">
                  <c:v>0.19892090575008581</c:v>
                </c:pt>
                <c:pt idx="1448">
                  <c:v>0.19892090575008581</c:v>
                </c:pt>
                <c:pt idx="1449">
                  <c:v>0.19892090575010002</c:v>
                </c:pt>
                <c:pt idx="1450">
                  <c:v>0.19892090575010002</c:v>
                </c:pt>
                <c:pt idx="1451">
                  <c:v>0.19892090575010002</c:v>
                </c:pt>
                <c:pt idx="1452">
                  <c:v>0.19892090575010002</c:v>
                </c:pt>
                <c:pt idx="1453">
                  <c:v>0.19892090575010002</c:v>
                </c:pt>
                <c:pt idx="1454">
                  <c:v>0.19892090575010002</c:v>
                </c:pt>
                <c:pt idx="1455">
                  <c:v>0.19892090574998633</c:v>
                </c:pt>
                <c:pt idx="1456">
                  <c:v>0.19892090575000054</c:v>
                </c:pt>
                <c:pt idx="1457">
                  <c:v>0.19989567342678072</c:v>
                </c:pt>
                <c:pt idx="1458">
                  <c:v>0.20643915574984817</c:v>
                </c:pt>
                <c:pt idx="1459">
                  <c:v>0.20690090574984765</c:v>
                </c:pt>
                <c:pt idx="1460">
                  <c:v>0.20690090574984765</c:v>
                </c:pt>
                <c:pt idx="1461">
                  <c:v>0.20690090574981923</c:v>
                </c:pt>
                <c:pt idx="1462">
                  <c:v>0.20690090574984765</c:v>
                </c:pt>
                <c:pt idx="1463">
                  <c:v>0.20690090575000397</c:v>
                </c:pt>
                <c:pt idx="1464">
                  <c:v>0.20690090575000397</c:v>
                </c:pt>
                <c:pt idx="1465">
                  <c:v>0.20690090574984765</c:v>
                </c:pt>
                <c:pt idx="1466">
                  <c:v>0.20690090574984765</c:v>
                </c:pt>
                <c:pt idx="1467">
                  <c:v>0.20654100574974166</c:v>
                </c:pt>
                <c:pt idx="1468">
                  <c:v>0.20629090574971087</c:v>
                </c:pt>
                <c:pt idx="1469">
                  <c:v>0.20637427417076992</c:v>
                </c:pt>
                <c:pt idx="1470">
                  <c:v>0.20701090574971204</c:v>
                </c:pt>
                <c:pt idx="1471">
                  <c:v>0.20701090574993941</c:v>
                </c:pt>
                <c:pt idx="1472">
                  <c:v>0.20701090574996783</c:v>
                </c:pt>
                <c:pt idx="1473">
                  <c:v>0.20701090574971204</c:v>
                </c:pt>
                <c:pt idx="1474">
                  <c:v>0.20701090574971204</c:v>
                </c:pt>
              </c:numCache>
            </c:numRef>
          </c:val>
          <c:smooth val="0"/>
          <c:extLs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-1.11240109259451</c:v>
                </c:pt>
                <c:pt idx="2">
                  <c:v>-1.114181656506517</c:v>
                </c:pt>
                <c:pt idx="3">
                  <c:v>-1.1152174404645905</c:v>
                </c:pt>
                <c:pt idx="4">
                  <c:v>-1.1166979219126745</c:v>
                </c:pt>
                <c:pt idx="5">
                  <c:v>-1.114925753441554</c:v>
                </c:pt>
                <c:pt idx="6">
                  <c:v>-1.1115953057703649</c:v>
                </c:pt>
                <c:pt idx="7">
                  <c:v>-1.1107890541138943</c:v>
                </c:pt>
                <c:pt idx="8">
                  <c:v>-1.1119401923779577</c:v>
                </c:pt>
                <c:pt idx="9">
                  <c:v>-1.1109797302282232</c:v>
                </c:pt>
                <c:pt idx="10">
                  <c:v>-1.1102773116767253</c:v>
                </c:pt>
                <c:pt idx="11">
                  <c:v>-1.109766323406248</c:v>
                </c:pt>
                <c:pt idx="12">
                  <c:v>-1.1088894267237492</c:v>
                </c:pt>
                <c:pt idx="13">
                  <c:v>-1.1076250164127686</c:v>
                </c:pt>
                <c:pt idx="14">
                  <c:v>-1.1084726760910684</c:v>
                </c:pt>
                <c:pt idx="15">
                  <c:v>-1.1106682973180142</c:v>
                </c:pt>
                <c:pt idx="16">
                  <c:v>-1.1126753484056167</c:v>
                </c:pt>
                <c:pt idx="17">
                  <c:v>-1.1120754585826376</c:v>
                </c:pt>
                <c:pt idx="18">
                  <c:v>-1.1121487313342442</c:v>
                </c:pt>
                <c:pt idx="19">
                  <c:v>-1.1121976003891092</c:v>
                </c:pt>
                <c:pt idx="20">
                  <c:v>-1.1108271988231309</c:v>
                </c:pt>
                <c:pt idx="21">
                  <c:v>-1.1112988708172082</c:v>
                </c:pt>
                <c:pt idx="22">
                  <c:v>-1.1116287499813495</c:v>
                </c:pt>
                <c:pt idx="23">
                  <c:v>-1.1106174882996953</c:v>
                </c:pt>
                <c:pt idx="24">
                  <c:v>-1.110578978365055</c:v>
                </c:pt>
                <c:pt idx="25">
                  <c:v>-1.1096950617659047</c:v>
                </c:pt>
                <c:pt idx="26">
                  <c:v>-1.110502992510547</c:v>
                </c:pt>
                <c:pt idx="27">
                  <c:v>-1.1132056035013704</c:v>
                </c:pt>
                <c:pt idx="28">
                  <c:v>-1.1156757888465734</c:v>
                </c:pt>
                <c:pt idx="29">
                  <c:v>-1.1188211763367235</c:v>
                </c:pt>
                <c:pt idx="30">
                  <c:v>-1.1216688909019439</c:v>
                </c:pt>
                <c:pt idx="31">
                  <c:v>-1.1227771934448896</c:v>
                </c:pt>
                <c:pt idx="32">
                  <c:v>-1.1236977227038949</c:v>
                </c:pt>
                <c:pt idx="33">
                  <c:v>-1.1255466643985983</c:v>
                </c:pt>
                <c:pt idx="34">
                  <c:v>-1.1245314848445247</c:v>
                </c:pt>
                <c:pt idx="35">
                  <c:v>-1.1230471234695187</c:v>
                </c:pt>
                <c:pt idx="36">
                  <c:v>-1.123978841906478</c:v>
                </c:pt>
                <c:pt idx="37">
                  <c:v>-1.1210412107467818</c:v>
                </c:pt>
                <c:pt idx="38">
                  <c:v>-1.1179050108096931</c:v>
                </c:pt>
                <c:pt idx="39">
                  <c:v>-1.1152144000817827</c:v>
                </c:pt>
                <c:pt idx="40">
                  <c:v>-1.1152582034130063</c:v>
                </c:pt>
                <c:pt idx="41">
                  <c:v>-1.1127954553849122</c:v>
                </c:pt>
                <c:pt idx="42">
                  <c:v>-1.1107365422914768</c:v>
                </c:pt>
                <c:pt idx="43">
                  <c:v>-1.1079257202341637</c:v>
                </c:pt>
                <c:pt idx="44">
                  <c:v>-1.1093443552679645</c:v>
                </c:pt>
                <c:pt idx="45">
                  <c:v>-1.1138916201125113</c:v>
                </c:pt>
                <c:pt idx="46">
                  <c:v>-1.1161759863667982</c:v>
                </c:pt>
                <c:pt idx="47">
                  <c:v>-1.1157569163157177</c:v>
                </c:pt>
                <c:pt idx="48">
                  <c:v>-1.1171154883734999</c:v>
                </c:pt>
                <c:pt idx="49">
                  <c:v>-1.1177426040894289</c:v>
                </c:pt>
                <c:pt idx="50">
                  <c:v>-1.1187921006008992</c:v>
                </c:pt>
                <c:pt idx="51">
                  <c:v>-1.1189692633756749</c:v>
                </c:pt>
                <c:pt idx="52">
                  <c:v>-1.1196003965709167</c:v>
                </c:pt>
                <c:pt idx="53">
                  <c:v>-1.1199373620563478</c:v>
                </c:pt>
                <c:pt idx="54">
                  <c:v>-1.1199450744782808</c:v>
                </c:pt>
                <c:pt idx="55">
                  <c:v>-1.1188023885733287</c:v>
                </c:pt>
                <c:pt idx="56">
                  <c:v>-1.121078107997846</c:v>
                </c:pt>
                <c:pt idx="57">
                  <c:v>-1.122092471723775</c:v>
                </c:pt>
                <c:pt idx="58">
                  <c:v>-1.1215103593653879</c:v>
                </c:pt>
                <c:pt idx="59">
                  <c:v>-1.12170588775993</c:v>
                </c:pt>
                <c:pt idx="60">
                  <c:v>-1.1223922269077917</c:v>
                </c:pt>
                <c:pt idx="61">
                  <c:v>-1.1221933877687604</c:v>
                </c:pt>
                <c:pt idx="62">
                  <c:v>-1.1212651982628756</c:v>
                </c:pt>
                <c:pt idx="63">
                  <c:v>-1.1215580331371626</c:v>
                </c:pt>
                <c:pt idx="64">
                  <c:v>-1.1209984793757855</c:v>
                </c:pt>
                <c:pt idx="65">
                  <c:v>-1.1203274322625703</c:v>
                </c:pt>
                <c:pt idx="66">
                  <c:v>-1.1201164458218358</c:v>
                </c:pt>
                <c:pt idx="67">
                  <c:v>-1.1207411330260584</c:v>
                </c:pt>
                <c:pt idx="68">
                  <c:v>-1.1207353653107504</c:v>
                </c:pt>
                <c:pt idx="69">
                  <c:v>-1.1212906217447767</c:v>
                </c:pt>
                <c:pt idx="70">
                  <c:v>-1.1252244644540497</c:v>
                </c:pt>
                <c:pt idx="71">
                  <c:v>-1.1254625961535538</c:v>
                </c:pt>
                <c:pt idx="72">
                  <c:v>-1.1253185929985534</c:v>
                </c:pt>
                <c:pt idx="73">
                  <c:v>-1.1252587624387189</c:v>
                </c:pt>
                <c:pt idx="74">
                  <c:v>-1.1253738274102858</c:v>
                </c:pt>
                <c:pt idx="75">
                  <c:v>-1.1253143383598996</c:v>
                </c:pt>
                <c:pt idx="76">
                  <c:v>-1.1262891296773176</c:v>
                </c:pt>
                <c:pt idx="77">
                  <c:v>-1.1294431355381107</c:v>
                </c:pt>
                <c:pt idx="78">
                  <c:v>-1.1307239430462914</c:v>
                </c:pt>
                <c:pt idx="79">
                  <c:v>-1.1319677916419408</c:v>
                </c:pt>
                <c:pt idx="80">
                  <c:v>-1.1345116718823789</c:v>
                </c:pt>
                <c:pt idx="81">
                  <c:v>-1.1347676664238406</c:v>
                </c:pt>
                <c:pt idx="82">
                  <c:v>-1.1348953435294362</c:v>
                </c:pt>
                <c:pt idx="83">
                  <c:v>-1.135093044303602</c:v>
                </c:pt>
                <c:pt idx="84">
                  <c:v>-1.1346613336593805</c:v>
                </c:pt>
                <c:pt idx="85">
                  <c:v>-1.1333247557593609</c:v>
                </c:pt>
                <c:pt idx="86">
                  <c:v>-1.133855599010289</c:v>
                </c:pt>
                <c:pt idx="87">
                  <c:v>-1.1327209101184934</c:v>
                </c:pt>
                <c:pt idx="88">
                  <c:v>-1.1312816469647515</c:v>
                </c:pt>
                <c:pt idx="89">
                  <c:v>-1.1304804468023661</c:v>
                </c:pt>
                <c:pt idx="90">
                  <c:v>-1.1298308104349246</c:v>
                </c:pt>
                <c:pt idx="91">
                  <c:v>-1.1289719378627439</c:v>
                </c:pt>
                <c:pt idx="92">
                  <c:v>-1.1290080050561073</c:v>
                </c:pt>
                <c:pt idx="93">
                  <c:v>-1.1290710182943968</c:v>
                </c:pt>
                <c:pt idx="94">
                  <c:v>-1.1292164538918428</c:v>
                </c:pt>
                <c:pt idx="95">
                  <c:v>-1.1289714682872329</c:v>
                </c:pt>
                <c:pt idx="96">
                  <c:v>-1.1278212786605621</c:v>
                </c:pt>
                <c:pt idx="97">
                  <c:v>-1.1272167167984577</c:v>
                </c:pt>
                <c:pt idx="98">
                  <c:v>-1.1259055291780555</c:v>
                </c:pt>
                <c:pt idx="99">
                  <c:v>-1.1248705041298876</c:v>
                </c:pt>
                <c:pt idx="100">
                  <c:v>-1.1265735643675612</c:v>
                </c:pt>
                <c:pt idx="101">
                  <c:v>-1.128280343263782</c:v>
                </c:pt>
                <c:pt idx="102">
                  <c:v>-1.129794055479465</c:v>
                </c:pt>
                <c:pt idx="103">
                  <c:v>-1.130644342883329</c:v>
                </c:pt>
                <c:pt idx="104">
                  <c:v>-1.1314508316991407</c:v>
                </c:pt>
                <c:pt idx="105">
                  <c:v>-1.1318819636745587</c:v>
                </c:pt>
                <c:pt idx="106">
                  <c:v>-1.131928579715634</c:v>
                </c:pt>
                <c:pt idx="107">
                  <c:v>-1.1312918400734588</c:v>
                </c:pt>
                <c:pt idx="108">
                  <c:v>-1.1291639562989815</c:v>
                </c:pt>
                <c:pt idx="109">
                  <c:v>-1.1272974837854122</c:v>
                </c:pt>
                <c:pt idx="110">
                  <c:v>-1.1262435618805284</c:v>
                </c:pt>
                <c:pt idx="111">
                  <c:v>-1.1274319910801864</c:v>
                </c:pt>
                <c:pt idx="112">
                  <c:v>-1.129081491251128</c:v>
                </c:pt>
                <c:pt idx="113">
                  <c:v>-1.1300794103479888</c:v>
                </c:pt>
                <c:pt idx="114">
                  <c:v>-1.1287857772623795</c:v>
                </c:pt>
                <c:pt idx="115">
                  <c:v>-1.1254413798784526</c:v>
                </c:pt>
                <c:pt idx="116">
                  <c:v>-1.1230294835573602</c:v>
                </c:pt>
                <c:pt idx="117">
                  <c:v>-1.1200833431202852</c:v>
                </c:pt>
                <c:pt idx="118">
                  <c:v>-1.1169351097179856</c:v>
                </c:pt>
                <c:pt idx="119">
                  <c:v>-1.1163290822111378</c:v>
                </c:pt>
                <c:pt idx="120">
                  <c:v>-1.1172808927879174</c:v>
                </c:pt>
                <c:pt idx="121">
                  <c:v>-1.119712995085294</c:v>
                </c:pt>
                <c:pt idx="122">
                  <c:v>-1.1225237791971239</c:v>
                </c:pt>
                <c:pt idx="123">
                  <c:v>-1.1284343924886855</c:v>
                </c:pt>
                <c:pt idx="124">
                  <c:v>-1.1291901102316615</c:v>
                </c:pt>
                <c:pt idx="125">
                  <c:v>-1.1309105874517229</c:v>
                </c:pt>
                <c:pt idx="126">
                  <c:v>-1.1325685494681181</c:v>
                </c:pt>
                <c:pt idx="127">
                  <c:v>-1.1349056125291384</c:v>
                </c:pt>
                <c:pt idx="128">
                  <c:v>-1.1367613085220114</c:v>
                </c:pt>
                <c:pt idx="129">
                  <c:v>-1.1373194156113868</c:v>
                </c:pt>
                <c:pt idx="130">
                  <c:v>-1.1355571366849659</c:v>
                </c:pt>
                <c:pt idx="131">
                  <c:v>-1.1351950085929019</c:v>
                </c:pt>
                <c:pt idx="132">
                  <c:v>-1.1356360206266913</c:v>
                </c:pt>
                <c:pt idx="133">
                  <c:v>-1.1359086732406212</c:v>
                </c:pt>
                <c:pt idx="134">
                  <c:v>-1.1357234992231326</c:v>
                </c:pt>
                <c:pt idx="135">
                  <c:v>-1.1347131766924576</c:v>
                </c:pt>
                <c:pt idx="136">
                  <c:v>-1.133822150056119</c:v>
                </c:pt>
                <c:pt idx="137">
                  <c:v>-1.1325525459554342</c:v>
                </c:pt>
                <c:pt idx="138">
                  <c:v>-1.1312857735373854</c:v>
                </c:pt>
                <c:pt idx="139">
                  <c:v>-1.130626442095874</c:v>
                </c:pt>
                <c:pt idx="140">
                  <c:v>-1.129858264000859</c:v>
                </c:pt>
                <c:pt idx="141">
                  <c:v>-1.1329638798686545</c:v>
                </c:pt>
                <c:pt idx="142">
                  <c:v>-1.1367518743232097</c:v>
                </c:pt>
                <c:pt idx="143">
                  <c:v>-1.1370371627871094</c:v>
                </c:pt>
                <c:pt idx="144">
                  <c:v>-1.1340802885180494</c:v>
                </c:pt>
                <c:pt idx="145">
                  <c:v>-1.1324554102304489</c:v>
                </c:pt>
                <c:pt idx="146">
                  <c:v>-1.1302379466277159</c:v>
                </c:pt>
                <c:pt idx="147">
                  <c:v>-1.1264164463007234</c:v>
                </c:pt>
                <c:pt idx="148">
                  <c:v>-1.1292548262740496</c:v>
                </c:pt>
                <c:pt idx="149">
                  <c:v>-1.1304230447542096</c:v>
                </c:pt>
                <c:pt idx="150">
                  <c:v>-1.1310572610209704</c:v>
                </c:pt>
                <c:pt idx="151">
                  <c:v>-1.132505280097746</c:v>
                </c:pt>
                <c:pt idx="152">
                  <c:v>-1.1346379307750851</c:v>
                </c:pt>
                <c:pt idx="153">
                  <c:v>-1.1346534030508479</c:v>
                </c:pt>
                <c:pt idx="154">
                  <c:v>-1.1343118888491546</c:v>
                </c:pt>
                <c:pt idx="155">
                  <c:v>-1.1331942232552308</c:v>
                </c:pt>
                <c:pt idx="156">
                  <c:v>-1.131546326281466</c:v>
                </c:pt>
                <c:pt idx="157">
                  <c:v>-1.1322640131516977</c:v>
                </c:pt>
                <c:pt idx="158">
                  <c:v>-1.1330013178430391</c:v>
                </c:pt>
                <c:pt idx="159">
                  <c:v>-1.1354525731292284</c:v>
                </c:pt>
                <c:pt idx="160">
                  <c:v>-1.1363242428197537</c:v>
                </c:pt>
                <c:pt idx="161">
                  <c:v>-1.1376706580894336</c:v>
                </c:pt>
                <c:pt idx="162">
                  <c:v>-1.1391059606820875</c:v>
                </c:pt>
                <c:pt idx="163">
                  <c:v>-1.1389214839130659</c:v>
                </c:pt>
                <c:pt idx="164">
                  <c:v>-1.1413329343746028</c:v>
                </c:pt>
                <c:pt idx="165">
                  <c:v>-1.140806426396523</c:v>
                </c:pt>
                <c:pt idx="166">
                  <c:v>-1.1417609643057745</c:v>
                </c:pt>
                <c:pt idx="167">
                  <c:v>-1.1423332298081164</c:v>
                </c:pt>
                <c:pt idx="168">
                  <c:v>-1.1426228108561816</c:v>
                </c:pt>
                <c:pt idx="169">
                  <c:v>-1.1418174983507186</c:v>
                </c:pt>
                <c:pt idx="170">
                  <c:v>-1.1418617048528574</c:v>
                </c:pt>
                <c:pt idx="171">
                  <c:v>-1.142078843207031</c:v>
                </c:pt>
                <c:pt idx="172">
                  <c:v>-1.1405952597146864</c:v>
                </c:pt>
                <c:pt idx="173">
                  <c:v>-1.1421907065274297</c:v>
                </c:pt>
                <c:pt idx="174">
                  <c:v>-1.1419791935929453</c:v>
                </c:pt>
                <c:pt idx="175">
                  <c:v>-1.1401538018213273</c:v>
                </c:pt>
                <c:pt idx="176">
                  <c:v>-1.1399463964867209</c:v>
                </c:pt>
                <c:pt idx="177">
                  <c:v>-1.1392154002339794</c:v>
                </c:pt>
                <c:pt idx="178">
                  <c:v>-1.1397991821941673</c:v>
                </c:pt>
                <c:pt idx="179">
                  <c:v>-1.1413115805470682</c:v>
                </c:pt>
                <c:pt idx="180">
                  <c:v>-1.1419425002989101</c:v>
                </c:pt>
                <c:pt idx="181">
                  <c:v>-1.142285503861288</c:v>
                </c:pt>
                <c:pt idx="182">
                  <c:v>-1.1415349135033779</c:v>
                </c:pt>
                <c:pt idx="183">
                  <c:v>-1.1418589111157473</c:v>
                </c:pt>
                <c:pt idx="184">
                  <c:v>-1.1435214929962001</c:v>
                </c:pt>
                <c:pt idx="185">
                  <c:v>-1.1440820333404815</c:v>
                </c:pt>
                <c:pt idx="186">
                  <c:v>-1.1431349042891981</c:v>
                </c:pt>
                <c:pt idx="187">
                  <c:v>-1.1412213034703598</c:v>
                </c:pt>
                <c:pt idx="188">
                  <c:v>-1.1392400742923599</c:v>
                </c:pt>
                <c:pt idx="189">
                  <c:v>-1.1382190084433148</c:v>
                </c:pt>
                <c:pt idx="190">
                  <c:v>-1.1353955979679</c:v>
                </c:pt>
                <c:pt idx="191">
                  <c:v>-1.1351968062607511</c:v>
                </c:pt>
                <c:pt idx="192">
                  <c:v>-1.1347258931766078</c:v>
                </c:pt>
                <c:pt idx="193">
                  <c:v>-1.1340715895132263</c:v>
                </c:pt>
                <c:pt idx="194">
                  <c:v>-1.134237055589054</c:v>
                </c:pt>
                <c:pt idx="195">
                  <c:v>-1.1353061414625358</c:v>
                </c:pt>
                <c:pt idx="196">
                  <c:v>-1.1360022468322484</c:v>
                </c:pt>
                <c:pt idx="197">
                  <c:v>-1.1371640667532432</c:v>
                </c:pt>
                <c:pt idx="198">
                  <c:v>-1.1423491194843081</c:v>
                </c:pt>
                <c:pt idx="199">
                  <c:v>-1.1425281653042987</c:v>
                </c:pt>
                <c:pt idx="200">
                  <c:v>-1.1429788534394163</c:v>
                </c:pt>
                <c:pt idx="201">
                  <c:v>-1.1436789857748124</c:v>
                </c:pt>
                <c:pt idx="202">
                  <c:v>-1.1448258788865928</c:v>
                </c:pt>
                <c:pt idx="203">
                  <c:v>-1.1447814162523571</c:v>
                </c:pt>
                <c:pt idx="204">
                  <c:v>-1.1435954203076051</c:v>
                </c:pt>
                <c:pt idx="205">
                  <c:v>-1.1438186157114956</c:v>
                </c:pt>
                <c:pt idx="206">
                  <c:v>-1.1437055950534614</c:v>
                </c:pt>
                <c:pt idx="207">
                  <c:v>-1.1449359777414543</c:v>
                </c:pt>
                <c:pt idx="208">
                  <c:v>-1.144647829135863</c:v>
                </c:pt>
                <c:pt idx="209">
                  <c:v>-1.143267296122616</c:v>
                </c:pt>
                <c:pt idx="210">
                  <c:v>-1.1429778953156529</c:v>
                </c:pt>
                <c:pt idx="211">
                  <c:v>-1.141857402782307</c:v>
                </c:pt>
                <c:pt idx="212">
                  <c:v>-1.1382106367183837</c:v>
                </c:pt>
                <c:pt idx="213">
                  <c:v>-1.1347265714523331</c:v>
                </c:pt>
                <c:pt idx="214">
                  <c:v>-1.1331026465452823</c:v>
                </c:pt>
                <c:pt idx="215">
                  <c:v>-1.1277838691453042</c:v>
                </c:pt>
                <c:pt idx="216">
                  <c:v>-1.12650708385965</c:v>
                </c:pt>
                <c:pt idx="217">
                  <c:v>-1.1275235156150671</c:v>
                </c:pt>
                <c:pt idx="218">
                  <c:v>-1.1286974259195262</c:v>
                </c:pt>
                <c:pt idx="219">
                  <c:v>-1.1317801369376781</c:v>
                </c:pt>
                <c:pt idx="220">
                  <c:v>-1.1334832825527172</c:v>
                </c:pt>
                <c:pt idx="221">
                  <c:v>-1.1357071542009862</c:v>
                </c:pt>
                <c:pt idx="222">
                  <c:v>-1.1342379235922664</c:v>
                </c:pt>
                <c:pt idx="223">
                  <c:v>-1.1311348690454111</c:v>
                </c:pt>
                <c:pt idx="224">
                  <c:v>-1.1303817885143559</c:v>
                </c:pt>
                <c:pt idx="225">
                  <c:v>-1.1308339707533435</c:v>
                </c:pt>
                <c:pt idx="226">
                  <c:v>-1.1308025423967933</c:v>
                </c:pt>
                <c:pt idx="227">
                  <c:v>-1.1299216140054114</c:v>
                </c:pt>
                <c:pt idx="228">
                  <c:v>-1.1278709208549174</c:v>
                </c:pt>
                <c:pt idx="229">
                  <c:v>-1.1273276931429308</c:v>
                </c:pt>
                <c:pt idx="230">
                  <c:v>-1.1261870183492277</c:v>
                </c:pt>
                <c:pt idx="231">
                  <c:v>-1.1257762868207521</c:v>
                </c:pt>
                <c:pt idx="232">
                  <c:v>-1.1294389520472521</c:v>
                </c:pt>
                <c:pt idx="233">
                  <c:v>-1.1305262991903504</c:v>
                </c:pt>
                <c:pt idx="234">
                  <c:v>-1.1300022576694744</c:v>
                </c:pt>
                <c:pt idx="235">
                  <c:v>-1.1307904614996858</c:v>
                </c:pt>
                <c:pt idx="236">
                  <c:v>-1.1299008957649193</c:v>
                </c:pt>
                <c:pt idx="237">
                  <c:v>-1.1294283178221605</c:v>
                </c:pt>
                <c:pt idx="238">
                  <c:v>-1.1295142453964644</c:v>
                </c:pt>
                <c:pt idx="239">
                  <c:v>-1.1282823828341577</c:v>
                </c:pt>
                <c:pt idx="240">
                  <c:v>-1.1240298596250398</c:v>
                </c:pt>
                <c:pt idx="241">
                  <c:v>-1.1238416547111001</c:v>
                </c:pt>
                <c:pt idx="242">
                  <c:v>-1.1244002456055284</c:v>
                </c:pt>
                <c:pt idx="243">
                  <c:v>-1.1260060799976515</c:v>
                </c:pt>
                <c:pt idx="244">
                  <c:v>-1.1276237201820152</c:v>
                </c:pt>
                <c:pt idx="245">
                  <c:v>-1.1281253833469833</c:v>
                </c:pt>
                <c:pt idx="246">
                  <c:v>-1.1269590763711506</c:v>
                </c:pt>
                <c:pt idx="247">
                  <c:v>-1.1269912968399183</c:v>
                </c:pt>
                <c:pt idx="248">
                  <c:v>-1.1248143021080352</c:v>
                </c:pt>
                <c:pt idx="249">
                  <c:v>-1.1222973868852506</c:v>
                </c:pt>
                <c:pt idx="250">
                  <c:v>-1.120236135400674</c:v>
                </c:pt>
                <c:pt idx="251">
                  <c:v>-1.1184142251282481</c:v>
                </c:pt>
                <c:pt idx="252">
                  <c:v>-1.1172080896118217</c:v>
                </c:pt>
                <c:pt idx="253">
                  <c:v>-1.1164103424895018</c:v>
                </c:pt>
                <c:pt idx="254">
                  <c:v>-1.1142316971285595</c:v>
                </c:pt>
                <c:pt idx="255">
                  <c:v>-1.1145279613270134</c:v>
                </c:pt>
                <c:pt idx="256">
                  <c:v>-1.114882746965705</c:v>
                </c:pt>
                <c:pt idx="257">
                  <c:v>-1.1134994154721767</c:v>
                </c:pt>
                <c:pt idx="258">
                  <c:v>-1.1142246914414784</c:v>
                </c:pt>
                <c:pt idx="259">
                  <c:v>-1.1170356463080111</c:v>
                </c:pt>
                <c:pt idx="260">
                  <c:v>-1.1191585070475583</c:v>
                </c:pt>
                <c:pt idx="261">
                  <c:v>-1.1204640739914709</c:v>
                </c:pt>
                <c:pt idx="262">
                  <c:v>-1.1206447467245795</c:v>
                </c:pt>
                <c:pt idx="263">
                  <c:v>-1.120790983920628</c:v>
                </c:pt>
                <c:pt idx="264">
                  <c:v>-1.1209511755725998</c:v>
                </c:pt>
                <c:pt idx="265">
                  <c:v>-1.1197773126999806</c:v>
                </c:pt>
                <c:pt idx="266">
                  <c:v>-1.1176955089864578</c:v>
                </c:pt>
                <c:pt idx="267">
                  <c:v>-1.1173400071265434</c:v>
                </c:pt>
                <c:pt idx="268">
                  <c:v>-1.1179572712432133</c:v>
                </c:pt>
                <c:pt idx="269">
                  <c:v>-1.1191367927378195</c:v>
                </c:pt>
                <c:pt idx="270">
                  <c:v>-1.1177699295892864</c:v>
                </c:pt>
                <c:pt idx="271">
                  <c:v>-1.1172773353977163</c:v>
                </c:pt>
                <c:pt idx="272">
                  <c:v>-1.1171635510866054</c:v>
                </c:pt>
                <c:pt idx="273">
                  <c:v>-1.1179432693554219</c:v>
                </c:pt>
                <c:pt idx="274">
                  <c:v>-1.1188545968317953</c:v>
                </c:pt>
                <c:pt idx="275">
                  <c:v>-1.1186958518518395</c:v>
                </c:pt>
                <c:pt idx="276">
                  <c:v>-1.1200624968137731</c:v>
                </c:pt>
                <c:pt idx="277">
                  <c:v>-1.1207396531517304</c:v>
                </c:pt>
                <c:pt idx="278">
                  <c:v>-1.1205471414240691</c:v>
                </c:pt>
                <c:pt idx="279">
                  <c:v>-1.121407555531988</c:v>
                </c:pt>
                <c:pt idx="280">
                  <c:v>-1.1206239193907948</c:v>
                </c:pt>
                <c:pt idx="281">
                  <c:v>-1.1176152352909696</c:v>
                </c:pt>
                <c:pt idx="282">
                  <c:v>-1.1175557746996958</c:v>
                </c:pt>
                <c:pt idx="283">
                  <c:v>-1.1179528837953114</c:v>
                </c:pt>
                <c:pt idx="284">
                  <c:v>-1.1184091309454942</c:v>
                </c:pt>
                <c:pt idx="285">
                  <c:v>-1.1179312548629383</c:v>
                </c:pt>
                <c:pt idx="286">
                  <c:v>-1.1156009366137454</c:v>
                </c:pt>
                <c:pt idx="287">
                  <c:v>-1.1135473738351607</c:v>
                </c:pt>
                <c:pt idx="288">
                  <c:v>-1.1107199933123013</c:v>
                </c:pt>
                <c:pt idx="289">
                  <c:v>-1.1117029381680368</c:v>
                </c:pt>
                <c:pt idx="290">
                  <c:v>-1.1114187453803197</c:v>
                </c:pt>
                <c:pt idx="291">
                  <c:v>-1.11060980908006</c:v>
                </c:pt>
                <c:pt idx="292">
                  <c:v>-1.111048179158729</c:v>
                </c:pt>
                <c:pt idx="293">
                  <c:v>-1.1110941880719025</c:v>
                </c:pt>
                <c:pt idx="294">
                  <c:v>-1.1112039264445599</c:v>
                </c:pt>
                <c:pt idx="295">
                  <c:v>-1.1105982546767166</c:v>
                </c:pt>
                <c:pt idx="296">
                  <c:v>-1.109622405628599</c:v>
                </c:pt>
                <c:pt idx="297">
                  <c:v>-1.1062473055957298</c:v>
                </c:pt>
                <c:pt idx="298">
                  <c:v>-1.1052922649086554</c:v>
                </c:pt>
                <c:pt idx="299">
                  <c:v>-1.1055131456373317</c:v>
                </c:pt>
                <c:pt idx="300">
                  <c:v>-1.1061746304856968</c:v>
                </c:pt>
                <c:pt idx="301">
                  <c:v>-1.1060405785368772</c:v>
                </c:pt>
                <c:pt idx="302">
                  <c:v>-1.1059073519025588</c:v>
                </c:pt>
                <c:pt idx="303">
                  <c:v>-1.1054314062970718</c:v>
                </c:pt>
                <c:pt idx="304">
                  <c:v>-1.1063305153239469</c:v>
                </c:pt>
                <c:pt idx="305">
                  <c:v>-1.1088091198259491</c:v>
                </c:pt>
                <c:pt idx="306">
                  <c:v>-1.1092260174974058</c:v>
                </c:pt>
                <c:pt idx="307">
                  <c:v>-1.1089765827834697</c:v>
                </c:pt>
                <c:pt idx="308">
                  <c:v>-1.109270688831856</c:v>
                </c:pt>
                <c:pt idx="309">
                  <c:v>-1.1090891006636667</c:v>
                </c:pt>
                <c:pt idx="310">
                  <c:v>-1.1091577156057042</c:v>
                </c:pt>
                <c:pt idx="311">
                  <c:v>-1.1097075932657674</c:v>
                </c:pt>
                <c:pt idx="312">
                  <c:v>-1.1105776075840339</c:v>
                </c:pt>
                <c:pt idx="313">
                  <c:v>-1.1104925764720548</c:v>
                </c:pt>
                <c:pt idx="314">
                  <c:v>-1.1102317391367507</c:v>
                </c:pt>
                <c:pt idx="315">
                  <c:v>-1.1105036850158285</c:v>
                </c:pt>
                <c:pt idx="316">
                  <c:v>-1.1118154607914335</c:v>
                </c:pt>
                <c:pt idx="317">
                  <c:v>-1.1116592629028474</c:v>
                </c:pt>
                <c:pt idx="318">
                  <c:v>-1.1111213096147168</c:v>
                </c:pt>
                <c:pt idx="319">
                  <c:v>-1.1119443047210211</c:v>
                </c:pt>
                <c:pt idx="320">
                  <c:v>-1.1119592789621464</c:v>
                </c:pt>
                <c:pt idx="321">
                  <c:v>-1.1095670573803886</c:v>
                </c:pt>
                <c:pt idx="322">
                  <c:v>-1.1067527158783861</c:v>
                </c:pt>
                <c:pt idx="323">
                  <c:v>-1.1040753671011032</c:v>
                </c:pt>
                <c:pt idx="324">
                  <c:v>-1.1012604469302971</c:v>
                </c:pt>
                <c:pt idx="325">
                  <c:v>-1.0989181616204888</c:v>
                </c:pt>
                <c:pt idx="326">
                  <c:v>-1.0975679850035505</c:v>
                </c:pt>
                <c:pt idx="327">
                  <c:v>-1.0957876060758451</c:v>
                </c:pt>
                <c:pt idx="328">
                  <c:v>-1.0956696287874905</c:v>
                </c:pt>
                <c:pt idx="329">
                  <c:v>-1.0965624815508193</c:v>
                </c:pt>
                <c:pt idx="330">
                  <c:v>-1.0973610160421572</c:v>
                </c:pt>
                <c:pt idx="331">
                  <c:v>-1.1013675670637895</c:v>
                </c:pt>
                <c:pt idx="332">
                  <c:v>-1.1017648801164341</c:v>
                </c:pt>
                <c:pt idx="333">
                  <c:v>-1.1026197826411845</c:v>
                </c:pt>
                <c:pt idx="334">
                  <c:v>-1.103242520395554</c:v>
                </c:pt>
                <c:pt idx="335">
                  <c:v>-1.101195764090221</c:v>
                </c:pt>
                <c:pt idx="336">
                  <c:v>-1.0989583933319693</c:v>
                </c:pt>
                <c:pt idx="337">
                  <c:v>-1.097742629146083</c:v>
                </c:pt>
                <c:pt idx="338">
                  <c:v>-1.0975027851561094</c:v>
                </c:pt>
                <c:pt idx="339">
                  <c:v>-1.0984831639477193</c:v>
                </c:pt>
                <c:pt idx="340">
                  <c:v>-1.098688809559988</c:v>
                </c:pt>
                <c:pt idx="341">
                  <c:v>-1.0976888556359228</c:v>
                </c:pt>
                <c:pt idx="342">
                  <c:v>-1.0974400565090434</c:v>
                </c:pt>
                <c:pt idx="343">
                  <c:v>-1.0975318466623918</c:v>
                </c:pt>
                <c:pt idx="344">
                  <c:v>-1.0974500456606933</c:v>
                </c:pt>
                <c:pt idx="345">
                  <c:v>-1.0965580656437766</c:v>
                </c:pt>
                <c:pt idx="346">
                  <c:v>-1.0949506849727442</c:v>
                </c:pt>
                <c:pt idx="347">
                  <c:v>-1.094086974349878</c:v>
                </c:pt>
                <c:pt idx="348">
                  <c:v>-1.0933367160150311</c:v>
                </c:pt>
                <c:pt idx="349">
                  <c:v>-1.0915137954438023</c:v>
                </c:pt>
                <c:pt idx="350">
                  <c:v>-1.0916619963192318</c:v>
                </c:pt>
                <c:pt idx="351">
                  <c:v>-1.0920960406114233</c:v>
                </c:pt>
                <c:pt idx="352">
                  <c:v>-1.0919186359341211</c:v>
                </c:pt>
                <c:pt idx="353">
                  <c:v>-1.0916412543628269</c:v>
                </c:pt>
                <c:pt idx="354">
                  <c:v>-1.0922602355131659</c:v>
                </c:pt>
                <c:pt idx="355">
                  <c:v>-1.0913430169986356</c:v>
                </c:pt>
                <c:pt idx="356">
                  <c:v>-1.0905898368606444</c:v>
                </c:pt>
                <c:pt idx="357">
                  <c:v>-1.0899488046343038</c:v>
                </c:pt>
                <c:pt idx="358">
                  <c:v>-1.0895183224754703</c:v>
                </c:pt>
                <c:pt idx="359">
                  <c:v>-1.0890304240389526</c:v>
                </c:pt>
                <c:pt idx="360">
                  <c:v>-1.0884967633349873</c:v>
                </c:pt>
                <c:pt idx="361">
                  <c:v>-1.0866016087700956</c:v>
                </c:pt>
                <c:pt idx="362">
                  <c:v>-1.0849647586786944</c:v>
                </c:pt>
                <c:pt idx="363">
                  <c:v>-1.0853932771581185</c:v>
                </c:pt>
                <c:pt idx="364">
                  <c:v>-1.0854395848920433</c:v>
                </c:pt>
                <c:pt idx="365">
                  <c:v>-1.0862077487575164</c:v>
                </c:pt>
                <c:pt idx="366">
                  <c:v>-1.0871301420889949</c:v>
                </c:pt>
                <c:pt idx="367">
                  <c:v>-1.0888323959848947</c:v>
                </c:pt>
                <c:pt idx="368">
                  <c:v>-1.0896671304788299</c:v>
                </c:pt>
                <c:pt idx="369">
                  <c:v>-1.0897586218113986</c:v>
                </c:pt>
                <c:pt idx="370">
                  <c:v>-1.0896074279850296</c:v>
                </c:pt>
                <c:pt idx="371">
                  <c:v>-1.0896064271725834</c:v>
                </c:pt>
                <c:pt idx="372">
                  <c:v>-1.0891156211624917</c:v>
                </c:pt>
                <c:pt idx="373">
                  <c:v>-1.088944501207834</c:v>
                </c:pt>
                <c:pt idx="374">
                  <c:v>-1.0879444619064316</c:v>
                </c:pt>
                <c:pt idx="375">
                  <c:v>-1.0871776308764822</c:v>
                </c:pt>
                <c:pt idx="376">
                  <c:v>-1.0870867371854729</c:v>
                </c:pt>
                <c:pt idx="377">
                  <c:v>-1.086905087355845</c:v>
                </c:pt>
                <c:pt idx="378">
                  <c:v>-1.0877962610310021</c:v>
                </c:pt>
                <c:pt idx="379">
                  <c:v>-1.0871477962307381</c:v>
                </c:pt>
                <c:pt idx="380">
                  <c:v>-1.0898812711388786</c:v>
                </c:pt>
                <c:pt idx="381">
                  <c:v>-1.0918197642026826</c:v>
                </c:pt>
                <c:pt idx="382">
                  <c:v>-1.0917289796049801</c:v>
                </c:pt>
                <c:pt idx="383">
                  <c:v>-1.0919162833133953</c:v>
                </c:pt>
                <c:pt idx="384">
                  <c:v>-1.0912247266599309</c:v>
                </c:pt>
                <c:pt idx="385">
                  <c:v>-1.0913665906376337</c:v>
                </c:pt>
                <c:pt idx="386">
                  <c:v>-1.0897410909925327</c:v>
                </c:pt>
                <c:pt idx="387">
                  <c:v>-1.0885161534831411</c:v>
                </c:pt>
                <c:pt idx="388">
                  <c:v>-1.0887903428896379</c:v>
                </c:pt>
                <c:pt idx="389">
                  <c:v>-1.0877514853464447</c:v>
                </c:pt>
                <c:pt idx="390">
                  <c:v>-1.0873400707990584</c:v>
                </c:pt>
                <c:pt idx="391">
                  <c:v>-1.0866784483982599</c:v>
                </c:pt>
                <c:pt idx="392">
                  <c:v>-1.0863173495777687</c:v>
                </c:pt>
                <c:pt idx="393">
                  <c:v>-1.0867172524104802</c:v>
                </c:pt>
                <c:pt idx="394">
                  <c:v>-1.0882632657291111</c:v>
                </c:pt>
                <c:pt idx="395">
                  <c:v>-1.0900012595384823</c:v>
                </c:pt>
                <c:pt idx="396">
                  <c:v>-1.0910374134651306</c:v>
                </c:pt>
                <c:pt idx="397">
                  <c:v>-1.0927683588987378</c:v>
                </c:pt>
                <c:pt idx="398">
                  <c:v>-1.0935922125218696</c:v>
                </c:pt>
                <c:pt idx="399">
                  <c:v>-1.0947858781998718</c:v>
                </c:pt>
                <c:pt idx="400">
                  <c:v>-1.0945147528921524</c:v>
                </c:pt>
                <c:pt idx="401">
                  <c:v>-1.0939420320438558</c:v>
                </c:pt>
                <c:pt idx="402">
                  <c:v>-1.0924517654011368</c:v>
                </c:pt>
                <c:pt idx="403">
                  <c:v>-1.0925376170844601</c:v>
                </c:pt>
                <c:pt idx="404">
                  <c:v>-1.0931507688580808</c:v>
                </c:pt>
                <c:pt idx="405">
                  <c:v>-1.0936239729014972</c:v>
                </c:pt>
                <c:pt idx="406">
                  <c:v>-1.0930996562757826</c:v>
                </c:pt>
                <c:pt idx="407">
                  <c:v>-1.0938858727107004</c:v>
                </c:pt>
                <c:pt idx="408">
                  <c:v>-1.0962892502680717</c:v>
                </c:pt>
                <c:pt idx="409">
                  <c:v>-1.0973679742973559</c:v>
                </c:pt>
                <c:pt idx="410">
                  <c:v>-1.1000097586590982</c:v>
                </c:pt>
                <c:pt idx="411">
                  <c:v>-1.1002711367177085</c:v>
                </c:pt>
                <c:pt idx="412">
                  <c:v>-1.1020710291164306</c:v>
                </c:pt>
                <c:pt idx="413">
                  <c:v>-1.1023580251276144</c:v>
                </c:pt>
                <c:pt idx="414">
                  <c:v>-1.1045935175838224</c:v>
                </c:pt>
                <c:pt idx="415">
                  <c:v>-1.1045800184738397</c:v>
                </c:pt>
                <c:pt idx="416">
                  <c:v>-1.1050167284370929</c:v>
                </c:pt>
                <c:pt idx="417">
                  <c:v>-1.104843336495918</c:v>
                </c:pt>
                <c:pt idx="418">
                  <c:v>-1.1037293136695325</c:v>
                </c:pt>
                <c:pt idx="419">
                  <c:v>-1.1036645217361638</c:v>
                </c:pt>
                <c:pt idx="420">
                  <c:v>-1.1018783418908527</c:v>
                </c:pt>
                <c:pt idx="421">
                  <c:v>-1.1010520075809325</c:v>
                </c:pt>
                <c:pt idx="422">
                  <c:v>-1.1011235775284121</c:v>
                </c:pt>
                <c:pt idx="423">
                  <c:v>-1.1008724874422455</c:v>
                </c:pt>
                <c:pt idx="424">
                  <c:v>-1.1031051814181865</c:v>
                </c:pt>
                <c:pt idx="425">
                  <c:v>-1.1041364735782508</c:v>
                </c:pt>
                <c:pt idx="426">
                  <c:v>-1.1044982649040378</c:v>
                </c:pt>
                <c:pt idx="427">
                  <c:v>-1.1046958186393994</c:v>
                </c:pt>
                <c:pt idx="428">
                  <c:v>-1.1050626709456282</c:v>
                </c:pt>
                <c:pt idx="429">
                  <c:v>-1.1056938610591089</c:v>
                </c:pt>
                <c:pt idx="430">
                  <c:v>-1.1064259767039744</c:v>
                </c:pt>
                <c:pt idx="431">
                  <c:v>-1.1066233501982197</c:v>
                </c:pt>
                <c:pt idx="432">
                  <c:v>-1.1092816313640839</c:v>
                </c:pt>
                <c:pt idx="433">
                  <c:v>-1.1089448508629403</c:v>
                </c:pt>
                <c:pt idx="434">
                  <c:v>-1.1085252258589975</c:v>
                </c:pt>
                <c:pt idx="435">
                  <c:v>-1.1096075215080532</c:v>
                </c:pt>
                <c:pt idx="436">
                  <c:v>-1.1092818021188009</c:v>
                </c:pt>
                <c:pt idx="437">
                  <c:v>-1.1105254847029329</c:v>
                </c:pt>
                <c:pt idx="438">
                  <c:v>-1.1147585798184139</c:v>
                </c:pt>
                <c:pt idx="439">
                  <c:v>-1.1150272481553287</c:v>
                </c:pt>
                <c:pt idx="440">
                  <c:v>-1.1165020425223133</c:v>
                </c:pt>
                <c:pt idx="441">
                  <c:v>-1.1151263523029087</c:v>
                </c:pt>
                <c:pt idx="442">
                  <c:v>-1.1158491713013916</c:v>
                </c:pt>
                <c:pt idx="443">
                  <c:v>-1.115509326701499</c:v>
                </c:pt>
                <c:pt idx="444">
                  <c:v>-1.1156811960796773</c:v>
                </c:pt>
                <c:pt idx="445">
                  <c:v>-1.1160298630072418</c:v>
                </c:pt>
                <c:pt idx="446">
                  <c:v>-1.1186111575061233</c:v>
                </c:pt>
                <c:pt idx="447">
                  <c:v>-1.1192244847776607</c:v>
                </c:pt>
                <c:pt idx="448">
                  <c:v>-1.1183124979982892</c:v>
                </c:pt>
                <c:pt idx="449">
                  <c:v>-1.1189812731249731</c:v>
                </c:pt>
                <c:pt idx="450">
                  <c:v>-1.11763944926021</c:v>
                </c:pt>
                <c:pt idx="451">
                  <c:v>-1.1171713393995333</c:v>
                </c:pt>
                <c:pt idx="452">
                  <c:v>-1.1165828711706638</c:v>
                </c:pt>
                <c:pt idx="453">
                  <c:v>-1.1155626164065922</c:v>
                </c:pt>
                <c:pt idx="454">
                  <c:v>-1.1152882372726083</c:v>
                </c:pt>
                <c:pt idx="455">
                  <c:v>-1.1146188075861545</c:v>
                </c:pt>
                <c:pt idx="456">
                  <c:v>-1.115401770194822</c:v>
                </c:pt>
                <c:pt idx="457">
                  <c:v>-1.1155745075762127</c:v>
                </c:pt>
                <c:pt idx="458">
                  <c:v>-1.1160359674888127</c:v>
                </c:pt>
                <c:pt idx="459">
                  <c:v>-1.1166456093041006</c:v>
                </c:pt>
                <c:pt idx="460">
                  <c:v>-1.1169462419777005</c:v>
                </c:pt>
                <c:pt idx="461">
                  <c:v>-1.1193839459788535</c:v>
                </c:pt>
                <c:pt idx="462">
                  <c:v>-1.1191271356092471</c:v>
                </c:pt>
                <c:pt idx="463">
                  <c:v>-1.1194813662950764</c:v>
                </c:pt>
                <c:pt idx="464">
                  <c:v>-1.1194947800276793</c:v>
                </c:pt>
                <c:pt idx="465">
                  <c:v>-1.1195128610562506</c:v>
                </c:pt>
                <c:pt idx="466">
                  <c:v>-1.1172659849514162</c:v>
                </c:pt>
                <c:pt idx="467">
                  <c:v>-1.1166371474586185</c:v>
                </c:pt>
                <c:pt idx="468">
                  <c:v>-1.1164018237257949</c:v>
                </c:pt>
                <c:pt idx="469">
                  <c:v>-1.1169499796090037</c:v>
                </c:pt>
                <c:pt idx="470">
                  <c:v>-1.1173705295343979</c:v>
                </c:pt>
                <c:pt idx="471">
                  <c:v>-1.1157545115199525</c:v>
                </c:pt>
                <c:pt idx="472">
                  <c:v>-1.1146585697221383</c:v>
                </c:pt>
                <c:pt idx="473">
                  <c:v>-1.1141295525981718</c:v>
                </c:pt>
                <c:pt idx="474">
                  <c:v>-1.1145704270795278</c:v>
                </c:pt>
                <c:pt idx="475">
                  <c:v>-1.113794251971342</c:v>
                </c:pt>
                <c:pt idx="476">
                  <c:v>-1.113404532760967</c:v>
                </c:pt>
                <c:pt idx="477">
                  <c:v>-1.1127095847288331</c:v>
                </c:pt>
                <c:pt idx="478">
                  <c:v>-1.1112943790191991</c:v>
                </c:pt>
                <c:pt idx="479">
                  <c:v>-1.1097624292497841</c:v>
                </c:pt>
                <c:pt idx="480">
                  <c:v>-1.1093501466991995</c:v>
                </c:pt>
                <c:pt idx="481">
                  <c:v>-1.1081223822503858</c:v>
                </c:pt>
                <c:pt idx="482">
                  <c:v>-1.108474544906727</c:v>
                </c:pt>
                <c:pt idx="483">
                  <c:v>-1.1112571639745852</c:v>
                </c:pt>
                <c:pt idx="484">
                  <c:v>-1.1125137812294383</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-1.1178242058772554</c:v>
                </c:pt>
                <c:pt idx="494">
                  <c:v>-1.1180777766502104</c:v>
                </c:pt>
                <c:pt idx="495">
                  <c:v>-1.1194588551299347</c:v>
                </c:pt>
                <c:pt idx="496">
                  <c:v>-1.1191571125505959</c:v>
                </c:pt>
                <c:pt idx="497">
                  <c:v>-1.1181524723578633</c:v>
                </c:pt>
                <c:pt idx="498">
                  <c:v>-1.118180661117762</c:v>
                </c:pt>
                <c:pt idx="499">
                  <c:v>-1.1197687417612201</c:v>
                </c:pt>
                <c:pt idx="500">
                  <c:v>-1.1191855574425915</c:v>
                </c:pt>
                <c:pt idx="501">
                  <c:v>-1.1176169333518828</c:v>
                </c:pt>
                <c:pt idx="502">
                  <c:v>-1.118152211482581</c:v>
                </c:pt>
                <c:pt idx="503">
                  <c:v>-1.1190763977387235</c:v>
                </c:pt>
                <c:pt idx="504">
                  <c:v>-1.1194990631254882</c:v>
                </c:pt>
                <c:pt idx="505">
                  <c:v>-1.119512068944033</c:v>
                </c:pt>
                <c:pt idx="506">
                  <c:v>-1.1192475983275472</c:v>
                </c:pt>
                <c:pt idx="507">
                  <c:v>-1.1189927516373359</c:v>
                </c:pt>
                <c:pt idx="508">
                  <c:v>-1.1177358213321327</c:v>
                </c:pt>
                <c:pt idx="509">
                  <c:v>-1.1154716183654472</c:v>
                </c:pt>
                <c:pt idx="510">
                  <c:v>-1.1146879679946835</c:v>
                </c:pt>
                <c:pt idx="511">
                  <c:v>-1.1139144111256911</c:v>
                </c:pt>
                <c:pt idx="512">
                  <c:v>-1.1113486363343981</c:v>
                </c:pt>
                <c:pt idx="513">
                  <c:v>-1.1117953876243689</c:v>
                </c:pt>
                <c:pt idx="514">
                  <c:v>-1.1129148508861419</c:v>
                </c:pt>
                <c:pt idx="515">
                  <c:v>-1.1151109748908965</c:v>
                </c:pt>
                <c:pt idx="516">
                  <c:v>-1.1189150250332034</c:v>
                </c:pt>
                <c:pt idx="517">
                  <c:v>-1.1196426725959725</c:v>
                </c:pt>
                <c:pt idx="518">
                  <c:v>-1.1188935431396345</c:v>
                </c:pt>
                <c:pt idx="519">
                  <c:v>-1.1198444667404459</c:v>
                </c:pt>
                <c:pt idx="520">
                  <c:v>-1.1196452007146007</c:v>
                </c:pt>
                <c:pt idx="521">
                  <c:v>-1.1190168138245866</c:v>
                </c:pt>
                <c:pt idx="522">
                  <c:v>-1.1191694211206595</c:v>
                </c:pt>
                <c:pt idx="523">
                  <c:v>-1.1184484235059671</c:v>
                </c:pt>
                <c:pt idx="524">
                  <c:v>-1.1196161297219476</c:v>
                </c:pt>
                <c:pt idx="525">
                  <c:v>-1.1193332650265688</c:v>
                </c:pt>
                <c:pt idx="526">
                  <c:v>-1.1179129888500938</c:v>
                </c:pt>
                <c:pt idx="527">
                  <c:v>-1.1167061039101185</c:v>
                </c:pt>
                <c:pt idx="528">
                  <c:v>-1.1169853922425688</c:v>
                </c:pt>
                <c:pt idx="529">
                  <c:v>-1.1179034408148141</c:v>
                </c:pt>
                <c:pt idx="530">
                  <c:v>-1.1167360666219253</c:v>
                </c:pt>
                <c:pt idx="531">
                  <c:v>-1.1154670791355557</c:v>
                </c:pt>
                <c:pt idx="532">
                  <c:v>-1.1154793639896923</c:v>
                </c:pt>
                <c:pt idx="533">
                  <c:v>-1.1155640014171553</c:v>
                </c:pt>
                <c:pt idx="534">
                  <c:v>-1.114942895319075</c:v>
                </c:pt>
                <c:pt idx="535">
                  <c:v>-1.1142528612286071</c:v>
                </c:pt>
                <c:pt idx="536">
                  <c:v>-1.1126888996906672</c:v>
                </c:pt>
                <c:pt idx="537">
                  <c:v>-1.1112986384010384</c:v>
                </c:pt>
                <c:pt idx="538">
                  <c:v>-1.1120078065075631</c:v>
                </c:pt>
                <c:pt idx="539">
                  <c:v>-1.1119343297989275</c:v>
                </c:pt>
                <c:pt idx="540">
                  <c:v>-1.1118215225843073</c:v>
                </c:pt>
                <c:pt idx="541">
                  <c:v>-1.112222781968498</c:v>
                </c:pt>
                <c:pt idx="542">
                  <c:v>-1.1122573360852357</c:v>
                </c:pt>
                <c:pt idx="543">
                  <c:v>-1.1157593732865365</c:v>
                </c:pt>
                <c:pt idx="544">
                  <c:v>-1.1155250883116423</c:v>
                </c:pt>
                <c:pt idx="545">
                  <c:v>-1.1149311322155029</c:v>
                </c:pt>
                <c:pt idx="546">
                  <c:v>-1.1144820425343909</c:v>
                </c:pt>
                <c:pt idx="547">
                  <c:v>-1.1145374524440257</c:v>
                </c:pt>
                <c:pt idx="548">
                  <c:v>-1.1156403904425787</c:v>
                </c:pt>
                <c:pt idx="549">
                  <c:v>-1.1171358224158467</c:v>
                </c:pt>
                <c:pt idx="550">
                  <c:v>-1.1210256198913555</c:v>
                </c:pt>
                <c:pt idx="551">
                  <c:v>-1.1214197502655878</c:v>
                </c:pt>
                <c:pt idx="552">
                  <c:v>-1.1225565830778805</c:v>
                </c:pt>
                <c:pt idx="553">
                  <c:v>-1.1247600969678615</c:v>
                </c:pt>
                <c:pt idx="554">
                  <c:v>-1.1269926439049982</c:v>
                </c:pt>
                <c:pt idx="555">
                  <c:v>-1.1263148092913298</c:v>
                </c:pt>
                <c:pt idx="556">
                  <c:v>-1.1251315169631084</c:v>
                </c:pt>
                <c:pt idx="557">
                  <c:v>-1.1239034299775881</c:v>
                </c:pt>
                <c:pt idx="558">
                  <c:v>-1.1260875062875613</c:v>
                </c:pt>
                <c:pt idx="559">
                  <c:v>-1.1274517179946031</c:v>
                </c:pt>
                <c:pt idx="560">
                  <c:v>-1.1281389773207167</c:v>
                </c:pt>
                <c:pt idx="561">
                  <c:v>-1.1293275298432235</c:v>
                </c:pt>
                <c:pt idx="562">
                  <c:v>-1.1295927261673029</c:v>
                </c:pt>
                <c:pt idx="563">
                  <c:v>-1.1301578768892568</c:v>
                </c:pt>
                <c:pt idx="564">
                  <c:v>-1.1302028897331553</c:v>
                </c:pt>
                <c:pt idx="565">
                  <c:v>-1.132149977451661</c:v>
                </c:pt>
                <c:pt idx="566">
                  <c:v>-1.1343512525574226</c:v>
                </c:pt>
                <c:pt idx="567">
                  <c:v>-1.1351542171853595</c:v>
                </c:pt>
                <c:pt idx="568">
                  <c:v>-1.1375084458398419</c:v>
                </c:pt>
                <c:pt idx="569">
                  <c:v>-1.1394348674929375</c:v>
                </c:pt>
                <c:pt idx="570">
                  <c:v>-1.1423456664442284</c:v>
                </c:pt>
                <c:pt idx="571">
                  <c:v>-1.1428502182100431</c:v>
                </c:pt>
                <c:pt idx="572">
                  <c:v>-1.1431277041314445</c:v>
                </c:pt>
                <c:pt idx="573">
                  <c:v>-1.144120661854771</c:v>
                </c:pt>
                <c:pt idx="574">
                  <c:v>-1.1450170957242278</c:v>
                </c:pt>
                <c:pt idx="575">
                  <c:v>-1.1453664504138885</c:v>
                </c:pt>
                <c:pt idx="576">
                  <c:v>-1.1441176072423929</c:v>
                </c:pt>
                <c:pt idx="577">
                  <c:v>-1.143414315944483</c:v>
                </c:pt>
                <c:pt idx="578">
                  <c:v>-1.1421836486652808</c:v>
                </c:pt>
                <c:pt idx="579">
                  <c:v>-1.1415814157079609</c:v>
                </c:pt>
                <c:pt idx="580">
                  <c:v>-1.1399744097486746</c:v>
                </c:pt>
                <c:pt idx="581">
                  <c:v>-1.136967954946698</c:v>
                </c:pt>
                <c:pt idx="582">
                  <c:v>-1.1353036180870788</c:v>
                </c:pt>
                <c:pt idx="583">
                  <c:v>-1.1342335788330331</c:v>
                </c:pt>
                <c:pt idx="584">
                  <c:v>-1.1336232255397078</c:v>
                </c:pt>
                <c:pt idx="585">
                  <c:v>-1.1331395200804337</c:v>
                </c:pt>
                <c:pt idx="586">
                  <c:v>-1.1336686795000048</c:v>
                </c:pt>
                <c:pt idx="587">
                  <c:v>-1.1338892519215165</c:v>
                </c:pt>
                <c:pt idx="588">
                  <c:v>-1.1349322218077873</c:v>
                </c:pt>
                <c:pt idx="589">
                  <c:v>-1.1351308143010783</c:v>
                </c:pt>
                <c:pt idx="590">
                  <c:v>-1.1351931587500133</c:v>
                </c:pt>
                <c:pt idx="591">
                  <c:v>-1.136959075700787</c:v>
                </c:pt>
                <c:pt idx="592">
                  <c:v>-1.1368553184868233</c:v>
                </c:pt>
                <c:pt idx="593">
                  <c:v>-1.1376326272166892</c:v>
                </c:pt>
                <c:pt idx="594">
                  <c:v>-1.1358206728936153</c:v>
                </c:pt>
                <c:pt idx="595">
                  <c:v>-1.1354365791029295</c:v>
                </c:pt>
                <c:pt idx="596">
                  <c:v>-1.135082514428646</c:v>
                </c:pt>
                <c:pt idx="597">
                  <c:v>-1.1329333622039854</c:v>
                </c:pt>
                <c:pt idx="598">
                  <c:v>-1.1313620866717997</c:v>
                </c:pt>
                <c:pt idx="599">
                  <c:v>-1.1317529584766248</c:v>
                </c:pt>
                <c:pt idx="600">
                  <c:v>-1.1310746353146612</c:v>
                </c:pt>
                <c:pt idx="601">
                  <c:v>-1.1306764922043016</c:v>
                </c:pt>
                <c:pt idx="602">
                  <c:v>-1.1303135387977221</c:v>
                </c:pt>
                <c:pt idx="603">
                  <c:v>-1.1296282241782478</c:v>
                </c:pt>
                <c:pt idx="604">
                  <c:v>-1.1290705676916417</c:v>
                </c:pt>
                <c:pt idx="605">
                  <c:v>-1.1265705998757198</c:v>
                </c:pt>
                <c:pt idx="606">
                  <c:v>-1.1254813175123388</c:v>
                </c:pt>
                <c:pt idx="607">
                  <c:v>-1.1253353222188451</c:v>
                </c:pt>
                <c:pt idx="608">
                  <c:v>-1.1246719732980068</c:v>
                </c:pt>
                <c:pt idx="609">
                  <c:v>-1.123731584315351</c:v>
                </c:pt>
                <c:pt idx="610">
                  <c:v>-1.1233841743323154</c:v>
                </c:pt>
                <c:pt idx="611">
                  <c:v>-1.1224139744198425</c:v>
                </c:pt>
                <c:pt idx="612">
                  <c:v>-1.1222071619835958</c:v>
                </c:pt>
                <c:pt idx="613">
                  <c:v>-1.124098929913032</c:v>
                </c:pt>
                <c:pt idx="614">
                  <c:v>-1.1256120919190096</c:v>
                </c:pt>
                <c:pt idx="615">
                  <c:v>-1.1265817036763224</c:v>
                </c:pt>
                <c:pt idx="616">
                  <c:v>-1.1282971104295569</c:v>
                </c:pt>
                <c:pt idx="617">
                  <c:v>-1.1288020653662585</c:v>
                </c:pt>
                <c:pt idx="618">
                  <c:v>-1.1295865268219956</c:v>
                </c:pt>
                <c:pt idx="619">
                  <c:v>-1.1295535047546252</c:v>
                </c:pt>
                <c:pt idx="620">
                  <c:v>-1.126770354449846</c:v>
                </c:pt>
                <c:pt idx="621">
                  <c:v>-1.1266662082945516</c:v>
                </c:pt>
                <c:pt idx="622">
                  <c:v>-1.125262481097252</c:v>
                </c:pt>
                <c:pt idx="623">
                  <c:v>-1.125120726212856</c:v>
                </c:pt>
                <c:pt idx="624">
                  <c:v>-1.1246989335724891</c:v>
                </c:pt>
                <c:pt idx="625">
                  <c:v>-1.1252142049407468</c:v>
                </c:pt>
                <c:pt idx="626">
                  <c:v>-1.1249314445954752</c:v>
                </c:pt>
                <c:pt idx="627">
                  <c:v>-1.1239844151511278</c:v>
                </c:pt>
                <c:pt idx="628">
                  <c:v>-1.1234507449607918</c:v>
                </c:pt>
                <c:pt idx="629">
                  <c:v>-1.1203565222279792</c:v>
                </c:pt>
                <c:pt idx="630">
                  <c:v>-1.1200811090792513</c:v>
                </c:pt>
                <c:pt idx="631">
                  <c:v>-1.1198991224833748</c:v>
                </c:pt>
                <c:pt idx="632">
                  <c:v>-1.1193531057774635</c:v>
                </c:pt>
                <c:pt idx="633">
                  <c:v>-1.1204853946166793</c:v>
                </c:pt>
                <c:pt idx="634">
                  <c:v>-1.1211446074785272</c:v>
                </c:pt>
                <c:pt idx="635">
                  <c:v>-1.1236005822356958</c:v>
                </c:pt>
                <c:pt idx="636">
                  <c:v>-1.1248938832982418</c:v>
                </c:pt>
                <c:pt idx="637">
                  <c:v>-1.1270940484982503</c:v>
                </c:pt>
                <c:pt idx="638">
                  <c:v>-1.1301043595111935</c:v>
                </c:pt>
                <c:pt idx="639">
                  <c:v>-1.1301048006275778</c:v>
                </c:pt>
                <c:pt idx="640">
                  <c:v>-1.1308364941287863</c:v>
                </c:pt>
                <c:pt idx="641">
                  <c:v>-1.1309327001891631</c:v>
                </c:pt>
                <c:pt idx="642">
                  <c:v>-1.1295810911297792</c:v>
                </c:pt>
                <c:pt idx="643">
                  <c:v>-1.1288472963967706</c:v>
                </c:pt>
                <c:pt idx="644">
                  <c:v>-1.128261645620924</c:v>
                </c:pt>
                <c:pt idx="645">
                  <c:v>-1.1276828534933827</c:v>
                </c:pt>
                <c:pt idx="646">
                  <c:v>-1.1254238490595725</c:v>
                </c:pt>
                <c:pt idx="647">
                  <c:v>-1.1231696542173211</c:v>
                </c:pt>
                <c:pt idx="648">
                  <c:v>-1.1239376900167457</c:v>
                </c:pt>
                <c:pt idx="649">
                  <c:v>-1.1240571661521557</c:v>
                </c:pt>
                <c:pt idx="650">
                  <c:v>-1.1247001478283494</c:v>
                </c:pt>
                <c:pt idx="651">
                  <c:v>-1.1248845724223031</c:v>
                </c:pt>
                <c:pt idx="652">
                  <c:v>-1.1236501817413682</c:v>
                </c:pt>
                <c:pt idx="653">
                  <c:v>-1.1215326476007448</c:v>
                </c:pt>
                <c:pt idx="654">
                  <c:v>-1.1197186347345536</c:v>
                </c:pt>
                <c:pt idx="655">
                  <c:v>-1.1160582984128524</c:v>
                </c:pt>
                <c:pt idx="656">
                  <c:v>-1.1146646315150122</c:v>
                </c:pt>
                <c:pt idx="657">
                  <c:v>-1.1126815762100506</c:v>
                </c:pt>
                <c:pt idx="658">
                  <c:v>-1.1118270341675185</c:v>
                </c:pt>
                <c:pt idx="659">
                  <c:v>-1.111314793695712</c:v>
                </c:pt>
                <c:pt idx="660">
                  <c:v>-1.1108572611418595</c:v>
                </c:pt>
                <c:pt idx="661">
                  <c:v>-1.1103906501282523</c:v>
                </c:pt>
                <c:pt idx="662">
                  <c:v>-1.1114360817285274</c:v>
                </c:pt>
                <c:pt idx="663">
                  <c:v>-1.1119456944747981</c:v>
                </c:pt>
                <c:pt idx="664">
                  <c:v>-1.1136882085413049</c:v>
                </c:pt>
                <c:pt idx="665">
                  <c:v>-1.111639626108996</c:v>
                </c:pt>
                <c:pt idx="666">
                  <c:v>-1.1125687547658885</c:v>
                </c:pt>
                <c:pt idx="667">
                  <c:v>-1.11118910398541</c:v>
                </c:pt>
                <c:pt idx="668">
                  <c:v>-1.1110961090626006</c:v>
                </c:pt>
                <c:pt idx="669">
                  <c:v>-1.1113118149743144</c:v>
                </c:pt>
                <c:pt idx="670">
                  <c:v>-1.1072880414409667</c:v>
                </c:pt>
                <c:pt idx="671">
                  <c:v>-1.1060169100341142</c:v>
                </c:pt>
                <c:pt idx="672">
                  <c:v>-1.1063428428667521</c:v>
                </c:pt>
                <c:pt idx="673">
                  <c:v>-1.1058139585520337</c:v>
                </c:pt>
                <c:pt idx="674">
                  <c:v>-1.1050787788084335</c:v>
                </c:pt>
                <c:pt idx="675">
                  <c:v>-1.1036057631365566</c:v>
                </c:pt>
                <c:pt idx="676">
                  <c:v>-1.102330391320578</c:v>
                </c:pt>
                <c:pt idx="677">
                  <c:v>-1.1017719332353835</c:v>
                </c:pt>
                <c:pt idx="678">
                  <c:v>-1.1010175103824338</c:v>
                </c:pt>
                <c:pt idx="679">
                  <c:v>-1.1021235931139017</c:v>
                </c:pt>
                <c:pt idx="680">
                  <c:v>-1.1037858666872324</c:v>
                </c:pt>
                <c:pt idx="681">
                  <c:v>-1.1048359466106774</c:v>
                </c:pt>
                <c:pt idx="682">
                  <c:v>-1.1047582769248123</c:v>
                </c:pt>
                <c:pt idx="683">
                  <c:v>-1.1038528974048347</c:v>
                </c:pt>
                <c:pt idx="684">
                  <c:v>-1.1019665129925613</c:v>
                </c:pt>
                <c:pt idx="685">
                  <c:v>-1.1025110403377596</c:v>
                </c:pt>
                <c:pt idx="686">
                  <c:v>-1.1039812717589115</c:v>
                </c:pt>
                <c:pt idx="687">
                  <c:v>-1.1041490572531529</c:v>
                </c:pt>
                <c:pt idx="688">
                  <c:v>-1.1056944017824293</c:v>
                </c:pt>
                <c:pt idx="689">
                  <c:v>-1.1057822740633725</c:v>
                </c:pt>
                <c:pt idx="690">
                  <c:v>-1.1059433953799811</c:v>
                </c:pt>
                <c:pt idx="691">
                  <c:v>-1.1056410551590972</c:v>
                </c:pt>
                <c:pt idx="692">
                  <c:v>-1.1045356269874276</c:v>
                </c:pt>
                <c:pt idx="693">
                  <c:v>-1.1017064772558456</c:v>
                </c:pt>
                <c:pt idx="694">
                  <c:v>-1.1013227202314226</c:v>
                </c:pt>
                <c:pt idx="695">
                  <c:v>-1.1017222530955593</c:v>
                </c:pt>
                <c:pt idx="696">
                  <c:v>-1.1012275007539358</c:v>
                </c:pt>
                <c:pt idx="697">
                  <c:v>-1.1051313096036068</c:v>
                </c:pt>
                <c:pt idx="698">
                  <c:v>-1.1051062228879687</c:v>
                </c:pt>
                <c:pt idx="699">
                  <c:v>-1.1052005269303891</c:v>
                </c:pt>
                <c:pt idx="700">
                  <c:v>-1.1073793193301213</c:v>
                </c:pt>
                <c:pt idx="701">
                  <c:v>-1.1090970692176967</c:v>
                </c:pt>
                <c:pt idx="702">
                  <c:v>-1.1087481034693667</c:v>
                </c:pt>
                <c:pt idx="703">
                  <c:v>-1.1081543750461833</c:v>
                </c:pt>
                <c:pt idx="704">
                  <c:v>-1.1083090835740705</c:v>
                </c:pt>
                <c:pt idx="705">
                  <c:v>-1.1070996894882228</c:v>
                </c:pt>
                <c:pt idx="706">
                  <c:v>-1.1068730030987837</c:v>
                </c:pt>
                <c:pt idx="707">
                  <c:v>-1.1067739700989989</c:v>
                </c:pt>
                <c:pt idx="708">
                  <c:v>-1.1077850705123211</c:v>
                </c:pt>
                <c:pt idx="709">
                  <c:v>-1.1072963372748887</c:v>
                </c:pt>
                <c:pt idx="710">
                  <c:v>-1.107398306307374</c:v>
                </c:pt>
                <c:pt idx="711">
                  <c:v>-1.1052913067849062</c:v>
                </c:pt>
                <c:pt idx="712">
                  <c:v>-1.1033223434883013</c:v>
                </c:pt>
                <c:pt idx="713">
                  <c:v>-1.1022447246215705</c:v>
                </c:pt>
                <c:pt idx="714">
                  <c:v>-1.1033310709522368</c:v>
                </c:pt>
                <c:pt idx="715">
                  <c:v>-1.1036186456322383</c:v>
                </c:pt>
                <c:pt idx="716">
                  <c:v>-1.1034689032210565</c:v>
                </c:pt>
                <c:pt idx="717">
                  <c:v>-1.1037171995701271</c:v>
                </c:pt>
                <c:pt idx="718">
                  <c:v>-1.10428993464798</c:v>
                </c:pt>
                <c:pt idx="719">
                  <c:v>-1.1049516092238179</c:v>
                </c:pt>
                <c:pt idx="720">
                  <c:v>-1.1062000065357438</c:v>
                </c:pt>
                <c:pt idx="721">
                  <c:v>-1.1048478614962391</c:v>
                </c:pt>
                <c:pt idx="722">
                  <c:v>-1.109454610648001</c:v>
                </c:pt>
                <c:pt idx="723">
                  <c:v>-1.1097411323405026</c:v>
                </c:pt>
                <c:pt idx="724">
                  <c:v>-1.1118334184971275</c:v>
                </c:pt>
                <c:pt idx="725">
                  <c:v>-1.1113824789730984</c:v>
                </c:pt>
                <c:pt idx="726">
                  <c:v>-1.1089996583878587</c:v>
                </c:pt>
                <c:pt idx="727">
                  <c:v>-1.1079161721988839</c:v>
                </c:pt>
                <c:pt idx="728">
                  <c:v>-1.1077593719255674</c:v>
                </c:pt>
                <c:pt idx="729">
                  <c:v>-1.1063212044480224</c:v>
                </c:pt>
                <c:pt idx="730">
                  <c:v>-1.1057303978279833</c:v>
                </c:pt>
                <c:pt idx="731">
                  <c:v>-1.1047179171472834</c:v>
                </c:pt>
                <c:pt idx="732">
                  <c:v>-1.1055219110467789</c:v>
                </c:pt>
                <c:pt idx="733">
                  <c:v>-1.1063117844787769</c:v>
                </c:pt>
                <c:pt idx="734">
                  <c:v>-1.1027561065765497</c:v>
                </c:pt>
                <c:pt idx="735">
                  <c:v>-1.1018839293650302</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-1.1001831268843461</c:v>
                </c:pt>
                <c:pt idx="744">
                  <c:v>-1.0995230507624854</c:v>
                </c:pt>
                <c:pt idx="745">
                  <c:v>-1.0978935952994959</c:v>
                </c:pt>
                <c:pt idx="746">
                  <c:v>-1.0958452642560985</c:v>
                </c:pt>
                <c:pt idx="747">
                  <c:v>-1.0938123960020505</c:v>
                </c:pt>
                <c:pt idx="748">
                  <c:v>-1.0928718884397171</c:v>
                </c:pt>
                <c:pt idx="749">
                  <c:v>-1.0918086888612208</c:v>
                </c:pt>
                <c:pt idx="750">
                  <c:v>-1.0908692437727581</c:v>
                </c:pt>
                <c:pt idx="751">
                  <c:v>-1.0913311448017566</c:v>
                </c:pt>
                <c:pt idx="752">
                  <c:v>-1.0895922782459877</c:v>
                </c:pt>
                <c:pt idx="753">
                  <c:v>-1.0891237984167503</c:v>
                </c:pt>
                <c:pt idx="754">
                  <c:v>-1.0875933237784636</c:v>
                </c:pt>
                <c:pt idx="755">
                  <c:v>-1.0866695738955343</c:v>
                </c:pt>
                <c:pt idx="756">
                  <c:v>-1.0865704792343251</c:v>
                </c:pt>
                <c:pt idx="757">
                  <c:v>-1.0871704591778553</c:v>
                </c:pt>
                <c:pt idx="758">
                  <c:v>-1.0872570033664459</c:v>
                </c:pt>
                <c:pt idx="759">
                  <c:v>-1.0861384602829389</c:v>
                </c:pt>
                <c:pt idx="760">
                  <c:v>-1.0857709961055946</c:v>
                </c:pt>
                <c:pt idx="761">
                  <c:v>-1.0854917694345829</c:v>
                </c:pt>
                <c:pt idx="762">
                  <c:v>-1.0866082776909138</c:v>
                </c:pt>
                <c:pt idx="763">
                  <c:v>-1.0876532966339312</c:v>
                </c:pt>
                <c:pt idx="764">
                  <c:v>-1.0871960439281168</c:v>
                </c:pt>
                <c:pt idx="765">
                  <c:v>-1.086406421885016</c:v>
                </c:pt>
                <c:pt idx="766">
                  <c:v>-1.0855656635436759</c:v>
                </c:pt>
                <c:pt idx="767">
                  <c:v>-1.0840541426803441</c:v>
                </c:pt>
                <c:pt idx="768">
                  <c:v>-1.082561864926376</c:v>
                </c:pt>
                <c:pt idx="769">
                  <c:v>-1.082085459231763</c:v>
                </c:pt>
                <c:pt idx="770">
                  <c:v>-1.0814345184879244</c:v>
                </c:pt>
                <c:pt idx="771">
                  <c:v>-1.0792511916015002</c:v>
                </c:pt>
                <c:pt idx="772">
                  <c:v>-1.0774695462428809</c:v>
                </c:pt>
                <c:pt idx="773">
                  <c:v>-1.075131913999428</c:v>
                </c:pt>
                <c:pt idx="774">
                  <c:v>-1.0739611009960299</c:v>
                </c:pt>
                <c:pt idx="775">
                  <c:v>-1.0727133867030005</c:v>
                </c:pt>
                <c:pt idx="776">
                  <c:v>-1.0710917337825094</c:v>
                </c:pt>
                <c:pt idx="777">
                  <c:v>-1.0674885955519073</c:v>
                </c:pt>
                <c:pt idx="778">
                  <c:v>-1.0656215016808659</c:v>
                </c:pt>
                <c:pt idx="779">
                  <c:v>-1.0634648077890034</c:v>
                </c:pt>
                <c:pt idx="780">
                  <c:v>-1.0644486348774933</c:v>
                </c:pt>
                <c:pt idx="781">
                  <c:v>-1.0649331514217693</c:v>
                </c:pt>
                <c:pt idx="782">
                  <c:v>-1.0655492724304025</c:v>
                </c:pt>
                <c:pt idx="783">
                  <c:v>-1.0673016096370134</c:v>
                </c:pt>
                <c:pt idx="784">
                  <c:v>-1.0711831681968391</c:v>
                </c:pt>
                <c:pt idx="785">
                  <c:v>-1.0730719099730095</c:v>
                </c:pt>
                <c:pt idx="786">
                  <c:v>-1.0762777304077673</c:v>
                </c:pt>
                <c:pt idx="787">
                  <c:v>-1.0800825394599798</c:v>
                </c:pt>
                <c:pt idx="788">
                  <c:v>-1.0850538926473519</c:v>
                </c:pt>
                <c:pt idx="789">
                  <c:v>-1.0860567731177468</c:v>
                </c:pt>
                <c:pt idx="790">
                  <c:v>-1.0866515402988455</c:v>
                </c:pt>
                <c:pt idx="791">
                  <c:v>-1.0856985961004</c:v>
                </c:pt>
                <c:pt idx="792">
                  <c:v>-1.0831795749026298</c:v>
                </c:pt>
                <c:pt idx="793">
                  <c:v>-1.0817965232571254</c:v>
                </c:pt>
                <c:pt idx="794">
                  <c:v>-1.0801729920346048</c:v>
                </c:pt>
                <c:pt idx="795">
                  <c:v>-1.0786516432879694</c:v>
                </c:pt>
                <c:pt idx="796">
                  <c:v>-1.0780332787519313</c:v>
                </c:pt>
                <c:pt idx="797">
                  <c:v>-1.0767718566487048</c:v>
                </c:pt>
                <c:pt idx="798">
                  <c:v>-1.0783039771728511</c:v>
                </c:pt>
                <c:pt idx="799">
                  <c:v>-1.0807674319357972</c:v>
                </c:pt>
                <c:pt idx="800">
                  <c:v>-1.082405766644726</c:v>
                </c:pt>
                <c:pt idx="801">
                  <c:v>-1.0833201677062334</c:v>
                </c:pt>
                <c:pt idx="802">
                  <c:v>-1.0831445796694936</c:v>
                </c:pt>
                <c:pt idx="803">
                  <c:v>-1.082448853754741</c:v>
                </c:pt>
                <c:pt idx="804">
                  <c:v>-1.082547578447361</c:v>
                </c:pt>
                <c:pt idx="805">
                  <c:v>-1.0831024933719391</c:v>
                </c:pt>
                <c:pt idx="806">
                  <c:v>-1.083615378917159</c:v>
                </c:pt>
                <c:pt idx="807">
                  <c:v>-1.0828173187445316</c:v>
                </c:pt>
                <c:pt idx="808">
                  <c:v>-1.0819099375996473</c:v>
                </c:pt>
                <c:pt idx="809">
                  <c:v>-1.0821039956062748</c:v>
                </c:pt>
                <c:pt idx="810">
                  <c:v>-1.0818884746788342</c:v>
                </c:pt>
                <c:pt idx="811">
                  <c:v>-1.083736491452072</c:v>
                </c:pt>
                <c:pt idx="812">
                  <c:v>-1.0860478464399534</c:v>
                </c:pt>
                <c:pt idx="813">
                  <c:v>-1.0908987558817955</c:v>
                </c:pt>
                <c:pt idx="814">
                  <c:v>-1.0924852190985206</c:v>
                </c:pt>
                <c:pt idx="815">
                  <c:v>-1.0952029513692594</c:v>
                </c:pt>
                <c:pt idx="816">
                  <c:v>-1.0973351324710876</c:v>
                </c:pt>
                <c:pt idx="817">
                  <c:v>-1.0983137752563152</c:v>
                </c:pt>
                <c:pt idx="818">
                  <c:v>-1.097883449622671</c:v>
                </c:pt>
                <c:pt idx="819">
                  <c:v>-1.0981707302250641</c:v>
                </c:pt>
                <c:pt idx="820">
                  <c:v>-1.1000792700634463</c:v>
                </c:pt>
                <c:pt idx="821">
                  <c:v>-1.099574675608963</c:v>
                </c:pt>
                <c:pt idx="822">
                  <c:v>-1.1007900034216505</c:v>
                </c:pt>
                <c:pt idx="823">
                  <c:v>-1.1009462297693631</c:v>
                </c:pt>
                <c:pt idx="824">
                  <c:v>-1.101828358187035</c:v>
                </c:pt>
                <c:pt idx="825">
                  <c:v>-1.1028039368734852</c:v>
                </c:pt>
                <c:pt idx="826">
                  <c:v>-1.1036295265030276</c:v>
                </c:pt>
                <c:pt idx="827">
                  <c:v>-1.1023721123927714</c:v>
                </c:pt>
                <c:pt idx="828">
                  <c:v>-1.1016930350641019</c:v>
                </c:pt>
                <c:pt idx="829">
                  <c:v>-1.1011832563063138</c:v>
                </c:pt>
                <c:pt idx="830">
                  <c:v>-1.096511829057647</c:v>
                </c:pt>
                <c:pt idx="831">
                  <c:v>-1.095892847907308</c:v>
                </c:pt>
                <c:pt idx="832">
                  <c:v>-1.093913008483085</c:v>
                </c:pt>
                <c:pt idx="833">
                  <c:v>-1.0920626960073605</c:v>
                </c:pt>
                <c:pt idx="834">
                  <c:v>-1.092029626508122</c:v>
                </c:pt>
                <c:pt idx="835">
                  <c:v>-1.091569551606085</c:v>
                </c:pt>
                <c:pt idx="836">
                  <c:v>-1.090986305626032</c:v>
                </c:pt>
                <c:pt idx="837">
                  <c:v>-1.092508972978635</c:v>
                </c:pt>
                <c:pt idx="838">
                  <c:v>-1.0951084006811413</c:v>
                </c:pt>
                <c:pt idx="839">
                  <c:v>-1.0961804510464077</c:v>
                </c:pt>
                <c:pt idx="840">
                  <c:v>-1.0984286694731509</c:v>
                </c:pt>
                <c:pt idx="841">
                  <c:v>-1.1000030138472852</c:v>
                </c:pt>
                <c:pt idx="842">
                  <c:v>-1.1020511029881561</c:v>
                </c:pt>
                <c:pt idx="843">
                  <c:v>-1.1024016197586235</c:v>
                </c:pt>
                <c:pt idx="844">
                  <c:v>-1.1013820954453166</c:v>
                </c:pt>
                <c:pt idx="845">
                  <c:v>-1.1002143797429653</c:v>
                </c:pt>
                <c:pt idx="846">
                  <c:v>-1.099381651617108</c:v>
                </c:pt>
                <c:pt idx="847">
                  <c:v>-1.0998619230090583</c:v>
                </c:pt>
                <c:pt idx="848">
                  <c:v>-1.1000638926514483</c:v>
                </c:pt>
                <c:pt idx="849">
                  <c:v>-1.1010535159143728</c:v>
                </c:pt>
                <c:pt idx="850">
                  <c:v>-1.1040039299628575</c:v>
                </c:pt>
                <c:pt idx="851">
                  <c:v>-1.1060120055788332</c:v>
                </c:pt>
                <c:pt idx="852">
                  <c:v>-1.1069081169115691</c:v>
                </c:pt>
                <c:pt idx="853">
                  <c:v>-1.1052869620256871</c:v>
                </c:pt>
                <c:pt idx="854">
                  <c:v>-1.1035733719130434</c:v>
                </c:pt>
                <c:pt idx="855">
                  <c:v>-1.1033581782655233</c:v>
                </c:pt>
                <c:pt idx="856">
                  <c:v>-1.1046948130837677</c:v>
                </c:pt>
                <c:pt idx="857">
                  <c:v>-1.1058074176972639</c:v>
                </c:pt>
                <c:pt idx="858">
                  <c:v>-1.1061424764215388</c:v>
                </c:pt>
                <c:pt idx="859">
                  <c:v>-1.1054582195327498</c:v>
                </c:pt>
                <c:pt idx="860">
                  <c:v>-1.104333282633263</c:v>
                </c:pt>
                <c:pt idx="861">
                  <c:v>-1.1040758793652969</c:v>
                </c:pt>
                <c:pt idx="862">
                  <c:v>-1.1038591868706931</c:v>
                </c:pt>
                <c:pt idx="863">
                  <c:v>-1.1014395212094144</c:v>
                </c:pt>
                <c:pt idx="864">
                  <c:v>-1.1009855555321337</c:v>
                </c:pt>
                <c:pt idx="865">
                  <c:v>-1.1024651784634045</c:v>
                </c:pt>
                <c:pt idx="866">
                  <c:v>-1.104032389084395</c:v>
                </c:pt>
                <c:pt idx="867">
                  <c:v>-1.1038579773580324</c:v>
                </c:pt>
                <c:pt idx="868">
                  <c:v>-1.1038570382070105</c:v>
                </c:pt>
                <c:pt idx="869">
                  <c:v>-1.1047775532364739</c:v>
                </c:pt>
                <c:pt idx="870">
                  <c:v>-1.1061882292026155</c:v>
                </c:pt>
                <c:pt idx="871">
                  <c:v>-1.1064509590694911</c:v>
                </c:pt>
                <c:pt idx="872">
                  <c:v>-1.1074244412673266</c:v>
                </c:pt>
                <c:pt idx="873">
                  <c:v>-1.1083581897882908</c:v>
                </c:pt>
                <c:pt idx="874">
                  <c:v>-1.1080985524792908</c:v>
                </c:pt>
                <c:pt idx="875">
                  <c:v>-1.1057352121627275</c:v>
                </c:pt>
                <c:pt idx="876">
                  <c:v>-1.1061872521061105</c:v>
                </c:pt>
                <c:pt idx="877">
                  <c:v>-1.107015189613179</c:v>
                </c:pt>
                <c:pt idx="878">
                  <c:v>-1.1063541790835103</c:v>
                </c:pt>
                <c:pt idx="879">
                  <c:v>-1.1067178534544979</c:v>
                </c:pt>
                <c:pt idx="880">
                  <c:v>-1.1069034448724437</c:v>
                </c:pt>
                <c:pt idx="881">
                  <c:v>-1.1078256911651323</c:v>
                </c:pt>
                <c:pt idx="882">
                  <c:v>-1.1047978066446404</c:v>
                </c:pt>
                <c:pt idx="883">
                  <c:v>-1.1035608925882627</c:v>
                </c:pt>
                <c:pt idx="884">
                  <c:v>-1.1014436809843318</c:v>
                </c:pt>
                <c:pt idx="885">
                  <c:v>-1.1014978956108905</c:v>
                </c:pt>
                <c:pt idx="886">
                  <c:v>-1.1007165788880684</c:v>
                </c:pt>
                <c:pt idx="887">
                  <c:v>-1.0998295887037983</c:v>
                </c:pt>
                <c:pt idx="888">
                  <c:v>-1.101034481505252</c:v>
                </c:pt>
                <c:pt idx="889">
                  <c:v>-1.101124179913171</c:v>
                </c:pt>
                <c:pt idx="890">
                  <c:v>-1.1026081001717785</c:v>
                </c:pt>
                <c:pt idx="891">
                  <c:v>-1.1022402517962888</c:v>
                </c:pt>
                <c:pt idx="892">
                  <c:v>-1.1023892210680089</c:v>
                </c:pt>
                <c:pt idx="893">
                  <c:v>-1.1026616033202856</c:v>
                </c:pt>
                <c:pt idx="894">
                  <c:v>-1.1019761606347629</c:v>
                </c:pt>
                <c:pt idx="895">
                  <c:v>-1.1011419763505188</c:v>
                </c:pt>
                <c:pt idx="896">
                  <c:v>-1.0995124117942083</c:v>
                </c:pt>
                <c:pt idx="897">
                  <c:v>-1.0980716497934111</c:v>
                </c:pt>
                <c:pt idx="898">
                  <c:v>-1.0966262821581125</c:v>
                </c:pt>
                <c:pt idx="899">
                  <c:v>-1.0984848288063347</c:v>
                </c:pt>
                <c:pt idx="900">
                  <c:v>-1.1000326635087418</c:v>
                </c:pt>
                <c:pt idx="901">
                  <c:v>-1.0999890736209181</c:v>
                </c:pt>
                <c:pt idx="902">
                  <c:v>-1.0985973941184</c:v>
                </c:pt>
                <c:pt idx="903">
                  <c:v>-1.0985659183299674</c:v>
                </c:pt>
                <c:pt idx="904">
                  <c:v>-1.0985735121722513</c:v>
                </c:pt>
                <c:pt idx="905">
                  <c:v>-1.0994610762821395</c:v>
                </c:pt>
                <c:pt idx="906">
                  <c:v>-1.0994569070208229</c:v>
                </c:pt>
                <c:pt idx="907">
                  <c:v>-1.0990567006241463</c:v>
                </c:pt>
                <c:pt idx="908">
                  <c:v>-1.0978595913924352</c:v>
                </c:pt>
                <c:pt idx="909">
                  <c:v>-1.0974345259530764</c:v>
                </c:pt>
                <c:pt idx="910">
                  <c:v>-1.0958478635225219</c:v>
                </c:pt>
                <c:pt idx="911">
                  <c:v>-1.096049743044361</c:v>
                </c:pt>
                <c:pt idx="912">
                  <c:v>-1.0938316343682146</c:v>
                </c:pt>
                <c:pt idx="913">
                  <c:v>-1.0934703315906802</c:v>
                </c:pt>
                <c:pt idx="914">
                  <c:v>-1.0924287372286301</c:v>
                </c:pt>
                <c:pt idx="915">
                  <c:v>-1.0920884894578364</c:v>
                </c:pt>
                <c:pt idx="916">
                  <c:v>-1.0889075707544578</c:v>
                </c:pt>
                <c:pt idx="917">
                  <c:v>-1.0881461422144127</c:v>
                </c:pt>
                <c:pt idx="918">
                  <c:v>-1.087515919711052</c:v>
                </c:pt>
                <c:pt idx="919">
                  <c:v>-1.0890981377754798</c:v>
                </c:pt>
                <c:pt idx="920">
                  <c:v>-1.0912229621944078</c:v>
                </c:pt>
                <c:pt idx="921">
                  <c:v>-1.0908781372482395</c:v>
                </c:pt>
                <c:pt idx="922">
                  <c:v>-1.0916382993573706</c:v>
                </c:pt>
                <c:pt idx="923">
                  <c:v>-1.0918374325739819</c:v>
                </c:pt>
                <c:pt idx="924">
                  <c:v>-1.0903778164051801</c:v>
                </c:pt>
                <c:pt idx="925">
                  <c:v>-1.0915690251123493</c:v>
                </c:pt>
                <c:pt idx="926">
                  <c:v>-1.0921470962754682</c:v>
                </c:pt>
                <c:pt idx="927">
                  <c:v>-1.0923132169111085</c:v>
                </c:pt>
                <c:pt idx="928">
                  <c:v>-1.0920478213731712</c:v>
                </c:pt>
                <c:pt idx="929">
                  <c:v>-1.0907945954969591</c:v>
                </c:pt>
                <c:pt idx="930">
                  <c:v>-1.0916767286578164</c:v>
                </c:pt>
                <c:pt idx="931">
                  <c:v>-1.0927488833732184</c:v>
                </c:pt>
                <c:pt idx="932">
                  <c:v>-1.0938961417103883</c:v>
                </c:pt>
                <c:pt idx="933">
                  <c:v>-1.0947654730097298</c:v>
                </c:pt>
                <c:pt idx="934">
                  <c:v>-1.0915092467275542</c:v>
                </c:pt>
                <c:pt idx="935">
                  <c:v>-1.091741629684492</c:v>
                </c:pt>
                <c:pt idx="936">
                  <c:v>-1.0922300593579592</c:v>
                </c:pt>
                <c:pt idx="937">
                  <c:v>-1.0920913021677023</c:v>
                </c:pt>
                <c:pt idx="938">
                  <c:v>-1.0925460931594984</c:v>
                </c:pt>
                <c:pt idx="939">
                  <c:v>-1.093135979601243</c:v>
                </c:pt>
                <c:pt idx="940">
                  <c:v>-1.0934795855483515</c:v>
                </c:pt>
                <c:pt idx="941">
                  <c:v>-1.0930587557749476</c:v>
                </c:pt>
                <c:pt idx="942">
                  <c:v>-1.0938855074852825</c:v>
                </c:pt>
                <c:pt idx="943">
                  <c:v>-1.0934377506397084</c:v>
                </c:pt>
                <c:pt idx="944">
                  <c:v>-1.0938258761392774</c:v>
                </c:pt>
                <c:pt idx="945">
                  <c:v>-1.0940814627666668</c:v>
                </c:pt>
                <c:pt idx="946">
                  <c:v>-1.0933794900747102</c:v>
                </c:pt>
                <c:pt idx="947">
                  <c:v>-1.0921055554444195</c:v>
                </c:pt>
                <c:pt idx="948">
                  <c:v>-1.0909842802852268</c:v>
                </c:pt>
                <c:pt idx="949">
                  <c:v>-1.0910437219037448</c:v>
                </c:pt>
                <c:pt idx="950">
                  <c:v>-1.091507671989504</c:v>
                </c:pt>
                <c:pt idx="951">
                  <c:v>-1.0923093749296982</c:v>
                </c:pt>
                <c:pt idx="952">
                  <c:v>-1.0922377528071507</c:v>
                </c:pt>
                <c:pt idx="953">
                  <c:v>-1.0914477939977729</c:v>
                </c:pt>
                <c:pt idx="954">
                  <c:v>-1.090827323486721</c:v>
                </c:pt>
                <c:pt idx="955">
                  <c:v>-1.090582726823456</c:v>
                </c:pt>
                <c:pt idx="956">
                  <c:v>-1.0924382805207244</c:v>
                </c:pt>
                <c:pt idx="957">
                  <c:v>-1.0932105946747441</c:v>
                </c:pt>
                <c:pt idx="958">
                  <c:v>-1.092145184771141</c:v>
                </c:pt>
                <c:pt idx="959">
                  <c:v>-1.0905079884270918</c:v>
                </c:pt>
                <c:pt idx="960">
                  <c:v>-1.0882237739548088</c:v>
                </c:pt>
                <c:pt idx="961">
                  <c:v>-1.0880955750986203</c:v>
                </c:pt>
                <c:pt idx="962">
                  <c:v>-1.0873016462417695</c:v>
                </c:pt>
                <c:pt idx="963">
                  <c:v>-1.0870937144134416</c:v>
                </c:pt>
                <c:pt idx="964">
                  <c:v>-1.0884347556523437</c:v>
                </c:pt>
                <c:pt idx="965">
                  <c:v>-1.0884531829335344</c:v>
                </c:pt>
                <c:pt idx="966">
                  <c:v>-1.0895101452212401</c:v>
                </c:pt>
                <c:pt idx="967">
                  <c:v>-1.0871985862763154</c:v>
                </c:pt>
                <c:pt idx="968">
                  <c:v>-1.0861437157340674</c:v>
                </c:pt>
                <c:pt idx="969">
                  <c:v>-1.0845964739300058</c:v>
                </c:pt>
                <c:pt idx="970">
                  <c:v>-1.083929572362166</c:v>
                </c:pt>
                <c:pt idx="971">
                  <c:v>-1.083651929915618</c:v>
                </c:pt>
                <c:pt idx="972">
                  <c:v>-1.0838879508969228</c:v>
                </c:pt>
                <c:pt idx="973">
                  <c:v>-1.0832935821435115</c:v>
                </c:pt>
                <c:pt idx="974">
                  <c:v>-1.0825760707712107</c:v>
                </c:pt>
                <c:pt idx="975">
                  <c:v>-1.0812973976971421</c:v>
                </c:pt>
                <c:pt idx="976">
                  <c:v>-1.0813036966493854</c:v>
                </c:pt>
                <c:pt idx="977">
                  <c:v>-1.081443321842869</c:v>
                </c:pt>
                <c:pt idx="978">
                  <c:v>-1.0825766352104438</c:v>
                </c:pt>
                <c:pt idx="979">
                  <c:v>-1.0832436695875174</c:v>
                </c:pt>
                <c:pt idx="980">
                  <c:v>-1.0839588378254916</c:v>
                </c:pt>
                <c:pt idx="981">
                  <c:v>-1.0844096255675311</c:v>
                </c:pt>
                <c:pt idx="982">
                  <c:v>-1.0849742877412325</c:v>
                </c:pt>
                <c:pt idx="983">
                  <c:v>-1.0855372850563185</c:v>
                </c:pt>
                <c:pt idx="984">
                  <c:v>-1.0838620293803842</c:v>
                </c:pt>
                <c:pt idx="985">
                  <c:v>-1.0841077881244559</c:v>
                </c:pt>
                <c:pt idx="986">
                  <c:v>-1.083365574234648</c:v>
                </c:pt>
                <c:pt idx="987">
                  <c:v>-1.08293774351732</c:v>
                </c:pt>
                <c:pt idx="988">
                  <c:v>-1.0826964908008279</c:v>
                </c:pt>
                <c:pt idx="989">
                  <c:v>-1.0811674391186301</c:v>
                </c:pt>
                <c:pt idx="990">
                  <c:v>-1.0800975231874617</c:v>
                </c:pt>
                <c:pt idx="991">
                  <c:v>-1.0779696014674869</c:v>
                </c:pt>
                <c:pt idx="992">
                  <c:v>-1.0755689417561882</c:v>
                </c:pt>
                <c:pt idx="993">
                  <c:v>-1.0707993068222947</c:v>
                </c:pt>
                <c:pt idx="994">
                  <c:v>-1.0697605156837255</c:v>
                </c:pt>
                <c:pt idx="995">
                  <c:v>-1.0688085628113271</c:v>
                </c:pt>
                <c:pt idx="996">
                  <c:v>-1.0678539584974516</c:v>
                </c:pt>
                <c:pt idx="997">
                  <c:v>-1.0676831421067732</c:v>
                </c:pt>
                <c:pt idx="998">
                  <c:v>-1.0685236443160022</c:v>
                </c:pt>
                <c:pt idx="999">
                  <c:v>-1.0692708290657151</c:v>
                </c:pt>
                <c:pt idx="1000">
                  <c:v>-1.0686330554087817</c:v>
                </c:pt>
                <c:pt idx="1001">
                  <c:v>-1.06671452167555</c:v>
                </c:pt>
                <c:pt idx="1002">
                  <c:v>-1.0650576980240061</c:v>
                </c:pt>
                <c:pt idx="1003">
                  <c:v>-1.0658575795804239</c:v>
                </c:pt>
                <c:pt idx="1004">
                  <c:v>-1.0668198156820523</c:v>
                </c:pt>
                <c:pt idx="1005">
                  <c:v>-1.0664624118041672</c:v>
                </c:pt>
                <c:pt idx="1006">
                  <c:v>-1.0657773390872336</c:v>
                </c:pt>
                <c:pt idx="1007">
                  <c:v>-1.0664091173559029</c:v>
                </c:pt>
                <c:pt idx="1008">
                  <c:v>-1.063926865343177</c:v>
                </c:pt>
                <c:pt idx="1009">
                  <c:v>-1.0616688285195011</c:v>
                </c:pt>
                <c:pt idx="1010">
                  <c:v>-1.0596305150868659</c:v>
                </c:pt>
                <c:pt idx="1011">
                  <c:v>-1.0581917025359076</c:v>
                </c:pt>
                <c:pt idx="1012">
                  <c:v>-1.0564967816069952</c:v>
                </c:pt>
                <c:pt idx="1013">
                  <c:v>-1.0555135616464071</c:v>
                </c:pt>
                <c:pt idx="1014">
                  <c:v>-1.0569581561422297</c:v>
                </c:pt>
                <c:pt idx="1015">
                  <c:v>-1.0581233247532111</c:v>
                </c:pt>
                <c:pt idx="1016">
                  <c:v>-1.060790660662903</c:v>
                </c:pt>
                <c:pt idx="1017">
                  <c:v>-1.0635770221052496</c:v>
                </c:pt>
                <c:pt idx="1018">
                  <c:v>-1.0716738651136382</c:v>
                </c:pt>
                <c:pt idx="1019">
                  <c:v>-1.0739199396198984</c:v>
                </c:pt>
                <c:pt idx="1020">
                  <c:v>-1.0757170240519542</c:v>
                </c:pt>
                <c:pt idx="1021">
                  <c:v>-1.0770882129869506</c:v>
                </c:pt>
                <c:pt idx="1022">
                  <c:v>-1.0777745426484273</c:v>
                </c:pt>
                <c:pt idx="1023">
                  <c:v>-1.0785683529256005</c:v>
                </c:pt>
                <c:pt idx="1024">
                  <c:v>-1.0813244528353749</c:v>
                </c:pt>
                <c:pt idx="1025">
                  <c:v>-1.0811820101888685</c:v>
                </c:pt>
                <c:pt idx="1026">
                  <c:v>-1.0835023392864116</c:v>
                </c:pt>
                <c:pt idx="1027">
                  <c:v>-1.0843850748319994</c:v>
                </c:pt>
                <c:pt idx="1028">
                  <c:v>-1.0860626072376647</c:v>
                </c:pt>
                <c:pt idx="1029">
                  <c:v>-1.0866890019891713</c:v>
                </c:pt>
                <c:pt idx="1030">
                  <c:v>-1.0891208528976506</c:v>
                </c:pt>
                <c:pt idx="1031">
                  <c:v>-1.0905052421218642</c:v>
                </c:pt>
                <c:pt idx="1032">
                  <c:v>-1.0919258977532991</c:v>
                </c:pt>
                <c:pt idx="1033">
                  <c:v>-1.0916431136921005</c:v>
                </c:pt>
                <c:pt idx="1034">
                  <c:v>-1.0918924582854856</c:v>
                </c:pt>
                <c:pt idx="1035">
                  <c:v>-1.0922406840966659</c:v>
                </c:pt>
                <c:pt idx="1036">
                  <c:v>-1.0927251769249722</c:v>
                </c:pt>
                <c:pt idx="1037">
                  <c:v>-1.0929372163532207</c:v>
                </c:pt>
                <c:pt idx="1038">
                  <c:v>-1.0953116746999285</c:v>
                </c:pt>
                <c:pt idx="1039">
                  <c:v>-1.0960280619369343</c:v>
                </c:pt>
                <c:pt idx="1040">
                  <c:v>-1.0951747341502482</c:v>
                </c:pt>
                <c:pt idx="1041">
                  <c:v>-1.093621691428595</c:v>
                </c:pt>
                <c:pt idx="1042">
                  <c:v>-1.0915423351995344</c:v>
                </c:pt>
                <c:pt idx="1043">
                  <c:v>-1.0883023685621112</c:v>
                </c:pt>
                <c:pt idx="1044">
                  <c:v>-1.0865361243314169</c:v>
                </c:pt>
                <c:pt idx="1045">
                  <c:v>-1.0834028319679447</c:v>
                </c:pt>
                <c:pt idx="1046">
                  <c:v>-1.081956824002404</c:v>
                </c:pt>
                <c:pt idx="1047">
                  <c:v>-1.079853391356508</c:v>
                </c:pt>
                <c:pt idx="1048">
                  <c:v>-1.0778134130652717</c:v>
                </c:pt>
                <c:pt idx="1049">
                  <c:v>-1.0768829658023975</c:v>
                </c:pt>
                <c:pt idx="1050">
                  <c:v>-1.0787789077363215</c:v>
                </c:pt>
                <c:pt idx="1051">
                  <c:v>-1.079908511931734</c:v>
                </c:pt>
                <c:pt idx="1052">
                  <c:v>-1.0819715089091204</c:v>
                </c:pt>
                <c:pt idx="1053">
                  <c:v>-1.0871135504211367</c:v>
                </c:pt>
                <c:pt idx="1054">
                  <c:v>-1.0877051776125057</c:v>
                </c:pt>
                <c:pt idx="1055">
                  <c:v>-1.0895071000952186</c:v>
                </c:pt>
                <c:pt idx="1056">
                  <c:v>-1.0892299556832654</c:v>
                </c:pt>
                <c:pt idx="1057">
                  <c:v>-1.0880603901380255</c:v>
                </c:pt>
                <c:pt idx="1058">
                  <c:v>-1.0865744967136521</c:v>
                </c:pt>
                <c:pt idx="1059">
                  <c:v>-1.0875150611942246</c:v>
                </c:pt>
                <c:pt idx="1060">
                  <c:v>-1.0878961098589173</c:v>
                </c:pt>
                <c:pt idx="1061">
                  <c:v>-1.0907109588819424</c:v>
                </c:pt>
                <c:pt idx="1062">
                  <c:v>-1.0916321996189851</c:v>
                </c:pt>
                <c:pt idx="1063">
                  <c:v>-1.0923149861198311</c:v>
                </c:pt>
                <c:pt idx="1064">
                  <c:v>-1.0940997809545649</c:v>
                </c:pt>
                <c:pt idx="1065">
                  <c:v>-1.0954092088526295</c:v>
                </c:pt>
                <c:pt idx="1066">
                  <c:v>-1.0960461998837303</c:v>
                </c:pt>
                <c:pt idx="1067">
                  <c:v>-1.09648277229455</c:v>
                </c:pt>
                <c:pt idx="1068">
                  <c:v>-1.0946698551045415</c:v>
                </c:pt>
                <c:pt idx="1069">
                  <c:v>-1.095823037682166</c:v>
                </c:pt>
                <c:pt idx="1070">
                  <c:v>-1.0952902449814133</c:v>
                </c:pt>
                <c:pt idx="1071">
                  <c:v>-1.0958127212505957</c:v>
                </c:pt>
                <c:pt idx="1072">
                  <c:v>-1.0969682564489318</c:v>
                </c:pt>
                <c:pt idx="1073">
                  <c:v>-1.0967573696151192</c:v>
                </c:pt>
                <c:pt idx="1074">
                  <c:v>-1.0955657197915514</c:v>
                </c:pt>
                <c:pt idx="1075">
                  <c:v>-1.0947891130533662</c:v>
                </c:pt>
                <c:pt idx="1076">
                  <c:v>-1.0937779746945466</c:v>
                </c:pt>
                <c:pt idx="1077">
                  <c:v>-1.0923685082410799</c:v>
                </c:pt>
                <c:pt idx="1078">
                  <c:v>-1.0937026149406961</c:v>
                </c:pt>
                <c:pt idx="1079">
                  <c:v>-1.094592294511969</c:v>
                </c:pt>
                <c:pt idx="1080">
                  <c:v>-1.0941806997234949</c:v>
                </c:pt>
                <c:pt idx="1081">
                  <c:v>-1.0939780186030532</c:v>
                </c:pt>
                <c:pt idx="1082">
                  <c:v>-1.094087885041759</c:v>
                </c:pt>
                <c:pt idx="1083">
                  <c:v>-1.0947110259670296</c:v>
                </c:pt>
                <c:pt idx="1084">
                  <c:v>-1.095102898584301</c:v>
                </c:pt>
                <c:pt idx="1085">
                  <c:v>-1.0953665011975602</c:v>
                </c:pt>
                <c:pt idx="1086">
                  <c:v>-1.0964131280809681</c:v>
                </c:pt>
                <c:pt idx="1087">
                  <c:v>-1.0955689356722758</c:v>
                </c:pt>
                <c:pt idx="1088">
                  <c:v>-1.0946992628634575</c:v>
                </c:pt>
                <c:pt idx="1089">
                  <c:v>-1.0951240247388512</c:v>
                </c:pt>
                <c:pt idx="1090">
                  <c:v>-1.0943413467214071</c:v>
                </c:pt>
                <c:pt idx="1091">
                  <c:v>-1.0931399259327605</c:v>
                </c:pt>
                <c:pt idx="1092">
                  <c:v>-1.0917938474293578</c:v>
                </c:pt>
                <c:pt idx="1093">
                  <c:v>-1.0909188527647871</c:v>
                </c:pt>
                <c:pt idx="1094">
                  <c:v>-1.0926720959201219</c:v>
                </c:pt>
                <c:pt idx="1095">
                  <c:v>-1.0924480989176431</c:v>
                </c:pt>
                <c:pt idx="1096">
                  <c:v>-1.0907593915636085</c:v>
                </c:pt>
                <c:pt idx="1097">
                  <c:v>-1.0913802178136649</c:v>
                </c:pt>
                <c:pt idx="1098">
                  <c:v>-1.0913031505125304</c:v>
                </c:pt>
                <c:pt idx="1099">
                  <c:v>-1.0888131765914721</c:v>
                </c:pt>
                <c:pt idx="1100">
                  <c:v>-1.0896269177401052</c:v>
                </c:pt>
                <c:pt idx="1101">
                  <c:v>-1.0877855366853595</c:v>
                </c:pt>
                <c:pt idx="1102">
                  <c:v>-1.086720359197912</c:v>
                </c:pt>
                <c:pt idx="1103">
                  <c:v>-1.0858940628335176</c:v>
                </c:pt>
                <c:pt idx="1104">
                  <c:v>-1.0832651372515443</c:v>
                </c:pt>
                <c:pt idx="1105">
                  <c:v>-1.0830921864267395</c:v>
                </c:pt>
                <c:pt idx="1106">
                  <c:v>-1.082572470692341</c:v>
                </c:pt>
                <c:pt idx="1107">
                  <c:v>-1.0842577155199251</c:v>
                </c:pt>
                <c:pt idx="1108">
                  <c:v>-1.0861020231209864</c:v>
                </c:pt>
                <c:pt idx="1109">
                  <c:v>-1.0878155752881469</c:v>
                </c:pt>
                <c:pt idx="1110">
                  <c:v>-1.0881566009415735</c:v>
                </c:pt>
                <c:pt idx="1111">
                  <c:v>-1.0901990124877017</c:v>
                </c:pt>
                <c:pt idx="1112">
                  <c:v>-1.0912265195845947</c:v>
                </c:pt>
                <c:pt idx="1113">
                  <c:v>-1.0912166015807401</c:v>
                </c:pt>
                <c:pt idx="1114">
                  <c:v>-1.0891706516171666</c:v>
                </c:pt>
                <c:pt idx="1115">
                  <c:v>-1.0877951131797658</c:v>
                </c:pt>
                <c:pt idx="1116">
                  <c:v>-1.0853144121891489</c:v>
                </c:pt>
                <c:pt idx="1117">
                  <c:v>-1.085537640795323</c:v>
                </c:pt>
                <c:pt idx="1118">
                  <c:v>-1.0849428641278394</c:v>
                </c:pt>
                <c:pt idx="1119">
                  <c:v>-1.0864730778908438</c:v>
                </c:pt>
                <c:pt idx="1120">
                  <c:v>-1.0860578782803003</c:v>
                </c:pt>
                <c:pt idx="1121">
                  <c:v>-1.0859874087521604</c:v>
                </c:pt>
                <c:pt idx="1122">
                  <c:v>-1.0887467103131172</c:v>
                </c:pt>
                <c:pt idx="1123">
                  <c:v>-1.090089620367678</c:v>
                </c:pt>
                <c:pt idx="1124">
                  <c:v>-1.0910854809214214</c:v>
                </c:pt>
                <c:pt idx="1125">
                  <c:v>-1.0914140225068678</c:v>
                </c:pt>
                <c:pt idx="1126">
                  <c:v>-1.091664624044796</c:v>
                </c:pt>
                <c:pt idx="1127">
                  <c:v>-1.0928697492624195</c:v>
                </c:pt>
                <c:pt idx="1128">
                  <c:v>-1.0913703092961953</c:v>
                </c:pt>
                <c:pt idx="1129">
                  <c:v>-1.0920125889807082</c:v>
                </c:pt>
                <c:pt idx="1130">
                  <c:v>-1.0913699677867328</c:v>
                </c:pt>
                <c:pt idx="1131">
                  <c:v>-1.0918915855390878</c:v>
                </c:pt>
                <c:pt idx="1132">
                  <c:v>-1.0935619984211655</c:v>
                </c:pt>
                <c:pt idx="1133">
                  <c:v>-1.093467993199539</c:v>
                </c:pt>
                <c:pt idx="1134">
                  <c:v>-1.0915413675893859</c:v>
                </c:pt>
                <c:pt idx="1135">
                  <c:v>-1.089874127899364</c:v>
                </c:pt>
                <c:pt idx="1136">
                  <c:v>-1.0892579499724917</c:v>
                </c:pt>
                <c:pt idx="1137">
                  <c:v>-1.0877676311547333</c:v>
                </c:pt>
                <c:pt idx="1138">
                  <c:v>-1.0867543441322312</c:v>
                </c:pt>
                <c:pt idx="1139">
                  <c:v>-1.0870917080453495</c:v>
                </c:pt>
                <c:pt idx="1140">
                  <c:v>-1.0851208522171589</c:v>
                </c:pt>
                <c:pt idx="1141">
                  <c:v>-1.0841745816827171</c:v>
                </c:pt>
                <c:pt idx="1142">
                  <c:v>-1.0842366415404285</c:v>
                </c:pt>
                <c:pt idx="1143">
                  <c:v>-1.0858258890078645</c:v>
                </c:pt>
                <c:pt idx="1144">
                  <c:v>-1.0878443142577083</c:v>
                </c:pt>
                <c:pt idx="1145">
                  <c:v>-1.087513348903741</c:v>
                </c:pt>
                <c:pt idx="1146">
                  <c:v>-1.0871469187411407</c:v>
                </c:pt>
                <c:pt idx="1147">
                  <c:v>-1.084764876038534</c:v>
                </c:pt>
                <c:pt idx="1148">
                  <c:v>-1.0819183140677637</c:v>
                </c:pt>
                <c:pt idx="1149">
                  <c:v>-1.0712972323559882</c:v>
                </c:pt>
                <c:pt idx="1150">
                  <c:v>-1.0702480678675954</c:v>
                </c:pt>
                <c:pt idx="1151">
                  <c:v>-1.0704808445090492</c:v>
                </c:pt>
                <c:pt idx="1152">
                  <c:v>-1.0712343851292303</c:v>
                </c:pt>
                <c:pt idx="1153">
                  <c:v>-1.0713627025650823</c:v>
                </c:pt>
                <c:pt idx="1154">
                  <c:v>-1.0736326542742916</c:v>
                </c:pt>
                <c:pt idx="1155">
                  <c:v>-1.0751137950253877</c:v>
                </c:pt>
                <c:pt idx="1156">
                  <c:v>-1.0745012835820091</c:v>
                </c:pt>
                <c:pt idx="1157">
                  <c:v>-1.0752652070383562</c:v>
                </c:pt>
                <c:pt idx="1158">
                  <c:v>-1.0755248870360532</c:v>
                </c:pt>
                <c:pt idx="1159">
                  <c:v>-1.0750647741885189</c:v>
                </c:pt>
                <c:pt idx="1160">
                  <c:v>-1.0739751123701922</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-1.0791234006593982</c:v>
                </c:pt>
                <c:pt idx="1170">
                  <c:v>-1.0796155395050278</c:v>
                </c:pt>
                <c:pt idx="1171">
                  <c:v>-1.0805759399933237</c:v>
                </c:pt>
                <c:pt idx="1172">
                  <c:v>-1.080288284679142</c:v>
                </c:pt>
                <c:pt idx="1173">
                  <c:v>-1.082782375686449</c:v>
                </c:pt>
                <c:pt idx="1174">
                  <c:v>-1.0830381378117409</c:v>
                </c:pt>
                <c:pt idx="1175">
                  <c:v>-1.0829671702489918</c:v>
                </c:pt>
                <c:pt idx="1176">
                  <c:v>-1.0827888453934236</c:v>
                </c:pt>
                <c:pt idx="1177">
                  <c:v>-1.0837531210654276</c:v>
                </c:pt>
                <c:pt idx="1178">
                  <c:v>-1.0841014749426563</c:v>
                </c:pt>
                <c:pt idx="1179">
                  <c:v>-1.0843882243081282</c:v>
                </c:pt>
                <c:pt idx="1180">
                  <c:v>-1.0846368763962175</c:v>
                </c:pt>
                <c:pt idx="1181">
                  <c:v>-1.0843163128511719</c:v>
                </c:pt>
                <c:pt idx="1182">
                  <c:v>-1.0840606740487431</c:v>
                </c:pt>
                <c:pt idx="1183">
                  <c:v>-1.0847395474203694</c:v>
                </c:pt>
                <c:pt idx="1184">
                  <c:v>-1.0851024249359682</c:v>
                </c:pt>
                <c:pt idx="1185">
                  <c:v>-1.0835825465772899</c:v>
                </c:pt>
                <c:pt idx="1186">
                  <c:v>-1.0833434282948957</c:v>
                </c:pt>
                <c:pt idx="1187">
                  <c:v>-1.0825885785551321</c:v>
                </c:pt>
                <c:pt idx="1188">
                  <c:v>-1.0836797249909864</c:v>
                </c:pt>
                <c:pt idx="1189">
                  <c:v>-1.0833212728687727</c:v>
                </c:pt>
                <c:pt idx="1190">
                  <c:v>-1.0835701336571049</c:v>
                </c:pt>
                <c:pt idx="1191">
                  <c:v>-1.0841869756301463</c:v>
                </c:pt>
                <c:pt idx="1192">
                  <c:v>-1.0841802687638307</c:v>
                </c:pt>
                <c:pt idx="1193">
                  <c:v>-1.0848663660091518</c:v>
                </c:pt>
                <c:pt idx="1194">
                  <c:v>-1.0839383757170964</c:v>
                </c:pt>
                <c:pt idx="1195">
                  <c:v>-1.0825544560684079</c:v>
                </c:pt>
                <c:pt idx="1196">
                  <c:v>-1.08315400912511</c:v>
                </c:pt>
                <c:pt idx="1197">
                  <c:v>-1.0824812022895571</c:v>
                </c:pt>
                <c:pt idx="1198">
                  <c:v>-1.0821866693543427</c:v>
                </c:pt>
                <c:pt idx="1199">
                  <c:v>-1.0838392288808478</c:v>
                </c:pt>
                <c:pt idx="1200">
                  <c:v>-1.0828802940373095</c:v>
                </c:pt>
                <c:pt idx="1201">
                  <c:v>-1.0795372816639883</c:v>
                </c:pt>
                <c:pt idx="1202">
                  <c:v>-1.0782437956171691</c:v>
                </c:pt>
                <c:pt idx="1203">
                  <c:v>-1.0771741358180833</c:v>
                </c:pt>
                <c:pt idx="1204">
                  <c:v>-1.0757654045585809</c:v>
                </c:pt>
                <c:pt idx="1205">
                  <c:v>-1.0753666827793893</c:v>
                </c:pt>
                <c:pt idx="1206">
                  <c:v>-1.0761665975381476</c:v>
                </c:pt>
                <c:pt idx="1207">
                  <c:v>-1.0763212538909812</c:v>
                </c:pt>
                <c:pt idx="1208">
                  <c:v>-1.0762684622205114</c:v>
                </c:pt>
                <c:pt idx="1209">
                  <c:v>-1.0763600294440607</c:v>
                </c:pt>
                <c:pt idx="1210">
                  <c:v>-1.0747269881317578</c:v>
                </c:pt>
                <c:pt idx="1211">
                  <c:v>-1.0731117005681199</c:v>
                </c:pt>
                <c:pt idx="1212">
                  <c:v>-1.074192478397336</c:v>
                </c:pt>
                <c:pt idx="1213">
                  <c:v>-1.0733615384529287</c:v>
                </c:pt>
                <c:pt idx="1214">
                  <c:v>-1.0732364321546441</c:v>
                </c:pt>
                <c:pt idx="1215">
                  <c:v>-1.0733908276321955</c:v>
                </c:pt>
                <c:pt idx="1216">
                  <c:v>-1.0746038976879078</c:v>
                </c:pt>
                <c:pt idx="1217">
                  <c:v>-1.073460263145563</c:v>
                </c:pt>
                <c:pt idx="1218">
                  <c:v>-1.073083767940318</c:v>
                </c:pt>
                <c:pt idx="1219">
                  <c:v>-1.0724882797948112</c:v>
                </c:pt>
                <c:pt idx="1220">
                  <c:v>-1.0739038270139218</c:v>
                </c:pt>
                <c:pt idx="1221">
                  <c:v>-1.0738342254889943</c:v>
                </c:pt>
                <c:pt idx="1222">
                  <c:v>-1.0730247911541113</c:v>
                </c:pt>
                <c:pt idx="1223">
                  <c:v>-1.0735135907961535</c:v>
                </c:pt>
                <c:pt idx="1224">
                  <c:v>-1.0737846876447747</c:v>
                </c:pt>
                <c:pt idx="1225">
                  <c:v>-1.0731927189439574</c:v>
                </c:pt>
                <c:pt idx="1226">
                  <c:v>-1.0725993035711241</c:v>
                </c:pt>
                <c:pt idx="1227">
                  <c:v>-1.0724835792965592</c:v>
                </c:pt>
                <c:pt idx="1228">
                  <c:v>-1.0723014456618785</c:v>
                </c:pt>
                <c:pt idx="1229">
                  <c:v>-1.0718080925603886</c:v>
                </c:pt>
                <c:pt idx="1230">
                  <c:v>-1.0726428317975234</c:v>
                </c:pt>
                <c:pt idx="1231">
                  <c:v>-1.0737910624879845</c:v>
                </c:pt>
                <c:pt idx="1232">
                  <c:v>-1.0738442620725266</c:v>
                </c:pt>
                <c:pt idx="1233">
                  <c:v>-1.0763066306456892</c:v>
                </c:pt>
                <c:pt idx="1234">
                  <c:v>-1.077936641061541</c:v>
                </c:pt>
                <c:pt idx="1235">
                  <c:v>-1.0785842283722218</c:v>
                </c:pt>
                <c:pt idx="1236">
                  <c:v>-1.0787478635779166</c:v>
                </c:pt>
                <c:pt idx="1237">
                  <c:v>-1.0794174545327166</c:v>
                </c:pt>
                <c:pt idx="1238">
                  <c:v>-1.0810646779739415</c:v>
                </c:pt>
                <c:pt idx="1239">
                  <c:v>-1.080474706154817</c:v>
                </c:pt>
                <c:pt idx="1240">
                  <c:v>-1.0796705225278629</c:v>
                </c:pt>
                <c:pt idx="1241">
                  <c:v>-1.0803150267670247</c:v>
                </c:pt>
                <c:pt idx="1242">
                  <c:v>-1.0819196042146046</c:v>
                </c:pt>
                <c:pt idx="1243">
                  <c:v>-1.0820003759447303</c:v>
                </c:pt>
                <c:pt idx="1244">
                  <c:v>-1.0829820591127515</c:v>
                </c:pt>
                <c:pt idx="1245">
                  <c:v>-1.0838411119260485</c:v>
                </c:pt>
                <c:pt idx="1246">
                  <c:v>-1.0837643102433816</c:v>
                </c:pt>
                <c:pt idx="1247">
                  <c:v>-1.0834604332299307</c:v>
                </c:pt>
                <c:pt idx="1248">
                  <c:v>-1.0840892802090991</c:v>
                </c:pt>
                <c:pt idx="1249">
                  <c:v>-1.0847452961629358</c:v>
                </c:pt>
                <c:pt idx="1250">
                  <c:v>-1.0834622071818387</c:v>
                </c:pt>
                <c:pt idx="1251">
                  <c:v>-1.0831469370334048</c:v>
                </c:pt>
                <c:pt idx="1252">
                  <c:v>-1.0819810237420882</c:v>
                </c:pt>
                <c:pt idx="1253">
                  <c:v>-1.080980002600981</c:v>
                </c:pt>
                <c:pt idx="1254">
                  <c:v>-1.0816340643617934</c:v>
                </c:pt>
                <c:pt idx="1255">
                  <c:v>-1.0807811634619497</c:v>
                </c:pt>
                <c:pt idx="1256">
                  <c:v>-1.0816967882656883</c:v>
                </c:pt>
                <c:pt idx="1257">
                  <c:v>-1.0806778141620725</c:v>
                </c:pt>
                <c:pt idx="1258">
                  <c:v>-1.0811863217457756</c:v>
                </c:pt>
                <c:pt idx="1259">
                  <c:v>-1.0808315455934547</c:v>
                </c:pt>
                <c:pt idx="1260">
                  <c:v>-1.0806984090797016</c:v>
                </c:pt>
                <c:pt idx="1261">
                  <c:v>-1.0808241414786721</c:v>
                </c:pt>
                <c:pt idx="1262">
                  <c:v>-1.0829028194320074</c:v>
                </c:pt>
                <c:pt idx="1263">
                  <c:v>-1.0840161592394679</c:v>
                </c:pt>
                <c:pt idx="1264">
                  <c:v>-1.085384900690002</c:v>
                </c:pt>
                <c:pt idx="1265">
                  <c:v>-1.0867388339109993</c:v>
                </c:pt>
                <c:pt idx="1266">
                  <c:v>-1.0866338909003161</c:v>
                </c:pt>
                <c:pt idx="1267">
                  <c:v>-1.0859239686270712</c:v>
                </c:pt>
                <c:pt idx="1268">
                  <c:v>-1.0863518799785652</c:v>
                </c:pt>
                <c:pt idx="1269">
                  <c:v>-1.0857408816118124</c:v>
                </c:pt>
                <c:pt idx="1270">
                  <c:v>-1.0857150691885948</c:v>
                </c:pt>
                <c:pt idx="1271">
                  <c:v>-1.0853148343327774</c:v>
                </c:pt>
                <c:pt idx="1272">
                  <c:v>-1.0849902912539022</c:v>
                </c:pt>
                <c:pt idx="1273">
                  <c:v>-1.0850908800189956</c:v>
                </c:pt>
                <c:pt idx="1274">
                  <c:v>-1.0854417715012374</c:v>
                </c:pt>
                <c:pt idx="1275">
                  <c:v>-1.088706080173921</c:v>
                </c:pt>
                <c:pt idx="1276">
                  <c:v>-1.0905593144527899</c:v>
                </c:pt>
                <c:pt idx="1277">
                  <c:v>-1.091496112842961</c:v>
                </c:pt>
                <c:pt idx="1278">
                  <c:v>-1.0926954134270375</c:v>
                </c:pt>
                <c:pt idx="1279">
                  <c:v>-1.0938565693018774</c:v>
                </c:pt>
                <c:pt idx="1280">
                  <c:v>-1.095103652751007</c:v>
                </c:pt>
                <c:pt idx="1281">
                  <c:v>-1.0947218072309255</c:v>
                </c:pt>
                <c:pt idx="1282">
                  <c:v>-1.0944378990344177</c:v>
                </c:pt>
                <c:pt idx="1283">
                  <c:v>-1.0936171047668353</c:v>
                </c:pt>
                <c:pt idx="1284">
                  <c:v>-1.0965464353494383</c:v>
                </c:pt>
                <c:pt idx="1285">
                  <c:v>-1.0984582669595682</c:v>
                </c:pt>
                <c:pt idx="1286">
                  <c:v>-1.0997667130179423</c:v>
                </c:pt>
                <c:pt idx="1287">
                  <c:v>-1.1009407703612197</c:v>
                </c:pt>
                <c:pt idx="1288">
                  <c:v>-1.1004966894854675</c:v>
                </c:pt>
                <c:pt idx="1289">
                  <c:v>-1.1010602986716691</c:v>
                </c:pt>
                <c:pt idx="1290">
                  <c:v>-1.1001861625239826</c:v>
                </c:pt>
                <c:pt idx="1291">
                  <c:v>-1.1004688327486747</c:v>
                </c:pt>
                <c:pt idx="1292">
                  <c:v>-1.1002728110626805</c:v>
                </c:pt>
                <c:pt idx="1293">
                  <c:v>-1.0997715558117704</c:v>
                </c:pt>
                <c:pt idx="1294">
                  <c:v>-1.1007789802552281</c:v>
                </c:pt>
                <c:pt idx="1295">
                  <c:v>-1.1011421708211628</c:v>
                </c:pt>
                <c:pt idx="1296">
                  <c:v>-1.1010728965761558</c:v>
                </c:pt>
                <c:pt idx="1297">
                  <c:v>-1.1006480256074553</c:v>
                </c:pt>
                <c:pt idx="1298">
                  <c:v>-1.1009932489813394</c:v>
                </c:pt>
                <c:pt idx="1299">
                  <c:v>-1.1016178081194994</c:v>
                </c:pt>
                <c:pt idx="1300">
                  <c:v>-1.1026922964828714</c:v>
                </c:pt>
                <c:pt idx="1301">
                  <c:v>-1.1036382255078507</c:v>
                </c:pt>
                <c:pt idx="1302">
                  <c:v>-1.1038087620505053</c:v>
                </c:pt>
                <c:pt idx="1303">
                  <c:v>-1.103099328325527</c:v>
                </c:pt>
                <c:pt idx="1304">
                  <c:v>-1.103055107593832</c:v>
                </c:pt>
                <c:pt idx="1305">
                  <c:v>-1.1030325015649538</c:v>
                </c:pt>
                <c:pt idx="1306">
                  <c:v>-1.102298019069849</c:v>
                </c:pt>
                <c:pt idx="1307">
                  <c:v>-1.1022433870428472</c:v>
                </c:pt>
                <c:pt idx="1308">
                  <c:v>-1.102431435431626</c:v>
                </c:pt>
                <c:pt idx="1309">
                  <c:v>-1.1036133806947532</c:v>
                </c:pt>
                <c:pt idx="1310">
                  <c:v>-1.1064298471444829</c:v>
                </c:pt>
                <c:pt idx="1311">
                  <c:v>-1.1070390763025273</c:v>
                </c:pt>
                <c:pt idx="1312">
                  <c:v>-1.1090961917281135</c:v>
                </c:pt>
                <c:pt idx="1313">
                  <c:v>-1.1110411734716479</c:v>
                </c:pt>
                <c:pt idx="1314">
                  <c:v>-1.1128281881178737</c:v>
                </c:pt>
                <c:pt idx="1315">
                  <c:v>-1.1127868654733959</c:v>
                </c:pt>
                <c:pt idx="1316">
                  <c:v>-1.1122490307649286</c:v>
                </c:pt>
                <c:pt idx="1317">
                  <c:v>-1.1114844290328421</c:v>
                </c:pt>
                <c:pt idx="1318">
                  <c:v>-1.111922628356794</c:v>
                </c:pt>
                <c:pt idx="1319">
                  <c:v>-1.1138752181721259</c:v>
                </c:pt>
                <c:pt idx="1320">
                  <c:v>-1.1149128140276048</c:v>
                </c:pt>
                <c:pt idx="1321">
                  <c:v>-1.1137011005233575</c:v>
                </c:pt>
                <c:pt idx="1322">
                  <c:v>-1.114590936619777</c:v>
                </c:pt>
                <c:pt idx="1323">
                  <c:v>-1.1145072241137655</c:v>
                </c:pt>
                <c:pt idx="1324">
                  <c:v>-1.114745977170756</c:v>
                </c:pt>
                <c:pt idx="1325">
                  <c:v>-1.1137578859571988</c:v>
                </c:pt>
                <c:pt idx="1326">
                  <c:v>-1.1141164756318176</c:v>
                </c:pt>
                <c:pt idx="1327">
                  <c:v>-1.1156590027080568</c:v>
                </c:pt>
                <c:pt idx="1328">
                  <c:v>-1.1154640150368067</c:v>
                </c:pt>
                <c:pt idx="1329">
                  <c:v>-1.1147435391726788</c:v>
                </c:pt>
                <c:pt idx="1330">
                  <c:v>-1.1152963291495013</c:v>
                </c:pt>
                <c:pt idx="1331">
                  <c:v>-1.1161420109188498</c:v>
                </c:pt>
                <c:pt idx="1332">
                  <c:v>-1.117121246602423</c:v>
                </c:pt>
                <c:pt idx="1333">
                  <c:v>-1.1169286352678256</c:v>
                </c:pt>
                <c:pt idx="1334">
                  <c:v>-1.117212662044011</c:v>
                </c:pt>
                <c:pt idx="1335">
                  <c:v>-1.1161978666880685</c:v>
                </c:pt>
                <c:pt idx="1336">
                  <c:v>-1.1170850987748793</c:v>
                </c:pt>
                <c:pt idx="1337">
                  <c:v>-1.1199331690791041</c:v>
                </c:pt>
                <c:pt idx="1338">
                  <c:v>-1.1217980763409798</c:v>
                </c:pt>
                <c:pt idx="1339">
                  <c:v>-1.122643041889134</c:v>
                </c:pt>
                <c:pt idx="1340">
                  <c:v>-1.1229907080042523</c:v>
                </c:pt>
                <c:pt idx="1341">
                  <c:v>-1.1230502776888187</c:v>
                </c:pt>
                <c:pt idx="1342">
                  <c:v>-1.1232328856421958</c:v>
                </c:pt>
                <c:pt idx="1343">
                  <c:v>-1.1234783265927604</c:v>
                </c:pt>
                <c:pt idx="1344">
                  <c:v>-1.1232768028099258</c:v>
                </c:pt>
                <c:pt idx="1345">
                  <c:v>-1.1224571658799505</c:v>
                </c:pt>
                <c:pt idx="1346">
                  <c:v>-1.1220771417436453</c:v>
                </c:pt>
                <c:pt idx="1347">
                  <c:v>-1.1228629455212769</c:v>
                </c:pt>
                <c:pt idx="1348">
                  <c:v>-1.1227059555204733</c:v>
                </c:pt>
                <c:pt idx="1349">
                  <c:v>-1.1205738977415081</c:v>
                </c:pt>
                <c:pt idx="1350">
                  <c:v>-1.1207157522328259</c:v>
                </c:pt>
                <c:pt idx="1351">
                  <c:v>-1.1194640868651078</c:v>
                </c:pt>
                <c:pt idx="1352">
                  <c:v>-1.119546438076469</c:v>
                </c:pt>
                <c:pt idx="1353">
                  <c:v>-1.1187919820212215</c:v>
                </c:pt>
                <c:pt idx="1354">
                  <c:v>-1.1189634719444541</c:v>
                </c:pt>
                <c:pt idx="1355">
                  <c:v>-1.1194469402443872</c:v>
                </c:pt>
                <c:pt idx="1356">
                  <c:v>-1.120087915552503</c:v>
                </c:pt>
                <c:pt idx="1357">
                  <c:v>-1.1198507514631331</c:v>
                </c:pt>
                <c:pt idx="1358">
                  <c:v>-1.1197567367551073</c:v>
                </c:pt>
                <c:pt idx="1359">
                  <c:v>-1.1196419041996819</c:v>
                </c:pt>
                <c:pt idx="1360">
                  <c:v>-1.120923612913387</c:v>
                </c:pt>
                <c:pt idx="1361">
                  <c:v>-1.1206149120788353</c:v>
                </c:pt>
                <c:pt idx="1362">
                  <c:v>-1.1213576002873253</c:v>
                </c:pt>
                <c:pt idx="1363">
                  <c:v>-1.1221776783336708</c:v>
                </c:pt>
                <c:pt idx="1364">
                  <c:v>-1.1215255470499272</c:v>
                </c:pt>
                <c:pt idx="1365">
                  <c:v>-1.1214886877443462</c:v>
                </c:pt>
                <c:pt idx="1366">
                  <c:v>-1.1195872958886355</c:v>
                </c:pt>
                <c:pt idx="1367">
                  <c:v>-1.1190304172846908</c:v>
                </c:pt>
                <c:pt idx="1368">
                  <c:v>-1.1182832847100457</c:v>
                </c:pt>
                <c:pt idx="1369">
                  <c:v>-1.1178963402639965</c:v>
                </c:pt>
                <c:pt idx="1370">
                  <c:v>-1.1165437683376638</c:v>
                </c:pt>
                <c:pt idx="1371">
                  <c:v>-1.1163408263419399</c:v>
                </c:pt>
                <c:pt idx="1372">
                  <c:v>-1.117391622486636</c:v>
                </c:pt>
                <c:pt idx="1373">
                  <c:v>-1.1180832740038511</c:v>
                </c:pt>
                <c:pt idx="1374">
                  <c:v>-1.116437895662358</c:v>
                </c:pt>
                <c:pt idx="1375">
                  <c:v>-1.1160336622999694</c:v>
                </c:pt>
                <c:pt idx="1376">
                  <c:v>-1.1155998124784361</c:v>
                </c:pt>
                <c:pt idx="1377">
                  <c:v>-1.117300429974847</c:v>
                </c:pt>
                <c:pt idx="1378">
                  <c:v>-1.1180752200724555</c:v>
                </c:pt>
                <c:pt idx="1379">
                  <c:v>-1.1194092698538327</c:v>
                </c:pt>
                <c:pt idx="1380">
                  <c:v>-1.1207426223867571</c:v>
                </c:pt>
                <c:pt idx="1381">
                  <c:v>-1.1199041265455634</c:v>
                </c:pt>
                <c:pt idx="1382">
                  <c:v>-1.1203644623228968</c:v>
                </c:pt>
                <c:pt idx="1383">
                  <c:v>-1.1215807767184458</c:v>
                </c:pt>
                <c:pt idx="1384">
                  <c:v>-1.1219861294729583</c:v>
                </c:pt>
                <c:pt idx="1385">
                  <c:v>-1.1234809638046812</c:v>
                </c:pt>
                <c:pt idx="1386">
                  <c:v>-1.1235220872353011</c:v>
                </c:pt>
                <c:pt idx="1387">
                  <c:v>-1.124557088567542</c:v>
                </c:pt>
                <c:pt idx="1388">
                  <c:v>-1.1231992801628508</c:v>
                </c:pt>
                <c:pt idx="1389">
                  <c:v>-1.1242534629430025</c:v>
                </c:pt>
                <c:pt idx="1390">
                  <c:v>-1.1239675768375434</c:v>
                </c:pt>
                <c:pt idx="1391">
                  <c:v>-1.1232474235101222</c:v>
                </c:pt>
                <c:pt idx="1392">
                  <c:v>-1.1226072450574094</c:v>
                </c:pt>
                <c:pt idx="1393">
                  <c:v>-1.1222952761670797</c:v>
                </c:pt>
                <c:pt idx="1394">
                  <c:v>-1.123332193746819</c:v>
                </c:pt>
                <c:pt idx="1395">
                  <c:v>-1.1239988581553035</c:v>
                </c:pt>
                <c:pt idx="1396">
                  <c:v>-1.1240112283868058</c:v>
                </c:pt>
                <c:pt idx="1397">
                  <c:v>-1.1243497448943458</c:v>
                </c:pt>
                <c:pt idx="1398">
                  <c:v>-1.1249412392764668</c:v>
                </c:pt>
                <c:pt idx="1399">
                  <c:v>-1.1244837019794574</c:v>
                </c:pt>
                <c:pt idx="1400">
                  <c:v>-1.1229811694553575</c:v>
                </c:pt>
                <c:pt idx="1401">
                  <c:v>-1.1203507355399438</c:v>
                </c:pt>
                <c:pt idx="1402">
                  <c:v>-1.1163466272595599</c:v>
                </c:pt>
                <c:pt idx="1403">
                  <c:v>-1.1127753110700525</c:v>
                </c:pt>
                <c:pt idx="1404">
                  <c:v>-1.1098962630120184</c:v>
                </c:pt>
                <c:pt idx="1405">
                  <c:v>-1.107703127215018</c:v>
                </c:pt>
                <c:pt idx="1406">
                  <c:v>-1.1062375583466064</c:v>
                </c:pt>
                <c:pt idx="1407">
                  <c:v>-1.1049753251584491</c:v>
                </c:pt>
                <c:pt idx="1408">
                  <c:v>-1.1053942813730231</c:v>
                </c:pt>
                <c:pt idx="1409">
                  <c:v>-1.1053503310029953</c:v>
                </c:pt>
                <c:pt idx="1410">
                  <c:v>-1.1072391012382923</c:v>
                </c:pt>
                <c:pt idx="1411">
                  <c:v>-1.1101138661985175</c:v>
                </c:pt>
                <c:pt idx="1412">
                  <c:v>-1.1126396322081007</c:v>
                </c:pt>
                <c:pt idx="1413">
                  <c:v>-1.1152131289076692</c:v>
                </c:pt>
                <c:pt idx="1414">
                  <c:v>-1.1193331938787736</c:v>
                </c:pt>
                <c:pt idx="1415">
                  <c:v>-1.1212581451439121</c:v>
                </c:pt>
                <c:pt idx="1416">
                  <c:v>-1.1226692432536964</c:v>
                </c:pt>
                <c:pt idx="1417">
                  <c:v>-1.122140192927418</c:v>
                </c:pt>
                <c:pt idx="1418">
                  <c:v>-1.122055802145681</c:v>
                </c:pt>
                <c:pt idx="1419">
                  <c:v>-1.12195726243732</c:v>
                </c:pt>
                <c:pt idx="1420">
                  <c:v>-1.1187688068099249</c:v>
                </c:pt>
                <c:pt idx="1421">
                  <c:v>-1.1157634761432291</c:v>
                </c:pt>
                <c:pt idx="1422">
                  <c:v>-1.1119163151749802</c:v>
                </c:pt>
                <c:pt idx="1423">
                  <c:v>-1.1057320152547305</c:v>
                </c:pt>
                <c:pt idx="1424">
                  <c:v>-1.1063211427865838</c:v>
                </c:pt>
                <c:pt idx="1425">
                  <c:v>-1.1079571011588456</c:v>
                </c:pt>
                <c:pt idx="1426">
                  <c:v>-1.1088349512219224</c:v>
                </c:pt>
                <c:pt idx="1427">
                  <c:v>-1.1099400568568853</c:v>
                </c:pt>
                <c:pt idx="1428">
                  <c:v>-1.1116979009035219</c:v>
                </c:pt>
                <c:pt idx="1429">
                  <c:v>-1.111030368491825</c:v>
                </c:pt>
                <c:pt idx="1430">
                  <c:v>-1.1105073989311904</c:v>
                </c:pt>
                <c:pt idx="1431">
                  <c:v>-1.1116044126892604</c:v>
                </c:pt>
                <c:pt idx="1432">
                  <c:v>-1.1120678931995087</c:v>
                </c:pt>
                <c:pt idx="1433">
                  <c:v>-1.1109325118024174</c:v>
                </c:pt>
                <c:pt idx="1434">
                  <c:v>-1.1093169823362246</c:v>
                </c:pt>
                <c:pt idx="1435">
                  <c:v>-1.1077804269323224</c:v>
                </c:pt>
                <c:pt idx="1436">
                  <c:v>-1.1065806472863642</c:v>
                </c:pt>
                <c:pt idx="1437">
                  <c:v>-1.1053382169035899</c:v>
                </c:pt>
                <c:pt idx="1438">
                  <c:v>-1.1052309781904341</c:v>
                </c:pt>
                <c:pt idx="1439">
                  <c:v>-1.1049493941555255</c:v>
                </c:pt>
                <c:pt idx="1440">
                  <c:v>-1.1037989341672017</c:v>
                </c:pt>
                <c:pt idx="1441">
                  <c:v>-1.1049809173758263</c:v>
                </c:pt>
                <c:pt idx="1442">
                  <c:v>-1.1058607927797084</c:v>
                </c:pt>
                <c:pt idx="1443">
                  <c:v>-1.1050692402595246</c:v>
                </c:pt>
                <c:pt idx="1444">
                  <c:v>-1.1051999577479421</c:v>
                </c:pt>
                <c:pt idx="1445">
                  <c:v>-1.1063033321196798</c:v>
                </c:pt>
                <c:pt idx="1446">
                  <c:v>-1.1080183973634661</c:v>
                </c:pt>
                <c:pt idx="1447">
                  <c:v>-1.1096334145654652</c:v>
                </c:pt>
                <c:pt idx="1448">
                  <c:v>-1.1100592863465835</c:v>
                </c:pt>
                <c:pt idx="1449">
                  <c:v>-1.1117087912606962</c:v>
                </c:pt>
                <c:pt idx="1450">
                  <c:v>-1.1120744530270201</c:v>
                </c:pt>
                <c:pt idx="1451">
                  <c:v>-1.1122926965437614</c:v>
                </c:pt>
                <c:pt idx="1452">
                  <c:v>-1.1120555229680065</c:v>
                </c:pt>
                <c:pt idx="1453">
                  <c:v>-1.1108393271521209</c:v>
                </c:pt>
                <c:pt idx="1454">
                  <c:v>-1.1109499619871031</c:v>
                </c:pt>
                <c:pt idx="1455">
                  <c:v>-1.1113559123831607</c:v>
                </c:pt>
                <c:pt idx="1456">
                  <c:v>-1.1116345793580962</c:v>
                </c:pt>
                <c:pt idx="1457">
                  <c:v>-1.1156061541193623</c:v>
                </c:pt>
                <c:pt idx="1458">
                  <c:v>-1.116317053489098</c:v>
                </c:pt>
                <c:pt idx="1459">
                  <c:v>-1.1158587904844666</c:v>
                </c:pt>
                <c:pt idx="1460">
                  <c:v>-1.115178973218633</c:v>
                </c:pt>
                <c:pt idx="1461">
                  <c:v>-1.1158411221131814</c:v>
                </c:pt>
                <c:pt idx="1462">
                  <c:v>-1.1160771193785592</c:v>
                </c:pt>
                <c:pt idx="1463">
                  <c:v>-1.1147482301845457</c:v>
                </c:pt>
                <c:pt idx="1464">
                  <c:v>-1.1148464378698009</c:v>
                </c:pt>
                <c:pt idx="1465">
                  <c:v>-1.1163530542778375</c:v>
                </c:pt>
                <c:pt idx="1466">
                  <c:v>-1.115863799289869</c:v>
                </c:pt>
                <c:pt idx="1467">
                  <c:v>-1.1161968801052069</c:v>
                </c:pt>
                <c:pt idx="1468">
                  <c:v>-1.1153831010110906</c:v>
                </c:pt>
                <c:pt idx="1469">
                  <c:v>-1.1151997436341787</c:v>
                </c:pt>
                <c:pt idx="1470">
                  <c:v>-1.1150754816231512</c:v>
                </c:pt>
                <c:pt idx="1471">
                  <c:v>-1.1145328230935974</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1783-40B9-B370-DA581EB07FA6}"/>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4.3227745393281225E-2</c:v>
                </c:pt>
                <c:pt idx="1">
                  <c:v>4.3404058524529887E-2</c:v>
                </c:pt>
                <c:pt idx="2">
                  <c:v>4.3421745393118272E-2</c:v>
                </c:pt>
                <c:pt idx="3">
                  <c:v>4.3429105393244072E-2</c:v>
                </c:pt>
                <c:pt idx="4">
                  <c:v>4.34583053933153E-2</c:v>
                </c:pt>
                <c:pt idx="5">
                  <c:v>4.3475745393294574E-2</c:v>
                </c:pt>
                <c:pt idx="6">
                  <c:v>4.3585322316360475E-2</c:v>
                </c:pt>
                <c:pt idx="7">
                  <c:v>4.3620465393388486E-2</c:v>
                </c:pt>
                <c:pt idx="8">
                  <c:v>4.3669895393321667E-2</c:v>
                </c:pt>
                <c:pt idx="9">
                  <c:v>4.3713465393352635E-2</c:v>
                </c:pt>
                <c:pt idx="10">
                  <c:v>4.3759165393240096E-2</c:v>
                </c:pt>
                <c:pt idx="11">
                  <c:v>4.3816405393314994E-2</c:v>
                </c:pt>
                <c:pt idx="12">
                  <c:v>4.3861289697062489E-2</c:v>
                </c:pt>
                <c:pt idx="13">
                  <c:v>4.4020673228303053E-2</c:v>
                </c:pt>
                <c:pt idx="14">
                  <c:v>4.40412253932152E-2</c:v>
                </c:pt>
                <c:pt idx="15">
                  <c:v>4.4046765393261467E-2</c:v>
                </c:pt>
                <c:pt idx="16">
                  <c:v>4.4058345393068521E-2</c:v>
                </c:pt>
                <c:pt idx="17">
                  <c:v>4.4074133148498618E-2</c:v>
                </c:pt>
                <c:pt idx="18">
                  <c:v>4.4103795393453993E-2</c:v>
                </c:pt>
                <c:pt idx="19">
                  <c:v>4.4110392452196834E-2</c:v>
                </c:pt>
                <c:pt idx="20">
                  <c:v>4.4140543012289868E-2</c:v>
                </c:pt>
                <c:pt idx="21">
                  <c:v>4.4140545393275943E-2</c:v>
                </c:pt>
                <c:pt idx="22">
                  <c:v>4.4155321150796567E-2</c:v>
                </c:pt>
                <c:pt idx="23">
                  <c:v>4.416924539346212E-2</c:v>
                </c:pt>
                <c:pt idx="24">
                  <c:v>4.4194785393173674E-2</c:v>
                </c:pt>
                <c:pt idx="25">
                  <c:v>4.4231585393376349E-2</c:v>
                </c:pt>
                <c:pt idx="26">
                  <c:v>4.4276245393248814E-2</c:v>
                </c:pt>
                <c:pt idx="27">
                  <c:v>4.4312694372734995E-2</c:v>
                </c:pt>
                <c:pt idx="28">
                  <c:v>4.4336848841552978E-2</c:v>
                </c:pt>
                <c:pt idx="29">
                  <c:v>4.452192260839638E-2</c:v>
                </c:pt>
                <c:pt idx="30">
                  <c:v>4.4535045393416794E-2</c:v>
                </c:pt>
                <c:pt idx="31">
                  <c:v>4.4567605393197596E-2</c:v>
                </c:pt>
                <c:pt idx="32">
                  <c:v>4.4656165393263336E-2</c:v>
                </c:pt>
                <c:pt idx="33">
                  <c:v>4.4709595393285895E-2</c:v>
                </c:pt>
                <c:pt idx="34">
                  <c:v>4.4764405393252105E-2</c:v>
                </c:pt>
                <c:pt idx="35">
                  <c:v>4.4816645393382259E-2</c:v>
                </c:pt>
                <c:pt idx="36">
                  <c:v>4.4854045393122988E-2</c:v>
                </c:pt>
                <c:pt idx="37">
                  <c:v>4.4872796413699234E-2</c:v>
                </c:pt>
                <c:pt idx="38">
                  <c:v>4.4900105393381295E-2</c:v>
                </c:pt>
                <c:pt idx="39">
                  <c:v>4.4920945393130296E-2</c:v>
                </c:pt>
                <c:pt idx="40">
                  <c:v>4.4947985393164913E-2</c:v>
                </c:pt>
                <c:pt idx="41">
                  <c:v>4.4966270645701911E-2</c:v>
                </c:pt>
                <c:pt idx="42">
                  <c:v>4.4988385393239128E-2</c:v>
                </c:pt>
                <c:pt idx="43">
                  <c:v>4.5018313574956892E-2</c:v>
                </c:pt>
                <c:pt idx="44">
                  <c:v>4.5083215272839539E-2</c:v>
                </c:pt>
                <c:pt idx="45">
                  <c:v>4.51193453933314E-2</c:v>
                </c:pt>
                <c:pt idx="46">
                  <c:v>4.5145270645662094E-2</c:v>
                </c:pt>
                <c:pt idx="47">
                  <c:v>4.5175695393311344E-2</c:v>
                </c:pt>
                <c:pt idx="48">
                  <c:v>4.520132539319377E-2</c:v>
                </c:pt>
                <c:pt idx="49">
                  <c:v>4.5240045393342143E-2</c:v>
                </c:pt>
                <c:pt idx="50">
                  <c:v>4.5278475393260464E-2</c:v>
                </c:pt>
                <c:pt idx="51">
                  <c:v>4.5316692761645072E-2</c:v>
                </c:pt>
                <c:pt idx="52">
                  <c:v>4.5439336302436573E-2</c:v>
                </c:pt>
                <c:pt idx="53">
                  <c:v>4.5454195393332952E-2</c:v>
                </c:pt>
                <c:pt idx="54">
                  <c:v>4.5472495393397594E-2</c:v>
                </c:pt>
                <c:pt idx="55">
                  <c:v>4.5483045393297061E-2</c:v>
                </c:pt>
                <c:pt idx="56">
                  <c:v>4.5492311049954992E-2</c:v>
                </c:pt>
                <c:pt idx="57">
                  <c:v>4.5508685393116366E-2</c:v>
                </c:pt>
                <c:pt idx="58">
                  <c:v>4.5517925393369296E-2</c:v>
                </c:pt>
                <c:pt idx="59">
                  <c:v>4.5515545393456591E-2</c:v>
                </c:pt>
                <c:pt idx="60">
                  <c:v>4.5527745393286523E-2</c:v>
                </c:pt>
                <c:pt idx="61">
                  <c:v>4.5576514623974163E-2</c:v>
                </c:pt>
                <c:pt idx="62">
                  <c:v>4.5594446424146895E-2</c:v>
                </c:pt>
                <c:pt idx="63">
                  <c:v>4.563634539317718E-2</c:v>
                </c:pt>
                <c:pt idx="64">
                  <c:v>4.5669025393308971E-2</c:v>
                </c:pt>
                <c:pt idx="65">
                  <c:v>4.5701265393276458E-2</c:v>
                </c:pt>
                <c:pt idx="66">
                  <c:v>4.5723545393386189E-2</c:v>
                </c:pt>
                <c:pt idx="67">
                  <c:v>4.5756766011706418E-2</c:v>
                </c:pt>
                <c:pt idx="68">
                  <c:v>4.5784275513781836E-2</c:v>
                </c:pt>
                <c:pt idx="69">
                  <c:v>4.5819161123503704E-2</c:v>
                </c:pt>
                <c:pt idx="70">
                  <c:v>4.583174539340007E-2</c:v>
                </c:pt>
                <c:pt idx="71">
                  <c:v>4.586238539319254E-2</c:v>
                </c:pt>
                <c:pt idx="72">
                  <c:v>4.5889837230134845E-2</c:v>
                </c:pt>
                <c:pt idx="73">
                  <c:v>4.5915695393290434E-2</c:v>
                </c:pt>
                <c:pt idx="74">
                  <c:v>4.5924925393222793E-2</c:v>
                </c:pt>
                <c:pt idx="75">
                  <c:v>4.5948745393232571E-2</c:v>
                </c:pt>
                <c:pt idx="76">
                  <c:v>4.5956568922690622E-2</c:v>
                </c:pt>
                <c:pt idx="77">
                  <c:v>4.6064842167453435E-2</c:v>
                </c:pt>
                <c:pt idx="78">
                  <c:v>4.6079395393292089E-2</c:v>
                </c:pt>
                <c:pt idx="79">
                  <c:v>4.6097745393311129E-2</c:v>
                </c:pt>
                <c:pt idx="80">
                  <c:v>4.610170539328351E-2</c:v>
                </c:pt>
                <c:pt idx="81">
                  <c:v>4.6098165393317458E-2</c:v>
                </c:pt>
                <c:pt idx="82">
                  <c:v>4.6134214780906291E-2</c:v>
                </c:pt>
                <c:pt idx="83">
                  <c:v>4.6157870393415124E-2</c:v>
                </c:pt>
                <c:pt idx="84">
                  <c:v>4.6201316822020999E-2</c:v>
                </c:pt>
                <c:pt idx="85">
                  <c:v>4.6219165393083017E-2</c:v>
                </c:pt>
                <c:pt idx="86">
                  <c:v>4.6248885393225692E-2</c:v>
                </c:pt>
                <c:pt idx="87">
                  <c:v>4.6280500495157639E-2</c:v>
                </c:pt>
                <c:pt idx="88">
                  <c:v>4.6316325393235047E-2</c:v>
                </c:pt>
                <c:pt idx="89">
                  <c:v>4.6345445393399132E-2</c:v>
                </c:pt>
                <c:pt idx="90">
                  <c:v>4.6348545393357199E-2</c:v>
                </c:pt>
                <c:pt idx="91">
                  <c:v>4.6338839143487576E-2</c:v>
                </c:pt>
                <c:pt idx="92">
                  <c:v>4.6349495393272377E-2</c:v>
                </c:pt>
                <c:pt idx="93">
                  <c:v>4.6370395393225294E-2</c:v>
                </c:pt>
                <c:pt idx="94">
                  <c:v>4.6390025393421297E-2</c:v>
                </c:pt>
                <c:pt idx="95">
                  <c:v>4.6405645393107875E-2</c:v>
                </c:pt>
                <c:pt idx="96">
                  <c:v>4.6427601063399493E-2</c:v>
                </c:pt>
                <c:pt idx="97">
                  <c:v>4.6432425393305721E-2</c:v>
                </c:pt>
                <c:pt idx="98">
                  <c:v>4.6441945393397077E-2</c:v>
                </c:pt>
                <c:pt idx="99">
                  <c:v>4.6452245393268754E-2</c:v>
                </c:pt>
                <c:pt idx="100">
                  <c:v>4.6464462565012354E-2</c:v>
                </c:pt>
                <c:pt idx="101">
                  <c:v>4.6481345393388551E-2</c:v>
                </c:pt>
                <c:pt idx="102">
                  <c:v>4.650722539317087E-2</c:v>
                </c:pt>
                <c:pt idx="103">
                  <c:v>4.6533005393371241E-2</c:v>
                </c:pt>
                <c:pt idx="104">
                  <c:v>4.6553188692229241E-2</c:v>
                </c:pt>
                <c:pt idx="105">
                  <c:v>4.6561165393313786E-2</c:v>
                </c:pt>
                <c:pt idx="106">
                  <c:v>4.6592325393262968E-2</c:v>
                </c:pt>
                <c:pt idx="107">
                  <c:v>4.662419539343432E-2</c:v>
                </c:pt>
                <c:pt idx="108">
                  <c:v>4.6664085393345545E-2</c:v>
                </c:pt>
                <c:pt idx="109">
                  <c:v>4.6683786209740674E-2</c:v>
                </c:pt>
                <c:pt idx="110">
                  <c:v>4.6699045393424399E-2</c:v>
                </c:pt>
                <c:pt idx="111">
                  <c:v>4.6709245393387278E-2</c:v>
                </c:pt>
                <c:pt idx="112">
                  <c:v>4.6707745393277378E-2</c:v>
                </c:pt>
                <c:pt idx="113">
                  <c:v>4.6747499239344847E-2</c:v>
                </c:pt>
                <c:pt idx="114">
                  <c:v>4.6761092332005205E-2</c:v>
                </c:pt>
                <c:pt idx="115">
                  <c:v>4.6787995393202664E-2</c:v>
                </c:pt>
                <c:pt idx="116">
                  <c:v>4.6809895393337797E-2</c:v>
                </c:pt>
                <c:pt idx="117">
                  <c:v>4.6813895393256644E-2</c:v>
                </c:pt>
                <c:pt idx="118">
                  <c:v>4.6822537059910019E-2</c:v>
                </c:pt>
                <c:pt idx="119">
                  <c:v>4.6835545393207667E-2</c:v>
                </c:pt>
                <c:pt idx="120">
                  <c:v>4.6842827746061744E-2</c:v>
                </c:pt>
                <c:pt idx="121">
                  <c:v>4.693028060448512E-2</c:v>
                </c:pt>
                <c:pt idx="122">
                  <c:v>4.6938245393150169E-2</c:v>
                </c:pt>
                <c:pt idx="123">
                  <c:v>4.6939910341649238E-2</c:v>
                </c:pt>
                <c:pt idx="124">
                  <c:v>4.6941295393125415E-2</c:v>
                </c:pt>
                <c:pt idx="125">
                  <c:v>4.694484539311361E-2</c:v>
                </c:pt>
                <c:pt idx="126">
                  <c:v>4.6963285393289311E-2</c:v>
                </c:pt>
                <c:pt idx="127">
                  <c:v>4.6961641226573647E-2</c:v>
                </c:pt>
                <c:pt idx="128">
                  <c:v>4.6977005393230797E-2</c:v>
                </c:pt>
                <c:pt idx="129">
                  <c:v>4.6978300948794072E-2</c:v>
                </c:pt>
                <c:pt idx="130">
                  <c:v>4.7044385393306243E-2</c:v>
                </c:pt>
                <c:pt idx="131">
                  <c:v>4.7063095393340859E-2</c:v>
                </c:pt>
                <c:pt idx="132">
                  <c:v>4.708034539318362E-2</c:v>
                </c:pt>
                <c:pt idx="133">
                  <c:v>4.7095116527287928E-2</c:v>
                </c:pt>
                <c:pt idx="134">
                  <c:v>4.7105545393293369E-2</c:v>
                </c:pt>
                <c:pt idx="135">
                  <c:v>4.7122165393076898E-2</c:v>
                </c:pt>
                <c:pt idx="136">
                  <c:v>4.7123945393153122E-2</c:v>
                </c:pt>
                <c:pt idx="137">
                  <c:v>4.712874539329448E-2</c:v>
                </c:pt>
                <c:pt idx="138">
                  <c:v>4.7164401131013278E-2</c:v>
                </c:pt>
                <c:pt idx="139">
                  <c:v>4.7192715393464368E-2</c:v>
                </c:pt>
                <c:pt idx="140">
                  <c:v>4.7226895393379209E-2</c:v>
                </c:pt>
                <c:pt idx="141">
                  <c:v>4.7256945393286287E-2</c:v>
                </c:pt>
                <c:pt idx="142">
                  <c:v>4.7266825393208478E-2</c:v>
                </c:pt>
                <c:pt idx="143">
                  <c:v>4.7277016226729529E-2</c:v>
                </c:pt>
                <c:pt idx="144">
                  <c:v>4.7300005393282163E-2</c:v>
                </c:pt>
                <c:pt idx="145">
                  <c:v>4.7335468797470526E-2</c:v>
                </c:pt>
                <c:pt idx="146">
                  <c:v>4.7397031107593079E-2</c:v>
                </c:pt>
                <c:pt idx="147">
                  <c:v>4.7405168073666459E-2</c:v>
                </c:pt>
                <c:pt idx="148">
                  <c:v>4.7415785393425836E-2</c:v>
                </c:pt>
                <c:pt idx="149">
                  <c:v>4.7427805393354561E-2</c:v>
                </c:pt>
                <c:pt idx="150">
                  <c:v>4.7440645393180603E-2</c:v>
                </c:pt>
                <c:pt idx="151">
                  <c:v>4.7458384568500378E-2</c:v>
                </c:pt>
                <c:pt idx="152">
                  <c:v>4.7461625393253826E-2</c:v>
                </c:pt>
                <c:pt idx="153">
                  <c:v>4.7461785393409173E-2</c:v>
                </c:pt>
                <c:pt idx="154">
                  <c:v>4.7465745393296288E-2</c:v>
                </c:pt>
                <c:pt idx="155">
                  <c:v>4.7527745393296073E-2</c:v>
                </c:pt>
                <c:pt idx="156">
                  <c:v>4.7544861182728937E-2</c:v>
                </c:pt>
                <c:pt idx="157">
                  <c:v>4.7562199001461636E-2</c:v>
                </c:pt>
                <c:pt idx="158">
                  <c:v>4.7599425393471506E-2</c:v>
                </c:pt>
                <c:pt idx="159">
                  <c:v>4.7632645393406392E-2</c:v>
                </c:pt>
                <c:pt idx="160">
                  <c:v>4.7677432893280525E-2</c:v>
                </c:pt>
                <c:pt idx="161">
                  <c:v>4.7724189837580866E-2</c:v>
                </c:pt>
                <c:pt idx="162">
                  <c:v>4.7751703287914893E-2</c:v>
                </c:pt>
                <c:pt idx="163">
                  <c:v>4.7827679603727802E-2</c:v>
                </c:pt>
                <c:pt idx="164">
                  <c:v>4.7842645393131988E-2</c:v>
                </c:pt>
                <c:pt idx="165">
                  <c:v>4.7855168073795085E-2</c:v>
                </c:pt>
                <c:pt idx="166">
                  <c:v>4.7867205393330892E-2</c:v>
                </c:pt>
                <c:pt idx="167">
                  <c:v>4.7860445393396844E-2</c:v>
                </c:pt>
                <c:pt idx="168">
                  <c:v>4.7861425393435297E-2</c:v>
                </c:pt>
                <c:pt idx="169">
                  <c:v>4.7873456733512398E-2</c:v>
                </c:pt>
                <c:pt idx="170">
                  <c:v>4.7883086302547895E-2</c:v>
                </c:pt>
                <c:pt idx="171">
                  <c:v>4.7997745393146829E-2</c:v>
                </c:pt>
                <c:pt idx="172">
                  <c:v>4.8029325393343925E-2</c:v>
                </c:pt>
                <c:pt idx="173">
                  <c:v>4.8060682893265039E-2</c:v>
                </c:pt>
                <c:pt idx="174">
                  <c:v>4.8083745393242339E-2</c:v>
                </c:pt>
                <c:pt idx="175">
                  <c:v>4.8086945393222891E-2</c:v>
                </c:pt>
                <c:pt idx="176">
                  <c:v>4.8092695393165741E-2</c:v>
                </c:pt>
                <c:pt idx="177">
                  <c:v>4.8111008551160239E-2</c:v>
                </c:pt>
                <c:pt idx="178">
                  <c:v>4.8130445393340437E-2</c:v>
                </c:pt>
                <c:pt idx="179">
                  <c:v>4.8141495393267064E-2</c:v>
                </c:pt>
                <c:pt idx="180">
                  <c:v>4.8203045393250932E-2</c:v>
                </c:pt>
                <c:pt idx="181">
                  <c:v>4.8225495393268147E-2</c:v>
                </c:pt>
                <c:pt idx="182">
                  <c:v>4.8239307893226169E-2</c:v>
                </c:pt>
                <c:pt idx="183">
                  <c:v>4.8249145393342019E-2</c:v>
                </c:pt>
                <c:pt idx="184">
                  <c:v>4.826129539335966E-2</c:v>
                </c:pt>
                <c:pt idx="185">
                  <c:v>4.8267245393233793E-2</c:v>
                </c:pt>
                <c:pt idx="186">
                  <c:v>4.8289219077418011E-2</c:v>
                </c:pt>
                <c:pt idx="187">
                  <c:v>4.8319473788424716E-2</c:v>
                </c:pt>
                <c:pt idx="188">
                  <c:v>4.8413029484095205E-2</c:v>
                </c:pt>
                <c:pt idx="189">
                  <c:v>4.8433095393320968E-2</c:v>
                </c:pt>
                <c:pt idx="190">
                  <c:v>4.845102374382293E-2</c:v>
                </c:pt>
                <c:pt idx="191">
                  <c:v>4.8470005393298266E-2</c:v>
                </c:pt>
                <c:pt idx="192">
                  <c:v>4.8501925393367173E-2</c:v>
                </c:pt>
                <c:pt idx="193">
                  <c:v>4.8523415496262601E-2</c:v>
                </c:pt>
                <c:pt idx="194">
                  <c:v>4.8532945393361615E-2</c:v>
                </c:pt>
                <c:pt idx="195">
                  <c:v>4.8546095393334099E-2</c:v>
                </c:pt>
                <c:pt idx="196">
                  <c:v>4.8564850656447334E-2</c:v>
                </c:pt>
                <c:pt idx="197">
                  <c:v>4.8632290847876902E-2</c:v>
                </c:pt>
                <c:pt idx="198">
                  <c:v>4.8653703726500908E-2</c:v>
                </c:pt>
                <c:pt idx="199">
                  <c:v>4.8697795393437104E-2</c:v>
                </c:pt>
                <c:pt idx="200">
                  <c:v>4.8768765393290892E-2</c:v>
                </c:pt>
                <c:pt idx="201">
                  <c:v>4.8817375393298335E-2</c:v>
                </c:pt>
                <c:pt idx="202">
                  <c:v>4.8855922476647606E-2</c:v>
                </c:pt>
                <c:pt idx="203">
                  <c:v>4.8892915393082603E-2</c:v>
                </c:pt>
                <c:pt idx="204">
                  <c:v>4.8917427932792634E-2</c:v>
                </c:pt>
                <c:pt idx="205">
                  <c:v>4.8997895393384283E-2</c:v>
                </c:pt>
                <c:pt idx="206">
                  <c:v>4.9032903288107832E-2</c:v>
                </c:pt>
                <c:pt idx="207">
                  <c:v>4.9070325393444136E-2</c:v>
                </c:pt>
                <c:pt idx="208">
                  <c:v>4.9088945393251038E-2</c:v>
                </c:pt>
                <c:pt idx="209">
                  <c:v>4.9114265393328083E-2</c:v>
                </c:pt>
                <c:pt idx="210">
                  <c:v>4.9152467615485307E-2</c:v>
                </c:pt>
                <c:pt idx="211">
                  <c:v>4.919238539312687E-2</c:v>
                </c:pt>
                <c:pt idx="212">
                  <c:v>4.9219085393346518E-2</c:v>
                </c:pt>
                <c:pt idx="213">
                  <c:v>4.9234745393306412E-2</c:v>
                </c:pt>
                <c:pt idx="214">
                  <c:v>4.9297031107698785E-2</c:v>
                </c:pt>
                <c:pt idx="215">
                  <c:v>4.9299704989365978E-2</c:v>
                </c:pt>
                <c:pt idx="216">
                  <c:v>4.9360105393418507E-2</c:v>
                </c:pt>
                <c:pt idx="217">
                  <c:v>4.9410405393274459E-2</c:v>
                </c:pt>
                <c:pt idx="218">
                  <c:v>4.9424345393163094E-2</c:v>
                </c:pt>
                <c:pt idx="219">
                  <c:v>4.9447910228380465E-2</c:v>
                </c:pt>
                <c:pt idx="220">
                  <c:v>4.9475065393323803E-2</c:v>
                </c:pt>
                <c:pt idx="221">
                  <c:v>4.950547872674349E-2</c:v>
                </c:pt>
                <c:pt idx="222">
                  <c:v>4.9568262634551274E-2</c:v>
                </c:pt>
                <c:pt idx="223">
                  <c:v>4.9578798025052606E-2</c:v>
                </c:pt>
                <c:pt idx="224">
                  <c:v>4.9591445393289746E-2</c:v>
                </c:pt>
                <c:pt idx="225">
                  <c:v>4.9615895393287701E-2</c:v>
                </c:pt>
                <c:pt idx="226">
                  <c:v>4.9641682235360918E-2</c:v>
                </c:pt>
                <c:pt idx="227">
                  <c:v>4.9648105393089281E-2</c:v>
                </c:pt>
                <c:pt idx="228">
                  <c:v>4.9643665393233505E-2</c:v>
                </c:pt>
                <c:pt idx="229">
                  <c:v>4.9647531107552823E-2</c:v>
                </c:pt>
                <c:pt idx="230">
                  <c:v>4.9704482235327418E-2</c:v>
                </c:pt>
                <c:pt idx="231">
                  <c:v>4.9712195393254888E-2</c:v>
                </c:pt>
                <c:pt idx="232">
                  <c:v>4.9742395393167271E-2</c:v>
                </c:pt>
                <c:pt idx="233">
                  <c:v>4.9763705393431223E-2</c:v>
                </c:pt>
                <c:pt idx="234">
                  <c:v>4.9775425393420392E-2</c:v>
                </c:pt>
                <c:pt idx="235">
                  <c:v>4.9790145393274088E-2</c:v>
                </c:pt>
                <c:pt idx="236">
                  <c:v>4.9810245393089758E-2</c:v>
                </c:pt>
                <c:pt idx="237">
                  <c:v>4.9818323170924828E-2</c:v>
                </c:pt>
                <c:pt idx="238">
                  <c:v>4.9824412059962242E-2</c:v>
                </c:pt>
                <c:pt idx="239">
                  <c:v>4.9896127746194452E-2</c:v>
                </c:pt>
                <c:pt idx="240">
                  <c:v>4.9935905393340363E-2</c:v>
                </c:pt>
                <c:pt idx="241">
                  <c:v>4.9968885393312235E-2</c:v>
                </c:pt>
                <c:pt idx="242">
                  <c:v>4.9986347543878651E-2</c:v>
                </c:pt>
                <c:pt idx="243">
                  <c:v>5.0013295393256385E-2</c:v>
                </c:pt>
                <c:pt idx="244">
                  <c:v>5.0025445393259815E-2</c:v>
                </c:pt>
                <c:pt idx="245">
                  <c:v>5.0065113814170559E-2</c:v>
                </c:pt>
                <c:pt idx="246">
                  <c:v>5.0084885393161471E-2</c:v>
                </c:pt>
                <c:pt idx="247">
                  <c:v>5.0127010099160429E-2</c:v>
                </c:pt>
                <c:pt idx="248">
                  <c:v>5.0159195393405298E-2</c:v>
                </c:pt>
                <c:pt idx="249">
                  <c:v>5.0170131756857472E-2</c:v>
                </c:pt>
                <c:pt idx="250">
                  <c:v>5.0201995393365451E-2</c:v>
                </c:pt>
                <c:pt idx="251">
                  <c:v>5.0236125393197995E-2</c:v>
                </c:pt>
                <c:pt idx="252">
                  <c:v>5.027340195900365E-2</c:v>
                </c:pt>
                <c:pt idx="253">
                  <c:v>5.0311495393273731E-2</c:v>
                </c:pt>
                <c:pt idx="254">
                  <c:v>5.0324845393078022E-2</c:v>
                </c:pt>
                <c:pt idx="255">
                  <c:v>5.0353455070705877E-2</c:v>
                </c:pt>
                <c:pt idx="256">
                  <c:v>5.0371058524746104E-2</c:v>
                </c:pt>
                <c:pt idx="257">
                  <c:v>5.0389845393183919E-2</c:v>
                </c:pt>
                <c:pt idx="258">
                  <c:v>5.0412165393225905E-2</c:v>
                </c:pt>
                <c:pt idx="259">
                  <c:v>5.0437978726634469E-2</c:v>
                </c:pt>
                <c:pt idx="260">
                  <c:v>5.0481015393401663E-2</c:v>
                </c:pt>
                <c:pt idx="261">
                  <c:v>5.0519265393333512E-2</c:v>
                </c:pt>
                <c:pt idx="262">
                  <c:v>5.0530504013948985E-2</c:v>
                </c:pt>
                <c:pt idx="263">
                  <c:v>5.0547745393288324E-2</c:v>
                </c:pt>
                <c:pt idx="264">
                  <c:v>5.0596896908487565E-2</c:v>
                </c:pt>
                <c:pt idx="265">
                  <c:v>5.0604745393187045E-2</c:v>
                </c:pt>
                <c:pt idx="266">
                  <c:v>5.0613856504270416E-2</c:v>
                </c:pt>
                <c:pt idx="267">
                  <c:v>5.0617295393180939E-2</c:v>
                </c:pt>
                <c:pt idx="268">
                  <c:v>5.0656395393417597E-2</c:v>
                </c:pt>
                <c:pt idx="269">
                  <c:v>5.0674805393327915E-2</c:v>
                </c:pt>
                <c:pt idx="270">
                  <c:v>5.0686215981599503E-2</c:v>
                </c:pt>
                <c:pt idx="271">
                  <c:v>5.0754650155255376E-2</c:v>
                </c:pt>
                <c:pt idx="272">
                  <c:v>5.0798425393239199E-2</c:v>
                </c:pt>
                <c:pt idx="273">
                  <c:v>5.0824845393236728E-2</c:v>
                </c:pt>
                <c:pt idx="274">
                  <c:v>5.0857385393200616E-2</c:v>
                </c:pt>
                <c:pt idx="275">
                  <c:v>5.087634539339092E-2</c:v>
                </c:pt>
                <c:pt idx="276">
                  <c:v>5.0898995393112045E-2</c:v>
                </c:pt>
                <c:pt idx="277">
                  <c:v>5.0927095393319632E-2</c:v>
                </c:pt>
                <c:pt idx="278">
                  <c:v>5.0936145393180254E-2</c:v>
                </c:pt>
                <c:pt idx="279">
                  <c:v>5.0947269202779921E-2</c:v>
                </c:pt>
                <c:pt idx="280">
                  <c:v>5.1001745393278952E-2</c:v>
                </c:pt>
                <c:pt idx="281">
                  <c:v>5.1029240238634088E-2</c:v>
                </c:pt>
                <c:pt idx="282">
                  <c:v>5.1054945393346429E-2</c:v>
                </c:pt>
                <c:pt idx="283">
                  <c:v>5.1063795393375244E-2</c:v>
                </c:pt>
                <c:pt idx="284">
                  <c:v>5.1083100231778644E-2</c:v>
                </c:pt>
                <c:pt idx="285">
                  <c:v>5.1097465393283414E-2</c:v>
                </c:pt>
                <c:pt idx="286">
                  <c:v>5.1114025393147244E-2</c:v>
                </c:pt>
                <c:pt idx="287">
                  <c:v>5.1118330759024388E-2</c:v>
                </c:pt>
                <c:pt idx="288">
                  <c:v>5.1183370393161454E-2</c:v>
                </c:pt>
                <c:pt idx="289">
                  <c:v>5.1187745393107775E-2</c:v>
                </c:pt>
                <c:pt idx="290">
                  <c:v>5.1192016226565329E-2</c:v>
                </c:pt>
                <c:pt idx="291">
                  <c:v>5.1214745393309613E-2</c:v>
                </c:pt>
                <c:pt idx="292">
                  <c:v>5.1224895393147563E-2</c:v>
                </c:pt>
                <c:pt idx="293">
                  <c:v>5.1235640130258275E-2</c:v>
                </c:pt>
                <c:pt idx="294">
                  <c:v>5.1246656504488897E-2</c:v>
                </c:pt>
                <c:pt idx="295">
                  <c:v>5.1265401643178166E-2</c:v>
                </c:pt>
                <c:pt idx="296">
                  <c:v>5.1274166446020786E-2</c:v>
                </c:pt>
                <c:pt idx="297">
                  <c:v>5.1258565393140998E-2</c:v>
                </c:pt>
                <c:pt idx="298">
                  <c:v>5.1267045393018407E-2</c:v>
                </c:pt>
                <c:pt idx="299">
                  <c:v>5.1263534866862415E-2</c:v>
                </c:pt>
                <c:pt idx="300">
                  <c:v>5.1253205393379631E-2</c:v>
                </c:pt>
                <c:pt idx="301">
                  <c:v>5.1252545393268178E-2</c:v>
                </c:pt>
                <c:pt idx="302">
                  <c:v>5.125915448405749E-2</c:v>
                </c:pt>
                <c:pt idx="303">
                  <c:v>5.1261955919628122E-2</c:v>
                </c:pt>
                <c:pt idx="304">
                  <c:v>5.1317850656445785E-2</c:v>
                </c:pt>
                <c:pt idx="305">
                  <c:v>5.1338245393196758E-2</c:v>
                </c:pt>
                <c:pt idx="306">
                  <c:v>5.1350617733760373E-2</c:v>
                </c:pt>
                <c:pt idx="307">
                  <c:v>5.1357145393339465E-2</c:v>
                </c:pt>
                <c:pt idx="308">
                  <c:v>5.1381545393411443E-2</c:v>
                </c:pt>
                <c:pt idx="309">
                  <c:v>5.139561773366097E-2</c:v>
                </c:pt>
                <c:pt idx="310">
                  <c:v>5.1412065393151352E-2</c:v>
                </c:pt>
                <c:pt idx="311">
                  <c:v>5.1412049741088595E-2</c:v>
                </c:pt>
                <c:pt idx="312">
                  <c:v>5.1487524805111207E-2</c:v>
                </c:pt>
                <c:pt idx="313">
                  <c:v>5.1484295393223078E-2</c:v>
                </c:pt>
                <c:pt idx="314">
                  <c:v>5.1482745393073515E-2</c:v>
                </c:pt>
                <c:pt idx="315">
                  <c:v>5.1483903287888211E-2</c:v>
                </c:pt>
                <c:pt idx="316">
                  <c:v>5.1481995393118041E-2</c:v>
                </c:pt>
                <c:pt idx="317">
                  <c:v>5.1479045393165279E-2</c:v>
                </c:pt>
                <c:pt idx="318">
                  <c:v>5.1470162975803646E-2</c:v>
                </c:pt>
                <c:pt idx="319">
                  <c:v>5.1461450656461238E-2</c:v>
                </c:pt>
                <c:pt idx="320">
                  <c:v>5.1459197448167515E-2</c:v>
                </c:pt>
                <c:pt idx="321">
                  <c:v>5.1467895393173535E-2</c:v>
                </c:pt>
                <c:pt idx="322">
                  <c:v>5.1477949474829643E-2</c:v>
                </c:pt>
                <c:pt idx="323">
                  <c:v>5.1457825393370626E-2</c:v>
                </c:pt>
                <c:pt idx="324">
                  <c:v>5.1460003457947323E-2</c:v>
                </c:pt>
                <c:pt idx="325">
                  <c:v>5.1464645393352271E-2</c:v>
                </c:pt>
                <c:pt idx="326">
                  <c:v>5.1470245393190339E-2</c:v>
                </c:pt>
                <c:pt idx="327">
                  <c:v>5.148156259755865E-2</c:v>
                </c:pt>
                <c:pt idx="328">
                  <c:v>5.150703110757604E-2</c:v>
                </c:pt>
                <c:pt idx="329">
                  <c:v>5.1511158091656739E-2</c:v>
                </c:pt>
                <c:pt idx="330">
                  <c:v>5.1516695393232226E-2</c:v>
                </c:pt>
                <c:pt idx="331">
                  <c:v>5.1533261182797219E-2</c:v>
                </c:pt>
                <c:pt idx="332">
                  <c:v>5.1543585393247326E-2</c:v>
                </c:pt>
                <c:pt idx="333">
                  <c:v>5.1545705393266417E-2</c:v>
                </c:pt>
                <c:pt idx="334">
                  <c:v>5.1559745393419121E-2</c:v>
                </c:pt>
                <c:pt idx="335">
                  <c:v>5.1569445393326419E-2</c:v>
                </c:pt>
                <c:pt idx="336">
                  <c:v>5.1578012059891876E-2</c:v>
                </c:pt>
                <c:pt idx="337">
                  <c:v>5.1577745393231567E-2</c:v>
                </c:pt>
                <c:pt idx="338">
                  <c:v>5.158125416515702E-2</c:v>
                </c:pt>
                <c:pt idx="339">
                  <c:v>5.157774539328841E-2</c:v>
                </c:pt>
                <c:pt idx="340">
                  <c:v>5.1589873052961366E-2</c:v>
                </c:pt>
                <c:pt idx="341">
                  <c:v>5.1607745393340565E-2</c:v>
                </c:pt>
                <c:pt idx="342">
                  <c:v>5.1611545393100755E-2</c:v>
                </c:pt>
                <c:pt idx="343">
                  <c:v>5.1614780687245343E-2</c:v>
                </c:pt>
                <c:pt idx="344">
                  <c:v>5.1616787946315412E-2</c:v>
                </c:pt>
                <c:pt idx="345">
                  <c:v>5.1644526215255837E-2</c:v>
                </c:pt>
                <c:pt idx="346">
                  <c:v>5.1644645393380983E-2</c:v>
                </c:pt>
                <c:pt idx="347">
                  <c:v>5.1660145393398693E-2</c:v>
                </c:pt>
                <c:pt idx="348">
                  <c:v>5.1674250769636387E-2</c:v>
                </c:pt>
                <c:pt idx="349">
                  <c:v>5.1699245393152182E-2</c:v>
                </c:pt>
                <c:pt idx="350">
                  <c:v>5.1690245393132273E-2</c:v>
                </c:pt>
                <c:pt idx="351">
                  <c:v>5.1703832349843992E-2</c:v>
                </c:pt>
                <c:pt idx="352">
                  <c:v>5.170882066215654E-2</c:v>
                </c:pt>
                <c:pt idx="353">
                  <c:v>5.166973257288987E-2</c:v>
                </c:pt>
                <c:pt idx="354">
                  <c:v>5.1671845393371996E-2</c:v>
                </c:pt>
                <c:pt idx="355">
                  <c:v>5.1683745393219738E-2</c:v>
                </c:pt>
                <c:pt idx="356">
                  <c:v>5.1699938941581536E-2</c:v>
                </c:pt>
                <c:pt idx="357">
                  <c:v>5.1709885393265154E-2</c:v>
                </c:pt>
                <c:pt idx="358">
                  <c:v>5.1709534867029561E-2</c:v>
                </c:pt>
                <c:pt idx="359">
                  <c:v>5.170784640343129E-2</c:v>
                </c:pt>
                <c:pt idx="360">
                  <c:v>5.1720645393274367E-2</c:v>
                </c:pt>
                <c:pt idx="361">
                  <c:v>5.1727745393222335E-2</c:v>
                </c:pt>
                <c:pt idx="362">
                  <c:v>5.174205308557589E-2</c:v>
                </c:pt>
                <c:pt idx="363">
                  <c:v>5.1736265393387271E-2</c:v>
                </c:pt>
                <c:pt idx="364">
                  <c:v>5.17352722751383E-2</c:v>
                </c:pt>
                <c:pt idx="365">
                  <c:v>5.1730645393305963E-2</c:v>
                </c:pt>
                <c:pt idx="366">
                  <c:v>5.1728145393056479E-2</c:v>
                </c:pt>
                <c:pt idx="367">
                  <c:v>5.1710060000004887E-2</c:v>
                </c:pt>
                <c:pt idx="368">
                  <c:v>5.1689645393210526E-2</c:v>
                </c:pt>
                <c:pt idx="369">
                  <c:v>5.1699021988923732E-2</c:v>
                </c:pt>
                <c:pt idx="370">
                  <c:v>5.1703919306248736E-2</c:v>
                </c:pt>
                <c:pt idx="371">
                  <c:v>5.1718435048456968E-2</c:v>
                </c:pt>
                <c:pt idx="372">
                  <c:v>5.1711008551265536E-2</c:v>
                </c:pt>
                <c:pt idx="373">
                  <c:v>5.1716745393221686E-2</c:v>
                </c:pt>
                <c:pt idx="374">
                  <c:v>5.1716345393245433E-2</c:v>
                </c:pt>
                <c:pt idx="375">
                  <c:v>5.172646879741194E-2</c:v>
                </c:pt>
                <c:pt idx="376">
                  <c:v>5.1733645393341021E-2</c:v>
                </c:pt>
                <c:pt idx="377">
                  <c:v>5.1758745393101435E-2</c:v>
                </c:pt>
                <c:pt idx="378">
                  <c:v>5.1777482235479511E-2</c:v>
                </c:pt>
                <c:pt idx="379">
                  <c:v>5.1828368769946564E-2</c:v>
                </c:pt>
                <c:pt idx="380">
                  <c:v>5.1830003457851603E-2</c:v>
                </c:pt>
                <c:pt idx="381">
                  <c:v>5.1817945393295872E-2</c:v>
                </c:pt>
                <c:pt idx="382">
                  <c:v>5.1817955919759129E-2</c:v>
                </c:pt>
                <c:pt idx="383">
                  <c:v>5.1827005393292325E-2</c:v>
                </c:pt>
                <c:pt idx="384">
                  <c:v>5.1816295393464884E-2</c:v>
                </c:pt>
                <c:pt idx="385">
                  <c:v>5.1795725191183806E-2</c:v>
                </c:pt>
                <c:pt idx="386">
                  <c:v>5.1775883691007607E-2</c:v>
                </c:pt>
                <c:pt idx="387">
                  <c:v>5.1825694111215626E-2</c:v>
                </c:pt>
                <c:pt idx="388">
                  <c:v>5.1831105393361554E-2</c:v>
                </c:pt>
                <c:pt idx="389">
                  <c:v>5.1828755919643754E-2</c:v>
                </c:pt>
                <c:pt idx="390">
                  <c:v>5.1828805393270727E-2</c:v>
                </c:pt>
                <c:pt idx="391">
                  <c:v>5.182749007417442E-2</c:v>
                </c:pt>
                <c:pt idx="392">
                  <c:v>5.1826005393294849E-2</c:v>
                </c:pt>
                <c:pt idx="393">
                  <c:v>5.1827422812635859E-2</c:v>
                </c:pt>
                <c:pt idx="394">
                  <c:v>5.1827018120633284E-2</c:v>
                </c:pt>
                <c:pt idx="395">
                  <c:v>5.1837899239373542E-2</c:v>
                </c:pt>
                <c:pt idx="396">
                  <c:v>5.1845645393242989E-2</c:v>
                </c:pt>
                <c:pt idx="397">
                  <c:v>5.1863705393344617E-2</c:v>
                </c:pt>
                <c:pt idx="398">
                  <c:v>5.187126118259755E-2</c:v>
                </c:pt>
                <c:pt idx="399">
                  <c:v>5.1897445393166208E-2</c:v>
                </c:pt>
                <c:pt idx="400">
                  <c:v>5.189940130722448E-2</c:v>
                </c:pt>
                <c:pt idx="401">
                  <c:v>5.1926145393309753E-2</c:v>
                </c:pt>
                <c:pt idx="402">
                  <c:v>5.1945602536306978E-2</c:v>
                </c:pt>
                <c:pt idx="403">
                  <c:v>5.1959253329840749E-2</c:v>
                </c:pt>
                <c:pt idx="404">
                  <c:v>5.2007745393268578E-2</c:v>
                </c:pt>
                <c:pt idx="405">
                  <c:v>5.2024445393470842E-2</c:v>
                </c:pt>
                <c:pt idx="406">
                  <c:v>5.2024235189406909E-2</c:v>
                </c:pt>
                <c:pt idx="407">
                  <c:v>5.2032985393253739E-2</c:v>
                </c:pt>
                <c:pt idx="408">
                  <c:v>5.2036331251883894E-2</c:v>
                </c:pt>
                <c:pt idx="409">
                  <c:v>5.2055395393111326E-2</c:v>
                </c:pt>
                <c:pt idx="410">
                  <c:v>5.2061043265737794E-2</c:v>
                </c:pt>
                <c:pt idx="411">
                  <c:v>5.207834539331202E-2</c:v>
                </c:pt>
                <c:pt idx="412">
                  <c:v>5.2089620393275027E-2</c:v>
                </c:pt>
                <c:pt idx="413">
                  <c:v>5.2117584102902015E-2</c:v>
                </c:pt>
                <c:pt idx="414">
                  <c:v>5.2110745393349589E-2</c:v>
                </c:pt>
                <c:pt idx="415">
                  <c:v>5.211374539327096E-2</c:v>
                </c:pt>
                <c:pt idx="416">
                  <c:v>5.2112125393350084E-2</c:v>
                </c:pt>
                <c:pt idx="417">
                  <c:v>5.2120617733706354E-2</c:v>
                </c:pt>
                <c:pt idx="418">
                  <c:v>5.2128045393132538E-2</c:v>
                </c:pt>
                <c:pt idx="419">
                  <c:v>5.2135808551298624E-2</c:v>
                </c:pt>
                <c:pt idx="420">
                  <c:v>5.2153553903778516E-2</c:v>
                </c:pt>
                <c:pt idx="421">
                  <c:v>5.2197655841013102E-2</c:v>
                </c:pt>
                <c:pt idx="422">
                  <c:v>5.2195225393205646E-2</c:v>
                </c:pt>
                <c:pt idx="423">
                  <c:v>5.2191121737479307E-2</c:v>
                </c:pt>
                <c:pt idx="424">
                  <c:v>5.2185565393315869E-2</c:v>
                </c:pt>
                <c:pt idx="425">
                  <c:v>5.2196089479380703E-2</c:v>
                </c:pt>
                <c:pt idx="426">
                  <c:v>5.2220595393350777E-2</c:v>
                </c:pt>
                <c:pt idx="427">
                  <c:v>5.221572411676334E-2</c:v>
                </c:pt>
                <c:pt idx="428">
                  <c:v>5.2210645393259369E-2</c:v>
                </c:pt>
                <c:pt idx="429">
                  <c:v>5.2217745393278392E-2</c:v>
                </c:pt>
                <c:pt idx="430">
                  <c:v>5.2189850656418457E-2</c:v>
                </c:pt>
                <c:pt idx="431">
                  <c:v>5.2188765393310632E-2</c:v>
                </c:pt>
                <c:pt idx="432">
                  <c:v>5.2188110984772607E-2</c:v>
                </c:pt>
                <c:pt idx="433">
                  <c:v>5.2178545393402942E-2</c:v>
                </c:pt>
                <c:pt idx="434">
                  <c:v>5.2204167615613528E-2</c:v>
                </c:pt>
                <c:pt idx="435">
                  <c:v>5.2211195393411458E-2</c:v>
                </c:pt>
                <c:pt idx="436">
                  <c:v>5.2227458036867347E-2</c:v>
                </c:pt>
                <c:pt idx="437">
                  <c:v>5.2245657481307717E-2</c:v>
                </c:pt>
                <c:pt idx="438">
                  <c:v>5.2247745393302125E-2</c:v>
                </c:pt>
                <c:pt idx="439">
                  <c:v>5.2207432893368377E-2</c:v>
                </c:pt>
                <c:pt idx="440">
                  <c:v>5.2217337230032967E-2</c:v>
                </c:pt>
                <c:pt idx="441">
                  <c:v>5.2238445393285815E-2</c:v>
                </c:pt>
                <c:pt idx="442">
                  <c:v>5.2249613525191307E-2</c:v>
                </c:pt>
                <c:pt idx="443">
                  <c:v>5.2272045393266353E-2</c:v>
                </c:pt>
                <c:pt idx="444">
                  <c:v>5.2287745393400087E-2</c:v>
                </c:pt>
                <c:pt idx="445">
                  <c:v>5.2251541689642522E-2</c:v>
                </c:pt>
                <c:pt idx="446">
                  <c:v>5.2242851776227894E-2</c:v>
                </c:pt>
                <c:pt idx="447">
                  <c:v>5.2249645393459332E-2</c:v>
                </c:pt>
                <c:pt idx="448">
                  <c:v>5.2252958159286322E-2</c:v>
                </c:pt>
                <c:pt idx="449">
                  <c:v>5.2255270645872542E-2</c:v>
                </c:pt>
                <c:pt idx="450">
                  <c:v>5.2258145393281552E-2</c:v>
                </c:pt>
                <c:pt idx="451">
                  <c:v>5.2261785797313109E-2</c:v>
                </c:pt>
                <c:pt idx="452">
                  <c:v>5.2278245393367229E-2</c:v>
                </c:pt>
                <c:pt idx="453">
                  <c:v>5.2318598726628807E-2</c:v>
                </c:pt>
                <c:pt idx="454">
                  <c:v>5.233129641362666E-2</c:v>
                </c:pt>
                <c:pt idx="455">
                  <c:v>5.2341640129981215E-2</c:v>
                </c:pt>
                <c:pt idx="456">
                  <c:v>5.2352941045612056E-2</c:v>
                </c:pt>
                <c:pt idx="457">
                  <c:v>5.2364845393341852E-2</c:v>
                </c:pt>
                <c:pt idx="458">
                  <c:v>5.2382120393190235E-2</c:v>
                </c:pt>
                <c:pt idx="459">
                  <c:v>5.2397295393305399E-2</c:v>
                </c:pt>
                <c:pt idx="460">
                  <c:v>5.2408957514430199E-2</c:v>
                </c:pt>
                <c:pt idx="461">
                  <c:v>5.2399995393273002E-2</c:v>
                </c:pt>
                <c:pt idx="462">
                  <c:v>5.2412388250459685E-2</c:v>
                </c:pt>
                <c:pt idx="463">
                  <c:v>5.2411595393110133E-2</c:v>
                </c:pt>
                <c:pt idx="464">
                  <c:v>5.2420326038429721E-2</c:v>
                </c:pt>
                <c:pt idx="465">
                  <c:v>5.2444165393353614E-2</c:v>
                </c:pt>
                <c:pt idx="466">
                  <c:v>5.2482149433629388E-2</c:v>
                </c:pt>
                <c:pt idx="467">
                  <c:v>5.2500648619073331E-2</c:v>
                </c:pt>
                <c:pt idx="468">
                  <c:v>5.2511295393344426E-2</c:v>
                </c:pt>
                <c:pt idx="469">
                  <c:v>5.2520327810725576E-2</c:v>
                </c:pt>
                <c:pt idx="470">
                  <c:v>5.2539203726638561E-2</c:v>
                </c:pt>
                <c:pt idx="471">
                  <c:v>5.2563039510872045E-2</c:v>
                </c:pt>
                <c:pt idx="472">
                  <c:v>5.2570116527220989E-2</c:v>
                </c:pt>
                <c:pt idx="473">
                  <c:v>5.2572165393286241E-2</c:v>
                </c:pt>
                <c:pt idx="474">
                  <c:v>5.2578498081516045E-2</c:v>
                </c:pt>
                <c:pt idx="475">
                  <c:v>5.2604426711965857E-2</c:v>
                </c:pt>
                <c:pt idx="476">
                  <c:v>5.2619765393231432E-2</c:v>
                </c:pt>
                <c:pt idx="477">
                  <c:v>5.2637723887912102E-2</c:v>
                </c:pt>
                <c:pt idx="478">
                  <c:v>5.2646189837801671E-2</c:v>
                </c:pt>
                <c:pt idx="479">
                  <c:v>5.264719993873257E-2</c:v>
                </c:pt>
                <c:pt idx="480">
                  <c:v>5.2667451275610233E-2</c:v>
                </c:pt>
                <c:pt idx="481">
                  <c:v>5.2673444318216411E-2</c:v>
                </c:pt>
                <c:pt idx="482">
                  <c:v>5.2681945393317164E-2</c:v>
                </c:pt>
                <c:pt idx="483">
                  <c:v>5.2705032627130777E-2</c:v>
                </c:pt>
                <c:pt idx="484">
                  <c:v>5.271294539328153E-2</c:v>
                </c:pt>
                <c:pt idx="485">
                  <c:v>5.2723852920252057E-2</c:v>
                </c:pt>
                <c:pt idx="486">
                  <c:v>5.2739064074586395E-2</c:v>
                </c:pt>
                <c:pt idx="487">
                  <c:v>5.2748784354335498E-2</c:v>
                </c:pt>
                <c:pt idx="488">
                  <c:v>5.281192121756817E-2</c:v>
                </c:pt>
                <c:pt idx="489">
                  <c:v>5.2828545393325044E-2</c:v>
                </c:pt>
                <c:pt idx="490">
                  <c:v>5.2830625828150346E-2</c:v>
                </c:pt>
                <c:pt idx="491">
                  <c:v>5.282310253619471E-2</c:v>
                </c:pt>
                <c:pt idx="492">
                  <c:v>5.2841945393154788E-2</c:v>
                </c:pt>
                <c:pt idx="493">
                  <c:v>5.2855071480252036E-2</c:v>
                </c:pt>
                <c:pt idx="494">
                  <c:v>5.2862092331949384E-2</c:v>
                </c:pt>
                <c:pt idx="495">
                  <c:v>5.2865578726624562E-2</c:v>
                </c:pt>
                <c:pt idx="496">
                  <c:v>5.2909745393307617E-2</c:v>
                </c:pt>
                <c:pt idx="497">
                  <c:v>5.2916332349752793E-2</c:v>
                </c:pt>
                <c:pt idx="498">
                  <c:v>5.2927785393308113E-2</c:v>
                </c:pt>
                <c:pt idx="499">
                  <c:v>5.2947755597301693E-2</c:v>
                </c:pt>
                <c:pt idx="500">
                  <c:v>5.297885650421108E-2</c:v>
                </c:pt>
                <c:pt idx="501">
                  <c:v>5.3012966445919574E-2</c:v>
                </c:pt>
                <c:pt idx="502">
                  <c:v>5.3051766669867106E-2</c:v>
                </c:pt>
                <c:pt idx="503">
                  <c:v>5.3076722666176579E-2</c:v>
                </c:pt>
                <c:pt idx="504">
                  <c:v>5.3079283854813752E-2</c:v>
                </c:pt>
                <c:pt idx="505">
                  <c:v>5.3137745393300406E-2</c:v>
                </c:pt>
                <c:pt idx="506">
                  <c:v>5.3145969883047428E-2</c:v>
                </c:pt>
                <c:pt idx="507">
                  <c:v>5.3150445393285395E-2</c:v>
                </c:pt>
                <c:pt idx="508">
                  <c:v>5.3168663760800428E-2</c:v>
                </c:pt>
                <c:pt idx="509">
                  <c:v>5.3190511350763359E-2</c:v>
                </c:pt>
                <c:pt idx="510">
                  <c:v>5.3205037059797178E-2</c:v>
                </c:pt>
                <c:pt idx="511">
                  <c:v>5.321561056189239E-2</c:v>
                </c:pt>
                <c:pt idx="512">
                  <c:v>5.3240766226622327E-2</c:v>
                </c:pt>
                <c:pt idx="513">
                  <c:v>5.3267745393270616E-2</c:v>
                </c:pt>
                <c:pt idx="514">
                  <c:v>5.3294921863894729E-2</c:v>
                </c:pt>
                <c:pt idx="515">
                  <c:v>5.3318404967868105E-2</c:v>
                </c:pt>
                <c:pt idx="516">
                  <c:v>5.3364945393383323E-2</c:v>
                </c:pt>
                <c:pt idx="517">
                  <c:v>5.3380153556730647E-2</c:v>
                </c:pt>
                <c:pt idx="518">
                  <c:v>5.3396132490192372E-2</c:v>
                </c:pt>
                <c:pt idx="519">
                  <c:v>5.3417644383102925E-2</c:v>
                </c:pt>
                <c:pt idx="520">
                  <c:v>5.3441097041712737E-2</c:v>
                </c:pt>
                <c:pt idx="521">
                  <c:v>5.3459668470267729E-2</c:v>
                </c:pt>
                <c:pt idx="522">
                  <c:v>5.3527745393267878E-2</c:v>
                </c:pt>
                <c:pt idx="523">
                  <c:v>5.3551575180364352E-2</c:v>
                </c:pt>
                <c:pt idx="524">
                  <c:v>5.3597465823443713E-2</c:v>
                </c:pt>
                <c:pt idx="525">
                  <c:v>5.3642351453945025E-2</c:v>
                </c:pt>
                <c:pt idx="526">
                  <c:v>5.3669679459119379E-2</c:v>
                </c:pt>
                <c:pt idx="527">
                  <c:v>5.3699276005474417E-2</c:v>
                </c:pt>
                <c:pt idx="528">
                  <c:v>5.3719765595346303E-2</c:v>
                </c:pt>
                <c:pt idx="529">
                  <c:v>5.3736145393258994E-2</c:v>
                </c:pt>
                <c:pt idx="530">
                  <c:v>5.3752235189278963E-2</c:v>
                </c:pt>
                <c:pt idx="531">
                  <c:v>5.3802692761706794E-2</c:v>
                </c:pt>
                <c:pt idx="532">
                  <c:v>5.3816787946459499E-2</c:v>
                </c:pt>
                <c:pt idx="533">
                  <c:v>5.3837229929413866E-2</c:v>
                </c:pt>
                <c:pt idx="534">
                  <c:v>5.385590865860479E-2</c:v>
                </c:pt>
                <c:pt idx="535">
                  <c:v>5.3898734640611679E-2</c:v>
                </c:pt>
                <c:pt idx="536">
                  <c:v>5.3922684168739465E-2</c:v>
                </c:pt>
                <c:pt idx="537">
                  <c:v>5.3955806617722146E-2</c:v>
                </c:pt>
                <c:pt idx="538">
                  <c:v>5.3992082127933827E-2</c:v>
                </c:pt>
                <c:pt idx="539">
                  <c:v>5.4017652800681049E-2</c:v>
                </c:pt>
                <c:pt idx="540">
                  <c:v>5.4117745393284622E-2</c:v>
                </c:pt>
                <c:pt idx="541">
                  <c:v>5.4144025881228686E-2</c:v>
                </c:pt>
                <c:pt idx="542">
                  <c:v>5.4185299741178028E-2</c:v>
                </c:pt>
                <c:pt idx="543">
                  <c:v>5.4241537059837697E-2</c:v>
                </c:pt>
                <c:pt idx="544">
                  <c:v>5.4298920651007165E-2</c:v>
                </c:pt>
                <c:pt idx="545">
                  <c:v>5.4345547591069021E-2</c:v>
                </c:pt>
                <c:pt idx="546">
                  <c:v>5.4372827025844117E-2</c:v>
                </c:pt>
                <c:pt idx="547">
                  <c:v>5.4400634282302462E-2</c:v>
                </c:pt>
                <c:pt idx="548">
                  <c:v>5.4414593877993411E-2</c:v>
                </c:pt>
                <c:pt idx="549">
                  <c:v>5.4437745393286718E-2</c:v>
                </c:pt>
                <c:pt idx="550">
                  <c:v>5.4510909572385913E-2</c:v>
                </c:pt>
                <c:pt idx="551">
                  <c:v>5.4554168073636333E-2</c:v>
                </c:pt>
                <c:pt idx="552">
                  <c:v>5.461237039347111E-2</c:v>
                </c:pt>
                <c:pt idx="553">
                  <c:v>5.4642051515557455E-2</c:v>
                </c:pt>
                <c:pt idx="554">
                  <c:v>5.4672678726547019E-2</c:v>
                </c:pt>
                <c:pt idx="555">
                  <c:v>5.4698724559926859E-2</c:v>
                </c:pt>
                <c:pt idx="556">
                  <c:v>5.4714745393326325E-2</c:v>
                </c:pt>
                <c:pt idx="557">
                  <c:v>5.4768534867008611E-2</c:v>
                </c:pt>
                <c:pt idx="558">
                  <c:v>5.4794724116788984E-2</c:v>
                </c:pt>
                <c:pt idx="559">
                  <c:v>5.4826018120621711E-2</c:v>
                </c:pt>
                <c:pt idx="560">
                  <c:v>5.484445673344851E-2</c:v>
                </c:pt>
                <c:pt idx="561">
                  <c:v>5.4871958876503868E-2</c:v>
                </c:pt>
                <c:pt idx="562">
                  <c:v>5.4895704576978233E-2</c:v>
                </c:pt>
                <c:pt idx="563">
                  <c:v>5.4928873052674021E-2</c:v>
                </c:pt>
                <c:pt idx="564">
                  <c:v>5.4965832349765265E-2</c:v>
                </c:pt>
                <c:pt idx="565">
                  <c:v>5.5052566821814253E-2</c:v>
                </c:pt>
                <c:pt idx="566">
                  <c:v>5.5064228909728286E-2</c:v>
                </c:pt>
                <c:pt idx="567">
                  <c:v>5.5075724985044872E-2</c:v>
                </c:pt>
                <c:pt idx="568">
                  <c:v>5.5101516226542913E-2</c:v>
                </c:pt>
                <c:pt idx="569">
                  <c:v>5.5109276005481433E-2</c:v>
                </c:pt>
                <c:pt idx="570">
                  <c:v>5.5115256031498916E-2</c:v>
                </c:pt>
                <c:pt idx="571">
                  <c:v>5.5122480087234749E-2</c:v>
                </c:pt>
                <c:pt idx="572">
                  <c:v>5.5128099560022292E-2</c:v>
                </c:pt>
                <c:pt idx="573">
                  <c:v>5.5150154484280733E-2</c:v>
                </c:pt>
                <c:pt idx="574">
                  <c:v>5.5227745393295891E-2</c:v>
                </c:pt>
                <c:pt idx="575">
                  <c:v>5.5240897567301772E-2</c:v>
                </c:pt>
                <c:pt idx="576">
                  <c:v>5.5269786209620975E-2</c:v>
                </c:pt>
                <c:pt idx="577">
                  <c:v>5.5309446424175235E-2</c:v>
                </c:pt>
                <c:pt idx="578">
                  <c:v>5.534185997667862E-2</c:v>
                </c:pt>
                <c:pt idx="579">
                  <c:v>5.5373250769662263E-2</c:v>
                </c:pt>
                <c:pt idx="580">
                  <c:v>5.5404969883014132E-2</c:v>
                </c:pt>
                <c:pt idx="581">
                  <c:v>5.5435934867048786E-2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5.5632745393296545E-2</c:v>
                </c:pt>
                <c:pt idx="593">
                  <c:v>5.5689782430306423E-2</c:v>
                </c:pt>
                <c:pt idx="594">
                  <c:v>5.5719525393286062E-2</c:v>
                </c:pt>
                <c:pt idx="595">
                  <c:v>5.5751945393268443E-2</c:v>
                </c:pt>
                <c:pt idx="596">
                  <c:v>5.5786295393190244E-2</c:v>
                </c:pt>
                <c:pt idx="597">
                  <c:v>5.5820065393419327E-2</c:v>
                </c:pt>
                <c:pt idx="598">
                  <c:v>5.5853684168823747E-2</c:v>
                </c:pt>
                <c:pt idx="599">
                  <c:v>5.589692539325597E-2</c:v>
                </c:pt>
                <c:pt idx="600">
                  <c:v>5.5899419811808571E-2</c:v>
                </c:pt>
                <c:pt idx="601">
                  <c:v>5.5919324340734988E-2</c:v>
                </c:pt>
                <c:pt idx="602">
                  <c:v>5.593623539320447E-2</c:v>
                </c:pt>
                <c:pt idx="603">
                  <c:v>5.5969305393389845E-2</c:v>
                </c:pt>
                <c:pt idx="604">
                  <c:v>5.6005657481151161E-2</c:v>
                </c:pt>
                <c:pt idx="605">
                  <c:v>5.6013525393041164E-2</c:v>
                </c:pt>
                <c:pt idx="606">
                  <c:v>5.6036065393328727E-2</c:v>
                </c:pt>
                <c:pt idx="607">
                  <c:v>5.6052295393200779E-2</c:v>
                </c:pt>
                <c:pt idx="608">
                  <c:v>5.6049531107476014E-2</c:v>
                </c:pt>
                <c:pt idx="609">
                  <c:v>5.6077745393281475E-2</c:v>
                </c:pt>
                <c:pt idx="610">
                  <c:v>5.6084973654137116E-2</c:v>
                </c:pt>
                <c:pt idx="611">
                  <c:v>5.6114245393246165E-2</c:v>
                </c:pt>
                <c:pt idx="612">
                  <c:v>5.6149165393435396E-2</c:v>
                </c:pt>
                <c:pt idx="613">
                  <c:v>5.6189625393301412E-2</c:v>
                </c:pt>
                <c:pt idx="614">
                  <c:v>5.622239539319196E-2</c:v>
                </c:pt>
                <c:pt idx="615">
                  <c:v>5.6257125393258889E-2</c:v>
                </c:pt>
                <c:pt idx="616">
                  <c:v>5.6285063575046479E-2</c:v>
                </c:pt>
                <c:pt idx="617">
                  <c:v>5.6308856504401206E-2</c:v>
                </c:pt>
                <c:pt idx="618">
                  <c:v>5.6347598334426152E-2</c:v>
                </c:pt>
                <c:pt idx="619">
                  <c:v>5.6356895393250284E-2</c:v>
                </c:pt>
                <c:pt idx="620">
                  <c:v>5.6380645393247164E-2</c:v>
                </c:pt>
                <c:pt idx="621">
                  <c:v>5.6398645393258562E-2</c:v>
                </c:pt>
                <c:pt idx="622">
                  <c:v>5.6417881756956945E-2</c:v>
                </c:pt>
                <c:pt idx="623">
                  <c:v>5.6446125393179614E-2</c:v>
                </c:pt>
                <c:pt idx="624">
                  <c:v>5.6467345393258483E-2</c:v>
                </c:pt>
                <c:pt idx="625">
                  <c:v>5.6470525393137905E-2</c:v>
                </c:pt>
                <c:pt idx="626">
                  <c:v>5.6467745393334212E-2</c:v>
                </c:pt>
                <c:pt idx="627">
                  <c:v>5.6517745393279029E-2</c:v>
                </c:pt>
                <c:pt idx="628">
                  <c:v>5.6529145393341196E-2</c:v>
                </c:pt>
                <c:pt idx="629">
                  <c:v>5.6557477351958596E-2</c:v>
                </c:pt>
                <c:pt idx="630">
                  <c:v>5.6583845393191723E-2</c:v>
                </c:pt>
                <c:pt idx="631">
                  <c:v>5.6604665393408027E-2</c:v>
                </c:pt>
                <c:pt idx="632">
                  <c:v>5.663279539342625E-2</c:v>
                </c:pt>
                <c:pt idx="633">
                  <c:v>5.6660445393077907E-2</c:v>
                </c:pt>
                <c:pt idx="634">
                  <c:v>5.6681228539375184E-2</c:v>
                </c:pt>
                <c:pt idx="635">
                  <c:v>5.6697582128023782E-2</c:v>
                </c:pt>
                <c:pt idx="636">
                  <c:v>5.6733612059915117E-2</c:v>
                </c:pt>
                <c:pt idx="637">
                  <c:v>5.6748225393278062E-2</c:v>
                </c:pt>
                <c:pt idx="638">
                  <c:v>5.6768225393327043E-2</c:v>
                </c:pt>
                <c:pt idx="639">
                  <c:v>5.6793395393299306E-2</c:v>
                </c:pt>
                <c:pt idx="640">
                  <c:v>5.6798145393202049E-2</c:v>
                </c:pt>
                <c:pt idx="641">
                  <c:v>5.6820272275061257E-2</c:v>
                </c:pt>
                <c:pt idx="642">
                  <c:v>5.6827645393369153E-2</c:v>
                </c:pt>
                <c:pt idx="643">
                  <c:v>5.68514653932084E-2</c:v>
                </c:pt>
                <c:pt idx="644">
                  <c:v>5.6861459679041104E-2</c:v>
                </c:pt>
                <c:pt idx="645">
                  <c:v>5.6953607462290279E-2</c:v>
                </c:pt>
                <c:pt idx="646">
                  <c:v>5.6977195393244529E-2</c:v>
                </c:pt>
                <c:pt idx="647">
                  <c:v>5.7007261876705684E-2</c:v>
                </c:pt>
                <c:pt idx="648">
                  <c:v>5.7027945393230084E-2</c:v>
                </c:pt>
                <c:pt idx="649">
                  <c:v>5.7055265393401555E-2</c:v>
                </c:pt>
                <c:pt idx="650">
                  <c:v>5.7096845393246554E-2</c:v>
                </c:pt>
                <c:pt idx="651">
                  <c:v>5.7124665393359919E-2</c:v>
                </c:pt>
                <c:pt idx="652">
                  <c:v>5.7157105393173424E-2</c:v>
                </c:pt>
                <c:pt idx="653">
                  <c:v>5.7186113209226619E-2</c:v>
                </c:pt>
                <c:pt idx="654">
                  <c:v>5.7275491872132989E-2</c:v>
                </c:pt>
                <c:pt idx="655">
                  <c:v>5.7296725393300107E-2</c:v>
                </c:pt>
                <c:pt idx="656">
                  <c:v>5.7311405393278392E-2</c:v>
                </c:pt>
                <c:pt idx="657">
                  <c:v>5.7341485393308744E-2</c:v>
                </c:pt>
                <c:pt idx="658">
                  <c:v>5.7358904484189566E-2</c:v>
                </c:pt>
                <c:pt idx="659">
                  <c:v>5.7381045393043451E-2</c:v>
                </c:pt>
                <c:pt idx="660">
                  <c:v>5.7401095393444734E-2</c:v>
                </c:pt>
                <c:pt idx="661">
                  <c:v>5.7418484523651614E-2</c:v>
                </c:pt>
                <c:pt idx="662">
                  <c:v>5.7468459678986505E-2</c:v>
                </c:pt>
                <c:pt idx="663">
                  <c:v>5.7496800338398657E-2</c:v>
                </c:pt>
                <c:pt idx="664">
                  <c:v>5.7518445393156981E-2</c:v>
                </c:pt>
                <c:pt idx="665">
                  <c:v>5.7550045393227833E-2</c:v>
                </c:pt>
                <c:pt idx="666">
                  <c:v>5.7570645393241193E-2</c:v>
                </c:pt>
                <c:pt idx="667">
                  <c:v>5.7591325393261172E-2</c:v>
                </c:pt>
                <c:pt idx="668">
                  <c:v>5.7618745393369863E-2</c:v>
                </c:pt>
                <c:pt idx="669">
                  <c:v>5.7633650154983229E-2</c:v>
                </c:pt>
                <c:pt idx="670">
                  <c:v>5.763885650439704E-2</c:v>
                </c:pt>
                <c:pt idx="671">
                  <c:v>5.7664673964666235E-2</c:v>
                </c:pt>
                <c:pt idx="672">
                  <c:v>5.7665225393023434E-2</c:v>
                </c:pt>
                <c:pt idx="673">
                  <c:v>5.767544539337166E-2</c:v>
                </c:pt>
                <c:pt idx="674">
                  <c:v>5.7672105393194784E-2</c:v>
                </c:pt>
                <c:pt idx="675">
                  <c:v>5.7677349560037783E-2</c:v>
                </c:pt>
                <c:pt idx="676">
                  <c:v>5.7695766226601108E-2</c:v>
                </c:pt>
                <c:pt idx="677">
                  <c:v>5.7737745393311002E-2</c:v>
                </c:pt>
                <c:pt idx="678">
                  <c:v>5.7744585393081138E-2</c:v>
                </c:pt>
                <c:pt idx="679">
                  <c:v>5.7762845393313E-2</c:v>
                </c:pt>
                <c:pt idx="680">
                  <c:v>5.7765745393325574E-2</c:v>
                </c:pt>
                <c:pt idx="681">
                  <c:v>5.7783078726799886E-2</c:v>
                </c:pt>
                <c:pt idx="682">
                  <c:v>5.7788625393285997E-2</c:v>
                </c:pt>
                <c:pt idx="683">
                  <c:v>5.7806265393111289E-2</c:v>
                </c:pt>
                <c:pt idx="684">
                  <c:v>5.7827095393292893E-2</c:v>
                </c:pt>
                <c:pt idx="685">
                  <c:v>5.7849990291259701E-2</c:v>
                </c:pt>
                <c:pt idx="686">
                  <c:v>5.7897745393219679E-2</c:v>
                </c:pt>
                <c:pt idx="687">
                  <c:v>5.790313865169594E-2</c:v>
                </c:pt>
                <c:pt idx="688">
                  <c:v>5.7922545393154223E-2</c:v>
                </c:pt>
                <c:pt idx="689">
                  <c:v>5.7949225393358006E-2</c:v>
                </c:pt>
                <c:pt idx="690">
                  <c:v>5.7969145393357735E-2</c:v>
                </c:pt>
                <c:pt idx="691">
                  <c:v>5.7982845393325988E-2</c:v>
                </c:pt>
                <c:pt idx="692">
                  <c:v>5.8001945393300502E-2</c:v>
                </c:pt>
                <c:pt idx="693">
                  <c:v>5.8013106218083976E-2</c:v>
                </c:pt>
                <c:pt idx="694">
                  <c:v>5.8022059118712832E-2</c:v>
                </c:pt>
                <c:pt idx="695">
                  <c:v>5.8097745393297373E-2</c:v>
                </c:pt>
                <c:pt idx="696">
                  <c:v>5.8109595393347035E-2</c:v>
                </c:pt>
                <c:pt idx="697">
                  <c:v>5.8130645393191571E-2</c:v>
                </c:pt>
                <c:pt idx="698">
                  <c:v>5.8152847434172372E-2</c:v>
                </c:pt>
                <c:pt idx="699">
                  <c:v>5.8194725393349245E-2</c:v>
                </c:pt>
                <c:pt idx="700">
                  <c:v>5.8217945393437276E-2</c:v>
                </c:pt>
                <c:pt idx="701">
                  <c:v>5.8232745393297591E-2</c:v>
                </c:pt>
                <c:pt idx="702">
                  <c:v>5.8243065393227766E-2</c:v>
                </c:pt>
                <c:pt idx="703">
                  <c:v>5.8262204852766786E-2</c:v>
                </c:pt>
                <c:pt idx="704">
                  <c:v>5.8299173964655893E-2</c:v>
                </c:pt>
                <c:pt idx="705">
                  <c:v>5.8287545393170603E-2</c:v>
                </c:pt>
                <c:pt idx="706">
                  <c:v>5.8284145393145081E-2</c:v>
                </c:pt>
                <c:pt idx="707">
                  <c:v>5.8282145393249607E-2</c:v>
                </c:pt>
                <c:pt idx="708">
                  <c:v>5.8302970112336538E-2</c:v>
                </c:pt>
                <c:pt idx="709">
                  <c:v>5.8334465393173218E-2</c:v>
                </c:pt>
                <c:pt idx="710">
                  <c:v>5.8335045393249629E-2</c:v>
                </c:pt>
                <c:pt idx="711">
                  <c:v>5.8326070393349028E-2</c:v>
                </c:pt>
                <c:pt idx="712">
                  <c:v>5.8396730900668103E-2</c:v>
                </c:pt>
                <c:pt idx="713">
                  <c:v>5.8413000495349365E-2</c:v>
                </c:pt>
                <c:pt idx="714">
                  <c:v>5.8424395393132045E-2</c:v>
                </c:pt>
                <c:pt idx="715">
                  <c:v>5.8445045393327177E-2</c:v>
                </c:pt>
                <c:pt idx="716">
                  <c:v>5.8460125393196449E-2</c:v>
                </c:pt>
                <c:pt idx="717">
                  <c:v>5.8469045393096053E-2</c:v>
                </c:pt>
                <c:pt idx="718">
                  <c:v>5.8485018120506993E-2</c:v>
                </c:pt>
                <c:pt idx="719">
                  <c:v>5.8491234755067012E-2</c:v>
                </c:pt>
                <c:pt idx="720">
                  <c:v>5.8547745393298101E-2</c:v>
                </c:pt>
                <c:pt idx="721">
                  <c:v>5.8566010699507842E-2</c:v>
                </c:pt>
                <c:pt idx="722">
                  <c:v>5.8564695393243937E-2</c:v>
                </c:pt>
                <c:pt idx="723">
                  <c:v>5.8575995393439939E-2</c:v>
                </c:pt>
                <c:pt idx="724">
                  <c:v>5.8587539207834993E-2</c:v>
                </c:pt>
                <c:pt idx="725">
                  <c:v>5.8596095393255609E-2</c:v>
                </c:pt>
                <c:pt idx="726">
                  <c:v>5.8605745393194297E-2</c:v>
                </c:pt>
                <c:pt idx="727">
                  <c:v>5.8614405393399238E-2</c:v>
                </c:pt>
                <c:pt idx="728">
                  <c:v>5.862434240816583E-2</c:v>
                </c:pt>
                <c:pt idx="729">
                  <c:v>5.874806797380927E-2</c:v>
                </c:pt>
                <c:pt idx="730">
                  <c:v>5.8782785393376003E-2</c:v>
                </c:pt>
                <c:pt idx="731">
                  <c:v>5.8816245393202848E-2</c:v>
                </c:pt>
                <c:pt idx="732">
                  <c:v>5.8823300948660062E-2</c:v>
                </c:pt>
                <c:pt idx="733">
                  <c:v>5.8905392452146543E-2</c:v>
                </c:pt>
                <c:pt idx="734">
                  <c:v>5.8910828726453701E-2</c:v>
                </c:pt>
                <c:pt idx="735">
                  <c:v>5.8915505393173362E-2</c:v>
                </c:pt>
                <c:pt idx="736">
                  <c:v>5.8926245393323029E-2</c:v>
                </c:pt>
                <c:pt idx="737">
                  <c:v>5.8937945393509494E-2</c:v>
                </c:pt>
                <c:pt idx="738">
                  <c:v>5.8943045393391458E-2</c:v>
                </c:pt>
                <c:pt idx="739">
                  <c:v>5.8950654484121401E-2</c:v>
                </c:pt>
                <c:pt idx="740">
                  <c:v>5.8954145393300905E-2</c:v>
                </c:pt>
                <c:pt idx="741">
                  <c:v>5.9007432893309897E-2</c:v>
                </c:pt>
                <c:pt idx="742">
                  <c:v>5.9007745393131472E-2</c:v>
                </c:pt>
                <c:pt idx="743">
                  <c:v>5.901664539334206E-2</c:v>
                </c:pt>
                <c:pt idx="744">
                  <c:v>5.9038695393141438E-2</c:v>
                </c:pt>
                <c:pt idx="745">
                  <c:v>5.9060856504345338E-2</c:v>
                </c:pt>
                <c:pt idx="746">
                  <c:v>5.9077965393200316E-2</c:v>
                </c:pt>
                <c:pt idx="747">
                  <c:v>5.9102545393216133E-2</c:v>
                </c:pt>
                <c:pt idx="748">
                  <c:v>5.9111425393311379E-2</c:v>
                </c:pt>
                <c:pt idx="749">
                  <c:v>5.9117745393280074E-2</c:v>
                </c:pt>
                <c:pt idx="750">
                  <c:v>5.9188771034328624E-2</c:v>
                </c:pt>
                <c:pt idx="751">
                  <c:v>5.9198596457051167E-2</c:v>
                </c:pt>
                <c:pt idx="752">
                  <c:v>5.9231165393242691E-2</c:v>
                </c:pt>
                <c:pt idx="753">
                  <c:v>5.92566453931056E-2</c:v>
                </c:pt>
                <c:pt idx="754">
                  <c:v>5.9270345393215962E-2</c:v>
                </c:pt>
                <c:pt idx="755">
                  <c:v>5.9280599051760419E-2</c:v>
                </c:pt>
                <c:pt idx="756">
                  <c:v>5.9312895393162535E-2</c:v>
                </c:pt>
                <c:pt idx="757">
                  <c:v>5.932488825045823E-2</c:v>
                </c:pt>
                <c:pt idx="758">
                  <c:v>5.9355162059887334E-2</c:v>
                </c:pt>
                <c:pt idx="759">
                  <c:v>5.9362105393219622E-2</c:v>
                </c:pt>
                <c:pt idx="760">
                  <c:v>5.935324539328235E-2</c:v>
                </c:pt>
                <c:pt idx="761">
                  <c:v>5.9373582128003477E-2</c:v>
                </c:pt>
                <c:pt idx="762">
                  <c:v>5.9395745393160837E-2</c:v>
                </c:pt>
                <c:pt idx="763">
                  <c:v>5.9398665393160854E-2</c:v>
                </c:pt>
                <c:pt idx="764">
                  <c:v>5.9401625393320501E-2</c:v>
                </c:pt>
                <c:pt idx="765">
                  <c:v>5.9401745393373062E-2</c:v>
                </c:pt>
                <c:pt idx="766">
                  <c:v>5.9401745393259375E-2</c:v>
                </c:pt>
                <c:pt idx="767">
                  <c:v>5.9409645393330379E-2</c:v>
                </c:pt>
                <c:pt idx="768">
                  <c:v>5.9434445393335977E-2</c:v>
                </c:pt>
                <c:pt idx="769">
                  <c:v>5.9462695393179388E-2</c:v>
                </c:pt>
                <c:pt idx="770">
                  <c:v>5.9470798024847227E-2</c:v>
                </c:pt>
                <c:pt idx="771">
                  <c:v>5.9479810610824302E-2</c:v>
                </c:pt>
                <c:pt idx="772">
                  <c:v>5.9495525393387538E-2</c:v>
                </c:pt>
                <c:pt idx="773">
                  <c:v>5.9519025393285574E-2</c:v>
                </c:pt>
                <c:pt idx="774">
                  <c:v>5.9523745393192939E-2</c:v>
                </c:pt>
                <c:pt idx="775">
                  <c:v>5.9529955919586541E-2</c:v>
                </c:pt>
                <c:pt idx="776">
                  <c:v>5.9495459678956308E-2</c:v>
                </c:pt>
                <c:pt idx="777">
                  <c:v>5.9495265393408658E-2</c:v>
                </c:pt>
                <c:pt idx="778">
                  <c:v>5.9485605393419405E-2</c:v>
                </c:pt>
                <c:pt idx="779">
                  <c:v>5.9466645393129625E-2</c:v>
                </c:pt>
                <c:pt idx="780">
                  <c:v>5.9451769783478881E-2</c:v>
                </c:pt>
                <c:pt idx="781">
                  <c:v>5.9456995393304624E-2</c:v>
                </c:pt>
                <c:pt idx="782">
                  <c:v>5.9462295393217346E-2</c:v>
                </c:pt>
                <c:pt idx="783">
                  <c:v>5.9458745393300205E-2</c:v>
                </c:pt>
                <c:pt idx="784">
                  <c:v>5.9462157157938123E-2</c:v>
                </c:pt>
                <c:pt idx="785">
                  <c:v>5.9466295393136193E-2</c:v>
                </c:pt>
                <c:pt idx="786">
                  <c:v>5.9478624514383682E-2</c:v>
                </c:pt>
                <c:pt idx="787">
                  <c:v>5.9480445393433001E-2</c:v>
                </c:pt>
                <c:pt idx="788">
                  <c:v>5.9476045393367372E-2</c:v>
                </c:pt>
                <c:pt idx="789">
                  <c:v>5.9486405393414543E-2</c:v>
                </c:pt>
                <c:pt idx="790">
                  <c:v>5.9499021989012135E-2</c:v>
                </c:pt>
                <c:pt idx="791">
                  <c:v>5.9497545393270457E-2</c:v>
                </c:pt>
                <c:pt idx="792">
                  <c:v>5.9506065393264862E-2</c:v>
                </c:pt>
                <c:pt idx="793">
                  <c:v>5.9513405393147423E-2</c:v>
                </c:pt>
                <c:pt idx="794">
                  <c:v>5.9506645393184954E-2</c:v>
                </c:pt>
                <c:pt idx="795">
                  <c:v>5.9515745393440511E-2</c:v>
                </c:pt>
                <c:pt idx="796">
                  <c:v>5.9509786209517301E-2</c:v>
                </c:pt>
                <c:pt idx="797">
                  <c:v>5.9496185393271617E-2</c:v>
                </c:pt>
                <c:pt idx="798">
                  <c:v>5.9483545393405279E-2</c:v>
                </c:pt>
                <c:pt idx="799">
                  <c:v>5.9467745393163796E-2</c:v>
                </c:pt>
                <c:pt idx="800">
                  <c:v>5.9462745393290106E-2</c:v>
                </c:pt>
                <c:pt idx="801">
                  <c:v>5.9462745393204841E-2</c:v>
                </c:pt>
                <c:pt idx="802">
                  <c:v>5.9461345393245324E-2</c:v>
                </c:pt>
                <c:pt idx="803">
                  <c:v>5.9470895393332057E-2</c:v>
                </c:pt>
                <c:pt idx="804">
                  <c:v>5.9484945393322164E-2</c:v>
                </c:pt>
                <c:pt idx="805">
                  <c:v>5.9496316821778805E-2</c:v>
                </c:pt>
                <c:pt idx="806">
                  <c:v>5.9517245393436724E-2</c:v>
                </c:pt>
                <c:pt idx="807">
                  <c:v>5.9522385393265154E-2</c:v>
                </c:pt>
                <c:pt idx="808">
                  <c:v>5.952774539333916E-2</c:v>
                </c:pt>
                <c:pt idx="809">
                  <c:v>5.9520514624026077E-2</c:v>
                </c:pt>
                <c:pt idx="810">
                  <c:v>5.9512281475775808E-2</c:v>
                </c:pt>
                <c:pt idx="811">
                  <c:v>5.9499845393276019E-2</c:v>
                </c:pt>
                <c:pt idx="812">
                  <c:v>5.9513745393417139E-2</c:v>
                </c:pt>
                <c:pt idx="813">
                  <c:v>5.9493785393371468E-2</c:v>
                </c:pt>
                <c:pt idx="814">
                  <c:v>5.9486199001653972E-2</c:v>
                </c:pt>
                <c:pt idx="815">
                  <c:v>5.9474795393285262E-2</c:v>
                </c:pt>
                <c:pt idx="816">
                  <c:v>5.947484539338177E-2</c:v>
                </c:pt>
                <c:pt idx="817">
                  <c:v>5.9487745393383307E-2</c:v>
                </c:pt>
                <c:pt idx="818">
                  <c:v>5.9493745393254471E-2</c:v>
                </c:pt>
                <c:pt idx="819">
                  <c:v>5.949051958691598E-2</c:v>
                </c:pt>
                <c:pt idx="820">
                  <c:v>5.9493305393417018E-2</c:v>
                </c:pt>
                <c:pt idx="821">
                  <c:v>5.9494145393372833E-2</c:v>
                </c:pt>
                <c:pt idx="822">
                  <c:v>5.9495505393456938E-2</c:v>
                </c:pt>
                <c:pt idx="823">
                  <c:v>5.9498182174806402E-2</c:v>
                </c:pt>
                <c:pt idx="824">
                  <c:v>5.9515465393289446E-2</c:v>
                </c:pt>
                <c:pt idx="825">
                  <c:v>5.9525065393259524E-2</c:v>
                </c:pt>
                <c:pt idx="826">
                  <c:v>5.9534276005450693E-2</c:v>
                </c:pt>
                <c:pt idx="827">
                  <c:v>5.958774539328715E-2</c:v>
                </c:pt>
                <c:pt idx="828">
                  <c:v>5.9591495393391369E-2</c:v>
                </c:pt>
                <c:pt idx="829">
                  <c:v>5.9605245393100859E-2</c:v>
                </c:pt>
                <c:pt idx="830">
                  <c:v>5.9629645393286523E-2</c:v>
                </c:pt>
                <c:pt idx="831">
                  <c:v>5.9650034282327624E-2</c:v>
                </c:pt>
                <c:pt idx="832">
                  <c:v>5.9657745393508321E-2</c:v>
                </c:pt>
                <c:pt idx="833">
                  <c:v>5.9664645393340265E-2</c:v>
                </c:pt>
                <c:pt idx="834">
                  <c:v>5.9682745393104142E-2</c:v>
                </c:pt>
                <c:pt idx="835">
                  <c:v>5.9679372059918023E-2</c:v>
                </c:pt>
                <c:pt idx="836">
                  <c:v>5.9666888250561101E-2</c:v>
                </c:pt>
                <c:pt idx="837">
                  <c:v>5.964935364065127E-2</c:v>
                </c:pt>
                <c:pt idx="838">
                  <c:v>5.9649785393133925E-2</c:v>
                </c:pt>
                <c:pt idx="839">
                  <c:v>5.9654302094386935E-2</c:v>
                </c:pt>
                <c:pt idx="840">
                  <c:v>5.9662645393402158E-2</c:v>
                </c:pt>
                <c:pt idx="841">
                  <c:v>5.9662945393540667E-2</c:v>
                </c:pt>
                <c:pt idx="842">
                  <c:v>5.9679245393269298E-2</c:v>
                </c:pt>
                <c:pt idx="843">
                  <c:v>5.968518869218542E-2</c:v>
                </c:pt>
                <c:pt idx="844">
                  <c:v>5.9696602536135401E-2</c:v>
                </c:pt>
                <c:pt idx="845">
                  <c:v>5.972710023186778E-2</c:v>
                </c:pt>
                <c:pt idx="846">
                  <c:v>5.9750745393202465E-2</c:v>
                </c:pt>
                <c:pt idx="847">
                  <c:v>5.9776745393364195E-2</c:v>
                </c:pt>
                <c:pt idx="848">
                  <c:v>5.9786456733377236E-2</c:v>
                </c:pt>
                <c:pt idx="849">
                  <c:v>5.9784745393315575E-2</c:v>
                </c:pt>
                <c:pt idx="850">
                  <c:v>5.9784595393168161E-2</c:v>
                </c:pt>
                <c:pt idx="851">
                  <c:v>5.9785157157932645E-2</c:v>
                </c:pt>
                <c:pt idx="852">
                  <c:v>5.979299539319527E-2</c:v>
                </c:pt>
                <c:pt idx="853">
                  <c:v>5.9827745393278065E-2</c:v>
                </c:pt>
                <c:pt idx="854">
                  <c:v>5.9827045393134881E-2</c:v>
                </c:pt>
                <c:pt idx="855">
                  <c:v>5.9846185393269025E-2</c:v>
                </c:pt>
                <c:pt idx="856">
                  <c:v>5.9851807248890054E-2</c:v>
                </c:pt>
                <c:pt idx="857">
                  <c:v>5.9851745393245892E-2</c:v>
                </c:pt>
                <c:pt idx="858">
                  <c:v>5.9854605393311999E-2</c:v>
                </c:pt>
                <c:pt idx="859">
                  <c:v>5.9871453258566021E-2</c:v>
                </c:pt>
                <c:pt idx="860">
                  <c:v>5.988014335255798E-2</c:v>
                </c:pt>
                <c:pt idx="861">
                  <c:v>5.9893421068906605E-2</c:v>
                </c:pt>
                <c:pt idx="862">
                  <c:v>5.9911245393266199E-2</c:v>
                </c:pt>
                <c:pt idx="863">
                  <c:v>5.9912545393373762E-2</c:v>
                </c:pt>
                <c:pt idx="864">
                  <c:v>5.9930313575065952E-2</c:v>
                </c:pt>
                <c:pt idx="865">
                  <c:v>5.9955065393324958E-2</c:v>
                </c:pt>
                <c:pt idx="866">
                  <c:v>5.9978905393208493E-2</c:v>
                </c:pt>
                <c:pt idx="867">
                  <c:v>5.9986092332124485E-2</c:v>
                </c:pt>
                <c:pt idx="868">
                  <c:v>5.9982245393271683E-2</c:v>
                </c:pt>
                <c:pt idx="869">
                  <c:v>5.9985105393366212E-2</c:v>
                </c:pt>
                <c:pt idx="870">
                  <c:v>5.9986482235345306E-2</c:v>
                </c:pt>
                <c:pt idx="871">
                  <c:v>5.9987745393257796E-2</c:v>
                </c:pt>
                <c:pt idx="872">
                  <c:v>5.9986848841631968E-2</c:v>
                </c:pt>
                <c:pt idx="873">
                  <c:v>5.9984205393320167E-2</c:v>
                </c:pt>
                <c:pt idx="874">
                  <c:v>5.9981185393240821E-2</c:v>
                </c:pt>
                <c:pt idx="875">
                  <c:v>5.9979629114252475E-2</c:v>
                </c:pt>
                <c:pt idx="876">
                  <c:v>5.9978225393180651E-2</c:v>
                </c:pt>
                <c:pt idx="877">
                  <c:v>5.9968345393187406E-2</c:v>
                </c:pt>
                <c:pt idx="878">
                  <c:v>5.9951520903680944E-2</c:v>
                </c:pt>
                <c:pt idx="879">
                  <c:v>5.9938527002458386E-2</c:v>
                </c:pt>
                <c:pt idx="880">
                  <c:v>5.991774539327821E-2</c:v>
                </c:pt>
                <c:pt idx="881">
                  <c:v>5.9858684787144512E-2</c:v>
                </c:pt>
                <c:pt idx="882">
                  <c:v>5.9852945393245705E-2</c:v>
                </c:pt>
                <c:pt idx="883">
                  <c:v>5.9851745393203259E-2</c:v>
                </c:pt>
                <c:pt idx="884">
                  <c:v>5.9851305393152643E-2</c:v>
                </c:pt>
                <c:pt idx="885">
                  <c:v>5.9848345393405111E-2</c:v>
                </c:pt>
                <c:pt idx="886">
                  <c:v>5.9851745393245892E-2</c:v>
                </c:pt>
                <c:pt idx="887">
                  <c:v>5.9855408551172218E-2</c:v>
                </c:pt>
                <c:pt idx="888">
                  <c:v>5.9857745393259165E-2</c:v>
                </c:pt>
                <c:pt idx="889">
                  <c:v>5.9875018120465029E-2</c:v>
                </c:pt>
                <c:pt idx="890">
                  <c:v>5.9881895393317564E-2</c:v>
                </c:pt>
                <c:pt idx="891">
                  <c:v>5.989918869209987E-2</c:v>
                </c:pt>
                <c:pt idx="892">
                  <c:v>5.9922295393292302E-2</c:v>
                </c:pt>
                <c:pt idx="893">
                  <c:v>5.9928545393304944E-2</c:v>
                </c:pt>
                <c:pt idx="894">
                  <c:v>5.9921600814988096E-2</c:v>
                </c:pt>
                <c:pt idx="895">
                  <c:v>5.991774539327821E-2</c:v>
                </c:pt>
                <c:pt idx="896">
                  <c:v>5.991774539327821E-2</c:v>
                </c:pt>
                <c:pt idx="897">
                  <c:v>5.9908157764354542E-2</c:v>
                </c:pt>
                <c:pt idx="898">
                  <c:v>5.9862724559877734E-2</c:v>
                </c:pt>
                <c:pt idx="899">
                  <c:v>5.9844957514641806E-2</c:v>
                </c:pt>
                <c:pt idx="900">
                  <c:v>5.9846445393375802E-2</c:v>
                </c:pt>
                <c:pt idx="901">
                  <c:v>5.9833930960422776E-2</c:v>
                </c:pt>
                <c:pt idx="902">
                  <c:v>5.9823585393203871E-2</c:v>
                </c:pt>
                <c:pt idx="903">
                  <c:v>5.9809225393337329E-2</c:v>
                </c:pt>
                <c:pt idx="904">
                  <c:v>5.9792953726599762E-2</c:v>
                </c:pt>
                <c:pt idx="905">
                  <c:v>5.9722986772584363E-2</c:v>
                </c:pt>
                <c:pt idx="906">
                  <c:v>5.9720585393350234E-2</c:v>
                </c:pt>
                <c:pt idx="907">
                  <c:v>5.9721745393389369E-2</c:v>
                </c:pt>
                <c:pt idx="908">
                  <c:v>5.9725480086981975E-2</c:v>
                </c:pt>
                <c:pt idx="909">
                  <c:v>5.9726965393238629E-2</c:v>
                </c:pt>
                <c:pt idx="910">
                  <c:v>5.9724265393356291E-2</c:v>
                </c:pt>
                <c:pt idx="911">
                  <c:v>5.9722225393286976E-2</c:v>
                </c:pt>
                <c:pt idx="912">
                  <c:v>5.9721786630504425E-2</c:v>
                </c:pt>
                <c:pt idx="913">
                  <c:v>5.9708441045529526E-2</c:v>
                </c:pt>
                <c:pt idx="914">
                  <c:v>5.9627745393285636E-2</c:v>
                </c:pt>
                <c:pt idx="915">
                  <c:v>5.9621595393380744E-2</c:v>
                </c:pt>
                <c:pt idx="916">
                  <c:v>5.961628705978228E-2</c:v>
                </c:pt>
                <c:pt idx="917">
                  <c:v>5.9613645393113757E-2</c:v>
                </c:pt>
                <c:pt idx="918">
                  <c:v>5.9587645393307298E-2</c:v>
                </c:pt>
                <c:pt idx="919">
                  <c:v>5.9559580444727089E-2</c:v>
                </c:pt>
                <c:pt idx="920">
                  <c:v>5.9532285393288475E-2</c:v>
                </c:pt>
                <c:pt idx="921">
                  <c:v>5.9530405393260821E-2</c:v>
                </c:pt>
                <c:pt idx="922">
                  <c:v>5.9539495393281072E-2</c:v>
                </c:pt>
                <c:pt idx="923">
                  <c:v>5.9527745393353371E-2</c:v>
                </c:pt>
                <c:pt idx="924">
                  <c:v>5.9522065393352364E-2</c:v>
                </c:pt>
                <c:pt idx="925">
                  <c:v>5.9511250548027306E-2</c:v>
                </c:pt>
                <c:pt idx="926">
                  <c:v>5.9495685393372355E-2</c:v>
                </c:pt>
                <c:pt idx="927">
                  <c:v>5.9464295393212296E-2</c:v>
                </c:pt>
                <c:pt idx="928">
                  <c:v>5.9460893541384507E-2</c:v>
                </c:pt>
                <c:pt idx="929">
                  <c:v>5.946269539320781E-2</c:v>
                </c:pt>
                <c:pt idx="930">
                  <c:v>5.9462745393219052E-2</c:v>
                </c:pt>
                <c:pt idx="931">
                  <c:v>5.9497745393315427E-2</c:v>
                </c:pt>
                <c:pt idx="932">
                  <c:v>5.9500702840139752E-2</c:v>
                </c:pt>
                <c:pt idx="933">
                  <c:v>5.9517745393392829E-2</c:v>
                </c:pt>
                <c:pt idx="934">
                  <c:v>5.9526585393342657E-2</c:v>
                </c:pt>
                <c:pt idx="935">
                  <c:v>5.9523465393226616E-2</c:v>
                </c:pt>
                <c:pt idx="936">
                  <c:v>5.9514817558138589E-2</c:v>
                </c:pt>
                <c:pt idx="937">
                  <c:v>5.9481245393371296E-2</c:v>
                </c:pt>
                <c:pt idx="938">
                  <c:v>5.9468162059772567E-2</c:v>
                </c:pt>
                <c:pt idx="939">
                  <c:v>5.9476523171198892E-2</c:v>
                </c:pt>
                <c:pt idx="940">
                  <c:v>5.9479324340642847E-2</c:v>
                </c:pt>
                <c:pt idx="941">
                  <c:v>5.9471199938613495E-2</c:v>
                </c:pt>
                <c:pt idx="942">
                  <c:v>5.9467695393138342E-2</c:v>
                </c:pt>
                <c:pt idx="943">
                  <c:v>5.9462945393207178E-2</c:v>
                </c:pt>
                <c:pt idx="944">
                  <c:v>5.9459995393254417E-2</c:v>
                </c:pt>
                <c:pt idx="945">
                  <c:v>5.944554539333069E-2</c:v>
                </c:pt>
                <c:pt idx="946">
                  <c:v>5.9433106217952059E-2</c:v>
                </c:pt>
                <c:pt idx="947">
                  <c:v>5.9450745393363036E-2</c:v>
                </c:pt>
                <c:pt idx="948">
                  <c:v>5.9445437700929915E-2</c:v>
                </c:pt>
                <c:pt idx="949">
                  <c:v>5.9380453726518567E-2</c:v>
                </c:pt>
                <c:pt idx="950">
                  <c:v>5.9371925393392644E-2</c:v>
                </c:pt>
                <c:pt idx="951">
                  <c:v>5.9392305393231482E-2</c:v>
                </c:pt>
                <c:pt idx="952">
                  <c:v>5.9400025393216538E-2</c:v>
                </c:pt>
                <c:pt idx="953">
                  <c:v>5.9397786630285054E-2</c:v>
                </c:pt>
                <c:pt idx="954">
                  <c:v>5.9406265393491253E-2</c:v>
                </c:pt>
                <c:pt idx="955">
                  <c:v>5.9429990291178569E-2</c:v>
                </c:pt>
                <c:pt idx="956">
                  <c:v>5.9387745393280511E-2</c:v>
                </c:pt>
                <c:pt idx="957">
                  <c:v>5.9384449938775674E-2</c:v>
                </c:pt>
                <c:pt idx="958">
                  <c:v>5.9362985393164536E-2</c:v>
                </c:pt>
                <c:pt idx="959">
                  <c:v>5.9342695393127087E-2</c:v>
                </c:pt>
                <c:pt idx="960">
                  <c:v>5.933284848583753E-2</c:v>
                </c:pt>
                <c:pt idx="961">
                  <c:v>5.9312895393432541E-2</c:v>
                </c:pt>
                <c:pt idx="962">
                  <c:v>5.9296295393423293E-2</c:v>
                </c:pt>
                <c:pt idx="963">
                  <c:v>5.9293945393505965E-2</c:v>
                </c:pt>
                <c:pt idx="964">
                  <c:v>5.9300676427781696E-2</c:v>
                </c:pt>
                <c:pt idx="965">
                  <c:v>5.9297745393280366E-2</c:v>
                </c:pt>
                <c:pt idx="966">
                  <c:v>5.9289011215994947E-2</c:v>
                </c:pt>
                <c:pt idx="967">
                  <c:v>5.9288945393419112E-2</c:v>
                </c:pt>
                <c:pt idx="968">
                  <c:v>5.9282805393266358E-2</c:v>
                </c:pt>
                <c:pt idx="969">
                  <c:v>5.9291745393295514E-2</c:v>
                </c:pt>
                <c:pt idx="970">
                  <c:v>5.9288545393201275E-2</c:v>
                </c:pt>
                <c:pt idx="971">
                  <c:v>5.927920539325271E-2</c:v>
                </c:pt>
                <c:pt idx="972">
                  <c:v>5.9271745393203901E-2</c:v>
                </c:pt>
                <c:pt idx="973">
                  <c:v>5.9269805999406344E-2</c:v>
                </c:pt>
                <c:pt idx="974">
                  <c:v>5.9236412059988197E-2</c:v>
                </c:pt>
                <c:pt idx="975">
                  <c:v>5.9223825393345919E-2</c:v>
                </c:pt>
                <c:pt idx="976">
                  <c:v>5.9203745393034524E-2</c:v>
                </c:pt>
                <c:pt idx="977">
                  <c:v>5.9202005393032664E-2</c:v>
                </c:pt>
                <c:pt idx="978">
                  <c:v>5.9199665393293799E-2</c:v>
                </c:pt>
                <c:pt idx="979">
                  <c:v>5.9197951578880748E-2</c:v>
                </c:pt>
                <c:pt idx="980">
                  <c:v>5.919780539328201E-2</c:v>
                </c:pt>
                <c:pt idx="981">
                  <c:v>5.919060253610553E-2</c:v>
                </c:pt>
                <c:pt idx="982">
                  <c:v>5.9203745393276108E-2</c:v>
                </c:pt>
                <c:pt idx="983">
                  <c:v>5.9200805393203382E-2</c:v>
                </c:pt>
                <c:pt idx="984">
                  <c:v>5.9199485393165219E-2</c:v>
                </c:pt>
                <c:pt idx="985">
                  <c:v>5.9200709248784733E-2</c:v>
                </c:pt>
                <c:pt idx="986">
                  <c:v>5.9203145393041723E-2</c:v>
                </c:pt>
                <c:pt idx="987">
                  <c:v>5.9200925393227521E-2</c:v>
                </c:pt>
                <c:pt idx="988">
                  <c:v>5.9185068625509984E-2</c:v>
                </c:pt>
                <c:pt idx="989">
                  <c:v>5.9167095393362956E-2</c:v>
                </c:pt>
                <c:pt idx="990">
                  <c:v>5.9149514623996424E-2</c:v>
                </c:pt>
                <c:pt idx="991">
                  <c:v>5.91077453932769E-2</c:v>
                </c:pt>
                <c:pt idx="992">
                  <c:v>5.9100602536148017E-2</c:v>
                </c:pt>
                <c:pt idx="993">
                  <c:v>5.9098745393271201E-2</c:v>
                </c:pt>
                <c:pt idx="994">
                  <c:v>5.9098745393285412E-2</c:v>
                </c:pt>
                <c:pt idx="995">
                  <c:v>5.9109505393308837E-2</c:v>
                </c:pt>
                <c:pt idx="996">
                  <c:v>5.9102345393256428E-2</c:v>
                </c:pt>
                <c:pt idx="997">
                  <c:v>5.9077825393259786E-2</c:v>
                </c:pt>
                <c:pt idx="998">
                  <c:v>5.9072611372755546E-2</c:v>
                </c:pt>
                <c:pt idx="999">
                  <c:v>5.9068921863826063E-2</c:v>
                </c:pt>
                <c:pt idx="1000">
                  <c:v>5.909441205997723E-2</c:v>
                </c:pt>
                <c:pt idx="1001">
                  <c:v>5.9099545393266339E-2</c:v>
                </c:pt>
                <c:pt idx="1002">
                  <c:v>5.9106385393207006E-2</c:v>
                </c:pt>
                <c:pt idx="1003">
                  <c:v>5.9125885393342514E-2</c:v>
                </c:pt>
                <c:pt idx="1004">
                  <c:v>5.9137539207725354E-2</c:v>
                </c:pt>
                <c:pt idx="1005">
                  <c:v>5.9146195393225298E-2</c:v>
                </c:pt>
                <c:pt idx="1006">
                  <c:v>5.9147295393216837E-2</c:v>
                </c:pt>
                <c:pt idx="1007">
                  <c:v>5.9147745393275386E-2</c:v>
                </c:pt>
                <c:pt idx="1008">
                  <c:v>5.9143062853564743E-2</c:v>
                </c:pt>
                <c:pt idx="1009">
                  <c:v>5.914059539323091E-2</c:v>
                </c:pt>
                <c:pt idx="1010">
                  <c:v>5.9140941269490099E-2</c:v>
                </c:pt>
                <c:pt idx="1011">
                  <c:v>5.9142095393212912E-2</c:v>
                </c:pt>
                <c:pt idx="1012">
                  <c:v>5.9144995393154431E-2</c:v>
                </c:pt>
                <c:pt idx="1013">
                  <c:v>5.9149345393194608E-2</c:v>
                </c:pt>
                <c:pt idx="1014">
                  <c:v>5.9138295393296403E-2</c:v>
                </c:pt>
                <c:pt idx="1015">
                  <c:v>5.9137745393258001E-2</c:v>
                </c:pt>
                <c:pt idx="1016">
                  <c:v>5.9147745393261175E-2</c:v>
                </c:pt>
                <c:pt idx="1017">
                  <c:v>5.91727453932549E-2</c:v>
                </c:pt>
                <c:pt idx="1018">
                  <c:v>5.9198925392990986E-2</c:v>
                </c:pt>
                <c:pt idx="1019">
                  <c:v>5.9206485393261232E-2</c:v>
                </c:pt>
                <c:pt idx="1020">
                  <c:v>5.9228325393306136E-2</c:v>
                </c:pt>
                <c:pt idx="1021">
                  <c:v>5.9255025393198935E-2</c:v>
                </c:pt>
                <c:pt idx="1022">
                  <c:v>5.9271745393161268E-2</c:v>
                </c:pt>
                <c:pt idx="1023">
                  <c:v>5.9306155393272775E-2</c:v>
                </c:pt>
                <c:pt idx="1024">
                  <c:v>5.9331875827879799E-2</c:v>
                </c:pt>
                <c:pt idx="1025">
                  <c:v>5.9370412059948308E-2</c:v>
                </c:pt>
                <c:pt idx="1026">
                  <c:v>5.9385705393196986E-2</c:v>
                </c:pt>
                <c:pt idx="1027">
                  <c:v>5.9405325393427688E-2</c:v>
                </c:pt>
                <c:pt idx="1028">
                  <c:v>5.9417512835224784E-2</c:v>
                </c:pt>
                <c:pt idx="1029">
                  <c:v>5.9420245393297932E-2</c:v>
                </c:pt>
                <c:pt idx="1030">
                  <c:v>5.9424645393278297E-2</c:v>
                </c:pt>
                <c:pt idx="1031">
                  <c:v>5.9439895393367692E-2</c:v>
                </c:pt>
                <c:pt idx="1032">
                  <c:v>5.9458974901446027E-2</c:v>
                </c:pt>
                <c:pt idx="1033">
                  <c:v>5.9549517545093522E-2</c:v>
                </c:pt>
                <c:pt idx="1034">
                  <c:v>5.9572895393230851E-2</c:v>
                </c:pt>
                <c:pt idx="1035">
                  <c:v>5.9592745393374003E-2</c:v>
                </c:pt>
                <c:pt idx="1036">
                  <c:v>5.9614895393380607E-2</c:v>
                </c:pt>
                <c:pt idx="1037">
                  <c:v>5.9643665393451784E-2</c:v>
                </c:pt>
                <c:pt idx="1038">
                  <c:v>5.9668157764463103E-2</c:v>
                </c:pt>
                <c:pt idx="1039">
                  <c:v>5.9675945393223628E-2</c:v>
                </c:pt>
                <c:pt idx="1040">
                  <c:v>5.9689991007374488E-2</c:v>
                </c:pt>
                <c:pt idx="1041">
                  <c:v>5.9727745393303167E-2</c:v>
                </c:pt>
                <c:pt idx="1042">
                  <c:v>5.9749045393175493E-2</c:v>
                </c:pt>
                <c:pt idx="1043">
                  <c:v>5.9790265393289133E-2</c:v>
                </c:pt>
                <c:pt idx="1044">
                  <c:v>5.9828685393256364E-2</c:v>
                </c:pt>
                <c:pt idx="1045">
                  <c:v>5.9861470393130389E-2</c:v>
                </c:pt>
                <c:pt idx="1046">
                  <c:v>5.9885845393239379E-2</c:v>
                </c:pt>
                <c:pt idx="1047">
                  <c:v>5.99207953933103E-2</c:v>
                </c:pt>
                <c:pt idx="1048">
                  <c:v>5.9959285393162531E-2</c:v>
                </c:pt>
                <c:pt idx="1049">
                  <c:v>5.9991923171082817E-2</c:v>
                </c:pt>
                <c:pt idx="1050">
                  <c:v>6.0047432893298947E-2</c:v>
                </c:pt>
                <c:pt idx="1051">
                  <c:v>6.0051118887201937E-2</c:v>
                </c:pt>
                <c:pt idx="1052">
                  <c:v>6.0088095393240337E-2</c:v>
                </c:pt>
                <c:pt idx="1053">
                  <c:v>6.0123385393438866E-2</c:v>
                </c:pt>
                <c:pt idx="1054">
                  <c:v>6.0153025393120174E-2</c:v>
                </c:pt>
                <c:pt idx="1055">
                  <c:v>6.0176845393286271E-2</c:v>
                </c:pt>
                <c:pt idx="1056">
                  <c:v>6.0206757021248336E-2</c:v>
                </c:pt>
                <c:pt idx="1057">
                  <c:v>6.0235425393358355E-2</c:v>
                </c:pt>
                <c:pt idx="1058">
                  <c:v>6.0250345393285443E-2</c:v>
                </c:pt>
                <c:pt idx="1059">
                  <c:v>6.0247745393283481E-2</c:v>
                </c:pt>
                <c:pt idx="1060">
                  <c:v>6.0294228152017126E-2</c:v>
                </c:pt>
                <c:pt idx="1061">
                  <c:v>6.0328645393113334E-2</c:v>
                </c:pt>
                <c:pt idx="1062">
                  <c:v>6.0378443067833132E-2</c:v>
                </c:pt>
                <c:pt idx="1063">
                  <c:v>6.0425045393259325E-2</c:v>
                </c:pt>
                <c:pt idx="1064">
                  <c:v>6.0471565393328319E-2</c:v>
                </c:pt>
                <c:pt idx="1065">
                  <c:v>6.0523645393232073E-2</c:v>
                </c:pt>
                <c:pt idx="1066">
                  <c:v>6.0561365393382971E-2</c:v>
                </c:pt>
                <c:pt idx="1067">
                  <c:v>6.0604166445841656E-2</c:v>
                </c:pt>
                <c:pt idx="1068">
                  <c:v>6.0728850656616373E-2</c:v>
                </c:pt>
                <c:pt idx="1069">
                  <c:v>6.0775745393385705E-2</c:v>
                </c:pt>
                <c:pt idx="1070">
                  <c:v>6.0826605393131672E-2</c:v>
                </c:pt>
                <c:pt idx="1071">
                  <c:v>6.0885285393268873E-2</c:v>
                </c:pt>
                <c:pt idx="1072">
                  <c:v>6.0910194372837623E-2</c:v>
                </c:pt>
                <c:pt idx="1073">
                  <c:v>6.0938568922679792E-2</c:v>
                </c:pt>
                <c:pt idx="1074">
                  <c:v>6.0966445393347612E-2</c:v>
                </c:pt>
                <c:pt idx="1075">
                  <c:v>6.0982585393233535E-2</c:v>
                </c:pt>
                <c:pt idx="1076">
                  <c:v>6.1057745393270579E-2</c:v>
                </c:pt>
                <c:pt idx="1077">
                  <c:v>6.1074695393344314E-2</c:v>
                </c:pt>
                <c:pt idx="1078">
                  <c:v>6.1104095393346824E-2</c:v>
                </c:pt>
                <c:pt idx="1079">
                  <c:v>6.1130968922682882E-2</c:v>
                </c:pt>
                <c:pt idx="1080">
                  <c:v>6.1170565393268816E-2</c:v>
                </c:pt>
                <c:pt idx="1081">
                  <c:v>6.1209845393292994E-2</c:v>
                </c:pt>
                <c:pt idx="1082">
                  <c:v>6.1251325393286038E-2</c:v>
                </c:pt>
                <c:pt idx="1083">
                  <c:v>6.128870539350828E-2</c:v>
                </c:pt>
                <c:pt idx="1084">
                  <c:v>6.1319710305483E-2</c:v>
                </c:pt>
                <c:pt idx="1085">
                  <c:v>6.1420820393280451E-2</c:v>
                </c:pt>
                <c:pt idx="1086">
                  <c:v>6.1447945393155123E-2</c:v>
                </c:pt>
                <c:pt idx="1087">
                  <c:v>6.1475965393213983E-2</c:v>
                </c:pt>
                <c:pt idx="1088">
                  <c:v>6.1488985393182816E-2</c:v>
                </c:pt>
                <c:pt idx="1089">
                  <c:v>6.1516173964605514E-2</c:v>
                </c:pt>
                <c:pt idx="1090">
                  <c:v>6.1544645393240671E-2</c:v>
                </c:pt>
                <c:pt idx="1091">
                  <c:v>6.1562195393292996E-2</c:v>
                </c:pt>
                <c:pt idx="1092">
                  <c:v>6.1582905393350984E-2</c:v>
                </c:pt>
                <c:pt idx="1093">
                  <c:v>6.1589563575083162E-2</c:v>
                </c:pt>
                <c:pt idx="1094">
                  <c:v>6.1640708356293317E-2</c:v>
                </c:pt>
                <c:pt idx="1095">
                  <c:v>6.1653654484189246E-2</c:v>
                </c:pt>
                <c:pt idx="1096">
                  <c:v>6.169437539330147E-2</c:v>
                </c:pt>
                <c:pt idx="1097">
                  <c:v>6.1744845393434389E-2</c:v>
                </c:pt>
                <c:pt idx="1098">
                  <c:v>6.178677539328703E-2</c:v>
                </c:pt>
                <c:pt idx="1099">
                  <c:v>6.1822995393370661E-2</c:v>
                </c:pt>
                <c:pt idx="1100">
                  <c:v>6.1855768922782772E-2</c:v>
                </c:pt>
                <c:pt idx="1101">
                  <c:v>6.1892545393234855E-2</c:v>
                </c:pt>
                <c:pt idx="1102">
                  <c:v>6.196774539328942E-2</c:v>
                </c:pt>
                <c:pt idx="1103">
                  <c:v>6.1988135393121979E-2</c:v>
                </c:pt>
                <c:pt idx="1104">
                  <c:v>6.2007345393411128E-2</c:v>
                </c:pt>
                <c:pt idx="1105">
                  <c:v>6.2042245393257645E-2</c:v>
                </c:pt>
                <c:pt idx="1106">
                  <c:v>6.2078781537792338E-2</c:v>
                </c:pt>
                <c:pt idx="1107">
                  <c:v>6.2121245393228719E-2</c:v>
                </c:pt>
                <c:pt idx="1108">
                  <c:v>6.2150905393409062E-2</c:v>
                </c:pt>
                <c:pt idx="1109">
                  <c:v>6.2192265393306911E-2</c:v>
                </c:pt>
                <c:pt idx="1110">
                  <c:v>6.221525416522411E-2</c:v>
                </c:pt>
                <c:pt idx="1111">
                  <c:v>6.226074539328863E-2</c:v>
                </c:pt>
                <c:pt idx="1112">
                  <c:v>6.2265392452118817E-2</c:v>
                </c:pt>
                <c:pt idx="1113">
                  <c:v>6.2288145393210925E-2</c:v>
                </c:pt>
                <c:pt idx="1114">
                  <c:v>6.2340145393221746E-2</c:v>
                </c:pt>
                <c:pt idx="1115">
                  <c:v>6.2387535393412463E-2</c:v>
                </c:pt>
                <c:pt idx="1116">
                  <c:v>6.2414990291074446E-2</c:v>
                </c:pt>
                <c:pt idx="1117">
                  <c:v>6.244521598146946E-2</c:v>
                </c:pt>
                <c:pt idx="1118">
                  <c:v>6.2481325393264342E-2</c:v>
                </c:pt>
                <c:pt idx="1119">
                  <c:v>6.2503559346751558E-2</c:v>
                </c:pt>
                <c:pt idx="1120">
                  <c:v>6.2608745393305298E-2</c:v>
                </c:pt>
                <c:pt idx="1121">
                  <c:v>6.2639705393394252E-2</c:v>
                </c:pt>
                <c:pt idx="1122">
                  <c:v>6.265092539318573E-2</c:v>
                </c:pt>
                <c:pt idx="1123">
                  <c:v>6.2673260857295077E-2</c:v>
                </c:pt>
                <c:pt idx="1124">
                  <c:v>6.2705045393087744E-2</c:v>
                </c:pt>
                <c:pt idx="1125">
                  <c:v>6.2716945393361812E-2</c:v>
                </c:pt>
                <c:pt idx="1126">
                  <c:v>6.2723645393418792E-2</c:v>
                </c:pt>
                <c:pt idx="1127">
                  <c:v>6.2735539207707802E-2</c:v>
                </c:pt>
                <c:pt idx="1128">
                  <c:v>6.2756665393266076E-2</c:v>
                </c:pt>
                <c:pt idx="1129">
                  <c:v>6.2857745393316122E-2</c:v>
                </c:pt>
                <c:pt idx="1130">
                  <c:v>6.2869145393250392E-2</c:v>
                </c:pt>
                <c:pt idx="1131">
                  <c:v>6.289258539325715E-2</c:v>
                </c:pt>
                <c:pt idx="1132">
                  <c:v>6.2924125393323038E-2</c:v>
                </c:pt>
                <c:pt idx="1133">
                  <c:v>6.2965922476649894E-2</c:v>
                </c:pt>
                <c:pt idx="1134">
                  <c:v>6.3019575393354899E-2</c:v>
                </c:pt>
                <c:pt idx="1135">
                  <c:v>6.3063585393422272E-2</c:v>
                </c:pt>
                <c:pt idx="1136">
                  <c:v>6.3122695393261097E-2</c:v>
                </c:pt>
                <c:pt idx="1137">
                  <c:v>6.3160345393384887E-2</c:v>
                </c:pt>
                <c:pt idx="1138">
                  <c:v>6.3188098334435949E-2</c:v>
                </c:pt>
                <c:pt idx="1139">
                  <c:v>6.3263559346751208E-2</c:v>
                </c:pt>
                <c:pt idx="1140">
                  <c:v>6.3278485393198025E-2</c:v>
                </c:pt>
                <c:pt idx="1141">
                  <c:v>6.3327485393330107E-2</c:v>
                </c:pt>
                <c:pt idx="1142">
                  <c:v>6.3405785393214842E-2</c:v>
                </c:pt>
                <c:pt idx="1143">
                  <c:v>6.3449039511013439E-2</c:v>
                </c:pt>
                <c:pt idx="1144">
                  <c:v>6.3501265393298922E-2</c:v>
                </c:pt>
                <c:pt idx="1145">
                  <c:v>6.3533445393275656E-2</c:v>
                </c:pt>
                <c:pt idx="1146">
                  <c:v>6.3551891734718424E-2</c:v>
                </c:pt>
                <c:pt idx="1147">
                  <c:v>6.3669545393281624E-2</c:v>
                </c:pt>
                <c:pt idx="1148">
                  <c:v>6.3682385393335039E-2</c:v>
                </c:pt>
                <c:pt idx="1149">
                  <c:v>6.3705477352002049E-2</c:v>
                </c:pt>
                <c:pt idx="1150">
                  <c:v>6.3723245393234151E-2</c:v>
                </c:pt>
                <c:pt idx="1151">
                  <c:v>6.3732345393376022E-2</c:v>
                </c:pt>
                <c:pt idx="1152">
                  <c:v>6.3747295393270065E-2</c:v>
                </c:pt>
                <c:pt idx="1153">
                  <c:v>6.3746545393172482E-2</c:v>
                </c:pt>
                <c:pt idx="1154">
                  <c:v>6.3745602536030788E-2</c:v>
                </c:pt>
                <c:pt idx="1155">
                  <c:v>6.3763599051782194E-2</c:v>
                </c:pt>
                <c:pt idx="1156">
                  <c:v>6.379514539329989E-2</c:v>
                </c:pt>
                <c:pt idx="1157">
                  <c:v>6.3810405393283531E-2</c:v>
                </c:pt>
                <c:pt idx="1158">
                  <c:v>6.3840825393228329E-2</c:v>
                </c:pt>
                <c:pt idx="1159">
                  <c:v>6.3857537059902825E-2</c:v>
                </c:pt>
                <c:pt idx="1160">
                  <c:v>6.3891495393178843E-2</c:v>
                </c:pt>
                <c:pt idx="1161">
                  <c:v>6.3928105393173951E-2</c:v>
                </c:pt>
                <c:pt idx="1162">
                  <c:v>6.39708758281472E-2</c:v>
                </c:pt>
                <c:pt idx="1163">
                  <c:v>6.4085376972187191E-2</c:v>
                </c:pt>
                <c:pt idx="1164">
                  <c:v>6.4095825393252426E-2</c:v>
                </c:pt>
                <c:pt idx="1165">
                  <c:v>6.4113945393145855E-2</c:v>
                </c:pt>
                <c:pt idx="1166">
                  <c:v>6.4131905393239208E-2</c:v>
                </c:pt>
                <c:pt idx="1167">
                  <c:v>6.415310253635198E-2</c:v>
                </c:pt>
                <c:pt idx="1168">
                  <c:v>6.417109590877601E-2</c:v>
                </c:pt>
                <c:pt idx="1169">
                  <c:v>6.4198295393381954E-2</c:v>
                </c:pt>
                <c:pt idx="1170">
                  <c:v>6.4215999361465492E-2</c:v>
                </c:pt>
                <c:pt idx="1171">
                  <c:v>6.4264412059927167E-2</c:v>
                </c:pt>
                <c:pt idx="1172">
                  <c:v>6.426864539346866E-2</c:v>
                </c:pt>
                <c:pt idx="1173">
                  <c:v>6.4275016226645221E-2</c:v>
                </c:pt>
                <c:pt idx="1174">
                  <c:v>6.4283445393286343E-2</c:v>
                </c:pt>
                <c:pt idx="1175">
                  <c:v>6.4283845393362071E-2</c:v>
                </c:pt>
                <c:pt idx="1176">
                  <c:v>6.4290425393309647E-2</c:v>
                </c:pt>
                <c:pt idx="1177">
                  <c:v>6.4291745393362021E-2</c:v>
                </c:pt>
                <c:pt idx="1178">
                  <c:v>6.4298785393333446E-2</c:v>
                </c:pt>
                <c:pt idx="1179">
                  <c:v>6.4311480333017812E-2</c:v>
                </c:pt>
                <c:pt idx="1180">
                  <c:v>6.4411363370837194E-2</c:v>
                </c:pt>
                <c:pt idx="1181">
                  <c:v>6.4430225393181217E-2</c:v>
                </c:pt>
                <c:pt idx="1182">
                  <c:v>6.4464203726572578E-2</c:v>
                </c:pt>
                <c:pt idx="1183">
                  <c:v>6.4482095393501027E-2</c:v>
                </c:pt>
                <c:pt idx="1184">
                  <c:v>6.4516405393234777E-2</c:v>
                </c:pt>
                <c:pt idx="1185">
                  <c:v>6.4564025393266888E-2</c:v>
                </c:pt>
                <c:pt idx="1186">
                  <c:v>6.4607602536099762E-2</c:v>
                </c:pt>
                <c:pt idx="1187">
                  <c:v>6.4637055738131721E-2</c:v>
                </c:pt>
                <c:pt idx="1188">
                  <c:v>6.4673745393307058E-2</c:v>
                </c:pt>
                <c:pt idx="1189">
                  <c:v>6.4682745393312757E-2</c:v>
                </c:pt>
                <c:pt idx="1190">
                  <c:v>6.4708005393200096E-2</c:v>
                </c:pt>
                <c:pt idx="1191">
                  <c:v>6.4728639511045571E-2</c:v>
                </c:pt>
                <c:pt idx="1192">
                  <c:v>6.4754545393242324E-2</c:v>
                </c:pt>
                <c:pt idx="1193">
                  <c:v>6.4774745393407329E-2</c:v>
                </c:pt>
                <c:pt idx="1194">
                  <c:v>6.4799185393269454E-2</c:v>
                </c:pt>
                <c:pt idx="1195">
                  <c:v>6.4826606152678323E-2</c:v>
                </c:pt>
                <c:pt idx="1196">
                  <c:v>6.483329178495012E-2</c:v>
                </c:pt>
                <c:pt idx="1197">
                  <c:v>6.4867745393286214E-2</c:v>
                </c:pt>
                <c:pt idx="1198">
                  <c:v>6.4877972666010919E-2</c:v>
                </c:pt>
                <c:pt idx="1199">
                  <c:v>6.4907695393287668E-2</c:v>
                </c:pt>
                <c:pt idx="1200">
                  <c:v>6.4920745393351353E-2</c:v>
                </c:pt>
                <c:pt idx="1201">
                  <c:v>6.4938357157913629E-2</c:v>
                </c:pt>
                <c:pt idx="1202">
                  <c:v>6.4995725393217185E-2</c:v>
                </c:pt>
                <c:pt idx="1203">
                  <c:v>6.503558539324672E-2</c:v>
                </c:pt>
                <c:pt idx="1204">
                  <c:v>6.5063145393381205E-2</c:v>
                </c:pt>
                <c:pt idx="1205">
                  <c:v>6.5081327482715778E-2</c:v>
                </c:pt>
                <c:pt idx="1206">
                  <c:v>6.5120652609707008E-2</c:v>
                </c:pt>
                <c:pt idx="1207">
                  <c:v>6.5128485393216806E-2</c:v>
                </c:pt>
                <c:pt idx="1208">
                  <c:v>6.5155145393291036E-2</c:v>
                </c:pt>
                <c:pt idx="1209">
                  <c:v>6.5182589143205405E-2</c:v>
                </c:pt>
                <c:pt idx="1210">
                  <c:v>6.5211645393262074E-2</c:v>
                </c:pt>
                <c:pt idx="1211">
                  <c:v>6.5236585393208202E-2</c:v>
                </c:pt>
                <c:pt idx="1212">
                  <c:v>6.5264705393147437E-2</c:v>
                </c:pt>
                <c:pt idx="1213">
                  <c:v>6.5297231879725359E-2</c:v>
                </c:pt>
                <c:pt idx="1214">
                  <c:v>6.5322312059848286E-2</c:v>
                </c:pt>
                <c:pt idx="1215">
                  <c:v>6.5449563575114666E-2</c:v>
                </c:pt>
                <c:pt idx="1216">
                  <c:v>6.5474245393190245E-2</c:v>
                </c:pt>
                <c:pt idx="1217">
                  <c:v>6.5525285393434274E-2</c:v>
                </c:pt>
                <c:pt idx="1218">
                  <c:v>6.5575265393221116E-2</c:v>
                </c:pt>
                <c:pt idx="1219">
                  <c:v>6.5603016226646105E-2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6.5918724774590487E-2</c:v>
                </c:pt>
                <c:pt idx="1228">
                  <c:v>6.5942095393253908E-2</c:v>
                </c:pt>
                <c:pt idx="1229">
                  <c:v>6.5960245393199557E-2</c:v>
                </c:pt>
                <c:pt idx="1230">
                  <c:v>6.596758914338352E-2</c:v>
                </c:pt>
                <c:pt idx="1231">
                  <c:v>6.5974412059915721E-2</c:v>
                </c:pt>
                <c:pt idx="1232">
                  <c:v>6.6075638250481461E-2</c:v>
                </c:pt>
                <c:pt idx="1233">
                  <c:v>6.6105295393370511E-2</c:v>
                </c:pt>
                <c:pt idx="1234">
                  <c:v>6.6132845393326534E-2</c:v>
                </c:pt>
                <c:pt idx="1235">
                  <c:v>6.615501622660247E-2</c:v>
                </c:pt>
                <c:pt idx="1236">
                  <c:v>6.6187685393231277E-2</c:v>
                </c:pt>
                <c:pt idx="1237">
                  <c:v>6.624369539336783E-2</c:v>
                </c:pt>
                <c:pt idx="1238">
                  <c:v>6.6275665393234817E-2</c:v>
                </c:pt>
                <c:pt idx="1239">
                  <c:v>6.6295289252948919E-2</c:v>
                </c:pt>
                <c:pt idx="1240">
                  <c:v>6.6444132490062202E-2</c:v>
                </c:pt>
                <c:pt idx="1241">
                  <c:v>6.645592721135074E-2</c:v>
                </c:pt>
                <c:pt idx="1242">
                  <c:v>6.6472725393225573E-2</c:v>
                </c:pt>
                <c:pt idx="1243">
                  <c:v>6.6484365393236544E-2</c:v>
                </c:pt>
                <c:pt idx="1244">
                  <c:v>6.6506445393400782E-2</c:v>
                </c:pt>
                <c:pt idx="1245">
                  <c:v>6.6516847957345249E-2</c:v>
                </c:pt>
                <c:pt idx="1246">
                  <c:v>6.6571376972206053E-2</c:v>
                </c:pt>
                <c:pt idx="1247">
                  <c:v>6.6567065393130065E-2</c:v>
                </c:pt>
                <c:pt idx="1248">
                  <c:v>6.6574987498526639E-2</c:v>
                </c:pt>
                <c:pt idx="1249">
                  <c:v>6.6594725393187559E-2</c:v>
                </c:pt>
                <c:pt idx="1250">
                  <c:v>6.6619045393267129E-2</c:v>
                </c:pt>
                <c:pt idx="1251">
                  <c:v>6.666055539309923E-2</c:v>
                </c:pt>
                <c:pt idx="1252">
                  <c:v>6.6697045393226517E-2</c:v>
                </c:pt>
                <c:pt idx="1253">
                  <c:v>6.6726225393367145E-2</c:v>
                </c:pt>
                <c:pt idx="1254">
                  <c:v>6.6755766226577862E-2</c:v>
                </c:pt>
                <c:pt idx="1255">
                  <c:v>6.6773745393277295E-2</c:v>
                </c:pt>
                <c:pt idx="1256">
                  <c:v>6.6864840631453148E-2</c:v>
                </c:pt>
                <c:pt idx="1257">
                  <c:v>6.6887585393345717E-2</c:v>
                </c:pt>
                <c:pt idx="1258">
                  <c:v>6.6934965393414814E-2</c:v>
                </c:pt>
                <c:pt idx="1259">
                  <c:v>6.6955945393090133E-2</c:v>
                </c:pt>
                <c:pt idx="1260">
                  <c:v>6.6997325393288065E-2</c:v>
                </c:pt>
                <c:pt idx="1261">
                  <c:v>6.7033208807856681E-2</c:v>
                </c:pt>
                <c:pt idx="1262">
                  <c:v>6.7074625393317433E-2</c:v>
                </c:pt>
                <c:pt idx="1263">
                  <c:v>6.7091518978187992E-2</c:v>
                </c:pt>
                <c:pt idx="1264">
                  <c:v>6.7123345393241607E-2</c:v>
                </c:pt>
                <c:pt idx="1265">
                  <c:v>6.713019539324705E-2</c:v>
                </c:pt>
                <c:pt idx="1266">
                  <c:v>6.7146945393389501E-2</c:v>
                </c:pt>
                <c:pt idx="1267">
                  <c:v>6.7160645393315122E-2</c:v>
                </c:pt>
                <c:pt idx="1268">
                  <c:v>6.7181766226497075E-2</c:v>
                </c:pt>
                <c:pt idx="1269">
                  <c:v>6.7185625393321402E-2</c:v>
                </c:pt>
                <c:pt idx="1270">
                  <c:v>6.7189345393344979E-2</c:v>
                </c:pt>
                <c:pt idx="1271">
                  <c:v>6.7200845393330155E-2</c:v>
                </c:pt>
                <c:pt idx="1272">
                  <c:v>6.7212518120555842E-2</c:v>
                </c:pt>
                <c:pt idx="1273">
                  <c:v>6.7237745393242676E-2</c:v>
                </c:pt>
                <c:pt idx="1274">
                  <c:v>6.7229765393420848E-2</c:v>
                </c:pt>
                <c:pt idx="1275">
                  <c:v>6.7237383691079344E-2</c:v>
                </c:pt>
                <c:pt idx="1276">
                  <c:v>6.7254845393378559E-2</c:v>
                </c:pt>
                <c:pt idx="1277">
                  <c:v>6.7257895393410649E-2</c:v>
                </c:pt>
                <c:pt idx="1278">
                  <c:v>6.7282445393175294E-2</c:v>
                </c:pt>
                <c:pt idx="1279">
                  <c:v>6.7306825393345093E-2</c:v>
                </c:pt>
                <c:pt idx="1280">
                  <c:v>6.731758100968932E-2</c:v>
                </c:pt>
                <c:pt idx="1281">
                  <c:v>6.7344260857083782E-2</c:v>
                </c:pt>
                <c:pt idx="1282">
                  <c:v>6.73951426534245E-2</c:v>
                </c:pt>
                <c:pt idx="1283">
                  <c:v>6.7407445393328658E-2</c:v>
                </c:pt>
                <c:pt idx="1284">
                  <c:v>6.7414545393361891E-2</c:v>
                </c:pt>
                <c:pt idx="1285">
                  <c:v>6.7437395393412203E-2</c:v>
                </c:pt>
                <c:pt idx="1286">
                  <c:v>6.7443929603925312E-2</c:v>
                </c:pt>
                <c:pt idx="1287">
                  <c:v>6.7449645393338642E-2</c:v>
                </c:pt>
                <c:pt idx="1288">
                  <c:v>6.7455745393232291E-2</c:v>
                </c:pt>
                <c:pt idx="1289">
                  <c:v>6.7463565393154568E-2</c:v>
                </c:pt>
                <c:pt idx="1290">
                  <c:v>6.7457745393255664E-2</c:v>
                </c:pt>
                <c:pt idx="1291">
                  <c:v>6.7534452710333426E-2</c:v>
                </c:pt>
                <c:pt idx="1292">
                  <c:v>6.7559645393203027E-2</c:v>
                </c:pt>
                <c:pt idx="1293">
                  <c:v>6.7589447521044121E-2</c:v>
                </c:pt>
                <c:pt idx="1294">
                  <c:v>6.7609945393300563E-2</c:v>
                </c:pt>
                <c:pt idx="1295">
                  <c:v>6.7629865393314503E-2</c:v>
                </c:pt>
                <c:pt idx="1296">
                  <c:v>6.7632705393364745E-2</c:v>
                </c:pt>
                <c:pt idx="1297">
                  <c:v>6.7636025393326804E-2</c:v>
                </c:pt>
                <c:pt idx="1298">
                  <c:v>6.765785806946667E-2</c:v>
                </c:pt>
                <c:pt idx="1299">
                  <c:v>6.7677745393282862E-2</c:v>
                </c:pt>
                <c:pt idx="1300">
                  <c:v>6.7763745393335739E-2</c:v>
                </c:pt>
                <c:pt idx="1301">
                  <c:v>6.7799505393296045E-2</c:v>
                </c:pt>
                <c:pt idx="1302">
                  <c:v>6.7828885393183214E-2</c:v>
                </c:pt>
                <c:pt idx="1303">
                  <c:v>6.7844195393277573E-2</c:v>
                </c:pt>
                <c:pt idx="1304">
                  <c:v>6.7865695393422243E-2</c:v>
                </c:pt>
                <c:pt idx="1305">
                  <c:v>6.787118289338423E-2</c:v>
                </c:pt>
                <c:pt idx="1306">
                  <c:v>6.7884385393256252E-2</c:v>
                </c:pt>
                <c:pt idx="1307">
                  <c:v>6.7895004652555713E-2</c:v>
                </c:pt>
                <c:pt idx="1308">
                  <c:v>6.7927745393291161E-2</c:v>
                </c:pt>
                <c:pt idx="1309">
                  <c:v>6.7945445393263526E-2</c:v>
                </c:pt>
                <c:pt idx="1310">
                  <c:v>6.7974045393327742E-2</c:v>
                </c:pt>
                <c:pt idx="1311">
                  <c:v>6.800174539311854E-2</c:v>
                </c:pt>
                <c:pt idx="1312">
                  <c:v>6.8013271709162382E-2</c:v>
                </c:pt>
                <c:pt idx="1313">
                  <c:v>6.8029245393219639E-2</c:v>
                </c:pt>
                <c:pt idx="1314">
                  <c:v>6.805222539323097E-2</c:v>
                </c:pt>
                <c:pt idx="1315">
                  <c:v>6.8079765393335379E-2</c:v>
                </c:pt>
                <c:pt idx="1316">
                  <c:v>6.8118608138391323E-2</c:v>
                </c:pt>
                <c:pt idx="1317">
                  <c:v>6.8182745393258415E-2</c:v>
                </c:pt>
                <c:pt idx="1318">
                  <c:v>6.8191932893370222E-2</c:v>
                </c:pt>
                <c:pt idx="1319">
                  <c:v>6.8210425393218088E-2</c:v>
                </c:pt>
                <c:pt idx="1320">
                  <c:v>6.8224445393511246E-2</c:v>
                </c:pt>
                <c:pt idx="1321">
                  <c:v>6.8227345393481187E-2</c:v>
                </c:pt>
                <c:pt idx="1322">
                  <c:v>6.8249185393156608E-2</c:v>
                </c:pt>
                <c:pt idx="1323">
                  <c:v>6.8251825393346621E-2</c:v>
                </c:pt>
                <c:pt idx="1324">
                  <c:v>6.8258608551033717E-2</c:v>
                </c:pt>
                <c:pt idx="1325">
                  <c:v>6.827916205996587E-2</c:v>
                </c:pt>
                <c:pt idx="1326">
                  <c:v>6.8297745393280707E-2</c:v>
                </c:pt>
                <c:pt idx="1327">
                  <c:v>6.8292031107532125E-2</c:v>
                </c:pt>
                <c:pt idx="1328">
                  <c:v>6.8312395393277825E-2</c:v>
                </c:pt>
                <c:pt idx="1329">
                  <c:v>6.8327645393125636E-2</c:v>
                </c:pt>
                <c:pt idx="1330">
                  <c:v>6.8340786489144989E-2</c:v>
                </c:pt>
                <c:pt idx="1331">
                  <c:v>6.8357745393257119E-2</c:v>
                </c:pt>
                <c:pt idx="1332">
                  <c:v>6.8388445393154029E-2</c:v>
                </c:pt>
                <c:pt idx="1333">
                  <c:v>6.8406165393383844E-2</c:v>
                </c:pt>
                <c:pt idx="1334">
                  <c:v>6.8424525054226137E-2</c:v>
                </c:pt>
                <c:pt idx="1335">
                  <c:v>6.8472745393279411E-2</c:v>
                </c:pt>
                <c:pt idx="1336">
                  <c:v>6.8476245393100044E-2</c:v>
                </c:pt>
                <c:pt idx="1337">
                  <c:v>6.8491745393373549E-2</c:v>
                </c:pt>
                <c:pt idx="1338">
                  <c:v>6.8502945393277059E-2</c:v>
                </c:pt>
                <c:pt idx="1339">
                  <c:v>6.8514825393449996E-2</c:v>
                </c:pt>
                <c:pt idx="1340">
                  <c:v>6.8527645393359649E-2</c:v>
                </c:pt>
                <c:pt idx="1341">
                  <c:v>6.8537705393154624E-2</c:v>
                </c:pt>
                <c:pt idx="1342">
                  <c:v>6.8567212059903682E-2</c:v>
                </c:pt>
                <c:pt idx="1343">
                  <c:v>6.8589645393402066E-2</c:v>
                </c:pt>
                <c:pt idx="1344">
                  <c:v>6.8602745393278042E-2</c:v>
                </c:pt>
                <c:pt idx="1345">
                  <c:v>6.8645142218827004E-2</c:v>
                </c:pt>
                <c:pt idx="1346">
                  <c:v>6.8678345393138329E-2</c:v>
                </c:pt>
                <c:pt idx="1347">
                  <c:v>6.8700825393236187E-2</c:v>
                </c:pt>
                <c:pt idx="1348">
                  <c:v>6.8723645393149013E-2</c:v>
                </c:pt>
                <c:pt idx="1349">
                  <c:v>6.8751339143148016E-2</c:v>
                </c:pt>
                <c:pt idx="1350">
                  <c:v>6.8766995393417574E-2</c:v>
                </c:pt>
                <c:pt idx="1351">
                  <c:v>6.8770945393325178E-2</c:v>
                </c:pt>
                <c:pt idx="1352">
                  <c:v>6.8774109029718034E-2</c:v>
                </c:pt>
                <c:pt idx="1353">
                  <c:v>6.8823817682329036E-2</c:v>
                </c:pt>
                <c:pt idx="1354">
                  <c:v>6.8849766669913492E-2</c:v>
                </c:pt>
                <c:pt idx="1355">
                  <c:v>6.886046539348456E-2</c:v>
                </c:pt>
                <c:pt idx="1356">
                  <c:v>6.8865905393209914E-2</c:v>
                </c:pt>
                <c:pt idx="1357">
                  <c:v>6.8871845393402964E-2</c:v>
                </c:pt>
                <c:pt idx="1358">
                  <c:v>6.8878145393441059E-2</c:v>
                </c:pt>
                <c:pt idx="1359">
                  <c:v>6.8887484976585256E-2</c:v>
                </c:pt>
                <c:pt idx="1360">
                  <c:v>6.8917795393275583E-2</c:v>
                </c:pt>
                <c:pt idx="1361">
                  <c:v>6.8922745393280138E-2</c:v>
                </c:pt>
                <c:pt idx="1362">
                  <c:v>6.8994645393289034E-2</c:v>
                </c:pt>
                <c:pt idx="1363">
                  <c:v>6.9006195393370717E-2</c:v>
                </c:pt>
                <c:pt idx="1364">
                  <c:v>6.9034345393262697E-2</c:v>
                </c:pt>
                <c:pt idx="1365">
                  <c:v>6.905174539303971E-2</c:v>
                </c:pt>
                <c:pt idx="1366">
                  <c:v>6.9093219077515755E-2</c:v>
                </c:pt>
                <c:pt idx="1367">
                  <c:v>6.9122105393390143E-2</c:v>
                </c:pt>
                <c:pt idx="1368">
                  <c:v>6.9154625393267111E-2</c:v>
                </c:pt>
                <c:pt idx="1369">
                  <c:v>6.9177394516131585E-2</c:v>
                </c:pt>
                <c:pt idx="1370">
                  <c:v>6.9212745393272712E-2</c:v>
                </c:pt>
                <c:pt idx="1371">
                  <c:v>6.9209122944400292E-2</c:v>
                </c:pt>
                <c:pt idx="1372">
                  <c:v>6.9202049190622006E-2</c:v>
                </c:pt>
                <c:pt idx="1373">
                  <c:v>6.9192445393014168E-2</c:v>
                </c:pt>
                <c:pt idx="1374">
                  <c:v>6.9211345393412671E-2</c:v>
                </c:pt>
                <c:pt idx="1375">
                  <c:v>6.922094539324064E-2</c:v>
                </c:pt>
                <c:pt idx="1376">
                  <c:v>6.9239005393171738E-2</c:v>
                </c:pt>
                <c:pt idx="1377">
                  <c:v>6.9256587498557565E-2</c:v>
                </c:pt>
                <c:pt idx="1378">
                  <c:v>6.9282584102893452E-2</c:v>
                </c:pt>
                <c:pt idx="1379">
                  <c:v>6.9327745393209739E-2</c:v>
                </c:pt>
                <c:pt idx="1380">
                  <c:v>6.9340495393461765E-2</c:v>
                </c:pt>
                <c:pt idx="1381">
                  <c:v>6.9346745393332299E-2</c:v>
                </c:pt>
                <c:pt idx="1382">
                  <c:v>6.9365385842573346E-2</c:v>
                </c:pt>
                <c:pt idx="1383">
                  <c:v>6.9363540847831473E-2</c:v>
                </c:pt>
                <c:pt idx="1384">
                  <c:v>6.9373865393217216E-2</c:v>
                </c:pt>
                <c:pt idx="1385">
                  <c:v>6.9373745393207287E-2</c:v>
                </c:pt>
                <c:pt idx="1386">
                  <c:v>6.9374254484188214E-2</c:v>
                </c:pt>
                <c:pt idx="1387">
                  <c:v>6.9428370393296746E-2</c:v>
                </c:pt>
                <c:pt idx="1388">
                  <c:v>6.9443492761763537E-2</c:v>
                </c:pt>
                <c:pt idx="1389">
                  <c:v>6.9474295393220586E-2</c:v>
                </c:pt>
                <c:pt idx="1390">
                  <c:v>6.950499539333066E-2</c:v>
                </c:pt>
                <c:pt idx="1391">
                  <c:v>6.9512245393255512E-2</c:v>
                </c:pt>
                <c:pt idx="1392">
                  <c:v>6.9506785797202042E-2</c:v>
                </c:pt>
                <c:pt idx="1393">
                  <c:v>6.9501812059982626E-2</c:v>
                </c:pt>
                <c:pt idx="1394">
                  <c:v>6.9490895393371943E-2</c:v>
                </c:pt>
                <c:pt idx="1395">
                  <c:v>6.948819315449839E-2</c:v>
                </c:pt>
                <c:pt idx="1396">
                  <c:v>6.9538447520940849E-2</c:v>
                </c:pt>
                <c:pt idx="1397">
                  <c:v>6.9552245393055045E-2</c:v>
                </c:pt>
                <c:pt idx="1398">
                  <c:v>6.956970328805312E-2</c:v>
                </c:pt>
                <c:pt idx="1399">
                  <c:v>6.9577705393285783E-2</c:v>
                </c:pt>
                <c:pt idx="1400">
                  <c:v>6.9593045393460784E-2</c:v>
                </c:pt>
                <c:pt idx="1401">
                  <c:v>6.9605525393228618E-2</c:v>
                </c:pt>
                <c:pt idx="1402">
                  <c:v>6.9613145393290665E-2</c:v>
                </c:pt>
                <c:pt idx="1403">
                  <c:v>6.9610139759504364E-2</c:v>
                </c:pt>
                <c:pt idx="1404">
                  <c:v>6.9616274804971567E-2</c:v>
                </c:pt>
                <c:pt idx="1405">
                  <c:v>6.9699563575127854E-2</c:v>
                </c:pt>
                <c:pt idx="1406">
                  <c:v>6.9727765393437835E-2</c:v>
                </c:pt>
                <c:pt idx="1407">
                  <c:v>6.9760295393152205E-2</c:v>
                </c:pt>
                <c:pt idx="1408">
                  <c:v>6.9775429603922134E-2</c:v>
                </c:pt>
                <c:pt idx="1409">
                  <c:v>6.9816695393285499E-2</c:v>
                </c:pt>
                <c:pt idx="1410">
                  <c:v>6.9846225393391137E-2</c:v>
                </c:pt>
                <c:pt idx="1411">
                  <c:v>6.9867354088856359E-2</c:v>
                </c:pt>
                <c:pt idx="1412">
                  <c:v>6.9907745393294363E-2</c:v>
                </c:pt>
                <c:pt idx="1413">
                  <c:v>6.9910270645692663E-2</c:v>
                </c:pt>
                <c:pt idx="1414">
                  <c:v>6.9922172476708511E-2</c:v>
                </c:pt>
                <c:pt idx="1415">
                  <c:v>6.9922997918624219E-2</c:v>
                </c:pt>
                <c:pt idx="1416">
                  <c:v>6.992834539343562E-2</c:v>
                </c:pt>
                <c:pt idx="1417">
                  <c:v>6.9937745393318096E-2</c:v>
                </c:pt>
                <c:pt idx="1418">
                  <c:v>6.9954895393479433E-2</c:v>
                </c:pt>
                <c:pt idx="1419">
                  <c:v>6.9967037059996073E-2</c:v>
                </c:pt>
                <c:pt idx="1420">
                  <c:v>6.9977537059898509E-2</c:v>
                </c:pt>
                <c:pt idx="1421">
                  <c:v>6.9987223654180752E-2</c:v>
                </c:pt>
                <c:pt idx="1422">
                  <c:v>6.9997745393393984E-2</c:v>
                </c:pt>
                <c:pt idx="1423">
                  <c:v>7.0021125393466832E-2</c:v>
                </c:pt>
                <c:pt idx="1424">
                  <c:v>7.0033345393341051E-2</c:v>
                </c:pt>
                <c:pt idx="1425">
                  <c:v>7.0058526643236974E-2</c:v>
                </c:pt>
                <c:pt idx="1426">
                  <c:v>7.0078695393362977E-2</c:v>
                </c:pt>
                <c:pt idx="1427">
                  <c:v>7.0083495393276962E-2</c:v>
                </c:pt>
                <c:pt idx="1428">
                  <c:v>7.0086995393211282E-2</c:v>
                </c:pt>
                <c:pt idx="1429">
                  <c:v>7.0092991295027218E-2</c:v>
                </c:pt>
                <c:pt idx="1430">
                  <c:v>7.0151008551178506E-2</c:v>
                </c:pt>
                <c:pt idx="1431">
                  <c:v>7.0174465393165519E-2</c:v>
                </c:pt>
                <c:pt idx="1432">
                  <c:v>7.0192185393167961E-2</c:v>
                </c:pt>
                <c:pt idx="1433">
                  <c:v>7.0211795393333887E-2</c:v>
                </c:pt>
                <c:pt idx="1434">
                  <c:v>7.0212595393329025E-2</c:v>
                </c:pt>
                <c:pt idx="1435">
                  <c:v>7.0215692761721016E-2</c:v>
                </c:pt>
                <c:pt idx="1436">
                  <c:v>7.0220795393396429E-2</c:v>
                </c:pt>
                <c:pt idx="1437">
                  <c:v>7.0243529707028074E-2</c:v>
                </c:pt>
                <c:pt idx="1438">
                  <c:v>7.0277745393283908E-2</c:v>
                </c:pt>
                <c:pt idx="1439">
                  <c:v>7.0285345393401144E-2</c:v>
                </c:pt>
                <c:pt idx="1440">
                  <c:v>7.0308805393381135E-2</c:v>
                </c:pt>
                <c:pt idx="1441">
                  <c:v>7.0339745393141584E-2</c:v>
                </c:pt>
                <c:pt idx="1442">
                  <c:v>7.0349534866821273E-2</c:v>
                </c:pt>
                <c:pt idx="1443">
                  <c:v>7.0387905393445749E-2</c:v>
                </c:pt>
                <c:pt idx="1444">
                  <c:v>7.0415545393117895E-2</c:v>
                </c:pt>
                <c:pt idx="1445">
                  <c:v>7.0422885393313095E-2</c:v>
                </c:pt>
                <c:pt idx="1446">
                  <c:v>7.044296160944441E-2</c:v>
                </c:pt>
                <c:pt idx="1447">
                  <c:v>7.0506510099221487E-2</c:v>
                </c:pt>
                <c:pt idx="1448">
                  <c:v>7.0525773562138738E-2</c:v>
                </c:pt>
                <c:pt idx="1449">
                  <c:v>7.0524045393213441E-2</c:v>
                </c:pt>
                <c:pt idx="1450">
                  <c:v>7.0517395393267179E-2</c:v>
                </c:pt>
                <c:pt idx="1451">
                  <c:v>7.0517295393202062E-2</c:v>
                </c:pt>
                <c:pt idx="1452">
                  <c:v>7.0529645393250462E-2</c:v>
                </c:pt>
                <c:pt idx="1453">
                  <c:v>7.0545605393192545E-2</c:v>
                </c:pt>
                <c:pt idx="1454">
                  <c:v>7.0574557893365863E-2</c:v>
                </c:pt>
                <c:pt idx="1455">
                  <c:v>7.0602345393311339E-2</c:v>
                </c:pt>
                <c:pt idx="1456">
                  <c:v>7.0694680877195992E-2</c:v>
                </c:pt>
                <c:pt idx="1457">
                  <c:v>7.0716674686124747E-2</c:v>
                </c:pt>
                <c:pt idx="1458">
                  <c:v>7.0725945393107281E-2</c:v>
                </c:pt>
                <c:pt idx="1459">
                  <c:v>7.0726425393232262E-2</c:v>
                </c:pt>
                <c:pt idx="1460">
                  <c:v>7.0744545393509384E-2</c:v>
                </c:pt>
                <c:pt idx="1461">
                  <c:v>7.0747745393475725E-2</c:v>
                </c:pt>
                <c:pt idx="1462">
                  <c:v>7.0764185393173307E-2</c:v>
                </c:pt>
                <c:pt idx="1463">
                  <c:v>7.0787745393261048E-2</c:v>
                </c:pt>
                <c:pt idx="1464">
                  <c:v>7.0883381756928543E-2</c:v>
                </c:pt>
                <c:pt idx="1465">
                  <c:v>7.0905502968969358E-2</c:v>
                </c:pt>
                <c:pt idx="1466">
                  <c:v>7.0924265393415453E-2</c:v>
                </c:pt>
                <c:pt idx="1467">
                  <c:v>7.0939445393435108E-2</c:v>
                </c:pt>
                <c:pt idx="1468">
                  <c:v>7.0952695393174281E-2</c:v>
                </c:pt>
                <c:pt idx="1469">
                  <c:v>7.096674539337755E-2</c:v>
                </c:pt>
                <c:pt idx="1470">
                  <c:v>7.0981395393246771E-2</c:v>
                </c:pt>
                <c:pt idx="1471">
                  <c:v>7.099370284011286E-2</c:v>
                </c:pt>
                <c:pt idx="1472">
                  <c:v>7.1054435048452547E-2</c:v>
                </c:pt>
                <c:pt idx="1473">
                  <c:v>7.1066645393088379E-2</c:v>
                </c:pt>
                <c:pt idx="1474">
                  <c:v>7.1084145393299991E-2</c:v>
                </c:pt>
              </c:numCache>
            </c:numRef>
          </c:val>
          <c:smooth val="0"/>
          <c:extLs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0.10904774539328344</c:v>
                </c:pt>
                <c:pt idx="1">
                  <c:v>0.10805065448413131</c:v>
                </c:pt>
                <c:pt idx="2">
                  <c:v>0.10800041539330607</c:v>
                </c:pt>
                <c:pt idx="3">
                  <c:v>0.10786556539314063</c:v>
                </c:pt>
                <c:pt idx="4">
                  <c:v>0.10771830539319183</c:v>
                </c:pt>
                <c:pt idx="5">
                  <c:v>0.10768774539324966</c:v>
                </c:pt>
                <c:pt idx="6">
                  <c:v>0.10818509154715628</c:v>
                </c:pt>
                <c:pt idx="7">
                  <c:v>0.1082440253932333</c:v>
                </c:pt>
                <c:pt idx="8">
                  <c:v>0.10827221539331333</c:v>
                </c:pt>
                <c:pt idx="9">
                  <c:v>0.10826112539332655</c:v>
                </c:pt>
                <c:pt idx="10">
                  <c:v>0.10809449539330274</c:v>
                </c:pt>
                <c:pt idx="11">
                  <c:v>0.1078672053932479</c:v>
                </c:pt>
                <c:pt idx="12">
                  <c:v>0.10752078336791726</c:v>
                </c:pt>
                <c:pt idx="13">
                  <c:v>0.10454951858909567</c:v>
                </c:pt>
                <c:pt idx="14">
                  <c:v>0.10375172539332311</c:v>
                </c:pt>
                <c:pt idx="15">
                  <c:v>0.10307974539327347</c:v>
                </c:pt>
                <c:pt idx="16">
                  <c:v>0.10244860539332024</c:v>
                </c:pt>
                <c:pt idx="17">
                  <c:v>0.10193028620967937</c:v>
                </c:pt>
                <c:pt idx="18">
                  <c:v>0.10135762539331949</c:v>
                </c:pt>
                <c:pt idx="19">
                  <c:v>0.10093386304033913</c:v>
                </c:pt>
                <c:pt idx="20">
                  <c:v>9.9670400155176253E-2</c:v>
                </c:pt>
                <c:pt idx="21">
                  <c:v>9.9331405393343175E-2</c:v>
                </c:pt>
                <c:pt idx="22">
                  <c:v>9.902512923174811E-2</c:v>
                </c:pt>
                <c:pt idx="23">
                  <c:v>9.8751255393239035E-2</c:v>
                </c:pt>
                <c:pt idx="24">
                  <c:v>9.8502305393409983E-2</c:v>
                </c:pt>
                <c:pt idx="25">
                  <c:v>9.8308985393344983E-2</c:v>
                </c:pt>
                <c:pt idx="26">
                  <c:v>9.8163635393191839E-2</c:v>
                </c:pt>
                <c:pt idx="27">
                  <c:v>9.7946622944220962E-2</c:v>
                </c:pt>
                <c:pt idx="28">
                  <c:v>9.7771521255324956E-2</c:v>
                </c:pt>
                <c:pt idx="29">
                  <c:v>9.6355669443894953E-2</c:v>
                </c:pt>
                <c:pt idx="30">
                  <c:v>9.6633315393376051E-2</c:v>
                </c:pt>
                <c:pt idx="31">
                  <c:v>9.7060295393276874E-2</c:v>
                </c:pt>
                <c:pt idx="32">
                  <c:v>9.7567905393290744E-2</c:v>
                </c:pt>
                <c:pt idx="33">
                  <c:v>9.7998895393203611E-2</c:v>
                </c:pt>
                <c:pt idx="34">
                  <c:v>9.8100235393175694E-2</c:v>
                </c:pt>
                <c:pt idx="35">
                  <c:v>9.8065995393227468E-2</c:v>
                </c:pt>
                <c:pt idx="36">
                  <c:v>9.8012645393296793E-2</c:v>
                </c:pt>
                <c:pt idx="37">
                  <c:v>9.7959337229951871E-2</c:v>
                </c:pt>
                <c:pt idx="38">
                  <c:v>9.7952595393252295E-2</c:v>
                </c:pt>
                <c:pt idx="39">
                  <c:v>9.795539539318554E-2</c:v>
                </c:pt>
                <c:pt idx="40">
                  <c:v>9.7978285393182318E-2</c:v>
                </c:pt>
                <c:pt idx="41">
                  <c:v>9.802396761544685E-2</c:v>
                </c:pt>
                <c:pt idx="42">
                  <c:v>9.8069845393268906E-2</c:v>
                </c:pt>
                <c:pt idx="43">
                  <c:v>9.8102290847904783E-2</c:v>
                </c:pt>
                <c:pt idx="44">
                  <c:v>9.7446203224563988E-2</c:v>
                </c:pt>
                <c:pt idx="45">
                  <c:v>9.717339539315617E-2</c:v>
                </c:pt>
                <c:pt idx="46">
                  <c:v>9.7010997918602015E-2</c:v>
                </c:pt>
                <c:pt idx="47">
                  <c:v>9.6921805393321847E-2</c:v>
                </c:pt>
                <c:pt idx="48">
                  <c:v>9.6870195393307768E-2</c:v>
                </c:pt>
                <c:pt idx="49">
                  <c:v>9.6875045393261416E-2</c:v>
                </c:pt>
                <c:pt idx="50">
                  <c:v>9.6797475393373134E-2</c:v>
                </c:pt>
                <c:pt idx="51">
                  <c:v>9.6500692761637197E-2</c:v>
                </c:pt>
                <c:pt idx="52">
                  <c:v>9.5828018120542424E-2</c:v>
                </c:pt>
                <c:pt idx="53">
                  <c:v>9.5658405393237445E-2</c:v>
                </c:pt>
                <c:pt idx="54">
                  <c:v>9.5565455393312959E-2</c:v>
                </c:pt>
                <c:pt idx="55">
                  <c:v>9.5479705393259451E-2</c:v>
                </c:pt>
                <c:pt idx="56">
                  <c:v>9.5380220140782512E-2</c:v>
                </c:pt>
                <c:pt idx="57">
                  <c:v>9.5245945393287457E-2</c:v>
                </c:pt>
                <c:pt idx="58">
                  <c:v>9.5136905393331972E-2</c:v>
                </c:pt>
                <c:pt idx="59">
                  <c:v>9.5033625393199372E-2</c:v>
                </c:pt>
                <c:pt idx="60">
                  <c:v>9.4987745393282808E-2</c:v>
                </c:pt>
                <c:pt idx="61">
                  <c:v>9.4756622316410244E-2</c:v>
                </c:pt>
                <c:pt idx="62">
                  <c:v>9.4592034053050611E-2</c:v>
                </c:pt>
                <c:pt idx="63">
                  <c:v>9.4393455393330328E-2</c:v>
                </c:pt>
                <c:pt idx="64">
                  <c:v>9.4219035393308559E-2</c:v>
                </c:pt>
                <c:pt idx="65">
                  <c:v>9.4066675393378318E-2</c:v>
                </c:pt>
                <c:pt idx="66">
                  <c:v>9.3906755393291519E-2</c:v>
                </c:pt>
                <c:pt idx="67">
                  <c:v>9.3715951578715817E-2</c:v>
                </c:pt>
                <c:pt idx="68">
                  <c:v>9.3506540573983443E-2</c:v>
                </c:pt>
                <c:pt idx="69">
                  <c:v>9.2374846516904086E-2</c:v>
                </c:pt>
                <c:pt idx="70">
                  <c:v>9.2158775393301084E-2</c:v>
                </c:pt>
                <c:pt idx="71">
                  <c:v>9.1953255393306677E-2</c:v>
                </c:pt>
                <c:pt idx="72">
                  <c:v>9.1685153556667842E-2</c:v>
                </c:pt>
                <c:pt idx="73">
                  <c:v>9.1235465393296522E-2</c:v>
                </c:pt>
                <c:pt idx="74">
                  <c:v>9.0850565393338911E-2</c:v>
                </c:pt>
                <c:pt idx="75">
                  <c:v>9.050904539319049E-2</c:v>
                </c:pt>
                <c:pt idx="76">
                  <c:v>9.0314215981493362E-2</c:v>
                </c:pt>
                <c:pt idx="77">
                  <c:v>8.9450132490085821E-2</c:v>
                </c:pt>
                <c:pt idx="78">
                  <c:v>8.9355705393259655E-2</c:v>
                </c:pt>
                <c:pt idx="79">
                  <c:v>8.9227855393374966E-2</c:v>
                </c:pt>
                <c:pt idx="80">
                  <c:v>8.9103395393280493E-2</c:v>
                </c:pt>
                <c:pt idx="81">
                  <c:v>8.900730539320989E-2</c:v>
                </c:pt>
                <c:pt idx="82">
                  <c:v>8.8939806617787553E-2</c:v>
                </c:pt>
                <c:pt idx="83">
                  <c:v>8.8887420393334082E-2</c:v>
                </c:pt>
                <c:pt idx="84">
                  <c:v>8.8878816821875262E-2</c:v>
                </c:pt>
                <c:pt idx="85">
                  <c:v>8.9019215393307149E-2</c:v>
                </c:pt>
                <c:pt idx="86">
                  <c:v>8.9229025393308348E-2</c:v>
                </c:pt>
                <c:pt idx="87">
                  <c:v>8.9406051515794616E-2</c:v>
                </c:pt>
                <c:pt idx="88">
                  <c:v>8.9473685393343771E-2</c:v>
                </c:pt>
                <c:pt idx="89">
                  <c:v>8.9387515393184458E-2</c:v>
                </c:pt>
                <c:pt idx="90">
                  <c:v>8.9300995393287508E-2</c:v>
                </c:pt>
                <c:pt idx="91">
                  <c:v>8.9235224559928383E-2</c:v>
                </c:pt>
                <c:pt idx="92">
                  <c:v>8.9137745393429668E-2</c:v>
                </c:pt>
                <c:pt idx="93">
                  <c:v>8.9076195393204216E-2</c:v>
                </c:pt>
                <c:pt idx="94">
                  <c:v>8.9020705393267008E-2</c:v>
                </c:pt>
                <c:pt idx="95">
                  <c:v>8.8994445393183241E-2</c:v>
                </c:pt>
                <c:pt idx="96">
                  <c:v>8.8957518589069196E-2</c:v>
                </c:pt>
                <c:pt idx="97">
                  <c:v>8.8929605393275324E-2</c:v>
                </c:pt>
                <c:pt idx="98">
                  <c:v>8.8891665393290964E-2</c:v>
                </c:pt>
                <c:pt idx="99">
                  <c:v>8.885804539329456E-2</c:v>
                </c:pt>
                <c:pt idx="100">
                  <c:v>8.8843644383260312E-2</c:v>
                </c:pt>
                <c:pt idx="101">
                  <c:v>8.8823245393101047E-2</c:v>
                </c:pt>
                <c:pt idx="102">
                  <c:v>8.8828295393213352E-2</c:v>
                </c:pt>
                <c:pt idx="103">
                  <c:v>8.8911865393384915E-2</c:v>
                </c:pt>
                <c:pt idx="104">
                  <c:v>8.8988549516983539E-2</c:v>
                </c:pt>
                <c:pt idx="105">
                  <c:v>8.9079715393339143E-2</c:v>
                </c:pt>
                <c:pt idx="106">
                  <c:v>8.9159525393313288E-2</c:v>
                </c:pt>
                <c:pt idx="107">
                  <c:v>8.9227445393234461E-2</c:v>
                </c:pt>
                <c:pt idx="108">
                  <c:v>8.9301455393282936E-2</c:v>
                </c:pt>
                <c:pt idx="109">
                  <c:v>8.9345704576984986E-2</c:v>
                </c:pt>
                <c:pt idx="110">
                  <c:v>8.9388245393166699E-2</c:v>
                </c:pt>
                <c:pt idx="111">
                  <c:v>8.9420545393352313E-2</c:v>
                </c:pt>
                <c:pt idx="112">
                  <c:v>8.9467745393278619E-2</c:v>
                </c:pt>
                <c:pt idx="113">
                  <c:v>8.9664822316294135E-2</c:v>
                </c:pt>
                <c:pt idx="114">
                  <c:v>8.9717684168775236E-2</c:v>
                </c:pt>
                <c:pt idx="115">
                  <c:v>8.972872539324328E-2</c:v>
                </c:pt>
                <c:pt idx="116">
                  <c:v>8.9567285393286511E-2</c:v>
                </c:pt>
                <c:pt idx="117">
                  <c:v>8.9405345393203106E-2</c:v>
                </c:pt>
                <c:pt idx="118">
                  <c:v>8.9264557893301344E-2</c:v>
                </c:pt>
                <c:pt idx="119">
                  <c:v>8.9131075393254378E-2</c:v>
                </c:pt>
                <c:pt idx="120">
                  <c:v>8.9011815981450582E-2</c:v>
                </c:pt>
                <c:pt idx="121">
                  <c:v>8.8642632717267134E-2</c:v>
                </c:pt>
                <c:pt idx="122">
                  <c:v>8.8485895393262126E-2</c:v>
                </c:pt>
                <c:pt idx="123">
                  <c:v>8.8090972197491624E-2</c:v>
                </c:pt>
                <c:pt idx="124">
                  <c:v>8.7473915393303514E-2</c:v>
                </c:pt>
                <c:pt idx="125">
                  <c:v>8.699095539333257E-2</c:v>
                </c:pt>
                <c:pt idx="126">
                  <c:v>8.65437253932555E-2</c:v>
                </c:pt>
                <c:pt idx="127">
                  <c:v>8.6048162059952915E-2</c:v>
                </c:pt>
                <c:pt idx="128">
                  <c:v>8.549387539324016E-2</c:v>
                </c:pt>
                <c:pt idx="129">
                  <c:v>8.5219634282154288E-2</c:v>
                </c:pt>
                <c:pt idx="130">
                  <c:v>8.4502745393237433E-2</c:v>
                </c:pt>
                <c:pt idx="131">
                  <c:v>8.4436565393275487E-2</c:v>
                </c:pt>
                <c:pt idx="132">
                  <c:v>8.4336605393247055E-2</c:v>
                </c:pt>
                <c:pt idx="133">
                  <c:v>8.423152889842811E-2</c:v>
                </c:pt>
                <c:pt idx="134">
                  <c:v>8.4146365393138467E-2</c:v>
                </c:pt>
                <c:pt idx="135">
                  <c:v>8.4065735393338059E-2</c:v>
                </c:pt>
                <c:pt idx="136">
                  <c:v>8.3984865393304631E-2</c:v>
                </c:pt>
                <c:pt idx="137">
                  <c:v>8.3928995393279138E-2</c:v>
                </c:pt>
                <c:pt idx="138">
                  <c:v>8.3808565065382368E-2</c:v>
                </c:pt>
                <c:pt idx="139">
                  <c:v>8.3773095393198105E-2</c:v>
                </c:pt>
                <c:pt idx="140">
                  <c:v>8.3732795393373749E-2</c:v>
                </c:pt>
                <c:pt idx="141">
                  <c:v>8.3699065393233241E-2</c:v>
                </c:pt>
                <c:pt idx="142">
                  <c:v>8.3667245393186818E-2</c:v>
                </c:pt>
                <c:pt idx="143">
                  <c:v>8.384341205996293E-2</c:v>
                </c:pt>
                <c:pt idx="144">
                  <c:v>8.4571615393244315E-2</c:v>
                </c:pt>
                <c:pt idx="145">
                  <c:v>8.535567092508245E-2</c:v>
                </c:pt>
                <c:pt idx="146">
                  <c:v>8.8103459679004459E-2</c:v>
                </c:pt>
                <c:pt idx="147">
                  <c:v>8.8835621681923271E-2</c:v>
                </c:pt>
                <c:pt idx="148">
                  <c:v>8.9500115393249757E-2</c:v>
                </c:pt>
                <c:pt idx="149">
                  <c:v>9.0064165393243911E-2</c:v>
                </c:pt>
                <c:pt idx="150">
                  <c:v>9.0542805393269532E-2</c:v>
                </c:pt>
                <c:pt idx="151">
                  <c:v>9.098278663043402E-2</c:v>
                </c:pt>
                <c:pt idx="152">
                  <c:v>9.1360655393245338E-2</c:v>
                </c:pt>
                <c:pt idx="153">
                  <c:v>9.1755435393324092E-2</c:v>
                </c:pt>
                <c:pt idx="154">
                  <c:v>9.1927134282158818E-2</c:v>
                </c:pt>
                <c:pt idx="155">
                  <c:v>9.2954504652539072E-2</c:v>
                </c:pt>
                <c:pt idx="156">
                  <c:v>9.3155934866999246E-2</c:v>
                </c:pt>
                <c:pt idx="157">
                  <c:v>9.3312879413957717E-2</c:v>
                </c:pt>
                <c:pt idx="158">
                  <c:v>9.335974539335723E-2</c:v>
                </c:pt>
                <c:pt idx="159">
                  <c:v>9.341666539339144E-2</c:v>
                </c:pt>
                <c:pt idx="160">
                  <c:v>9.3476078726482115E-2</c:v>
                </c:pt>
                <c:pt idx="161">
                  <c:v>9.3589018120567857E-2</c:v>
                </c:pt>
                <c:pt idx="162">
                  <c:v>9.3740398024849014E-2</c:v>
                </c:pt>
                <c:pt idx="163">
                  <c:v>9.4245916445970579E-2</c:v>
                </c:pt>
                <c:pt idx="164">
                  <c:v>9.4619085393404134E-2</c:v>
                </c:pt>
                <c:pt idx="165">
                  <c:v>9.5117126836598231E-2</c:v>
                </c:pt>
                <c:pt idx="166">
                  <c:v>9.5569415393327972E-2</c:v>
                </c:pt>
                <c:pt idx="167">
                  <c:v>9.5985195393382128E-2</c:v>
                </c:pt>
                <c:pt idx="168">
                  <c:v>9.6324815393202812E-2</c:v>
                </c:pt>
                <c:pt idx="169">
                  <c:v>9.6662436114968386E-2</c:v>
                </c:pt>
                <c:pt idx="170">
                  <c:v>9.6875677211485822E-2</c:v>
                </c:pt>
                <c:pt idx="171">
                  <c:v>9.7487923964692413E-2</c:v>
                </c:pt>
                <c:pt idx="172">
                  <c:v>9.7586685393338257E-2</c:v>
                </c:pt>
                <c:pt idx="173">
                  <c:v>9.7708359976678594E-2</c:v>
                </c:pt>
                <c:pt idx="174">
                  <c:v>9.7834685393280552E-2</c:v>
                </c:pt>
                <c:pt idx="175">
                  <c:v>9.793027539322452E-2</c:v>
                </c:pt>
                <c:pt idx="176">
                  <c:v>9.802657539326276E-2</c:v>
                </c:pt>
                <c:pt idx="177">
                  <c:v>9.8133819077517614E-2</c:v>
                </c:pt>
                <c:pt idx="178">
                  <c:v>9.8287915393314051E-2</c:v>
                </c:pt>
                <c:pt idx="179">
                  <c:v>9.8402745393300961E-2</c:v>
                </c:pt>
                <c:pt idx="180">
                  <c:v>9.8813528726680033E-2</c:v>
                </c:pt>
                <c:pt idx="181">
                  <c:v>9.9000495393212873E-2</c:v>
                </c:pt>
                <c:pt idx="182">
                  <c:v>9.9181193309902937E-2</c:v>
                </c:pt>
                <c:pt idx="183">
                  <c:v>9.9360715393174814E-2</c:v>
                </c:pt>
                <c:pt idx="184">
                  <c:v>9.9552745393239661E-2</c:v>
                </c:pt>
                <c:pt idx="185">
                  <c:v>9.9728805393255016E-2</c:v>
                </c:pt>
                <c:pt idx="186">
                  <c:v>9.9960808551230684E-2</c:v>
                </c:pt>
                <c:pt idx="187">
                  <c:v>0.10014973304757291</c:v>
                </c:pt>
                <c:pt idx="188">
                  <c:v>0.1006960181205443</c:v>
                </c:pt>
                <c:pt idx="189">
                  <c:v>0.10082472539319554</c:v>
                </c:pt>
                <c:pt idx="190">
                  <c:v>0.10094337425934441</c:v>
                </c:pt>
                <c:pt idx="191">
                  <c:v>0.10105136539326054</c:v>
                </c:pt>
                <c:pt idx="192">
                  <c:v>0.10114949539334361</c:v>
                </c:pt>
                <c:pt idx="193">
                  <c:v>0.10122840518712906</c:v>
                </c:pt>
                <c:pt idx="194">
                  <c:v>0.10131745539332826</c:v>
                </c:pt>
                <c:pt idx="195">
                  <c:v>0.10142149539322531</c:v>
                </c:pt>
                <c:pt idx="196">
                  <c:v>0.10147169276169166</c:v>
                </c:pt>
                <c:pt idx="197">
                  <c:v>0.10166774539335677</c:v>
                </c:pt>
                <c:pt idx="198">
                  <c:v>0.10166368289316097</c:v>
                </c:pt>
                <c:pt idx="199">
                  <c:v>0.10167092539333566</c:v>
                </c:pt>
                <c:pt idx="200">
                  <c:v>0.10168722539329167</c:v>
                </c:pt>
                <c:pt idx="201">
                  <c:v>0.10170574539343136</c:v>
                </c:pt>
                <c:pt idx="202">
                  <c:v>0.10171774539342948</c:v>
                </c:pt>
                <c:pt idx="203">
                  <c:v>0.10172178539318111</c:v>
                </c:pt>
                <c:pt idx="204">
                  <c:v>0.10174022158378193</c:v>
                </c:pt>
                <c:pt idx="205">
                  <c:v>0.10216154539331512</c:v>
                </c:pt>
                <c:pt idx="206">
                  <c:v>0.10230694539326635</c:v>
                </c:pt>
                <c:pt idx="207">
                  <c:v>0.10243322539322719</c:v>
                </c:pt>
                <c:pt idx="208">
                  <c:v>0.10253248539333981</c:v>
                </c:pt>
                <c:pt idx="209">
                  <c:v>0.10263615539318494</c:v>
                </c:pt>
                <c:pt idx="210">
                  <c:v>0.10272172317108641</c:v>
                </c:pt>
                <c:pt idx="211">
                  <c:v>0.1028137853933373</c:v>
                </c:pt>
                <c:pt idx="212">
                  <c:v>0.10290088539329645</c:v>
                </c:pt>
                <c:pt idx="213">
                  <c:v>0.10294441205994076</c:v>
                </c:pt>
                <c:pt idx="214">
                  <c:v>0.10297377713932576</c:v>
                </c:pt>
                <c:pt idx="215">
                  <c:v>0.10273543226190895</c:v>
                </c:pt>
                <c:pt idx="216">
                  <c:v>0.10257030539328582</c:v>
                </c:pt>
                <c:pt idx="217">
                  <c:v>0.10226001539329843</c:v>
                </c:pt>
                <c:pt idx="218">
                  <c:v>0.10207962539332982</c:v>
                </c:pt>
                <c:pt idx="219">
                  <c:v>0.10190474539324157</c:v>
                </c:pt>
                <c:pt idx="220">
                  <c:v>0.10174199539312667</c:v>
                </c:pt>
                <c:pt idx="221">
                  <c:v>0.1016235565043786</c:v>
                </c:pt>
                <c:pt idx="222">
                  <c:v>0.10123714194492095</c:v>
                </c:pt>
                <c:pt idx="223">
                  <c:v>0.10110814539324053</c:v>
                </c:pt>
                <c:pt idx="224">
                  <c:v>0.10093748539328828</c:v>
                </c:pt>
                <c:pt idx="225">
                  <c:v>0.10081915539313968</c:v>
                </c:pt>
                <c:pt idx="226">
                  <c:v>0.10062577697227937</c:v>
                </c:pt>
                <c:pt idx="227">
                  <c:v>0.10040476539330712</c:v>
                </c:pt>
                <c:pt idx="228">
                  <c:v>0.10020353539337634</c:v>
                </c:pt>
                <c:pt idx="229">
                  <c:v>0.10004023348848534</c:v>
                </c:pt>
                <c:pt idx="230">
                  <c:v>9.9477026094987764E-2</c:v>
                </c:pt>
                <c:pt idx="231">
                  <c:v>9.9264645393290607E-2</c:v>
                </c:pt>
                <c:pt idx="232">
                  <c:v>9.9056155393355994E-2</c:v>
                </c:pt>
                <c:pt idx="233">
                  <c:v>9.889938539333798E-2</c:v>
                </c:pt>
                <c:pt idx="234">
                  <c:v>9.8818715393292678E-2</c:v>
                </c:pt>
                <c:pt idx="235">
                  <c:v>9.8727095393186914E-2</c:v>
                </c:pt>
                <c:pt idx="236">
                  <c:v>9.8570315393246233E-2</c:v>
                </c:pt>
                <c:pt idx="237">
                  <c:v>9.8414989837735334E-2</c:v>
                </c:pt>
                <c:pt idx="238">
                  <c:v>9.8311745393274919E-2</c:v>
                </c:pt>
                <c:pt idx="239">
                  <c:v>9.8039010099171264E-2</c:v>
                </c:pt>
                <c:pt idx="240">
                  <c:v>9.7908905393282453E-2</c:v>
                </c:pt>
                <c:pt idx="241">
                  <c:v>9.7794055393421786E-2</c:v>
                </c:pt>
                <c:pt idx="242">
                  <c:v>9.7688573350268371E-2</c:v>
                </c:pt>
                <c:pt idx="243">
                  <c:v>9.7562625393351254E-2</c:v>
                </c:pt>
                <c:pt idx="244">
                  <c:v>9.7310135393271935E-2</c:v>
                </c:pt>
                <c:pt idx="245">
                  <c:v>9.6843661182717256E-2</c:v>
                </c:pt>
                <c:pt idx="246">
                  <c:v>9.6494555393306314E-2</c:v>
                </c:pt>
                <c:pt idx="247">
                  <c:v>9.5604965981635814E-2</c:v>
                </c:pt>
                <c:pt idx="248">
                  <c:v>9.5442355393345224E-2</c:v>
                </c:pt>
                <c:pt idx="249">
                  <c:v>9.5284381756982839E-2</c:v>
                </c:pt>
                <c:pt idx="250">
                  <c:v>9.5191885393234088E-2</c:v>
                </c:pt>
                <c:pt idx="251">
                  <c:v>9.515334539312903E-2</c:v>
                </c:pt>
                <c:pt idx="252">
                  <c:v>9.5122492867886876E-2</c:v>
                </c:pt>
                <c:pt idx="253">
                  <c:v>9.5080145393339421E-2</c:v>
                </c:pt>
                <c:pt idx="254">
                  <c:v>9.493170539334983E-2</c:v>
                </c:pt>
                <c:pt idx="255">
                  <c:v>9.3944293780339194E-2</c:v>
                </c:pt>
                <c:pt idx="256">
                  <c:v>9.371617973665991E-2</c:v>
                </c:pt>
                <c:pt idx="257">
                  <c:v>9.3613245393299849E-2</c:v>
                </c:pt>
                <c:pt idx="258">
                  <c:v>9.356382539320407E-2</c:v>
                </c:pt>
                <c:pt idx="259">
                  <c:v>9.3492845393257085E-2</c:v>
                </c:pt>
                <c:pt idx="260">
                  <c:v>9.3453045393374623E-2</c:v>
                </c:pt>
                <c:pt idx="261">
                  <c:v>9.3403085393177321E-2</c:v>
                </c:pt>
                <c:pt idx="262">
                  <c:v>9.3354572979436057E-2</c:v>
                </c:pt>
                <c:pt idx="263">
                  <c:v>9.331598068743574E-2</c:v>
                </c:pt>
                <c:pt idx="264">
                  <c:v>9.3147321150752305E-2</c:v>
                </c:pt>
                <c:pt idx="265">
                  <c:v>9.3115805393352957E-2</c:v>
                </c:pt>
                <c:pt idx="266">
                  <c:v>9.3079159534852351E-2</c:v>
                </c:pt>
                <c:pt idx="267">
                  <c:v>9.3042045393332273E-2</c:v>
                </c:pt>
                <c:pt idx="268">
                  <c:v>9.303660539329428E-2</c:v>
                </c:pt>
                <c:pt idx="269">
                  <c:v>9.3016485393377479E-2</c:v>
                </c:pt>
                <c:pt idx="270">
                  <c:v>9.3001815981551772E-2</c:v>
                </c:pt>
                <c:pt idx="271">
                  <c:v>9.3086673964620559E-2</c:v>
                </c:pt>
                <c:pt idx="272">
                  <c:v>9.3165115393347264E-2</c:v>
                </c:pt>
                <c:pt idx="273">
                  <c:v>9.3330425393205019E-2</c:v>
                </c:pt>
                <c:pt idx="274">
                  <c:v>9.3496435393277011E-2</c:v>
                </c:pt>
                <c:pt idx="275">
                  <c:v>9.3631655393210167E-2</c:v>
                </c:pt>
                <c:pt idx="276">
                  <c:v>9.3742901643310006E-2</c:v>
                </c:pt>
                <c:pt idx="277">
                  <c:v>9.3885995393392818E-2</c:v>
                </c:pt>
                <c:pt idx="278">
                  <c:v>9.3985685393292329E-2</c:v>
                </c:pt>
                <c:pt idx="279">
                  <c:v>9.40646025361076E-2</c:v>
                </c:pt>
                <c:pt idx="280">
                  <c:v>9.4314556204082578E-2</c:v>
                </c:pt>
                <c:pt idx="281">
                  <c:v>9.4384662919082984E-2</c:v>
                </c:pt>
                <c:pt idx="282">
                  <c:v>9.446220539331307E-2</c:v>
                </c:pt>
                <c:pt idx="283">
                  <c:v>9.4515695393155852E-2</c:v>
                </c:pt>
                <c:pt idx="284">
                  <c:v>9.4530283027566497E-2</c:v>
                </c:pt>
                <c:pt idx="285">
                  <c:v>9.4251345393288943E-2</c:v>
                </c:pt>
                <c:pt idx="286">
                  <c:v>9.3706045393190607E-2</c:v>
                </c:pt>
                <c:pt idx="287">
                  <c:v>9.3101757588399892E-2</c:v>
                </c:pt>
                <c:pt idx="288">
                  <c:v>9.0715882893292132E-2</c:v>
                </c:pt>
                <c:pt idx="289">
                  <c:v>8.9914035393263703E-2</c:v>
                </c:pt>
                <c:pt idx="290">
                  <c:v>8.8979922476582374E-2</c:v>
                </c:pt>
                <c:pt idx="291">
                  <c:v>8.8115845393275549E-2</c:v>
                </c:pt>
                <c:pt idx="292">
                  <c:v>8.7318995393246723E-2</c:v>
                </c:pt>
                <c:pt idx="293">
                  <c:v>8.6694355919590294E-2</c:v>
                </c:pt>
                <c:pt idx="294">
                  <c:v>8.603027872658231E-2</c:v>
                </c:pt>
                <c:pt idx="295">
                  <c:v>8.4331979768364818E-2</c:v>
                </c:pt>
                <c:pt idx="296">
                  <c:v>8.3994966445843033E-2</c:v>
                </c:pt>
                <c:pt idx="297">
                  <c:v>8.3587445393277449E-2</c:v>
                </c:pt>
                <c:pt idx="298">
                  <c:v>8.3240965393244437E-2</c:v>
                </c:pt>
                <c:pt idx="299">
                  <c:v>8.2926387498517329E-2</c:v>
                </c:pt>
                <c:pt idx="300">
                  <c:v>8.2617935393301423E-2</c:v>
                </c:pt>
                <c:pt idx="301">
                  <c:v>8.2342605393293411E-2</c:v>
                </c:pt>
                <c:pt idx="302">
                  <c:v>8.2126177211549134E-2</c:v>
                </c:pt>
                <c:pt idx="303">
                  <c:v>8.2015640130109091E-2</c:v>
                </c:pt>
                <c:pt idx="304">
                  <c:v>8.1665464691624834E-2</c:v>
                </c:pt>
                <c:pt idx="305">
                  <c:v>8.1586995393237771E-2</c:v>
                </c:pt>
                <c:pt idx="306">
                  <c:v>8.1486128372006306E-2</c:v>
                </c:pt>
                <c:pt idx="307">
                  <c:v>8.142619539340501E-2</c:v>
                </c:pt>
                <c:pt idx="308">
                  <c:v>8.1524045393337019E-2</c:v>
                </c:pt>
                <c:pt idx="309">
                  <c:v>8.161069220179229E-2</c:v>
                </c:pt>
                <c:pt idx="310">
                  <c:v>8.1702895393249264E-2</c:v>
                </c:pt>
                <c:pt idx="311">
                  <c:v>8.1765701914989108E-2</c:v>
                </c:pt>
                <c:pt idx="312">
                  <c:v>8.1566157158050601E-2</c:v>
                </c:pt>
                <c:pt idx="313">
                  <c:v>8.1199055393298636E-2</c:v>
                </c:pt>
                <c:pt idx="314">
                  <c:v>8.0837295393251907E-2</c:v>
                </c:pt>
                <c:pt idx="315">
                  <c:v>8.0547787498474577E-2</c:v>
                </c:pt>
                <c:pt idx="316">
                  <c:v>8.0271325393368897E-2</c:v>
                </c:pt>
                <c:pt idx="317">
                  <c:v>8.0066465393315411E-2</c:v>
                </c:pt>
                <c:pt idx="318">
                  <c:v>7.9843536602112408E-2</c:v>
                </c:pt>
                <c:pt idx="319">
                  <c:v>7.9680966445977219E-2</c:v>
                </c:pt>
                <c:pt idx="320">
                  <c:v>7.9200813886444621E-2</c:v>
                </c:pt>
                <c:pt idx="321">
                  <c:v>7.9055615393329504E-2</c:v>
                </c:pt>
                <c:pt idx="322">
                  <c:v>7.8847704576972433E-2</c:v>
                </c:pt>
                <c:pt idx="323">
                  <c:v>7.8642405393253512E-2</c:v>
                </c:pt>
                <c:pt idx="324">
                  <c:v>7.8471153995408827E-2</c:v>
                </c:pt>
                <c:pt idx="325">
                  <c:v>7.8314525393338386E-2</c:v>
                </c:pt>
                <c:pt idx="326">
                  <c:v>7.8164845393416726E-2</c:v>
                </c:pt>
                <c:pt idx="327">
                  <c:v>7.8056164748105061E-2</c:v>
                </c:pt>
                <c:pt idx="328">
                  <c:v>7.8000031107563927E-2</c:v>
                </c:pt>
                <c:pt idx="329">
                  <c:v>7.7838253329701956E-2</c:v>
                </c:pt>
                <c:pt idx="330">
                  <c:v>7.7789725393301978E-2</c:v>
                </c:pt>
                <c:pt idx="331">
                  <c:v>7.7705934866955317E-2</c:v>
                </c:pt>
                <c:pt idx="332">
                  <c:v>7.7502305393295501E-2</c:v>
                </c:pt>
                <c:pt idx="333">
                  <c:v>7.7302315393254162E-2</c:v>
                </c:pt>
                <c:pt idx="334">
                  <c:v>7.7110240130210173E-2</c:v>
                </c:pt>
                <c:pt idx="335">
                  <c:v>7.6989945393336257E-2</c:v>
                </c:pt>
                <c:pt idx="336">
                  <c:v>7.6916967615431986E-2</c:v>
                </c:pt>
                <c:pt idx="337">
                  <c:v>7.6868697006247544E-2</c:v>
                </c:pt>
                <c:pt idx="338">
                  <c:v>7.6612201533592383E-2</c:v>
                </c:pt>
                <c:pt idx="339">
                  <c:v>7.656754539324595E-2</c:v>
                </c:pt>
                <c:pt idx="340">
                  <c:v>7.6534639010205296E-2</c:v>
                </c:pt>
                <c:pt idx="341">
                  <c:v>7.650564539325444E-2</c:v>
                </c:pt>
                <c:pt idx="342">
                  <c:v>7.648962539327897E-2</c:v>
                </c:pt>
                <c:pt idx="343">
                  <c:v>7.6451839511051389E-2</c:v>
                </c:pt>
                <c:pt idx="344">
                  <c:v>7.6426947520900512E-2</c:v>
                </c:pt>
                <c:pt idx="345">
                  <c:v>7.638123854405876E-2</c:v>
                </c:pt>
                <c:pt idx="346">
                  <c:v>7.6361945393372821E-2</c:v>
                </c:pt>
                <c:pt idx="347">
                  <c:v>7.6354145393210615E-2</c:v>
                </c:pt>
                <c:pt idx="348">
                  <c:v>7.6323465823463721E-2</c:v>
                </c:pt>
                <c:pt idx="349">
                  <c:v>7.627444539330952E-2</c:v>
                </c:pt>
                <c:pt idx="350">
                  <c:v>7.6225745393330158E-2</c:v>
                </c:pt>
                <c:pt idx="351">
                  <c:v>7.6186919306294953E-2</c:v>
                </c:pt>
                <c:pt idx="352">
                  <c:v>7.6159616361096028E-2</c:v>
                </c:pt>
                <c:pt idx="353">
                  <c:v>7.6019412060034597E-2</c:v>
                </c:pt>
                <c:pt idx="354">
                  <c:v>7.5987315393319932E-2</c:v>
                </c:pt>
                <c:pt idx="355">
                  <c:v>7.5966545393313822E-2</c:v>
                </c:pt>
                <c:pt idx="356">
                  <c:v>7.5957530339437085E-2</c:v>
                </c:pt>
                <c:pt idx="357">
                  <c:v>7.5966345393496226E-2</c:v>
                </c:pt>
                <c:pt idx="358">
                  <c:v>7.6001871709024726E-2</c:v>
                </c:pt>
                <c:pt idx="359">
                  <c:v>7.6003543373019511E-2</c:v>
                </c:pt>
                <c:pt idx="360">
                  <c:v>7.5943935393368633E-2</c:v>
                </c:pt>
                <c:pt idx="361">
                  <c:v>7.5897139332639085E-2</c:v>
                </c:pt>
                <c:pt idx="362">
                  <c:v>7.5751335136914122E-2</c:v>
                </c:pt>
                <c:pt idx="363">
                  <c:v>7.5716565393264545E-2</c:v>
                </c:pt>
                <c:pt idx="364">
                  <c:v>7.5688444317961512E-2</c:v>
                </c:pt>
                <c:pt idx="365">
                  <c:v>7.5652195393431043E-2</c:v>
                </c:pt>
                <c:pt idx="366">
                  <c:v>7.5624745393156445E-2</c:v>
                </c:pt>
                <c:pt idx="367">
                  <c:v>7.5637318426998945E-2</c:v>
                </c:pt>
                <c:pt idx="368">
                  <c:v>7.5743545393265777E-2</c:v>
                </c:pt>
                <c:pt idx="369">
                  <c:v>7.5865032627476126E-2</c:v>
                </c:pt>
                <c:pt idx="370">
                  <c:v>7.5928245393356519E-2</c:v>
                </c:pt>
                <c:pt idx="371">
                  <c:v>7.620160746223803E-2</c:v>
                </c:pt>
                <c:pt idx="372">
                  <c:v>7.6242776972307524E-2</c:v>
                </c:pt>
                <c:pt idx="373">
                  <c:v>7.6312275393377149E-2</c:v>
                </c:pt>
                <c:pt idx="374">
                  <c:v>7.6369645393299379E-2</c:v>
                </c:pt>
                <c:pt idx="375">
                  <c:v>7.6358745393321215E-2</c:v>
                </c:pt>
                <c:pt idx="376">
                  <c:v>7.6225925393316629E-2</c:v>
                </c:pt>
                <c:pt idx="377">
                  <c:v>7.6125404967768873E-2</c:v>
                </c:pt>
                <c:pt idx="378">
                  <c:v>7.6034882235404666E-2</c:v>
                </c:pt>
                <c:pt idx="379">
                  <c:v>7.5397199938706194E-2</c:v>
                </c:pt>
                <c:pt idx="380">
                  <c:v>7.509746582334742E-2</c:v>
                </c:pt>
                <c:pt idx="381">
                  <c:v>7.4737875393324771E-2</c:v>
                </c:pt>
                <c:pt idx="382">
                  <c:v>7.4462482235432503E-2</c:v>
                </c:pt>
                <c:pt idx="383">
                  <c:v>7.4243865393285091E-2</c:v>
                </c:pt>
                <c:pt idx="384">
                  <c:v>7.4101505393372236E-2</c:v>
                </c:pt>
                <c:pt idx="385">
                  <c:v>7.4026745393325655E-2</c:v>
                </c:pt>
                <c:pt idx="386">
                  <c:v>7.3949298584807366E-2</c:v>
                </c:pt>
                <c:pt idx="387">
                  <c:v>7.3736258213855876E-2</c:v>
                </c:pt>
                <c:pt idx="388">
                  <c:v>7.3875005393361448E-2</c:v>
                </c:pt>
                <c:pt idx="389">
                  <c:v>7.4207524340650366E-2</c:v>
                </c:pt>
                <c:pt idx="390">
                  <c:v>7.4502325393254409E-2</c:v>
                </c:pt>
                <c:pt idx="391">
                  <c:v>7.4837639010254975E-2</c:v>
                </c:pt>
                <c:pt idx="392">
                  <c:v>7.513559539329151E-2</c:v>
                </c:pt>
                <c:pt idx="393">
                  <c:v>7.5417078726587761E-2</c:v>
                </c:pt>
                <c:pt idx="394">
                  <c:v>7.5634063575094501E-2</c:v>
                </c:pt>
                <c:pt idx="395">
                  <c:v>7.6171963342048343E-2</c:v>
                </c:pt>
                <c:pt idx="396">
                  <c:v>7.6308245393377661E-2</c:v>
                </c:pt>
                <c:pt idx="397">
                  <c:v>7.6423595393279697E-2</c:v>
                </c:pt>
                <c:pt idx="398">
                  <c:v>7.6491471709076109E-2</c:v>
                </c:pt>
                <c:pt idx="399">
                  <c:v>7.6580345393225002E-2</c:v>
                </c:pt>
                <c:pt idx="400">
                  <c:v>7.6640089479283802E-2</c:v>
                </c:pt>
                <c:pt idx="401">
                  <c:v>7.6714235393296804E-2</c:v>
                </c:pt>
                <c:pt idx="402">
                  <c:v>7.6754053085565488E-2</c:v>
                </c:pt>
                <c:pt idx="403">
                  <c:v>7.6806316821873111E-2</c:v>
                </c:pt>
                <c:pt idx="404">
                  <c:v>7.7511495393281393E-2</c:v>
                </c:pt>
                <c:pt idx="405">
                  <c:v>7.7666295393285623E-2</c:v>
                </c:pt>
                <c:pt idx="406">
                  <c:v>7.7943582127915079E-2</c:v>
                </c:pt>
                <c:pt idx="407">
                  <c:v>7.8188695393336616E-2</c:v>
                </c:pt>
                <c:pt idx="408">
                  <c:v>7.8424492868066409E-2</c:v>
                </c:pt>
                <c:pt idx="409">
                  <c:v>7.863156539342242E-2</c:v>
                </c:pt>
                <c:pt idx="410">
                  <c:v>7.8813713478410818E-2</c:v>
                </c:pt>
                <c:pt idx="411">
                  <c:v>7.882160539318761E-2</c:v>
                </c:pt>
                <c:pt idx="412">
                  <c:v>7.8797745393273999E-2</c:v>
                </c:pt>
                <c:pt idx="413">
                  <c:v>7.8995197006136664E-2</c:v>
                </c:pt>
                <c:pt idx="414">
                  <c:v>7.90253853933649E-2</c:v>
                </c:pt>
                <c:pt idx="415">
                  <c:v>7.9048482235279494E-2</c:v>
                </c:pt>
                <c:pt idx="416">
                  <c:v>7.9006495393343812E-2</c:v>
                </c:pt>
                <c:pt idx="417">
                  <c:v>7.8678745393261806E-2</c:v>
                </c:pt>
                <c:pt idx="418">
                  <c:v>7.8170765393224428E-2</c:v>
                </c:pt>
                <c:pt idx="419">
                  <c:v>7.7715713814299647E-2</c:v>
                </c:pt>
                <c:pt idx="420">
                  <c:v>7.7325904967764814E-2</c:v>
                </c:pt>
                <c:pt idx="421">
                  <c:v>7.6283148378422538E-2</c:v>
                </c:pt>
                <c:pt idx="422">
                  <c:v>7.6018795393338223E-2</c:v>
                </c:pt>
                <c:pt idx="423">
                  <c:v>7.5564433565361355E-2</c:v>
                </c:pt>
                <c:pt idx="424">
                  <c:v>7.4899545393293465E-2</c:v>
                </c:pt>
                <c:pt idx="425">
                  <c:v>7.4361207758840919E-2</c:v>
                </c:pt>
                <c:pt idx="426">
                  <c:v>7.3847715393270619E-2</c:v>
                </c:pt>
                <c:pt idx="427">
                  <c:v>7.3371660286824181E-2</c:v>
                </c:pt>
                <c:pt idx="428">
                  <c:v>7.2927895393249287E-2</c:v>
                </c:pt>
                <c:pt idx="429">
                  <c:v>7.2679967615485452E-2</c:v>
                </c:pt>
                <c:pt idx="430">
                  <c:v>7.1881517323021171E-2</c:v>
                </c:pt>
                <c:pt idx="431">
                  <c:v>7.153345539319389E-2</c:v>
                </c:pt>
                <c:pt idx="432">
                  <c:v>7.1210100231994033E-2</c:v>
                </c:pt>
                <c:pt idx="433">
                  <c:v>7.1010095393205575E-2</c:v>
                </c:pt>
                <c:pt idx="434">
                  <c:v>7.0770745393275547E-2</c:v>
                </c:pt>
                <c:pt idx="435">
                  <c:v>7.0344145393264057E-2</c:v>
                </c:pt>
                <c:pt idx="436">
                  <c:v>6.9870848841489419E-2</c:v>
                </c:pt>
                <c:pt idx="437">
                  <c:v>6.9578426711956354E-2</c:v>
                </c:pt>
                <c:pt idx="438">
                  <c:v>6.9366302770376365E-2</c:v>
                </c:pt>
                <c:pt idx="439">
                  <c:v>6.8551542268323828E-2</c:v>
                </c:pt>
                <c:pt idx="440">
                  <c:v>6.8447235189168509E-2</c:v>
                </c:pt>
                <c:pt idx="441">
                  <c:v>6.850000539331802E-2</c:v>
                </c:pt>
                <c:pt idx="442">
                  <c:v>6.8573415722909203E-2</c:v>
                </c:pt>
                <c:pt idx="443">
                  <c:v>6.8631045393260592E-2</c:v>
                </c:pt>
                <c:pt idx="444">
                  <c:v>6.8662699938826677E-2</c:v>
                </c:pt>
                <c:pt idx="445">
                  <c:v>6.9062375022880929E-2</c:v>
                </c:pt>
                <c:pt idx="446">
                  <c:v>6.9585032627244914E-2</c:v>
                </c:pt>
                <c:pt idx="447">
                  <c:v>7.0363765393210542E-2</c:v>
                </c:pt>
                <c:pt idx="448">
                  <c:v>7.1161415606084688E-2</c:v>
                </c:pt>
                <c:pt idx="449">
                  <c:v>7.1850442363043499E-2</c:v>
                </c:pt>
                <c:pt idx="450">
                  <c:v>7.2478735393261218E-2</c:v>
                </c:pt>
                <c:pt idx="451">
                  <c:v>7.3012614080141702E-2</c:v>
                </c:pt>
                <c:pt idx="452">
                  <c:v>7.3518836302298496E-2</c:v>
                </c:pt>
                <c:pt idx="453">
                  <c:v>7.4836852059931402E-2</c:v>
                </c:pt>
                <c:pt idx="454">
                  <c:v>7.5214551515784933E-2</c:v>
                </c:pt>
                <c:pt idx="455">
                  <c:v>7.5816787498524718E-2</c:v>
                </c:pt>
                <c:pt idx="456">
                  <c:v>7.6334104088928711E-2</c:v>
                </c:pt>
                <c:pt idx="457">
                  <c:v>7.6867225393286276E-2</c:v>
                </c:pt>
                <c:pt idx="458">
                  <c:v>7.7541802211399613E-2</c:v>
                </c:pt>
                <c:pt idx="459">
                  <c:v>7.8414555393393925E-2</c:v>
                </c:pt>
                <c:pt idx="460">
                  <c:v>7.9312937312522536E-2</c:v>
                </c:pt>
                <c:pt idx="461">
                  <c:v>7.9741445393267441E-2</c:v>
                </c:pt>
                <c:pt idx="462">
                  <c:v>8.1185959678975905E-2</c:v>
                </c:pt>
                <c:pt idx="463">
                  <c:v>8.1510625393363512E-2</c:v>
                </c:pt>
                <c:pt idx="464">
                  <c:v>8.1985369049277779E-2</c:v>
                </c:pt>
                <c:pt idx="465">
                  <c:v>8.2426455393175502E-2</c:v>
                </c:pt>
                <c:pt idx="466">
                  <c:v>8.2834482766969586E-2</c:v>
                </c:pt>
                <c:pt idx="467">
                  <c:v>8.3215648619130889E-2</c:v>
                </c:pt>
                <c:pt idx="468">
                  <c:v>8.3509085393245641E-2</c:v>
                </c:pt>
                <c:pt idx="469">
                  <c:v>8.3828657481163305E-2</c:v>
                </c:pt>
                <c:pt idx="470">
                  <c:v>8.4072078726649124E-2</c:v>
                </c:pt>
                <c:pt idx="471">
                  <c:v>8.5140804216806032E-2</c:v>
                </c:pt>
                <c:pt idx="472">
                  <c:v>8.5376755702583296E-2</c:v>
                </c:pt>
                <c:pt idx="473">
                  <c:v>8.5670325393351732E-2</c:v>
                </c:pt>
                <c:pt idx="474">
                  <c:v>8.5962766898717291E-2</c:v>
                </c:pt>
                <c:pt idx="475">
                  <c:v>8.6188349788855589E-2</c:v>
                </c:pt>
                <c:pt idx="476">
                  <c:v>8.6456605393280483E-2</c:v>
                </c:pt>
                <c:pt idx="477">
                  <c:v>8.6724132490132888E-2</c:v>
                </c:pt>
                <c:pt idx="478">
                  <c:v>8.6924189837759513E-2</c:v>
                </c:pt>
                <c:pt idx="479">
                  <c:v>8.7034109029630713E-2</c:v>
                </c:pt>
                <c:pt idx="480">
                  <c:v>8.7359196373583359E-2</c:v>
                </c:pt>
                <c:pt idx="481">
                  <c:v>8.7388218511520677E-2</c:v>
                </c:pt>
                <c:pt idx="482">
                  <c:v>8.734757539322402E-2</c:v>
                </c:pt>
                <c:pt idx="483">
                  <c:v>8.7309607095235719E-2</c:v>
                </c:pt>
                <c:pt idx="484">
                  <c:v>8.7254465393414193E-2</c:v>
                </c:pt>
                <c:pt idx="485">
                  <c:v>8.7225702382525583E-2</c:v>
                </c:pt>
                <c:pt idx="486">
                  <c:v>8.7163855283350244E-2</c:v>
                </c:pt>
                <c:pt idx="487">
                  <c:v>8.7045005133518316E-2</c:v>
                </c:pt>
                <c:pt idx="488">
                  <c:v>8.6831602536165065E-2</c:v>
                </c:pt>
                <c:pt idx="489">
                  <c:v>8.712630539315569E-2</c:v>
                </c:pt>
                <c:pt idx="490">
                  <c:v>8.7455114958558511E-2</c:v>
                </c:pt>
                <c:pt idx="491">
                  <c:v>8.7731153556617869E-2</c:v>
                </c:pt>
                <c:pt idx="492">
                  <c:v>8.8025195393228728E-2</c:v>
                </c:pt>
                <c:pt idx="493">
                  <c:v>8.8249625828112244E-2</c:v>
                </c:pt>
                <c:pt idx="494">
                  <c:v>8.8483112740220804E-2</c:v>
                </c:pt>
                <c:pt idx="495">
                  <c:v>8.8616554917024359E-2</c:v>
                </c:pt>
                <c:pt idx="496">
                  <c:v>8.9339545393229969E-2</c:v>
                </c:pt>
                <c:pt idx="497">
                  <c:v>8.9471691045446278E-2</c:v>
                </c:pt>
                <c:pt idx="498">
                  <c:v>8.9636405393193286E-2</c:v>
                </c:pt>
                <c:pt idx="499">
                  <c:v>8.9805704576932044E-2</c:v>
                </c:pt>
                <c:pt idx="500">
                  <c:v>8.9996907009506799E-2</c:v>
                </c:pt>
                <c:pt idx="501">
                  <c:v>9.0223355919590631E-2</c:v>
                </c:pt>
                <c:pt idx="502">
                  <c:v>9.0407277308102607E-2</c:v>
                </c:pt>
                <c:pt idx="503">
                  <c:v>9.0594120393291178E-2</c:v>
                </c:pt>
                <c:pt idx="504">
                  <c:v>9.0726206931734055E-2</c:v>
                </c:pt>
                <c:pt idx="505">
                  <c:v>9.1227245393270096E-2</c:v>
                </c:pt>
                <c:pt idx="506">
                  <c:v>9.1345163760607306E-2</c:v>
                </c:pt>
                <c:pt idx="507">
                  <c:v>9.1469085393342198E-2</c:v>
                </c:pt>
                <c:pt idx="508">
                  <c:v>9.1607735189171535E-2</c:v>
                </c:pt>
                <c:pt idx="509">
                  <c:v>9.1719990074139446E-2</c:v>
                </c:pt>
                <c:pt idx="510">
                  <c:v>9.1825266226621238E-2</c:v>
                </c:pt>
                <c:pt idx="511">
                  <c:v>9.1913385842758544E-2</c:v>
                </c:pt>
                <c:pt idx="512">
                  <c:v>9.1983703726654653E-2</c:v>
                </c:pt>
                <c:pt idx="513">
                  <c:v>9.2151912059989627E-2</c:v>
                </c:pt>
                <c:pt idx="514">
                  <c:v>9.2219757157920412E-2</c:v>
                </c:pt>
                <c:pt idx="515">
                  <c:v>9.2314798584794744E-2</c:v>
                </c:pt>
                <c:pt idx="516">
                  <c:v>9.245026539331036E-2</c:v>
                </c:pt>
                <c:pt idx="517">
                  <c:v>9.2632969883027272E-2</c:v>
                </c:pt>
                <c:pt idx="518">
                  <c:v>9.3006971199727673E-2</c:v>
                </c:pt>
                <c:pt idx="519">
                  <c:v>9.3372533272102487E-2</c:v>
                </c:pt>
                <c:pt idx="520">
                  <c:v>9.3694580558178586E-2</c:v>
                </c:pt>
                <c:pt idx="521">
                  <c:v>9.3974033854763661E-2</c:v>
                </c:pt>
                <c:pt idx="522">
                  <c:v>9.4708345393257787E-2</c:v>
                </c:pt>
                <c:pt idx="523">
                  <c:v>9.4850447520897774E-2</c:v>
                </c:pt>
                <c:pt idx="524">
                  <c:v>9.5063035715838851E-2</c:v>
                </c:pt>
                <c:pt idx="525">
                  <c:v>9.5276805999333192E-2</c:v>
                </c:pt>
                <c:pt idx="526">
                  <c:v>9.5444415722994336E-2</c:v>
                </c:pt>
                <c:pt idx="527">
                  <c:v>9.5613724985042836E-2</c:v>
                </c:pt>
                <c:pt idx="528">
                  <c:v>9.578549286800353E-2</c:v>
                </c:pt>
                <c:pt idx="529">
                  <c:v>9.5922355393227576E-2</c:v>
                </c:pt>
                <c:pt idx="530">
                  <c:v>9.6023561719789541E-2</c:v>
                </c:pt>
                <c:pt idx="531">
                  <c:v>9.6197745393311607E-2</c:v>
                </c:pt>
                <c:pt idx="532">
                  <c:v>9.6210617733461845E-2</c:v>
                </c:pt>
                <c:pt idx="533">
                  <c:v>9.6230817558321746E-2</c:v>
                </c:pt>
                <c:pt idx="534">
                  <c:v>9.6267112740221705E-2</c:v>
                </c:pt>
                <c:pt idx="535">
                  <c:v>9.6294756146008353E-2</c:v>
                </c:pt>
                <c:pt idx="536">
                  <c:v>9.6308255597577386E-2</c:v>
                </c:pt>
                <c:pt idx="537">
                  <c:v>9.6443602536197659E-2</c:v>
                </c:pt>
                <c:pt idx="538">
                  <c:v>9.6703235189252723E-2</c:v>
                </c:pt>
                <c:pt idx="539">
                  <c:v>9.6973652800684818E-2</c:v>
                </c:pt>
                <c:pt idx="540">
                  <c:v>9.7640870393291834E-2</c:v>
                </c:pt>
                <c:pt idx="541">
                  <c:v>9.7760038076245337E-2</c:v>
                </c:pt>
                <c:pt idx="542">
                  <c:v>9.7996223654263304E-2</c:v>
                </c:pt>
                <c:pt idx="543">
                  <c:v>9.8209880809903893E-2</c:v>
                </c:pt>
                <c:pt idx="544">
                  <c:v>9.8386157764366544E-2</c:v>
                </c:pt>
                <c:pt idx="545">
                  <c:v>9.8554943195452438E-2</c:v>
                </c:pt>
                <c:pt idx="546">
                  <c:v>9.8683837230012728E-2</c:v>
                </c:pt>
                <c:pt idx="547">
                  <c:v>9.8787704989362624E-2</c:v>
                </c:pt>
                <c:pt idx="548">
                  <c:v>9.8812341352953581E-2</c:v>
                </c:pt>
                <c:pt idx="549">
                  <c:v>9.8827745393279542E-2</c:v>
                </c:pt>
                <c:pt idx="550">
                  <c:v>9.8938984199293145E-2</c:v>
                </c:pt>
                <c:pt idx="551">
                  <c:v>9.897893096031396E-2</c:v>
                </c:pt>
                <c:pt idx="552">
                  <c:v>9.9022224559959682E-2</c:v>
                </c:pt>
                <c:pt idx="553">
                  <c:v>9.9046724985271339E-2</c:v>
                </c:pt>
                <c:pt idx="554">
                  <c:v>9.9055145393251109E-2</c:v>
                </c:pt>
                <c:pt idx="555">
                  <c:v>9.9076203726596646E-2</c:v>
                </c:pt>
                <c:pt idx="556">
                  <c:v>9.9087259679009776E-2</c:v>
                </c:pt>
                <c:pt idx="557">
                  <c:v>9.9114745393421799E-2</c:v>
                </c:pt>
                <c:pt idx="558">
                  <c:v>9.9124766669902442E-2</c:v>
                </c:pt>
                <c:pt idx="559">
                  <c:v>9.9128540847914337E-2</c:v>
                </c:pt>
                <c:pt idx="560">
                  <c:v>9.9125786630537505E-2</c:v>
                </c:pt>
                <c:pt idx="561">
                  <c:v>9.909467797758964E-2</c:v>
                </c:pt>
                <c:pt idx="562">
                  <c:v>9.9050010699471613E-2</c:v>
                </c:pt>
                <c:pt idx="563">
                  <c:v>9.9045085818886491E-2</c:v>
                </c:pt>
                <c:pt idx="564">
                  <c:v>9.9050745393228112E-2</c:v>
                </c:pt>
                <c:pt idx="565">
                  <c:v>9.8976316821875798E-2</c:v>
                </c:pt>
                <c:pt idx="566">
                  <c:v>9.887567945918363E-2</c:v>
                </c:pt>
                <c:pt idx="567">
                  <c:v>9.8705704576914854E-2</c:v>
                </c:pt>
                <c:pt idx="568">
                  <c:v>9.8612787059977336E-2</c:v>
                </c:pt>
                <c:pt idx="569">
                  <c:v>9.8591724985112705E-2</c:v>
                </c:pt>
                <c:pt idx="570">
                  <c:v>9.8602404967749635E-2</c:v>
                </c:pt>
                <c:pt idx="571">
                  <c:v>9.8626908658459911E-2</c:v>
                </c:pt>
                <c:pt idx="572">
                  <c:v>9.8650464143233307E-2</c:v>
                </c:pt>
                <c:pt idx="573">
                  <c:v>9.8702063575089483E-2</c:v>
                </c:pt>
                <c:pt idx="574">
                  <c:v>9.8857437700971218E-2</c:v>
                </c:pt>
                <c:pt idx="575">
                  <c:v>9.8897549741053581E-2</c:v>
                </c:pt>
                <c:pt idx="576">
                  <c:v>9.8941235189201393E-2</c:v>
                </c:pt>
                <c:pt idx="577">
                  <c:v>9.9007178382962024E-2</c:v>
                </c:pt>
                <c:pt idx="578">
                  <c:v>9.9057078726502823E-2</c:v>
                </c:pt>
                <c:pt idx="579">
                  <c:v>9.9039809909385212E-2</c:v>
                </c:pt>
                <c:pt idx="580">
                  <c:v>9.8912490291283461E-2</c:v>
                </c:pt>
                <c:pt idx="581">
                  <c:v>9.8589029603829204E-2</c:v>
                </c:pt>
                <c:pt idx="582">
                  <c:v>9.8270908658605549E-2</c:v>
                </c:pt>
                <c:pt idx="583">
                  <c:v>9.8061836302321126E-2</c:v>
                </c:pt>
                <c:pt idx="584">
                  <c:v>9.7360196373642793E-2</c:v>
                </c:pt>
                <c:pt idx="585">
                  <c:v>9.7165116527364148E-2</c:v>
                </c:pt>
                <c:pt idx="586">
                  <c:v>9.6931915393270174E-2</c:v>
                </c:pt>
                <c:pt idx="587">
                  <c:v>9.6702605393332419E-2</c:v>
                </c:pt>
                <c:pt idx="588">
                  <c:v>9.649234539324425E-2</c:v>
                </c:pt>
                <c:pt idx="589">
                  <c:v>9.6276415393290904E-2</c:v>
                </c:pt>
                <c:pt idx="590">
                  <c:v>9.6067215393176753E-2</c:v>
                </c:pt>
                <c:pt idx="591">
                  <c:v>9.5919688574980455E-2</c:v>
                </c:pt>
                <c:pt idx="592">
                  <c:v>9.5797745393269906E-2</c:v>
                </c:pt>
                <c:pt idx="593">
                  <c:v>9.55542268747962E-2</c:v>
                </c:pt>
                <c:pt idx="594">
                  <c:v>9.5545845393374407E-2</c:v>
                </c:pt>
                <c:pt idx="595">
                  <c:v>9.5532385393354957E-2</c:v>
                </c:pt>
                <c:pt idx="596">
                  <c:v>9.5494225393267129E-2</c:v>
                </c:pt>
                <c:pt idx="597">
                  <c:v>9.5459345393351214E-2</c:v>
                </c:pt>
                <c:pt idx="598">
                  <c:v>9.5439224985085502E-2</c:v>
                </c:pt>
                <c:pt idx="599">
                  <c:v>9.5377385393277336E-2</c:v>
                </c:pt>
                <c:pt idx="600">
                  <c:v>9.5321559346999152E-2</c:v>
                </c:pt>
                <c:pt idx="601">
                  <c:v>9.5142350656573171E-2</c:v>
                </c:pt>
                <c:pt idx="602">
                  <c:v>9.511994539317925E-2</c:v>
                </c:pt>
                <c:pt idx="603">
                  <c:v>9.5102065393291468E-2</c:v>
                </c:pt>
                <c:pt idx="604">
                  <c:v>9.5080162975676785E-2</c:v>
                </c:pt>
                <c:pt idx="605">
                  <c:v>9.5094855393142552E-2</c:v>
                </c:pt>
                <c:pt idx="606">
                  <c:v>9.5145505393261942E-2</c:v>
                </c:pt>
                <c:pt idx="607">
                  <c:v>9.5220135393333294E-2</c:v>
                </c:pt>
                <c:pt idx="608">
                  <c:v>9.5267864440913286E-2</c:v>
                </c:pt>
                <c:pt idx="609">
                  <c:v>9.5434215981498483E-2</c:v>
                </c:pt>
                <c:pt idx="610">
                  <c:v>9.5471788871520857E-2</c:v>
                </c:pt>
                <c:pt idx="611">
                  <c:v>9.5535265393237978E-2</c:v>
                </c:pt>
                <c:pt idx="612">
                  <c:v>9.5589045393481342E-2</c:v>
                </c:pt>
                <c:pt idx="613">
                  <c:v>9.556275539326009E-2</c:v>
                </c:pt>
                <c:pt idx="614">
                  <c:v>9.547874539335055E-2</c:v>
                </c:pt>
                <c:pt idx="615">
                  <c:v>9.5207145393359838E-2</c:v>
                </c:pt>
                <c:pt idx="616">
                  <c:v>9.4911313575096301E-2</c:v>
                </c:pt>
                <c:pt idx="617">
                  <c:v>9.471382872656875E-2</c:v>
                </c:pt>
                <c:pt idx="618">
                  <c:v>9.397406892269089E-2</c:v>
                </c:pt>
                <c:pt idx="619">
                  <c:v>9.3789855393282551E-2</c:v>
                </c:pt>
                <c:pt idx="620">
                  <c:v>9.3573965393275671E-2</c:v>
                </c:pt>
                <c:pt idx="621">
                  <c:v>9.3347105393206675E-2</c:v>
                </c:pt>
                <c:pt idx="622">
                  <c:v>9.3189506756885976E-2</c:v>
                </c:pt>
                <c:pt idx="623">
                  <c:v>9.3022175393272732E-2</c:v>
                </c:pt>
                <c:pt idx="624">
                  <c:v>9.2877035393286178E-2</c:v>
                </c:pt>
                <c:pt idx="625">
                  <c:v>9.2728285393349097E-2</c:v>
                </c:pt>
                <c:pt idx="626">
                  <c:v>9.2639163303729788E-2</c:v>
                </c:pt>
                <c:pt idx="627">
                  <c:v>9.2350245393291175E-2</c:v>
                </c:pt>
                <c:pt idx="628">
                  <c:v>9.2304415393329009E-2</c:v>
                </c:pt>
                <c:pt idx="629">
                  <c:v>9.2205786630316311E-2</c:v>
                </c:pt>
                <c:pt idx="630">
                  <c:v>9.2139285393216142E-2</c:v>
                </c:pt>
                <c:pt idx="631">
                  <c:v>9.2055965393257111E-2</c:v>
                </c:pt>
                <c:pt idx="632">
                  <c:v>9.1979525393327322E-2</c:v>
                </c:pt>
                <c:pt idx="633">
                  <c:v>9.1892755393146786E-2</c:v>
                </c:pt>
                <c:pt idx="634">
                  <c:v>9.183556561805517E-2</c:v>
                </c:pt>
                <c:pt idx="635">
                  <c:v>9.1764888250409626E-2</c:v>
                </c:pt>
                <c:pt idx="636">
                  <c:v>9.1615245393228406E-2</c:v>
                </c:pt>
                <c:pt idx="637">
                  <c:v>9.1588995393195205E-2</c:v>
                </c:pt>
                <c:pt idx="638">
                  <c:v>9.1550405393249434E-2</c:v>
                </c:pt>
                <c:pt idx="639">
                  <c:v>9.1512185393270329E-2</c:v>
                </c:pt>
                <c:pt idx="640">
                  <c:v>9.1479965393205021E-2</c:v>
                </c:pt>
                <c:pt idx="641">
                  <c:v>9.1493573350291513E-2</c:v>
                </c:pt>
                <c:pt idx="642">
                  <c:v>9.1491445393458548E-2</c:v>
                </c:pt>
                <c:pt idx="643">
                  <c:v>9.1481905393209217E-2</c:v>
                </c:pt>
                <c:pt idx="644">
                  <c:v>9.1477745393319765E-2</c:v>
                </c:pt>
                <c:pt idx="645">
                  <c:v>9.1544986772618131E-2</c:v>
                </c:pt>
                <c:pt idx="646">
                  <c:v>9.1580585393145952E-2</c:v>
                </c:pt>
                <c:pt idx="647">
                  <c:v>9.1622822316367092E-2</c:v>
                </c:pt>
                <c:pt idx="648">
                  <c:v>9.1665205393368865E-2</c:v>
                </c:pt>
                <c:pt idx="649">
                  <c:v>9.170898539319694E-2</c:v>
                </c:pt>
                <c:pt idx="650">
                  <c:v>9.1739345393307303E-2</c:v>
                </c:pt>
                <c:pt idx="651">
                  <c:v>9.1763745393137697E-2</c:v>
                </c:pt>
                <c:pt idx="652">
                  <c:v>9.1792265393195294E-2</c:v>
                </c:pt>
                <c:pt idx="653">
                  <c:v>9.1824917807045381E-2</c:v>
                </c:pt>
                <c:pt idx="654">
                  <c:v>9.1877252435409673E-2</c:v>
                </c:pt>
                <c:pt idx="655">
                  <c:v>9.1885865393209087E-2</c:v>
                </c:pt>
                <c:pt idx="656">
                  <c:v>9.2007925393247092E-2</c:v>
                </c:pt>
                <c:pt idx="657">
                  <c:v>9.2168695393269218E-2</c:v>
                </c:pt>
                <c:pt idx="658">
                  <c:v>9.2288461302388214E-2</c:v>
                </c:pt>
                <c:pt idx="659">
                  <c:v>9.2406345393200695E-2</c:v>
                </c:pt>
                <c:pt idx="660">
                  <c:v>9.250938539337028E-2</c:v>
                </c:pt>
                <c:pt idx="661">
                  <c:v>9.2606604089027655E-2</c:v>
                </c:pt>
                <c:pt idx="662">
                  <c:v>9.2716288250471735E-2</c:v>
                </c:pt>
                <c:pt idx="663">
                  <c:v>9.2707569569185466E-2</c:v>
                </c:pt>
                <c:pt idx="664">
                  <c:v>9.273174539332274E-2</c:v>
                </c:pt>
                <c:pt idx="665">
                  <c:v>9.2776795393191946E-2</c:v>
                </c:pt>
                <c:pt idx="666">
                  <c:v>9.2801395393180997E-2</c:v>
                </c:pt>
                <c:pt idx="667">
                  <c:v>9.2816865393430703E-2</c:v>
                </c:pt>
                <c:pt idx="668">
                  <c:v>9.2839025393203656E-2</c:v>
                </c:pt>
                <c:pt idx="669">
                  <c:v>9.2847745393143555E-2</c:v>
                </c:pt>
                <c:pt idx="670">
                  <c:v>9.2859967615524397E-2</c:v>
                </c:pt>
                <c:pt idx="671">
                  <c:v>9.2870673964682737E-2</c:v>
                </c:pt>
                <c:pt idx="672">
                  <c:v>9.2884245393406673E-2</c:v>
                </c:pt>
                <c:pt idx="673">
                  <c:v>9.2882565393153982E-2</c:v>
                </c:pt>
                <c:pt idx="674">
                  <c:v>9.2872545393049677E-2</c:v>
                </c:pt>
                <c:pt idx="675">
                  <c:v>9.2879328726652943E-2</c:v>
                </c:pt>
                <c:pt idx="676">
                  <c:v>9.288212039328414E-2</c:v>
                </c:pt>
                <c:pt idx="677">
                  <c:v>9.2897745393258901E-2</c:v>
                </c:pt>
                <c:pt idx="678">
                  <c:v>9.2890045393431819E-2</c:v>
                </c:pt>
                <c:pt idx="679">
                  <c:v>9.2898895393418002E-2</c:v>
                </c:pt>
                <c:pt idx="680">
                  <c:v>9.291044539324389E-2</c:v>
                </c:pt>
                <c:pt idx="681">
                  <c:v>9.2928634282344547E-2</c:v>
                </c:pt>
                <c:pt idx="682">
                  <c:v>9.2926445393445078E-2</c:v>
                </c:pt>
                <c:pt idx="683">
                  <c:v>9.2934395393314162E-2</c:v>
                </c:pt>
                <c:pt idx="684">
                  <c:v>9.2937245393372336E-2</c:v>
                </c:pt>
                <c:pt idx="685">
                  <c:v>9.2894602536119919E-2</c:v>
                </c:pt>
                <c:pt idx="686">
                  <c:v>9.2302287059936816E-2</c:v>
                </c:pt>
                <c:pt idx="687">
                  <c:v>9.2164295955086573E-2</c:v>
                </c:pt>
                <c:pt idx="688">
                  <c:v>9.194957539330062E-2</c:v>
                </c:pt>
                <c:pt idx="689">
                  <c:v>9.1706095393320197E-2</c:v>
                </c:pt>
                <c:pt idx="690">
                  <c:v>9.1544085393323371E-2</c:v>
                </c:pt>
                <c:pt idx="691">
                  <c:v>9.1368725393323302E-2</c:v>
                </c:pt>
                <c:pt idx="692">
                  <c:v>9.1170755393321201E-2</c:v>
                </c:pt>
                <c:pt idx="693">
                  <c:v>9.1014219620078052E-2</c:v>
                </c:pt>
                <c:pt idx="694">
                  <c:v>9.0920765001087034E-2</c:v>
                </c:pt>
                <c:pt idx="695">
                  <c:v>9.0676545393250763E-2</c:v>
                </c:pt>
                <c:pt idx="696">
                  <c:v>9.0619985393189495E-2</c:v>
                </c:pt>
                <c:pt idx="697">
                  <c:v>9.054412539322243E-2</c:v>
                </c:pt>
                <c:pt idx="698">
                  <c:v>9.0474133148291003E-2</c:v>
                </c:pt>
                <c:pt idx="699">
                  <c:v>9.0342545393340856E-2</c:v>
                </c:pt>
                <c:pt idx="700">
                  <c:v>9.019220539339301E-2</c:v>
                </c:pt>
                <c:pt idx="701">
                  <c:v>9.0033685393350993E-2</c:v>
                </c:pt>
                <c:pt idx="702">
                  <c:v>8.9913585393219364E-2</c:v>
                </c:pt>
                <c:pt idx="703">
                  <c:v>8.9786407555507708E-2</c:v>
                </c:pt>
                <c:pt idx="704">
                  <c:v>8.9421066821813611E-2</c:v>
                </c:pt>
                <c:pt idx="705">
                  <c:v>8.9228535393246489E-2</c:v>
                </c:pt>
                <c:pt idx="706">
                  <c:v>8.902234539320375E-2</c:v>
                </c:pt>
                <c:pt idx="707">
                  <c:v>8.8846725393153747E-2</c:v>
                </c:pt>
                <c:pt idx="708">
                  <c:v>8.8716891460563829E-2</c:v>
                </c:pt>
                <c:pt idx="709">
                  <c:v>8.8797055393257551E-2</c:v>
                </c:pt>
                <c:pt idx="710">
                  <c:v>8.8809275393160192E-2</c:v>
                </c:pt>
                <c:pt idx="711">
                  <c:v>8.8748295393173748E-2</c:v>
                </c:pt>
                <c:pt idx="712">
                  <c:v>8.8465687422271344E-2</c:v>
                </c:pt>
                <c:pt idx="713">
                  <c:v>8.8382980087146734E-2</c:v>
                </c:pt>
                <c:pt idx="714">
                  <c:v>8.8298245393318098E-2</c:v>
                </c:pt>
                <c:pt idx="715">
                  <c:v>8.821470539326981E-2</c:v>
                </c:pt>
                <c:pt idx="716">
                  <c:v>8.8149985393314978E-2</c:v>
                </c:pt>
                <c:pt idx="717">
                  <c:v>8.8086055393290508E-2</c:v>
                </c:pt>
                <c:pt idx="718">
                  <c:v>8.8042154484227808E-2</c:v>
                </c:pt>
                <c:pt idx="719">
                  <c:v>8.8004256031595673E-2</c:v>
                </c:pt>
                <c:pt idx="720">
                  <c:v>8.7897745393306081E-2</c:v>
                </c:pt>
                <c:pt idx="721">
                  <c:v>8.7875755597309535E-2</c:v>
                </c:pt>
                <c:pt idx="722">
                  <c:v>8.7820965393277106E-2</c:v>
                </c:pt>
                <c:pt idx="723">
                  <c:v>8.7774545393230596E-2</c:v>
                </c:pt>
                <c:pt idx="724">
                  <c:v>8.7748106218000999E-2</c:v>
                </c:pt>
                <c:pt idx="725">
                  <c:v>8.7724605393162847E-2</c:v>
                </c:pt>
                <c:pt idx="726">
                  <c:v>8.769834539324961E-2</c:v>
                </c:pt>
                <c:pt idx="727">
                  <c:v>8.7639095393143407E-2</c:v>
                </c:pt>
                <c:pt idx="728">
                  <c:v>8.7586297632114452E-2</c:v>
                </c:pt>
                <c:pt idx="729">
                  <c:v>8.7280535715834162E-2</c:v>
                </c:pt>
                <c:pt idx="730">
                  <c:v>8.7221645393228187E-2</c:v>
                </c:pt>
                <c:pt idx="731">
                  <c:v>8.7161465393322146E-2</c:v>
                </c:pt>
                <c:pt idx="732">
                  <c:v>8.7109467615505309E-2</c:v>
                </c:pt>
                <c:pt idx="733">
                  <c:v>8.6401745393274609E-2</c:v>
                </c:pt>
                <c:pt idx="734">
                  <c:v>8.633287039324955E-2</c:v>
                </c:pt>
                <c:pt idx="735">
                  <c:v>8.6124465393268679E-2</c:v>
                </c:pt>
                <c:pt idx="736">
                  <c:v>8.5818845393234255E-2</c:v>
                </c:pt>
                <c:pt idx="737">
                  <c:v>8.5482295393262575E-2</c:v>
                </c:pt>
                <c:pt idx="738">
                  <c:v>8.5237925393244041E-2</c:v>
                </c:pt>
                <c:pt idx="739">
                  <c:v>8.5059589549032921E-2</c:v>
                </c:pt>
                <c:pt idx="740">
                  <c:v>8.4912478726721474E-2</c:v>
                </c:pt>
                <c:pt idx="741">
                  <c:v>8.4533682893336959E-2</c:v>
                </c:pt>
                <c:pt idx="742">
                  <c:v>8.4506945393499677E-2</c:v>
                </c:pt>
                <c:pt idx="743">
                  <c:v>8.4484705393307991E-2</c:v>
                </c:pt>
                <c:pt idx="744">
                  <c:v>8.4457405393280283E-2</c:v>
                </c:pt>
                <c:pt idx="745">
                  <c:v>8.4426478726598475E-2</c:v>
                </c:pt>
                <c:pt idx="746">
                  <c:v>8.4406085393140984E-2</c:v>
                </c:pt>
                <c:pt idx="747">
                  <c:v>8.4387505393181073E-2</c:v>
                </c:pt>
                <c:pt idx="748">
                  <c:v>8.4358895393492617E-2</c:v>
                </c:pt>
                <c:pt idx="749">
                  <c:v>8.4312305393297038E-2</c:v>
                </c:pt>
                <c:pt idx="750">
                  <c:v>8.4146309495750415E-2</c:v>
                </c:pt>
                <c:pt idx="751">
                  <c:v>8.4112543265547401E-2</c:v>
                </c:pt>
                <c:pt idx="752">
                  <c:v>8.4059245393177662E-2</c:v>
                </c:pt>
                <c:pt idx="753">
                  <c:v>8.4017025393222866E-2</c:v>
                </c:pt>
                <c:pt idx="754">
                  <c:v>8.3958865393228166E-2</c:v>
                </c:pt>
                <c:pt idx="755">
                  <c:v>8.3916221002979796E-2</c:v>
                </c:pt>
                <c:pt idx="756">
                  <c:v>8.3903325393237083E-2</c:v>
                </c:pt>
                <c:pt idx="757">
                  <c:v>8.3876520903459095E-2</c:v>
                </c:pt>
                <c:pt idx="758">
                  <c:v>8.3753162059949204E-2</c:v>
                </c:pt>
                <c:pt idx="759">
                  <c:v>8.3723405393357098E-2</c:v>
                </c:pt>
                <c:pt idx="760">
                  <c:v>8.3676005393101605E-2</c:v>
                </c:pt>
                <c:pt idx="761">
                  <c:v>8.3656265801408836E-2</c:v>
                </c:pt>
                <c:pt idx="762">
                  <c:v>8.3624945393296457E-2</c:v>
                </c:pt>
                <c:pt idx="763">
                  <c:v>8.3405585393350634E-2</c:v>
                </c:pt>
                <c:pt idx="764">
                  <c:v>8.3108935393241268E-2</c:v>
                </c:pt>
                <c:pt idx="765">
                  <c:v>8.2886490491304698E-2</c:v>
                </c:pt>
                <c:pt idx="766">
                  <c:v>8.2316223654160581E-2</c:v>
                </c:pt>
                <c:pt idx="767">
                  <c:v>8.2175485393250369E-2</c:v>
                </c:pt>
                <c:pt idx="768">
                  <c:v>8.2007595393307042E-2</c:v>
                </c:pt>
                <c:pt idx="769">
                  <c:v>8.1855755393235086E-2</c:v>
                </c:pt>
                <c:pt idx="770">
                  <c:v>8.1730587498526575E-2</c:v>
                </c:pt>
                <c:pt idx="771">
                  <c:v>8.1596354088929957E-2</c:v>
                </c:pt>
                <c:pt idx="772">
                  <c:v>8.1479015393242094E-2</c:v>
                </c:pt>
                <c:pt idx="773">
                  <c:v>8.1372205393265062E-2</c:v>
                </c:pt>
                <c:pt idx="774">
                  <c:v>8.1295125393381795E-2</c:v>
                </c:pt>
                <c:pt idx="775">
                  <c:v>8.1239938375787801E-2</c:v>
                </c:pt>
                <c:pt idx="776">
                  <c:v>8.0902388250407853E-2</c:v>
                </c:pt>
                <c:pt idx="777">
                  <c:v>8.0856845393284971E-2</c:v>
                </c:pt>
                <c:pt idx="778">
                  <c:v>8.0795695393220512E-2</c:v>
                </c:pt>
                <c:pt idx="779">
                  <c:v>8.0733545393314898E-2</c:v>
                </c:pt>
                <c:pt idx="780">
                  <c:v>8.0652781978699295E-2</c:v>
                </c:pt>
                <c:pt idx="781">
                  <c:v>8.035501539323775E-2</c:v>
                </c:pt>
                <c:pt idx="782">
                  <c:v>7.9890455393410775E-2</c:v>
                </c:pt>
                <c:pt idx="783">
                  <c:v>7.9521245393266327E-2</c:v>
                </c:pt>
                <c:pt idx="784">
                  <c:v>7.7696863040316089E-2</c:v>
                </c:pt>
                <c:pt idx="785">
                  <c:v>7.7469915393251654E-2</c:v>
                </c:pt>
                <c:pt idx="786">
                  <c:v>7.7143184953740729E-2</c:v>
                </c:pt>
                <c:pt idx="787">
                  <c:v>7.6846145393275833E-2</c:v>
                </c:pt>
                <c:pt idx="788">
                  <c:v>7.6579275393356738E-2</c:v>
                </c:pt>
                <c:pt idx="789">
                  <c:v>7.6374065393210344E-2</c:v>
                </c:pt>
                <c:pt idx="790">
                  <c:v>7.6204979435814835E-2</c:v>
                </c:pt>
                <c:pt idx="791">
                  <c:v>7.6261495393296741E-2</c:v>
                </c:pt>
                <c:pt idx="792">
                  <c:v>7.6304985393264246E-2</c:v>
                </c:pt>
                <c:pt idx="793">
                  <c:v>7.6364095393302023E-2</c:v>
                </c:pt>
                <c:pt idx="794">
                  <c:v>7.6408945393325212E-2</c:v>
                </c:pt>
                <c:pt idx="795">
                  <c:v>7.646778539329091E-2</c:v>
                </c:pt>
                <c:pt idx="796">
                  <c:v>7.6512235189113653E-2</c:v>
                </c:pt>
                <c:pt idx="797">
                  <c:v>7.6546495393344571E-2</c:v>
                </c:pt>
                <c:pt idx="798">
                  <c:v>7.6566045393164472E-2</c:v>
                </c:pt>
                <c:pt idx="799">
                  <c:v>7.6590848841604497E-2</c:v>
                </c:pt>
                <c:pt idx="800">
                  <c:v>7.682392721149256E-2</c:v>
                </c:pt>
                <c:pt idx="801">
                  <c:v>7.6883582602548017E-2</c:v>
                </c:pt>
                <c:pt idx="802">
                  <c:v>7.69679953933462E-2</c:v>
                </c:pt>
                <c:pt idx="803">
                  <c:v>7.7063065393232932E-2</c:v>
                </c:pt>
                <c:pt idx="804">
                  <c:v>7.7152745393391342E-2</c:v>
                </c:pt>
                <c:pt idx="805">
                  <c:v>7.7218388250386738E-2</c:v>
                </c:pt>
                <c:pt idx="806">
                  <c:v>7.7288705393229407E-2</c:v>
                </c:pt>
                <c:pt idx="807">
                  <c:v>7.7340285393361796E-2</c:v>
                </c:pt>
                <c:pt idx="808">
                  <c:v>7.7390512059892558E-2</c:v>
                </c:pt>
                <c:pt idx="809">
                  <c:v>7.7476206931748948E-2</c:v>
                </c:pt>
                <c:pt idx="810">
                  <c:v>7.7483023743724289E-2</c:v>
                </c:pt>
                <c:pt idx="811">
                  <c:v>7.7492485393349853E-2</c:v>
                </c:pt>
                <c:pt idx="812">
                  <c:v>7.7501005393273203E-2</c:v>
                </c:pt>
                <c:pt idx="813">
                  <c:v>7.7476225393084519E-2</c:v>
                </c:pt>
                <c:pt idx="814">
                  <c:v>7.7472363949752321E-2</c:v>
                </c:pt>
                <c:pt idx="815">
                  <c:v>7.7428405393177968E-2</c:v>
                </c:pt>
                <c:pt idx="816">
                  <c:v>7.7344375393323617E-2</c:v>
                </c:pt>
                <c:pt idx="817">
                  <c:v>7.7268648619039482E-2</c:v>
                </c:pt>
                <c:pt idx="818">
                  <c:v>7.718507872661462E-2</c:v>
                </c:pt>
                <c:pt idx="819">
                  <c:v>7.7159304532983697E-2</c:v>
                </c:pt>
                <c:pt idx="820">
                  <c:v>7.7133995393296573E-2</c:v>
                </c:pt>
                <c:pt idx="821">
                  <c:v>7.7123145393230175E-2</c:v>
                </c:pt>
                <c:pt idx="822">
                  <c:v>7.710294539306517E-2</c:v>
                </c:pt>
                <c:pt idx="823">
                  <c:v>7.7099400565728615E-2</c:v>
                </c:pt>
                <c:pt idx="824">
                  <c:v>7.7086345393468036E-2</c:v>
                </c:pt>
                <c:pt idx="825">
                  <c:v>7.7075645393279046E-2</c:v>
                </c:pt>
                <c:pt idx="826">
                  <c:v>7.7079582128035895E-2</c:v>
                </c:pt>
                <c:pt idx="827">
                  <c:v>7.7041745393273686E-2</c:v>
                </c:pt>
                <c:pt idx="828">
                  <c:v>7.7000484029724703E-2</c:v>
                </c:pt>
                <c:pt idx="829">
                  <c:v>7.6946665393293756E-2</c:v>
                </c:pt>
                <c:pt idx="830">
                  <c:v>7.6893855393336707E-2</c:v>
                </c:pt>
                <c:pt idx="831">
                  <c:v>7.6842856504413248E-2</c:v>
                </c:pt>
                <c:pt idx="832">
                  <c:v>7.6798629603899826E-2</c:v>
                </c:pt>
                <c:pt idx="833">
                  <c:v>7.67498853933688E-2</c:v>
                </c:pt>
                <c:pt idx="834">
                  <c:v>7.6666705393250822E-2</c:v>
                </c:pt>
                <c:pt idx="835">
                  <c:v>7.6579718726719648E-2</c:v>
                </c:pt>
                <c:pt idx="836">
                  <c:v>7.6486173964681825E-2</c:v>
                </c:pt>
                <c:pt idx="837">
                  <c:v>7.6170126836572649E-2</c:v>
                </c:pt>
                <c:pt idx="838">
                  <c:v>7.5907755393274101E-2</c:v>
                </c:pt>
                <c:pt idx="839">
                  <c:v>7.5534322712897506E-2</c:v>
                </c:pt>
                <c:pt idx="840">
                  <c:v>7.5171915393383415E-2</c:v>
                </c:pt>
                <c:pt idx="841">
                  <c:v>7.4827305393242227E-2</c:v>
                </c:pt>
                <c:pt idx="842">
                  <c:v>7.4532315393327053E-2</c:v>
                </c:pt>
                <c:pt idx="843">
                  <c:v>7.4299611372723007E-2</c:v>
                </c:pt>
                <c:pt idx="844">
                  <c:v>7.4097745393288506E-2</c:v>
                </c:pt>
                <c:pt idx="845">
                  <c:v>7.3560277651282036E-2</c:v>
                </c:pt>
                <c:pt idx="846">
                  <c:v>7.3412305393318888E-2</c:v>
                </c:pt>
                <c:pt idx="847">
                  <c:v>7.3273475393236254E-2</c:v>
                </c:pt>
                <c:pt idx="848">
                  <c:v>7.3134982506701363E-2</c:v>
                </c:pt>
                <c:pt idx="849">
                  <c:v>7.301159539326818E-2</c:v>
                </c:pt>
                <c:pt idx="850">
                  <c:v>7.2934605393342622E-2</c:v>
                </c:pt>
                <c:pt idx="851">
                  <c:v>7.306652186380802E-2</c:v>
                </c:pt>
                <c:pt idx="852">
                  <c:v>7.3306378726655907E-2</c:v>
                </c:pt>
                <c:pt idx="853">
                  <c:v>7.383068656974956E-2</c:v>
                </c:pt>
                <c:pt idx="854">
                  <c:v>7.3932735393313465E-2</c:v>
                </c:pt>
                <c:pt idx="855">
                  <c:v>7.4087205393254862E-2</c:v>
                </c:pt>
                <c:pt idx="856">
                  <c:v>7.4239487661330372E-2</c:v>
                </c:pt>
                <c:pt idx="857">
                  <c:v>7.4374985393276916E-2</c:v>
                </c:pt>
                <c:pt idx="858">
                  <c:v>7.4484645393170013E-2</c:v>
                </c:pt>
                <c:pt idx="859">
                  <c:v>7.4595194831388767E-2</c:v>
                </c:pt>
                <c:pt idx="860">
                  <c:v>7.4695490291233568E-2</c:v>
                </c:pt>
                <c:pt idx="861">
                  <c:v>7.4780853501451361E-2</c:v>
                </c:pt>
                <c:pt idx="862">
                  <c:v>7.4968345393273239E-2</c:v>
                </c:pt>
                <c:pt idx="863">
                  <c:v>7.5016565393212886E-2</c:v>
                </c:pt>
                <c:pt idx="864">
                  <c:v>7.5077404484162003E-2</c:v>
                </c:pt>
                <c:pt idx="865">
                  <c:v>7.5142385393164091E-2</c:v>
                </c:pt>
                <c:pt idx="866">
                  <c:v>7.5198925393323179E-2</c:v>
                </c:pt>
                <c:pt idx="867">
                  <c:v>7.523560253601147E-2</c:v>
                </c:pt>
                <c:pt idx="868">
                  <c:v>7.5255265393352033E-2</c:v>
                </c:pt>
                <c:pt idx="869">
                  <c:v>7.5287745393154637E-2</c:v>
                </c:pt>
                <c:pt idx="870">
                  <c:v>7.5327745393366285E-2</c:v>
                </c:pt>
                <c:pt idx="871">
                  <c:v>7.5417078726601972E-2</c:v>
                </c:pt>
                <c:pt idx="872">
                  <c:v>7.5448274128788739E-2</c:v>
                </c:pt>
                <c:pt idx="873">
                  <c:v>7.5175695393284059E-2</c:v>
                </c:pt>
                <c:pt idx="874">
                  <c:v>7.4660005393326401E-2</c:v>
                </c:pt>
                <c:pt idx="875">
                  <c:v>7.4134187253676487E-2</c:v>
                </c:pt>
                <c:pt idx="876">
                  <c:v>7.3617705393317578E-2</c:v>
                </c:pt>
                <c:pt idx="877">
                  <c:v>7.3010325393326525E-2</c:v>
                </c:pt>
                <c:pt idx="878">
                  <c:v>7.2486265801501304E-2</c:v>
                </c:pt>
                <c:pt idx="879">
                  <c:v>7.2041044243860597E-2</c:v>
                </c:pt>
                <c:pt idx="880">
                  <c:v>7.1767745393287896E-2</c:v>
                </c:pt>
                <c:pt idx="881">
                  <c:v>7.0794018120565738E-2</c:v>
                </c:pt>
                <c:pt idx="882">
                  <c:v>7.0529195393277178E-2</c:v>
                </c:pt>
                <c:pt idx="883">
                  <c:v>7.0286110099118559E-2</c:v>
                </c:pt>
                <c:pt idx="884">
                  <c:v>7.0019775393191708E-2</c:v>
                </c:pt>
                <c:pt idx="885">
                  <c:v>6.9791645393308954E-2</c:v>
                </c:pt>
                <c:pt idx="886">
                  <c:v>6.9586455393235269E-2</c:v>
                </c:pt>
                <c:pt idx="887">
                  <c:v>6.9422134867053842E-2</c:v>
                </c:pt>
                <c:pt idx="888">
                  <c:v>6.9296529176980926E-2</c:v>
                </c:pt>
                <c:pt idx="889">
                  <c:v>6.8123109029556872E-2</c:v>
                </c:pt>
                <c:pt idx="890">
                  <c:v>6.775158539338122E-2</c:v>
                </c:pt>
                <c:pt idx="891">
                  <c:v>6.7333611372603741E-2</c:v>
                </c:pt>
                <c:pt idx="892">
                  <c:v>6.6740355393250184E-2</c:v>
                </c:pt>
                <c:pt idx="893">
                  <c:v>6.623246539326999E-2</c:v>
                </c:pt>
                <c:pt idx="894">
                  <c:v>6.5831179128281292E-2</c:v>
                </c:pt>
                <c:pt idx="895">
                  <c:v>6.5372295393245849E-2</c:v>
                </c:pt>
                <c:pt idx="896">
                  <c:v>6.4999173964679358E-2</c:v>
                </c:pt>
                <c:pt idx="897">
                  <c:v>6.3957446424126374E-2</c:v>
                </c:pt>
                <c:pt idx="898">
                  <c:v>6.3677714143281605E-2</c:v>
                </c:pt>
                <c:pt idx="899">
                  <c:v>6.3424523171022429E-2</c:v>
                </c:pt>
                <c:pt idx="900">
                  <c:v>6.3200565393216834E-2</c:v>
                </c:pt>
                <c:pt idx="901">
                  <c:v>6.3065064980975194E-2</c:v>
                </c:pt>
                <c:pt idx="902">
                  <c:v>6.292228539324185E-2</c:v>
                </c:pt>
                <c:pt idx="903">
                  <c:v>6.2796365393282372E-2</c:v>
                </c:pt>
                <c:pt idx="904">
                  <c:v>6.2694724559889892E-2</c:v>
                </c:pt>
                <c:pt idx="905">
                  <c:v>6.2370090220824181E-2</c:v>
                </c:pt>
                <c:pt idx="906">
                  <c:v>6.2256125393204798E-2</c:v>
                </c:pt>
                <c:pt idx="907">
                  <c:v>6.2145045393279474E-2</c:v>
                </c:pt>
                <c:pt idx="908">
                  <c:v>6.2037480087155927E-2</c:v>
                </c:pt>
                <c:pt idx="909">
                  <c:v>6.1884825393292431E-2</c:v>
                </c:pt>
                <c:pt idx="910">
                  <c:v>6.1687605393274225E-2</c:v>
                </c:pt>
                <c:pt idx="911">
                  <c:v>6.1626732059906431E-2</c:v>
                </c:pt>
                <c:pt idx="912">
                  <c:v>6.1590838176798002E-2</c:v>
                </c:pt>
                <c:pt idx="913">
                  <c:v>6.1461165683098784E-2</c:v>
                </c:pt>
                <c:pt idx="914">
                  <c:v>6.120212039327555E-2</c:v>
                </c:pt>
                <c:pt idx="915">
                  <c:v>6.1157525393184642E-2</c:v>
                </c:pt>
                <c:pt idx="916">
                  <c:v>6.1096026643269852E-2</c:v>
                </c:pt>
                <c:pt idx="917">
                  <c:v>6.1036605393283594E-2</c:v>
                </c:pt>
                <c:pt idx="918">
                  <c:v>6.0955695393261067E-2</c:v>
                </c:pt>
                <c:pt idx="919">
                  <c:v>6.0892601063386564E-2</c:v>
                </c:pt>
                <c:pt idx="920">
                  <c:v>6.0838305393289716E-2</c:v>
                </c:pt>
                <c:pt idx="921">
                  <c:v>6.0775255393210159E-2</c:v>
                </c:pt>
                <c:pt idx="922">
                  <c:v>6.0735745393259322E-2</c:v>
                </c:pt>
                <c:pt idx="923">
                  <c:v>6.0409787946667848E-2</c:v>
                </c:pt>
                <c:pt idx="924">
                  <c:v>6.0329165393326889E-2</c:v>
                </c:pt>
                <c:pt idx="925">
                  <c:v>6.0228611372650676E-2</c:v>
                </c:pt>
                <c:pt idx="926">
                  <c:v>6.0164255393203803E-2</c:v>
                </c:pt>
                <c:pt idx="927">
                  <c:v>6.0102805393299263E-2</c:v>
                </c:pt>
                <c:pt idx="928">
                  <c:v>6.0052930578450514E-2</c:v>
                </c:pt>
                <c:pt idx="929">
                  <c:v>6.0008205393259573E-2</c:v>
                </c:pt>
                <c:pt idx="930">
                  <c:v>5.9986613317761339E-2</c:v>
                </c:pt>
                <c:pt idx="931">
                  <c:v>5.9927745393281384E-2</c:v>
                </c:pt>
                <c:pt idx="932">
                  <c:v>5.9850713478397211E-2</c:v>
                </c:pt>
                <c:pt idx="933">
                  <c:v>5.9680333628605808E-2</c:v>
                </c:pt>
                <c:pt idx="934">
                  <c:v>5.947549539315844E-2</c:v>
                </c:pt>
                <c:pt idx="935">
                  <c:v>5.9224695393169213E-2</c:v>
                </c:pt>
                <c:pt idx="936">
                  <c:v>5.9036961888139672E-2</c:v>
                </c:pt>
                <c:pt idx="937">
                  <c:v>5.8848795393274145E-2</c:v>
                </c:pt>
                <c:pt idx="938">
                  <c:v>5.8700964143326928E-2</c:v>
                </c:pt>
                <c:pt idx="939">
                  <c:v>5.8589767615401911E-2</c:v>
                </c:pt>
                <c:pt idx="940">
                  <c:v>5.853264013009607E-2</c:v>
                </c:pt>
                <c:pt idx="941">
                  <c:v>5.8262345393274018E-2</c:v>
                </c:pt>
                <c:pt idx="942">
                  <c:v>5.8163175393204369E-2</c:v>
                </c:pt>
                <c:pt idx="943">
                  <c:v>5.808477205987117E-2</c:v>
                </c:pt>
                <c:pt idx="944">
                  <c:v>5.7991335393325016E-2</c:v>
                </c:pt>
                <c:pt idx="945">
                  <c:v>5.7920785393292817E-2</c:v>
                </c:pt>
                <c:pt idx="946">
                  <c:v>5.7857044362307875E-2</c:v>
                </c:pt>
                <c:pt idx="947">
                  <c:v>5.7822295393279433E-2</c:v>
                </c:pt>
                <c:pt idx="948">
                  <c:v>5.7796360777842892E-2</c:v>
                </c:pt>
                <c:pt idx="949">
                  <c:v>5.7623828726633519E-2</c:v>
                </c:pt>
                <c:pt idx="950">
                  <c:v>5.7604065393334736E-2</c:v>
                </c:pt>
                <c:pt idx="951">
                  <c:v>5.7575005393147194E-2</c:v>
                </c:pt>
                <c:pt idx="952">
                  <c:v>5.7546795393221828E-2</c:v>
                </c:pt>
                <c:pt idx="953">
                  <c:v>5.7509889723277752E-2</c:v>
                </c:pt>
                <c:pt idx="954">
                  <c:v>5.7500105393444301E-2</c:v>
                </c:pt>
                <c:pt idx="955">
                  <c:v>5.7487541311644463E-2</c:v>
                </c:pt>
                <c:pt idx="956">
                  <c:v>5.7355245393281962E-2</c:v>
                </c:pt>
                <c:pt idx="957">
                  <c:v>5.7240381756926695E-2</c:v>
                </c:pt>
                <c:pt idx="958">
                  <c:v>5.7088515393417083E-2</c:v>
                </c:pt>
                <c:pt idx="959">
                  <c:v>5.6940675393263973E-2</c:v>
                </c:pt>
                <c:pt idx="960">
                  <c:v>5.6801477352038887E-2</c:v>
                </c:pt>
                <c:pt idx="961">
                  <c:v>5.6687825393183289E-2</c:v>
                </c:pt>
                <c:pt idx="962">
                  <c:v>5.6551965393282444E-2</c:v>
                </c:pt>
                <c:pt idx="963">
                  <c:v>5.6465565393310158E-2</c:v>
                </c:pt>
                <c:pt idx="964">
                  <c:v>5.6365469531172607E-2</c:v>
                </c:pt>
                <c:pt idx="965">
                  <c:v>5.5276745393271653E-2</c:v>
                </c:pt>
                <c:pt idx="966">
                  <c:v>5.5081555519876702E-2</c:v>
                </c:pt>
                <c:pt idx="967">
                  <c:v>5.4838045393282187E-2</c:v>
                </c:pt>
                <c:pt idx="968">
                  <c:v>5.4405775393277622E-2</c:v>
                </c:pt>
                <c:pt idx="969">
                  <c:v>5.4144415393167833E-2</c:v>
                </c:pt>
                <c:pt idx="970">
                  <c:v>5.3881255393307015E-2</c:v>
                </c:pt>
                <c:pt idx="971">
                  <c:v>5.3656125393146681E-2</c:v>
                </c:pt>
                <c:pt idx="972">
                  <c:v>5.3453683537568963E-2</c:v>
                </c:pt>
                <c:pt idx="973">
                  <c:v>5.3274624181128161E-2</c:v>
                </c:pt>
                <c:pt idx="974">
                  <c:v>5.3091045393287573E-2</c:v>
                </c:pt>
                <c:pt idx="975">
                  <c:v>5.3043305393273954E-2</c:v>
                </c:pt>
                <c:pt idx="976">
                  <c:v>5.2922775393142274E-2</c:v>
                </c:pt>
                <c:pt idx="977">
                  <c:v>5.2793365393185354E-2</c:v>
                </c:pt>
                <c:pt idx="978">
                  <c:v>5.2590675393176411E-2</c:v>
                </c:pt>
                <c:pt idx="979">
                  <c:v>5.2366188692246851E-2</c:v>
                </c:pt>
                <c:pt idx="980">
                  <c:v>5.2167635393431055E-2</c:v>
                </c:pt>
                <c:pt idx="981">
                  <c:v>5.2033126345676806E-2</c:v>
                </c:pt>
                <c:pt idx="982">
                  <c:v>5.1442641945044443E-2</c:v>
                </c:pt>
                <c:pt idx="983">
                  <c:v>5.1300125393353824E-2</c:v>
                </c:pt>
                <c:pt idx="984">
                  <c:v>5.1087295393330123E-2</c:v>
                </c:pt>
                <c:pt idx="985">
                  <c:v>5.0902022501730926E-2</c:v>
                </c:pt>
                <c:pt idx="986">
                  <c:v>5.0730385393322308E-2</c:v>
                </c:pt>
                <c:pt idx="987">
                  <c:v>5.0575445393278073E-2</c:v>
                </c:pt>
                <c:pt idx="988">
                  <c:v>5.0464179736820824E-2</c:v>
                </c:pt>
                <c:pt idx="989">
                  <c:v>5.0305815393286935E-2</c:v>
                </c:pt>
                <c:pt idx="990">
                  <c:v>5.0202837700837222E-2</c:v>
                </c:pt>
                <c:pt idx="991">
                  <c:v>5.0077745393281248E-2</c:v>
                </c:pt>
                <c:pt idx="992">
                  <c:v>5.0083447774127876E-2</c:v>
                </c:pt>
                <c:pt idx="993">
                  <c:v>5.0284955393308906E-2</c:v>
                </c:pt>
                <c:pt idx="994">
                  <c:v>5.048871539331401E-2</c:v>
                </c:pt>
                <c:pt idx="995">
                  <c:v>5.0609145393153199E-2</c:v>
                </c:pt>
                <c:pt idx="996">
                  <c:v>5.0626595393310936E-2</c:v>
                </c:pt>
                <c:pt idx="997">
                  <c:v>5.064909539326834E-2</c:v>
                </c:pt>
                <c:pt idx="998">
                  <c:v>5.0671704156329156E-2</c:v>
                </c:pt>
                <c:pt idx="999">
                  <c:v>5.0688333628571058E-2</c:v>
                </c:pt>
                <c:pt idx="1000">
                  <c:v>5.1565092059931317E-2</c:v>
                </c:pt>
                <c:pt idx="1001">
                  <c:v>5.1988575393309588E-2</c:v>
                </c:pt>
                <c:pt idx="1002">
                  <c:v>5.2549765393223424E-2</c:v>
                </c:pt>
                <c:pt idx="1003">
                  <c:v>5.3073805393225371E-2</c:v>
                </c:pt>
                <c:pt idx="1004">
                  <c:v>5.3557425805678349E-2</c:v>
                </c:pt>
                <c:pt idx="1005">
                  <c:v>5.3978725393292848E-2</c:v>
                </c:pt>
                <c:pt idx="1006">
                  <c:v>5.4328375393282613E-2</c:v>
                </c:pt>
                <c:pt idx="1007">
                  <c:v>5.4534745393283401E-2</c:v>
                </c:pt>
                <c:pt idx="1008">
                  <c:v>5.5476412060002644E-2</c:v>
                </c:pt>
                <c:pt idx="1009">
                  <c:v>5.6085595393128074E-2</c:v>
                </c:pt>
                <c:pt idx="1010">
                  <c:v>5.6691178382948237E-2</c:v>
                </c:pt>
                <c:pt idx="1011">
                  <c:v>5.7419615393300205E-2</c:v>
                </c:pt>
                <c:pt idx="1012">
                  <c:v>5.8350045393268601E-2</c:v>
                </c:pt>
                <c:pt idx="1013">
                  <c:v>5.9545685393331382E-2</c:v>
                </c:pt>
                <c:pt idx="1014">
                  <c:v>6.069853539321457E-2</c:v>
                </c:pt>
                <c:pt idx="1015">
                  <c:v>6.1638662059962712E-2</c:v>
                </c:pt>
                <c:pt idx="1016">
                  <c:v>6.4155115763682602E-2</c:v>
                </c:pt>
                <c:pt idx="1017">
                  <c:v>6.4802745393322425E-2</c:v>
                </c:pt>
                <c:pt idx="1018">
                  <c:v>6.6080985393256242E-2</c:v>
                </c:pt>
                <c:pt idx="1019">
                  <c:v>6.7460915393311893E-2</c:v>
                </c:pt>
                <c:pt idx="1020">
                  <c:v>6.8804545393263083E-2</c:v>
                </c:pt>
                <c:pt idx="1021">
                  <c:v>7.0169155393159599E-2</c:v>
                </c:pt>
                <c:pt idx="1022">
                  <c:v>7.1176195393292119E-2</c:v>
                </c:pt>
                <c:pt idx="1023">
                  <c:v>7.2660585393251154E-2</c:v>
                </c:pt>
                <c:pt idx="1024">
                  <c:v>7.3733386697725223E-2</c:v>
                </c:pt>
                <c:pt idx="1025">
                  <c:v>7.6912145393237097E-2</c:v>
                </c:pt>
                <c:pt idx="1026">
                  <c:v>7.7792365393278828E-2</c:v>
                </c:pt>
                <c:pt idx="1027">
                  <c:v>7.8665235393216904E-2</c:v>
                </c:pt>
                <c:pt idx="1028">
                  <c:v>7.9418803532831816E-2</c:v>
                </c:pt>
                <c:pt idx="1029">
                  <c:v>8.0018065393190341E-2</c:v>
                </c:pt>
                <c:pt idx="1030">
                  <c:v>8.0638845393295355E-2</c:v>
                </c:pt>
                <c:pt idx="1031">
                  <c:v>8.1110745393232264E-2</c:v>
                </c:pt>
                <c:pt idx="1032">
                  <c:v>8.163618801621908E-2</c:v>
                </c:pt>
                <c:pt idx="1033">
                  <c:v>8.4614618811002629E-2</c:v>
                </c:pt>
                <c:pt idx="1034">
                  <c:v>8.582624539344863E-2</c:v>
                </c:pt>
                <c:pt idx="1035">
                  <c:v>8.7083545393298323E-2</c:v>
                </c:pt>
                <c:pt idx="1036">
                  <c:v>8.8179005393300258E-2</c:v>
                </c:pt>
                <c:pt idx="1037">
                  <c:v>8.9253575393271944E-2</c:v>
                </c:pt>
                <c:pt idx="1038">
                  <c:v>9.0247662919068716E-2</c:v>
                </c:pt>
                <c:pt idx="1039">
                  <c:v>9.1295805393286855E-2</c:v>
                </c:pt>
                <c:pt idx="1040">
                  <c:v>9.2185201533652616E-2</c:v>
                </c:pt>
                <c:pt idx="1041">
                  <c:v>9.5545018120546388E-2</c:v>
                </c:pt>
                <c:pt idx="1042">
                  <c:v>9.6139595393225363E-2</c:v>
                </c:pt>
                <c:pt idx="1043">
                  <c:v>9.7278435393249651E-2</c:v>
                </c:pt>
                <c:pt idx="1044">
                  <c:v>9.8303745393252484E-2</c:v>
                </c:pt>
                <c:pt idx="1045">
                  <c:v>9.895890789327666E-2</c:v>
                </c:pt>
                <c:pt idx="1046">
                  <c:v>0.10001361539336528</c:v>
                </c:pt>
                <c:pt idx="1047">
                  <c:v>0.10073066539338527</c:v>
                </c:pt>
                <c:pt idx="1048">
                  <c:v>0.10139959539320387</c:v>
                </c:pt>
                <c:pt idx="1049">
                  <c:v>0.10189914539330402</c:v>
                </c:pt>
                <c:pt idx="1050">
                  <c:v>0.1033246203932805</c:v>
                </c:pt>
                <c:pt idx="1051">
                  <c:v>0.10363054057387444</c:v>
                </c:pt>
                <c:pt idx="1052">
                  <c:v>0.10409038539333437</c:v>
                </c:pt>
                <c:pt idx="1053">
                  <c:v>0.10447596539327719</c:v>
                </c:pt>
                <c:pt idx="1054">
                  <c:v>0.1048556453932008</c:v>
                </c:pt>
                <c:pt idx="1055">
                  <c:v>0.10521128539326696</c:v>
                </c:pt>
                <c:pt idx="1056">
                  <c:v>0.10547610585828693</c:v>
                </c:pt>
                <c:pt idx="1057">
                  <c:v>0.10580843539322871</c:v>
                </c:pt>
                <c:pt idx="1058">
                  <c:v>0.1060542453931248</c:v>
                </c:pt>
                <c:pt idx="1059">
                  <c:v>0.106252545393275</c:v>
                </c:pt>
                <c:pt idx="1060">
                  <c:v>0.10702117642782127</c:v>
                </c:pt>
                <c:pt idx="1061">
                  <c:v>0.10727848539326601</c:v>
                </c:pt>
                <c:pt idx="1062">
                  <c:v>0.10752873376540606</c:v>
                </c:pt>
                <c:pt idx="1063">
                  <c:v>0.10779360539331151</c:v>
                </c:pt>
                <c:pt idx="1064">
                  <c:v>0.10800499539328712</c:v>
                </c:pt>
                <c:pt idx="1065">
                  <c:v>0.10820009539328623</c:v>
                </c:pt>
                <c:pt idx="1066">
                  <c:v>0.10836136539320762</c:v>
                </c:pt>
                <c:pt idx="1067">
                  <c:v>0.10851466118270992</c:v>
                </c:pt>
                <c:pt idx="1068">
                  <c:v>0.10890519276171062</c:v>
                </c:pt>
                <c:pt idx="1069">
                  <c:v>0.10899697539332465</c:v>
                </c:pt>
                <c:pt idx="1070">
                  <c:v>0.10910507539320236</c:v>
                </c:pt>
                <c:pt idx="1071">
                  <c:v>0.10918686539326927</c:v>
                </c:pt>
                <c:pt idx="1072">
                  <c:v>0.10925569437284821</c:v>
                </c:pt>
                <c:pt idx="1073">
                  <c:v>0.10932614539319729</c:v>
                </c:pt>
                <c:pt idx="1074">
                  <c:v>0.10938575539331907</c:v>
                </c:pt>
                <c:pt idx="1075">
                  <c:v>0.10942314539325082</c:v>
                </c:pt>
                <c:pt idx="1076">
                  <c:v>0.10954174539328676</c:v>
                </c:pt>
                <c:pt idx="1077">
                  <c:v>0.10957228539319885</c:v>
                </c:pt>
                <c:pt idx="1078">
                  <c:v>0.10961079539329432</c:v>
                </c:pt>
                <c:pt idx="1079">
                  <c:v>0.10964689833434704</c:v>
                </c:pt>
                <c:pt idx="1080">
                  <c:v>0.10966616539332108</c:v>
                </c:pt>
                <c:pt idx="1081">
                  <c:v>0.10955556539339284</c:v>
                </c:pt>
                <c:pt idx="1082">
                  <c:v>0.10939738539336474</c:v>
                </c:pt>
                <c:pt idx="1083">
                  <c:v>0.10925887539325174</c:v>
                </c:pt>
                <c:pt idx="1084">
                  <c:v>0.10917206118271849</c:v>
                </c:pt>
                <c:pt idx="1085">
                  <c:v>0.10886419539335179</c:v>
                </c:pt>
                <c:pt idx="1086">
                  <c:v>0.1088391453933184</c:v>
                </c:pt>
                <c:pt idx="1087">
                  <c:v>0.10880124539329472</c:v>
                </c:pt>
                <c:pt idx="1088">
                  <c:v>0.10872318539330195</c:v>
                </c:pt>
                <c:pt idx="1089">
                  <c:v>0.10863730491716694</c:v>
                </c:pt>
                <c:pt idx="1090">
                  <c:v>0.10853184539327287</c:v>
                </c:pt>
                <c:pt idx="1091">
                  <c:v>0.10845924539327711</c:v>
                </c:pt>
                <c:pt idx="1092">
                  <c:v>0.10837540539321822</c:v>
                </c:pt>
                <c:pt idx="1093">
                  <c:v>0.10832465448419271</c:v>
                </c:pt>
                <c:pt idx="1094">
                  <c:v>0.10821848613410623</c:v>
                </c:pt>
                <c:pt idx="1095">
                  <c:v>0.10823358954917239</c:v>
                </c:pt>
                <c:pt idx="1096">
                  <c:v>0.10827269539338147</c:v>
                </c:pt>
                <c:pt idx="1097">
                  <c:v>0.1083115253933471</c:v>
                </c:pt>
                <c:pt idx="1098">
                  <c:v>0.10831564539337535</c:v>
                </c:pt>
                <c:pt idx="1099">
                  <c:v>0.10833684539339572</c:v>
                </c:pt>
                <c:pt idx="1100">
                  <c:v>0.10834976892257941</c:v>
                </c:pt>
                <c:pt idx="1101">
                  <c:v>0.10836154539325094</c:v>
                </c:pt>
                <c:pt idx="1102">
                  <c:v>0.10857874539325962</c:v>
                </c:pt>
                <c:pt idx="1103">
                  <c:v>0.1086855953932826</c:v>
                </c:pt>
                <c:pt idx="1104">
                  <c:v>0.10888766539333972</c:v>
                </c:pt>
                <c:pt idx="1105">
                  <c:v>0.10908893539317432</c:v>
                </c:pt>
                <c:pt idx="1106">
                  <c:v>0.10926295021249643</c:v>
                </c:pt>
                <c:pt idx="1107">
                  <c:v>0.10942622539324987</c:v>
                </c:pt>
                <c:pt idx="1108">
                  <c:v>0.10957308539336452</c:v>
                </c:pt>
                <c:pt idx="1109">
                  <c:v>0.10968605539332543</c:v>
                </c:pt>
                <c:pt idx="1110">
                  <c:v>0.10976685065644176</c:v>
                </c:pt>
                <c:pt idx="1111">
                  <c:v>0.10999274539328496</c:v>
                </c:pt>
                <c:pt idx="1112">
                  <c:v>0.10999671598149519</c:v>
                </c:pt>
                <c:pt idx="1113">
                  <c:v>0.1099917253932432</c:v>
                </c:pt>
                <c:pt idx="1114">
                  <c:v>0.10989950539337201</c:v>
                </c:pt>
                <c:pt idx="1115">
                  <c:v>0.10979598539330482</c:v>
                </c:pt>
                <c:pt idx="1116">
                  <c:v>0.10971062294440515</c:v>
                </c:pt>
                <c:pt idx="1117">
                  <c:v>0.1096023924521603</c:v>
                </c:pt>
                <c:pt idx="1118">
                  <c:v>0.10942611539336156</c:v>
                </c:pt>
                <c:pt idx="1119">
                  <c:v>0.10925100120726938</c:v>
                </c:pt>
                <c:pt idx="1120">
                  <c:v>0.10862107872665661</c:v>
                </c:pt>
                <c:pt idx="1121">
                  <c:v>0.10852612539328277</c:v>
                </c:pt>
                <c:pt idx="1122">
                  <c:v>0.1083960053931321</c:v>
                </c:pt>
                <c:pt idx="1123">
                  <c:v>0.10828476601179204</c:v>
                </c:pt>
                <c:pt idx="1124">
                  <c:v>0.10827370539347214</c:v>
                </c:pt>
                <c:pt idx="1125">
                  <c:v>0.1083465653932052</c:v>
                </c:pt>
                <c:pt idx="1126">
                  <c:v>0.10838884539336391</c:v>
                </c:pt>
                <c:pt idx="1127">
                  <c:v>0.10843117838291505</c:v>
                </c:pt>
                <c:pt idx="1128">
                  <c:v>0.10848638539327737</c:v>
                </c:pt>
                <c:pt idx="1129">
                  <c:v>0.10838357872663096</c:v>
                </c:pt>
                <c:pt idx="1130">
                  <c:v>0.10817337539332073</c:v>
                </c:pt>
                <c:pt idx="1131">
                  <c:v>0.10798669539329353</c:v>
                </c:pt>
                <c:pt idx="1132">
                  <c:v>0.10790864539337974</c:v>
                </c:pt>
                <c:pt idx="1133">
                  <c:v>0.10793712039335901</c:v>
                </c:pt>
                <c:pt idx="1134">
                  <c:v>0.10777678539329827</c:v>
                </c:pt>
                <c:pt idx="1135">
                  <c:v>0.10749421539324544</c:v>
                </c:pt>
                <c:pt idx="1136">
                  <c:v>0.10731141539325506</c:v>
                </c:pt>
                <c:pt idx="1137">
                  <c:v>0.10730344539325642</c:v>
                </c:pt>
                <c:pt idx="1138">
                  <c:v>0.10729609833445863</c:v>
                </c:pt>
                <c:pt idx="1139">
                  <c:v>0.10715662911425738</c:v>
                </c:pt>
                <c:pt idx="1140">
                  <c:v>0.10712960539349581</c:v>
                </c:pt>
                <c:pt idx="1141">
                  <c:v>0.10712208539344203</c:v>
                </c:pt>
                <c:pt idx="1142">
                  <c:v>0.10716623539333625</c:v>
                </c:pt>
                <c:pt idx="1143">
                  <c:v>0.10716626304028409</c:v>
                </c:pt>
                <c:pt idx="1144">
                  <c:v>0.10692739539324236</c:v>
                </c:pt>
                <c:pt idx="1145">
                  <c:v>0.10652120539330667</c:v>
                </c:pt>
                <c:pt idx="1146">
                  <c:v>0.10609881856400705</c:v>
                </c:pt>
                <c:pt idx="1147">
                  <c:v>0.10517644539329751</c:v>
                </c:pt>
                <c:pt idx="1148">
                  <c:v>0.10489303539324624</c:v>
                </c:pt>
                <c:pt idx="1149">
                  <c:v>0.10457995157887012</c:v>
                </c:pt>
                <c:pt idx="1150">
                  <c:v>0.10434897539330734</c:v>
                </c:pt>
                <c:pt idx="1151">
                  <c:v>0.10419348539330997</c:v>
                </c:pt>
                <c:pt idx="1152">
                  <c:v>0.10410184539330203</c:v>
                </c:pt>
                <c:pt idx="1153">
                  <c:v>0.10408199539337204</c:v>
                </c:pt>
                <c:pt idx="1154">
                  <c:v>0.10422197915958975</c:v>
                </c:pt>
                <c:pt idx="1155">
                  <c:v>0.10434847710060069</c:v>
                </c:pt>
                <c:pt idx="1156">
                  <c:v>0.10602879539322885</c:v>
                </c:pt>
                <c:pt idx="1157">
                  <c:v>0.1060974653932476</c:v>
                </c:pt>
                <c:pt idx="1158">
                  <c:v>0.10618554539333047</c:v>
                </c:pt>
                <c:pt idx="1159">
                  <c:v>0.10618055789339564</c:v>
                </c:pt>
                <c:pt idx="1160">
                  <c:v>0.10614476539343798</c:v>
                </c:pt>
                <c:pt idx="1161">
                  <c:v>0.10615023539330082</c:v>
                </c:pt>
                <c:pt idx="1162">
                  <c:v>0.10618981061058719</c:v>
                </c:pt>
                <c:pt idx="1163">
                  <c:v>0.10632577170913748</c:v>
                </c:pt>
                <c:pt idx="1164">
                  <c:v>0.10634334539308554</c:v>
                </c:pt>
                <c:pt idx="1165">
                  <c:v>0.10635894539326785</c:v>
                </c:pt>
                <c:pt idx="1166">
                  <c:v>0.10637984539320655</c:v>
                </c:pt>
                <c:pt idx="1167">
                  <c:v>0.10640748348848206</c:v>
                </c:pt>
                <c:pt idx="1168">
                  <c:v>0.10642644642429389</c:v>
                </c:pt>
                <c:pt idx="1169">
                  <c:v>0.10640914539324342</c:v>
                </c:pt>
                <c:pt idx="1170">
                  <c:v>0.10638755491710583</c:v>
                </c:pt>
                <c:pt idx="1171">
                  <c:v>0.10630774539328058</c:v>
                </c:pt>
                <c:pt idx="1172">
                  <c:v>0.10628924539328466</c:v>
                </c:pt>
                <c:pt idx="1173">
                  <c:v>0.10626982872655333</c:v>
                </c:pt>
                <c:pt idx="1174">
                  <c:v>0.10623218539332413</c:v>
                </c:pt>
                <c:pt idx="1175">
                  <c:v>0.10618269539330072</c:v>
                </c:pt>
                <c:pt idx="1176">
                  <c:v>0.10613300539328918</c:v>
                </c:pt>
                <c:pt idx="1177">
                  <c:v>0.1060941165273448</c:v>
                </c:pt>
                <c:pt idx="1178">
                  <c:v>0.10609044539334889</c:v>
                </c:pt>
                <c:pt idx="1179">
                  <c:v>0.10608788997151919</c:v>
                </c:pt>
                <c:pt idx="1180">
                  <c:v>0.10611347573042451</c:v>
                </c:pt>
                <c:pt idx="1181">
                  <c:v>0.10610684539331317</c:v>
                </c:pt>
                <c:pt idx="1182">
                  <c:v>0.10610732872660833</c:v>
                </c:pt>
                <c:pt idx="1183">
                  <c:v>0.10612504539315637</c:v>
                </c:pt>
                <c:pt idx="1184">
                  <c:v>0.10613582539340882</c:v>
                </c:pt>
                <c:pt idx="1185">
                  <c:v>0.10612184539331793</c:v>
                </c:pt>
                <c:pt idx="1186">
                  <c:v>0.10609886227645404</c:v>
                </c:pt>
                <c:pt idx="1187">
                  <c:v>0.10608784884148292</c:v>
                </c:pt>
                <c:pt idx="1188">
                  <c:v>0.10600747872663874</c:v>
                </c:pt>
                <c:pt idx="1189">
                  <c:v>0.10598666539317492</c:v>
                </c:pt>
                <c:pt idx="1190">
                  <c:v>0.10596564539345366</c:v>
                </c:pt>
                <c:pt idx="1191">
                  <c:v>0.10595774539345371</c:v>
                </c:pt>
                <c:pt idx="1192">
                  <c:v>0.1059554453933913</c:v>
                </c:pt>
                <c:pt idx="1193">
                  <c:v>0.10593562539305879</c:v>
                </c:pt>
                <c:pt idx="1194">
                  <c:v>0.10592494539315567</c:v>
                </c:pt>
                <c:pt idx="1195">
                  <c:v>0.10592584665904781</c:v>
                </c:pt>
                <c:pt idx="1196">
                  <c:v>0.10591632271275842</c:v>
                </c:pt>
                <c:pt idx="1197">
                  <c:v>0.10590349539329225</c:v>
                </c:pt>
                <c:pt idx="1198">
                  <c:v>0.10591315448419891</c:v>
                </c:pt>
                <c:pt idx="1199">
                  <c:v>0.10597702539328679</c:v>
                </c:pt>
                <c:pt idx="1200">
                  <c:v>0.10608652539325192</c:v>
                </c:pt>
                <c:pt idx="1201">
                  <c:v>0.106196027746293</c:v>
                </c:pt>
                <c:pt idx="1202">
                  <c:v>0.10632264539337655</c:v>
                </c:pt>
                <c:pt idx="1203">
                  <c:v>0.10642824539340268</c:v>
                </c:pt>
                <c:pt idx="1204">
                  <c:v>0.10651921539317755</c:v>
                </c:pt>
                <c:pt idx="1205">
                  <c:v>0.10656613345291532</c:v>
                </c:pt>
                <c:pt idx="1206">
                  <c:v>0.10676936394997938</c:v>
                </c:pt>
                <c:pt idx="1207">
                  <c:v>0.10681343539313559</c:v>
                </c:pt>
                <c:pt idx="1208">
                  <c:v>0.10686648539321197</c:v>
                </c:pt>
                <c:pt idx="1209">
                  <c:v>0.10686651622671661</c:v>
                </c:pt>
                <c:pt idx="1210">
                  <c:v>0.10684944539320895</c:v>
                </c:pt>
                <c:pt idx="1211">
                  <c:v>0.1068266853933153</c:v>
                </c:pt>
                <c:pt idx="1212">
                  <c:v>0.10680449539334802</c:v>
                </c:pt>
                <c:pt idx="1213">
                  <c:v>0.10680274539328138</c:v>
                </c:pt>
                <c:pt idx="1214">
                  <c:v>0.10678766205992929</c:v>
                </c:pt>
                <c:pt idx="1215">
                  <c:v>0.10674774539327814</c:v>
                </c:pt>
                <c:pt idx="1216">
                  <c:v>0.10675246539332761</c:v>
                </c:pt>
                <c:pt idx="1217">
                  <c:v>0.1067543453933979</c:v>
                </c:pt>
                <c:pt idx="1218">
                  <c:v>0.10675874539343511</c:v>
                </c:pt>
                <c:pt idx="1219">
                  <c:v>0.10674537039321308</c:v>
                </c:pt>
                <c:pt idx="1220">
                  <c:v>0.1067384253933028</c:v>
                </c:pt>
                <c:pt idx="1221">
                  <c:v>0.10672884539326333</c:v>
                </c:pt>
                <c:pt idx="1222">
                  <c:v>0.10671506046182344</c:v>
                </c:pt>
                <c:pt idx="1223">
                  <c:v>0.10672456892270077</c:v>
                </c:pt>
                <c:pt idx="1224">
                  <c:v>0.10673946539333201</c:v>
                </c:pt>
                <c:pt idx="1225">
                  <c:v>0.10674654539312201</c:v>
                </c:pt>
                <c:pt idx="1226">
                  <c:v>0.10675444539336354</c:v>
                </c:pt>
                <c:pt idx="1227">
                  <c:v>0.10675320931075305</c:v>
                </c:pt>
                <c:pt idx="1228">
                  <c:v>0.10677434539319108</c:v>
                </c:pt>
                <c:pt idx="1229">
                  <c:v>0.10672958539332456</c:v>
                </c:pt>
                <c:pt idx="1230">
                  <c:v>0.10664912039338503</c:v>
                </c:pt>
                <c:pt idx="1231">
                  <c:v>0.10658174539327092</c:v>
                </c:pt>
                <c:pt idx="1232">
                  <c:v>0.10640617396462915</c:v>
                </c:pt>
                <c:pt idx="1233">
                  <c:v>0.10635938539313372</c:v>
                </c:pt>
                <c:pt idx="1234">
                  <c:v>0.10629081539323693</c:v>
                </c:pt>
                <c:pt idx="1235">
                  <c:v>0.1062212141432326</c:v>
                </c:pt>
                <c:pt idx="1236">
                  <c:v>0.10617429539323098</c:v>
                </c:pt>
                <c:pt idx="1237">
                  <c:v>0.10614902539337834</c:v>
                </c:pt>
                <c:pt idx="1238">
                  <c:v>0.10611852539342692</c:v>
                </c:pt>
                <c:pt idx="1239">
                  <c:v>0.10609090328794935</c:v>
                </c:pt>
                <c:pt idx="1240">
                  <c:v>0.10593287442556232</c:v>
                </c:pt>
                <c:pt idx="1241">
                  <c:v>0.10590527786087023</c:v>
                </c:pt>
                <c:pt idx="1242">
                  <c:v>0.10587614539316803</c:v>
                </c:pt>
                <c:pt idx="1243">
                  <c:v>0.10584562539335707</c:v>
                </c:pt>
                <c:pt idx="1244">
                  <c:v>0.10583194539327678</c:v>
                </c:pt>
                <c:pt idx="1245">
                  <c:v>0.10582774539332718</c:v>
                </c:pt>
                <c:pt idx="1246">
                  <c:v>0.10578721907754129</c:v>
                </c:pt>
                <c:pt idx="1247">
                  <c:v>0.10576664539325975</c:v>
                </c:pt>
                <c:pt idx="1248">
                  <c:v>0.10577799802489096</c:v>
                </c:pt>
                <c:pt idx="1249">
                  <c:v>0.10587182539327955</c:v>
                </c:pt>
                <c:pt idx="1250">
                  <c:v>0.10597502539329184</c:v>
                </c:pt>
                <c:pt idx="1251">
                  <c:v>0.10607383539331749</c:v>
                </c:pt>
                <c:pt idx="1252">
                  <c:v>0.10615934539322325</c:v>
                </c:pt>
                <c:pt idx="1253">
                  <c:v>0.10623026539330738</c:v>
                </c:pt>
                <c:pt idx="1254">
                  <c:v>0.10626391205987318</c:v>
                </c:pt>
                <c:pt idx="1255">
                  <c:v>0.10634335145395823</c:v>
                </c:pt>
                <c:pt idx="1256">
                  <c:v>0.10644774539323976</c:v>
                </c:pt>
                <c:pt idx="1257">
                  <c:v>0.10644170539328002</c:v>
                </c:pt>
                <c:pt idx="1258">
                  <c:v>0.1063923553932824</c:v>
                </c:pt>
                <c:pt idx="1259">
                  <c:v>0.1062169053932962</c:v>
                </c:pt>
                <c:pt idx="1260">
                  <c:v>0.10603144539322784</c:v>
                </c:pt>
                <c:pt idx="1261">
                  <c:v>0.10589561124692182</c:v>
                </c:pt>
                <c:pt idx="1262">
                  <c:v>0.10575684539330155</c:v>
                </c:pt>
                <c:pt idx="1263">
                  <c:v>0.10565453784609247</c:v>
                </c:pt>
                <c:pt idx="1264">
                  <c:v>0.10533662539329214</c:v>
                </c:pt>
                <c:pt idx="1265">
                  <c:v>0.10522130539325758</c:v>
                </c:pt>
                <c:pt idx="1266">
                  <c:v>0.10496756539332353</c:v>
                </c:pt>
                <c:pt idx="1267">
                  <c:v>0.10467069539322438</c:v>
                </c:pt>
                <c:pt idx="1268">
                  <c:v>0.10443371414319813</c:v>
                </c:pt>
                <c:pt idx="1269">
                  <c:v>0.10417852539337957</c:v>
                </c:pt>
                <c:pt idx="1270">
                  <c:v>0.10398903539325488</c:v>
                </c:pt>
                <c:pt idx="1271">
                  <c:v>0.10380964539326953</c:v>
                </c:pt>
                <c:pt idx="1272">
                  <c:v>0.10359581357506897</c:v>
                </c:pt>
                <c:pt idx="1273">
                  <c:v>0.10289517396469705</c:v>
                </c:pt>
                <c:pt idx="1274">
                  <c:v>0.10273505539322514</c:v>
                </c:pt>
                <c:pt idx="1275">
                  <c:v>0.10248601135074864</c:v>
                </c:pt>
                <c:pt idx="1276">
                  <c:v>0.10222203539319707</c:v>
                </c:pt>
                <c:pt idx="1277">
                  <c:v>0.10196692539325625</c:v>
                </c:pt>
                <c:pt idx="1278">
                  <c:v>0.10175663539315849</c:v>
                </c:pt>
                <c:pt idx="1279">
                  <c:v>0.10153688539334382</c:v>
                </c:pt>
                <c:pt idx="1280">
                  <c:v>0.10131395087269368</c:v>
                </c:pt>
                <c:pt idx="1281">
                  <c:v>0.10092314745516262</c:v>
                </c:pt>
                <c:pt idx="1282">
                  <c:v>9.9815252242535735E-2</c:v>
                </c:pt>
                <c:pt idx="1283">
                  <c:v>9.9578225393216258E-2</c:v>
                </c:pt>
                <c:pt idx="1284">
                  <c:v>9.9328035393227765E-2</c:v>
                </c:pt>
                <c:pt idx="1285">
                  <c:v>9.9087105393422803E-2</c:v>
                </c:pt>
                <c:pt idx="1286">
                  <c:v>9.8924140130293381E-2</c:v>
                </c:pt>
                <c:pt idx="1287">
                  <c:v>9.874362539326853E-2</c:v>
                </c:pt>
                <c:pt idx="1288">
                  <c:v>9.8360465393355412E-2</c:v>
                </c:pt>
                <c:pt idx="1289">
                  <c:v>9.8190195393272006E-2</c:v>
                </c:pt>
                <c:pt idx="1290">
                  <c:v>9.8120901643270031E-2</c:v>
                </c:pt>
                <c:pt idx="1291">
                  <c:v>9.7680745393262214E-2</c:v>
                </c:pt>
                <c:pt idx="1292">
                  <c:v>9.7616645393273416E-2</c:v>
                </c:pt>
                <c:pt idx="1293">
                  <c:v>9.750284113793839E-2</c:v>
                </c:pt>
                <c:pt idx="1294">
                  <c:v>9.7428365393312788E-2</c:v>
                </c:pt>
                <c:pt idx="1295">
                  <c:v>9.7376055393212368E-2</c:v>
                </c:pt>
                <c:pt idx="1296">
                  <c:v>9.7313135393235939E-2</c:v>
                </c:pt>
                <c:pt idx="1297">
                  <c:v>9.7263265393394249E-2</c:v>
                </c:pt>
                <c:pt idx="1298">
                  <c:v>9.7241210181948645E-2</c:v>
                </c:pt>
                <c:pt idx="1299">
                  <c:v>9.7220245393273785E-2</c:v>
                </c:pt>
                <c:pt idx="1300">
                  <c:v>9.7275000295226732E-2</c:v>
                </c:pt>
                <c:pt idx="1301">
                  <c:v>9.7280445393181481E-2</c:v>
                </c:pt>
                <c:pt idx="1302">
                  <c:v>9.7306425393298923E-2</c:v>
                </c:pt>
                <c:pt idx="1303">
                  <c:v>9.7344395393150762E-2</c:v>
                </c:pt>
                <c:pt idx="1304">
                  <c:v>9.7379895393402194E-2</c:v>
                </c:pt>
                <c:pt idx="1305">
                  <c:v>9.7405787059912541E-2</c:v>
                </c:pt>
                <c:pt idx="1306">
                  <c:v>9.7430705393321659E-2</c:v>
                </c:pt>
                <c:pt idx="1307">
                  <c:v>9.7447337985784088E-2</c:v>
                </c:pt>
                <c:pt idx="1308">
                  <c:v>9.7442278726589393E-2</c:v>
                </c:pt>
                <c:pt idx="1309">
                  <c:v>9.7299995393271388E-2</c:v>
                </c:pt>
                <c:pt idx="1310">
                  <c:v>9.7086455393295523E-2</c:v>
                </c:pt>
                <c:pt idx="1311">
                  <c:v>9.6884505393262543E-2</c:v>
                </c:pt>
                <c:pt idx="1312">
                  <c:v>9.6712808551117746E-2</c:v>
                </c:pt>
                <c:pt idx="1313">
                  <c:v>9.6552925393126543E-2</c:v>
                </c:pt>
                <c:pt idx="1314">
                  <c:v>9.6415595393239073E-2</c:v>
                </c:pt>
                <c:pt idx="1315">
                  <c:v>9.6300635393262723E-2</c:v>
                </c:pt>
                <c:pt idx="1316">
                  <c:v>9.6224921863807822E-2</c:v>
                </c:pt>
                <c:pt idx="1317">
                  <c:v>9.5967745393252812E-2</c:v>
                </c:pt>
                <c:pt idx="1318">
                  <c:v>9.5913507893271799E-2</c:v>
                </c:pt>
                <c:pt idx="1319">
                  <c:v>9.5834305393282193E-2</c:v>
                </c:pt>
                <c:pt idx="1320">
                  <c:v>9.5753575393345614E-2</c:v>
                </c:pt>
                <c:pt idx="1321">
                  <c:v>9.5675995393278868E-2</c:v>
                </c:pt>
                <c:pt idx="1322">
                  <c:v>9.562370539329379E-2</c:v>
                </c:pt>
                <c:pt idx="1323">
                  <c:v>9.5561095393279061E-2</c:v>
                </c:pt>
                <c:pt idx="1324">
                  <c:v>9.5523745393393256E-2</c:v>
                </c:pt>
                <c:pt idx="1325">
                  <c:v>9.5593712059965696E-2</c:v>
                </c:pt>
                <c:pt idx="1326">
                  <c:v>9.5797745393298328E-2</c:v>
                </c:pt>
                <c:pt idx="1327">
                  <c:v>9.5826378046297123E-2</c:v>
                </c:pt>
                <c:pt idx="1328">
                  <c:v>9.5877045393308435E-2</c:v>
                </c:pt>
                <c:pt idx="1329">
                  <c:v>9.593694539321973E-2</c:v>
                </c:pt>
                <c:pt idx="1330">
                  <c:v>9.5984731694727543E-2</c:v>
                </c:pt>
                <c:pt idx="1331">
                  <c:v>9.6025235393284447E-2</c:v>
                </c:pt>
                <c:pt idx="1332">
                  <c:v>9.6102005393220225E-2</c:v>
                </c:pt>
                <c:pt idx="1333">
                  <c:v>9.6142245393366466E-2</c:v>
                </c:pt>
                <c:pt idx="1334">
                  <c:v>9.6120864037303022E-2</c:v>
                </c:pt>
                <c:pt idx="1335">
                  <c:v>9.5914290847815664E-2</c:v>
                </c:pt>
                <c:pt idx="1336">
                  <c:v>9.5849135393308416E-2</c:v>
                </c:pt>
                <c:pt idx="1337">
                  <c:v>9.5743071709023297E-2</c:v>
                </c:pt>
                <c:pt idx="1338">
                  <c:v>9.5633755393279785E-2</c:v>
                </c:pt>
                <c:pt idx="1339">
                  <c:v>9.5540955393389027E-2</c:v>
                </c:pt>
                <c:pt idx="1340">
                  <c:v>9.545678539333835E-2</c:v>
                </c:pt>
                <c:pt idx="1341">
                  <c:v>9.5400465393240097E-2</c:v>
                </c:pt>
                <c:pt idx="1342">
                  <c:v>9.5462292059991682E-2</c:v>
                </c:pt>
                <c:pt idx="1343">
                  <c:v>9.5645005393279803E-2</c:v>
                </c:pt>
                <c:pt idx="1344">
                  <c:v>9.5801745393288229E-2</c:v>
                </c:pt>
                <c:pt idx="1345">
                  <c:v>9.6244316821824327E-2</c:v>
                </c:pt>
                <c:pt idx="1346">
                  <c:v>9.6382205393325648E-2</c:v>
                </c:pt>
                <c:pt idx="1347">
                  <c:v>9.6511005393239202E-2</c:v>
                </c:pt>
                <c:pt idx="1348">
                  <c:v>9.6614945393270091E-2</c:v>
                </c:pt>
                <c:pt idx="1349">
                  <c:v>9.6724703726565053E-2</c:v>
                </c:pt>
                <c:pt idx="1350">
                  <c:v>9.6814445393093251E-2</c:v>
                </c:pt>
                <c:pt idx="1351">
                  <c:v>9.6874485393414034E-2</c:v>
                </c:pt>
                <c:pt idx="1352">
                  <c:v>9.6925131756918859E-2</c:v>
                </c:pt>
                <c:pt idx="1353">
                  <c:v>9.7248853827011317E-2</c:v>
                </c:pt>
                <c:pt idx="1354">
                  <c:v>9.7357309223042421E-2</c:v>
                </c:pt>
                <c:pt idx="1355">
                  <c:v>9.7416275393300111E-2</c:v>
                </c:pt>
                <c:pt idx="1356">
                  <c:v>9.7509575393317505E-2</c:v>
                </c:pt>
                <c:pt idx="1357">
                  <c:v>9.7562345393328087E-2</c:v>
                </c:pt>
                <c:pt idx="1358">
                  <c:v>9.762307539328674E-2</c:v>
                </c:pt>
                <c:pt idx="1359">
                  <c:v>9.7677130810140511E-2</c:v>
                </c:pt>
                <c:pt idx="1360">
                  <c:v>9.7725425393250021E-2</c:v>
                </c:pt>
                <c:pt idx="1361">
                  <c:v>9.7767745393298355E-2</c:v>
                </c:pt>
                <c:pt idx="1362">
                  <c:v>9.7390595393221702E-2</c:v>
                </c:pt>
                <c:pt idx="1363">
                  <c:v>9.7279965393326506E-2</c:v>
                </c:pt>
                <c:pt idx="1364">
                  <c:v>9.7167045393291573E-2</c:v>
                </c:pt>
                <c:pt idx="1365">
                  <c:v>9.7051185393183914E-2</c:v>
                </c:pt>
                <c:pt idx="1366">
                  <c:v>9.6960713814340238E-2</c:v>
                </c:pt>
                <c:pt idx="1367">
                  <c:v>9.6883185393309645E-2</c:v>
                </c:pt>
                <c:pt idx="1368">
                  <c:v>9.680733539329367E-2</c:v>
                </c:pt>
                <c:pt idx="1369">
                  <c:v>9.6715552410884698E-2</c:v>
                </c:pt>
                <c:pt idx="1370">
                  <c:v>9.6380745393290113E-2</c:v>
                </c:pt>
                <c:pt idx="1371">
                  <c:v>9.6309337229996572E-2</c:v>
                </c:pt>
                <c:pt idx="1372">
                  <c:v>9.6195428937491556E-2</c:v>
                </c:pt>
                <c:pt idx="1373">
                  <c:v>9.6078765393244225E-2</c:v>
                </c:pt>
                <c:pt idx="1374">
                  <c:v>9.5996725393248994E-2</c:v>
                </c:pt>
                <c:pt idx="1375">
                  <c:v>9.5887965393288255E-2</c:v>
                </c:pt>
                <c:pt idx="1376">
                  <c:v>9.5660315393217843E-2</c:v>
                </c:pt>
                <c:pt idx="1377">
                  <c:v>9.5465187498589898E-2</c:v>
                </c:pt>
                <c:pt idx="1378">
                  <c:v>9.5258616361078907E-2</c:v>
                </c:pt>
                <c:pt idx="1379">
                  <c:v>9.4593899239413304E-2</c:v>
                </c:pt>
                <c:pt idx="1380">
                  <c:v>9.4450695393234696E-2</c:v>
                </c:pt>
                <c:pt idx="1381">
                  <c:v>9.429256539318942E-2</c:v>
                </c:pt>
                <c:pt idx="1382">
                  <c:v>9.4158430786549729E-2</c:v>
                </c:pt>
                <c:pt idx="1383">
                  <c:v>9.4024620393255987E-2</c:v>
                </c:pt>
                <c:pt idx="1384">
                  <c:v>9.3884485393147088E-2</c:v>
                </c:pt>
                <c:pt idx="1385">
                  <c:v>9.3767895393298772E-2</c:v>
                </c:pt>
                <c:pt idx="1386">
                  <c:v>9.3683399938726097E-2</c:v>
                </c:pt>
                <c:pt idx="1387">
                  <c:v>9.3447745393248738E-2</c:v>
                </c:pt>
                <c:pt idx="1388">
                  <c:v>9.3401071709024563E-2</c:v>
                </c:pt>
                <c:pt idx="1389">
                  <c:v>9.3343945393314698E-2</c:v>
                </c:pt>
                <c:pt idx="1390">
                  <c:v>9.3268285393250494E-2</c:v>
                </c:pt>
                <c:pt idx="1391">
                  <c:v>9.3232245393224389E-2</c:v>
                </c:pt>
                <c:pt idx="1392">
                  <c:v>9.3252412059911194E-2</c:v>
                </c:pt>
                <c:pt idx="1393">
                  <c:v>9.3264145393249009E-2</c:v>
                </c:pt>
                <c:pt idx="1394">
                  <c:v>9.3285305393337126E-2</c:v>
                </c:pt>
                <c:pt idx="1395">
                  <c:v>9.3295954348405985E-2</c:v>
                </c:pt>
                <c:pt idx="1396">
                  <c:v>9.3389979435798409E-2</c:v>
                </c:pt>
                <c:pt idx="1397">
                  <c:v>9.3408825393339612E-2</c:v>
                </c:pt>
                <c:pt idx="1398">
                  <c:v>9.343374539338356E-2</c:v>
                </c:pt>
                <c:pt idx="1399">
                  <c:v>9.3452925393251007E-2</c:v>
                </c:pt>
                <c:pt idx="1400">
                  <c:v>9.3466145393335864E-2</c:v>
                </c:pt>
                <c:pt idx="1401">
                  <c:v>9.3495505393221379E-2</c:v>
                </c:pt>
                <c:pt idx="1402">
                  <c:v>9.3503695393167163E-2</c:v>
                </c:pt>
                <c:pt idx="1403">
                  <c:v>9.3506336942596135E-2</c:v>
                </c:pt>
                <c:pt idx="1404">
                  <c:v>9.3509730687372894E-2</c:v>
                </c:pt>
                <c:pt idx="1405">
                  <c:v>9.3219790847825834E-2</c:v>
                </c:pt>
                <c:pt idx="1406">
                  <c:v>9.3178985393294056E-2</c:v>
                </c:pt>
                <c:pt idx="1407">
                  <c:v>9.3111545393341544E-2</c:v>
                </c:pt>
                <c:pt idx="1408">
                  <c:v>9.3005629603752027E-2</c:v>
                </c:pt>
                <c:pt idx="1409">
                  <c:v>9.2887035393303563E-2</c:v>
                </c:pt>
                <c:pt idx="1410">
                  <c:v>9.2778055393296199E-2</c:v>
                </c:pt>
                <c:pt idx="1411">
                  <c:v>9.2665875828117805E-2</c:v>
                </c:pt>
                <c:pt idx="1412">
                  <c:v>9.2336495393283258E-2</c:v>
                </c:pt>
                <c:pt idx="1413">
                  <c:v>9.2253927211473297E-2</c:v>
                </c:pt>
                <c:pt idx="1414">
                  <c:v>9.2134807893302195E-2</c:v>
                </c:pt>
                <c:pt idx="1415">
                  <c:v>9.2027199938684134E-2</c:v>
                </c:pt>
                <c:pt idx="1416">
                  <c:v>9.1937645393386447E-2</c:v>
                </c:pt>
                <c:pt idx="1417">
                  <c:v>9.1868765393286367E-2</c:v>
                </c:pt>
                <c:pt idx="1418">
                  <c:v>9.171194539325711E-2</c:v>
                </c:pt>
                <c:pt idx="1419">
                  <c:v>9.1574203726594305E-2</c:v>
                </c:pt>
                <c:pt idx="1420">
                  <c:v>9.1450891226600106E-2</c:v>
                </c:pt>
                <c:pt idx="1421">
                  <c:v>9.11525280020129E-2</c:v>
                </c:pt>
                <c:pt idx="1422">
                  <c:v>9.1062575393152656E-2</c:v>
                </c:pt>
                <c:pt idx="1423">
                  <c:v>9.1027095393329205E-2</c:v>
                </c:pt>
                <c:pt idx="1424">
                  <c:v>9.1005995393274475E-2</c:v>
                </c:pt>
                <c:pt idx="1425">
                  <c:v>9.0992099560011752E-2</c:v>
                </c:pt>
                <c:pt idx="1426">
                  <c:v>9.0961485393250996E-2</c:v>
                </c:pt>
                <c:pt idx="1427">
                  <c:v>9.0936765393252017E-2</c:v>
                </c:pt>
                <c:pt idx="1428">
                  <c:v>9.0912345393519445E-2</c:v>
                </c:pt>
                <c:pt idx="1429">
                  <c:v>9.0901548671894261E-2</c:v>
                </c:pt>
                <c:pt idx="1430">
                  <c:v>9.0860376972159429E-2</c:v>
                </c:pt>
                <c:pt idx="1431">
                  <c:v>9.0857145393187011E-2</c:v>
                </c:pt>
                <c:pt idx="1432">
                  <c:v>9.0840945393480865E-2</c:v>
                </c:pt>
                <c:pt idx="1433">
                  <c:v>9.0828725393279797E-2</c:v>
                </c:pt>
                <c:pt idx="1434">
                  <c:v>9.0791305393267407E-2</c:v>
                </c:pt>
                <c:pt idx="1435">
                  <c:v>9.0809903288061378E-2</c:v>
                </c:pt>
                <c:pt idx="1436">
                  <c:v>9.0907005393276563E-2</c:v>
                </c:pt>
                <c:pt idx="1437">
                  <c:v>9.0989137550081978E-2</c:v>
                </c:pt>
                <c:pt idx="1438">
                  <c:v>9.1205745393253324E-2</c:v>
                </c:pt>
                <c:pt idx="1439">
                  <c:v>9.1243645393362272E-2</c:v>
                </c:pt>
                <c:pt idx="1440">
                  <c:v>9.1312595393219453E-2</c:v>
                </c:pt>
                <c:pt idx="1441">
                  <c:v>9.1366545393356091E-2</c:v>
                </c:pt>
                <c:pt idx="1442">
                  <c:v>9.1404398024920397E-2</c:v>
                </c:pt>
                <c:pt idx="1443">
                  <c:v>9.1465975393234089E-2</c:v>
                </c:pt>
                <c:pt idx="1444">
                  <c:v>9.1486025393308523E-2</c:v>
                </c:pt>
                <c:pt idx="1445">
                  <c:v>9.1448145393314917E-2</c:v>
                </c:pt>
                <c:pt idx="1446">
                  <c:v>9.1424569717716508E-2</c:v>
                </c:pt>
                <c:pt idx="1447">
                  <c:v>9.1295215981460842E-2</c:v>
                </c:pt>
                <c:pt idx="1448">
                  <c:v>9.1267829900417041E-2</c:v>
                </c:pt>
                <c:pt idx="1449">
                  <c:v>9.1209265393402461E-2</c:v>
                </c:pt>
                <c:pt idx="1450">
                  <c:v>9.1175495393216011E-2</c:v>
                </c:pt>
                <c:pt idx="1451">
                  <c:v>9.1134345393456329E-2</c:v>
                </c:pt>
                <c:pt idx="1452">
                  <c:v>9.1114145393333956E-2</c:v>
                </c:pt>
                <c:pt idx="1453">
                  <c:v>9.1102145393193723E-2</c:v>
                </c:pt>
                <c:pt idx="1454">
                  <c:v>9.110020372662575E-2</c:v>
                </c:pt>
                <c:pt idx="1455">
                  <c:v>9.1100878726635415E-2</c:v>
                </c:pt>
                <c:pt idx="1456">
                  <c:v>9.1075809909355598E-2</c:v>
                </c:pt>
                <c:pt idx="1457">
                  <c:v>9.1068755494276843E-2</c:v>
                </c:pt>
                <c:pt idx="1458">
                  <c:v>9.1020445393326099E-2</c:v>
                </c:pt>
                <c:pt idx="1459">
                  <c:v>9.0974085393284554E-2</c:v>
                </c:pt>
                <c:pt idx="1460">
                  <c:v>9.0933945393317117E-2</c:v>
                </c:pt>
                <c:pt idx="1461">
                  <c:v>9.0901661182826388E-2</c:v>
                </c:pt>
                <c:pt idx="1462">
                  <c:v>9.0874195393240598E-2</c:v>
                </c:pt>
                <c:pt idx="1463">
                  <c:v>9.08687131352508E-2</c:v>
                </c:pt>
                <c:pt idx="1464">
                  <c:v>9.0827745393255555E-2</c:v>
                </c:pt>
                <c:pt idx="1465">
                  <c:v>9.08189373124344E-2</c:v>
                </c:pt>
                <c:pt idx="1466">
                  <c:v>9.079704539313127E-2</c:v>
                </c:pt>
                <c:pt idx="1467">
                  <c:v>9.077056539334194E-2</c:v>
                </c:pt>
                <c:pt idx="1468">
                  <c:v>9.0730405393330216E-2</c:v>
                </c:pt>
                <c:pt idx="1469">
                  <c:v>9.0688903287912126E-2</c:v>
                </c:pt>
                <c:pt idx="1470">
                  <c:v>9.0637525393390206E-2</c:v>
                </c:pt>
                <c:pt idx="1471">
                  <c:v>9.0612979435832131E-2</c:v>
                </c:pt>
                <c:pt idx="1472">
                  <c:v>9.048271091049287E-2</c:v>
                </c:pt>
                <c:pt idx="1473">
                  <c:v>9.0457225393180352E-2</c:v>
                </c:pt>
                <c:pt idx="1474">
                  <c:v>9.0437745393060709E-2</c:v>
                </c:pt>
              </c:numCache>
            </c:numRef>
          </c:val>
          <c:smooth val="0"/>
          <c:extLs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0.10621774539328044</c:v>
                </c:pt>
                <c:pt idx="1">
                  <c:v>0.1072194625651548</c:v>
                </c:pt>
                <c:pt idx="2">
                  <c:v>0.10754254539322972</c:v>
                </c:pt>
                <c:pt idx="3">
                  <c:v>0.10607474539324357</c:v>
                </c:pt>
                <c:pt idx="4">
                  <c:v>0.1072452453932442</c:v>
                </c:pt>
                <c:pt idx="5">
                  <c:v>0.1053452453932664</c:v>
                </c:pt>
                <c:pt idx="6">
                  <c:v>0.10951774539326209</c:v>
                </c:pt>
                <c:pt idx="7">
                  <c:v>0.10851729539339772</c:v>
                </c:pt>
                <c:pt idx="8">
                  <c:v>0.10918940539329469</c:v>
                </c:pt>
                <c:pt idx="9">
                  <c:v>0.1073538953931461</c:v>
                </c:pt>
                <c:pt idx="10">
                  <c:v>0.10579946539326102</c:v>
                </c:pt>
                <c:pt idx="11">
                  <c:v>0.10522557539329114</c:v>
                </c:pt>
                <c:pt idx="12">
                  <c:v>0.10266544159583191</c:v>
                </c:pt>
                <c:pt idx="13">
                  <c:v>9.6701745393318106E-2</c:v>
                </c:pt>
                <c:pt idx="14">
                  <c:v>9.6701745393289684E-2</c:v>
                </c:pt>
                <c:pt idx="15">
                  <c:v>9.6667825393382145E-2</c:v>
                </c:pt>
                <c:pt idx="16">
                  <c:v>9.6700795393246608E-2</c:v>
                </c:pt>
                <c:pt idx="17">
                  <c:v>9.639044947481068E-2</c:v>
                </c:pt>
                <c:pt idx="18">
                  <c:v>9.644274539317621E-2</c:v>
                </c:pt>
                <c:pt idx="19">
                  <c:v>9.6442745393119367E-2</c:v>
                </c:pt>
                <c:pt idx="20">
                  <c:v>9.63085787264788E-2</c:v>
                </c:pt>
                <c:pt idx="21">
                  <c:v>9.6152745393226269E-2</c:v>
                </c:pt>
                <c:pt idx="22">
                  <c:v>9.6296735292270341E-2</c:v>
                </c:pt>
                <c:pt idx="23">
                  <c:v>9.6345245393251844E-2</c:v>
                </c:pt>
                <c:pt idx="24">
                  <c:v>9.6091045393379204E-2</c:v>
                </c:pt>
                <c:pt idx="25">
                  <c:v>9.6527745393430564E-2</c:v>
                </c:pt>
                <c:pt idx="26">
                  <c:v>9.6527745393430564E-2</c:v>
                </c:pt>
                <c:pt idx="27">
                  <c:v>9.5149724985006401E-2</c:v>
                </c:pt>
                <c:pt idx="28">
                  <c:v>9.4169469531252048E-2</c:v>
                </c:pt>
                <c:pt idx="29">
                  <c:v>9.751235298831773E-2</c:v>
                </c:pt>
                <c:pt idx="30">
                  <c:v>0.10089881539332168</c:v>
                </c:pt>
                <c:pt idx="31">
                  <c:v>0.10108774539320109</c:v>
                </c:pt>
                <c:pt idx="32">
                  <c:v>0.10234824539315923</c:v>
                </c:pt>
                <c:pt idx="33">
                  <c:v>0.10104589539322717</c:v>
                </c:pt>
                <c:pt idx="34">
                  <c:v>9.7706145393274824E-2</c:v>
                </c:pt>
                <c:pt idx="35">
                  <c:v>9.7544485393257219E-2</c:v>
                </c:pt>
                <c:pt idx="36">
                  <c:v>9.744174539318351E-2</c:v>
                </c:pt>
                <c:pt idx="37">
                  <c:v>9.774711274023673E-2</c:v>
                </c:pt>
                <c:pt idx="38">
                  <c:v>9.8099145393533149E-2</c:v>
                </c:pt>
                <c:pt idx="39">
                  <c:v>9.8107745393519963E-2</c:v>
                </c:pt>
                <c:pt idx="40">
                  <c:v>9.8410795393064632E-2</c:v>
                </c:pt>
                <c:pt idx="41">
                  <c:v>9.8502745393048485E-2</c:v>
                </c:pt>
                <c:pt idx="42">
                  <c:v>9.8502745393048485E-2</c:v>
                </c:pt>
                <c:pt idx="43">
                  <c:v>9.8275245393352861E-2</c:v>
                </c:pt>
                <c:pt idx="44">
                  <c:v>9.4537745393168393E-2</c:v>
                </c:pt>
                <c:pt idx="45">
                  <c:v>9.4685745393334741E-2</c:v>
                </c:pt>
                <c:pt idx="46">
                  <c:v>9.586077569647955E-2</c:v>
                </c:pt>
                <c:pt idx="47">
                  <c:v>9.6022745393455011E-2</c:v>
                </c:pt>
                <c:pt idx="48">
                  <c:v>9.6612095393140862E-2</c:v>
                </c:pt>
                <c:pt idx="49">
                  <c:v>9.6648845393175975E-2</c:v>
                </c:pt>
                <c:pt idx="50">
                  <c:v>9.4437645393313119E-2</c:v>
                </c:pt>
                <c:pt idx="51">
                  <c:v>9.4047745393325499E-2</c:v>
                </c:pt>
                <c:pt idx="52">
                  <c:v>9.3884866605549178E-2</c:v>
                </c:pt>
                <c:pt idx="53">
                  <c:v>9.4248895393249654E-2</c:v>
                </c:pt>
                <c:pt idx="54">
                  <c:v>9.4937745393139039E-2</c:v>
                </c:pt>
                <c:pt idx="55">
                  <c:v>9.4523445393363659E-2</c:v>
                </c:pt>
                <c:pt idx="56">
                  <c:v>9.4347745393307036E-2</c:v>
                </c:pt>
                <c:pt idx="57">
                  <c:v>9.4194445393199544E-2</c:v>
                </c:pt>
                <c:pt idx="58">
                  <c:v>9.4137745393197747E-2</c:v>
                </c:pt>
                <c:pt idx="59">
                  <c:v>9.4137745393197747E-2</c:v>
                </c:pt>
                <c:pt idx="60">
                  <c:v>9.4137745393283012E-2</c:v>
                </c:pt>
                <c:pt idx="61">
                  <c:v>9.3284514624087933E-2</c:v>
                </c:pt>
                <c:pt idx="62">
                  <c:v>9.2513745393361546E-2</c:v>
                </c:pt>
                <c:pt idx="63">
                  <c:v>9.2513745393361546E-2</c:v>
                </c:pt>
                <c:pt idx="64">
                  <c:v>9.2513745393361546E-2</c:v>
                </c:pt>
                <c:pt idx="65">
                  <c:v>9.2513745393361546E-2</c:v>
                </c:pt>
                <c:pt idx="66">
                  <c:v>9.2216745393230326E-2</c:v>
                </c:pt>
                <c:pt idx="67">
                  <c:v>9.1497745393354535E-2</c:v>
                </c:pt>
                <c:pt idx="68">
                  <c:v>9.1128468284807695E-2</c:v>
                </c:pt>
                <c:pt idx="69">
                  <c:v>9.0137745393178648E-2</c:v>
                </c:pt>
                <c:pt idx="70">
                  <c:v>9.0137745393178648E-2</c:v>
                </c:pt>
                <c:pt idx="71">
                  <c:v>8.9694945393304693E-2</c:v>
                </c:pt>
                <c:pt idx="72">
                  <c:v>8.8052173964598524E-2</c:v>
                </c:pt>
                <c:pt idx="73">
                  <c:v>8.7203745393125587E-2</c:v>
                </c:pt>
                <c:pt idx="74">
                  <c:v>8.7203745393125587E-2</c:v>
                </c:pt>
                <c:pt idx="75">
                  <c:v>8.7203745393125587E-2</c:v>
                </c:pt>
                <c:pt idx="76">
                  <c:v>8.7203745393281906E-2</c:v>
                </c:pt>
                <c:pt idx="77">
                  <c:v>8.7974390554521165E-2</c:v>
                </c:pt>
                <c:pt idx="78">
                  <c:v>8.8051295393299256E-2</c:v>
                </c:pt>
                <c:pt idx="79">
                  <c:v>8.8072745393361629E-2</c:v>
                </c:pt>
                <c:pt idx="80">
                  <c:v>8.8090745393415659E-2</c:v>
                </c:pt>
                <c:pt idx="81">
                  <c:v>8.8408145393131576E-2</c:v>
                </c:pt>
                <c:pt idx="82">
                  <c:v>8.8417745393130076E-2</c:v>
                </c:pt>
                <c:pt idx="83">
                  <c:v>8.8417745393158498E-2</c:v>
                </c:pt>
                <c:pt idx="84">
                  <c:v>9.0331495393201067E-2</c:v>
                </c:pt>
                <c:pt idx="85">
                  <c:v>9.0831545393371016E-2</c:v>
                </c:pt>
                <c:pt idx="86">
                  <c:v>9.1048825393187371E-2</c:v>
                </c:pt>
                <c:pt idx="87">
                  <c:v>9.1025071923851897E-2</c:v>
                </c:pt>
                <c:pt idx="88">
                  <c:v>8.8687805393277586E-2</c:v>
                </c:pt>
                <c:pt idx="89">
                  <c:v>8.8517745393247083E-2</c:v>
                </c:pt>
                <c:pt idx="90">
                  <c:v>8.8517745393247083E-2</c:v>
                </c:pt>
                <c:pt idx="91">
                  <c:v>8.8517745393218661E-2</c:v>
                </c:pt>
                <c:pt idx="92">
                  <c:v>8.8517745393247083E-2</c:v>
                </c:pt>
                <c:pt idx="93">
                  <c:v>8.8517745393247083E-2</c:v>
                </c:pt>
                <c:pt idx="94">
                  <c:v>8.8653865393197862E-2</c:v>
                </c:pt>
                <c:pt idx="95">
                  <c:v>8.8683745393211666E-2</c:v>
                </c:pt>
                <c:pt idx="96">
                  <c:v>8.8683745393183244E-2</c:v>
                </c:pt>
                <c:pt idx="97">
                  <c:v>8.8683745393211666E-2</c:v>
                </c:pt>
                <c:pt idx="98">
                  <c:v>8.8683745393211666E-2</c:v>
                </c:pt>
                <c:pt idx="99">
                  <c:v>8.8683745393211666E-2</c:v>
                </c:pt>
                <c:pt idx="100">
                  <c:v>8.8683745393197455E-2</c:v>
                </c:pt>
                <c:pt idx="101">
                  <c:v>8.8683745393211666E-2</c:v>
                </c:pt>
                <c:pt idx="102">
                  <c:v>8.8989625393253391E-2</c:v>
                </c:pt>
                <c:pt idx="103">
                  <c:v>8.9837745393410273E-2</c:v>
                </c:pt>
                <c:pt idx="104">
                  <c:v>8.9837745393410273E-2</c:v>
                </c:pt>
                <c:pt idx="105">
                  <c:v>8.9837745393410273E-2</c:v>
                </c:pt>
                <c:pt idx="106">
                  <c:v>8.9837745393410273E-2</c:v>
                </c:pt>
                <c:pt idx="107">
                  <c:v>8.9837745393410273E-2</c:v>
                </c:pt>
                <c:pt idx="108">
                  <c:v>8.9837745393410273E-2</c:v>
                </c:pt>
                <c:pt idx="109">
                  <c:v>8.9837745393410273E-2</c:v>
                </c:pt>
                <c:pt idx="110">
                  <c:v>8.9837745393410273E-2</c:v>
                </c:pt>
                <c:pt idx="111">
                  <c:v>9.0117745393229143E-2</c:v>
                </c:pt>
                <c:pt idx="112">
                  <c:v>9.0397745393275386E-2</c:v>
                </c:pt>
                <c:pt idx="113">
                  <c:v>9.0397745393218543E-2</c:v>
                </c:pt>
                <c:pt idx="114">
                  <c:v>9.0397745393190121E-2</c:v>
                </c:pt>
                <c:pt idx="115">
                  <c:v>8.8724845393443275E-2</c:v>
                </c:pt>
                <c:pt idx="116">
                  <c:v>8.7890045393351102E-2</c:v>
                </c:pt>
                <c:pt idx="117">
                  <c:v>8.7897745393348714E-2</c:v>
                </c:pt>
                <c:pt idx="118">
                  <c:v>8.7897745393348714E-2</c:v>
                </c:pt>
                <c:pt idx="119">
                  <c:v>8.7897745393348714E-2</c:v>
                </c:pt>
                <c:pt idx="120">
                  <c:v>8.784503951076772E-2</c:v>
                </c:pt>
                <c:pt idx="121">
                  <c:v>8.7223379196018413E-2</c:v>
                </c:pt>
                <c:pt idx="122">
                  <c:v>8.6251545393309925E-2</c:v>
                </c:pt>
                <c:pt idx="123">
                  <c:v>8.2446745393298215E-2</c:v>
                </c:pt>
                <c:pt idx="124">
                  <c:v>8.1954795393286872E-2</c:v>
                </c:pt>
                <c:pt idx="125">
                  <c:v>8.2931285393271992E-2</c:v>
                </c:pt>
                <c:pt idx="126">
                  <c:v>8.1926215393266943E-2</c:v>
                </c:pt>
                <c:pt idx="127">
                  <c:v>8.0597641226617611E-2</c:v>
                </c:pt>
                <c:pt idx="128">
                  <c:v>8.0222745393285777E-2</c:v>
                </c:pt>
                <c:pt idx="129">
                  <c:v>8.0222745393285777E-2</c:v>
                </c:pt>
                <c:pt idx="130">
                  <c:v>8.3504545393282115E-2</c:v>
                </c:pt>
                <c:pt idx="131">
                  <c:v>8.3296745393340643E-2</c:v>
                </c:pt>
                <c:pt idx="132">
                  <c:v>8.3257745393339633E-2</c:v>
                </c:pt>
                <c:pt idx="133">
                  <c:v>8.3257745393325422E-2</c:v>
                </c:pt>
                <c:pt idx="134">
                  <c:v>8.3257745393339633E-2</c:v>
                </c:pt>
                <c:pt idx="135">
                  <c:v>8.3257745393339633E-2</c:v>
                </c:pt>
                <c:pt idx="136">
                  <c:v>8.3257745393339633E-2</c:v>
                </c:pt>
                <c:pt idx="137">
                  <c:v>8.3257745393268578E-2</c:v>
                </c:pt>
                <c:pt idx="138">
                  <c:v>8.3257745393268578E-2</c:v>
                </c:pt>
                <c:pt idx="139">
                  <c:v>8.3257745393339633E-2</c:v>
                </c:pt>
                <c:pt idx="140">
                  <c:v>8.3257745393339633E-2</c:v>
                </c:pt>
                <c:pt idx="141">
                  <c:v>8.3257745393339633E-2</c:v>
                </c:pt>
                <c:pt idx="142">
                  <c:v>8.3645345393236425E-2</c:v>
                </c:pt>
                <c:pt idx="143">
                  <c:v>8.8299182893308625E-2</c:v>
                </c:pt>
                <c:pt idx="144">
                  <c:v>9.2621665393394892E-2</c:v>
                </c:pt>
                <c:pt idx="145">
                  <c:v>9.4298490074081087E-2</c:v>
                </c:pt>
                <c:pt idx="146">
                  <c:v>9.6373745393321997E-2</c:v>
                </c:pt>
                <c:pt idx="147">
                  <c:v>9.6396508279866566E-2</c:v>
                </c:pt>
                <c:pt idx="148">
                  <c:v>9.5512945393096516E-2</c:v>
                </c:pt>
                <c:pt idx="149">
                  <c:v>9.5187745393118917E-2</c:v>
                </c:pt>
                <c:pt idx="150">
                  <c:v>9.5187745393118917E-2</c:v>
                </c:pt>
                <c:pt idx="151">
                  <c:v>9.5187745393133127E-2</c:v>
                </c:pt>
                <c:pt idx="152">
                  <c:v>9.5240445393201867E-2</c:v>
                </c:pt>
                <c:pt idx="153">
                  <c:v>9.6127945393305936E-2</c:v>
                </c:pt>
                <c:pt idx="154">
                  <c:v>9.6147745393253103E-2</c:v>
                </c:pt>
                <c:pt idx="155">
                  <c:v>9.6057745393309801E-2</c:v>
                </c:pt>
                <c:pt idx="156">
                  <c:v>9.5399219077393127E-2</c:v>
                </c:pt>
                <c:pt idx="157">
                  <c:v>9.4113291785163256E-2</c:v>
                </c:pt>
                <c:pt idx="158">
                  <c:v>9.3741745393373321E-2</c:v>
                </c:pt>
                <c:pt idx="159">
                  <c:v>9.3741745393373321E-2</c:v>
                </c:pt>
                <c:pt idx="160">
                  <c:v>9.4186120393260353E-2</c:v>
                </c:pt>
                <c:pt idx="161">
                  <c:v>9.4747088827574544E-2</c:v>
                </c:pt>
                <c:pt idx="162">
                  <c:v>9.544274539308617E-2</c:v>
                </c:pt>
                <c:pt idx="163">
                  <c:v>9.6899850656527065E-2</c:v>
                </c:pt>
                <c:pt idx="164">
                  <c:v>9.9547345393176556E-2</c:v>
                </c:pt>
                <c:pt idx="165">
                  <c:v>9.9937745393148703E-2</c:v>
                </c:pt>
                <c:pt idx="166">
                  <c:v>9.9937745393148703E-2</c:v>
                </c:pt>
                <c:pt idx="167">
                  <c:v>9.9937745393148703E-2</c:v>
                </c:pt>
                <c:pt idx="168">
                  <c:v>9.9937745393148703E-2</c:v>
                </c:pt>
                <c:pt idx="169">
                  <c:v>9.9682745393209871E-2</c:v>
                </c:pt>
                <c:pt idx="170">
                  <c:v>9.8692745393449854E-2</c:v>
                </c:pt>
                <c:pt idx="171">
                  <c:v>9.8905007298000669E-2</c:v>
                </c:pt>
                <c:pt idx="172">
                  <c:v>9.8610345393296939E-2</c:v>
                </c:pt>
                <c:pt idx="173">
                  <c:v>9.8905037059722645E-2</c:v>
                </c:pt>
                <c:pt idx="174">
                  <c:v>9.9007745393038249E-2</c:v>
                </c:pt>
                <c:pt idx="175">
                  <c:v>9.9007745393038249E-2</c:v>
                </c:pt>
                <c:pt idx="176">
                  <c:v>9.9007745393038249E-2</c:v>
                </c:pt>
                <c:pt idx="177">
                  <c:v>9.9364587498513401E-2</c:v>
                </c:pt>
                <c:pt idx="178">
                  <c:v>0.10016774539329276</c:v>
                </c:pt>
                <c:pt idx="179">
                  <c:v>0.10016774539329276</c:v>
                </c:pt>
                <c:pt idx="180">
                  <c:v>0.10072397872664851</c:v>
                </c:pt>
                <c:pt idx="181">
                  <c:v>0.10103774539329891</c:v>
                </c:pt>
                <c:pt idx="182">
                  <c:v>0.10103774539332733</c:v>
                </c:pt>
                <c:pt idx="183">
                  <c:v>0.10128824539343384</c:v>
                </c:pt>
                <c:pt idx="184">
                  <c:v>0.10145774539341801</c:v>
                </c:pt>
                <c:pt idx="185">
                  <c:v>0.10194594539332513</c:v>
                </c:pt>
                <c:pt idx="186">
                  <c:v>0.10214174539331111</c:v>
                </c:pt>
                <c:pt idx="187">
                  <c:v>0.10214174539331111</c:v>
                </c:pt>
                <c:pt idx="188">
                  <c:v>0.10214174539331111</c:v>
                </c:pt>
                <c:pt idx="189">
                  <c:v>0.10214174539331111</c:v>
                </c:pt>
                <c:pt idx="190">
                  <c:v>0.10214174539331111</c:v>
                </c:pt>
                <c:pt idx="191">
                  <c:v>0.10210764539331763</c:v>
                </c:pt>
                <c:pt idx="192">
                  <c:v>0.10201174539314195</c:v>
                </c:pt>
                <c:pt idx="193">
                  <c:v>0.1020542196199159</c:v>
                </c:pt>
                <c:pt idx="194">
                  <c:v>0.1024237453932102</c:v>
                </c:pt>
                <c:pt idx="195">
                  <c:v>0.1024237453932102</c:v>
                </c:pt>
                <c:pt idx="196">
                  <c:v>0.10242374539328125</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0.10249996761557156</c:v>
                </c:pt>
                <c:pt idx="205">
                  <c:v>0.10362774539331099</c:v>
                </c:pt>
                <c:pt idx="206">
                  <c:v>0.10362774539335362</c:v>
                </c:pt>
                <c:pt idx="207">
                  <c:v>0.10362774539331099</c:v>
                </c:pt>
                <c:pt idx="208">
                  <c:v>0.10362774539331099</c:v>
                </c:pt>
                <c:pt idx="209">
                  <c:v>0.10362774539331099</c:v>
                </c:pt>
                <c:pt idx="210">
                  <c:v>0.10362774539338204</c:v>
                </c:pt>
                <c:pt idx="211">
                  <c:v>0.10362774539331099</c:v>
                </c:pt>
                <c:pt idx="212">
                  <c:v>0.10362774539331099</c:v>
                </c:pt>
                <c:pt idx="213">
                  <c:v>0.10362774539328257</c:v>
                </c:pt>
                <c:pt idx="214">
                  <c:v>0.10242374539328125</c:v>
                </c:pt>
                <c:pt idx="215">
                  <c:v>0.10115358377707651</c:v>
                </c:pt>
                <c:pt idx="216">
                  <c:v>0.10021774539319495</c:v>
                </c:pt>
                <c:pt idx="217">
                  <c:v>0.10021774539319495</c:v>
                </c:pt>
                <c:pt idx="218">
                  <c:v>0.10021774539319495</c:v>
                </c:pt>
                <c:pt idx="219">
                  <c:v>0.10021774539319495</c:v>
                </c:pt>
                <c:pt idx="220">
                  <c:v>0.10022394539318213</c:v>
                </c:pt>
                <c:pt idx="221">
                  <c:v>0.1005277453933644</c:v>
                </c:pt>
                <c:pt idx="222">
                  <c:v>9.9778693669080099E-2</c:v>
                </c:pt>
                <c:pt idx="223">
                  <c:v>9.9486250656298125E-2</c:v>
                </c:pt>
                <c:pt idx="224">
                  <c:v>9.9617745393146606E-2</c:v>
                </c:pt>
                <c:pt idx="225">
                  <c:v>9.9436635393232109E-2</c:v>
                </c:pt>
                <c:pt idx="226">
                  <c:v>9.8326345393374481E-2</c:v>
                </c:pt>
                <c:pt idx="227">
                  <c:v>9.838614539324908E-2</c:v>
                </c:pt>
                <c:pt idx="228">
                  <c:v>9.8457745393204732E-2</c:v>
                </c:pt>
                <c:pt idx="229">
                  <c:v>9.8457745393147889E-2</c:v>
                </c:pt>
                <c:pt idx="230">
                  <c:v>9.7571745393281617E-2</c:v>
                </c:pt>
                <c:pt idx="231">
                  <c:v>9.7308865393287647E-2</c:v>
                </c:pt>
                <c:pt idx="232">
                  <c:v>9.7243745393271297E-2</c:v>
                </c:pt>
                <c:pt idx="233">
                  <c:v>9.7800135393327992E-2</c:v>
                </c:pt>
                <c:pt idx="234">
                  <c:v>9.8135545393375878E-2</c:v>
                </c:pt>
                <c:pt idx="235">
                  <c:v>9.7657145393384326E-2</c:v>
                </c:pt>
                <c:pt idx="236">
                  <c:v>9.6957745393481787E-2</c:v>
                </c:pt>
                <c:pt idx="237">
                  <c:v>9.6957745393453365E-2</c:v>
                </c:pt>
                <c:pt idx="238">
                  <c:v>9.6957745393282835E-2</c:v>
                </c:pt>
                <c:pt idx="239">
                  <c:v>9.6763186569702953E-2</c:v>
                </c:pt>
                <c:pt idx="240">
                  <c:v>9.6687745393239766E-2</c:v>
                </c:pt>
                <c:pt idx="241">
                  <c:v>9.6687745393239766E-2</c:v>
                </c:pt>
                <c:pt idx="242">
                  <c:v>9.6679465823399369E-2</c:v>
                </c:pt>
                <c:pt idx="243">
                  <c:v>9.5621875393206324E-2</c:v>
                </c:pt>
                <c:pt idx="244">
                  <c:v>9.3333345393219247E-2</c:v>
                </c:pt>
                <c:pt idx="245">
                  <c:v>9.2880429603866332E-2</c:v>
                </c:pt>
                <c:pt idx="246">
                  <c:v>9.2932245393257062E-2</c:v>
                </c:pt>
                <c:pt idx="247">
                  <c:v>9.3727745393309192E-2</c:v>
                </c:pt>
                <c:pt idx="248">
                  <c:v>9.3797745393416676E-2</c:v>
                </c:pt>
                <c:pt idx="249">
                  <c:v>9.3842324938904653E-2</c:v>
                </c:pt>
                <c:pt idx="250">
                  <c:v>9.4601345393442671E-2</c:v>
                </c:pt>
                <c:pt idx="251">
                  <c:v>9.468774539345759E-2</c:v>
                </c:pt>
                <c:pt idx="252">
                  <c:v>9.468774539345759E-2</c:v>
                </c:pt>
                <c:pt idx="253">
                  <c:v>9.4285025393347155E-2</c:v>
                </c:pt>
                <c:pt idx="254">
                  <c:v>9.2493895393289449E-2</c:v>
                </c:pt>
                <c:pt idx="255">
                  <c:v>9.1287745393245245E-2</c:v>
                </c:pt>
                <c:pt idx="256">
                  <c:v>9.1582694888302285E-2</c:v>
                </c:pt>
                <c:pt idx="257">
                  <c:v>9.3210045393220753E-2</c:v>
                </c:pt>
                <c:pt idx="258">
                  <c:v>9.2895045393191822E-2</c:v>
                </c:pt>
                <c:pt idx="259">
                  <c:v>9.2847745393129344E-2</c:v>
                </c:pt>
                <c:pt idx="260">
                  <c:v>9.2847745393186187E-2</c:v>
                </c:pt>
                <c:pt idx="261">
                  <c:v>9.2847745393186187E-2</c:v>
                </c:pt>
                <c:pt idx="262">
                  <c:v>9.2847745393129344E-2</c:v>
                </c:pt>
                <c:pt idx="263">
                  <c:v>9.2847745393299874E-2</c:v>
                </c:pt>
                <c:pt idx="264">
                  <c:v>9.2847745393200398E-2</c:v>
                </c:pt>
                <c:pt idx="265">
                  <c:v>9.2847745393186187E-2</c:v>
                </c:pt>
                <c:pt idx="266">
                  <c:v>9.2847745393186187E-2</c:v>
                </c:pt>
                <c:pt idx="267">
                  <c:v>9.2847745393186187E-2</c:v>
                </c:pt>
                <c:pt idx="268">
                  <c:v>9.2847745393186187E-2</c:v>
                </c:pt>
                <c:pt idx="269">
                  <c:v>9.2847745393186187E-2</c:v>
                </c:pt>
                <c:pt idx="270">
                  <c:v>9.3086745393293313E-2</c:v>
                </c:pt>
                <c:pt idx="271">
                  <c:v>9.3429888250398108E-2</c:v>
                </c:pt>
                <c:pt idx="272">
                  <c:v>9.4623745393107583E-2</c:v>
                </c:pt>
                <c:pt idx="273">
                  <c:v>9.4827745393118335E-2</c:v>
                </c:pt>
                <c:pt idx="274">
                  <c:v>9.4827745393118335E-2</c:v>
                </c:pt>
                <c:pt idx="275">
                  <c:v>9.4827745393118335E-2</c:v>
                </c:pt>
                <c:pt idx="276">
                  <c:v>9.4929307893153236E-2</c:v>
                </c:pt>
                <c:pt idx="277">
                  <c:v>9.5152745393164651E-2</c:v>
                </c:pt>
                <c:pt idx="278">
                  <c:v>9.5152745393164651E-2</c:v>
                </c:pt>
                <c:pt idx="279">
                  <c:v>9.5152745393292548E-2</c:v>
                </c:pt>
                <c:pt idx="280">
                  <c:v>9.5152745393306759E-2</c:v>
                </c:pt>
                <c:pt idx="281">
                  <c:v>9.515274539315044E-2</c:v>
                </c:pt>
                <c:pt idx="282">
                  <c:v>9.5152745393164651E-2</c:v>
                </c:pt>
                <c:pt idx="283">
                  <c:v>9.5042695393331655E-2</c:v>
                </c:pt>
                <c:pt idx="284">
                  <c:v>9.3929465823279656E-2</c:v>
                </c:pt>
                <c:pt idx="285">
                  <c:v>8.9716495393261653E-2</c:v>
                </c:pt>
                <c:pt idx="286">
                  <c:v>8.7485045393293603E-2</c:v>
                </c:pt>
                <c:pt idx="287">
                  <c:v>8.6887745393354976E-2</c:v>
                </c:pt>
                <c:pt idx="288">
                  <c:v>8.3672132893198636E-2</c:v>
                </c:pt>
                <c:pt idx="289">
                  <c:v>8.0278245393216707E-2</c:v>
                </c:pt>
                <c:pt idx="290">
                  <c:v>7.9957745393187452E-2</c:v>
                </c:pt>
                <c:pt idx="291">
                  <c:v>7.9957745393215873E-2</c:v>
                </c:pt>
                <c:pt idx="292">
                  <c:v>7.9957745393215873E-2</c:v>
                </c:pt>
                <c:pt idx="293">
                  <c:v>7.9957745393187452E-2</c:v>
                </c:pt>
                <c:pt idx="294">
                  <c:v>7.995774539315903E-2</c:v>
                </c:pt>
                <c:pt idx="295">
                  <c:v>7.9957745393244295E-2</c:v>
                </c:pt>
                <c:pt idx="296">
                  <c:v>7.9957745393187452E-2</c:v>
                </c:pt>
                <c:pt idx="297">
                  <c:v>7.9957745393215873E-2</c:v>
                </c:pt>
                <c:pt idx="298">
                  <c:v>7.9957745393215873E-2</c:v>
                </c:pt>
                <c:pt idx="299">
                  <c:v>7.9957745393187452E-2</c:v>
                </c:pt>
                <c:pt idx="300">
                  <c:v>7.9957745393215873E-2</c:v>
                </c:pt>
                <c:pt idx="301">
                  <c:v>7.9957745393215873E-2</c:v>
                </c:pt>
                <c:pt idx="302">
                  <c:v>7.995774539315903E-2</c:v>
                </c:pt>
                <c:pt idx="303">
                  <c:v>7.995774539332956E-2</c:v>
                </c:pt>
                <c:pt idx="304">
                  <c:v>8.0497745393287801E-2</c:v>
                </c:pt>
                <c:pt idx="305">
                  <c:v>8.0497745393145692E-2</c:v>
                </c:pt>
                <c:pt idx="306">
                  <c:v>8.0497745393159903E-2</c:v>
                </c:pt>
                <c:pt idx="307">
                  <c:v>8.1722645393242033E-2</c:v>
                </c:pt>
                <c:pt idx="308">
                  <c:v>8.2477745393191526E-2</c:v>
                </c:pt>
                <c:pt idx="309">
                  <c:v>8.2477745393148894E-2</c:v>
                </c:pt>
                <c:pt idx="310">
                  <c:v>8.2477745393191526E-2</c:v>
                </c:pt>
                <c:pt idx="311">
                  <c:v>8.2477745393134683E-2</c:v>
                </c:pt>
                <c:pt idx="312">
                  <c:v>7.8086789510962262E-2</c:v>
                </c:pt>
                <c:pt idx="313">
                  <c:v>7.7717345393267578E-2</c:v>
                </c:pt>
                <c:pt idx="314">
                  <c:v>7.7717745393272253E-2</c:v>
                </c:pt>
                <c:pt idx="315">
                  <c:v>7.771774539322962E-2</c:v>
                </c:pt>
                <c:pt idx="316">
                  <c:v>7.8096245393226127E-2</c:v>
                </c:pt>
                <c:pt idx="317">
                  <c:v>7.8170905393292855E-2</c:v>
                </c:pt>
                <c:pt idx="318">
                  <c:v>7.7682140997453075E-2</c:v>
                </c:pt>
                <c:pt idx="319">
                  <c:v>7.7881619077416531E-2</c:v>
                </c:pt>
                <c:pt idx="320">
                  <c:v>7.8286238543952891E-2</c:v>
                </c:pt>
                <c:pt idx="321">
                  <c:v>7.7058345393126615E-2</c:v>
                </c:pt>
                <c:pt idx="322">
                  <c:v>7.6897745393139871E-2</c:v>
                </c:pt>
                <c:pt idx="323">
                  <c:v>7.6887645393171056E-2</c:v>
                </c:pt>
                <c:pt idx="324">
                  <c:v>7.6821938941506573E-2</c:v>
                </c:pt>
                <c:pt idx="325">
                  <c:v>7.6827745393089231E-2</c:v>
                </c:pt>
                <c:pt idx="326">
                  <c:v>7.6839845393124051E-2</c:v>
                </c:pt>
                <c:pt idx="327">
                  <c:v>7.6997745393214245E-2</c:v>
                </c:pt>
                <c:pt idx="328">
                  <c:v>7.69977453932853E-2</c:v>
                </c:pt>
                <c:pt idx="329">
                  <c:v>7.768531682182811E-2</c:v>
                </c:pt>
                <c:pt idx="330">
                  <c:v>7.7174045393249457E-2</c:v>
                </c:pt>
                <c:pt idx="331">
                  <c:v>7.6374103288017636E-2</c:v>
                </c:pt>
                <c:pt idx="332">
                  <c:v>7.5237045393222957E-2</c:v>
                </c:pt>
                <c:pt idx="333">
                  <c:v>7.5307745393146774E-2</c:v>
                </c:pt>
                <c:pt idx="334">
                  <c:v>7.5526113814390783E-2</c:v>
                </c:pt>
                <c:pt idx="335">
                  <c:v>7.6147745393498667E-2</c:v>
                </c:pt>
                <c:pt idx="336">
                  <c:v>7.6147745393470245E-2</c:v>
                </c:pt>
                <c:pt idx="337">
                  <c:v>7.6147745393370769E-2</c:v>
                </c:pt>
                <c:pt idx="338">
                  <c:v>7.6147745393342348E-2</c:v>
                </c:pt>
                <c:pt idx="339">
                  <c:v>7.6142745393440237E-2</c:v>
                </c:pt>
                <c:pt idx="340">
                  <c:v>7.620774539316244E-2</c:v>
                </c:pt>
                <c:pt idx="341">
                  <c:v>7.6207745393219284E-2</c:v>
                </c:pt>
                <c:pt idx="342">
                  <c:v>7.6207745393219284E-2</c:v>
                </c:pt>
                <c:pt idx="343">
                  <c:v>7.620774539316244E-2</c:v>
                </c:pt>
                <c:pt idx="344">
                  <c:v>7.620774539316244E-2</c:v>
                </c:pt>
                <c:pt idx="345">
                  <c:v>7.620774539316244E-2</c:v>
                </c:pt>
                <c:pt idx="346">
                  <c:v>7.6207745393219284E-2</c:v>
                </c:pt>
                <c:pt idx="347">
                  <c:v>7.6207745393219284E-2</c:v>
                </c:pt>
                <c:pt idx="348">
                  <c:v>7.5994412060097716E-2</c:v>
                </c:pt>
                <c:pt idx="349">
                  <c:v>7.5897745393376681E-2</c:v>
                </c:pt>
                <c:pt idx="350">
                  <c:v>7.5897745393376681E-2</c:v>
                </c:pt>
                <c:pt idx="351">
                  <c:v>7.5897745393433524E-2</c:v>
                </c:pt>
                <c:pt idx="352">
                  <c:v>7.5897745393419314E-2</c:v>
                </c:pt>
                <c:pt idx="353">
                  <c:v>7.5807745393220216E-2</c:v>
                </c:pt>
                <c:pt idx="354">
                  <c:v>7.5807745393206005E-2</c:v>
                </c:pt>
                <c:pt idx="355">
                  <c:v>7.5807745393206005E-2</c:v>
                </c:pt>
                <c:pt idx="356">
                  <c:v>7.5807745393206005E-2</c:v>
                </c:pt>
                <c:pt idx="357">
                  <c:v>7.6250145393402136E-2</c:v>
                </c:pt>
                <c:pt idx="358">
                  <c:v>7.6367745393426389E-2</c:v>
                </c:pt>
                <c:pt idx="359">
                  <c:v>7.5870573676141362E-2</c:v>
                </c:pt>
                <c:pt idx="360">
                  <c:v>7.5247745393426158E-2</c:v>
                </c:pt>
                <c:pt idx="361">
                  <c:v>7.5247745393255627E-2</c:v>
                </c:pt>
                <c:pt idx="362">
                  <c:v>7.5384412059989359E-2</c:v>
                </c:pt>
                <c:pt idx="363">
                  <c:v>7.5457745393137543E-2</c:v>
                </c:pt>
                <c:pt idx="364">
                  <c:v>7.5457745393151754E-2</c:v>
                </c:pt>
                <c:pt idx="365">
                  <c:v>7.5457745393137543E-2</c:v>
                </c:pt>
                <c:pt idx="366">
                  <c:v>7.5457745393137543E-2</c:v>
                </c:pt>
                <c:pt idx="367">
                  <c:v>7.6614374606734259E-2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7.5291787946582645E-2</c:v>
                </c:pt>
                <c:pt idx="376">
                  <c:v>7.5077745393386408E-2</c:v>
                </c:pt>
                <c:pt idx="377">
                  <c:v>7.5077745393386408E-2</c:v>
                </c:pt>
                <c:pt idx="378">
                  <c:v>7.5077745393386408E-2</c:v>
                </c:pt>
                <c:pt idx="379">
                  <c:v>7.1717745393115706E-2</c:v>
                </c:pt>
                <c:pt idx="380">
                  <c:v>7.1717745393073074E-2</c:v>
                </c:pt>
                <c:pt idx="381">
                  <c:v>7.1717745393044652E-2</c:v>
                </c:pt>
                <c:pt idx="382">
                  <c:v>7.2055219077356014E-2</c:v>
                </c:pt>
                <c:pt idx="383">
                  <c:v>7.2357745393205164E-2</c:v>
                </c:pt>
                <c:pt idx="384">
                  <c:v>7.258714539331379E-2</c:v>
                </c:pt>
                <c:pt idx="385">
                  <c:v>7.3537745393323917E-2</c:v>
                </c:pt>
                <c:pt idx="386">
                  <c:v>7.3011468797460566E-2</c:v>
                </c:pt>
                <c:pt idx="387">
                  <c:v>7.3791386418946558E-2</c:v>
                </c:pt>
                <c:pt idx="388">
                  <c:v>7.6586425393230684E-2</c:v>
                </c:pt>
                <c:pt idx="389">
                  <c:v>7.7391745393057931E-2</c:v>
                </c:pt>
                <c:pt idx="390">
                  <c:v>7.7802795393310475E-2</c:v>
                </c:pt>
                <c:pt idx="391">
                  <c:v>7.8192745393138807E-2</c:v>
                </c:pt>
                <c:pt idx="392">
                  <c:v>7.8185095393166648E-2</c:v>
                </c:pt>
                <c:pt idx="393">
                  <c:v>7.7722476575999622E-2</c:v>
                </c:pt>
                <c:pt idx="394">
                  <c:v>7.7717745393201199E-2</c:v>
                </c:pt>
                <c:pt idx="395">
                  <c:v>7.7717745393201199E-2</c:v>
                </c:pt>
                <c:pt idx="396">
                  <c:v>7.7623345393206478E-2</c:v>
                </c:pt>
                <c:pt idx="397">
                  <c:v>7.7277745393260489E-2</c:v>
                </c:pt>
                <c:pt idx="398">
                  <c:v>7.7277745393303121E-2</c:v>
                </c:pt>
                <c:pt idx="399">
                  <c:v>7.7277745393260489E-2</c:v>
                </c:pt>
                <c:pt idx="400">
                  <c:v>7.7277745393317332E-2</c:v>
                </c:pt>
                <c:pt idx="401">
                  <c:v>7.7277745393260489E-2</c:v>
                </c:pt>
                <c:pt idx="402">
                  <c:v>7.7277745393331543E-2</c:v>
                </c:pt>
                <c:pt idx="403">
                  <c:v>7.7361078726710275E-2</c:v>
                </c:pt>
                <c:pt idx="404">
                  <c:v>8.0607745393265873E-2</c:v>
                </c:pt>
                <c:pt idx="405">
                  <c:v>8.0607745393166397E-2</c:v>
                </c:pt>
                <c:pt idx="406">
                  <c:v>8.0607745393152186E-2</c:v>
                </c:pt>
                <c:pt idx="407">
                  <c:v>8.0607745393166397E-2</c:v>
                </c:pt>
                <c:pt idx="408">
                  <c:v>8.0607745393166397E-2</c:v>
                </c:pt>
                <c:pt idx="409">
                  <c:v>8.0607745393166397E-2</c:v>
                </c:pt>
                <c:pt idx="410">
                  <c:v>7.9812319861389369E-2</c:v>
                </c:pt>
                <c:pt idx="411">
                  <c:v>7.8177745393332998E-2</c:v>
                </c:pt>
                <c:pt idx="412">
                  <c:v>7.8177745393261944E-2</c:v>
                </c:pt>
                <c:pt idx="413">
                  <c:v>7.9482745393192999E-2</c:v>
                </c:pt>
                <c:pt idx="414">
                  <c:v>7.9482745393178789E-2</c:v>
                </c:pt>
                <c:pt idx="415">
                  <c:v>7.9482745393178789E-2</c:v>
                </c:pt>
                <c:pt idx="416">
                  <c:v>7.722518539331702E-2</c:v>
                </c:pt>
                <c:pt idx="417">
                  <c:v>7.4169021989064277E-2</c:v>
                </c:pt>
                <c:pt idx="418">
                  <c:v>7.3327745393214627E-2</c:v>
                </c:pt>
                <c:pt idx="419">
                  <c:v>7.3327745393171995E-2</c:v>
                </c:pt>
                <c:pt idx="420">
                  <c:v>7.3327745393157784E-2</c:v>
                </c:pt>
                <c:pt idx="421">
                  <c:v>7.3401745393340434E-2</c:v>
                </c:pt>
                <c:pt idx="422">
                  <c:v>7.298446539336112E-2</c:v>
                </c:pt>
                <c:pt idx="423">
                  <c:v>6.980633679106063E-2</c:v>
                </c:pt>
                <c:pt idx="424">
                  <c:v>6.9084305393261047E-2</c:v>
                </c:pt>
                <c:pt idx="425">
                  <c:v>6.9086648619105517E-2</c:v>
                </c:pt>
                <c:pt idx="426">
                  <c:v>6.8853345393193877E-2</c:v>
                </c:pt>
                <c:pt idx="427">
                  <c:v>6.8797745393155196E-2</c:v>
                </c:pt>
                <c:pt idx="428">
                  <c:v>6.8797745393197829E-2</c:v>
                </c:pt>
                <c:pt idx="429">
                  <c:v>6.8797745393283094E-2</c:v>
                </c:pt>
                <c:pt idx="430">
                  <c:v>6.8581692761767954E-2</c:v>
                </c:pt>
                <c:pt idx="431">
                  <c:v>6.8062645393140997E-2</c:v>
                </c:pt>
                <c:pt idx="432">
                  <c:v>6.8662369049221184E-2</c:v>
                </c:pt>
                <c:pt idx="433">
                  <c:v>6.9271245393167646E-2</c:v>
                </c:pt>
                <c:pt idx="434">
                  <c:v>6.7217667615622645E-2</c:v>
                </c:pt>
                <c:pt idx="435">
                  <c:v>6.536592539323749E-2</c:v>
                </c:pt>
                <c:pt idx="436">
                  <c:v>6.5916423554099879E-2</c:v>
                </c:pt>
                <c:pt idx="437">
                  <c:v>6.6987745393191744E-2</c:v>
                </c:pt>
                <c:pt idx="438">
                  <c:v>6.6987745393205955E-2</c:v>
                </c:pt>
                <c:pt idx="439">
                  <c:v>6.7107745393187201E-2</c:v>
                </c:pt>
                <c:pt idx="440">
                  <c:v>6.7727786209545116E-2</c:v>
                </c:pt>
                <c:pt idx="441">
                  <c:v>6.9121745393346146E-2</c:v>
                </c:pt>
                <c:pt idx="442">
                  <c:v>6.9045833305537485E-2</c:v>
                </c:pt>
                <c:pt idx="443">
                  <c:v>6.8987745393343403E-2</c:v>
                </c:pt>
                <c:pt idx="444">
                  <c:v>6.8987745393400246E-2</c:v>
                </c:pt>
                <c:pt idx="445">
                  <c:v>7.4996078726712767E-2</c:v>
                </c:pt>
                <c:pt idx="446">
                  <c:v>7.6263851776232627E-2</c:v>
                </c:pt>
                <c:pt idx="447">
                  <c:v>7.8457745393379241E-2</c:v>
                </c:pt>
                <c:pt idx="448">
                  <c:v>7.8457745393379241E-2</c:v>
                </c:pt>
                <c:pt idx="449">
                  <c:v>7.8457745393379241E-2</c:v>
                </c:pt>
                <c:pt idx="450">
                  <c:v>7.8457745393379241E-2</c:v>
                </c:pt>
                <c:pt idx="451">
                  <c:v>7.8457745393379241E-2</c:v>
                </c:pt>
                <c:pt idx="452">
                  <c:v>7.7562859029498554E-2</c:v>
                </c:pt>
                <c:pt idx="453">
                  <c:v>7.8725812060028488E-2</c:v>
                </c:pt>
                <c:pt idx="454">
                  <c:v>8.039238825037387E-2</c:v>
                </c:pt>
                <c:pt idx="455">
                  <c:v>8.1487745393346245E-2</c:v>
                </c:pt>
                <c:pt idx="456">
                  <c:v>8.1487745393346245E-2</c:v>
                </c:pt>
                <c:pt idx="457">
                  <c:v>8.2055255393257198E-2</c:v>
                </c:pt>
                <c:pt idx="458">
                  <c:v>8.5883859029635801E-2</c:v>
                </c:pt>
                <c:pt idx="459">
                  <c:v>8.7721745393167794E-2</c:v>
                </c:pt>
                <c:pt idx="460">
                  <c:v>8.6847725191404379E-2</c:v>
                </c:pt>
                <c:pt idx="461">
                  <c:v>8.6067745393236805E-2</c:v>
                </c:pt>
                <c:pt idx="462">
                  <c:v>8.6397745393256287E-2</c:v>
                </c:pt>
                <c:pt idx="463">
                  <c:v>8.6397745393114178E-2</c:v>
                </c:pt>
                <c:pt idx="464">
                  <c:v>8.6397745393114178E-2</c:v>
                </c:pt>
                <c:pt idx="465">
                  <c:v>8.6493745393411814E-2</c:v>
                </c:pt>
                <c:pt idx="466">
                  <c:v>8.6587745393515547E-2</c:v>
                </c:pt>
                <c:pt idx="467">
                  <c:v>8.6587745393501336E-2</c:v>
                </c:pt>
                <c:pt idx="468">
                  <c:v>8.6587745393515547E-2</c:v>
                </c:pt>
                <c:pt idx="469">
                  <c:v>8.7144119019740174E-2</c:v>
                </c:pt>
                <c:pt idx="470">
                  <c:v>8.8482328726612991E-2</c:v>
                </c:pt>
                <c:pt idx="471">
                  <c:v>8.8607745393204596E-2</c:v>
                </c:pt>
                <c:pt idx="472">
                  <c:v>8.8607745393403547E-2</c:v>
                </c:pt>
                <c:pt idx="473">
                  <c:v>8.8607745393417758E-2</c:v>
                </c:pt>
                <c:pt idx="474">
                  <c:v>8.8607745393403547E-2</c:v>
                </c:pt>
                <c:pt idx="475">
                  <c:v>8.8633130008744843E-2</c:v>
                </c:pt>
                <c:pt idx="476">
                  <c:v>8.9195645393203904E-2</c:v>
                </c:pt>
                <c:pt idx="477">
                  <c:v>8.9232745393260871E-2</c:v>
                </c:pt>
                <c:pt idx="478">
                  <c:v>8.9232745393275081E-2</c:v>
                </c:pt>
                <c:pt idx="479">
                  <c:v>8.9232745393275081E-2</c:v>
                </c:pt>
                <c:pt idx="480">
                  <c:v>8.8519215981577304E-2</c:v>
                </c:pt>
                <c:pt idx="481">
                  <c:v>8.740387442536246E-2</c:v>
                </c:pt>
                <c:pt idx="482">
                  <c:v>8.6907745393105529E-2</c:v>
                </c:pt>
                <c:pt idx="483">
                  <c:v>8.690774539311974E-2</c:v>
                </c:pt>
                <c:pt idx="484">
                  <c:v>8.6907745393105529E-2</c:v>
                </c:pt>
                <c:pt idx="485">
                  <c:v>8.690774539311974E-2</c:v>
                </c:pt>
                <c:pt idx="486">
                  <c:v>8.5927965173311804E-2</c:v>
                </c:pt>
                <c:pt idx="487">
                  <c:v>8.5647745393146124E-2</c:v>
                </c:pt>
                <c:pt idx="488">
                  <c:v>8.8782195942570752E-2</c:v>
                </c:pt>
                <c:pt idx="489">
                  <c:v>9.0455285393232998E-2</c:v>
                </c:pt>
                <c:pt idx="490">
                  <c:v>9.064774539319842E-2</c:v>
                </c:pt>
                <c:pt idx="491">
                  <c:v>9.0647745393184209E-2</c:v>
                </c:pt>
                <c:pt idx="492">
                  <c:v>9.0647745393184209E-2</c:v>
                </c:pt>
                <c:pt idx="493">
                  <c:v>9.0611332349709528E-2</c:v>
                </c:pt>
                <c:pt idx="494">
                  <c:v>9.0327745393167902E-2</c:v>
                </c:pt>
                <c:pt idx="495">
                  <c:v>9.0380126345706913E-2</c:v>
                </c:pt>
                <c:pt idx="496">
                  <c:v>9.1287745393259456E-2</c:v>
                </c:pt>
                <c:pt idx="497">
                  <c:v>9.1287745393231035E-2</c:v>
                </c:pt>
                <c:pt idx="498">
                  <c:v>9.1287745393231035E-2</c:v>
                </c:pt>
                <c:pt idx="499">
                  <c:v>9.1362031107522057E-2</c:v>
                </c:pt>
                <c:pt idx="500">
                  <c:v>9.2097422161089071E-2</c:v>
                </c:pt>
                <c:pt idx="501">
                  <c:v>9.2223745393411605E-2</c:v>
                </c:pt>
                <c:pt idx="502">
                  <c:v>9.2223745393411605E-2</c:v>
                </c:pt>
                <c:pt idx="503">
                  <c:v>9.270299539345217E-2</c:v>
                </c:pt>
                <c:pt idx="504">
                  <c:v>9.2817745393247719E-2</c:v>
                </c:pt>
                <c:pt idx="505">
                  <c:v>9.281774539326193E-2</c:v>
                </c:pt>
                <c:pt idx="506">
                  <c:v>9.2817745393418249E-2</c:v>
                </c:pt>
                <c:pt idx="507">
                  <c:v>9.2817745393404039E-2</c:v>
                </c:pt>
                <c:pt idx="508">
                  <c:v>9.2817745393418249E-2</c:v>
                </c:pt>
                <c:pt idx="509">
                  <c:v>9.2817745393446671E-2</c:v>
                </c:pt>
                <c:pt idx="510">
                  <c:v>9.281774539343246E-2</c:v>
                </c:pt>
                <c:pt idx="511">
                  <c:v>9.2827183595602492E-2</c:v>
                </c:pt>
                <c:pt idx="512">
                  <c:v>9.2877745393181499E-2</c:v>
                </c:pt>
                <c:pt idx="513">
                  <c:v>9.2877745393280975E-2</c:v>
                </c:pt>
                <c:pt idx="514">
                  <c:v>9.3080145393173552E-2</c:v>
                </c:pt>
                <c:pt idx="515">
                  <c:v>9.3481745393134474E-2</c:v>
                </c:pt>
                <c:pt idx="516">
                  <c:v>9.3481745393177107E-2</c:v>
                </c:pt>
                <c:pt idx="517">
                  <c:v>9.5809327025762059E-2</c:v>
                </c:pt>
                <c:pt idx="518">
                  <c:v>9.6823745393109562E-2</c:v>
                </c:pt>
                <c:pt idx="519">
                  <c:v>9.6823745393152194E-2</c:v>
                </c:pt>
                <c:pt idx="520">
                  <c:v>9.7026844294560988E-2</c:v>
                </c:pt>
                <c:pt idx="521">
                  <c:v>9.7212745393292721E-2</c:v>
                </c:pt>
                <c:pt idx="522">
                  <c:v>9.7113745393286877E-2</c:v>
                </c:pt>
                <c:pt idx="523">
                  <c:v>9.711374539351425E-2</c:v>
                </c:pt>
                <c:pt idx="524">
                  <c:v>9.7113745393500039E-2</c:v>
                </c:pt>
                <c:pt idx="525">
                  <c:v>9.711374539351425E-2</c:v>
                </c:pt>
                <c:pt idx="526">
                  <c:v>9.7113745393500039E-2</c:v>
                </c:pt>
                <c:pt idx="527">
                  <c:v>9.7166163760547875E-2</c:v>
                </c:pt>
                <c:pt idx="528">
                  <c:v>9.7307745393251821E-2</c:v>
                </c:pt>
                <c:pt idx="529">
                  <c:v>9.7307745393266032E-2</c:v>
                </c:pt>
                <c:pt idx="530">
                  <c:v>9.7307745393337086E-2</c:v>
                </c:pt>
                <c:pt idx="531">
                  <c:v>9.6437745393245677E-2</c:v>
                </c:pt>
                <c:pt idx="532">
                  <c:v>9.6437745393217256E-2</c:v>
                </c:pt>
                <c:pt idx="533">
                  <c:v>9.6437745393245677E-2</c:v>
                </c:pt>
                <c:pt idx="534">
                  <c:v>9.6437745393245677E-2</c:v>
                </c:pt>
                <c:pt idx="535">
                  <c:v>9.6380971199636178E-2</c:v>
                </c:pt>
                <c:pt idx="536">
                  <c:v>9.6407745393193522E-2</c:v>
                </c:pt>
                <c:pt idx="537">
                  <c:v>9.8929643352477115E-2</c:v>
                </c:pt>
                <c:pt idx="538">
                  <c:v>9.9708051515662532E-2</c:v>
                </c:pt>
                <c:pt idx="539">
                  <c:v>9.9757745393276309E-2</c:v>
                </c:pt>
                <c:pt idx="540">
                  <c:v>9.975774539329052E-2</c:v>
                </c:pt>
                <c:pt idx="541">
                  <c:v>9.9901647832354001E-2</c:v>
                </c:pt>
                <c:pt idx="542">
                  <c:v>9.9957745393368214E-2</c:v>
                </c:pt>
                <c:pt idx="543">
                  <c:v>9.9957745393325581E-2</c:v>
                </c:pt>
                <c:pt idx="544">
                  <c:v>9.995774539331137E-2</c:v>
                </c:pt>
                <c:pt idx="545">
                  <c:v>9.9957745393368214E-2</c:v>
                </c:pt>
                <c:pt idx="546">
                  <c:v>9.9955194372967071E-2</c:v>
                </c:pt>
                <c:pt idx="547">
                  <c:v>9.9245523171148875E-2</c:v>
                </c:pt>
                <c:pt idx="548">
                  <c:v>9.9038149433724243E-2</c:v>
                </c:pt>
                <c:pt idx="549">
                  <c:v>9.9207745393286473E-2</c:v>
                </c:pt>
                <c:pt idx="550">
                  <c:v>9.920774539324384E-2</c:v>
                </c:pt>
                <c:pt idx="551">
                  <c:v>9.920774539324384E-2</c:v>
                </c:pt>
                <c:pt idx="552">
                  <c:v>9.920774539324384E-2</c:v>
                </c:pt>
                <c:pt idx="553">
                  <c:v>9.920774539324384E-2</c:v>
                </c:pt>
                <c:pt idx="554">
                  <c:v>9.920774539324384E-2</c:v>
                </c:pt>
                <c:pt idx="555">
                  <c:v>9.920774539324384E-2</c:v>
                </c:pt>
                <c:pt idx="556">
                  <c:v>9.920774539324384E-2</c:v>
                </c:pt>
                <c:pt idx="557">
                  <c:v>9.9211745393432693E-2</c:v>
                </c:pt>
                <c:pt idx="558">
                  <c:v>9.9211745393446904E-2</c:v>
                </c:pt>
                <c:pt idx="559">
                  <c:v>9.9211745393446904E-2</c:v>
                </c:pt>
                <c:pt idx="560">
                  <c:v>9.8979693846899863E-2</c:v>
                </c:pt>
                <c:pt idx="561">
                  <c:v>9.8662745393340856E-2</c:v>
                </c:pt>
                <c:pt idx="562">
                  <c:v>9.8691520903543051E-2</c:v>
                </c:pt>
                <c:pt idx="563">
                  <c:v>9.8897745393102809E-2</c:v>
                </c:pt>
                <c:pt idx="564">
                  <c:v>9.9405701914932365E-2</c:v>
                </c:pt>
                <c:pt idx="565">
                  <c:v>9.7297745393277069E-2</c:v>
                </c:pt>
                <c:pt idx="566">
                  <c:v>9.7297745393277069E-2</c:v>
                </c:pt>
                <c:pt idx="567">
                  <c:v>9.7297745393220225E-2</c:v>
                </c:pt>
                <c:pt idx="568">
                  <c:v>9.8097328726652222E-2</c:v>
                </c:pt>
                <c:pt idx="569">
                  <c:v>9.872978620958861E-2</c:v>
                </c:pt>
                <c:pt idx="570">
                  <c:v>9.8987745393316118E-2</c:v>
                </c:pt>
                <c:pt idx="571">
                  <c:v>9.8987745393316118E-2</c:v>
                </c:pt>
                <c:pt idx="572">
                  <c:v>9.9122172476569403E-2</c:v>
                </c:pt>
                <c:pt idx="573">
                  <c:v>9.9432745393357891E-2</c:v>
                </c:pt>
                <c:pt idx="574">
                  <c:v>9.9432745393286837E-2</c:v>
                </c:pt>
                <c:pt idx="575">
                  <c:v>9.9432745393187361E-2</c:v>
                </c:pt>
                <c:pt idx="576">
                  <c:v>9.943274539317315E-2</c:v>
                </c:pt>
                <c:pt idx="577">
                  <c:v>9.943274539317315E-2</c:v>
                </c:pt>
                <c:pt idx="578">
                  <c:v>9.943274539317315E-2</c:v>
                </c:pt>
                <c:pt idx="579">
                  <c:v>9.7651293780373294E-2</c:v>
                </c:pt>
                <c:pt idx="580">
                  <c:v>9.7024582128113934E-2</c:v>
                </c:pt>
                <c:pt idx="581">
                  <c:v>9.4981113814199603E-2</c:v>
                </c:pt>
                <c:pt idx="582">
                  <c:v>9.4897745393140553E-2</c:v>
                </c:pt>
                <c:pt idx="583">
                  <c:v>9.489774539325424E-2</c:v>
                </c:pt>
                <c:pt idx="584">
                  <c:v>9.4992745393284395E-2</c:v>
                </c:pt>
                <c:pt idx="585">
                  <c:v>9.4992745393227551E-2</c:v>
                </c:pt>
                <c:pt idx="586">
                  <c:v>9.4888195393338037E-2</c:v>
                </c:pt>
                <c:pt idx="587">
                  <c:v>9.4523345393426439E-2</c:v>
                </c:pt>
                <c:pt idx="588">
                  <c:v>9.4483165393427271E-2</c:v>
                </c:pt>
                <c:pt idx="589">
                  <c:v>9.4023745393414515E-2</c:v>
                </c:pt>
                <c:pt idx="590">
                  <c:v>9.4023745393414515E-2</c:v>
                </c:pt>
                <c:pt idx="591">
                  <c:v>9.4023745393400304E-2</c:v>
                </c:pt>
                <c:pt idx="592">
                  <c:v>9.4023745393272407E-2</c:v>
                </c:pt>
                <c:pt idx="593">
                  <c:v>9.5327745393305463E-2</c:v>
                </c:pt>
                <c:pt idx="594">
                  <c:v>9.5327745393191776E-2</c:v>
                </c:pt>
                <c:pt idx="595">
                  <c:v>9.5264145393215927E-2</c:v>
                </c:pt>
                <c:pt idx="596">
                  <c:v>9.4807745393282516E-2</c:v>
                </c:pt>
                <c:pt idx="597">
                  <c:v>9.5157745393478876E-2</c:v>
                </c:pt>
                <c:pt idx="598">
                  <c:v>9.5051398454586433E-2</c:v>
                </c:pt>
                <c:pt idx="599">
                  <c:v>9.4771745393188667E-2</c:v>
                </c:pt>
                <c:pt idx="600">
                  <c:v>9.4771745393117612E-2</c:v>
                </c:pt>
                <c:pt idx="601">
                  <c:v>9.4771745393131823E-2</c:v>
                </c:pt>
                <c:pt idx="602">
                  <c:v>9.4771745393188667E-2</c:v>
                </c:pt>
                <c:pt idx="603">
                  <c:v>9.4771745393188667E-2</c:v>
                </c:pt>
                <c:pt idx="604">
                  <c:v>9.4922294843740929E-2</c:v>
                </c:pt>
                <c:pt idx="605">
                  <c:v>9.5577745393200075E-2</c:v>
                </c:pt>
                <c:pt idx="606">
                  <c:v>9.5812045393131484E-2</c:v>
                </c:pt>
                <c:pt idx="607">
                  <c:v>9.6117745393129894E-2</c:v>
                </c:pt>
                <c:pt idx="608">
                  <c:v>9.6117745393186738E-2</c:v>
                </c:pt>
                <c:pt idx="609">
                  <c:v>9.6117745393286214E-2</c:v>
                </c:pt>
                <c:pt idx="610">
                  <c:v>9.6117745393129894E-2</c:v>
                </c:pt>
                <c:pt idx="611">
                  <c:v>9.6117745393129894E-2</c:v>
                </c:pt>
                <c:pt idx="612">
                  <c:v>9.5469745393302219E-2</c:v>
                </c:pt>
                <c:pt idx="613">
                  <c:v>9.4947745393355376E-2</c:v>
                </c:pt>
                <c:pt idx="614">
                  <c:v>9.3662045393131166E-2</c:v>
                </c:pt>
                <c:pt idx="615">
                  <c:v>9.1987745393524278E-2</c:v>
                </c:pt>
                <c:pt idx="616">
                  <c:v>9.1987745393495857E-2</c:v>
                </c:pt>
                <c:pt idx="617">
                  <c:v>9.1850245393231944E-2</c:v>
                </c:pt>
                <c:pt idx="618">
                  <c:v>9.1437745393207592E-2</c:v>
                </c:pt>
                <c:pt idx="619">
                  <c:v>9.1437745393122327E-2</c:v>
                </c:pt>
                <c:pt idx="620">
                  <c:v>9.1437745393122327E-2</c:v>
                </c:pt>
                <c:pt idx="621">
                  <c:v>9.1437745393122327E-2</c:v>
                </c:pt>
                <c:pt idx="622">
                  <c:v>9.1437745393122327E-2</c:v>
                </c:pt>
                <c:pt idx="623">
                  <c:v>9.1437745393122327E-2</c:v>
                </c:pt>
                <c:pt idx="624">
                  <c:v>9.1437745393122327E-2</c:v>
                </c:pt>
                <c:pt idx="625">
                  <c:v>9.1437745393122327E-2</c:v>
                </c:pt>
                <c:pt idx="626">
                  <c:v>9.1437745393150749E-2</c:v>
                </c:pt>
                <c:pt idx="627">
                  <c:v>9.1437745393278647E-2</c:v>
                </c:pt>
                <c:pt idx="628">
                  <c:v>9.1437745393122327E-2</c:v>
                </c:pt>
                <c:pt idx="629">
                  <c:v>9.1437745393122327E-2</c:v>
                </c:pt>
                <c:pt idx="630">
                  <c:v>9.1325345393229895E-2</c:v>
                </c:pt>
                <c:pt idx="631">
                  <c:v>9.1157745393061873E-2</c:v>
                </c:pt>
                <c:pt idx="632">
                  <c:v>9.1157745393061873E-2</c:v>
                </c:pt>
                <c:pt idx="633">
                  <c:v>9.1157745393061873E-2</c:v>
                </c:pt>
                <c:pt idx="634">
                  <c:v>9.1157745393090295E-2</c:v>
                </c:pt>
                <c:pt idx="635">
                  <c:v>9.1157745393275036E-2</c:v>
                </c:pt>
                <c:pt idx="636">
                  <c:v>9.1157745393303458E-2</c:v>
                </c:pt>
                <c:pt idx="637">
                  <c:v>9.1157745393061873E-2</c:v>
                </c:pt>
                <c:pt idx="638">
                  <c:v>9.1157745393061873E-2</c:v>
                </c:pt>
                <c:pt idx="639">
                  <c:v>9.1157745393061873E-2</c:v>
                </c:pt>
                <c:pt idx="640">
                  <c:v>9.1417445393247476E-2</c:v>
                </c:pt>
                <c:pt idx="641">
                  <c:v>9.1647745393231617E-2</c:v>
                </c:pt>
                <c:pt idx="642">
                  <c:v>9.1423345393195632E-2</c:v>
                </c:pt>
                <c:pt idx="643">
                  <c:v>9.1407745393183859E-2</c:v>
                </c:pt>
                <c:pt idx="644">
                  <c:v>9.1407745393340178E-2</c:v>
                </c:pt>
                <c:pt idx="645">
                  <c:v>9.1933745393220079E-2</c:v>
                </c:pt>
                <c:pt idx="646">
                  <c:v>9.1933745393433242E-2</c:v>
                </c:pt>
                <c:pt idx="647">
                  <c:v>9.1933745393419031E-2</c:v>
                </c:pt>
                <c:pt idx="648">
                  <c:v>9.1933745393433242E-2</c:v>
                </c:pt>
                <c:pt idx="649">
                  <c:v>9.1933745393433242E-2</c:v>
                </c:pt>
                <c:pt idx="650">
                  <c:v>9.1933745393433242E-2</c:v>
                </c:pt>
                <c:pt idx="651">
                  <c:v>9.1933745393433242E-2</c:v>
                </c:pt>
                <c:pt idx="652">
                  <c:v>9.1933745393433242E-2</c:v>
                </c:pt>
                <c:pt idx="653">
                  <c:v>9.1933745393419031E-2</c:v>
                </c:pt>
                <c:pt idx="654">
                  <c:v>9.187274539321777E-2</c:v>
                </c:pt>
                <c:pt idx="655">
                  <c:v>9.2371695393282494E-2</c:v>
                </c:pt>
                <c:pt idx="656">
                  <c:v>9.3497745393136711E-2</c:v>
                </c:pt>
                <c:pt idx="657">
                  <c:v>9.3497745393136711E-2</c:v>
                </c:pt>
                <c:pt idx="658">
                  <c:v>9.3497745393094078E-2</c:v>
                </c:pt>
                <c:pt idx="659">
                  <c:v>9.3497745393136711E-2</c:v>
                </c:pt>
                <c:pt idx="660">
                  <c:v>9.3497745393136711E-2</c:v>
                </c:pt>
                <c:pt idx="661">
                  <c:v>9.3497745393079867E-2</c:v>
                </c:pt>
                <c:pt idx="662">
                  <c:v>9.2291745393183078E-2</c:v>
                </c:pt>
                <c:pt idx="663">
                  <c:v>9.2890481657178725E-2</c:v>
                </c:pt>
                <c:pt idx="664">
                  <c:v>9.2932745393440541E-2</c:v>
                </c:pt>
                <c:pt idx="665">
                  <c:v>9.2932745393440541E-2</c:v>
                </c:pt>
                <c:pt idx="666">
                  <c:v>9.2932745393440541E-2</c:v>
                </c:pt>
                <c:pt idx="667">
                  <c:v>9.2932745393440541E-2</c:v>
                </c:pt>
                <c:pt idx="668">
                  <c:v>9.2932745393440541E-2</c:v>
                </c:pt>
                <c:pt idx="669">
                  <c:v>9.293274539342633E-2</c:v>
                </c:pt>
                <c:pt idx="670">
                  <c:v>9.2932745393312644E-2</c:v>
                </c:pt>
                <c:pt idx="671">
                  <c:v>9.3017745393211726E-2</c:v>
                </c:pt>
                <c:pt idx="672">
                  <c:v>9.3017745393183304E-2</c:v>
                </c:pt>
                <c:pt idx="673">
                  <c:v>9.3017745393183304E-2</c:v>
                </c:pt>
                <c:pt idx="674">
                  <c:v>9.3017745393183304E-2</c:v>
                </c:pt>
                <c:pt idx="675">
                  <c:v>9.3017745393183304E-2</c:v>
                </c:pt>
                <c:pt idx="676">
                  <c:v>9.3017745393211726E-2</c:v>
                </c:pt>
                <c:pt idx="677">
                  <c:v>9.3017745393254359E-2</c:v>
                </c:pt>
                <c:pt idx="678">
                  <c:v>9.3017745393183304E-2</c:v>
                </c:pt>
                <c:pt idx="679">
                  <c:v>9.3017745393183304E-2</c:v>
                </c:pt>
                <c:pt idx="680">
                  <c:v>9.3007545393263058E-2</c:v>
                </c:pt>
                <c:pt idx="681">
                  <c:v>9.2977745393284295E-2</c:v>
                </c:pt>
                <c:pt idx="682">
                  <c:v>9.2977745393355349E-2</c:v>
                </c:pt>
                <c:pt idx="683">
                  <c:v>9.2977745393355349E-2</c:v>
                </c:pt>
                <c:pt idx="684">
                  <c:v>9.2836995393327015E-2</c:v>
                </c:pt>
                <c:pt idx="685">
                  <c:v>9.1074276005585375E-2</c:v>
                </c:pt>
                <c:pt idx="686">
                  <c:v>9.0217745393246673E-2</c:v>
                </c:pt>
                <c:pt idx="687">
                  <c:v>8.9887633033882253E-2</c:v>
                </c:pt>
                <c:pt idx="688">
                  <c:v>8.9652745393351552E-2</c:v>
                </c:pt>
                <c:pt idx="689">
                  <c:v>8.9652745393351552E-2</c:v>
                </c:pt>
                <c:pt idx="690">
                  <c:v>8.9642495393349009E-2</c:v>
                </c:pt>
                <c:pt idx="691">
                  <c:v>8.9447745393229638E-2</c:v>
                </c:pt>
                <c:pt idx="692">
                  <c:v>8.9447745393229638E-2</c:v>
                </c:pt>
                <c:pt idx="693">
                  <c:v>8.965980724896383E-2</c:v>
                </c:pt>
                <c:pt idx="694">
                  <c:v>8.9737745393279056E-2</c:v>
                </c:pt>
                <c:pt idx="695">
                  <c:v>8.9737745393279056E-2</c:v>
                </c:pt>
                <c:pt idx="696">
                  <c:v>8.973774539335011E-2</c:v>
                </c:pt>
                <c:pt idx="697">
                  <c:v>8.973774539335011E-2</c:v>
                </c:pt>
                <c:pt idx="698">
                  <c:v>8.9501316821866794E-2</c:v>
                </c:pt>
                <c:pt idx="699">
                  <c:v>8.8557745393117671E-2</c:v>
                </c:pt>
                <c:pt idx="700">
                  <c:v>8.8557745393117671E-2</c:v>
                </c:pt>
                <c:pt idx="701">
                  <c:v>8.8557745393117671E-2</c:v>
                </c:pt>
                <c:pt idx="702">
                  <c:v>8.8557745393117671E-2</c:v>
                </c:pt>
                <c:pt idx="703">
                  <c:v>8.8557745393131881E-2</c:v>
                </c:pt>
                <c:pt idx="704">
                  <c:v>8.8009697774083406E-2</c:v>
                </c:pt>
                <c:pt idx="705">
                  <c:v>8.7203745393125587E-2</c:v>
                </c:pt>
                <c:pt idx="706">
                  <c:v>8.7203745393125587E-2</c:v>
                </c:pt>
                <c:pt idx="707">
                  <c:v>8.7203745393125587E-2</c:v>
                </c:pt>
                <c:pt idx="708">
                  <c:v>8.8118644269542301E-2</c:v>
                </c:pt>
                <c:pt idx="709">
                  <c:v>8.9948055393335835E-2</c:v>
                </c:pt>
                <c:pt idx="710">
                  <c:v>8.8375345393103544E-2</c:v>
                </c:pt>
                <c:pt idx="711">
                  <c:v>8.7974245393468209E-2</c:v>
                </c:pt>
                <c:pt idx="712">
                  <c:v>8.7683745393391632E-2</c:v>
                </c:pt>
                <c:pt idx="713">
                  <c:v>8.748327600535788E-2</c:v>
                </c:pt>
                <c:pt idx="714">
                  <c:v>8.7477745393115924E-2</c:v>
                </c:pt>
                <c:pt idx="715">
                  <c:v>8.7477745393115924E-2</c:v>
                </c:pt>
                <c:pt idx="716">
                  <c:v>8.7477745393115924E-2</c:v>
                </c:pt>
                <c:pt idx="717">
                  <c:v>8.7477745393115924E-2</c:v>
                </c:pt>
                <c:pt idx="718">
                  <c:v>8.7477745393115924E-2</c:v>
                </c:pt>
                <c:pt idx="719">
                  <c:v>8.7477745393172768E-2</c:v>
                </c:pt>
                <c:pt idx="720">
                  <c:v>8.7477745393286455E-2</c:v>
                </c:pt>
                <c:pt idx="721">
                  <c:v>8.7477745393115924E-2</c:v>
                </c:pt>
                <c:pt idx="722">
                  <c:v>8.7477745393115924E-2</c:v>
                </c:pt>
                <c:pt idx="723">
                  <c:v>8.7477745393115924E-2</c:v>
                </c:pt>
                <c:pt idx="724">
                  <c:v>8.7477745393115924E-2</c:v>
                </c:pt>
                <c:pt idx="725">
                  <c:v>8.7477745393115924E-2</c:v>
                </c:pt>
                <c:pt idx="726">
                  <c:v>8.7286345393152942E-2</c:v>
                </c:pt>
                <c:pt idx="727">
                  <c:v>8.7042745393191012E-2</c:v>
                </c:pt>
                <c:pt idx="728">
                  <c:v>8.7042745393205223E-2</c:v>
                </c:pt>
                <c:pt idx="729">
                  <c:v>8.6600003457689922E-2</c:v>
                </c:pt>
                <c:pt idx="730">
                  <c:v>8.6432745393210553E-2</c:v>
                </c:pt>
                <c:pt idx="731">
                  <c:v>8.6432745393210553E-2</c:v>
                </c:pt>
                <c:pt idx="732">
                  <c:v>8.6432745393153709E-2</c:v>
                </c:pt>
                <c:pt idx="733">
                  <c:v>8.4631745393267011E-2</c:v>
                </c:pt>
                <c:pt idx="734">
                  <c:v>8.4631745393380697E-2</c:v>
                </c:pt>
                <c:pt idx="735">
                  <c:v>8.3973265393353813E-2</c:v>
                </c:pt>
                <c:pt idx="736">
                  <c:v>8.2997745393399214E-2</c:v>
                </c:pt>
                <c:pt idx="737">
                  <c:v>8.2997745393399214E-2</c:v>
                </c:pt>
                <c:pt idx="738">
                  <c:v>8.2997745393399214E-2</c:v>
                </c:pt>
                <c:pt idx="739">
                  <c:v>8.2997745393399214E-2</c:v>
                </c:pt>
                <c:pt idx="740">
                  <c:v>8.3027300948927518E-2</c:v>
                </c:pt>
                <c:pt idx="741">
                  <c:v>8.4147745393337914E-2</c:v>
                </c:pt>
                <c:pt idx="742">
                  <c:v>8.4147745393451601E-2</c:v>
                </c:pt>
                <c:pt idx="743">
                  <c:v>8.4147745393451601E-2</c:v>
                </c:pt>
                <c:pt idx="744">
                  <c:v>8.4147745393451601E-2</c:v>
                </c:pt>
                <c:pt idx="745">
                  <c:v>8.4147745393451601E-2</c:v>
                </c:pt>
                <c:pt idx="746">
                  <c:v>8.4147745393451601E-2</c:v>
                </c:pt>
                <c:pt idx="747">
                  <c:v>8.4147745393451601E-2</c:v>
                </c:pt>
                <c:pt idx="748">
                  <c:v>8.3852645393335479E-2</c:v>
                </c:pt>
                <c:pt idx="749">
                  <c:v>8.360958539327612E-2</c:v>
                </c:pt>
                <c:pt idx="750">
                  <c:v>8.3467745393306814E-2</c:v>
                </c:pt>
                <c:pt idx="751">
                  <c:v>8.3467745393335235E-2</c:v>
                </c:pt>
                <c:pt idx="752">
                  <c:v>8.3467745393278392E-2</c:v>
                </c:pt>
                <c:pt idx="753">
                  <c:v>8.3467745393278392E-2</c:v>
                </c:pt>
                <c:pt idx="754">
                  <c:v>8.3467745393278392E-2</c:v>
                </c:pt>
                <c:pt idx="755">
                  <c:v>8.3467745393349446E-2</c:v>
                </c:pt>
                <c:pt idx="756">
                  <c:v>8.3467745393278392E-2</c:v>
                </c:pt>
                <c:pt idx="757">
                  <c:v>8.3467745393306814E-2</c:v>
                </c:pt>
                <c:pt idx="758">
                  <c:v>8.3467745393306814E-2</c:v>
                </c:pt>
                <c:pt idx="759">
                  <c:v>8.3467745393278392E-2</c:v>
                </c:pt>
                <c:pt idx="760">
                  <c:v>8.3467745393278392E-2</c:v>
                </c:pt>
                <c:pt idx="761">
                  <c:v>8.3467745393292603E-2</c:v>
                </c:pt>
                <c:pt idx="762">
                  <c:v>8.3055025393292681E-2</c:v>
                </c:pt>
                <c:pt idx="763">
                  <c:v>8.0432965393214317E-2</c:v>
                </c:pt>
                <c:pt idx="764">
                  <c:v>8.0317745393216455E-2</c:v>
                </c:pt>
                <c:pt idx="765">
                  <c:v>8.0317745393315931E-2</c:v>
                </c:pt>
                <c:pt idx="766">
                  <c:v>8.0317745393344353E-2</c:v>
                </c:pt>
                <c:pt idx="767">
                  <c:v>8.0317745393216455E-2</c:v>
                </c:pt>
                <c:pt idx="768">
                  <c:v>8.0317745393216455E-2</c:v>
                </c:pt>
                <c:pt idx="769">
                  <c:v>8.0317745393216455E-2</c:v>
                </c:pt>
                <c:pt idx="770">
                  <c:v>8.0317745393188034E-2</c:v>
                </c:pt>
                <c:pt idx="771">
                  <c:v>8.0317745393159612E-2</c:v>
                </c:pt>
                <c:pt idx="772">
                  <c:v>8.0317745393216455E-2</c:v>
                </c:pt>
                <c:pt idx="773">
                  <c:v>8.0317745393216455E-2</c:v>
                </c:pt>
                <c:pt idx="774">
                  <c:v>8.0317745393216455E-2</c:v>
                </c:pt>
                <c:pt idx="775">
                  <c:v>8.031774539328751E-2</c:v>
                </c:pt>
                <c:pt idx="776">
                  <c:v>8.0317745393358564E-2</c:v>
                </c:pt>
                <c:pt idx="777">
                  <c:v>8.0317745393216455E-2</c:v>
                </c:pt>
                <c:pt idx="778">
                  <c:v>8.0317745393216455E-2</c:v>
                </c:pt>
                <c:pt idx="779">
                  <c:v>8.0317745393216455E-2</c:v>
                </c:pt>
                <c:pt idx="780">
                  <c:v>7.9369696612729967E-2</c:v>
                </c:pt>
                <c:pt idx="781">
                  <c:v>7.5916945393302626E-2</c:v>
                </c:pt>
                <c:pt idx="782">
                  <c:v>7.4054305393332243E-2</c:v>
                </c:pt>
                <c:pt idx="783">
                  <c:v>7.3887745393278692E-2</c:v>
                </c:pt>
                <c:pt idx="784">
                  <c:v>7.3887745393349746E-2</c:v>
                </c:pt>
                <c:pt idx="785">
                  <c:v>7.4058845393338402E-2</c:v>
                </c:pt>
                <c:pt idx="786">
                  <c:v>7.4177745393384953E-2</c:v>
                </c:pt>
                <c:pt idx="787">
                  <c:v>7.4177745393313899E-2</c:v>
                </c:pt>
                <c:pt idx="788">
                  <c:v>7.4177745393313899E-2</c:v>
                </c:pt>
                <c:pt idx="789">
                  <c:v>7.4177745393313899E-2</c:v>
                </c:pt>
                <c:pt idx="790">
                  <c:v>7.4317532627333094E-2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7.7015676427805602E-2</c:v>
                </c:pt>
                <c:pt idx="800">
                  <c:v>7.7867745393263021E-2</c:v>
                </c:pt>
                <c:pt idx="801">
                  <c:v>7.7867745393177756E-2</c:v>
                </c:pt>
                <c:pt idx="802">
                  <c:v>7.78677453932346E-2</c:v>
                </c:pt>
                <c:pt idx="803">
                  <c:v>7.78677453932346E-2</c:v>
                </c:pt>
                <c:pt idx="804">
                  <c:v>7.78677453932346E-2</c:v>
                </c:pt>
                <c:pt idx="805">
                  <c:v>7.7867745393191967E-2</c:v>
                </c:pt>
                <c:pt idx="806">
                  <c:v>7.78677453932346E-2</c:v>
                </c:pt>
                <c:pt idx="807">
                  <c:v>7.78677453932346E-2</c:v>
                </c:pt>
                <c:pt idx="808">
                  <c:v>7.7867745393263021E-2</c:v>
                </c:pt>
                <c:pt idx="809">
                  <c:v>7.7867745393248811E-2</c:v>
                </c:pt>
                <c:pt idx="810">
                  <c:v>7.7867745393206178E-2</c:v>
                </c:pt>
                <c:pt idx="811">
                  <c:v>7.78677453932346E-2</c:v>
                </c:pt>
                <c:pt idx="812">
                  <c:v>7.7585745393207617E-2</c:v>
                </c:pt>
                <c:pt idx="813">
                  <c:v>7.756774539321043E-2</c:v>
                </c:pt>
                <c:pt idx="814">
                  <c:v>7.7567745393224641E-2</c:v>
                </c:pt>
                <c:pt idx="815">
                  <c:v>7.6698545393355744E-2</c:v>
                </c:pt>
                <c:pt idx="816">
                  <c:v>7.6507745393499249E-2</c:v>
                </c:pt>
                <c:pt idx="817">
                  <c:v>7.6553713135268708E-2</c:v>
                </c:pt>
                <c:pt idx="818">
                  <c:v>7.7017745393305859E-2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7.6361745393370484E-2</c:v>
                </c:pt>
                <c:pt idx="829">
                  <c:v>7.6361745393370484E-2</c:v>
                </c:pt>
                <c:pt idx="830">
                  <c:v>7.6361745393370484E-2</c:v>
                </c:pt>
                <c:pt idx="831">
                  <c:v>7.6361745393370484E-2</c:v>
                </c:pt>
                <c:pt idx="832">
                  <c:v>7.6361745393370484E-2</c:v>
                </c:pt>
                <c:pt idx="833">
                  <c:v>7.6008025393250023E-2</c:v>
                </c:pt>
                <c:pt idx="834">
                  <c:v>7.5617745393316227E-2</c:v>
                </c:pt>
                <c:pt idx="835">
                  <c:v>7.5617745393387281E-2</c:v>
                </c:pt>
                <c:pt idx="836">
                  <c:v>7.561774539337307E-2</c:v>
                </c:pt>
                <c:pt idx="837">
                  <c:v>7.4374941269581996E-2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7.1807745393243749E-2</c:v>
                </c:pt>
                <c:pt idx="849">
                  <c:v>7.1807745393215328E-2</c:v>
                </c:pt>
                <c:pt idx="850">
                  <c:v>7.3148545393195263E-2</c:v>
                </c:pt>
                <c:pt idx="851">
                  <c:v>7.5607745393455161E-2</c:v>
                </c:pt>
                <c:pt idx="852">
                  <c:v>7.5607745393369896E-2</c:v>
                </c:pt>
                <c:pt idx="853">
                  <c:v>7.5607745393256209E-2</c:v>
                </c:pt>
                <c:pt idx="854">
                  <c:v>7.560774539342674E-2</c:v>
                </c:pt>
                <c:pt idx="855">
                  <c:v>7.560774539342674E-2</c:v>
                </c:pt>
                <c:pt idx="856">
                  <c:v>7.560774539344095E-2</c:v>
                </c:pt>
                <c:pt idx="857">
                  <c:v>7.560774539342674E-2</c:v>
                </c:pt>
                <c:pt idx="858">
                  <c:v>7.560774539342674E-2</c:v>
                </c:pt>
                <c:pt idx="859">
                  <c:v>7.5607745393469372E-2</c:v>
                </c:pt>
                <c:pt idx="860">
                  <c:v>7.560774539344095E-2</c:v>
                </c:pt>
                <c:pt idx="861">
                  <c:v>7.5607745393256209E-2</c:v>
                </c:pt>
                <c:pt idx="862">
                  <c:v>7.5607745393256209E-2</c:v>
                </c:pt>
                <c:pt idx="863">
                  <c:v>7.560774539342674E-2</c:v>
                </c:pt>
                <c:pt idx="864">
                  <c:v>7.5607745393469372E-2</c:v>
                </c:pt>
                <c:pt idx="865">
                  <c:v>7.560774539342674E-2</c:v>
                </c:pt>
                <c:pt idx="866">
                  <c:v>7.560774539342674E-2</c:v>
                </c:pt>
                <c:pt idx="867">
                  <c:v>7.560774539344095E-2</c:v>
                </c:pt>
                <c:pt idx="868">
                  <c:v>7.560774539342674E-2</c:v>
                </c:pt>
                <c:pt idx="869">
                  <c:v>7.560774539342674E-2</c:v>
                </c:pt>
                <c:pt idx="870">
                  <c:v>7.5607745393256209E-2</c:v>
                </c:pt>
                <c:pt idx="871">
                  <c:v>7.6227745393339319E-2</c:v>
                </c:pt>
                <c:pt idx="872">
                  <c:v>7.5508664933622072E-2</c:v>
                </c:pt>
                <c:pt idx="873">
                  <c:v>7.0527345393202268E-2</c:v>
                </c:pt>
                <c:pt idx="874">
                  <c:v>6.9267745393077007E-2</c:v>
                </c:pt>
                <c:pt idx="875">
                  <c:v>6.9243675625784817E-2</c:v>
                </c:pt>
                <c:pt idx="876">
                  <c:v>6.8196395393215425E-2</c:v>
                </c:pt>
                <c:pt idx="877">
                  <c:v>6.7702745393219743E-2</c:v>
                </c:pt>
                <c:pt idx="878">
                  <c:v>6.7702745393233954E-2</c:v>
                </c:pt>
                <c:pt idx="879">
                  <c:v>6.7702745393290797E-2</c:v>
                </c:pt>
                <c:pt idx="880">
                  <c:v>6.7702745393276587E-2</c:v>
                </c:pt>
                <c:pt idx="881">
                  <c:v>6.7702745393290797E-2</c:v>
                </c:pt>
                <c:pt idx="882">
                  <c:v>6.7702745393219743E-2</c:v>
                </c:pt>
                <c:pt idx="883">
                  <c:v>6.7702745393290797E-2</c:v>
                </c:pt>
                <c:pt idx="884">
                  <c:v>6.7702745393219743E-2</c:v>
                </c:pt>
                <c:pt idx="885">
                  <c:v>6.7702745393219743E-2</c:v>
                </c:pt>
                <c:pt idx="886">
                  <c:v>6.7702745393219743E-2</c:v>
                </c:pt>
                <c:pt idx="887">
                  <c:v>6.7702745393262376E-2</c:v>
                </c:pt>
                <c:pt idx="888">
                  <c:v>6.7702745393290797E-2</c:v>
                </c:pt>
                <c:pt idx="889">
                  <c:v>6.3777745393309715E-2</c:v>
                </c:pt>
                <c:pt idx="890">
                  <c:v>6.3777745393309715E-2</c:v>
                </c:pt>
                <c:pt idx="891">
                  <c:v>6.2495683537449054E-2</c:v>
                </c:pt>
                <c:pt idx="892">
                  <c:v>6.1202745393089231E-2</c:v>
                </c:pt>
                <c:pt idx="893">
                  <c:v>6.1202745393089231E-2</c:v>
                </c:pt>
                <c:pt idx="894">
                  <c:v>6.1202745393131863E-2</c:v>
                </c:pt>
                <c:pt idx="895">
                  <c:v>6.1202745393089231E-2</c:v>
                </c:pt>
                <c:pt idx="896">
                  <c:v>6.1202745393202918E-2</c:v>
                </c:pt>
                <c:pt idx="897">
                  <c:v>6.1202745393103442E-2</c:v>
                </c:pt>
                <c:pt idx="898">
                  <c:v>6.1202745393103442E-2</c:v>
                </c:pt>
                <c:pt idx="899">
                  <c:v>6.1202745393089231E-2</c:v>
                </c:pt>
                <c:pt idx="900">
                  <c:v>6.1610745393437583E-2</c:v>
                </c:pt>
                <c:pt idx="901">
                  <c:v>6.1682745393440541E-2</c:v>
                </c:pt>
                <c:pt idx="902">
                  <c:v>6.1682745393440541E-2</c:v>
                </c:pt>
                <c:pt idx="903">
                  <c:v>6.1682745393440541E-2</c:v>
                </c:pt>
                <c:pt idx="904">
                  <c:v>6.1682745393383698E-2</c:v>
                </c:pt>
                <c:pt idx="905">
                  <c:v>6.100774539328313E-2</c:v>
                </c:pt>
                <c:pt idx="906">
                  <c:v>6.1007745393354185E-2</c:v>
                </c:pt>
                <c:pt idx="907">
                  <c:v>6.1007745393354185E-2</c:v>
                </c:pt>
                <c:pt idx="908">
                  <c:v>6.0624745393283774E-2</c:v>
                </c:pt>
                <c:pt idx="909">
                  <c:v>5.991774539327821E-2</c:v>
                </c:pt>
                <c:pt idx="910">
                  <c:v>6.0468545393433715E-2</c:v>
                </c:pt>
                <c:pt idx="911">
                  <c:v>6.1097745393453806E-2</c:v>
                </c:pt>
                <c:pt idx="912">
                  <c:v>6.0867642300564739E-2</c:v>
                </c:pt>
                <c:pt idx="913">
                  <c:v>6.0497745393348623E-2</c:v>
                </c:pt>
                <c:pt idx="914">
                  <c:v>6.049774539329178E-2</c:v>
                </c:pt>
                <c:pt idx="915">
                  <c:v>6.049774539329178E-2</c:v>
                </c:pt>
                <c:pt idx="916">
                  <c:v>6.0497745393320201E-2</c:v>
                </c:pt>
                <c:pt idx="917">
                  <c:v>6.049774539329178E-2</c:v>
                </c:pt>
                <c:pt idx="918">
                  <c:v>6.049774539329178E-2</c:v>
                </c:pt>
                <c:pt idx="919">
                  <c:v>6.0497745393320201E-2</c:v>
                </c:pt>
                <c:pt idx="920">
                  <c:v>6.0405285393386521E-2</c:v>
                </c:pt>
                <c:pt idx="921">
                  <c:v>6.0077745393243731E-2</c:v>
                </c:pt>
                <c:pt idx="922">
                  <c:v>5.9835245393216496E-2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5.9592745393246105E-2</c:v>
                </c:pt>
                <c:pt idx="931">
                  <c:v>5.9592745393302948E-2</c:v>
                </c:pt>
                <c:pt idx="932">
                  <c:v>5.8560213478443757E-2</c:v>
                </c:pt>
                <c:pt idx="933">
                  <c:v>5.7735157157992489E-2</c:v>
                </c:pt>
                <c:pt idx="934">
                  <c:v>5.7307745393117671E-2</c:v>
                </c:pt>
                <c:pt idx="935">
                  <c:v>5.7307745393117671E-2</c:v>
                </c:pt>
                <c:pt idx="936">
                  <c:v>5.7307745393117671E-2</c:v>
                </c:pt>
                <c:pt idx="937">
                  <c:v>5.7307745393117671E-2</c:v>
                </c:pt>
                <c:pt idx="938">
                  <c:v>5.7307745393117671E-2</c:v>
                </c:pt>
                <c:pt idx="939">
                  <c:v>5.7307745393117671E-2</c:v>
                </c:pt>
                <c:pt idx="940">
                  <c:v>5.7307745393288201E-2</c:v>
                </c:pt>
                <c:pt idx="941">
                  <c:v>5.7307745393160303E-2</c:v>
                </c:pt>
                <c:pt idx="942">
                  <c:v>5.7307745393117671E-2</c:v>
                </c:pt>
                <c:pt idx="943">
                  <c:v>5.7307745393131881E-2</c:v>
                </c:pt>
                <c:pt idx="944">
                  <c:v>5.7307745393117671E-2</c:v>
                </c:pt>
                <c:pt idx="945">
                  <c:v>5.7307745393117671E-2</c:v>
                </c:pt>
                <c:pt idx="946">
                  <c:v>5.7307745393117671E-2</c:v>
                </c:pt>
                <c:pt idx="947">
                  <c:v>5.7307745393117671E-2</c:v>
                </c:pt>
                <c:pt idx="948">
                  <c:v>5.7307745393202936E-2</c:v>
                </c:pt>
                <c:pt idx="949">
                  <c:v>5.7307745393174514E-2</c:v>
                </c:pt>
                <c:pt idx="950">
                  <c:v>5.7307745393117671E-2</c:v>
                </c:pt>
                <c:pt idx="951">
                  <c:v>5.7307745393117671E-2</c:v>
                </c:pt>
                <c:pt idx="952">
                  <c:v>5.7307745393117671E-2</c:v>
                </c:pt>
                <c:pt idx="953">
                  <c:v>5.7307745393117671E-2</c:v>
                </c:pt>
                <c:pt idx="954">
                  <c:v>5.7307745393117671E-2</c:v>
                </c:pt>
                <c:pt idx="955">
                  <c:v>5.7307745393174514E-2</c:v>
                </c:pt>
                <c:pt idx="956">
                  <c:v>5.5577745393279088E-2</c:v>
                </c:pt>
                <c:pt idx="957">
                  <c:v>5.5593768120516529E-2</c:v>
                </c:pt>
                <c:pt idx="958">
                  <c:v>5.5607745393345454E-2</c:v>
                </c:pt>
                <c:pt idx="959">
                  <c:v>5.5607745393345454E-2</c:v>
                </c:pt>
                <c:pt idx="960">
                  <c:v>5.5607745393331243E-2</c:v>
                </c:pt>
                <c:pt idx="961">
                  <c:v>5.5607745393345454E-2</c:v>
                </c:pt>
                <c:pt idx="962">
                  <c:v>5.5607745393345454E-2</c:v>
                </c:pt>
                <c:pt idx="963">
                  <c:v>5.5575245393256978E-2</c:v>
                </c:pt>
                <c:pt idx="964">
                  <c:v>5.4311779876016431E-2</c:v>
                </c:pt>
                <c:pt idx="965">
                  <c:v>5.1413745393276145E-2</c:v>
                </c:pt>
                <c:pt idx="966">
                  <c:v>5.1413745393190879E-2</c:v>
                </c:pt>
                <c:pt idx="967">
                  <c:v>5.1413745393176669E-2</c:v>
                </c:pt>
                <c:pt idx="968">
                  <c:v>5.1413745393176669E-2</c:v>
                </c:pt>
                <c:pt idx="969">
                  <c:v>5.1413745393176669E-2</c:v>
                </c:pt>
                <c:pt idx="970">
                  <c:v>5.1413745393176669E-2</c:v>
                </c:pt>
                <c:pt idx="971">
                  <c:v>5.1413745393176669E-2</c:v>
                </c:pt>
                <c:pt idx="972">
                  <c:v>5.1413745393176669E-2</c:v>
                </c:pt>
                <c:pt idx="973">
                  <c:v>5.2235947413436179E-2</c:v>
                </c:pt>
                <c:pt idx="974">
                  <c:v>5.2641745393259498E-2</c:v>
                </c:pt>
                <c:pt idx="975">
                  <c:v>5.2312835393365731E-2</c:v>
                </c:pt>
                <c:pt idx="976">
                  <c:v>5.1572005393353493E-2</c:v>
                </c:pt>
                <c:pt idx="977">
                  <c:v>5.1363905393372988E-2</c:v>
                </c:pt>
                <c:pt idx="978">
                  <c:v>5.0237185393484651E-2</c:v>
                </c:pt>
                <c:pt idx="979">
                  <c:v>5.0227745393442547E-2</c:v>
                </c:pt>
                <c:pt idx="980">
                  <c:v>5.0227745393456757E-2</c:v>
                </c:pt>
                <c:pt idx="981">
                  <c:v>5.0227745393229384E-2</c:v>
                </c:pt>
                <c:pt idx="982">
                  <c:v>4.9117745393317591E-2</c:v>
                </c:pt>
                <c:pt idx="983">
                  <c:v>4.9117745393374435E-2</c:v>
                </c:pt>
                <c:pt idx="984">
                  <c:v>4.9117745393374435E-2</c:v>
                </c:pt>
                <c:pt idx="985">
                  <c:v>4.9117745393431278E-2</c:v>
                </c:pt>
                <c:pt idx="986">
                  <c:v>4.9117745393374435E-2</c:v>
                </c:pt>
                <c:pt idx="987">
                  <c:v>4.9117745393374435E-2</c:v>
                </c:pt>
                <c:pt idx="988">
                  <c:v>4.9117745393388645E-2</c:v>
                </c:pt>
                <c:pt idx="989">
                  <c:v>4.9117745393374435E-2</c:v>
                </c:pt>
                <c:pt idx="990">
                  <c:v>4.9117745393417067E-2</c:v>
                </c:pt>
                <c:pt idx="991">
                  <c:v>4.9877745393274608E-2</c:v>
                </c:pt>
                <c:pt idx="992">
                  <c:v>5.0318400155020981E-2</c:v>
                </c:pt>
                <c:pt idx="993">
                  <c:v>5.2347745393049649E-2</c:v>
                </c:pt>
                <c:pt idx="994">
                  <c:v>5.2308445393151715E-2</c:v>
                </c:pt>
                <c:pt idx="995">
                  <c:v>5.094084539334176E-2</c:v>
                </c:pt>
                <c:pt idx="996">
                  <c:v>5.0887745393339401E-2</c:v>
                </c:pt>
                <c:pt idx="997">
                  <c:v>5.0819705393237768E-2</c:v>
                </c:pt>
                <c:pt idx="998">
                  <c:v>5.080374539321042E-2</c:v>
                </c:pt>
                <c:pt idx="999">
                  <c:v>5.0803745393196209E-2</c:v>
                </c:pt>
                <c:pt idx="1000">
                  <c:v>5.6047745393129844E-2</c:v>
                </c:pt>
                <c:pt idx="1001">
                  <c:v>5.6977495393496724E-2</c:v>
                </c:pt>
                <c:pt idx="1002">
                  <c:v>5.7917745393240239E-2</c:v>
                </c:pt>
                <c:pt idx="1003">
                  <c:v>5.7917745393240239E-2</c:v>
                </c:pt>
                <c:pt idx="1004">
                  <c:v>5.7917745393211817E-2</c:v>
                </c:pt>
                <c:pt idx="1005">
                  <c:v>5.7917745393240239E-2</c:v>
                </c:pt>
                <c:pt idx="1006">
                  <c:v>5.7917745393240239E-2</c:v>
                </c:pt>
                <c:pt idx="1007">
                  <c:v>5.7917745393282871E-2</c:v>
                </c:pt>
                <c:pt idx="1008">
                  <c:v>6.1560380313906649E-2</c:v>
                </c:pt>
                <c:pt idx="1009">
                  <c:v>6.3063745393364457E-2</c:v>
                </c:pt>
                <c:pt idx="1010">
                  <c:v>6.3063745393364457E-2</c:v>
                </c:pt>
                <c:pt idx="1011">
                  <c:v>6.5434625393152146E-2</c:v>
                </c:pt>
                <c:pt idx="1012">
                  <c:v>6.8475745393300258E-2</c:v>
                </c:pt>
                <c:pt idx="1013">
                  <c:v>7.2241145393348916E-2</c:v>
                </c:pt>
                <c:pt idx="1014">
                  <c:v>7.2610045393446399E-2</c:v>
                </c:pt>
                <c:pt idx="1015">
                  <c:v>7.2727745393279974E-2</c:v>
                </c:pt>
                <c:pt idx="1016">
                  <c:v>7.2727745393251553E-2</c:v>
                </c:pt>
                <c:pt idx="1017">
                  <c:v>7.4960160027387701E-2</c:v>
                </c:pt>
                <c:pt idx="1018">
                  <c:v>7.9308195393451797E-2</c:v>
                </c:pt>
                <c:pt idx="1019">
                  <c:v>8.0627495393258641E-2</c:v>
                </c:pt>
                <c:pt idx="1020">
                  <c:v>8.234227539323058E-2</c:v>
                </c:pt>
                <c:pt idx="1021">
                  <c:v>8.3584665393189539E-2</c:v>
                </c:pt>
                <c:pt idx="1022">
                  <c:v>8.3917745393151222E-2</c:v>
                </c:pt>
                <c:pt idx="1023">
                  <c:v>8.3917745393193854E-2</c:v>
                </c:pt>
                <c:pt idx="1024">
                  <c:v>8.4666071480199889E-2</c:v>
                </c:pt>
                <c:pt idx="1025">
                  <c:v>8.6307745393440882E-2</c:v>
                </c:pt>
                <c:pt idx="1026">
                  <c:v>8.6307745393455093E-2</c:v>
                </c:pt>
                <c:pt idx="1027">
                  <c:v>8.6307745393455093E-2</c:v>
                </c:pt>
                <c:pt idx="1028">
                  <c:v>8.6307745393455093E-2</c:v>
                </c:pt>
                <c:pt idx="1029">
                  <c:v>8.6307745393455093E-2</c:v>
                </c:pt>
                <c:pt idx="1030">
                  <c:v>8.6307745393455093E-2</c:v>
                </c:pt>
                <c:pt idx="1031">
                  <c:v>8.634014539346424E-2</c:v>
                </c:pt>
                <c:pt idx="1032">
                  <c:v>8.8498974901440874E-2</c:v>
                </c:pt>
                <c:pt idx="1033">
                  <c:v>9.6307745393460209E-2</c:v>
                </c:pt>
                <c:pt idx="1034">
                  <c:v>9.7167895393411641E-2</c:v>
                </c:pt>
                <c:pt idx="1035">
                  <c:v>9.8483145393473137E-2</c:v>
                </c:pt>
                <c:pt idx="1036">
                  <c:v>9.8702495393425238E-2</c:v>
                </c:pt>
                <c:pt idx="1037">
                  <c:v>9.9762845393271959E-2</c:v>
                </c:pt>
                <c:pt idx="1038">
                  <c:v>9.9928312403491759E-2</c:v>
                </c:pt>
                <c:pt idx="1039">
                  <c:v>0.10307031539328193</c:v>
                </c:pt>
                <c:pt idx="1040">
                  <c:v>0.10592827170906105</c:v>
                </c:pt>
                <c:pt idx="1041">
                  <c:v>0.10725774539326949</c:v>
                </c:pt>
                <c:pt idx="1042">
                  <c:v>0.10740174539328962</c:v>
                </c:pt>
                <c:pt idx="1043">
                  <c:v>0.10770774539319916</c:v>
                </c:pt>
                <c:pt idx="1044">
                  <c:v>0.10770774539319916</c:v>
                </c:pt>
                <c:pt idx="1045">
                  <c:v>0.10770774539319916</c:v>
                </c:pt>
                <c:pt idx="1046">
                  <c:v>0.10770774539319916</c:v>
                </c:pt>
                <c:pt idx="1047">
                  <c:v>0.10770774539319916</c:v>
                </c:pt>
                <c:pt idx="1048">
                  <c:v>0.10770774539319916</c:v>
                </c:pt>
                <c:pt idx="1049">
                  <c:v>0.10821530094888487</c:v>
                </c:pt>
                <c:pt idx="1050">
                  <c:v>0.10825774539333111</c:v>
                </c:pt>
                <c:pt idx="1051">
                  <c:v>0.10825774539313215</c:v>
                </c:pt>
                <c:pt idx="1052">
                  <c:v>0.10825774539316058</c:v>
                </c:pt>
                <c:pt idx="1053">
                  <c:v>0.10825774539316058</c:v>
                </c:pt>
                <c:pt idx="1054">
                  <c:v>0.1084839453933597</c:v>
                </c:pt>
                <c:pt idx="1055">
                  <c:v>0.10851774539335679</c:v>
                </c:pt>
                <c:pt idx="1056">
                  <c:v>0.10851774539341363</c:v>
                </c:pt>
                <c:pt idx="1057">
                  <c:v>0.10851774539335679</c:v>
                </c:pt>
                <c:pt idx="1058">
                  <c:v>0.1093496453933227</c:v>
                </c:pt>
                <c:pt idx="1059">
                  <c:v>0.10957274539327955</c:v>
                </c:pt>
                <c:pt idx="1060">
                  <c:v>0.10990774539331483</c:v>
                </c:pt>
                <c:pt idx="1061">
                  <c:v>0.1099077453932864</c:v>
                </c:pt>
                <c:pt idx="1062">
                  <c:v>0.10990774539322956</c:v>
                </c:pt>
                <c:pt idx="1063">
                  <c:v>0.1099077453932864</c:v>
                </c:pt>
                <c:pt idx="1064">
                  <c:v>0.1099077453932864</c:v>
                </c:pt>
                <c:pt idx="1065">
                  <c:v>0.1099077453932864</c:v>
                </c:pt>
                <c:pt idx="1066">
                  <c:v>0.1099077453932864</c:v>
                </c:pt>
                <c:pt idx="1067">
                  <c:v>0.10990774539324377</c:v>
                </c:pt>
                <c:pt idx="1068">
                  <c:v>0.10990774539324377</c:v>
                </c:pt>
                <c:pt idx="1069">
                  <c:v>0.1099077453932864</c:v>
                </c:pt>
                <c:pt idx="1070">
                  <c:v>0.1099077453932864</c:v>
                </c:pt>
                <c:pt idx="1071">
                  <c:v>0.1099077453932864</c:v>
                </c:pt>
                <c:pt idx="1072">
                  <c:v>0.10990774539327219</c:v>
                </c:pt>
                <c:pt idx="1073">
                  <c:v>0.10992045127575523</c:v>
                </c:pt>
                <c:pt idx="1074">
                  <c:v>0.10992774539339223</c:v>
                </c:pt>
                <c:pt idx="1075">
                  <c:v>0.10992774539336381</c:v>
                </c:pt>
                <c:pt idx="1076">
                  <c:v>0.10992774539329275</c:v>
                </c:pt>
                <c:pt idx="1077">
                  <c:v>0.10992774539339223</c:v>
                </c:pt>
                <c:pt idx="1078">
                  <c:v>0.10992774539339223</c:v>
                </c:pt>
                <c:pt idx="1079">
                  <c:v>0.10992774539339223</c:v>
                </c:pt>
                <c:pt idx="1080">
                  <c:v>0.10920614539337237</c:v>
                </c:pt>
                <c:pt idx="1081">
                  <c:v>0.10798774539333067</c:v>
                </c:pt>
                <c:pt idx="1082">
                  <c:v>0.10798774539333067</c:v>
                </c:pt>
                <c:pt idx="1083">
                  <c:v>0.10798774539333067</c:v>
                </c:pt>
                <c:pt idx="1084">
                  <c:v>0.10798774539333067</c:v>
                </c:pt>
                <c:pt idx="1085">
                  <c:v>0.10864774539324173</c:v>
                </c:pt>
                <c:pt idx="1086">
                  <c:v>0.10864774539321331</c:v>
                </c:pt>
                <c:pt idx="1087">
                  <c:v>0.10845334539317264</c:v>
                </c:pt>
                <c:pt idx="1088">
                  <c:v>0.10771774539308865</c:v>
                </c:pt>
                <c:pt idx="1089">
                  <c:v>0.10771774539313128</c:v>
                </c:pt>
                <c:pt idx="1090">
                  <c:v>0.10771774539308865</c:v>
                </c:pt>
                <c:pt idx="1091">
                  <c:v>0.10771774539308865</c:v>
                </c:pt>
                <c:pt idx="1092">
                  <c:v>0.10771774539308865</c:v>
                </c:pt>
                <c:pt idx="1093">
                  <c:v>0.10771774539333023</c:v>
                </c:pt>
                <c:pt idx="1094">
                  <c:v>0.10850774539329677</c:v>
                </c:pt>
                <c:pt idx="1095">
                  <c:v>0.10850774539318309</c:v>
                </c:pt>
                <c:pt idx="1096">
                  <c:v>0.10850774539314045</c:v>
                </c:pt>
                <c:pt idx="1097">
                  <c:v>0.10850774539314045</c:v>
                </c:pt>
                <c:pt idx="1098">
                  <c:v>0.10850774539314045</c:v>
                </c:pt>
                <c:pt idx="1099">
                  <c:v>0.10850774539314045</c:v>
                </c:pt>
                <c:pt idx="1100">
                  <c:v>0.10850774539316888</c:v>
                </c:pt>
                <c:pt idx="1101">
                  <c:v>0.10850774539332519</c:v>
                </c:pt>
                <c:pt idx="1102">
                  <c:v>0.10963374539328186</c:v>
                </c:pt>
                <c:pt idx="1103">
                  <c:v>0.11032014539323143</c:v>
                </c:pt>
                <c:pt idx="1104">
                  <c:v>0.1109477453932044</c:v>
                </c:pt>
                <c:pt idx="1105">
                  <c:v>0.11106404539333425</c:v>
                </c:pt>
                <c:pt idx="1106">
                  <c:v>0.11085539599551453</c:v>
                </c:pt>
                <c:pt idx="1107">
                  <c:v>0.11092274539313962</c:v>
                </c:pt>
                <c:pt idx="1108">
                  <c:v>0.11092274539313962</c:v>
                </c:pt>
                <c:pt idx="1109">
                  <c:v>0.11092274539313962</c:v>
                </c:pt>
                <c:pt idx="1110">
                  <c:v>0.11092274539322489</c:v>
                </c:pt>
                <c:pt idx="1111">
                  <c:v>0.11092274539328173</c:v>
                </c:pt>
                <c:pt idx="1112">
                  <c:v>0.11040348068749495</c:v>
                </c:pt>
                <c:pt idx="1113">
                  <c:v>0.1091808753933492</c:v>
                </c:pt>
                <c:pt idx="1114">
                  <c:v>0.10880774539330673</c:v>
                </c:pt>
                <c:pt idx="1115">
                  <c:v>0.10883022539326248</c:v>
                </c:pt>
                <c:pt idx="1116">
                  <c:v>0.10886558212806108</c:v>
                </c:pt>
                <c:pt idx="1117">
                  <c:v>0.10824345127559809</c:v>
                </c:pt>
                <c:pt idx="1118">
                  <c:v>0.10705674539305221</c:v>
                </c:pt>
                <c:pt idx="1119">
                  <c:v>0.10680007097471389</c:v>
                </c:pt>
                <c:pt idx="1120">
                  <c:v>0.10641774539327287</c:v>
                </c:pt>
                <c:pt idx="1121">
                  <c:v>0.10706744539339752</c:v>
                </c:pt>
                <c:pt idx="1122">
                  <c:v>0.1072589453933972</c:v>
                </c:pt>
                <c:pt idx="1123">
                  <c:v>0.10737753920780335</c:v>
                </c:pt>
                <c:pt idx="1124">
                  <c:v>0.10918464539336981</c:v>
                </c:pt>
                <c:pt idx="1125">
                  <c:v>0.10909774539337036</c:v>
                </c:pt>
                <c:pt idx="1126">
                  <c:v>0.10909774539337036</c:v>
                </c:pt>
                <c:pt idx="1127">
                  <c:v>0.10909774539339878</c:v>
                </c:pt>
                <c:pt idx="1128">
                  <c:v>0.10910874539327153</c:v>
                </c:pt>
                <c:pt idx="1129">
                  <c:v>0.1056977453932717</c:v>
                </c:pt>
                <c:pt idx="1130">
                  <c:v>0.10553654539343427</c:v>
                </c:pt>
                <c:pt idx="1131">
                  <c:v>0.10675499539330247</c:v>
                </c:pt>
                <c:pt idx="1132">
                  <c:v>0.10803989539340364</c:v>
                </c:pt>
                <c:pt idx="1133">
                  <c:v>0.10797685997658846</c:v>
                </c:pt>
                <c:pt idx="1134">
                  <c:v>0.10488106539315822</c:v>
                </c:pt>
                <c:pt idx="1135">
                  <c:v>0.10469552539333904</c:v>
                </c:pt>
                <c:pt idx="1136">
                  <c:v>0.10635100539342091</c:v>
                </c:pt>
                <c:pt idx="1137">
                  <c:v>0.10739774539349867</c:v>
                </c:pt>
                <c:pt idx="1138">
                  <c:v>0.10634803951094796</c:v>
                </c:pt>
                <c:pt idx="1139">
                  <c:v>0.10693774539338108</c:v>
                </c:pt>
                <c:pt idx="1140">
                  <c:v>0.10693774539336687</c:v>
                </c:pt>
                <c:pt idx="1141">
                  <c:v>0.10691429539336639</c:v>
                </c:pt>
                <c:pt idx="1142">
                  <c:v>0.10744668539317104</c:v>
                </c:pt>
                <c:pt idx="1143">
                  <c:v>0.10645339245193952</c:v>
                </c:pt>
                <c:pt idx="1144">
                  <c:v>0.10392064539314561</c:v>
                </c:pt>
                <c:pt idx="1145">
                  <c:v>0.10126254539341062</c:v>
                </c:pt>
                <c:pt idx="1146">
                  <c:v>0.10029042832007917</c:v>
                </c:pt>
                <c:pt idx="1147">
                  <c:v>0.10141774539332005</c:v>
                </c:pt>
                <c:pt idx="1148">
                  <c:v>0.10122927539337923</c:v>
                </c:pt>
                <c:pt idx="1149">
                  <c:v>0.10220918869229934</c:v>
                </c:pt>
                <c:pt idx="1150">
                  <c:v>0.10237567539316217</c:v>
                </c:pt>
                <c:pt idx="1151">
                  <c:v>0.10366281539323552</c:v>
                </c:pt>
                <c:pt idx="1152">
                  <c:v>0.10331494539319408</c:v>
                </c:pt>
                <c:pt idx="1153">
                  <c:v>0.10537996539329697</c:v>
                </c:pt>
                <c:pt idx="1154">
                  <c:v>0.10582774539332718</c:v>
                </c:pt>
                <c:pt idx="1155">
                  <c:v>0.10694657466157764</c:v>
                </c:pt>
                <c:pt idx="1156">
                  <c:v>0.1073339553931163</c:v>
                </c:pt>
                <c:pt idx="1157">
                  <c:v>0.10703812539327373</c:v>
                </c:pt>
                <c:pt idx="1158">
                  <c:v>0.10637480539320165</c:v>
                </c:pt>
                <c:pt idx="1159">
                  <c:v>0.10599724539329713</c:v>
                </c:pt>
                <c:pt idx="1160">
                  <c:v>0.10579774539327502</c:v>
                </c:pt>
                <c:pt idx="1161">
                  <c:v>0.106467745393374</c:v>
                </c:pt>
                <c:pt idx="1162">
                  <c:v>0.10646774539335979</c:v>
                </c:pt>
                <c:pt idx="1163">
                  <c:v>0.10669774539323384</c:v>
                </c:pt>
                <c:pt idx="1164">
                  <c:v>0.10669774539320542</c:v>
                </c:pt>
                <c:pt idx="1165">
                  <c:v>0.10669774539320542</c:v>
                </c:pt>
                <c:pt idx="1166">
                  <c:v>0.10669774539320542</c:v>
                </c:pt>
                <c:pt idx="1167">
                  <c:v>0.10669774539321963</c:v>
                </c:pt>
                <c:pt idx="1168">
                  <c:v>0.10627248766138564</c:v>
                </c:pt>
                <c:pt idx="1169">
                  <c:v>0.10614774539331506</c:v>
                </c:pt>
                <c:pt idx="1170">
                  <c:v>0.10614774539337191</c:v>
                </c:pt>
                <c:pt idx="1171">
                  <c:v>0.10614774539330085</c:v>
                </c:pt>
                <c:pt idx="1172">
                  <c:v>0.10614774539331506</c:v>
                </c:pt>
                <c:pt idx="1173">
                  <c:v>0.10614774539334348</c:v>
                </c:pt>
                <c:pt idx="1174">
                  <c:v>0.10589574539304181</c:v>
                </c:pt>
                <c:pt idx="1175">
                  <c:v>0.1058477453930351</c:v>
                </c:pt>
                <c:pt idx="1176">
                  <c:v>0.1058477453930351</c:v>
                </c:pt>
                <c:pt idx="1177">
                  <c:v>0.10591228147559661</c:v>
                </c:pt>
                <c:pt idx="1178">
                  <c:v>0.10627774539308632</c:v>
                </c:pt>
                <c:pt idx="1179">
                  <c:v>0.10627774539312895</c:v>
                </c:pt>
                <c:pt idx="1180">
                  <c:v>0.10617774539340985</c:v>
                </c:pt>
                <c:pt idx="1181">
                  <c:v>0.10617774539342406</c:v>
                </c:pt>
                <c:pt idx="1182">
                  <c:v>0.10617774539342406</c:v>
                </c:pt>
                <c:pt idx="1183">
                  <c:v>0.10617774539342406</c:v>
                </c:pt>
                <c:pt idx="1184">
                  <c:v>0.1058889453933034</c:v>
                </c:pt>
                <c:pt idx="1185">
                  <c:v>0.10579774539327502</c:v>
                </c:pt>
                <c:pt idx="1186">
                  <c:v>0.10579774539321818</c:v>
                </c:pt>
                <c:pt idx="1187">
                  <c:v>0.10579774539321818</c:v>
                </c:pt>
                <c:pt idx="1188">
                  <c:v>0.10579774539326081</c:v>
                </c:pt>
                <c:pt idx="1189">
                  <c:v>0.10579774539327502</c:v>
                </c:pt>
                <c:pt idx="1190">
                  <c:v>0.10579774539327502</c:v>
                </c:pt>
                <c:pt idx="1191">
                  <c:v>0.10579774539321818</c:v>
                </c:pt>
                <c:pt idx="1192">
                  <c:v>0.10579774539327502</c:v>
                </c:pt>
                <c:pt idx="1193">
                  <c:v>0.10579774539327502</c:v>
                </c:pt>
                <c:pt idx="1194">
                  <c:v>0.10579774539327502</c:v>
                </c:pt>
                <c:pt idx="1195">
                  <c:v>0.10579774539321818</c:v>
                </c:pt>
                <c:pt idx="1196">
                  <c:v>0.10579774539326081</c:v>
                </c:pt>
                <c:pt idx="1197">
                  <c:v>0.1057977453932466</c:v>
                </c:pt>
                <c:pt idx="1198">
                  <c:v>0.10633774539321905</c:v>
                </c:pt>
                <c:pt idx="1199">
                  <c:v>0.10690718539335364</c:v>
                </c:pt>
                <c:pt idx="1200">
                  <c:v>0.10732174539337791</c:v>
                </c:pt>
                <c:pt idx="1201">
                  <c:v>0.10732174539337791</c:v>
                </c:pt>
                <c:pt idx="1202">
                  <c:v>0.10732174539337791</c:v>
                </c:pt>
                <c:pt idx="1203">
                  <c:v>0.10732174539337791</c:v>
                </c:pt>
                <c:pt idx="1204">
                  <c:v>0.10732174539337791</c:v>
                </c:pt>
                <c:pt idx="1205">
                  <c:v>0.1073217453933637</c:v>
                </c:pt>
                <c:pt idx="1206">
                  <c:v>0.10732174539337791</c:v>
                </c:pt>
                <c:pt idx="1207">
                  <c:v>0.10747173539331811</c:v>
                </c:pt>
                <c:pt idx="1208">
                  <c:v>0.10712244539327287</c:v>
                </c:pt>
                <c:pt idx="1209">
                  <c:v>0.10661774539337898</c:v>
                </c:pt>
                <c:pt idx="1210">
                  <c:v>0.10661774539337898</c:v>
                </c:pt>
                <c:pt idx="1211">
                  <c:v>0.10661774539337898</c:v>
                </c:pt>
                <c:pt idx="1212">
                  <c:v>0.10661774539337898</c:v>
                </c:pt>
                <c:pt idx="1213">
                  <c:v>0.10662058323113399</c:v>
                </c:pt>
                <c:pt idx="1214">
                  <c:v>0.10640447872656011</c:v>
                </c:pt>
                <c:pt idx="1215">
                  <c:v>0.10654774539329992</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0.10685774539345516</c:v>
                </c:pt>
                <c:pt idx="1224">
                  <c:v>0.10685774539342674</c:v>
                </c:pt>
                <c:pt idx="1225">
                  <c:v>0.10685774539342674</c:v>
                </c:pt>
                <c:pt idx="1226">
                  <c:v>0.10685774539342674</c:v>
                </c:pt>
                <c:pt idx="1227">
                  <c:v>0.10685774539344095</c:v>
                </c:pt>
                <c:pt idx="1228">
                  <c:v>0.10687599539333803</c:v>
                </c:pt>
                <c:pt idx="1229">
                  <c:v>0.10582796539317485</c:v>
                </c:pt>
                <c:pt idx="1230">
                  <c:v>0.10568174539319841</c:v>
                </c:pt>
                <c:pt idx="1231">
                  <c:v>0.10568174539326947</c:v>
                </c:pt>
                <c:pt idx="1232">
                  <c:v>0.10568174539329789</c:v>
                </c:pt>
                <c:pt idx="1233">
                  <c:v>0.10568174539319841</c:v>
                </c:pt>
                <c:pt idx="1234">
                  <c:v>0.10568174539319841</c:v>
                </c:pt>
                <c:pt idx="1235">
                  <c:v>0.10568174539319841</c:v>
                </c:pt>
                <c:pt idx="1236">
                  <c:v>0.10568174539319841</c:v>
                </c:pt>
                <c:pt idx="1237">
                  <c:v>0.10568174539319841</c:v>
                </c:pt>
                <c:pt idx="1238">
                  <c:v>0.10568174539319841</c:v>
                </c:pt>
                <c:pt idx="1239">
                  <c:v>0.10568174539329789</c:v>
                </c:pt>
                <c:pt idx="1240">
                  <c:v>0.10568174539328368</c:v>
                </c:pt>
                <c:pt idx="1241">
                  <c:v>0.10568174539322683</c:v>
                </c:pt>
                <c:pt idx="1242">
                  <c:v>0.10568174539319841</c:v>
                </c:pt>
                <c:pt idx="1243">
                  <c:v>0.10568174539319841</c:v>
                </c:pt>
                <c:pt idx="1244">
                  <c:v>0.10568174539319841</c:v>
                </c:pt>
                <c:pt idx="1245">
                  <c:v>0.10568174539335473</c:v>
                </c:pt>
                <c:pt idx="1246">
                  <c:v>0.10568174539335473</c:v>
                </c:pt>
                <c:pt idx="1247">
                  <c:v>0.10568174539319841</c:v>
                </c:pt>
                <c:pt idx="1248">
                  <c:v>0.10659894539337245</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0.10633750729802216</c:v>
                </c:pt>
                <c:pt idx="1257">
                  <c:v>0.10620142539332278</c:v>
                </c:pt>
                <c:pt idx="1258">
                  <c:v>0.10507038539334701</c:v>
                </c:pt>
                <c:pt idx="1259">
                  <c:v>0.10426774539337202</c:v>
                </c:pt>
                <c:pt idx="1260">
                  <c:v>0.10426774539337202</c:v>
                </c:pt>
                <c:pt idx="1261">
                  <c:v>0.10426774539341466</c:v>
                </c:pt>
                <c:pt idx="1262">
                  <c:v>0.10426774539337202</c:v>
                </c:pt>
                <c:pt idx="1263">
                  <c:v>0.10426774539328676</c:v>
                </c:pt>
                <c:pt idx="1264">
                  <c:v>0.10426774539324413</c:v>
                </c:pt>
                <c:pt idx="1265">
                  <c:v>0.10307064539321686</c:v>
                </c:pt>
                <c:pt idx="1266">
                  <c:v>0.10213774539315068</c:v>
                </c:pt>
                <c:pt idx="1267">
                  <c:v>0.10213774539315068</c:v>
                </c:pt>
                <c:pt idx="1268">
                  <c:v>0.10213774539312226</c:v>
                </c:pt>
                <c:pt idx="1269">
                  <c:v>0.10213774539315068</c:v>
                </c:pt>
                <c:pt idx="1270">
                  <c:v>0.10213774539315068</c:v>
                </c:pt>
                <c:pt idx="1271">
                  <c:v>0.10167578539319777</c:v>
                </c:pt>
                <c:pt idx="1272">
                  <c:v>0.10062374539327834</c:v>
                </c:pt>
                <c:pt idx="1273">
                  <c:v>0.10062374539327834</c:v>
                </c:pt>
                <c:pt idx="1274">
                  <c:v>0.10062374539320729</c:v>
                </c:pt>
                <c:pt idx="1275">
                  <c:v>9.9826043265551334E-2</c:v>
                </c:pt>
                <c:pt idx="1276">
                  <c:v>9.9607745393257119E-2</c:v>
                </c:pt>
                <c:pt idx="1277">
                  <c:v>9.9607745393257119E-2</c:v>
                </c:pt>
                <c:pt idx="1278">
                  <c:v>9.9607745393257119E-2</c:v>
                </c:pt>
                <c:pt idx="1279">
                  <c:v>9.942718539315365E-2</c:v>
                </c:pt>
                <c:pt idx="1280">
                  <c:v>9.797774539332238E-2</c:v>
                </c:pt>
                <c:pt idx="1281">
                  <c:v>9.7140735083854679E-2</c:v>
                </c:pt>
                <c:pt idx="1282">
                  <c:v>9.698774539317867E-2</c:v>
                </c:pt>
                <c:pt idx="1283">
                  <c:v>9.6987745393121827E-2</c:v>
                </c:pt>
                <c:pt idx="1284">
                  <c:v>9.6987745393121827E-2</c:v>
                </c:pt>
                <c:pt idx="1285">
                  <c:v>9.6637765393253972E-2</c:v>
                </c:pt>
                <c:pt idx="1286">
                  <c:v>9.6373745393321997E-2</c:v>
                </c:pt>
                <c:pt idx="1287">
                  <c:v>9.6373745393250942E-2</c:v>
                </c:pt>
                <c:pt idx="1288">
                  <c:v>9.6373745393250942E-2</c:v>
                </c:pt>
                <c:pt idx="1289">
                  <c:v>9.6373745393250942E-2</c:v>
                </c:pt>
                <c:pt idx="1290">
                  <c:v>9.6373745393321997E-2</c:v>
                </c:pt>
                <c:pt idx="1291">
                  <c:v>9.6373745393321997E-2</c:v>
                </c:pt>
                <c:pt idx="1292">
                  <c:v>9.6373745393250942E-2</c:v>
                </c:pt>
                <c:pt idx="1293">
                  <c:v>9.6409787946498682E-2</c:v>
                </c:pt>
                <c:pt idx="1294">
                  <c:v>9.6857745393350569E-2</c:v>
                </c:pt>
                <c:pt idx="1295">
                  <c:v>9.6857745393350569E-2</c:v>
                </c:pt>
                <c:pt idx="1296">
                  <c:v>9.6857745393350569E-2</c:v>
                </c:pt>
                <c:pt idx="1297">
                  <c:v>9.6857745393350569E-2</c:v>
                </c:pt>
                <c:pt idx="1298">
                  <c:v>9.6857745393407413E-2</c:v>
                </c:pt>
                <c:pt idx="1299">
                  <c:v>9.6857745393279515E-2</c:v>
                </c:pt>
                <c:pt idx="1300">
                  <c:v>9.7311745393355409E-2</c:v>
                </c:pt>
                <c:pt idx="1301">
                  <c:v>9.7311745393412252E-2</c:v>
                </c:pt>
                <c:pt idx="1302">
                  <c:v>9.760112539322563E-2</c:v>
                </c:pt>
                <c:pt idx="1303">
                  <c:v>9.7737745393203568E-2</c:v>
                </c:pt>
                <c:pt idx="1304">
                  <c:v>9.7737745393203568E-2</c:v>
                </c:pt>
                <c:pt idx="1305">
                  <c:v>9.7737745393175146E-2</c:v>
                </c:pt>
                <c:pt idx="1306">
                  <c:v>9.7737745393203568E-2</c:v>
                </c:pt>
                <c:pt idx="1307">
                  <c:v>9.7737745393175146E-2</c:v>
                </c:pt>
                <c:pt idx="1308">
                  <c:v>9.6047745393263995E-2</c:v>
                </c:pt>
                <c:pt idx="1309">
                  <c:v>9.5113245393434909E-2</c:v>
                </c:pt>
                <c:pt idx="1310">
                  <c:v>9.5047745393458172E-2</c:v>
                </c:pt>
                <c:pt idx="1311">
                  <c:v>9.5047745393458172E-2</c:v>
                </c:pt>
                <c:pt idx="1312">
                  <c:v>9.5047745393486593E-2</c:v>
                </c:pt>
                <c:pt idx="1313">
                  <c:v>9.5047745393458172E-2</c:v>
                </c:pt>
                <c:pt idx="1314">
                  <c:v>9.5047745393458172E-2</c:v>
                </c:pt>
                <c:pt idx="1315">
                  <c:v>9.5047745393458172E-2</c:v>
                </c:pt>
                <c:pt idx="1316">
                  <c:v>9.5047745393330274E-2</c:v>
                </c:pt>
                <c:pt idx="1317">
                  <c:v>9.5047745393287641E-2</c:v>
                </c:pt>
                <c:pt idx="1318">
                  <c:v>9.5047745393472383E-2</c:v>
                </c:pt>
                <c:pt idx="1319">
                  <c:v>9.5047745393458172E-2</c:v>
                </c:pt>
                <c:pt idx="1320">
                  <c:v>9.5047745393458172E-2</c:v>
                </c:pt>
                <c:pt idx="1321">
                  <c:v>9.5047745393458172E-2</c:v>
                </c:pt>
                <c:pt idx="1322">
                  <c:v>9.5047745393458172E-2</c:v>
                </c:pt>
                <c:pt idx="1323">
                  <c:v>9.5047745393458172E-2</c:v>
                </c:pt>
                <c:pt idx="1324">
                  <c:v>9.5662482235553625E-2</c:v>
                </c:pt>
                <c:pt idx="1325">
                  <c:v>9.6527745393316877E-2</c:v>
                </c:pt>
                <c:pt idx="1326">
                  <c:v>9.6527745393288455E-2</c:v>
                </c:pt>
                <c:pt idx="1327">
                  <c:v>9.6527745393430564E-2</c:v>
                </c:pt>
                <c:pt idx="1328">
                  <c:v>9.6527745393430564E-2</c:v>
                </c:pt>
                <c:pt idx="1329">
                  <c:v>9.6527745393430564E-2</c:v>
                </c:pt>
                <c:pt idx="1330">
                  <c:v>9.6527745393373721E-2</c:v>
                </c:pt>
                <c:pt idx="1331">
                  <c:v>9.6527745393430564E-2</c:v>
                </c:pt>
                <c:pt idx="1332">
                  <c:v>9.6527745393430564E-2</c:v>
                </c:pt>
                <c:pt idx="1333">
                  <c:v>9.6182745393207369E-2</c:v>
                </c:pt>
                <c:pt idx="1334">
                  <c:v>9.5424186071170425E-2</c:v>
                </c:pt>
                <c:pt idx="1335">
                  <c:v>9.4737745393274508E-2</c:v>
                </c:pt>
                <c:pt idx="1336">
                  <c:v>9.4737745393359774E-2</c:v>
                </c:pt>
                <c:pt idx="1337">
                  <c:v>9.4737745393359774E-2</c:v>
                </c:pt>
                <c:pt idx="1338">
                  <c:v>9.4737745393359774E-2</c:v>
                </c:pt>
                <c:pt idx="1339">
                  <c:v>9.4737745393359774E-2</c:v>
                </c:pt>
                <c:pt idx="1340">
                  <c:v>9.4737745393359774E-2</c:v>
                </c:pt>
                <c:pt idx="1341">
                  <c:v>9.4910545393332768E-2</c:v>
                </c:pt>
                <c:pt idx="1342">
                  <c:v>9.751574539319563E-2</c:v>
                </c:pt>
                <c:pt idx="1343">
                  <c:v>9.7662745393279238E-2</c:v>
                </c:pt>
                <c:pt idx="1344">
                  <c:v>9.7662745393279238E-2</c:v>
                </c:pt>
                <c:pt idx="1345">
                  <c:v>9.7662745393222394E-2</c:v>
                </c:pt>
                <c:pt idx="1346">
                  <c:v>9.7662745393279238E-2</c:v>
                </c:pt>
                <c:pt idx="1347">
                  <c:v>9.7662745393279238E-2</c:v>
                </c:pt>
                <c:pt idx="1348">
                  <c:v>9.7662745393279238E-2</c:v>
                </c:pt>
                <c:pt idx="1349">
                  <c:v>9.7662745393250816E-2</c:v>
                </c:pt>
                <c:pt idx="1350">
                  <c:v>9.7662745393279238E-2</c:v>
                </c:pt>
                <c:pt idx="1351">
                  <c:v>9.7662745393279238E-2</c:v>
                </c:pt>
                <c:pt idx="1352">
                  <c:v>9.773791584780156E-2</c:v>
                </c:pt>
                <c:pt idx="1353">
                  <c:v>9.8257745393382834E-2</c:v>
                </c:pt>
                <c:pt idx="1354">
                  <c:v>9.8257745393411255E-2</c:v>
                </c:pt>
                <c:pt idx="1355">
                  <c:v>9.8257745393411255E-2</c:v>
                </c:pt>
                <c:pt idx="1356">
                  <c:v>9.8257745393411255E-2</c:v>
                </c:pt>
                <c:pt idx="1357">
                  <c:v>9.8257745393411255E-2</c:v>
                </c:pt>
                <c:pt idx="1358">
                  <c:v>9.8257745393411255E-2</c:v>
                </c:pt>
                <c:pt idx="1359">
                  <c:v>9.8257745393411255E-2</c:v>
                </c:pt>
                <c:pt idx="1360">
                  <c:v>9.8257745393411255E-2</c:v>
                </c:pt>
                <c:pt idx="1361">
                  <c:v>9.8257745393269147E-2</c:v>
                </c:pt>
                <c:pt idx="1362">
                  <c:v>9.5961745393267961E-2</c:v>
                </c:pt>
                <c:pt idx="1363">
                  <c:v>9.5961745393182696E-2</c:v>
                </c:pt>
                <c:pt idx="1364">
                  <c:v>9.5961745393182696E-2</c:v>
                </c:pt>
                <c:pt idx="1365">
                  <c:v>9.5961745393182696E-2</c:v>
                </c:pt>
                <c:pt idx="1366">
                  <c:v>9.5961745393182696E-2</c:v>
                </c:pt>
                <c:pt idx="1367">
                  <c:v>9.5961745393182696E-2</c:v>
                </c:pt>
                <c:pt idx="1368">
                  <c:v>9.5891345393170013E-2</c:v>
                </c:pt>
                <c:pt idx="1369">
                  <c:v>9.5277745393346436E-2</c:v>
                </c:pt>
                <c:pt idx="1370">
                  <c:v>9.5277745393275382E-2</c:v>
                </c:pt>
                <c:pt idx="1371">
                  <c:v>9.5277745393303803E-2</c:v>
                </c:pt>
                <c:pt idx="1372">
                  <c:v>9.5277745393346436E-2</c:v>
                </c:pt>
                <c:pt idx="1373">
                  <c:v>9.5277745393289592E-2</c:v>
                </c:pt>
                <c:pt idx="1374">
                  <c:v>9.5277745393289592E-2</c:v>
                </c:pt>
                <c:pt idx="1375">
                  <c:v>9.4264345393327176E-2</c:v>
                </c:pt>
                <c:pt idx="1376">
                  <c:v>9.310774539335398E-2</c:v>
                </c:pt>
                <c:pt idx="1377">
                  <c:v>9.3107745393382402E-2</c:v>
                </c:pt>
                <c:pt idx="1378">
                  <c:v>9.3107745393311347E-2</c:v>
                </c:pt>
                <c:pt idx="1379">
                  <c:v>9.2797745393284004E-2</c:v>
                </c:pt>
                <c:pt idx="1380">
                  <c:v>9.2797745393284004E-2</c:v>
                </c:pt>
                <c:pt idx="1381">
                  <c:v>9.2797745393284004E-2</c:v>
                </c:pt>
                <c:pt idx="1382">
                  <c:v>9.2797745393284004E-2</c:v>
                </c:pt>
                <c:pt idx="1383">
                  <c:v>9.2797745393284004E-2</c:v>
                </c:pt>
                <c:pt idx="1384">
                  <c:v>9.2797745393284004E-2</c:v>
                </c:pt>
                <c:pt idx="1385">
                  <c:v>9.2797745393284004E-2</c:v>
                </c:pt>
                <c:pt idx="1386">
                  <c:v>9.2797745393284004E-2</c:v>
                </c:pt>
                <c:pt idx="1387">
                  <c:v>9.2527745393283567E-2</c:v>
                </c:pt>
                <c:pt idx="1388">
                  <c:v>9.2527745393482519E-2</c:v>
                </c:pt>
                <c:pt idx="1389">
                  <c:v>9.2527745393454097E-2</c:v>
                </c:pt>
                <c:pt idx="1390">
                  <c:v>9.2527745393454097E-2</c:v>
                </c:pt>
                <c:pt idx="1391">
                  <c:v>9.3300795393147951E-2</c:v>
                </c:pt>
                <c:pt idx="1392">
                  <c:v>9.3672745393163837E-2</c:v>
                </c:pt>
                <c:pt idx="1393">
                  <c:v>9.3672745393206469E-2</c:v>
                </c:pt>
                <c:pt idx="1394">
                  <c:v>9.3672745393163837E-2</c:v>
                </c:pt>
                <c:pt idx="1395">
                  <c:v>9.3672745393234891E-2</c:v>
                </c:pt>
                <c:pt idx="1396">
                  <c:v>9.3672745393163837E-2</c:v>
                </c:pt>
                <c:pt idx="1397">
                  <c:v>9.3672745393163837E-2</c:v>
                </c:pt>
                <c:pt idx="1398">
                  <c:v>9.3672745393163837E-2</c:v>
                </c:pt>
                <c:pt idx="1399">
                  <c:v>9.3672745393163837E-2</c:v>
                </c:pt>
                <c:pt idx="1400">
                  <c:v>9.3672745393163837E-2</c:v>
                </c:pt>
                <c:pt idx="1401">
                  <c:v>9.3672745393163837E-2</c:v>
                </c:pt>
                <c:pt idx="1402">
                  <c:v>9.3672745393163837E-2</c:v>
                </c:pt>
                <c:pt idx="1403">
                  <c:v>9.367274539322068E-2</c:v>
                </c:pt>
                <c:pt idx="1404">
                  <c:v>9.3672745393234891E-2</c:v>
                </c:pt>
                <c:pt idx="1405">
                  <c:v>9.2368949938659739E-2</c:v>
                </c:pt>
                <c:pt idx="1406">
                  <c:v>9.2387745393352816E-2</c:v>
                </c:pt>
                <c:pt idx="1407">
                  <c:v>9.219174539337871E-2</c:v>
                </c:pt>
                <c:pt idx="1408">
                  <c:v>9.1687745393201681E-2</c:v>
                </c:pt>
                <c:pt idx="1409">
                  <c:v>9.1687745393244313E-2</c:v>
                </c:pt>
                <c:pt idx="1410">
                  <c:v>9.130374539338959E-2</c:v>
                </c:pt>
                <c:pt idx="1411">
                  <c:v>9.1207745393319328E-2</c:v>
                </c:pt>
                <c:pt idx="1412">
                  <c:v>9.1107745393273376E-2</c:v>
                </c:pt>
                <c:pt idx="1413">
                  <c:v>9.1107745393301798E-2</c:v>
                </c:pt>
                <c:pt idx="1414">
                  <c:v>9.1107745393273376E-2</c:v>
                </c:pt>
                <c:pt idx="1415">
                  <c:v>9.1107745393301798E-2</c:v>
                </c:pt>
                <c:pt idx="1416">
                  <c:v>9.1229545393233025E-2</c:v>
                </c:pt>
                <c:pt idx="1417">
                  <c:v>9.0899445393333167E-2</c:v>
                </c:pt>
                <c:pt idx="1418">
                  <c:v>9.0087745393276464E-2</c:v>
                </c:pt>
                <c:pt idx="1419">
                  <c:v>9.0087745393304886E-2</c:v>
                </c:pt>
                <c:pt idx="1420">
                  <c:v>9.0087745393191199E-2</c:v>
                </c:pt>
                <c:pt idx="1421">
                  <c:v>9.0087745393276464E-2</c:v>
                </c:pt>
                <c:pt idx="1422">
                  <c:v>9.0342345393239043E-2</c:v>
                </c:pt>
                <c:pt idx="1423">
                  <c:v>9.0757745393204914E-2</c:v>
                </c:pt>
                <c:pt idx="1424">
                  <c:v>9.0757745393204914E-2</c:v>
                </c:pt>
                <c:pt idx="1425">
                  <c:v>9.0757745393176492E-2</c:v>
                </c:pt>
                <c:pt idx="1426">
                  <c:v>9.0757745393204914E-2</c:v>
                </c:pt>
                <c:pt idx="1427">
                  <c:v>9.0757745393204914E-2</c:v>
                </c:pt>
                <c:pt idx="1428">
                  <c:v>9.0757745393204914E-2</c:v>
                </c:pt>
                <c:pt idx="1429">
                  <c:v>9.0757745393233336E-2</c:v>
                </c:pt>
                <c:pt idx="1430">
                  <c:v>9.0757745393247546E-2</c:v>
                </c:pt>
                <c:pt idx="1431">
                  <c:v>9.0757745393204914E-2</c:v>
                </c:pt>
                <c:pt idx="1432">
                  <c:v>9.0757745393204914E-2</c:v>
                </c:pt>
                <c:pt idx="1433">
                  <c:v>9.0757745393204914E-2</c:v>
                </c:pt>
                <c:pt idx="1434">
                  <c:v>9.0757745393204914E-2</c:v>
                </c:pt>
                <c:pt idx="1435">
                  <c:v>9.1513366446022815E-2</c:v>
                </c:pt>
                <c:pt idx="1436">
                  <c:v>9.1933745393433242E-2</c:v>
                </c:pt>
                <c:pt idx="1437">
                  <c:v>9.1933745393262711E-2</c:v>
                </c:pt>
                <c:pt idx="1438">
                  <c:v>9.193374539323429E-2</c:v>
                </c:pt>
                <c:pt idx="1439">
                  <c:v>9.1933745393433242E-2</c:v>
                </c:pt>
                <c:pt idx="1440">
                  <c:v>9.1928225393417051E-2</c:v>
                </c:pt>
                <c:pt idx="1441">
                  <c:v>9.1619585393331704E-2</c:v>
                </c:pt>
                <c:pt idx="1442">
                  <c:v>9.1839429603609801E-2</c:v>
                </c:pt>
                <c:pt idx="1443">
                  <c:v>9.1789745393214162E-2</c:v>
                </c:pt>
                <c:pt idx="1444">
                  <c:v>9.1391345393176948E-2</c:v>
                </c:pt>
                <c:pt idx="1445">
                  <c:v>9.0992945393296054E-2</c:v>
                </c:pt>
                <c:pt idx="1446">
                  <c:v>9.0917745393397809E-2</c:v>
                </c:pt>
                <c:pt idx="1447">
                  <c:v>9.0917745393397809E-2</c:v>
                </c:pt>
                <c:pt idx="1448">
                  <c:v>9.0917745393397809E-2</c:v>
                </c:pt>
                <c:pt idx="1449">
                  <c:v>9.0917745393412019E-2</c:v>
                </c:pt>
                <c:pt idx="1450">
                  <c:v>9.0917745393412019E-2</c:v>
                </c:pt>
                <c:pt idx="1451">
                  <c:v>9.0917745393412019E-2</c:v>
                </c:pt>
                <c:pt idx="1452">
                  <c:v>9.0917745393412019E-2</c:v>
                </c:pt>
                <c:pt idx="1453">
                  <c:v>9.0917745393412019E-2</c:v>
                </c:pt>
                <c:pt idx="1454">
                  <c:v>9.0917745393412019E-2</c:v>
                </c:pt>
                <c:pt idx="1455">
                  <c:v>9.0917745393298333E-2</c:v>
                </c:pt>
                <c:pt idx="1456">
                  <c:v>9.0917745393312543E-2</c:v>
                </c:pt>
                <c:pt idx="1457">
                  <c:v>9.0758977716433265E-2</c:v>
                </c:pt>
                <c:pt idx="1458">
                  <c:v>9.0536205393490832E-2</c:v>
                </c:pt>
                <c:pt idx="1459">
                  <c:v>9.054774539352195E-2</c:v>
                </c:pt>
                <c:pt idx="1460">
                  <c:v>9.054774539352195E-2</c:v>
                </c:pt>
                <c:pt idx="1461">
                  <c:v>9.0547745393507739E-2</c:v>
                </c:pt>
                <c:pt idx="1462">
                  <c:v>9.054774539352195E-2</c:v>
                </c:pt>
                <c:pt idx="1463">
                  <c:v>9.0547745393280366E-2</c:v>
                </c:pt>
                <c:pt idx="1464">
                  <c:v>9.0547745393280366E-2</c:v>
                </c:pt>
                <c:pt idx="1465">
                  <c:v>9.054774539352195E-2</c:v>
                </c:pt>
                <c:pt idx="1466">
                  <c:v>9.054774539352195E-2</c:v>
                </c:pt>
                <c:pt idx="1467">
                  <c:v>9.0376645393135391E-2</c:v>
                </c:pt>
                <c:pt idx="1468">
                  <c:v>9.0257745393131472E-2</c:v>
                </c:pt>
                <c:pt idx="1469">
                  <c:v>9.0246861182549765E-2</c:v>
                </c:pt>
                <c:pt idx="1470">
                  <c:v>9.0163745393070371E-2</c:v>
                </c:pt>
                <c:pt idx="1471">
                  <c:v>9.0163745393297745E-2</c:v>
                </c:pt>
                <c:pt idx="1472">
                  <c:v>9.0163745393311956E-2</c:v>
                </c:pt>
                <c:pt idx="1473">
                  <c:v>9.0163745393070371E-2</c:v>
                </c:pt>
                <c:pt idx="1474">
                  <c:v>9.0163745393070371E-2</c:v>
                </c:pt>
              </c:numCache>
            </c:numRef>
          </c:val>
          <c:smooth val="0"/>
          <c:extLs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-0.2302501998932911</c:v>
                </c:pt>
                <c:pt idx="2">
                  <c:v>-0.23029910215046812</c:v>
                </c:pt>
                <c:pt idx="3">
                  <c:v>-0.23000379133260651</c:v>
                </c:pt>
                <c:pt idx="4">
                  <c:v>-0.23001570621813983</c:v>
                </c:pt>
                <c:pt idx="5">
                  <c:v>-0.22743305042460804</c:v>
                </c:pt>
                <c:pt idx="6">
                  <c:v>-0.22542425384422415</c:v>
                </c:pt>
                <c:pt idx="7">
                  <c:v>-0.22474203178263963</c:v>
                </c:pt>
                <c:pt idx="8">
                  <c:v>-0.22430635109095931</c:v>
                </c:pt>
                <c:pt idx="9">
                  <c:v>-0.22321646159964814</c:v>
                </c:pt>
                <c:pt idx="10">
                  <c:v>-0.22172633250933416</c:v>
                </c:pt>
                <c:pt idx="11">
                  <c:v>-0.22111370248629214</c:v>
                </c:pt>
                <c:pt idx="12">
                  <c:v>-0.22129979668204669</c:v>
                </c:pt>
                <c:pt idx="13">
                  <c:v>-0.22018795572164152</c:v>
                </c:pt>
                <c:pt idx="14">
                  <c:v>-0.2189269984507547</c:v>
                </c:pt>
                <c:pt idx="15">
                  <c:v>-0.21865657987787301</c:v>
                </c:pt>
                <c:pt idx="16">
                  <c:v>-0.21818329520026225</c:v>
                </c:pt>
                <c:pt idx="17">
                  <c:v>-0.21812886238711826</c:v>
                </c:pt>
                <c:pt idx="18">
                  <c:v>-0.21811566684108641</c:v>
                </c:pt>
                <c:pt idx="19">
                  <c:v>-0.21655221756732601</c:v>
                </c:pt>
                <c:pt idx="20">
                  <c:v>-0.21632771304385301</c:v>
                </c:pt>
                <c:pt idx="21">
                  <c:v>-0.2159726001252551</c:v>
                </c:pt>
                <c:pt idx="22">
                  <c:v>-0.21401023934485863</c:v>
                </c:pt>
                <c:pt idx="23">
                  <c:v>-0.2130128325121774</c:v>
                </c:pt>
                <c:pt idx="24">
                  <c:v>-0.21288090551108496</c:v>
                </c:pt>
                <c:pt idx="25">
                  <c:v>-0.21187954286051536</c:v>
                </c:pt>
                <c:pt idx="26">
                  <c:v>-0.21211833386300327</c:v>
                </c:pt>
                <c:pt idx="27">
                  <c:v>-0.21422232620496118</c:v>
                </c:pt>
                <c:pt idx="28">
                  <c:v>-0.21667025651711924</c:v>
                </c:pt>
                <c:pt idx="29">
                  <c:v>-0.21751165993187271</c:v>
                </c:pt>
                <c:pt idx="30">
                  <c:v>-0.21890718141578702</c:v>
                </c:pt>
                <c:pt idx="31">
                  <c:v>-0.21922366582008124</c:v>
                </c:pt>
                <c:pt idx="32">
                  <c:v>-0.22034537260927323</c:v>
                </c:pt>
                <c:pt idx="33">
                  <c:v>-0.22081839166840211</c:v>
                </c:pt>
                <c:pt idx="34">
                  <c:v>-0.221218925344985</c:v>
                </c:pt>
                <c:pt idx="35">
                  <c:v>-0.22112465924807623</c:v>
                </c:pt>
                <c:pt idx="36">
                  <c:v>-0.22087375414618293</c:v>
                </c:pt>
                <c:pt idx="37">
                  <c:v>-0.21859098160270207</c:v>
                </c:pt>
                <c:pt idx="38">
                  <c:v>-0.21801912401444667</c:v>
                </c:pt>
                <c:pt idx="39">
                  <c:v>-0.21817052654105851</c:v>
                </c:pt>
                <c:pt idx="40">
                  <c:v>-0.2169832973676904</c:v>
                </c:pt>
                <c:pt idx="41">
                  <c:v>-0.21667837685312463</c:v>
                </c:pt>
                <c:pt idx="42">
                  <c:v>-0.21624022970424051</c:v>
                </c:pt>
                <c:pt idx="43">
                  <c:v>-0.21566010948436087</c:v>
                </c:pt>
                <c:pt idx="44">
                  <c:v>-0.21527687895367364</c:v>
                </c:pt>
                <c:pt idx="45">
                  <c:v>-0.21464404295433326</c:v>
                </c:pt>
                <c:pt idx="46">
                  <c:v>-0.21414080030810112</c:v>
                </c:pt>
                <c:pt idx="47">
                  <c:v>-0.21354502757138505</c:v>
                </c:pt>
                <c:pt idx="48">
                  <c:v>-0.21347979926481742</c:v>
                </c:pt>
                <c:pt idx="49">
                  <c:v>-0.21445201028855365</c:v>
                </c:pt>
                <c:pt idx="50">
                  <c:v>-0.21444430735297715</c:v>
                </c:pt>
                <c:pt idx="51">
                  <c:v>-0.21505471756455563</c:v>
                </c:pt>
                <c:pt idx="52">
                  <c:v>-0.21521691558459111</c:v>
                </c:pt>
                <c:pt idx="53">
                  <c:v>-0.21554597892061622</c:v>
                </c:pt>
                <c:pt idx="54">
                  <c:v>-0.21566888438017884</c:v>
                </c:pt>
                <c:pt idx="55">
                  <c:v>-0.21551686523928026</c:v>
                </c:pt>
                <c:pt idx="56">
                  <c:v>-0.21501458071681157</c:v>
                </c:pt>
                <c:pt idx="57">
                  <c:v>-0.21277357667737817</c:v>
                </c:pt>
                <c:pt idx="58">
                  <c:v>-0.2098371455439576</c:v>
                </c:pt>
                <c:pt idx="59">
                  <c:v>-0.20978800612742532</c:v>
                </c:pt>
                <c:pt idx="60">
                  <c:v>-0.2097236505672555</c:v>
                </c:pt>
                <c:pt idx="61">
                  <c:v>-0.20996651122410981</c:v>
                </c:pt>
                <c:pt idx="62">
                  <c:v>-0.20772366682815857</c:v>
                </c:pt>
                <c:pt idx="63">
                  <c:v>-0.20853883093285219</c:v>
                </c:pt>
                <c:pt idx="64">
                  <c:v>-0.20800762245652038</c:v>
                </c:pt>
                <c:pt idx="65">
                  <c:v>-0.20735594651871736</c:v>
                </c:pt>
                <c:pt idx="66">
                  <c:v>-0.20595227623967105</c:v>
                </c:pt>
                <c:pt idx="67">
                  <c:v>-0.20426029608663043</c:v>
                </c:pt>
                <c:pt idx="68">
                  <c:v>-0.20374190370138479</c:v>
                </c:pt>
                <c:pt idx="69">
                  <c:v>-0.20365885998472777</c:v>
                </c:pt>
                <c:pt idx="70">
                  <c:v>-0.20588685820560215</c:v>
                </c:pt>
                <c:pt idx="71">
                  <c:v>-0.20616130848738123</c:v>
                </c:pt>
                <c:pt idx="72">
                  <c:v>-0.2059984464211766</c:v>
                </c:pt>
                <c:pt idx="73">
                  <c:v>-0.20532300711687412</c:v>
                </c:pt>
                <c:pt idx="74">
                  <c:v>-0.20502818010407964</c:v>
                </c:pt>
                <c:pt idx="75">
                  <c:v>-0.20415816578579893</c:v>
                </c:pt>
                <c:pt idx="76">
                  <c:v>-0.20293573267909437</c:v>
                </c:pt>
                <c:pt idx="77">
                  <c:v>-0.20100326346266684</c:v>
                </c:pt>
                <c:pt idx="78">
                  <c:v>-0.20101064386152245</c:v>
                </c:pt>
                <c:pt idx="79">
                  <c:v>-0.20082922644807866</c:v>
                </c:pt>
                <c:pt idx="80">
                  <c:v>-0.20095327975887756</c:v>
                </c:pt>
                <c:pt idx="81">
                  <c:v>-0.20322887111734644</c:v>
                </c:pt>
                <c:pt idx="82">
                  <c:v>-0.20396332515335303</c:v>
                </c:pt>
                <c:pt idx="83">
                  <c:v>-0.20444812628882403</c:v>
                </c:pt>
                <c:pt idx="84">
                  <c:v>-0.20338342312005864</c:v>
                </c:pt>
                <c:pt idx="85">
                  <c:v>-0.20455893662172286</c:v>
                </c:pt>
                <c:pt idx="86">
                  <c:v>-0.20480313485730051</c:v>
                </c:pt>
                <c:pt idx="87">
                  <c:v>-0.20438869415667682</c:v>
                </c:pt>
                <c:pt idx="88">
                  <c:v>-0.20558743030149174</c:v>
                </c:pt>
                <c:pt idx="89">
                  <c:v>-0.2050629856097288</c:v>
                </c:pt>
                <c:pt idx="90">
                  <c:v>-0.20554104193338674</c:v>
                </c:pt>
                <c:pt idx="91">
                  <c:v>-0.20736642896180513</c:v>
                </c:pt>
                <c:pt idx="92">
                  <c:v>-0.20676289637127354</c:v>
                </c:pt>
                <c:pt idx="93">
                  <c:v>-0.20817721984816728</c:v>
                </c:pt>
                <c:pt idx="94">
                  <c:v>-0.20942378628993197</c:v>
                </c:pt>
                <c:pt idx="95">
                  <c:v>-0.21011133969363982</c:v>
                </c:pt>
                <c:pt idx="96">
                  <c:v>-0.21125146902083713</c:v>
                </c:pt>
                <c:pt idx="97">
                  <c:v>-0.21098930359319468</c:v>
                </c:pt>
                <c:pt idx="98">
                  <c:v>-0.21063890540240493</c:v>
                </c:pt>
                <c:pt idx="99">
                  <c:v>-0.21103277964452616</c:v>
                </c:pt>
                <c:pt idx="100">
                  <c:v>-0.21067062783653512</c:v>
                </c:pt>
                <c:pt idx="101">
                  <c:v>-0.21074176615402962</c:v>
                </c:pt>
                <c:pt idx="102">
                  <c:v>-0.21069053024888262</c:v>
                </c:pt>
                <c:pt idx="103">
                  <c:v>-0.21024704227151858</c:v>
                </c:pt>
                <c:pt idx="104">
                  <c:v>-0.21056007363573315</c:v>
                </c:pt>
                <c:pt idx="105">
                  <c:v>-0.21137706861058803</c:v>
                </c:pt>
                <c:pt idx="106">
                  <c:v>-0.21307142035706761</c:v>
                </c:pt>
                <c:pt idx="107">
                  <c:v>-0.21400337121019675</c:v>
                </c:pt>
                <c:pt idx="108">
                  <c:v>-0.21458975243680811</c:v>
                </c:pt>
                <c:pt idx="109">
                  <c:v>-0.21567582840582133</c:v>
                </c:pt>
                <c:pt idx="110">
                  <c:v>-0.21561123568629625</c:v>
                </c:pt>
                <c:pt idx="111">
                  <c:v>-0.21765216261492526</c:v>
                </c:pt>
                <c:pt idx="112">
                  <c:v>-0.21911212503638922</c:v>
                </c:pt>
                <c:pt idx="113">
                  <c:v>-0.21991035596374786</c:v>
                </c:pt>
                <c:pt idx="114">
                  <c:v>-0.22176615630674235</c:v>
                </c:pt>
                <c:pt idx="115">
                  <c:v>-0.2215593438704957</c:v>
                </c:pt>
                <c:pt idx="116">
                  <c:v>-0.22167909036757294</c:v>
                </c:pt>
                <c:pt idx="117">
                  <c:v>-0.22113778838946985</c:v>
                </c:pt>
                <c:pt idx="118">
                  <c:v>-0.22018913203200441</c:v>
                </c:pt>
                <c:pt idx="119">
                  <c:v>-0.22019912118366847</c:v>
                </c:pt>
                <c:pt idx="120">
                  <c:v>-0.21981368981425931</c:v>
                </c:pt>
                <c:pt idx="121">
                  <c:v>-0.22020644466427086</c:v>
                </c:pt>
                <c:pt idx="122">
                  <c:v>-0.21937109355603468</c:v>
                </c:pt>
                <c:pt idx="123">
                  <c:v>-0.21868000173488156</c:v>
                </c:pt>
                <c:pt idx="124">
                  <c:v>-0.2175758637100671</c:v>
                </c:pt>
                <c:pt idx="125">
                  <c:v>-0.21799478197915789</c:v>
                </c:pt>
                <c:pt idx="126">
                  <c:v>-0.2182538927944222</c:v>
                </c:pt>
                <c:pt idx="127">
                  <c:v>-0.21873918722133112</c:v>
                </c:pt>
                <c:pt idx="128">
                  <c:v>-0.21916136880302872</c:v>
                </c:pt>
                <c:pt idx="129">
                  <c:v>-0.21906601177312268</c:v>
                </c:pt>
                <c:pt idx="130">
                  <c:v>-0.21894595222570956</c:v>
                </c:pt>
                <c:pt idx="131">
                  <c:v>-0.21755011769144517</c:v>
                </c:pt>
                <c:pt idx="132">
                  <c:v>-0.21656024303959498</c:v>
                </c:pt>
                <c:pt idx="133">
                  <c:v>-0.21801221793430159</c:v>
                </c:pt>
                <c:pt idx="134">
                  <c:v>-0.21961525384611491</c:v>
                </c:pt>
                <c:pt idx="135">
                  <c:v>-0.21936658752845517</c:v>
                </c:pt>
                <c:pt idx="136">
                  <c:v>-0.21957215724972912</c:v>
                </c:pt>
                <c:pt idx="137">
                  <c:v>-0.2189245699390483</c:v>
                </c:pt>
                <c:pt idx="138">
                  <c:v>-0.21733542207853418</c:v>
                </c:pt>
                <c:pt idx="139">
                  <c:v>-0.21820232486619773</c:v>
                </c:pt>
                <c:pt idx="140">
                  <c:v>-0.22004390513478711</c:v>
                </c:pt>
                <c:pt idx="141">
                  <c:v>-0.22033746097348228</c:v>
                </c:pt>
                <c:pt idx="142">
                  <c:v>-0.21922510774889759</c:v>
                </c:pt>
                <c:pt idx="143">
                  <c:v>-0.2200117558138146</c:v>
                </c:pt>
                <c:pt idx="144">
                  <c:v>-0.22144652242634777</c:v>
                </c:pt>
                <c:pt idx="145">
                  <c:v>-0.22243025939430083</c:v>
                </c:pt>
                <c:pt idx="146">
                  <c:v>-0.22263467177795349</c:v>
                </c:pt>
                <c:pt idx="147">
                  <c:v>-0.22374870409069558</c:v>
                </c:pt>
                <c:pt idx="148">
                  <c:v>-0.22353680695808009</c:v>
                </c:pt>
                <c:pt idx="149">
                  <c:v>-0.22329455342914173</c:v>
                </c:pt>
                <c:pt idx="150">
                  <c:v>-0.22232081509920931</c:v>
                </c:pt>
                <c:pt idx="151">
                  <c:v>-0.22183543529494898</c:v>
                </c:pt>
                <c:pt idx="152">
                  <c:v>-0.22186326831582903</c:v>
                </c:pt>
                <c:pt idx="153">
                  <c:v>-0.22067473950924921</c:v>
                </c:pt>
                <c:pt idx="154">
                  <c:v>-0.22016796793195681</c:v>
                </c:pt>
                <c:pt idx="155">
                  <c:v>-0.22041936632528802</c:v>
                </c:pt>
                <c:pt idx="156">
                  <c:v>-0.21911192582253136</c:v>
                </c:pt>
                <c:pt idx="157">
                  <c:v>-0.21653707731466909</c:v>
                </c:pt>
                <c:pt idx="158">
                  <c:v>-0.2153442227216118</c:v>
                </c:pt>
                <c:pt idx="159">
                  <c:v>-0.21556211524251978</c:v>
                </c:pt>
                <c:pt idx="160">
                  <c:v>-0.21420976624597188</c:v>
                </c:pt>
                <c:pt idx="161">
                  <c:v>-0.21337283091331471</c:v>
                </c:pt>
                <c:pt idx="162">
                  <c:v>-0.21374791264884152</c:v>
                </c:pt>
                <c:pt idx="163">
                  <c:v>-0.21244645804800655</c:v>
                </c:pt>
                <c:pt idx="164">
                  <c:v>-0.21222724692113104</c:v>
                </c:pt>
                <c:pt idx="165">
                  <c:v>-0.21116993363760628</c:v>
                </c:pt>
                <c:pt idx="166">
                  <c:v>-0.2109356960945945</c:v>
                </c:pt>
                <c:pt idx="167">
                  <c:v>-0.21119419029554365</c:v>
                </c:pt>
                <c:pt idx="168">
                  <c:v>-0.21099251947391906</c:v>
                </c:pt>
                <c:pt idx="169">
                  <c:v>-0.21018941255039181</c:v>
                </c:pt>
                <c:pt idx="170">
                  <c:v>-0.20990492568508046</c:v>
                </c:pt>
                <c:pt idx="171">
                  <c:v>-0.20991762793967439</c:v>
                </c:pt>
                <c:pt idx="172">
                  <c:v>-0.21056598364663159</c:v>
                </c:pt>
                <c:pt idx="173">
                  <c:v>-0.21320372681310573</c:v>
                </c:pt>
                <c:pt idx="174">
                  <c:v>-0.21429265818065346</c:v>
                </c:pt>
                <c:pt idx="175">
                  <c:v>-0.21456607444768849</c:v>
                </c:pt>
                <c:pt idx="176">
                  <c:v>-0.21337609422590731</c:v>
                </c:pt>
                <c:pt idx="177">
                  <c:v>-0.21492153836211969</c:v>
                </c:pt>
                <c:pt idx="178">
                  <c:v>-0.21569607232761712</c:v>
                </c:pt>
                <c:pt idx="179">
                  <c:v>-0.21647619376732052</c:v>
                </c:pt>
                <c:pt idx="180">
                  <c:v>-0.21878132569396769</c:v>
                </c:pt>
                <c:pt idx="181">
                  <c:v>-0.22002148883336758</c:v>
                </c:pt>
                <c:pt idx="182">
                  <c:v>-0.2201728154689846</c:v>
                </c:pt>
                <c:pt idx="183">
                  <c:v>-0.22076742138172278</c:v>
                </c:pt>
                <c:pt idx="184">
                  <c:v>-0.2209878847099418</c:v>
                </c:pt>
                <c:pt idx="185">
                  <c:v>-0.22175246746928678</c:v>
                </c:pt>
                <c:pt idx="186">
                  <c:v>-0.22297456855289965</c:v>
                </c:pt>
                <c:pt idx="187">
                  <c:v>-0.22328146223323131</c:v>
                </c:pt>
                <c:pt idx="188">
                  <c:v>-0.22303176190082752</c:v>
                </c:pt>
                <c:pt idx="189">
                  <c:v>-0.22251681306927651</c:v>
                </c:pt>
                <c:pt idx="190">
                  <c:v>-0.21970704399946328</c:v>
                </c:pt>
                <c:pt idx="191">
                  <c:v>-0.2185890558688186</c:v>
                </c:pt>
                <c:pt idx="192">
                  <c:v>-0.21939201101037042</c:v>
                </c:pt>
                <c:pt idx="193">
                  <c:v>-0.21919435292488743</c:v>
                </c:pt>
                <c:pt idx="194">
                  <c:v>-0.2204510318411792</c:v>
                </c:pt>
                <c:pt idx="195">
                  <c:v>-0.22085948663992383</c:v>
                </c:pt>
                <c:pt idx="196">
                  <c:v>-0.22107299645611533</c:v>
                </c:pt>
                <c:pt idx="197">
                  <c:v>-0.22073611634803569</c:v>
                </c:pt>
                <c:pt idx="198">
                  <c:v>-0.22067823998119707</c:v>
                </c:pt>
                <c:pt idx="199">
                  <c:v>-0.2219152441581258</c:v>
                </c:pt>
                <c:pt idx="200">
                  <c:v>-0.22327336086996752</c:v>
                </c:pt>
                <c:pt idx="201">
                  <c:v>-0.22337721769085306</c:v>
                </c:pt>
                <c:pt idx="202">
                  <c:v>-0.22271869259111554</c:v>
                </c:pt>
                <c:pt idx="203">
                  <c:v>-0.22171195116656861</c:v>
                </c:pt>
                <c:pt idx="204">
                  <c:v>-0.22172084938524961</c:v>
                </c:pt>
                <c:pt idx="205">
                  <c:v>-0.22134491387605237</c:v>
                </c:pt>
                <c:pt idx="206">
                  <c:v>-0.22047916842602433</c:v>
                </c:pt>
                <c:pt idx="207">
                  <c:v>-0.2191039667548722</c:v>
                </c:pt>
                <c:pt idx="208">
                  <c:v>-0.21902641564867054</c:v>
                </c:pt>
                <c:pt idx="209">
                  <c:v>-0.2193637890481881</c:v>
                </c:pt>
                <c:pt idx="210">
                  <c:v>-0.21793580519295119</c:v>
                </c:pt>
                <c:pt idx="211">
                  <c:v>-0.21728499251516098</c:v>
                </c:pt>
                <c:pt idx="212">
                  <c:v>-0.21620205653587732</c:v>
                </c:pt>
                <c:pt idx="213">
                  <c:v>-0.21769354217764203</c:v>
                </c:pt>
                <c:pt idx="214">
                  <c:v>-0.21896638587496398</c:v>
                </c:pt>
                <c:pt idx="215">
                  <c:v>-0.21910382445925336</c:v>
                </c:pt>
                <c:pt idx="216">
                  <c:v>-0.2186085503670796</c:v>
                </c:pt>
                <c:pt idx="217">
                  <c:v>-0.21918640334359907</c:v>
                </c:pt>
                <c:pt idx="218">
                  <c:v>-0.21988619416957533</c:v>
                </c:pt>
                <c:pt idx="219">
                  <c:v>-0.21945685986199237</c:v>
                </c:pt>
                <c:pt idx="220">
                  <c:v>-0.2182689476697135</c:v>
                </c:pt>
                <c:pt idx="221">
                  <c:v>-0.22002067300522299</c:v>
                </c:pt>
                <c:pt idx="222">
                  <c:v>-0.22118455621254896</c:v>
                </c:pt>
                <c:pt idx="223">
                  <c:v>-0.22274610821153829</c:v>
                </c:pt>
                <c:pt idx="224">
                  <c:v>-0.22399352842694498</c:v>
                </c:pt>
                <c:pt idx="225">
                  <c:v>-0.22339909326893803</c:v>
                </c:pt>
                <c:pt idx="226">
                  <c:v>-0.22167017317616455</c:v>
                </c:pt>
                <c:pt idx="227">
                  <c:v>-0.22002898306872964</c:v>
                </c:pt>
                <c:pt idx="228">
                  <c:v>-0.22014055231151985</c:v>
                </c:pt>
                <c:pt idx="229">
                  <c:v>-0.22038756800013459</c:v>
                </c:pt>
                <c:pt idx="230">
                  <c:v>-0.22204977042565588</c:v>
                </c:pt>
                <c:pt idx="231">
                  <c:v>-0.22190166915716247</c:v>
                </c:pt>
                <c:pt idx="232">
                  <c:v>-0.22208586607813174</c:v>
                </c:pt>
                <c:pt idx="233">
                  <c:v>-0.22136795627814365</c:v>
                </c:pt>
                <c:pt idx="234">
                  <c:v>-0.22159674864256829</c:v>
                </c:pt>
                <c:pt idx="235">
                  <c:v>-0.22062315260826892</c:v>
                </c:pt>
                <c:pt idx="236">
                  <c:v>-0.21853929983798537</c:v>
                </c:pt>
                <c:pt idx="237">
                  <c:v>-0.21882703104316192</c:v>
                </c:pt>
                <c:pt idx="238">
                  <c:v>-0.21939680162917341</c:v>
                </c:pt>
                <c:pt idx="239">
                  <c:v>-0.22045495919995517</c:v>
                </c:pt>
                <c:pt idx="240">
                  <c:v>-0.22147481079313991</c:v>
                </c:pt>
                <c:pt idx="241">
                  <c:v>-0.22215190072650159</c:v>
                </c:pt>
                <c:pt idx="242">
                  <c:v>-0.22299981179371287</c:v>
                </c:pt>
                <c:pt idx="243">
                  <c:v>-0.22305966132630317</c:v>
                </c:pt>
                <c:pt idx="244">
                  <c:v>-0.22290028075930479</c:v>
                </c:pt>
                <c:pt idx="245">
                  <c:v>-0.22224278018795474</c:v>
                </c:pt>
                <c:pt idx="246">
                  <c:v>-0.22169209618611774</c:v>
                </c:pt>
                <c:pt idx="247">
                  <c:v>-0.22300538978151963</c:v>
                </c:pt>
                <c:pt idx="248">
                  <c:v>-0.22192036680000626</c:v>
                </c:pt>
                <c:pt idx="249">
                  <c:v>-0.22133252467180853</c:v>
                </c:pt>
                <c:pt idx="250">
                  <c:v>-0.22179918786046926</c:v>
                </c:pt>
                <c:pt idx="251">
                  <c:v>-0.22128472283399958</c:v>
                </c:pt>
                <c:pt idx="252">
                  <c:v>-0.22023904933119809</c:v>
                </c:pt>
                <c:pt idx="253">
                  <c:v>-0.21966045641751464</c:v>
                </c:pt>
                <c:pt idx="254">
                  <c:v>-0.21876554036786899</c:v>
                </c:pt>
                <c:pt idx="255">
                  <c:v>-0.21907411313637226</c:v>
                </c:pt>
                <c:pt idx="256">
                  <c:v>-0.21984676879985443</c:v>
                </c:pt>
                <c:pt idx="257">
                  <c:v>-0.22224516126779292</c:v>
                </c:pt>
                <c:pt idx="258">
                  <c:v>-0.22411064719847218</c:v>
                </c:pt>
                <c:pt idx="259">
                  <c:v>-0.2246845823026149</c:v>
                </c:pt>
                <c:pt idx="260">
                  <c:v>-0.2245202877939505</c:v>
                </c:pt>
                <c:pt idx="261">
                  <c:v>-0.22457453087959323</c:v>
                </c:pt>
                <c:pt idx="262">
                  <c:v>-0.224750939487663</c:v>
                </c:pt>
                <c:pt idx="263">
                  <c:v>-0.22353432152813468</c:v>
                </c:pt>
                <c:pt idx="264">
                  <c:v>-0.2258897596952778</c:v>
                </c:pt>
                <c:pt idx="265">
                  <c:v>-0.22728377284575174</c:v>
                </c:pt>
                <c:pt idx="266">
                  <c:v>-0.22821879728401484</c:v>
                </c:pt>
                <c:pt idx="267">
                  <c:v>-0.22801346472209616</c:v>
                </c:pt>
                <c:pt idx="268">
                  <c:v>-0.2284781357722494</c:v>
                </c:pt>
                <c:pt idx="269">
                  <c:v>-0.22914465788512928</c:v>
                </c:pt>
                <c:pt idx="270">
                  <c:v>-0.22848747036410089</c:v>
                </c:pt>
                <c:pt idx="271">
                  <c:v>-0.22754162197330174</c:v>
                </c:pt>
                <c:pt idx="272">
                  <c:v>-0.22914258036927038</c:v>
                </c:pt>
                <c:pt idx="273">
                  <c:v>-0.23255278947172542</c:v>
                </c:pt>
                <c:pt idx="274">
                  <c:v>-0.2331399960128806</c:v>
                </c:pt>
                <c:pt idx="275">
                  <c:v>-0.23237933112592657</c:v>
                </c:pt>
                <c:pt idx="276">
                  <c:v>-0.23299304259560927</c:v>
                </c:pt>
                <c:pt idx="277">
                  <c:v>-0.23286720584653153</c:v>
                </c:pt>
                <c:pt idx="278">
                  <c:v>-0.2320158512255972</c:v>
                </c:pt>
                <c:pt idx="279">
                  <c:v>-0.23304243814423842</c:v>
                </c:pt>
                <c:pt idx="280">
                  <c:v>-0.23417163916876405</c:v>
                </c:pt>
                <c:pt idx="281">
                  <c:v>-0.231675831127788</c:v>
                </c:pt>
                <c:pt idx="282">
                  <c:v>-0.23262377600723028</c:v>
                </c:pt>
                <c:pt idx="283">
                  <c:v>-0.2315143635585315</c:v>
                </c:pt>
                <c:pt idx="284">
                  <c:v>-0.23113899723178122</c:v>
                </c:pt>
                <c:pt idx="285">
                  <c:v>-0.2308440658688653</c:v>
                </c:pt>
                <c:pt idx="286">
                  <c:v>-0.23107323768827825</c:v>
                </c:pt>
                <c:pt idx="287">
                  <c:v>-0.23121546689135641</c:v>
                </c:pt>
                <c:pt idx="288">
                  <c:v>-0.23415049404145805</c:v>
                </c:pt>
                <c:pt idx="289">
                  <c:v>-0.23508644814434376</c:v>
                </c:pt>
                <c:pt idx="290">
                  <c:v>-0.23547372935666999</c:v>
                </c:pt>
                <c:pt idx="291">
                  <c:v>-0.23390257714733309</c:v>
                </c:pt>
                <c:pt idx="292">
                  <c:v>-0.23323476488759809</c:v>
                </c:pt>
                <c:pt idx="293">
                  <c:v>-0.23244516656042435</c:v>
                </c:pt>
                <c:pt idx="294">
                  <c:v>-0.23194368837974366</c:v>
                </c:pt>
                <c:pt idx="295">
                  <c:v>-0.23097840240892253</c:v>
                </c:pt>
                <c:pt idx="296">
                  <c:v>-0.23217194950726139</c:v>
                </c:pt>
                <c:pt idx="297">
                  <c:v>-0.23301246120287544</c:v>
                </c:pt>
                <c:pt idx="298">
                  <c:v>-0.23243180025968968</c:v>
                </c:pt>
                <c:pt idx="299">
                  <c:v>-0.23153825024789398</c:v>
                </c:pt>
                <c:pt idx="300">
                  <c:v>-0.23242008458797159</c:v>
                </c:pt>
                <c:pt idx="301">
                  <c:v>-0.2331323215364165</c:v>
                </c:pt>
                <c:pt idx="302">
                  <c:v>-0.23308989847258488</c:v>
                </c:pt>
                <c:pt idx="303">
                  <c:v>-0.23330201379179982</c:v>
                </c:pt>
                <c:pt idx="304">
                  <c:v>-0.23306349789416458</c:v>
                </c:pt>
                <c:pt idx="305">
                  <c:v>-0.23531464286723747</c:v>
                </c:pt>
                <c:pt idx="306">
                  <c:v>-0.23346867989393161</c:v>
                </c:pt>
                <c:pt idx="307">
                  <c:v>-0.23352574991899644</c:v>
                </c:pt>
                <c:pt idx="308">
                  <c:v>-0.23239888254242658</c:v>
                </c:pt>
                <c:pt idx="309">
                  <c:v>-0.23323449926914464</c:v>
                </c:pt>
                <c:pt idx="310">
                  <c:v>-0.23301266990308989</c:v>
                </c:pt>
                <c:pt idx="311">
                  <c:v>-0.23197465190398248</c:v>
                </c:pt>
                <c:pt idx="312">
                  <c:v>-0.22948723930387871</c:v>
                </c:pt>
                <c:pt idx="313">
                  <c:v>-0.22572571183233947</c:v>
                </c:pt>
                <c:pt idx="314">
                  <c:v>-0.22460225955035185</c:v>
                </c:pt>
                <c:pt idx="315">
                  <c:v>-0.22531362375242736</c:v>
                </c:pt>
                <c:pt idx="316">
                  <c:v>-0.22600102537414557</c:v>
                </c:pt>
                <c:pt idx="317">
                  <c:v>-0.22543511574228603</c:v>
                </c:pt>
                <c:pt idx="318">
                  <c:v>-0.22543628256626391</c:v>
                </c:pt>
                <c:pt idx="319">
                  <c:v>-0.22415170422449648</c:v>
                </c:pt>
                <c:pt idx="320">
                  <c:v>-0.22305978464918041</c:v>
                </c:pt>
                <c:pt idx="321">
                  <c:v>-0.22262253870580651</c:v>
                </c:pt>
                <c:pt idx="322">
                  <c:v>-0.22191167728156813</c:v>
                </c:pt>
                <c:pt idx="323">
                  <c:v>-0.22102536537300921</c:v>
                </c:pt>
                <c:pt idx="324">
                  <c:v>-0.22137157058656953</c:v>
                </c:pt>
                <c:pt idx="325">
                  <c:v>-0.2219290658048152</c:v>
                </c:pt>
                <c:pt idx="326">
                  <c:v>-0.22304030912366102</c:v>
                </c:pt>
                <c:pt idx="327">
                  <c:v>-0.22191438089809878</c:v>
                </c:pt>
                <c:pt idx="328">
                  <c:v>-0.22157307065344867</c:v>
                </c:pt>
                <c:pt idx="329">
                  <c:v>-0.22148931545876849</c:v>
                </c:pt>
                <c:pt idx="330">
                  <c:v>-0.22114761627278767</c:v>
                </c:pt>
                <c:pt idx="331">
                  <c:v>-0.22031527234506143</c:v>
                </c:pt>
                <c:pt idx="332">
                  <c:v>-0.21892409562035198</c:v>
                </c:pt>
                <c:pt idx="333">
                  <c:v>-0.21791637709931422</c:v>
                </c:pt>
                <c:pt idx="334">
                  <c:v>-0.21887466212623963</c:v>
                </c:pt>
                <c:pt idx="335">
                  <c:v>-0.21914231067796663</c:v>
                </c:pt>
                <c:pt idx="336">
                  <c:v>-0.21792464921730925</c:v>
                </c:pt>
                <c:pt idx="337">
                  <c:v>-0.21651850299467412</c:v>
                </c:pt>
                <c:pt idx="338">
                  <c:v>-0.21492519061604298</c:v>
                </c:pt>
                <c:pt idx="339">
                  <c:v>-0.2154771268192377</c:v>
                </c:pt>
                <c:pt idx="340">
                  <c:v>-0.21601822009709792</c:v>
                </c:pt>
                <c:pt idx="341">
                  <c:v>-0.21653372862469666</c:v>
                </c:pt>
                <c:pt idx="342">
                  <c:v>-0.21711806079457574</c:v>
                </c:pt>
                <c:pt idx="343">
                  <c:v>-0.21773459920363791</c:v>
                </c:pt>
                <c:pt idx="344">
                  <c:v>-0.21873005184330907</c:v>
                </c:pt>
                <c:pt idx="345">
                  <c:v>-0.21966221139665265</c:v>
                </c:pt>
                <c:pt idx="346">
                  <c:v>-0.21896868157745075</c:v>
                </c:pt>
                <c:pt idx="347">
                  <c:v>-0.2167624450981549</c:v>
                </c:pt>
                <c:pt idx="348">
                  <c:v>-0.2157159273080822</c:v>
                </c:pt>
                <c:pt idx="349">
                  <c:v>-0.21477303866591058</c:v>
                </c:pt>
                <c:pt idx="350">
                  <c:v>-0.21495080382543108</c:v>
                </c:pt>
                <c:pt idx="351">
                  <c:v>-0.2149199636240553</c:v>
                </c:pt>
                <c:pt idx="352">
                  <c:v>-0.21446388722860377</c:v>
                </c:pt>
                <c:pt idx="353">
                  <c:v>-0.21430558810821765</c:v>
                </c:pt>
                <c:pt idx="354">
                  <c:v>-0.21335657126853391</c:v>
                </c:pt>
                <c:pt idx="355">
                  <c:v>-0.21520365363394944</c:v>
                </c:pt>
                <c:pt idx="356">
                  <c:v>-0.21505535315158397</c:v>
                </c:pt>
                <c:pt idx="357">
                  <c:v>-0.21626921057634263</c:v>
                </c:pt>
                <c:pt idx="358">
                  <c:v>-0.21607425610741871</c:v>
                </c:pt>
                <c:pt idx="359">
                  <c:v>-0.21631954527597941</c:v>
                </c:pt>
                <c:pt idx="360">
                  <c:v>-0.21617119736175994</c:v>
                </c:pt>
                <c:pt idx="361">
                  <c:v>-0.21595824724161616</c:v>
                </c:pt>
                <c:pt idx="362">
                  <c:v>-0.21589547590588154</c:v>
                </c:pt>
                <c:pt idx="363">
                  <c:v>-0.21491013574073747</c:v>
                </c:pt>
                <c:pt idx="364">
                  <c:v>-0.21146730299859939</c:v>
                </c:pt>
                <c:pt idx="365">
                  <c:v>-0.21222962800096923</c:v>
                </c:pt>
                <c:pt idx="366">
                  <c:v>-0.21143644382449622</c:v>
                </c:pt>
                <c:pt idx="367">
                  <c:v>-0.21038149264805384</c:v>
                </c:pt>
                <c:pt idx="368">
                  <c:v>-0.21037427351755866</c:v>
                </c:pt>
                <c:pt idx="369">
                  <c:v>-0.21091806092560716</c:v>
                </c:pt>
                <c:pt idx="370">
                  <c:v>-0.21099732906547786</c:v>
                </c:pt>
                <c:pt idx="371">
                  <c:v>-0.21136204219440913</c:v>
                </c:pt>
                <c:pt idx="372">
                  <c:v>-0.21059437636355938</c:v>
                </c:pt>
                <c:pt idx="373">
                  <c:v>-0.21062324339918348</c:v>
                </c:pt>
                <c:pt idx="374">
                  <c:v>-0.2101543888581574</c:v>
                </c:pt>
                <c:pt idx="375">
                  <c:v>-0.20988621855586587</c:v>
                </c:pt>
                <c:pt idx="376">
                  <c:v>-0.21079724246827425</c:v>
                </c:pt>
                <c:pt idx="377">
                  <c:v>-0.21072894057658687</c:v>
                </c:pt>
                <c:pt idx="378">
                  <c:v>-0.20991678365241739</c:v>
                </c:pt>
                <c:pt idx="379">
                  <c:v>-0.20929586253861032</c:v>
                </c:pt>
                <c:pt idx="380">
                  <c:v>-0.21038707063588902</c:v>
                </c:pt>
                <c:pt idx="381">
                  <c:v>-0.21120862855654821</c:v>
                </c:pt>
                <c:pt idx="382">
                  <c:v>-0.21214698271201371</c:v>
                </c:pt>
                <c:pt idx="383">
                  <c:v>-0.21282117930134348</c:v>
                </c:pt>
                <c:pt idx="384">
                  <c:v>-0.21236189651152415</c:v>
                </c:pt>
                <c:pt idx="385">
                  <c:v>-0.21184956591915238</c:v>
                </c:pt>
                <c:pt idx="386">
                  <c:v>-0.21120009082008551</c:v>
                </c:pt>
                <c:pt idx="387">
                  <c:v>-0.21053732531125036</c:v>
                </c:pt>
                <c:pt idx="388">
                  <c:v>-0.21042001681225031</c:v>
                </c:pt>
                <c:pt idx="389">
                  <c:v>-0.21047013332527342</c:v>
                </c:pt>
                <c:pt idx="390">
                  <c:v>-0.21161993875382734</c:v>
                </c:pt>
                <c:pt idx="391">
                  <c:v>-0.20986511137404307</c:v>
                </c:pt>
                <c:pt idx="392">
                  <c:v>-0.21092802161814461</c:v>
                </c:pt>
                <c:pt idx="393">
                  <c:v>-0.21175836392099256</c:v>
                </c:pt>
                <c:pt idx="394">
                  <c:v>-0.21190536477013211</c:v>
                </c:pt>
                <c:pt idx="395">
                  <c:v>-0.21272190439901806</c:v>
                </c:pt>
                <c:pt idx="396">
                  <c:v>-0.21381187926770906</c:v>
                </c:pt>
                <c:pt idx="397">
                  <c:v>-0.21550219930529124</c:v>
                </c:pt>
                <c:pt idx="398">
                  <c:v>-0.21649006284586392</c:v>
                </c:pt>
                <c:pt idx="399">
                  <c:v>-0.21617601643966111</c:v>
                </c:pt>
                <c:pt idx="400">
                  <c:v>-0.21595006050101517</c:v>
                </c:pt>
                <c:pt idx="401">
                  <c:v>-0.21658515425733071</c:v>
                </c:pt>
                <c:pt idx="402">
                  <c:v>-0.21708753364353583</c:v>
                </c:pt>
                <c:pt idx="403">
                  <c:v>-0.21683845941178959</c:v>
                </c:pt>
                <c:pt idx="404">
                  <c:v>-0.21871769109819184</c:v>
                </c:pt>
                <c:pt idx="405">
                  <c:v>-0.21910851072794912</c:v>
                </c:pt>
                <c:pt idx="406">
                  <c:v>-0.21888418644557817</c:v>
                </c:pt>
                <c:pt idx="407">
                  <c:v>-0.21907148541082222</c:v>
                </c:pt>
                <c:pt idx="408">
                  <c:v>-0.21882365389404868</c:v>
                </c:pt>
                <c:pt idx="409">
                  <c:v>-0.21724855535322263</c:v>
                </c:pt>
                <c:pt idx="410">
                  <c:v>-0.21601637025419507</c:v>
                </c:pt>
                <c:pt idx="411">
                  <c:v>-0.21498133097647099</c:v>
                </c:pt>
                <c:pt idx="412">
                  <c:v>-0.21476453887493108</c:v>
                </c:pt>
                <c:pt idx="413">
                  <c:v>-0.21459126077024848</c:v>
                </c:pt>
                <c:pt idx="414">
                  <c:v>-0.21226695688206121</c:v>
                </c:pt>
                <c:pt idx="415">
                  <c:v>-0.21289830352073125</c:v>
                </c:pt>
                <c:pt idx="416">
                  <c:v>-0.21202294837395641</c:v>
                </c:pt>
                <c:pt idx="417">
                  <c:v>-0.21168465479620124</c:v>
                </c:pt>
                <c:pt idx="418">
                  <c:v>-0.21118542488612491</c:v>
                </c:pt>
                <c:pt idx="419">
                  <c:v>-0.21122802819107278</c:v>
                </c:pt>
                <c:pt idx="420">
                  <c:v>-0.21076764498188538</c:v>
                </c:pt>
                <c:pt idx="421">
                  <c:v>-0.2115315447223054</c:v>
                </c:pt>
                <c:pt idx="422">
                  <c:v>-0.21120551702591683</c:v>
                </c:pt>
                <c:pt idx="423">
                  <c:v>-0.21046401461416053</c:v>
                </c:pt>
                <c:pt idx="424">
                  <c:v>-0.20796689745358776</c:v>
                </c:pt>
                <c:pt idx="425">
                  <c:v>-0.20871310510680985</c:v>
                </c:pt>
                <c:pt idx="426">
                  <c:v>-0.20706736153991301</c:v>
                </c:pt>
                <c:pt idx="427">
                  <c:v>-0.20728511176520215</c:v>
                </c:pt>
                <c:pt idx="428">
                  <c:v>-0.20752878825020105</c:v>
                </c:pt>
                <c:pt idx="429">
                  <c:v>-0.20715450337006303</c:v>
                </c:pt>
                <c:pt idx="430">
                  <c:v>-0.207324404325675</c:v>
                </c:pt>
                <c:pt idx="431">
                  <c:v>-0.20751037519858073</c:v>
                </c:pt>
                <c:pt idx="432">
                  <c:v>-0.20886733457281537</c:v>
                </c:pt>
                <c:pt idx="433">
                  <c:v>-0.20809819835402266</c:v>
                </c:pt>
                <c:pt idx="434">
                  <c:v>-0.20751835323898149</c:v>
                </c:pt>
                <c:pt idx="435">
                  <c:v>-0.20761840602393988</c:v>
                </c:pt>
                <c:pt idx="436">
                  <c:v>-0.20678903133122617</c:v>
                </c:pt>
                <c:pt idx="437">
                  <c:v>-0.20592920537845316</c:v>
                </c:pt>
                <c:pt idx="438">
                  <c:v>-0.20615704910552779</c:v>
                </c:pt>
                <c:pt idx="439">
                  <c:v>-0.20701544261584104</c:v>
                </c:pt>
                <c:pt idx="440">
                  <c:v>-0.20728756873602094</c:v>
                </c:pt>
                <c:pt idx="441">
                  <c:v>-0.20861281516248198</c:v>
                </c:pt>
                <c:pt idx="442">
                  <c:v>-0.20810635663552546</c:v>
                </c:pt>
                <c:pt idx="443">
                  <c:v>-0.20679868845981275</c:v>
                </c:pt>
                <c:pt idx="444">
                  <c:v>-0.20572621595087526</c:v>
                </c:pt>
                <c:pt idx="445">
                  <c:v>-0.20509393016119759</c:v>
                </c:pt>
                <c:pt idx="446">
                  <c:v>-0.20650522748483979</c:v>
                </c:pt>
                <c:pt idx="447">
                  <c:v>-0.2061314643552663</c:v>
                </c:pt>
                <c:pt idx="448">
                  <c:v>-0.20535679758052083</c:v>
                </c:pt>
                <c:pt idx="449">
                  <c:v>-0.20467942305594988</c:v>
                </c:pt>
                <c:pt idx="450">
                  <c:v>-0.20615703013277198</c:v>
                </c:pt>
                <c:pt idx="451">
                  <c:v>-0.20725650086167491</c:v>
                </c:pt>
                <c:pt idx="452">
                  <c:v>-0.20737312634176419</c:v>
                </c:pt>
                <c:pt idx="453">
                  <c:v>-0.20921361567734209</c:v>
                </c:pt>
                <c:pt idx="454">
                  <c:v>-0.2098416041396689</c:v>
                </c:pt>
                <c:pt idx="455">
                  <c:v>-0.21172099709440317</c:v>
                </c:pt>
                <c:pt idx="456">
                  <c:v>-0.21278054916216149</c:v>
                </c:pt>
                <c:pt idx="457">
                  <c:v>-0.21185406246036109</c:v>
                </c:pt>
                <c:pt idx="458">
                  <c:v>-0.21155162737574074</c:v>
                </c:pt>
                <c:pt idx="459">
                  <c:v>-0.21249484804098984</c:v>
                </c:pt>
                <c:pt idx="460">
                  <c:v>-0.21211129497361014</c:v>
                </c:pt>
                <c:pt idx="461">
                  <c:v>-0.21274223369817946</c:v>
                </c:pt>
                <c:pt idx="462">
                  <c:v>-0.21232377077502917</c:v>
                </c:pt>
                <c:pt idx="463">
                  <c:v>-0.21431214319254366</c:v>
                </c:pt>
                <c:pt idx="464">
                  <c:v>-0.21500884146064436</c:v>
                </c:pt>
                <c:pt idx="465">
                  <c:v>-0.2149976285667492</c:v>
                </c:pt>
                <c:pt idx="466">
                  <c:v>-0.21505957458795422</c:v>
                </c:pt>
                <c:pt idx="467">
                  <c:v>-0.21507663108813802</c:v>
                </c:pt>
                <c:pt idx="468">
                  <c:v>-0.21544308022349412</c:v>
                </c:pt>
                <c:pt idx="469">
                  <c:v>-0.2168091939484782</c:v>
                </c:pt>
                <c:pt idx="470">
                  <c:v>-0.21674935390225869</c:v>
                </c:pt>
                <c:pt idx="471">
                  <c:v>-0.21675333817925946</c:v>
                </c:pt>
                <c:pt idx="472">
                  <c:v>-0.21896286643027452</c:v>
                </c:pt>
                <c:pt idx="473">
                  <c:v>-0.22071060748875482</c:v>
                </c:pt>
                <c:pt idx="474">
                  <c:v>-0.22097925210974267</c:v>
                </c:pt>
                <c:pt idx="475">
                  <c:v>-0.22142848882965893</c:v>
                </c:pt>
                <c:pt idx="476">
                  <c:v>-0.2209606303578795</c:v>
                </c:pt>
                <c:pt idx="477">
                  <c:v>-0.22149655356200526</c:v>
                </c:pt>
                <c:pt idx="478">
                  <c:v>-0.2209635047291556</c:v>
                </c:pt>
                <c:pt idx="479">
                  <c:v>-0.22289274857847374</c:v>
                </c:pt>
                <c:pt idx="480">
                  <c:v>-0.22352233075159234</c:v>
                </c:pt>
                <c:pt idx="481">
                  <c:v>-0.22131843740665147</c:v>
                </c:pt>
                <c:pt idx="482">
                  <c:v>-0.22320629220686783</c:v>
                </c:pt>
                <c:pt idx="483">
                  <c:v>-0.22267263624608802</c:v>
                </c:pt>
                <c:pt idx="484">
                  <c:v>-0.22228799224571105</c:v>
                </c:pt>
                <c:pt idx="485">
                  <c:v>-0.2223488188748064</c:v>
                </c:pt>
                <c:pt idx="486">
                  <c:v>-0.22215579013978015</c:v>
                </c:pt>
                <c:pt idx="487">
                  <c:v>-0.22310508208428814</c:v>
                </c:pt>
                <c:pt idx="488">
                  <c:v>-0.22280870879255588</c:v>
                </c:pt>
                <c:pt idx="489">
                  <c:v>-0.22411485914845741</c:v>
                </c:pt>
                <c:pt idx="490">
                  <c:v>-0.22561446512624173</c:v>
                </c:pt>
                <c:pt idx="491">
                  <c:v>-0.22608355682660886</c:v>
                </c:pt>
                <c:pt idx="492">
                  <c:v>-0.22529905268218897</c:v>
                </c:pt>
                <c:pt idx="493">
                  <c:v>-0.22339382833143873</c:v>
                </c:pt>
                <c:pt idx="494">
                  <c:v>-0.22198364091356382</c:v>
                </c:pt>
                <c:pt idx="495">
                  <c:v>-0.22174465069723226</c:v>
                </c:pt>
                <c:pt idx="496">
                  <c:v>-0.22255061301929402</c:v>
                </c:pt>
                <c:pt idx="497">
                  <c:v>-0.22220731063613641</c:v>
                </c:pt>
                <c:pt idx="498">
                  <c:v>-0.22079206698099085</c:v>
                </c:pt>
                <c:pt idx="499">
                  <c:v>-0.22094079435015601</c:v>
                </c:pt>
                <c:pt idx="500">
                  <c:v>-0.22065048285131184</c:v>
                </c:pt>
                <c:pt idx="501">
                  <c:v>-0.2195599008547191</c:v>
                </c:pt>
                <c:pt idx="502">
                  <c:v>-0.22021342663542498</c:v>
                </c:pt>
                <c:pt idx="503">
                  <c:v>-0.22045331805728097</c:v>
                </c:pt>
                <c:pt idx="504">
                  <c:v>-0.22098210750827718</c:v>
                </c:pt>
                <c:pt idx="505">
                  <c:v>-0.22081274727597133</c:v>
                </c:pt>
                <c:pt idx="506">
                  <c:v>-0.2218586769108839</c:v>
                </c:pt>
                <c:pt idx="507">
                  <c:v>-0.22088101122218973</c:v>
                </c:pt>
                <c:pt idx="508">
                  <c:v>-0.2195542185167767</c:v>
                </c:pt>
                <c:pt idx="509">
                  <c:v>-0.22045452282675626</c:v>
                </c:pt>
                <c:pt idx="510">
                  <c:v>-0.22179453005092853</c:v>
                </c:pt>
                <c:pt idx="511">
                  <c:v>-0.22254981616389102</c:v>
                </c:pt>
                <c:pt idx="512">
                  <c:v>-0.22250353214587903</c:v>
                </c:pt>
                <c:pt idx="513">
                  <c:v>-0.22188236438637432</c:v>
                </c:pt>
                <c:pt idx="514">
                  <c:v>-0.22245638486786845</c:v>
                </c:pt>
                <c:pt idx="515">
                  <c:v>-0.22105217386551601</c:v>
                </c:pt>
                <c:pt idx="516">
                  <c:v>-0.2202606403180738</c:v>
                </c:pt>
                <c:pt idx="517">
                  <c:v>-0.21877264566188614</c:v>
                </c:pt>
                <c:pt idx="518">
                  <c:v>-0.22055381670182328</c:v>
                </c:pt>
                <c:pt idx="519">
                  <c:v>-0.22198657220307894</c:v>
                </c:pt>
                <c:pt idx="520">
                  <c:v>-0.22348983992117155</c:v>
                </c:pt>
                <c:pt idx="521">
                  <c:v>-0.22334018288735535</c:v>
                </c:pt>
                <c:pt idx="522">
                  <c:v>-0.22393913355931261</c:v>
                </c:pt>
                <c:pt idx="523">
                  <c:v>-0.22399122323811582</c:v>
                </c:pt>
                <c:pt idx="524">
                  <c:v>-0.22397514383443706</c:v>
                </c:pt>
                <c:pt idx="525">
                  <c:v>-0.22350476198721481</c:v>
                </c:pt>
                <c:pt idx="526">
                  <c:v>-0.22415407581794966</c:v>
                </c:pt>
                <c:pt idx="527">
                  <c:v>-0.22421841240537788</c:v>
                </c:pt>
                <c:pt idx="528">
                  <c:v>-0.22632703409776411</c:v>
                </c:pt>
                <c:pt idx="529">
                  <c:v>-0.22620890977063368</c:v>
                </c:pt>
                <c:pt idx="530">
                  <c:v>-0.2269134532698871</c:v>
                </c:pt>
                <c:pt idx="531">
                  <c:v>-0.2285777521840231</c:v>
                </c:pt>
                <c:pt idx="532">
                  <c:v>-0.22864256309014763</c:v>
                </c:pt>
                <c:pt idx="533">
                  <c:v>-0.22799705329532571</c:v>
                </c:pt>
                <c:pt idx="534">
                  <c:v>-0.22871313222519518</c:v>
                </c:pt>
                <c:pt idx="535">
                  <c:v>-0.22943040643815493</c:v>
                </c:pt>
                <c:pt idx="536">
                  <c:v>-0.23123624205008753</c:v>
                </c:pt>
                <c:pt idx="537">
                  <c:v>-0.23317202201099008</c:v>
                </c:pt>
                <c:pt idx="538">
                  <c:v>-0.23291762592351972</c:v>
                </c:pt>
                <c:pt idx="539">
                  <c:v>-0.23302191911758996</c:v>
                </c:pt>
                <c:pt idx="540">
                  <c:v>-0.2325969675147519</c:v>
                </c:pt>
                <c:pt idx="541">
                  <c:v>-0.23217857099619721</c:v>
                </c:pt>
                <c:pt idx="542">
                  <c:v>-0.23278327041072089</c:v>
                </c:pt>
                <c:pt idx="543">
                  <c:v>-0.2331208809695795</c:v>
                </c:pt>
                <c:pt idx="544">
                  <c:v>-0.23278567994968569</c:v>
                </c:pt>
                <c:pt idx="545">
                  <c:v>-0.23178553155496218</c:v>
                </c:pt>
                <c:pt idx="546">
                  <c:v>-0.23140688294286349</c:v>
                </c:pt>
                <c:pt idx="547">
                  <c:v>-0.23164545575873774</c:v>
                </c:pt>
                <c:pt idx="548">
                  <c:v>-0.23104514853530134</c:v>
                </c:pt>
                <c:pt idx="549">
                  <c:v>-0.23104055713037042</c:v>
                </c:pt>
                <c:pt idx="550">
                  <c:v>-0.23695944728311247</c:v>
                </c:pt>
                <c:pt idx="551">
                  <c:v>-0.23751407761648125</c:v>
                </c:pt>
                <c:pt idx="552">
                  <c:v>-0.23752143904256684</c:v>
                </c:pt>
                <c:pt idx="553">
                  <c:v>-0.23917476222217715</c:v>
                </c:pt>
                <c:pt idx="554">
                  <c:v>-0.23918119398364013</c:v>
                </c:pt>
                <c:pt idx="555">
                  <c:v>-0.23969554991681719</c:v>
                </c:pt>
                <c:pt idx="556">
                  <c:v>-0.24039789732053407</c:v>
                </c:pt>
                <c:pt idx="557">
                  <c:v>-0.24060336269168658</c:v>
                </c:pt>
                <c:pt idx="558">
                  <c:v>-0.24211743064640245</c:v>
                </c:pt>
                <c:pt idx="559">
                  <c:v>-0.24195686902584157</c:v>
                </c:pt>
                <c:pt idx="560">
                  <c:v>-0.24109935300511154</c:v>
                </c:pt>
                <c:pt idx="561">
                  <c:v>-0.2411614081196376</c:v>
                </c:pt>
                <c:pt idx="562">
                  <c:v>-0.24216010984234515</c:v>
                </c:pt>
                <c:pt idx="563">
                  <c:v>-0.24372158120715426</c:v>
                </c:pt>
                <c:pt idx="564">
                  <c:v>-0.24406566621614445</c:v>
                </c:pt>
                <c:pt idx="565">
                  <c:v>-0.24423266434136792</c:v>
                </c:pt>
                <c:pt idx="566">
                  <c:v>-0.24404124828986085</c:v>
                </c:pt>
                <c:pt idx="567">
                  <c:v>-0.2425389908706137</c:v>
                </c:pt>
                <c:pt idx="568">
                  <c:v>-0.24230643241574512</c:v>
                </c:pt>
                <c:pt idx="569">
                  <c:v>-0.24179837069161181</c:v>
                </c:pt>
                <c:pt idx="570">
                  <c:v>-0.24323265824226326</c:v>
                </c:pt>
                <c:pt idx="571">
                  <c:v>-0.24285479225598294</c:v>
                </c:pt>
                <c:pt idx="572">
                  <c:v>-0.24326797126890654</c:v>
                </c:pt>
                <c:pt idx="573">
                  <c:v>-0.24345248124022589</c:v>
                </c:pt>
                <c:pt idx="574">
                  <c:v>-0.24407297072400524</c:v>
                </c:pt>
                <c:pt idx="575">
                  <c:v>-0.24483547122429172</c:v>
                </c:pt>
                <c:pt idx="576">
                  <c:v>-0.24475894938966292</c:v>
                </c:pt>
                <c:pt idx="577">
                  <c:v>-0.24484912211624987</c:v>
                </c:pt>
                <c:pt idx="578">
                  <c:v>-0.2443021330570474</c:v>
                </c:pt>
                <c:pt idx="579">
                  <c:v>-0.24404678833221283</c:v>
                </c:pt>
                <c:pt idx="580">
                  <c:v>-0.24341272859062713</c:v>
                </c:pt>
                <c:pt idx="581">
                  <c:v>-0.24383230616270168</c:v>
                </c:pt>
                <c:pt idx="582">
                  <c:v>-0.24290250397324087</c:v>
                </c:pt>
                <c:pt idx="583">
                  <c:v>-0.24189570088726953</c:v>
                </c:pt>
                <c:pt idx="584">
                  <c:v>-0.24225045332367756</c:v>
                </c:pt>
                <c:pt idx="585">
                  <c:v>-0.24270812342993509</c:v>
                </c:pt>
                <c:pt idx="586">
                  <c:v>-0.2437453588031957</c:v>
                </c:pt>
                <c:pt idx="587">
                  <c:v>-0.24479443317103744</c:v>
                </c:pt>
                <c:pt idx="588">
                  <c:v>-0.24455482159721953</c:v>
                </c:pt>
                <c:pt idx="589">
                  <c:v>-0.2435814105471934</c:v>
                </c:pt>
                <c:pt idx="590">
                  <c:v>-0.24200421551771001</c:v>
                </c:pt>
                <c:pt idx="591">
                  <c:v>-0.24221881626688457</c:v>
                </c:pt>
                <c:pt idx="592">
                  <c:v>-0.24234020864982142</c:v>
                </c:pt>
                <c:pt idx="593">
                  <c:v>-0.24385874942980479</c:v>
                </c:pt>
                <c:pt idx="594">
                  <c:v>-0.2401641293530048</c:v>
                </c:pt>
                <c:pt idx="595">
                  <c:v>-0.24010400471556181</c:v>
                </c:pt>
                <c:pt idx="596">
                  <c:v>-0.24000084988635706</c:v>
                </c:pt>
                <c:pt idx="597">
                  <c:v>-0.23966807737816964</c:v>
                </c:pt>
                <c:pt idx="598">
                  <c:v>-0.23964817022263674</c:v>
                </c:pt>
                <c:pt idx="599">
                  <c:v>-0.23960837488435516</c:v>
                </c:pt>
                <c:pt idx="600">
                  <c:v>-0.23968233539805794</c:v>
                </c:pt>
                <c:pt idx="601">
                  <c:v>-0.24000907457246967</c:v>
                </c:pt>
                <c:pt idx="602">
                  <c:v>-0.24082077140752745</c:v>
                </c:pt>
                <c:pt idx="603">
                  <c:v>-0.24025328229441811</c:v>
                </c:pt>
                <c:pt idx="604">
                  <c:v>-0.24011832914007414</c:v>
                </c:pt>
                <c:pt idx="605">
                  <c:v>-0.24042602441899419</c:v>
                </c:pt>
                <c:pt idx="606">
                  <c:v>-0.24033010769302621</c:v>
                </c:pt>
                <c:pt idx="607">
                  <c:v>-0.24145852609170504</c:v>
                </c:pt>
                <c:pt idx="608">
                  <c:v>-0.24238615115837092</c:v>
                </c:pt>
                <c:pt idx="609">
                  <c:v>-0.24319449930345627</c:v>
                </c:pt>
                <c:pt idx="610">
                  <c:v>-0.24355027152503794</c:v>
                </c:pt>
                <c:pt idx="611">
                  <c:v>-0.24355953496909422</c:v>
                </c:pt>
                <c:pt idx="612">
                  <c:v>-0.24382481667055345</c:v>
                </c:pt>
                <c:pt idx="613">
                  <c:v>-0.24552982161486625</c:v>
                </c:pt>
                <c:pt idx="614">
                  <c:v>-0.24655511364345273</c:v>
                </c:pt>
                <c:pt idx="615">
                  <c:v>-0.24767599986130051</c:v>
                </c:pt>
                <c:pt idx="616">
                  <c:v>-0.24806501708003736</c:v>
                </c:pt>
                <c:pt idx="617">
                  <c:v>-0.24861095315175419</c:v>
                </c:pt>
                <c:pt idx="618">
                  <c:v>-0.24785662516255513</c:v>
                </c:pt>
                <c:pt idx="619">
                  <c:v>-0.24706180458657911</c:v>
                </c:pt>
                <c:pt idx="620">
                  <c:v>-0.24584853531700901</c:v>
                </c:pt>
                <c:pt idx="621">
                  <c:v>-0.24366758002402378</c:v>
                </c:pt>
                <c:pt idx="622">
                  <c:v>-0.24506246117771013</c:v>
                </c:pt>
                <c:pt idx="623">
                  <c:v>-0.24564173236711895</c:v>
                </c:pt>
                <c:pt idx="624">
                  <c:v>-0.24634400387985522</c:v>
                </c:pt>
                <c:pt idx="625">
                  <c:v>-0.24628420177911892</c:v>
                </c:pt>
                <c:pt idx="626">
                  <c:v>-0.24566349885192551</c:v>
                </c:pt>
                <c:pt idx="627">
                  <c:v>-0.24501619138926856</c:v>
                </c:pt>
                <c:pt idx="628">
                  <c:v>-0.24407399050920731</c:v>
                </c:pt>
                <c:pt idx="629">
                  <c:v>-0.24120705655057861</c:v>
                </c:pt>
                <c:pt idx="630">
                  <c:v>-0.24085280214882232</c:v>
                </c:pt>
                <c:pt idx="631">
                  <c:v>-0.24108057947125872</c:v>
                </c:pt>
                <c:pt idx="632">
                  <c:v>-0.24088956184746735</c:v>
                </c:pt>
                <c:pt idx="633">
                  <c:v>-0.24143905056621406</c:v>
                </c:pt>
                <c:pt idx="634">
                  <c:v>-0.24254522341821882</c:v>
                </c:pt>
                <c:pt idx="635">
                  <c:v>-0.24247324081345312</c:v>
                </c:pt>
                <c:pt idx="636">
                  <c:v>-0.24201890042444063</c:v>
                </c:pt>
                <c:pt idx="637">
                  <c:v>-0.24295515334809181</c:v>
                </c:pt>
                <c:pt idx="638">
                  <c:v>-0.24245367516741112</c:v>
                </c:pt>
                <c:pt idx="639">
                  <c:v>-0.24238709030937855</c:v>
                </c:pt>
                <c:pt idx="640">
                  <c:v>-0.24159975448236537</c:v>
                </c:pt>
                <c:pt idx="641">
                  <c:v>-0.24044532444658273</c:v>
                </c:pt>
                <c:pt idx="642">
                  <c:v>-0.24048802735846664</c:v>
                </c:pt>
                <c:pt idx="643">
                  <c:v>-0.24129103941825747</c:v>
                </c:pt>
                <c:pt idx="644">
                  <c:v>-0.24096232233488024</c:v>
                </c:pt>
                <c:pt idx="645">
                  <c:v>-0.2401763051138488</c:v>
                </c:pt>
                <c:pt idx="646">
                  <c:v>-0.23972567864015559</c:v>
                </c:pt>
                <c:pt idx="647">
                  <c:v>-0.23863758207350827</c:v>
                </c:pt>
                <c:pt idx="648">
                  <c:v>-0.23941519436733927</c:v>
                </c:pt>
                <c:pt idx="649">
                  <c:v>-0.23811535245003768</c:v>
                </c:pt>
                <c:pt idx="650">
                  <c:v>-0.23828397274516533</c:v>
                </c:pt>
                <c:pt idx="651">
                  <c:v>-0.23924432580159305</c:v>
                </c:pt>
                <c:pt idx="652">
                  <c:v>-0.2406229235945716</c:v>
                </c:pt>
                <c:pt idx="653">
                  <c:v>-0.24177659946361985</c:v>
                </c:pt>
                <c:pt idx="654">
                  <c:v>-0.24236831203235454</c:v>
                </c:pt>
                <c:pt idx="655">
                  <c:v>-0.24219671301582935</c:v>
                </c:pt>
                <c:pt idx="656">
                  <c:v>-0.24352211596745121</c:v>
                </c:pt>
                <c:pt idx="657">
                  <c:v>-0.24373016163229977</c:v>
                </c:pt>
                <c:pt idx="658">
                  <c:v>-0.24585942567418329</c:v>
                </c:pt>
                <c:pt idx="659">
                  <c:v>-0.24677074840737134</c:v>
                </c:pt>
                <c:pt idx="660">
                  <c:v>-0.24752158541100755</c:v>
                </c:pt>
                <c:pt idx="661">
                  <c:v>-0.24755890954891413</c:v>
                </c:pt>
                <c:pt idx="662">
                  <c:v>-0.24671923739740009</c:v>
                </c:pt>
                <c:pt idx="663">
                  <c:v>-0.2462162271673094</c:v>
                </c:pt>
                <c:pt idx="664">
                  <c:v>-0.24682034791304375</c:v>
                </c:pt>
                <c:pt idx="665">
                  <c:v>-0.24646296775108567</c:v>
                </c:pt>
                <c:pt idx="666">
                  <c:v>-0.24540742841948315</c:v>
                </c:pt>
                <c:pt idx="667">
                  <c:v>-0.24557504790217877</c:v>
                </c:pt>
                <c:pt idx="668">
                  <c:v>-0.24524422010061642</c:v>
                </c:pt>
                <c:pt idx="669">
                  <c:v>-0.24492517911858158</c:v>
                </c:pt>
                <c:pt idx="670">
                  <c:v>-0.24476885790713254</c:v>
                </c:pt>
                <c:pt idx="671">
                  <c:v>-0.2447080597371496</c:v>
                </c:pt>
                <c:pt idx="672">
                  <c:v>-0.24458818043085273</c:v>
                </c:pt>
                <c:pt idx="673">
                  <c:v>-0.24355278541410996</c:v>
                </c:pt>
                <c:pt idx="674">
                  <c:v>-0.24537638900424952</c:v>
                </c:pt>
                <c:pt idx="675">
                  <c:v>-0.24271870073677349</c:v>
                </c:pt>
                <c:pt idx="676">
                  <c:v>-0.24158779690813503</c:v>
                </c:pt>
                <c:pt idx="677">
                  <c:v>-0.24117350798947257</c:v>
                </c:pt>
                <c:pt idx="678">
                  <c:v>-0.24162742149168537</c:v>
                </c:pt>
                <c:pt idx="679">
                  <c:v>-0.2415494245259282</c:v>
                </c:pt>
                <c:pt idx="680">
                  <c:v>-0.24267143013589987</c:v>
                </c:pt>
                <c:pt idx="681">
                  <c:v>-0.24316964974715916</c:v>
                </c:pt>
                <c:pt idx="682">
                  <c:v>-0.2441235852716801</c:v>
                </c:pt>
                <c:pt idx="683">
                  <c:v>-0.24422624206626153</c:v>
                </c:pt>
                <c:pt idx="684">
                  <c:v>-0.24433393138217241</c:v>
                </c:pt>
                <c:pt idx="685">
                  <c:v>-0.24569101407928429</c:v>
                </c:pt>
                <c:pt idx="686">
                  <c:v>-0.24512462064235763</c:v>
                </c:pt>
                <c:pt idx="687">
                  <c:v>-0.24532456020074278</c:v>
                </c:pt>
                <c:pt idx="688">
                  <c:v>-0.24711476226858053</c:v>
                </c:pt>
                <c:pt idx="689">
                  <c:v>-0.24675485873117964</c:v>
                </c:pt>
                <c:pt idx="690">
                  <c:v>-0.24684494608041518</c:v>
                </c:pt>
                <c:pt idx="691">
                  <c:v>-0.24606683100878968</c:v>
                </c:pt>
                <c:pt idx="692">
                  <c:v>-0.24629116952071683</c:v>
                </c:pt>
                <c:pt idx="693">
                  <c:v>-0.24668854897798553</c:v>
                </c:pt>
                <c:pt idx="694">
                  <c:v>-0.24634727193564743</c:v>
                </c:pt>
                <c:pt idx="695">
                  <c:v>-0.24609448378855348</c:v>
                </c:pt>
                <c:pt idx="696">
                  <c:v>-0.24568822508535959</c:v>
                </c:pt>
                <c:pt idx="697">
                  <c:v>-0.24566259764641529</c:v>
                </c:pt>
                <c:pt idx="698">
                  <c:v>-0.24566875430302559</c:v>
                </c:pt>
                <c:pt idx="699">
                  <c:v>-0.24634882295777061</c:v>
                </c:pt>
                <c:pt idx="700">
                  <c:v>-0.24582970012173178</c:v>
                </c:pt>
                <c:pt idx="701">
                  <c:v>-0.24599844373972246</c:v>
                </c:pt>
                <c:pt idx="702">
                  <c:v>-0.24673033645478881</c:v>
                </c:pt>
                <c:pt idx="703">
                  <c:v>-0.24666616113570683</c:v>
                </c:pt>
                <c:pt idx="704">
                  <c:v>-0.24664044357621151</c:v>
                </c:pt>
                <c:pt idx="705">
                  <c:v>-0.24787841062008908</c:v>
                </c:pt>
                <c:pt idx="706">
                  <c:v>-0.24789692802183083</c:v>
                </c:pt>
                <c:pt idx="707">
                  <c:v>-0.24765146335535348</c:v>
                </c:pt>
                <c:pt idx="708">
                  <c:v>-0.24650961699448715</c:v>
                </c:pt>
                <c:pt idx="709">
                  <c:v>-0.2465859206425165</c:v>
                </c:pt>
                <c:pt idx="710">
                  <c:v>-0.24591963568899189</c:v>
                </c:pt>
                <c:pt idx="711">
                  <c:v>-0.2458468704583936</c:v>
                </c:pt>
                <c:pt idx="712">
                  <c:v>-0.24435416107441199</c:v>
                </c:pt>
                <c:pt idx="713">
                  <c:v>-0.24255902134899543</c:v>
                </c:pt>
                <c:pt idx="714">
                  <c:v>-0.24371664829276085</c:v>
                </c:pt>
                <c:pt idx="715">
                  <c:v>-0.24373307394907329</c:v>
                </c:pt>
                <c:pt idx="716">
                  <c:v>-0.24251464409213952</c:v>
                </c:pt>
                <c:pt idx="717">
                  <c:v>-0.24169156835165495</c:v>
                </c:pt>
                <c:pt idx="718">
                  <c:v>-0.24262257531057685</c:v>
                </c:pt>
                <c:pt idx="719">
                  <c:v>-0.24213995604110039</c:v>
                </c:pt>
                <c:pt idx="720">
                  <c:v>-0.24282376232713432</c:v>
                </c:pt>
                <c:pt idx="721">
                  <c:v>-0.24283259414117708</c:v>
                </c:pt>
                <c:pt idx="722">
                  <c:v>-0.24061676219474748</c:v>
                </c:pt>
                <c:pt idx="723">
                  <c:v>-0.24082589879259331</c:v>
                </c:pt>
                <c:pt idx="724">
                  <c:v>-0.24123839004339231</c:v>
                </c:pt>
                <c:pt idx="725">
                  <c:v>-0.24188370536755599</c:v>
                </c:pt>
                <c:pt idx="726">
                  <c:v>-0.23760896507086215</c:v>
                </c:pt>
                <c:pt idx="727">
                  <c:v>-0.23661593619974042</c:v>
                </c:pt>
                <c:pt idx="728">
                  <c:v>-0.23753051275916448</c:v>
                </c:pt>
                <c:pt idx="729">
                  <c:v>-0.23895461668747942</c:v>
                </c:pt>
                <c:pt idx="730">
                  <c:v>-0.23953867375250582</c:v>
                </c:pt>
                <c:pt idx="731">
                  <c:v>-0.24178909776117052</c:v>
                </c:pt>
                <c:pt idx="732">
                  <c:v>-0.24221048248746513</c:v>
                </c:pt>
                <c:pt idx="733">
                  <c:v>-0.24193727017748756</c:v>
                </c:pt>
                <c:pt idx="734">
                  <c:v>-0.24330631519198676</c:v>
                </c:pt>
                <c:pt idx="735">
                  <c:v>-0.24350957972440312</c:v>
                </c:pt>
                <c:pt idx="736">
                  <c:v>-0.24400490599167313</c:v>
                </c:pt>
                <c:pt idx="737">
                  <c:v>-0.2433622421090007</c:v>
                </c:pt>
                <c:pt idx="738">
                  <c:v>-0.24228946129294116</c:v>
                </c:pt>
                <c:pt idx="739">
                  <c:v>-0.2426935381301405</c:v>
                </c:pt>
                <c:pt idx="740">
                  <c:v>-0.24183557624984076</c:v>
                </c:pt>
                <c:pt idx="741">
                  <c:v>-0.24152754420464362</c:v>
                </c:pt>
                <c:pt idx="742">
                  <c:v>-0.24323707414927753</c:v>
                </c:pt>
                <c:pt idx="743">
                  <c:v>-0.24278354010202463</c:v>
                </c:pt>
                <c:pt idx="744">
                  <c:v>-0.24464278874189915</c:v>
                </c:pt>
                <c:pt idx="745">
                  <c:v>-0.24394279870207924</c:v>
                </c:pt>
                <c:pt idx="746">
                  <c:v>-0.24344164780129063</c:v>
                </c:pt>
                <c:pt idx="747">
                  <c:v>-0.24293460111915977</c:v>
                </c:pt>
                <c:pt idx="748">
                  <c:v>-0.24350080957181319</c:v>
                </c:pt>
                <c:pt idx="749">
                  <c:v>-0.24338720550177584</c:v>
                </c:pt>
                <c:pt idx="750">
                  <c:v>-0.24379430374905553</c:v>
                </c:pt>
                <c:pt idx="751">
                  <c:v>-0.24339057790767527</c:v>
                </c:pt>
                <c:pt idx="752">
                  <c:v>-0.24258693500404149</c:v>
                </c:pt>
                <c:pt idx="753">
                  <c:v>-0.24167578302557047</c:v>
                </c:pt>
                <c:pt idx="754">
                  <c:v>-0.24290599021563253</c:v>
                </c:pt>
                <c:pt idx="755">
                  <c:v>-0.24199858061166424</c:v>
                </c:pt>
                <c:pt idx="756">
                  <c:v>-0.24241082995993679</c:v>
                </c:pt>
                <c:pt idx="757">
                  <c:v>-0.24206500420133636</c:v>
                </c:pt>
                <c:pt idx="758">
                  <c:v>-0.24096478404889865</c:v>
                </c:pt>
                <c:pt idx="759">
                  <c:v>-0.24011215351069382</c:v>
                </c:pt>
                <c:pt idx="760">
                  <c:v>-0.23955343455021705</c:v>
                </c:pt>
                <c:pt idx="761">
                  <c:v>-0.23937403299120774</c:v>
                </c:pt>
                <c:pt idx="762">
                  <c:v>-0.23937153333169192</c:v>
                </c:pt>
                <c:pt idx="763">
                  <c:v>-0.23892529904911441</c:v>
                </c:pt>
                <c:pt idx="764">
                  <c:v>-0.23830307355891023</c:v>
                </c:pt>
                <c:pt idx="765">
                  <c:v>-0.23878425564275574</c:v>
                </c:pt>
                <c:pt idx="766">
                  <c:v>-0.23856315672749417</c:v>
                </c:pt>
                <c:pt idx="767">
                  <c:v>-0.237901951727153</c:v>
                </c:pt>
                <c:pt idx="768">
                  <c:v>-0.23820950945365382</c:v>
                </c:pt>
                <c:pt idx="769">
                  <c:v>-0.23889730950307353</c:v>
                </c:pt>
                <c:pt idx="770">
                  <c:v>-0.24014956302596602</c:v>
                </c:pt>
                <c:pt idx="771">
                  <c:v>-0.24020054279903036</c:v>
                </c:pt>
                <c:pt idx="772">
                  <c:v>-0.23945592411344307</c:v>
                </c:pt>
                <c:pt idx="773">
                  <c:v>-0.23725091611957794</c:v>
                </c:pt>
                <c:pt idx="774">
                  <c:v>-0.23649896921018865</c:v>
                </c:pt>
                <c:pt idx="775">
                  <c:v>-0.23657676696213059</c:v>
                </c:pt>
                <c:pt idx="776">
                  <c:v>-0.23577618341401774</c:v>
                </c:pt>
                <c:pt idx="777">
                  <c:v>-0.23548769329896402</c:v>
                </c:pt>
                <c:pt idx="778">
                  <c:v>-0.23516026161925652</c:v>
                </c:pt>
                <c:pt idx="779">
                  <c:v>-0.23518141623293332</c:v>
                </c:pt>
                <c:pt idx="780">
                  <c:v>-0.23566946170825531</c:v>
                </c:pt>
                <c:pt idx="781">
                  <c:v>-0.23685263071359941</c:v>
                </c:pt>
                <c:pt idx="782">
                  <c:v>-0.23609139664422685</c:v>
                </c:pt>
                <c:pt idx="783">
                  <c:v>-0.23649502287868529</c:v>
                </c:pt>
                <c:pt idx="784">
                  <c:v>-0.23378101875286461</c:v>
                </c:pt>
                <c:pt idx="785">
                  <c:v>-0.23336525944625919</c:v>
                </c:pt>
                <c:pt idx="786">
                  <c:v>-0.23255850975515102</c:v>
                </c:pt>
                <c:pt idx="787">
                  <c:v>-0.23222232215239558</c:v>
                </c:pt>
                <c:pt idx="788">
                  <c:v>-0.23218681465507984</c:v>
                </c:pt>
                <c:pt idx="789">
                  <c:v>-0.2316509958010613</c:v>
                </c:pt>
                <c:pt idx="790">
                  <c:v>-0.23229916178054566</c:v>
                </c:pt>
                <c:pt idx="791">
                  <c:v>-0.23329684371806536</c:v>
                </c:pt>
                <c:pt idx="792">
                  <c:v>-0.23545031698601804</c:v>
                </c:pt>
                <c:pt idx="793">
                  <c:v>-0.23717543304287858</c:v>
                </c:pt>
                <c:pt idx="794">
                  <c:v>-0.23782002740260566</c:v>
                </c:pt>
                <c:pt idx="795">
                  <c:v>-0.23694149906380346</c:v>
                </c:pt>
                <c:pt idx="796">
                  <c:v>-0.23682765309125386</c:v>
                </c:pt>
                <c:pt idx="797">
                  <c:v>-0.23628423565179446</c:v>
                </c:pt>
                <c:pt idx="798">
                  <c:v>-0.23705417821236097</c:v>
                </c:pt>
                <c:pt idx="799">
                  <c:v>-0.2371780133365462</c:v>
                </c:pt>
                <c:pt idx="800">
                  <c:v>-0.23799923449095672</c:v>
                </c:pt>
                <c:pt idx="801">
                  <c:v>-0.23948543622248053</c:v>
                </c:pt>
                <c:pt idx="802">
                  <c:v>-0.2392461661581109</c:v>
                </c:pt>
                <c:pt idx="803">
                  <c:v>-0.23932801933486303</c:v>
                </c:pt>
                <c:pt idx="804">
                  <c:v>-0.23760758006029903</c:v>
                </c:pt>
                <c:pt idx="805">
                  <c:v>-0.23630939351522784</c:v>
                </c:pt>
                <c:pt idx="806">
                  <c:v>-0.23611989371126185</c:v>
                </c:pt>
                <c:pt idx="807">
                  <c:v>-0.23435438467454617</c:v>
                </c:pt>
                <c:pt idx="808">
                  <c:v>-0.23352603451021992</c:v>
                </c:pt>
                <c:pt idx="809">
                  <c:v>-0.23235041665846268</c:v>
                </c:pt>
                <c:pt idx="810">
                  <c:v>-0.2325282956544612</c:v>
                </c:pt>
                <c:pt idx="811">
                  <c:v>-0.23269197354882465</c:v>
                </c:pt>
                <c:pt idx="812">
                  <c:v>-0.23359088336182765</c:v>
                </c:pt>
                <c:pt idx="813">
                  <c:v>-0.23600199705710168</c:v>
                </c:pt>
                <c:pt idx="814">
                  <c:v>-0.23763319326968713</c:v>
                </c:pt>
                <c:pt idx="815">
                  <c:v>-0.23791291323212249</c:v>
                </c:pt>
                <c:pt idx="816">
                  <c:v>-0.23790499210996074</c:v>
                </c:pt>
                <c:pt idx="817">
                  <c:v>-0.23766604932551161</c:v>
                </c:pt>
                <c:pt idx="818">
                  <c:v>-0.23741089432813567</c:v>
                </c:pt>
                <c:pt idx="819">
                  <c:v>-0.2383468721469626</c:v>
                </c:pt>
                <c:pt idx="820">
                  <c:v>-0.23664836062555139</c:v>
                </c:pt>
                <c:pt idx="821">
                  <c:v>-0.23571828807443751</c:v>
                </c:pt>
                <c:pt idx="822">
                  <c:v>-0.23608968909694283</c:v>
                </c:pt>
                <c:pt idx="823">
                  <c:v>-0.23660279757196179</c:v>
                </c:pt>
                <c:pt idx="824">
                  <c:v>-0.23537772725333639</c:v>
                </c:pt>
                <c:pt idx="825">
                  <c:v>-0.23517856083439881</c:v>
                </c:pt>
                <c:pt idx="826">
                  <c:v>-0.23509090674005506</c:v>
                </c:pt>
                <c:pt idx="827">
                  <c:v>-0.23478691589012612</c:v>
                </c:pt>
                <c:pt idx="828">
                  <c:v>-0.23498034305286808</c:v>
                </c:pt>
                <c:pt idx="829">
                  <c:v>-0.23573959447010395</c:v>
                </c:pt>
                <c:pt idx="830">
                  <c:v>-0.23413273554962188</c:v>
                </c:pt>
                <c:pt idx="831">
                  <c:v>-0.23446119175770264</c:v>
                </c:pt>
                <c:pt idx="832">
                  <c:v>-0.23509199767303812</c:v>
                </c:pt>
                <c:pt idx="833">
                  <c:v>-0.23489118062508396</c:v>
                </c:pt>
                <c:pt idx="834">
                  <c:v>-0.23556848874501668</c:v>
                </c:pt>
                <c:pt idx="835">
                  <c:v>-0.23595279123594537</c:v>
                </c:pt>
                <c:pt idx="836">
                  <c:v>-0.23586726208934294</c:v>
                </c:pt>
                <c:pt idx="837">
                  <c:v>-0.2348572288930626</c:v>
                </c:pt>
                <c:pt idx="838">
                  <c:v>-0.2342072605025578</c:v>
                </c:pt>
                <c:pt idx="839">
                  <c:v>-0.23425906559013754</c:v>
                </c:pt>
                <c:pt idx="840">
                  <c:v>-0.23338262899675044</c:v>
                </c:pt>
                <c:pt idx="841">
                  <c:v>-0.23376490140368844</c:v>
                </c:pt>
                <c:pt idx="842">
                  <c:v>-0.23285490201965331</c:v>
                </c:pt>
                <c:pt idx="843">
                  <c:v>-0.23323339884977656</c:v>
                </c:pt>
                <c:pt idx="844">
                  <c:v>-0.23444050197633715</c:v>
                </c:pt>
                <c:pt idx="845">
                  <c:v>-0.23442507713247096</c:v>
                </c:pt>
                <c:pt idx="846">
                  <c:v>-0.23621976625513241</c:v>
                </c:pt>
                <c:pt idx="847">
                  <c:v>-0.2354860047244216</c:v>
                </c:pt>
                <c:pt idx="848">
                  <c:v>-0.23683655130992065</c:v>
                </c:pt>
                <c:pt idx="849">
                  <c:v>-0.23602797074867965</c:v>
                </c:pt>
                <c:pt idx="850">
                  <c:v>-0.23564003497658348</c:v>
                </c:pt>
                <c:pt idx="851">
                  <c:v>-0.2359167145562111</c:v>
                </c:pt>
                <c:pt idx="852">
                  <c:v>-0.23773067050414909</c:v>
                </c:pt>
                <c:pt idx="853">
                  <c:v>-0.23695719901250811</c:v>
                </c:pt>
                <c:pt idx="854">
                  <c:v>-0.23565698712664584</c:v>
                </c:pt>
                <c:pt idx="855">
                  <c:v>-0.23997520821784235</c:v>
                </c:pt>
                <c:pt idx="856">
                  <c:v>-0.24051260655309648</c:v>
                </c:pt>
                <c:pt idx="857">
                  <c:v>-0.24054462306482094</c:v>
                </c:pt>
                <c:pt idx="858">
                  <c:v>-0.24052832547455694</c:v>
                </c:pt>
                <c:pt idx="859">
                  <c:v>-0.2400323683634582</c:v>
                </c:pt>
                <c:pt idx="860">
                  <c:v>-0.23903896003736236</c:v>
                </c:pt>
                <c:pt idx="861">
                  <c:v>-0.23899147599307469</c:v>
                </c:pt>
                <c:pt idx="862">
                  <c:v>-0.23909405689667551</c:v>
                </c:pt>
                <c:pt idx="863">
                  <c:v>-0.23773699791550484</c:v>
                </c:pt>
                <c:pt idx="864">
                  <c:v>-0.23745027226597415</c:v>
                </c:pt>
                <c:pt idx="865">
                  <c:v>-0.23748526749911036</c:v>
                </c:pt>
                <c:pt idx="866">
                  <c:v>-0.23872566305468013</c:v>
                </c:pt>
                <c:pt idx="867">
                  <c:v>-0.24025024191159616</c:v>
                </c:pt>
                <c:pt idx="868">
                  <c:v>-0.24147568694199606</c:v>
                </c:pt>
                <c:pt idx="869">
                  <c:v>-0.23970195321916776</c:v>
                </c:pt>
                <c:pt idx="870">
                  <c:v>-0.2396430997558241</c:v>
                </c:pt>
                <c:pt idx="871">
                  <c:v>-0.23813699086876738</c:v>
                </c:pt>
                <c:pt idx="872">
                  <c:v>-0.23718456842090063</c:v>
                </c:pt>
                <c:pt idx="873">
                  <c:v>-0.23747331466806543</c:v>
                </c:pt>
                <c:pt idx="874">
                  <c:v>-0.23808897084437319</c:v>
                </c:pt>
                <c:pt idx="875">
                  <c:v>-0.23872548281357808</c:v>
                </c:pt>
                <c:pt idx="876">
                  <c:v>-0.23878265244556474</c:v>
                </c:pt>
                <c:pt idx="877">
                  <c:v>-0.23893746532358762</c:v>
                </c:pt>
                <c:pt idx="878">
                  <c:v>-0.23915864961618638</c:v>
                </c:pt>
                <c:pt idx="879">
                  <c:v>-0.23760061231871532</c:v>
                </c:pt>
                <c:pt idx="880">
                  <c:v>-0.23719275516153004</c:v>
                </c:pt>
                <c:pt idx="881">
                  <c:v>-0.23641045185583209</c:v>
                </c:pt>
                <c:pt idx="882">
                  <c:v>-0.2378657422381707</c:v>
                </c:pt>
                <c:pt idx="883">
                  <c:v>-0.24052160437868508</c:v>
                </c:pt>
                <c:pt idx="884">
                  <c:v>-0.24109685808879533</c:v>
                </c:pt>
                <c:pt idx="885">
                  <c:v>-0.24084629449636452</c:v>
                </c:pt>
                <c:pt idx="886">
                  <c:v>-0.24235468011312378</c:v>
                </c:pt>
                <c:pt idx="887">
                  <c:v>-0.24274058580122926</c:v>
                </c:pt>
                <c:pt idx="888">
                  <c:v>-0.24282904149417561</c:v>
                </c:pt>
                <c:pt idx="889">
                  <c:v>-0.24186751212739921</c:v>
                </c:pt>
                <c:pt idx="890">
                  <c:v>-0.24263651079374426</c:v>
                </c:pt>
                <c:pt idx="891">
                  <c:v>-0.24273080060660845</c:v>
                </c:pt>
                <c:pt idx="892">
                  <c:v>-0.24308574277048933</c:v>
                </c:pt>
                <c:pt idx="893">
                  <c:v>-0.24404278033925664</c:v>
                </c:pt>
                <c:pt idx="894">
                  <c:v>-0.24537044579102485</c:v>
                </c:pt>
                <c:pt idx="895">
                  <c:v>-0.24560899014780091</c:v>
                </c:pt>
                <c:pt idx="896">
                  <c:v>-0.24552869273635736</c:v>
                </c:pt>
                <c:pt idx="897">
                  <c:v>-0.24599799313696735</c:v>
                </c:pt>
                <c:pt idx="898">
                  <c:v>-0.24576432951953109</c:v>
                </c:pt>
                <c:pt idx="899">
                  <c:v>-0.24512202611909117</c:v>
                </c:pt>
                <c:pt idx="900">
                  <c:v>-0.24540892726655272</c:v>
                </c:pt>
                <c:pt idx="901">
                  <c:v>-0.24631730922384065</c:v>
                </c:pt>
                <c:pt idx="902">
                  <c:v>-0.24703940251473</c:v>
                </c:pt>
                <c:pt idx="903">
                  <c:v>-0.24648338717078389</c:v>
                </c:pt>
                <c:pt idx="904">
                  <c:v>-0.24719617432891994</c:v>
                </c:pt>
                <c:pt idx="905">
                  <c:v>-0.24763817294559942</c:v>
                </c:pt>
                <c:pt idx="906">
                  <c:v>-0.24780474418398057</c:v>
                </c:pt>
                <c:pt idx="907">
                  <c:v>-0.249797001271574</c:v>
                </c:pt>
                <c:pt idx="908">
                  <c:v>-0.24925627321910326</c:v>
                </c:pt>
                <c:pt idx="909">
                  <c:v>-0.24859687062978253</c:v>
                </c:pt>
                <c:pt idx="910">
                  <c:v>-0.24966339518230996</c:v>
                </c:pt>
                <c:pt idx="911">
                  <c:v>-0.24842708825384818</c:v>
                </c:pt>
                <c:pt idx="912">
                  <c:v>-0.2472679719493982</c:v>
                </c:pt>
                <c:pt idx="913">
                  <c:v>-0.24515593990560092</c:v>
                </c:pt>
                <c:pt idx="914">
                  <c:v>-0.24379254876990331</c:v>
                </c:pt>
                <c:pt idx="915">
                  <c:v>-0.24216895588595833</c:v>
                </c:pt>
                <c:pt idx="916">
                  <c:v>-0.24202536538821562</c:v>
                </c:pt>
                <c:pt idx="917">
                  <c:v>-0.24284714149547426</c:v>
                </c:pt>
                <c:pt idx="918">
                  <c:v>-0.24179416822798316</c:v>
                </c:pt>
                <c:pt idx="919">
                  <c:v>-0.24151246561341111</c:v>
                </c:pt>
                <c:pt idx="920">
                  <c:v>-0.24169255019133118</c:v>
                </c:pt>
                <c:pt idx="921">
                  <c:v>-0.24278695993977806</c:v>
                </c:pt>
                <c:pt idx="922">
                  <c:v>-0.24353932424962466</c:v>
                </c:pt>
                <c:pt idx="923">
                  <c:v>-0.24344788509209536</c:v>
                </c:pt>
                <c:pt idx="924">
                  <c:v>-0.24166910936158104</c:v>
                </c:pt>
                <c:pt idx="925">
                  <c:v>-0.24219845376542537</c:v>
                </c:pt>
                <c:pt idx="926">
                  <c:v>-0.24230382840612208</c:v>
                </c:pt>
                <c:pt idx="927">
                  <c:v>-0.2416978957629965</c:v>
                </c:pt>
                <c:pt idx="928">
                  <c:v>-0.24121939832296846</c:v>
                </c:pt>
                <c:pt idx="929">
                  <c:v>-0.24096781020215019</c:v>
                </c:pt>
                <c:pt idx="930">
                  <c:v>-0.2412065917182673</c:v>
                </c:pt>
                <c:pt idx="931">
                  <c:v>-0.24122897956056022</c:v>
                </c:pt>
                <c:pt idx="932">
                  <c:v>-0.24127250778694531</c:v>
                </c:pt>
                <c:pt idx="933">
                  <c:v>-0.24174815931483806</c:v>
                </c:pt>
                <c:pt idx="934">
                  <c:v>-0.24265995636672244</c:v>
                </c:pt>
                <c:pt idx="935">
                  <c:v>-0.24269295471815155</c:v>
                </c:pt>
                <c:pt idx="936">
                  <c:v>-0.24322301060004747</c:v>
                </c:pt>
                <c:pt idx="937">
                  <c:v>-0.24317224427039719</c:v>
                </c:pt>
                <c:pt idx="938">
                  <c:v>-0.24382838354712533</c:v>
                </c:pt>
                <c:pt idx="939">
                  <c:v>-0.24476579855156899</c:v>
                </c:pt>
                <c:pt idx="940">
                  <c:v>-0.24447968951635346</c:v>
                </c:pt>
                <c:pt idx="941">
                  <c:v>-0.24505619068459339</c:v>
                </c:pt>
                <c:pt idx="942">
                  <c:v>-0.24347333228993762</c:v>
                </c:pt>
                <c:pt idx="943">
                  <c:v>-0.243531787325594</c:v>
                </c:pt>
                <c:pt idx="944">
                  <c:v>-0.24236941719490801</c:v>
                </c:pt>
                <c:pt idx="945">
                  <c:v>-0.24302064727314132</c:v>
                </c:pt>
                <c:pt idx="946">
                  <c:v>-0.24343475595068753</c:v>
                </c:pt>
                <c:pt idx="947">
                  <c:v>-0.24388700459431334</c:v>
                </c:pt>
                <c:pt idx="948">
                  <c:v>-0.24407414703436814</c:v>
                </c:pt>
                <c:pt idx="949">
                  <c:v>-0.24472262132100298</c:v>
                </c:pt>
                <c:pt idx="950">
                  <c:v>-0.24540645132297811</c:v>
                </c:pt>
                <c:pt idx="951">
                  <c:v>-0.2458233252784936</c:v>
                </c:pt>
                <c:pt idx="952">
                  <c:v>-0.24537323478496376</c:v>
                </c:pt>
                <c:pt idx="953">
                  <c:v>-0.24544886490043893</c:v>
                </c:pt>
                <c:pt idx="954">
                  <c:v>-0.24632610309241443</c:v>
                </c:pt>
                <c:pt idx="955">
                  <c:v>-0.24639532990556745</c:v>
                </c:pt>
                <c:pt idx="956">
                  <c:v>-0.24640115453910028</c:v>
                </c:pt>
                <c:pt idx="957">
                  <c:v>-0.24674809968982458</c:v>
                </c:pt>
                <c:pt idx="958">
                  <c:v>-0.24722419233408743</c:v>
                </c:pt>
                <c:pt idx="959">
                  <c:v>-0.24672289913769418</c:v>
                </c:pt>
                <c:pt idx="960">
                  <c:v>-0.24714530364917664</c:v>
                </c:pt>
                <c:pt idx="961">
                  <c:v>-0.24761305302764924</c:v>
                </c:pt>
                <c:pt idx="962">
                  <c:v>-0.24687520286981623</c:v>
                </c:pt>
                <c:pt idx="963">
                  <c:v>-0.24717414222567413</c:v>
                </c:pt>
                <c:pt idx="964">
                  <c:v>-0.24709807099380043</c:v>
                </c:pt>
                <c:pt idx="965">
                  <c:v>-0.24778579040902571</c:v>
                </c:pt>
                <c:pt idx="966">
                  <c:v>-0.2469499365229666</c:v>
                </c:pt>
                <c:pt idx="967">
                  <c:v>-0.2464260420408948</c:v>
                </c:pt>
                <c:pt idx="968">
                  <c:v>-0.24683017105316196</c:v>
                </c:pt>
                <c:pt idx="969">
                  <c:v>-0.24735037059262766</c:v>
                </c:pt>
                <c:pt idx="970">
                  <c:v>-0.24742566394185417</c:v>
                </c:pt>
                <c:pt idx="971">
                  <c:v>-0.24786629177751252</c:v>
                </c:pt>
                <c:pt idx="972">
                  <c:v>-0.24719128410320934</c:v>
                </c:pt>
                <c:pt idx="973">
                  <c:v>-0.24617375667160957</c:v>
                </c:pt>
                <c:pt idx="974">
                  <c:v>-0.24607552527042742</c:v>
                </c:pt>
                <c:pt idx="975">
                  <c:v>-0.24344613485611433</c:v>
                </c:pt>
                <c:pt idx="976">
                  <c:v>-0.24256643495014885</c:v>
                </c:pt>
                <c:pt idx="977">
                  <c:v>-0.2420610673561896</c:v>
                </c:pt>
                <c:pt idx="978">
                  <c:v>-0.23994193950476017</c:v>
                </c:pt>
                <c:pt idx="979">
                  <c:v>-0.23896576791995017</c:v>
                </c:pt>
                <c:pt idx="980">
                  <c:v>-0.23789529703590517</c:v>
                </c:pt>
                <c:pt idx="981">
                  <c:v>-0.23764211520429512</c:v>
                </c:pt>
                <c:pt idx="982">
                  <c:v>-0.23628351468738629</c:v>
                </c:pt>
                <c:pt idx="983">
                  <c:v>-0.23611230461219179</c:v>
                </c:pt>
                <c:pt idx="984">
                  <c:v>-0.23686225938304517</c:v>
                </c:pt>
                <c:pt idx="985">
                  <c:v>-0.23730810472430619</c:v>
                </c:pt>
                <c:pt idx="986">
                  <c:v>-0.23853335528404784</c:v>
                </c:pt>
                <c:pt idx="987">
                  <c:v>-0.23890385035782913</c:v>
                </c:pt>
                <c:pt idx="988">
                  <c:v>-0.23810085252760871</c:v>
                </c:pt>
                <c:pt idx="989">
                  <c:v>-0.23797013978236237</c:v>
                </c:pt>
                <c:pt idx="990">
                  <c:v>-0.23814381631477488</c:v>
                </c:pt>
                <c:pt idx="991">
                  <c:v>-0.23902402848493409</c:v>
                </c:pt>
                <c:pt idx="992">
                  <c:v>-0.241472945379968</c:v>
                </c:pt>
                <c:pt idx="993">
                  <c:v>-0.23996386725789876</c:v>
                </c:pt>
                <c:pt idx="994">
                  <c:v>-0.2384221465234333</c:v>
                </c:pt>
                <c:pt idx="995">
                  <c:v>-0.23635725227130422</c:v>
                </c:pt>
                <c:pt idx="996">
                  <c:v>-0.23618903040386385</c:v>
                </c:pt>
                <c:pt idx="997">
                  <c:v>-0.23717253021247586</c:v>
                </c:pt>
                <c:pt idx="998">
                  <c:v>-0.23768590904914788</c:v>
                </c:pt>
                <c:pt idx="999">
                  <c:v>-0.23826205447838333</c:v>
                </c:pt>
                <c:pt idx="1000">
                  <c:v>-0.23681769239871642</c:v>
                </c:pt>
                <c:pt idx="1001">
                  <c:v>-0.23639179215848571</c:v>
                </c:pt>
                <c:pt idx="1002">
                  <c:v>-0.23674983636659874</c:v>
                </c:pt>
                <c:pt idx="1003">
                  <c:v>-0.23613300387992808</c:v>
                </c:pt>
                <c:pt idx="1004">
                  <c:v>-0.23711363880363479</c:v>
                </c:pt>
                <c:pt idx="1005">
                  <c:v>-0.2382748658262841</c:v>
                </c:pt>
                <c:pt idx="1006">
                  <c:v>-0.23791508561173202</c:v>
                </c:pt>
                <c:pt idx="1007">
                  <c:v>-0.23835937044451327</c:v>
                </c:pt>
                <c:pt idx="1008">
                  <c:v>-0.2390928284112448</c:v>
                </c:pt>
                <c:pt idx="1009">
                  <c:v>-0.24022753627579618</c:v>
                </c:pt>
                <c:pt idx="1010">
                  <c:v>-0.2420773649464536</c:v>
                </c:pt>
                <c:pt idx="1011">
                  <c:v>-0.24182219571952146</c:v>
                </c:pt>
                <c:pt idx="1012">
                  <c:v>-0.24128553257823171</c:v>
                </c:pt>
                <c:pt idx="1013">
                  <c:v>-0.24058605480261974</c:v>
                </c:pt>
                <c:pt idx="1014">
                  <c:v>-0.24219587347174354</c:v>
                </c:pt>
                <c:pt idx="1015">
                  <c:v>-0.24434013547066513</c:v>
                </c:pt>
                <c:pt idx="1016">
                  <c:v>-0.24456551748372135</c:v>
                </c:pt>
                <c:pt idx="1017">
                  <c:v>-0.24329521613458382</c:v>
                </c:pt>
                <c:pt idx="1018">
                  <c:v>-0.24155893461569633</c:v>
                </c:pt>
                <c:pt idx="1019">
                  <c:v>-0.24218038222325333</c:v>
                </c:pt>
                <c:pt idx="1020">
                  <c:v>-0.24165787275174466</c:v>
                </c:pt>
                <c:pt idx="1021">
                  <c:v>-0.2425674357625951</c:v>
                </c:pt>
                <c:pt idx="1022">
                  <c:v>-0.24273194371465934</c:v>
                </c:pt>
                <c:pt idx="1023">
                  <c:v>-0.24342500870156414</c:v>
                </c:pt>
                <c:pt idx="1024">
                  <c:v>-0.2432418220793835</c:v>
                </c:pt>
                <c:pt idx="1025">
                  <c:v>-0.24308903454222275</c:v>
                </c:pt>
                <c:pt idx="1026">
                  <c:v>-0.24644379104636016</c:v>
                </c:pt>
                <c:pt idx="1027">
                  <c:v>-0.24655534131642298</c:v>
                </c:pt>
                <c:pt idx="1028">
                  <c:v>-0.24710216436410803</c:v>
                </c:pt>
                <c:pt idx="1029">
                  <c:v>-0.2481134971936001</c:v>
                </c:pt>
                <c:pt idx="1030">
                  <c:v>-0.2473517556032192</c:v>
                </c:pt>
                <c:pt idx="1031">
                  <c:v>-0.24799912947048597</c:v>
                </c:pt>
                <c:pt idx="1032">
                  <c:v>-0.24762861068076347</c:v>
                </c:pt>
                <c:pt idx="1033">
                  <c:v>-0.24587756836415053</c:v>
                </c:pt>
                <c:pt idx="1034">
                  <c:v>-0.24712366997360391</c:v>
                </c:pt>
                <c:pt idx="1035">
                  <c:v>-0.2486971985195936</c:v>
                </c:pt>
                <c:pt idx="1036">
                  <c:v>-0.24840851393385321</c:v>
                </c:pt>
                <c:pt idx="1037">
                  <c:v>-0.24780748574602285</c:v>
                </c:pt>
                <c:pt idx="1038">
                  <c:v>-0.24762705017225528</c:v>
                </c:pt>
                <c:pt idx="1039">
                  <c:v>-0.24607144138647641</c:v>
                </c:pt>
                <c:pt idx="1040">
                  <c:v>-0.24708103346635824</c:v>
                </c:pt>
                <c:pt idx="1041">
                  <c:v>-0.24736108070869989</c:v>
                </c:pt>
                <c:pt idx="1042">
                  <c:v>-0.24411710607834891</c:v>
                </c:pt>
                <c:pt idx="1043">
                  <c:v>-0.24369729134691909</c:v>
                </c:pt>
                <c:pt idx="1044">
                  <c:v>-0.24307032741296553</c:v>
                </c:pt>
                <c:pt idx="1045">
                  <c:v>-0.24444583739126813</c:v>
                </c:pt>
                <c:pt idx="1046">
                  <c:v>-0.24584110748627097</c:v>
                </c:pt>
                <c:pt idx="1047">
                  <c:v>-0.24695769637678211</c:v>
                </c:pt>
                <c:pt idx="1048">
                  <c:v>-0.2475096136072068</c:v>
                </c:pt>
                <c:pt idx="1049">
                  <c:v>-0.24726512129406331</c:v>
                </c:pt>
                <c:pt idx="1050">
                  <c:v>-0.24746675417017627</c:v>
                </c:pt>
                <c:pt idx="1051">
                  <c:v>-0.24784675933375411</c:v>
                </c:pt>
                <c:pt idx="1052">
                  <c:v>-0.24865567666124377</c:v>
                </c:pt>
                <c:pt idx="1053">
                  <c:v>-0.24862434316845849</c:v>
                </c:pt>
                <c:pt idx="1054">
                  <c:v>-0.24755610158226204</c:v>
                </c:pt>
                <c:pt idx="1055">
                  <c:v>-0.24547849084596862</c:v>
                </c:pt>
                <c:pt idx="1056">
                  <c:v>-0.24490268218299605</c:v>
                </c:pt>
                <c:pt idx="1057">
                  <c:v>-0.24291935177319601</c:v>
                </c:pt>
                <c:pt idx="1058">
                  <c:v>-0.24397442152930182</c:v>
                </c:pt>
                <c:pt idx="1059">
                  <c:v>-0.24365673709871771</c:v>
                </c:pt>
                <c:pt idx="1060">
                  <c:v>-0.24331027100988933</c:v>
                </c:pt>
                <c:pt idx="1061">
                  <c:v>-0.24483123081517988</c:v>
                </c:pt>
                <c:pt idx="1062">
                  <c:v>-0.24322014571514217</c:v>
                </c:pt>
                <c:pt idx="1063">
                  <c:v>-0.24293470546926699</c:v>
                </c:pt>
                <c:pt idx="1064">
                  <c:v>-0.24181595368553133</c:v>
                </c:pt>
                <c:pt idx="1065">
                  <c:v>-0.24254036639480603</c:v>
                </c:pt>
                <c:pt idx="1066">
                  <c:v>-0.2416092218834649</c:v>
                </c:pt>
                <c:pt idx="1067">
                  <c:v>-0.24083492033412313</c:v>
                </c:pt>
                <c:pt idx="1068">
                  <c:v>-0.2404439773815028</c:v>
                </c:pt>
                <c:pt idx="1069">
                  <c:v>-0.239184703941973</c:v>
                </c:pt>
                <c:pt idx="1070">
                  <c:v>-0.23989996704366945</c:v>
                </c:pt>
                <c:pt idx="1071">
                  <c:v>-0.239390510822588</c:v>
                </c:pt>
                <c:pt idx="1072">
                  <c:v>-0.24106086678641248</c:v>
                </c:pt>
                <c:pt idx="1073">
                  <c:v>-0.24102943842986235</c:v>
                </c:pt>
                <c:pt idx="1074">
                  <c:v>-0.23906288467220804</c:v>
                </c:pt>
                <c:pt idx="1075">
                  <c:v>-0.23749362973764221</c:v>
                </c:pt>
                <c:pt idx="1076">
                  <c:v>-0.23572980453228354</c:v>
                </c:pt>
                <c:pt idx="1077">
                  <c:v>-0.23458776844394436</c:v>
                </c:pt>
                <c:pt idx="1078">
                  <c:v>-0.23552617951766308</c:v>
                </c:pt>
                <c:pt idx="1079">
                  <c:v>-0.23659691602018995</c:v>
                </c:pt>
                <c:pt idx="1080">
                  <c:v>-0.23788954355015335</c:v>
                </c:pt>
                <c:pt idx="1081">
                  <c:v>-0.23785891679219162</c:v>
                </c:pt>
                <c:pt idx="1082">
                  <c:v>-0.2377392177269968</c:v>
                </c:pt>
                <c:pt idx="1083">
                  <c:v>-0.23776112176420838</c:v>
                </c:pt>
                <c:pt idx="1084">
                  <c:v>-0.23801688388950026</c:v>
                </c:pt>
                <c:pt idx="1085">
                  <c:v>-0.23868067866990827</c:v>
                </c:pt>
                <c:pt idx="1086">
                  <c:v>-0.23813361371969677</c:v>
                </c:pt>
                <c:pt idx="1087">
                  <c:v>-0.2376432203668486</c:v>
                </c:pt>
                <c:pt idx="1088">
                  <c:v>-0.23776779542819781</c:v>
                </c:pt>
                <c:pt idx="1089">
                  <c:v>-0.23733999317001064</c:v>
                </c:pt>
                <c:pt idx="1090">
                  <c:v>-0.23912327492811869</c:v>
                </c:pt>
                <c:pt idx="1091">
                  <c:v>-0.23799484704305485</c:v>
                </c:pt>
                <c:pt idx="1092">
                  <c:v>-0.23767554992890894</c:v>
                </c:pt>
                <c:pt idx="1093">
                  <c:v>-0.23614118113417248</c:v>
                </c:pt>
                <c:pt idx="1094">
                  <c:v>-0.23588971633623146</c:v>
                </c:pt>
                <c:pt idx="1095">
                  <c:v>-0.23723440982908528</c:v>
                </c:pt>
                <c:pt idx="1096">
                  <c:v>-0.23757805372169116</c:v>
                </c:pt>
                <c:pt idx="1097">
                  <c:v>-0.23830941045663678</c:v>
                </c:pt>
                <c:pt idx="1098">
                  <c:v>-0.23864922185423154</c:v>
                </c:pt>
                <c:pt idx="1099">
                  <c:v>-0.23900872696391673</c:v>
                </c:pt>
                <c:pt idx="1100">
                  <c:v>-0.23978844048954784</c:v>
                </c:pt>
                <c:pt idx="1101">
                  <c:v>-0.24014938278486397</c:v>
                </c:pt>
                <c:pt idx="1102">
                  <c:v>-0.24264990081043436</c:v>
                </c:pt>
                <c:pt idx="1103">
                  <c:v>-0.24188988574012171</c:v>
                </c:pt>
                <c:pt idx="1104">
                  <c:v>-0.24267908563957974</c:v>
                </c:pt>
                <c:pt idx="1105">
                  <c:v>-0.24419787306527496</c:v>
                </c:pt>
                <c:pt idx="1106">
                  <c:v>-0.24369555059732306</c:v>
                </c:pt>
                <c:pt idx="1107">
                  <c:v>-0.24433365627734815</c:v>
                </c:pt>
                <c:pt idx="1108">
                  <c:v>-0.24277620239185183</c:v>
                </c:pt>
                <c:pt idx="1109">
                  <c:v>-0.24407649491190853</c:v>
                </c:pt>
                <c:pt idx="1110">
                  <c:v>-0.24453541721950955</c:v>
                </c:pt>
                <c:pt idx="1111">
                  <c:v>-0.24454122762348618</c:v>
                </c:pt>
                <c:pt idx="1112">
                  <c:v>-0.24536108748324637</c:v>
                </c:pt>
                <c:pt idx="1113">
                  <c:v>-0.24581388159333528</c:v>
                </c:pt>
                <c:pt idx="1114">
                  <c:v>-0.24672148092480484</c:v>
                </c:pt>
                <c:pt idx="1115">
                  <c:v>-0.24895817815050236</c:v>
                </c:pt>
                <c:pt idx="1116">
                  <c:v>-0.25012165818694143</c:v>
                </c:pt>
                <c:pt idx="1117">
                  <c:v>-0.24999977251256666</c:v>
                </c:pt>
                <c:pt idx="1118">
                  <c:v>-0.25008480362453156</c:v>
                </c:pt>
                <c:pt idx="1119">
                  <c:v>-0.24938191075432314</c:v>
                </c:pt>
                <c:pt idx="1120">
                  <c:v>-0.25035078731764315</c:v>
                </c:pt>
                <c:pt idx="1121">
                  <c:v>-0.25102154509644947</c:v>
                </c:pt>
                <c:pt idx="1122">
                  <c:v>-0.25111672188526768</c:v>
                </c:pt>
                <c:pt idx="1123">
                  <c:v>-0.2501715849724917</c:v>
                </c:pt>
                <c:pt idx="1124">
                  <c:v>-0.24951206380352176</c:v>
                </c:pt>
                <c:pt idx="1125">
                  <c:v>-0.25008997369828023</c:v>
                </c:pt>
                <c:pt idx="1126">
                  <c:v>-0.25148882964259656</c:v>
                </c:pt>
                <c:pt idx="1127">
                  <c:v>-0.25286050238266</c:v>
                </c:pt>
                <c:pt idx="1128">
                  <c:v>-0.25208323634150531</c:v>
                </c:pt>
                <c:pt idx="1129">
                  <c:v>-0.25397742329626283</c:v>
                </c:pt>
                <c:pt idx="1130">
                  <c:v>-0.25338394151881971</c:v>
                </c:pt>
                <c:pt idx="1131">
                  <c:v>-0.25327509960848715</c:v>
                </c:pt>
                <c:pt idx="1132">
                  <c:v>-0.25277246883337057</c:v>
                </c:pt>
                <c:pt idx="1133">
                  <c:v>-0.25364073765886985</c:v>
                </c:pt>
                <c:pt idx="1134">
                  <c:v>-0.25542788985750065</c:v>
                </c:pt>
                <c:pt idx="1135">
                  <c:v>-0.2554589814478021</c:v>
                </c:pt>
                <c:pt idx="1136">
                  <c:v>-0.25481680137021101</c:v>
                </c:pt>
                <c:pt idx="1137">
                  <c:v>-0.25451928497041365</c:v>
                </c:pt>
                <c:pt idx="1138">
                  <c:v>-0.25532002504368734</c:v>
                </c:pt>
                <c:pt idx="1139">
                  <c:v>-0.25465139221260813</c:v>
                </c:pt>
                <c:pt idx="1140">
                  <c:v>-0.25368597817573857</c:v>
                </c:pt>
                <c:pt idx="1141">
                  <c:v>-0.25394830961492687</c:v>
                </c:pt>
                <c:pt idx="1142">
                  <c:v>-0.25424958736194014</c:v>
                </c:pt>
                <c:pt idx="1143">
                  <c:v>-0.25366621805902412</c:v>
                </c:pt>
                <c:pt idx="1144">
                  <c:v>-0.25348247648396693</c:v>
                </c:pt>
                <c:pt idx="1145">
                  <c:v>-0.25334582526870975</c:v>
                </c:pt>
                <c:pt idx="1146">
                  <c:v>-0.2523003699524935</c:v>
                </c:pt>
                <c:pt idx="1147">
                  <c:v>-0.25271724865119438</c:v>
                </c:pt>
                <c:pt idx="1148">
                  <c:v>-0.2538638334558101</c:v>
                </c:pt>
                <c:pt idx="1149">
                  <c:v>-0.25355980940356915</c:v>
                </c:pt>
                <c:pt idx="1150">
                  <c:v>-0.25303620425589202</c:v>
                </c:pt>
                <c:pt idx="1151">
                  <c:v>-0.25286756973119395</c:v>
                </c:pt>
                <c:pt idx="1152">
                  <c:v>-0.25412773963306279</c:v>
                </c:pt>
                <c:pt idx="1153">
                  <c:v>-0.25341263779971257</c:v>
                </c:pt>
                <c:pt idx="1154">
                  <c:v>-0.25404932052366291</c:v>
                </c:pt>
                <c:pt idx="1155">
                  <c:v>-0.25543287020377647</c:v>
                </c:pt>
                <c:pt idx="1156">
                  <c:v>-0.25521074201694205</c:v>
                </c:pt>
                <c:pt idx="1157">
                  <c:v>-0.25418388947984738</c:v>
                </c:pt>
                <c:pt idx="1158">
                  <c:v>-0.25466884714049343</c:v>
                </c:pt>
                <c:pt idx="1159">
                  <c:v>-0.25516523113843448</c:v>
                </c:pt>
                <c:pt idx="1160">
                  <c:v>-0.25397257575923504</c:v>
                </c:pt>
                <c:pt idx="1161">
                  <c:v>-0.25568102900042788</c:v>
                </c:pt>
                <c:pt idx="1162">
                  <c:v>-0.25476232112519881</c:v>
                </c:pt>
                <c:pt idx="1163">
                  <c:v>-0.25499846542938087</c:v>
                </c:pt>
                <c:pt idx="1164">
                  <c:v>-0.25593062972592406</c:v>
                </c:pt>
                <c:pt idx="1165">
                  <c:v>-0.25713234933532192</c:v>
                </c:pt>
                <c:pt idx="1166">
                  <c:v>-0.25841931350011293</c:v>
                </c:pt>
                <c:pt idx="1167">
                  <c:v>-0.26040758156749177</c:v>
                </c:pt>
                <c:pt idx="1168">
                  <c:v>-0.25995835433397474</c:v>
                </c:pt>
                <c:pt idx="1169">
                  <c:v>-0.25920562954193826</c:v>
                </c:pt>
                <c:pt idx="1170">
                  <c:v>-0.25961061707104705</c:v>
                </c:pt>
                <c:pt idx="1171">
                  <c:v>-0.26071111232832322</c:v>
                </c:pt>
                <c:pt idx="1172">
                  <c:v>-0.26118467211077245</c:v>
                </c:pt>
                <c:pt idx="1173">
                  <c:v>-0.25927207210438041</c:v>
                </c:pt>
                <c:pt idx="1174">
                  <c:v>-0.26049509336625931</c:v>
                </c:pt>
                <c:pt idx="1175">
                  <c:v>-0.26047421385742098</c:v>
                </c:pt>
                <c:pt idx="1176">
                  <c:v>-0.26059785451094797</c:v>
                </c:pt>
                <c:pt idx="1177">
                  <c:v>-0.26137082322476601</c:v>
                </c:pt>
                <c:pt idx="1178">
                  <c:v>-0.2606068950252336</c:v>
                </c:pt>
                <c:pt idx="1179">
                  <c:v>-0.26180763753814063</c:v>
                </c:pt>
                <c:pt idx="1180">
                  <c:v>-0.26313190686808241</c:v>
                </c:pt>
                <c:pt idx="1181">
                  <c:v>-0.26283860241828449</c:v>
                </c:pt>
                <c:pt idx="1182">
                  <c:v>-0.26354250084413877</c:v>
                </c:pt>
                <c:pt idx="1183">
                  <c:v>-0.2636678775040906</c:v>
                </c:pt>
                <c:pt idx="1184">
                  <c:v>-0.26392064667842874</c:v>
                </c:pt>
                <c:pt idx="1185">
                  <c:v>-0.26466059332487646</c:v>
                </c:pt>
                <c:pt idx="1186">
                  <c:v>-0.26413988152123125</c:v>
                </c:pt>
                <c:pt idx="1187">
                  <c:v>-0.2625998398749374</c:v>
                </c:pt>
                <c:pt idx="1188">
                  <c:v>-0.26259607378450767</c:v>
                </c:pt>
                <c:pt idx="1189">
                  <c:v>-0.2631908030201231</c:v>
                </c:pt>
                <c:pt idx="1190">
                  <c:v>-0.26372600525982648</c:v>
                </c:pt>
                <c:pt idx="1191">
                  <c:v>-0.26268760306257377</c:v>
                </c:pt>
                <c:pt idx="1192">
                  <c:v>-0.26367558518283829</c:v>
                </c:pt>
                <c:pt idx="1193">
                  <c:v>-0.26499900073913807</c:v>
                </c:pt>
                <c:pt idx="1194">
                  <c:v>-0.2657036201293721</c:v>
                </c:pt>
                <c:pt idx="1195">
                  <c:v>-0.26431410352010687</c:v>
                </c:pt>
                <c:pt idx="1196">
                  <c:v>-0.26401288269134682</c:v>
                </c:pt>
                <c:pt idx="1197">
                  <c:v>-0.26378385791073811</c:v>
                </c:pt>
                <c:pt idx="1198">
                  <c:v>-0.26284196533781312</c:v>
                </c:pt>
                <c:pt idx="1199">
                  <c:v>-0.2629512768236566</c:v>
                </c:pt>
                <c:pt idx="1200">
                  <c:v>-0.26381440877770501</c:v>
                </c:pt>
                <c:pt idx="1201">
                  <c:v>-0.26457011229112481</c:v>
                </c:pt>
                <c:pt idx="1202">
                  <c:v>-0.26543042204896494</c:v>
                </c:pt>
                <c:pt idx="1203">
                  <c:v>-0.26566218364841632</c:v>
                </c:pt>
                <c:pt idx="1204">
                  <c:v>-0.26583601196280426</c:v>
                </c:pt>
                <c:pt idx="1205">
                  <c:v>-0.26507017225893037</c:v>
                </c:pt>
                <c:pt idx="1206">
                  <c:v>-0.2653354966490582</c:v>
                </c:pt>
                <c:pt idx="1207">
                  <c:v>-0.26693279330471853</c:v>
                </c:pt>
                <c:pt idx="1208">
                  <c:v>-0.26914575562304321</c:v>
                </c:pt>
                <c:pt idx="1209">
                  <c:v>-0.26937686740589584</c:v>
                </c:pt>
                <c:pt idx="1210">
                  <c:v>-0.26944924369517764</c:v>
                </c:pt>
                <c:pt idx="1211">
                  <c:v>-0.26990317142694664</c:v>
                </c:pt>
                <c:pt idx="1212">
                  <c:v>-0.26921652871513402</c:v>
                </c:pt>
                <c:pt idx="1213">
                  <c:v>-0.26959827937150749</c:v>
                </c:pt>
                <c:pt idx="1214">
                  <c:v>-0.26959094166132047</c:v>
                </c:pt>
                <c:pt idx="1215">
                  <c:v>-0.26857738427717948</c:v>
                </c:pt>
                <c:pt idx="1216">
                  <c:v>-0.26683190097566012</c:v>
                </c:pt>
                <c:pt idx="1217">
                  <c:v>-0.26559105007412143</c:v>
                </c:pt>
                <c:pt idx="1218">
                  <c:v>-0.26506630656157881</c:v>
                </c:pt>
                <c:pt idx="1219">
                  <c:v>-0.26508928255904607</c:v>
                </c:pt>
                <c:pt idx="1220">
                  <c:v>-0.2647538396366258</c:v>
                </c:pt>
                <c:pt idx="1221">
                  <c:v>-0.26506917618966952</c:v>
                </c:pt>
                <c:pt idx="1222">
                  <c:v>-0.26622133423890659</c:v>
                </c:pt>
                <c:pt idx="1223">
                  <c:v>-0.26551611720711321</c:v>
                </c:pt>
                <c:pt idx="1224">
                  <c:v>-0.26519411173323704</c:v>
                </c:pt>
                <c:pt idx="1225">
                  <c:v>-0.26418640744175548</c:v>
                </c:pt>
                <c:pt idx="1226">
                  <c:v>-0.26366170661788146</c:v>
                </c:pt>
                <c:pt idx="1227">
                  <c:v>-0.26218629089343892</c:v>
                </c:pt>
                <c:pt idx="1228">
                  <c:v>-0.26343828828423455</c:v>
                </c:pt>
                <c:pt idx="1229">
                  <c:v>-0.2641734775142055</c:v>
                </c:pt>
                <c:pt idx="1230">
                  <c:v>-0.26473093478696796</c:v>
                </c:pt>
                <c:pt idx="1231">
                  <c:v>-0.26465920357111372</c:v>
                </c:pt>
                <c:pt idx="1232">
                  <c:v>-0.26458882890672442</c:v>
                </c:pt>
                <c:pt idx="1233">
                  <c:v>-0.26703472439170639</c:v>
                </c:pt>
                <c:pt idx="1234">
                  <c:v>-0.26677662861844453</c:v>
                </c:pt>
                <c:pt idx="1235">
                  <c:v>-0.26677703653250262</c:v>
                </c:pt>
                <c:pt idx="1236">
                  <c:v>-0.26860375165328776</c:v>
                </c:pt>
                <c:pt idx="1237">
                  <c:v>-0.26812099957457747</c:v>
                </c:pt>
                <c:pt idx="1238">
                  <c:v>-0.26723113027584589</c:v>
                </c:pt>
                <c:pt idx="1239">
                  <c:v>-0.26543248533528185</c:v>
                </c:pt>
                <c:pt idx="1240">
                  <c:v>-0.2660643821836004</c:v>
                </c:pt>
                <c:pt idx="1241">
                  <c:v>-0.2660265220655873</c:v>
                </c:pt>
                <c:pt idx="1242">
                  <c:v>-0.26405094676640317</c:v>
                </c:pt>
                <c:pt idx="1243">
                  <c:v>-0.26398046300872124</c:v>
                </c:pt>
                <c:pt idx="1244">
                  <c:v>-0.2634413666125397</c:v>
                </c:pt>
                <c:pt idx="1245">
                  <c:v>-0.26287170986300623</c:v>
                </c:pt>
                <c:pt idx="1246">
                  <c:v>-0.26324622241612872</c:v>
                </c:pt>
                <c:pt idx="1247">
                  <c:v>-0.26178538250509575</c:v>
                </c:pt>
                <c:pt idx="1248">
                  <c:v>-0.26212344366669527</c:v>
                </c:pt>
                <c:pt idx="1249">
                  <c:v>-0.261630209144883</c:v>
                </c:pt>
                <c:pt idx="1250">
                  <c:v>-0.26025279240545274</c:v>
                </c:pt>
                <c:pt idx="1251">
                  <c:v>-0.26093224444588259</c:v>
                </c:pt>
                <c:pt idx="1252">
                  <c:v>-0.26063549644237582</c:v>
                </c:pt>
                <c:pt idx="1253">
                  <c:v>-0.25962862220859506</c:v>
                </c:pt>
                <c:pt idx="1254">
                  <c:v>-0.25788776825753246</c:v>
                </c:pt>
                <c:pt idx="1255">
                  <c:v>-0.25707069264851157</c:v>
                </c:pt>
                <c:pt idx="1256">
                  <c:v>-0.25634305931529866</c:v>
                </c:pt>
                <c:pt idx="1257">
                  <c:v>-0.25717067902886015</c:v>
                </c:pt>
                <c:pt idx="1258">
                  <c:v>-0.25552832209741894</c:v>
                </c:pt>
                <c:pt idx="1259">
                  <c:v>-0.2550872721181463</c:v>
                </c:pt>
                <c:pt idx="1260">
                  <c:v>-0.25576300550004305</c:v>
                </c:pt>
                <c:pt idx="1261">
                  <c:v>-0.25513607002523031</c:v>
                </c:pt>
                <c:pt idx="1262">
                  <c:v>-0.25427719745302113</c:v>
                </c:pt>
                <c:pt idx="1263">
                  <c:v>-0.25502646446177835</c:v>
                </c:pt>
                <c:pt idx="1264">
                  <c:v>-0.25555336138118889</c:v>
                </c:pt>
                <c:pt idx="1265">
                  <c:v>-0.25596389369580663</c:v>
                </c:pt>
                <c:pt idx="1266">
                  <c:v>-0.25458217014265472</c:v>
                </c:pt>
                <c:pt idx="1267">
                  <c:v>-0.2532708307402487</c:v>
                </c:pt>
                <c:pt idx="1268">
                  <c:v>-0.25191160886585351</c:v>
                </c:pt>
                <c:pt idx="1269">
                  <c:v>-0.25252560966993087</c:v>
                </c:pt>
                <c:pt idx="1270">
                  <c:v>-0.25348576825568614</c:v>
                </c:pt>
                <c:pt idx="1271">
                  <c:v>-0.25380816741407841</c:v>
                </c:pt>
                <c:pt idx="1272">
                  <c:v>-0.25320618110249882</c:v>
                </c:pt>
                <c:pt idx="1273">
                  <c:v>-0.25445038069398151</c:v>
                </c:pt>
                <c:pt idx="1274">
                  <c:v>-0.2558059503144392</c:v>
                </c:pt>
                <c:pt idx="1275">
                  <c:v>-0.25783341607856869</c:v>
                </c:pt>
                <c:pt idx="1276">
                  <c:v>-0.25777315863187766</c:v>
                </c:pt>
                <c:pt idx="1277">
                  <c:v>-0.25700443032717146</c:v>
                </c:pt>
                <c:pt idx="1278">
                  <c:v>-0.25672480522848673</c:v>
                </c:pt>
                <c:pt idx="1279">
                  <c:v>-0.25584522390217046</c:v>
                </c:pt>
                <c:pt idx="1280">
                  <c:v>-0.25596353321360255</c:v>
                </c:pt>
                <c:pt idx="1281">
                  <c:v>-0.2571835425517861</c:v>
                </c:pt>
                <c:pt idx="1282">
                  <c:v>-0.25592292204716216</c:v>
                </c:pt>
                <c:pt idx="1283">
                  <c:v>-0.25634751316782456</c:v>
                </c:pt>
                <c:pt idx="1284">
                  <c:v>-0.2571465124914738</c:v>
                </c:pt>
                <c:pt idx="1285">
                  <c:v>-0.25763770269972497</c:v>
                </c:pt>
                <c:pt idx="1286">
                  <c:v>-0.25835972958599029</c:v>
                </c:pt>
                <c:pt idx="1287">
                  <c:v>-0.2584720529955149</c:v>
                </c:pt>
                <c:pt idx="1288">
                  <c:v>-0.25855792365159402</c:v>
                </c:pt>
                <c:pt idx="1289">
                  <c:v>-0.25855151560605805</c:v>
                </c:pt>
                <c:pt idx="1290">
                  <c:v>-0.25847562935847179</c:v>
                </c:pt>
                <c:pt idx="1291">
                  <c:v>-0.25896683853946456</c:v>
                </c:pt>
                <c:pt idx="1292">
                  <c:v>-0.26053404916045508</c:v>
                </c:pt>
                <c:pt idx="1293">
                  <c:v>-0.26176880506677946</c:v>
                </c:pt>
                <c:pt idx="1294">
                  <c:v>-0.26080170245536749</c:v>
                </c:pt>
                <c:pt idx="1295">
                  <c:v>-0.26011327156207642</c:v>
                </c:pt>
                <c:pt idx="1296">
                  <c:v>-0.26081707986737968</c:v>
                </c:pt>
                <c:pt idx="1297">
                  <c:v>-0.26025878779371681</c:v>
                </c:pt>
                <c:pt idx="1298">
                  <c:v>-0.26030900391367595</c:v>
                </c:pt>
                <c:pt idx="1299">
                  <c:v>-0.2595888980181229</c:v>
                </c:pt>
                <c:pt idx="1300">
                  <c:v>-0.26047260117387339</c:v>
                </c:pt>
                <c:pt idx="1301">
                  <c:v>-0.26000491820001059</c:v>
                </c:pt>
                <c:pt idx="1302">
                  <c:v>-0.25970995837796806</c:v>
                </c:pt>
                <c:pt idx="1303">
                  <c:v>-0.2588677438782554</c:v>
                </c:pt>
                <c:pt idx="1304">
                  <c:v>-0.25950071743002923</c:v>
                </c:pt>
                <c:pt idx="1305">
                  <c:v>-0.26025617904090836</c:v>
                </c:pt>
                <c:pt idx="1306">
                  <c:v>-0.25999870462513286</c:v>
                </c:pt>
                <c:pt idx="1307">
                  <c:v>-0.26128378100155203</c:v>
                </c:pt>
                <c:pt idx="1308">
                  <c:v>-0.26139872265025588</c:v>
                </c:pt>
                <c:pt idx="1309">
                  <c:v>-0.26033260126862956</c:v>
                </c:pt>
                <c:pt idx="1310">
                  <c:v>-0.26441881885781982</c:v>
                </c:pt>
                <c:pt idx="1311">
                  <c:v>-0.26419294829652529</c:v>
                </c:pt>
                <c:pt idx="1312">
                  <c:v>-0.26247891232431186</c:v>
                </c:pt>
                <c:pt idx="1313">
                  <c:v>-0.26143749346017842</c:v>
                </c:pt>
                <c:pt idx="1314">
                  <c:v>-0.25996577267834198</c:v>
                </c:pt>
                <c:pt idx="1315">
                  <c:v>-0.26107664128539909</c:v>
                </c:pt>
                <c:pt idx="1316">
                  <c:v>-0.26010802559734714</c:v>
                </c:pt>
                <c:pt idx="1317">
                  <c:v>-0.26046328081154968</c:v>
                </c:pt>
                <c:pt idx="1318">
                  <c:v>-0.26097442560718775</c:v>
                </c:pt>
                <c:pt idx="1319">
                  <c:v>-0.26133246032894419</c:v>
                </c:pt>
                <c:pt idx="1320">
                  <c:v>-0.26076244784039204</c:v>
                </c:pt>
                <c:pt idx="1321">
                  <c:v>-0.26124538490338978</c:v>
                </c:pt>
                <c:pt idx="1322">
                  <c:v>-0.26113352158299108</c:v>
                </c:pt>
                <c:pt idx="1323">
                  <c:v>-0.26024411711655659</c:v>
                </c:pt>
                <c:pt idx="1324">
                  <c:v>-0.2590434457514732</c:v>
                </c:pt>
                <c:pt idx="1325">
                  <c:v>-0.2581889463976097</c:v>
                </c:pt>
                <c:pt idx="1326">
                  <c:v>-0.25656561913213238</c:v>
                </c:pt>
                <c:pt idx="1327">
                  <c:v>-0.2575422176037705</c:v>
                </c:pt>
                <c:pt idx="1328">
                  <c:v>-0.25782055729881392</c:v>
                </c:pt>
                <c:pt idx="1329">
                  <c:v>-0.25752344881311728</c:v>
                </c:pt>
                <c:pt idx="1330">
                  <c:v>-0.25667761526176491</c:v>
                </c:pt>
                <c:pt idx="1331">
                  <c:v>-0.25564717687537097</c:v>
                </c:pt>
                <c:pt idx="1332">
                  <c:v>-0.25482587034360904</c:v>
                </c:pt>
                <c:pt idx="1333">
                  <c:v>-0.2534896102371107</c:v>
                </c:pt>
                <c:pt idx="1334">
                  <c:v>-0.25497001105102868</c:v>
                </c:pt>
                <c:pt idx="1335">
                  <c:v>-0.25442160377892264</c:v>
                </c:pt>
                <c:pt idx="1336">
                  <c:v>-0.25319670895818547</c:v>
                </c:pt>
                <c:pt idx="1337">
                  <c:v>-0.25301632081630032</c:v>
                </c:pt>
                <c:pt idx="1338">
                  <c:v>-0.25427631522026672</c:v>
                </c:pt>
                <c:pt idx="1339">
                  <c:v>-0.25366020844118964</c:v>
                </c:pt>
                <c:pt idx="1340">
                  <c:v>-0.25336467943671437</c:v>
                </c:pt>
                <c:pt idx="1341">
                  <c:v>-0.25414135732272314</c:v>
                </c:pt>
                <c:pt idx="1342">
                  <c:v>-0.25465189024724566</c:v>
                </c:pt>
                <c:pt idx="1343">
                  <c:v>-0.25380278389691568</c:v>
                </c:pt>
                <c:pt idx="1344">
                  <c:v>-0.25414126720215791</c:v>
                </c:pt>
                <c:pt idx="1345">
                  <c:v>-0.25392857795732482</c:v>
                </c:pt>
                <c:pt idx="1346">
                  <c:v>-0.25464397861145471</c:v>
                </c:pt>
                <c:pt idx="1347">
                  <c:v>-0.25515658905185035</c:v>
                </c:pt>
                <c:pt idx="1348">
                  <c:v>-0.254756577125832</c:v>
                </c:pt>
                <c:pt idx="1349">
                  <c:v>-0.25472431396836726</c:v>
                </c:pt>
                <c:pt idx="1350">
                  <c:v>-0.25429240885348747</c:v>
                </c:pt>
                <c:pt idx="1351">
                  <c:v>-0.25285072667442421</c:v>
                </c:pt>
                <c:pt idx="1352">
                  <c:v>-0.25146330655377369</c:v>
                </c:pt>
                <c:pt idx="1353">
                  <c:v>-0.25012715554056797</c:v>
                </c:pt>
                <c:pt idx="1354">
                  <c:v>-0.25204180460372072</c:v>
                </c:pt>
                <c:pt idx="1355">
                  <c:v>-0.25195047928269787</c:v>
                </c:pt>
                <c:pt idx="1356">
                  <c:v>-0.25148869683336272</c:v>
                </c:pt>
                <c:pt idx="1357">
                  <c:v>-0.25158513530989524</c:v>
                </c:pt>
                <c:pt idx="1358">
                  <c:v>-0.25225368750678001</c:v>
                </c:pt>
                <c:pt idx="1359">
                  <c:v>-0.25225982993386253</c:v>
                </c:pt>
                <c:pt idx="1360">
                  <c:v>-0.25183172411169608</c:v>
                </c:pt>
                <c:pt idx="1361">
                  <c:v>-0.25069801231639133</c:v>
                </c:pt>
                <c:pt idx="1362">
                  <c:v>-0.25028951957214929</c:v>
                </c:pt>
                <c:pt idx="1363">
                  <c:v>-0.248519893449199</c:v>
                </c:pt>
                <c:pt idx="1364">
                  <c:v>-0.24934720011242462</c:v>
                </c:pt>
                <c:pt idx="1365">
                  <c:v>-0.24863175676961191</c:v>
                </c:pt>
                <c:pt idx="1366">
                  <c:v>-0.24735308843874293</c:v>
                </c:pt>
                <c:pt idx="1367">
                  <c:v>-0.247490882762051</c:v>
                </c:pt>
                <c:pt idx="1368">
                  <c:v>-0.24648550263215441</c:v>
                </c:pt>
                <c:pt idx="1369">
                  <c:v>-0.24508836846469251</c:v>
                </c:pt>
                <c:pt idx="1370">
                  <c:v>-0.24328025137982934</c:v>
                </c:pt>
                <c:pt idx="1371">
                  <c:v>-0.2423885037790825</c:v>
                </c:pt>
                <c:pt idx="1372">
                  <c:v>-0.24034426610599269</c:v>
                </c:pt>
                <c:pt idx="1373">
                  <c:v>-0.24102765024838391</c:v>
                </c:pt>
                <c:pt idx="1374">
                  <c:v>-0.24121375393050926</c:v>
                </c:pt>
                <c:pt idx="1375">
                  <c:v>-0.24136005753118184</c:v>
                </c:pt>
                <c:pt idx="1376">
                  <c:v>-0.24126998915468789</c:v>
                </c:pt>
                <c:pt idx="1377">
                  <c:v>-0.24102778305763195</c:v>
                </c:pt>
                <c:pt idx="1378">
                  <c:v>-0.24139583064696524</c:v>
                </c:pt>
                <c:pt idx="1379">
                  <c:v>-0.24091848580133046</c:v>
                </c:pt>
                <c:pt idx="1380">
                  <c:v>-0.23948564492270918</c:v>
                </c:pt>
                <c:pt idx="1381">
                  <c:v>-0.24066740994473435</c:v>
                </c:pt>
                <c:pt idx="1382">
                  <c:v>-0.24078313421928499</c:v>
                </c:pt>
                <c:pt idx="1383">
                  <c:v>-0.24035580153658032</c:v>
                </c:pt>
                <c:pt idx="1384">
                  <c:v>-0.24117227001768526</c:v>
                </c:pt>
                <c:pt idx="1385">
                  <c:v>-0.24088465264901515</c:v>
                </c:pt>
                <c:pt idx="1386">
                  <c:v>-0.24082130738764818</c:v>
                </c:pt>
                <c:pt idx="1387">
                  <c:v>-0.24084528894074708</c:v>
                </c:pt>
                <c:pt idx="1388">
                  <c:v>-0.23950261604552736</c:v>
                </c:pt>
                <c:pt idx="1389">
                  <c:v>-0.23878060338880402</c:v>
                </c:pt>
                <c:pt idx="1390">
                  <c:v>-0.23845871175142008</c:v>
                </c:pt>
                <c:pt idx="1391">
                  <c:v>-0.23955669786280964</c:v>
                </c:pt>
                <c:pt idx="1392">
                  <c:v>-0.23818723070468195</c:v>
                </c:pt>
                <c:pt idx="1393">
                  <c:v>-0.23663004243763908</c:v>
                </c:pt>
                <c:pt idx="1394">
                  <c:v>-0.23591666712434289</c:v>
                </c:pt>
                <c:pt idx="1395">
                  <c:v>-0.23595055245171181</c:v>
                </c:pt>
                <c:pt idx="1396">
                  <c:v>-0.23601599894489311</c:v>
                </c:pt>
                <c:pt idx="1397">
                  <c:v>-0.2365560866671359</c:v>
                </c:pt>
                <c:pt idx="1398">
                  <c:v>-0.23589239149366392</c:v>
                </c:pt>
                <c:pt idx="1399">
                  <c:v>-0.23529056645041635</c:v>
                </c:pt>
                <c:pt idx="1400">
                  <c:v>-0.23592979626573651</c:v>
                </c:pt>
                <c:pt idx="1401">
                  <c:v>-0.23650606501784921</c:v>
                </c:pt>
                <c:pt idx="1402">
                  <c:v>-0.23798799788113456</c:v>
                </c:pt>
                <c:pt idx="1403">
                  <c:v>-0.2372881691096751</c:v>
                </c:pt>
                <c:pt idx="1404">
                  <c:v>-0.23655741475947423</c:v>
                </c:pt>
                <c:pt idx="1405">
                  <c:v>-0.23808156198639097</c:v>
                </c:pt>
                <c:pt idx="1406">
                  <c:v>-0.23886354749855343</c:v>
                </c:pt>
                <c:pt idx="1407">
                  <c:v>-0.23879681560173083</c:v>
                </c:pt>
                <c:pt idx="1408">
                  <c:v>-0.24029198669971663</c:v>
                </c:pt>
                <c:pt idx="1409">
                  <c:v>-0.24194840718037369</c:v>
                </c:pt>
                <c:pt idx="1410">
                  <c:v>-0.24189937211394863</c:v>
                </c:pt>
                <c:pt idx="1411">
                  <c:v>-0.24115062211258476</c:v>
                </c:pt>
                <c:pt idx="1412">
                  <c:v>-0.24090550369874109</c:v>
                </c:pt>
                <c:pt idx="1413">
                  <c:v>-0.24041500125258608</c:v>
                </c:pt>
                <c:pt idx="1414">
                  <c:v>-0.24091047930180309</c:v>
                </c:pt>
                <c:pt idx="1415">
                  <c:v>-0.24184263885514667</c:v>
                </c:pt>
                <c:pt idx="1416">
                  <c:v>-0.24301761637669017</c:v>
                </c:pt>
                <c:pt idx="1417">
                  <c:v>-0.24258751367283082</c:v>
                </c:pt>
                <c:pt idx="1418">
                  <c:v>-0.24401871340879211</c:v>
                </c:pt>
                <c:pt idx="1419">
                  <c:v>-0.2443879847403565</c:v>
                </c:pt>
                <c:pt idx="1420">
                  <c:v>-0.2448663209120383</c:v>
                </c:pt>
                <c:pt idx="1421">
                  <c:v>-0.24470988586412545</c:v>
                </c:pt>
                <c:pt idx="1422">
                  <c:v>-0.24519601509192057</c:v>
                </c:pt>
                <c:pt idx="1423">
                  <c:v>-0.24267358828593899</c:v>
                </c:pt>
                <c:pt idx="1424">
                  <c:v>-0.24262551134327737</c:v>
                </c:pt>
                <c:pt idx="1425">
                  <c:v>-0.24165260781425957</c:v>
                </c:pt>
                <c:pt idx="1426">
                  <c:v>-0.24090113522358081</c:v>
                </c:pt>
                <c:pt idx="1427">
                  <c:v>-0.24002812321116096</c:v>
                </c:pt>
                <c:pt idx="1428">
                  <c:v>-0.24086367827642619</c:v>
                </c:pt>
                <c:pt idx="1429">
                  <c:v>-0.23992965465063776</c:v>
                </c:pt>
                <c:pt idx="1430">
                  <c:v>-0.23912875805218903</c:v>
                </c:pt>
                <c:pt idx="1431">
                  <c:v>-0.23751292027885995</c:v>
                </c:pt>
                <c:pt idx="1432">
                  <c:v>-0.23598008353350508</c:v>
                </c:pt>
                <c:pt idx="1433">
                  <c:v>-0.23536565109942842</c:v>
                </c:pt>
                <c:pt idx="1434">
                  <c:v>-0.23584061486519659</c:v>
                </c:pt>
                <c:pt idx="1435">
                  <c:v>-0.23624802616281215</c:v>
                </c:pt>
                <c:pt idx="1436">
                  <c:v>-0.2355168638985532</c:v>
                </c:pt>
                <c:pt idx="1437">
                  <c:v>-0.23552011772476078</c:v>
                </c:pt>
                <c:pt idx="1438">
                  <c:v>-0.23600265161688583</c:v>
                </c:pt>
                <c:pt idx="1439">
                  <c:v>-0.234595272165663</c:v>
                </c:pt>
                <c:pt idx="1440">
                  <c:v>-0.2365373415924239</c:v>
                </c:pt>
                <c:pt idx="1441">
                  <c:v>-0.23606423715590097</c:v>
                </c:pt>
                <c:pt idx="1442">
                  <c:v>-0.23608549611971341</c:v>
                </c:pt>
                <c:pt idx="1443">
                  <c:v>-0.23715573933077394</c:v>
                </c:pt>
                <c:pt idx="1444">
                  <c:v>-0.23668243568040737</c:v>
                </c:pt>
                <c:pt idx="1445">
                  <c:v>-0.2363698027438943</c:v>
                </c:pt>
                <c:pt idx="1446">
                  <c:v>-0.23548887909569771</c:v>
                </c:pt>
                <c:pt idx="1447">
                  <c:v>-0.23515457928131411</c:v>
                </c:pt>
                <c:pt idx="1448">
                  <c:v>-0.2351374563765205</c:v>
                </c:pt>
                <c:pt idx="1449">
                  <c:v>-0.23537673118407554</c:v>
                </c:pt>
                <c:pt idx="1450">
                  <c:v>-0.23319890639446328</c:v>
                </c:pt>
                <c:pt idx="1451">
                  <c:v>-0.23272637114040151</c:v>
                </c:pt>
                <c:pt idx="1452">
                  <c:v>-0.23332252333206327</c:v>
                </c:pt>
                <c:pt idx="1453">
                  <c:v>-0.2345733017238274</c:v>
                </c:pt>
                <c:pt idx="1454">
                  <c:v>-0.23477852993563886</c:v>
                </c:pt>
                <c:pt idx="1455">
                  <c:v>-0.23467664628051921</c:v>
                </c:pt>
                <c:pt idx="1456">
                  <c:v>-0.23433726176976677</c:v>
                </c:pt>
                <c:pt idx="1457">
                  <c:v>-0.23426794483606272</c:v>
                </c:pt>
                <c:pt idx="1458">
                  <c:v>-0.23275466899356445</c:v>
                </c:pt>
                <c:pt idx="1459">
                  <c:v>-0.2322834618318268</c:v>
                </c:pt>
                <c:pt idx="1460">
                  <c:v>-0.23202548938142797</c:v>
                </c:pt>
                <c:pt idx="1461">
                  <c:v>-0.23230660858401109</c:v>
                </c:pt>
                <c:pt idx="1462">
                  <c:v>-0.23210610458637859</c:v>
                </c:pt>
                <c:pt idx="1463">
                  <c:v>-0.2322928059100775</c:v>
                </c:pt>
                <c:pt idx="1464">
                  <c:v>-0.23133558335702276</c:v>
                </c:pt>
                <c:pt idx="1465">
                  <c:v>-0.23217206334373941</c:v>
                </c:pt>
                <c:pt idx="1466">
                  <c:v>-0.2317193356382603</c:v>
                </c:pt>
                <c:pt idx="1467">
                  <c:v>-0.23129014362629619</c:v>
                </c:pt>
                <c:pt idx="1468">
                  <c:v>-0.22790698966201717</c:v>
                </c:pt>
                <c:pt idx="1469">
                  <c:v>-0.22599483077200944</c:v>
                </c:pt>
                <c:pt idx="1470">
                  <c:v>-0.22677625184492456</c:v>
                </c:pt>
                <c:pt idx="1471">
                  <c:v>-0.22666463517023772</c:v>
                </c:pt>
                <c:pt idx="1472">
                  <c:v>-0.22728408589610183</c:v>
                </c:pt>
                <c:pt idx="1473">
                  <c:v>-0.22886366200539499</c:v>
                </c:pt>
                <c:pt idx="1474">
                  <c:v>-0.22632306879349073</c:v>
                </c:pt>
              </c:numCache>
            </c:numRef>
          </c:val>
          <c:smooth val="0"/>
          <c:extLst>
            <c:ext xmlns:c16="http://schemas.microsoft.com/office/drawing/2014/chart" uri="{C3380CC4-5D6E-409C-BE32-E72D297353CC}">
              <c16:uniqueId val="{00000003-A5C3-4118-B8F8-768FC2784685}"/>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10.17429062157008</c:v>
                </c:pt>
                <c:pt idx="3">
                  <c:v>10.172328121570715</c:v>
                </c:pt>
                <c:pt idx="4">
                  <c:v>10.169897721570507</c:v>
                </c:pt>
                <c:pt idx="5">
                  <c:v>10.168405965900192</c:v>
                </c:pt>
                <c:pt idx="6">
                  <c:v>10.165196821570575</c:v>
                </c:pt>
                <c:pt idx="7">
                  <c:v>10.163063421571039</c:v>
                </c:pt>
                <c:pt idx="8">
                  <c:v>10.161669535856262</c:v>
                </c:pt>
                <c:pt idx="9">
                  <c:v>10.156616821570523</c:v>
                </c:pt>
                <c:pt idx="10">
                  <c:v>10.155547821570607</c:v>
                </c:pt>
                <c:pt idx="11">
                  <c:v>10.154131521570193</c:v>
                </c:pt>
                <c:pt idx="12">
                  <c:v>10.15277271952958</c:v>
                </c:pt>
                <c:pt idx="13">
                  <c:v>10.152687621570678</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10.184095421570518</c:v>
                </c:pt>
                <c:pt idx="22">
                  <c:v>10.186570921570805</c:v>
                </c:pt>
                <c:pt idx="23">
                  <c:v>10.188521521570621</c:v>
                </c:pt>
                <c:pt idx="24">
                  <c:v>10.190138990401621</c:v>
                </c:pt>
                <c:pt idx="25">
                  <c:v>10.195292337699797</c:v>
                </c:pt>
                <c:pt idx="26">
                  <c:v>10.196875921570424</c:v>
                </c:pt>
                <c:pt idx="27">
                  <c:v>10.19911812157055</c:v>
                </c:pt>
                <c:pt idx="28">
                  <c:v>10.201635621570446</c:v>
                </c:pt>
                <c:pt idx="29">
                  <c:v>10.205975021570552</c:v>
                </c:pt>
                <c:pt idx="30">
                  <c:v>10.210977521570996</c:v>
                </c:pt>
                <c:pt idx="31">
                  <c:v>10.215954921570287</c:v>
                </c:pt>
                <c:pt idx="32">
                  <c:v>10.221846321571022</c:v>
                </c:pt>
                <c:pt idx="33">
                  <c:v>10.224706768938844</c:v>
                </c:pt>
                <c:pt idx="34">
                  <c:v>10.238914964427565</c:v>
                </c:pt>
                <c:pt idx="35">
                  <c:v>10.241671821570478</c:v>
                </c:pt>
                <c:pt idx="36">
                  <c:v>10.245953721570501</c:v>
                </c:pt>
                <c:pt idx="37">
                  <c:v>10.250895721570757</c:v>
                </c:pt>
                <c:pt idx="38">
                  <c:v>10.255382621571002</c:v>
                </c:pt>
                <c:pt idx="39">
                  <c:v>10.260297121570758</c:v>
                </c:pt>
                <c:pt idx="40">
                  <c:v>10.264617092403952</c:v>
                </c:pt>
                <c:pt idx="41">
                  <c:v>10.268712693364975</c:v>
                </c:pt>
                <c:pt idx="42">
                  <c:v>10.284655440618437</c:v>
                </c:pt>
                <c:pt idx="43">
                  <c:v>10.287606621570077</c:v>
                </c:pt>
                <c:pt idx="44">
                  <c:v>10.292665921570503</c:v>
                </c:pt>
                <c:pt idx="45">
                  <c:v>10.296602921570624</c:v>
                </c:pt>
                <c:pt idx="46">
                  <c:v>10.300574421570488</c:v>
                </c:pt>
                <c:pt idx="47">
                  <c:v>10.304313621570245</c:v>
                </c:pt>
                <c:pt idx="48">
                  <c:v>10.308025321570923</c:v>
                </c:pt>
                <c:pt idx="49">
                  <c:v>10.311192621570498</c:v>
                </c:pt>
                <c:pt idx="50">
                  <c:v>10.312502345379968</c:v>
                </c:pt>
                <c:pt idx="51">
                  <c:v>10.320860762747131</c:v>
                </c:pt>
                <c:pt idx="52">
                  <c:v>10.322676421570279</c:v>
                </c:pt>
                <c:pt idx="53">
                  <c:v>10.325377521570587</c:v>
                </c:pt>
                <c:pt idx="54">
                  <c:v>10.328383021571014</c:v>
                </c:pt>
                <c:pt idx="55">
                  <c:v>10.330806721570738</c:v>
                </c:pt>
                <c:pt idx="56">
                  <c:v>10.333665038065973</c:v>
                </c:pt>
                <c:pt idx="57">
                  <c:v>10.336425521570547</c:v>
                </c:pt>
                <c:pt idx="58">
                  <c:v>10.340145121570103</c:v>
                </c:pt>
                <c:pt idx="59">
                  <c:v>10.342552956705717</c:v>
                </c:pt>
                <c:pt idx="60">
                  <c:v>10.354962956705478</c:v>
                </c:pt>
                <c:pt idx="61">
                  <c:v>10.357710121570491</c:v>
                </c:pt>
                <c:pt idx="62">
                  <c:v>10.36440092157072</c:v>
                </c:pt>
                <c:pt idx="63">
                  <c:v>10.370048121570434</c:v>
                </c:pt>
                <c:pt idx="64">
                  <c:v>10.375179521570587</c:v>
                </c:pt>
                <c:pt idx="65">
                  <c:v>10.379463121570765</c:v>
                </c:pt>
                <c:pt idx="66">
                  <c:v>10.383168021570654</c:v>
                </c:pt>
                <c:pt idx="67">
                  <c:v>10.38687282157035</c:v>
                </c:pt>
                <c:pt idx="68">
                  <c:v>10.400697821570461</c:v>
                </c:pt>
                <c:pt idx="69">
                  <c:v>10.403678021570144</c:v>
                </c:pt>
                <c:pt idx="70">
                  <c:v>10.406422821570104</c:v>
                </c:pt>
                <c:pt idx="71">
                  <c:v>10.409807721570743</c:v>
                </c:pt>
                <c:pt idx="72">
                  <c:v>10.41246372157012</c:v>
                </c:pt>
                <c:pt idx="73">
                  <c:v>10.414980121570395</c:v>
                </c:pt>
                <c:pt idx="74">
                  <c:v>10.417522321570672</c:v>
                </c:pt>
                <c:pt idx="75">
                  <c:v>10.418823377126031</c:v>
                </c:pt>
                <c:pt idx="76">
                  <c:v>10.423034912479736</c:v>
                </c:pt>
                <c:pt idx="77">
                  <c:v>10.423789021570357</c:v>
                </c:pt>
                <c:pt idx="78">
                  <c:v>10.424493221570501</c:v>
                </c:pt>
                <c:pt idx="79">
                  <c:v>10.424985656622241</c:v>
                </c:pt>
                <c:pt idx="80">
                  <c:v>10.425235221570617</c:v>
                </c:pt>
                <c:pt idx="81">
                  <c:v>10.425362421570682</c:v>
                </c:pt>
                <c:pt idx="82">
                  <c:v>10.425530321570349</c:v>
                </c:pt>
                <c:pt idx="83">
                  <c:v>10.425603421570301</c:v>
                </c:pt>
                <c:pt idx="84">
                  <c:v>10.425689560700832</c:v>
                </c:pt>
                <c:pt idx="85">
                  <c:v>10.42645474464733</c:v>
                </c:pt>
                <c:pt idx="86">
                  <c:v>10.42670432157017</c:v>
                </c:pt>
                <c:pt idx="87">
                  <c:v>10.427001821570727</c:v>
                </c:pt>
                <c:pt idx="88">
                  <c:v>10.427321821570601</c:v>
                </c:pt>
                <c:pt idx="89">
                  <c:v>10.428302621570182</c:v>
                </c:pt>
                <c:pt idx="90">
                  <c:v>10.429337099920915</c:v>
                </c:pt>
                <c:pt idx="91">
                  <c:v>10.430666021570673</c:v>
                </c:pt>
                <c:pt idx="92">
                  <c:v>10.432345021570868</c:v>
                </c:pt>
                <c:pt idx="93">
                  <c:v>10.4341333215704</c:v>
                </c:pt>
                <c:pt idx="94">
                  <c:v>10.441273321570449</c:v>
                </c:pt>
                <c:pt idx="95">
                  <c:v>10.442539621570617</c:v>
                </c:pt>
                <c:pt idx="96">
                  <c:v>10.444107821570796</c:v>
                </c:pt>
                <c:pt idx="97">
                  <c:v>10.446481021570534</c:v>
                </c:pt>
                <c:pt idx="98">
                  <c:v>10.448072821570165</c:v>
                </c:pt>
                <c:pt idx="99">
                  <c:v>10.449651721570703</c:v>
                </c:pt>
                <c:pt idx="100">
                  <c:v>10.451007621570668</c:v>
                </c:pt>
                <c:pt idx="101">
                  <c:v>10.452095400518132</c:v>
                </c:pt>
                <c:pt idx="102">
                  <c:v>10.452827821570551</c:v>
                </c:pt>
                <c:pt idx="103">
                  <c:v>10.453136097432647</c:v>
                </c:pt>
                <c:pt idx="104">
                  <c:v>10.452690421570694</c:v>
                </c:pt>
                <c:pt idx="105">
                  <c:v>10.451658221570867</c:v>
                </c:pt>
                <c:pt idx="106">
                  <c:v>10.450473121570766</c:v>
                </c:pt>
                <c:pt idx="107">
                  <c:v>10.448727121570286</c:v>
                </c:pt>
                <c:pt idx="108">
                  <c:v>10.447047021570697</c:v>
                </c:pt>
                <c:pt idx="109">
                  <c:v>10.445538921570446</c:v>
                </c:pt>
                <c:pt idx="110">
                  <c:v>10.444292005243867</c:v>
                </c:pt>
                <c:pt idx="111">
                  <c:v>10.440418730661506</c:v>
                </c:pt>
                <c:pt idx="112">
                  <c:v>10.439528342403705</c:v>
                </c:pt>
                <c:pt idx="113">
                  <c:v>10.4386882215707</c:v>
                </c:pt>
                <c:pt idx="114">
                  <c:v>10.437966021570546</c:v>
                </c:pt>
                <c:pt idx="115">
                  <c:v>10.437242721570939</c:v>
                </c:pt>
                <c:pt idx="116">
                  <c:v>10.436527316520184</c:v>
                </c:pt>
                <c:pt idx="117">
                  <c:v>10.435677321570765</c:v>
                </c:pt>
                <c:pt idx="118">
                  <c:v>10.434606321570342</c:v>
                </c:pt>
                <c:pt idx="119">
                  <c:v>10.433778654903833</c:v>
                </c:pt>
                <c:pt idx="120">
                  <c:v>10.430171884070532</c:v>
                </c:pt>
                <c:pt idx="121">
                  <c:v>10.429438321570373</c:v>
                </c:pt>
                <c:pt idx="122">
                  <c:v>10.428255425736765</c:v>
                </c:pt>
                <c:pt idx="123">
                  <c:v>10.427141621570613</c:v>
                </c:pt>
                <c:pt idx="124">
                  <c:v>10.426182521570624</c:v>
                </c:pt>
                <c:pt idx="125">
                  <c:v>10.425315721570584</c:v>
                </c:pt>
                <c:pt idx="126">
                  <c:v>10.424441221570518</c:v>
                </c:pt>
                <c:pt idx="127">
                  <c:v>10.42378202157083</c:v>
                </c:pt>
                <c:pt idx="128">
                  <c:v>10.423302821570516</c:v>
                </c:pt>
                <c:pt idx="129">
                  <c:v>10.420885094297418</c:v>
                </c:pt>
                <c:pt idx="130">
                  <c:v>10.419853421570437</c:v>
                </c:pt>
                <c:pt idx="131">
                  <c:v>10.418884921570495</c:v>
                </c:pt>
                <c:pt idx="132">
                  <c:v>10.417952413407406</c:v>
                </c:pt>
                <c:pt idx="133">
                  <c:v>10.417069121570009</c:v>
                </c:pt>
                <c:pt idx="134">
                  <c:v>10.416258421570419</c:v>
                </c:pt>
                <c:pt idx="135">
                  <c:v>10.415548121570325</c:v>
                </c:pt>
                <c:pt idx="136">
                  <c:v>10.414910521570491</c:v>
                </c:pt>
                <c:pt idx="137">
                  <c:v>10.414482382974072</c:v>
                </c:pt>
                <c:pt idx="138">
                  <c:v>10.41315782157055</c:v>
                </c:pt>
                <c:pt idx="139">
                  <c:v>10.413011154903742</c:v>
                </c:pt>
                <c:pt idx="140">
                  <c:v>10.412770621571028</c:v>
                </c:pt>
                <c:pt idx="141">
                  <c:v>10.412632621570808</c:v>
                </c:pt>
                <c:pt idx="142">
                  <c:v>10.413003021570304</c:v>
                </c:pt>
                <c:pt idx="143">
                  <c:v>10.413461861974596</c:v>
                </c:pt>
                <c:pt idx="144">
                  <c:v>10.413982121570584</c:v>
                </c:pt>
                <c:pt idx="145">
                  <c:v>10.414236021569579</c:v>
                </c:pt>
                <c:pt idx="146">
                  <c:v>10.414196392999131</c:v>
                </c:pt>
                <c:pt idx="147">
                  <c:v>10.414103611044411</c:v>
                </c:pt>
                <c:pt idx="148">
                  <c:v>10.41404852864143</c:v>
                </c:pt>
                <c:pt idx="149">
                  <c:v>10.413971521570474</c:v>
                </c:pt>
                <c:pt idx="150">
                  <c:v>10.413884821570988</c:v>
                </c:pt>
                <c:pt idx="151">
                  <c:v>10.413820821570752</c:v>
                </c:pt>
                <c:pt idx="152">
                  <c:v>10.413567521570585</c:v>
                </c:pt>
                <c:pt idx="153">
                  <c:v>10.413242321570507</c:v>
                </c:pt>
                <c:pt idx="154">
                  <c:v>10.412448121570819</c:v>
                </c:pt>
                <c:pt idx="155">
                  <c:v>10.411541505781074</c:v>
                </c:pt>
                <c:pt idx="156">
                  <c:v>10.404420898493683</c:v>
                </c:pt>
                <c:pt idx="157">
                  <c:v>10.401914221570095</c:v>
                </c:pt>
                <c:pt idx="158">
                  <c:v>10.399120121570988</c:v>
                </c:pt>
                <c:pt idx="159">
                  <c:v>10.391625821570514</c:v>
                </c:pt>
                <c:pt idx="160">
                  <c:v>10.385584421570442</c:v>
                </c:pt>
                <c:pt idx="161">
                  <c:v>10.379717404903587</c:v>
                </c:pt>
                <c:pt idx="162">
                  <c:v>10.373190121570687</c:v>
                </c:pt>
                <c:pt idx="163">
                  <c:v>10.368016721570527</c:v>
                </c:pt>
                <c:pt idx="164">
                  <c:v>10.364804488237255</c:v>
                </c:pt>
                <c:pt idx="165">
                  <c:v>10.349855513878353</c:v>
                </c:pt>
                <c:pt idx="166">
                  <c:v>10.34469802157075</c:v>
                </c:pt>
                <c:pt idx="167">
                  <c:v>10.338645821570921</c:v>
                </c:pt>
                <c:pt idx="168">
                  <c:v>10.333728353485341</c:v>
                </c:pt>
                <c:pt idx="169">
                  <c:v>10.327041821570205</c:v>
                </c:pt>
                <c:pt idx="170">
                  <c:v>10.321743821570848</c:v>
                </c:pt>
                <c:pt idx="171">
                  <c:v>10.316232821570608</c:v>
                </c:pt>
                <c:pt idx="172">
                  <c:v>10.311019721570901</c:v>
                </c:pt>
                <c:pt idx="173">
                  <c:v>10.308446154903876</c:v>
                </c:pt>
                <c:pt idx="174">
                  <c:v>10.29662152527429</c:v>
                </c:pt>
                <c:pt idx="175">
                  <c:v>10.293634221570571</c:v>
                </c:pt>
                <c:pt idx="176">
                  <c:v>10.290403721570598</c:v>
                </c:pt>
                <c:pt idx="177">
                  <c:v>10.288223221570021</c:v>
                </c:pt>
                <c:pt idx="178">
                  <c:v>10.284563721570336</c:v>
                </c:pt>
                <c:pt idx="179">
                  <c:v>10.281904521570524</c:v>
                </c:pt>
                <c:pt idx="180">
                  <c:v>10.279747923611396</c:v>
                </c:pt>
                <c:pt idx="181">
                  <c:v>10.277722921570998</c:v>
                </c:pt>
                <c:pt idx="182">
                  <c:v>10.276523256352888</c:v>
                </c:pt>
                <c:pt idx="183">
                  <c:v>10.27341708627641</c:v>
                </c:pt>
                <c:pt idx="184">
                  <c:v>10.274174821570838</c:v>
                </c:pt>
                <c:pt idx="185">
                  <c:v>10.275094121570575</c:v>
                </c:pt>
                <c:pt idx="186">
                  <c:v>10.275854621570701</c:v>
                </c:pt>
                <c:pt idx="187">
                  <c:v>10.276535553529285</c:v>
                </c:pt>
                <c:pt idx="188">
                  <c:v>10.279252515448135</c:v>
                </c:pt>
                <c:pt idx="189">
                  <c:v>10.279628721570688</c:v>
                </c:pt>
                <c:pt idx="190">
                  <c:v>10.28036232157028</c:v>
                </c:pt>
                <c:pt idx="191">
                  <c:v>10.281518721570691</c:v>
                </c:pt>
                <c:pt idx="192">
                  <c:v>10.282562563838766</c:v>
                </c:pt>
                <c:pt idx="193">
                  <c:v>10.283340808583418</c:v>
                </c:pt>
                <c:pt idx="194">
                  <c:v>10.286431525274324</c:v>
                </c:pt>
                <c:pt idx="195">
                  <c:v>10.286741521570761</c:v>
                </c:pt>
                <c:pt idx="196">
                  <c:v>10.287214521570647</c:v>
                </c:pt>
                <c:pt idx="197">
                  <c:v>10.287238921570449</c:v>
                </c:pt>
                <c:pt idx="198">
                  <c:v>10.285932563838728</c:v>
                </c:pt>
                <c:pt idx="199">
                  <c:v>10.283520121570504</c:v>
                </c:pt>
                <c:pt idx="200">
                  <c:v>10.281263221570086</c:v>
                </c:pt>
                <c:pt idx="201">
                  <c:v>10.279844250141977</c:v>
                </c:pt>
                <c:pt idx="202">
                  <c:v>10.274007821570692</c:v>
                </c:pt>
                <c:pt idx="203">
                  <c:v>10.272723739938087</c:v>
                </c:pt>
                <c:pt idx="204">
                  <c:v>10.271028421570506</c:v>
                </c:pt>
                <c:pt idx="205">
                  <c:v>10.26969864631279</c:v>
                </c:pt>
                <c:pt idx="206">
                  <c:v>10.268260121570322</c:v>
                </c:pt>
                <c:pt idx="207">
                  <c:v>10.267487121570511</c:v>
                </c:pt>
                <c:pt idx="208">
                  <c:v>10.267926121570255</c:v>
                </c:pt>
                <c:pt idx="209">
                  <c:v>10.268555821570075</c:v>
                </c:pt>
                <c:pt idx="210">
                  <c:v>10.268957457934377</c:v>
                </c:pt>
                <c:pt idx="211">
                  <c:v>10.270427821570578</c:v>
                </c:pt>
                <c:pt idx="212">
                  <c:v>10.270674137360217</c:v>
                </c:pt>
                <c:pt idx="213">
                  <c:v>10.271281021570687</c:v>
                </c:pt>
                <c:pt idx="214">
                  <c:v>10.27187052157096</c:v>
                </c:pt>
                <c:pt idx="215">
                  <c:v>10.27240092157102</c:v>
                </c:pt>
                <c:pt idx="216">
                  <c:v>10.272868121570625</c:v>
                </c:pt>
                <c:pt idx="217">
                  <c:v>10.273328221570509</c:v>
                </c:pt>
                <c:pt idx="218">
                  <c:v>10.273716407428921</c:v>
                </c:pt>
                <c:pt idx="219">
                  <c:v>10.273931457934154</c:v>
                </c:pt>
                <c:pt idx="220">
                  <c:v>10.275140174511634</c:v>
                </c:pt>
                <c:pt idx="221">
                  <c:v>10.275467821570416</c:v>
                </c:pt>
                <c:pt idx="222">
                  <c:v>10.275911421570285</c:v>
                </c:pt>
                <c:pt idx="223">
                  <c:v>10.276298621570547</c:v>
                </c:pt>
                <c:pt idx="224">
                  <c:v>10.276652821570664</c:v>
                </c:pt>
                <c:pt idx="225">
                  <c:v>10.276960521570501</c:v>
                </c:pt>
                <c:pt idx="226">
                  <c:v>10.277220121570267</c:v>
                </c:pt>
                <c:pt idx="227">
                  <c:v>10.277306787088364</c:v>
                </c:pt>
                <c:pt idx="228">
                  <c:v>10.275027821570561</c:v>
                </c:pt>
                <c:pt idx="229">
                  <c:v>10.273997421570741</c:v>
                </c:pt>
                <c:pt idx="230">
                  <c:v>10.271516421570468</c:v>
                </c:pt>
                <c:pt idx="231">
                  <c:v>10.269206621569751</c:v>
                </c:pt>
                <c:pt idx="232">
                  <c:v>10.266363221570302</c:v>
                </c:pt>
                <c:pt idx="233">
                  <c:v>10.264034721570326</c:v>
                </c:pt>
                <c:pt idx="234">
                  <c:v>10.261939721570556</c:v>
                </c:pt>
                <c:pt idx="235">
                  <c:v>10.259493021570833</c:v>
                </c:pt>
                <c:pt idx="236">
                  <c:v>10.257884071570558</c:v>
                </c:pt>
                <c:pt idx="237">
                  <c:v>10.250948602820515</c:v>
                </c:pt>
                <c:pt idx="238">
                  <c:v>10.248590939849848</c:v>
                </c:pt>
                <c:pt idx="239">
                  <c:v>10.246469621570313</c:v>
                </c:pt>
                <c:pt idx="240">
                  <c:v>10.24446432157059</c:v>
                </c:pt>
                <c:pt idx="241">
                  <c:v>10.242713221570554</c:v>
                </c:pt>
                <c:pt idx="242">
                  <c:v>10.241183921570368</c:v>
                </c:pt>
                <c:pt idx="243">
                  <c:v>10.239600617269204</c:v>
                </c:pt>
                <c:pt idx="244">
                  <c:v>10.23834838975209</c:v>
                </c:pt>
                <c:pt idx="245">
                  <c:v>10.23498433842461</c:v>
                </c:pt>
                <c:pt idx="246">
                  <c:v>10.234218121570436</c:v>
                </c:pt>
                <c:pt idx="247">
                  <c:v>10.233482921570598</c:v>
                </c:pt>
                <c:pt idx="248">
                  <c:v>10.232912921570843</c:v>
                </c:pt>
                <c:pt idx="249">
                  <c:v>10.232388672634258</c:v>
                </c:pt>
                <c:pt idx="250">
                  <c:v>10.231988021570984</c:v>
                </c:pt>
                <c:pt idx="251">
                  <c:v>10.231607221570741</c:v>
                </c:pt>
                <c:pt idx="252">
                  <c:v>10.231238521570546</c:v>
                </c:pt>
                <c:pt idx="253">
                  <c:v>10.230985321570799</c:v>
                </c:pt>
                <c:pt idx="254">
                  <c:v>10.229613735549023</c:v>
                </c:pt>
                <c:pt idx="255">
                  <c:v>10.229370558412583</c:v>
                </c:pt>
                <c:pt idx="256">
                  <c:v>10.229151621570836</c:v>
                </c:pt>
                <c:pt idx="257">
                  <c:v>10.228937921569909</c:v>
                </c:pt>
                <c:pt idx="258">
                  <c:v>10.228770921570103</c:v>
                </c:pt>
                <c:pt idx="259">
                  <c:v>10.228671121570912</c:v>
                </c:pt>
                <c:pt idx="260">
                  <c:v>10.228617821570523</c:v>
                </c:pt>
                <c:pt idx="261">
                  <c:v>10.228399488237628</c:v>
                </c:pt>
                <c:pt idx="262">
                  <c:v>10.228335425736859</c:v>
                </c:pt>
                <c:pt idx="263">
                  <c:v>10.228220921570184</c:v>
                </c:pt>
                <c:pt idx="264">
                  <c:v>10.228132921570634</c:v>
                </c:pt>
                <c:pt idx="265">
                  <c:v>10.228051821569849</c:v>
                </c:pt>
                <c:pt idx="266">
                  <c:v>10.227978821570829</c:v>
                </c:pt>
                <c:pt idx="267">
                  <c:v>10.227911651357019</c:v>
                </c:pt>
                <c:pt idx="268">
                  <c:v>10.227880001057869</c:v>
                </c:pt>
                <c:pt idx="269">
                  <c:v>10.226818821570575</c:v>
                </c:pt>
                <c:pt idx="270">
                  <c:v>10.22661532157035</c:v>
                </c:pt>
                <c:pt idx="271">
                  <c:v>10.226348221570717</c:v>
                </c:pt>
                <c:pt idx="272">
                  <c:v>10.226105521571171</c:v>
                </c:pt>
                <c:pt idx="273">
                  <c:v>10.225897921570422</c:v>
                </c:pt>
                <c:pt idx="274">
                  <c:v>10.225703421570742</c:v>
                </c:pt>
                <c:pt idx="275">
                  <c:v>10.225508621571336</c:v>
                </c:pt>
                <c:pt idx="276">
                  <c:v>10.225373721570278</c:v>
                </c:pt>
                <c:pt idx="277">
                  <c:v>10.225269292158643</c:v>
                </c:pt>
                <c:pt idx="278">
                  <c:v>10.224989592403844</c:v>
                </c:pt>
                <c:pt idx="279">
                  <c:v>10.224913579146843</c:v>
                </c:pt>
                <c:pt idx="280">
                  <c:v>10.224846421570462</c:v>
                </c:pt>
                <c:pt idx="281">
                  <c:v>10.224781421571137</c:v>
                </c:pt>
                <c:pt idx="282">
                  <c:v>10.224712621570276</c:v>
                </c:pt>
                <c:pt idx="283">
                  <c:v>10.224615121570409</c:v>
                </c:pt>
                <c:pt idx="284">
                  <c:v>10.224497333765882</c:v>
                </c:pt>
                <c:pt idx="285">
                  <c:v>10.224426121570431</c:v>
                </c:pt>
                <c:pt idx="286">
                  <c:v>10.224340121570137</c:v>
                </c:pt>
                <c:pt idx="287">
                  <c:v>10.224275021570563</c:v>
                </c:pt>
                <c:pt idx="288">
                  <c:v>10.224247821570415</c:v>
                </c:pt>
                <c:pt idx="289">
                  <c:v>10.224180346823275</c:v>
                </c:pt>
                <c:pt idx="290">
                  <c:v>10.223289221570823</c:v>
                </c:pt>
                <c:pt idx="291">
                  <c:v>10.221749521570857</c:v>
                </c:pt>
                <c:pt idx="292">
                  <c:v>10.219856021570806</c:v>
                </c:pt>
                <c:pt idx="293">
                  <c:v>10.218414221570853</c:v>
                </c:pt>
                <c:pt idx="294">
                  <c:v>10.217151421570676</c:v>
                </c:pt>
                <c:pt idx="295">
                  <c:v>10.21576309038754</c:v>
                </c:pt>
                <c:pt idx="296">
                  <c:v>10.214792321571153</c:v>
                </c:pt>
                <c:pt idx="297">
                  <c:v>10.213671521570674</c:v>
                </c:pt>
                <c:pt idx="298">
                  <c:v>10.212690221570696</c:v>
                </c:pt>
                <c:pt idx="299">
                  <c:v>10.211867821570522</c:v>
                </c:pt>
                <c:pt idx="300">
                  <c:v>10.211156407429414</c:v>
                </c:pt>
                <c:pt idx="301">
                  <c:v>10.210678921570874</c:v>
                </c:pt>
                <c:pt idx="302">
                  <c:v>10.210237521570704</c:v>
                </c:pt>
                <c:pt idx="303">
                  <c:v>10.209894221570423</c:v>
                </c:pt>
                <c:pt idx="304">
                  <c:v>10.209564421570732</c:v>
                </c:pt>
                <c:pt idx="305">
                  <c:v>10.209316685206701</c:v>
                </c:pt>
                <c:pt idx="306">
                  <c:v>10.208951021570542</c:v>
                </c:pt>
                <c:pt idx="307">
                  <c:v>10.208696021570333</c:v>
                </c:pt>
                <c:pt idx="308">
                  <c:v>10.208401021570168</c:v>
                </c:pt>
                <c:pt idx="309">
                  <c:v>10.208160421570639</c:v>
                </c:pt>
                <c:pt idx="310">
                  <c:v>10.207909842847059</c:v>
                </c:pt>
                <c:pt idx="311">
                  <c:v>10.207680121570874</c:v>
                </c:pt>
                <c:pt idx="312">
                  <c:v>10.207480221570663</c:v>
                </c:pt>
                <c:pt idx="313">
                  <c:v>10.207194021570601</c:v>
                </c:pt>
                <c:pt idx="314">
                  <c:v>10.206945240925322</c:v>
                </c:pt>
                <c:pt idx="315">
                  <c:v>10.204320165320482</c:v>
                </c:pt>
                <c:pt idx="316">
                  <c:v>10.203387521570605</c:v>
                </c:pt>
                <c:pt idx="317">
                  <c:v>10.20258942157038</c:v>
                </c:pt>
                <c:pt idx="318">
                  <c:v>10.201766821570558</c:v>
                </c:pt>
                <c:pt idx="319">
                  <c:v>10.201144021570755</c:v>
                </c:pt>
                <c:pt idx="320">
                  <c:v>10.200472421570609</c:v>
                </c:pt>
                <c:pt idx="321">
                  <c:v>10.199896558412874</c:v>
                </c:pt>
                <c:pt idx="322">
                  <c:v>10.199400321570451</c:v>
                </c:pt>
                <c:pt idx="323">
                  <c:v>10.198942921570833</c:v>
                </c:pt>
                <c:pt idx="324">
                  <c:v>10.198508021570646</c:v>
                </c:pt>
                <c:pt idx="325">
                  <c:v>10.198327721570919</c:v>
                </c:pt>
                <c:pt idx="326">
                  <c:v>10.198186266015156</c:v>
                </c:pt>
                <c:pt idx="327">
                  <c:v>10.198029221570877</c:v>
                </c:pt>
                <c:pt idx="328">
                  <c:v>10.197914921570302</c:v>
                </c:pt>
                <c:pt idx="329">
                  <c:v>10.197832821571168</c:v>
                </c:pt>
                <c:pt idx="330">
                  <c:v>10.19776873066148</c:v>
                </c:pt>
                <c:pt idx="331">
                  <c:v>10.197682421570093</c:v>
                </c:pt>
                <c:pt idx="332">
                  <c:v>10.197644721570256</c:v>
                </c:pt>
                <c:pt idx="333">
                  <c:v>10.197637821570524</c:v>
                </c:pt>
                <c:pt idx="334">
                  <c:v>10.197449667724513</c:v>
                </c:pt>
                <c:pt idx="335">
                  <c:v>10.198403021570684</c:v>
                </c:pt>
                <c:pt idx="336">
                  <c:v>10.200109505781072</c:v>
                </c:pt>
                <c:pt idx="337">
                  <c:v>10.201861521570592</c:v>
                </c:pt>
                <c:pt idx="338">
                  <c:v>10.203509021570355</c:v>
                </c:pt>
                <c:pt idx="339">
                  <c:v>10.205019221570168</c:v>
                </c:pt>
                <c:pt idx="340">
                  <c:v>10.206187721570231</c:v>
                </c:pt>
                <c:pt idx="341">
                  <c:v>10.207542653030927</c:v>
                </c:pt>
                <c:pt idx="342">
                  <c:v>10.20842801387856</c:v>
                </c:pt>
                <c:pt idx="343">
                  <c:v>10.211062821570451</c:v>
                </c:pt>
                <c:pt idx="344">
                  <c:v>10.211479148100906</c:v>
                </c:pt>
                <c:pt idx="345">
                  <c:v>10.212262721570468</c:v>
                </c:pt>
                <c:pt idx="346">
                  <c:v>10.21292542157066</c:v>
                </c:pt>
                <c:pt idx="347">
                  <c:v>10.213551121570831</c:v>
                </c:pt>
                <c:pt idx="348">
                  <c:v>10.21418782157069</c:v>
                </c:pt>
                <c:pt idx="349">
                  <c:v>10.214739321570548</c:v>
                </c:pt>
                <c:pt idx="350">
                  <c:v>10.215182003388847</c:v>
                </c:pt>
                <c:pt idx="351">
                  <c:v>10.216191350982214</c:v>
                </c:pt>
                <c:pt idx="352">
                  <c:v>10.21639422157044</c:v>
                </c:pt>
                <c:pt idx="353">
                  <c:v>10.216688326620996</c:v>
                </c:pt>
                <c:pt idx="354">
                  <c:v>10.217317621570643</c:v>
                </c:pt>
                <c:pt idx="355">
                  <c:v>10.219576821570556</c:v>
                </c:pt>
                <c:pt idx="356">
                  <c:v>10.222650321570413</c:v>
                </c:pt>
                <c:pt idx="357">
                  <c:v>10.226442621570513</c:v>
                </c:pt>
                <c:pt idx="358">
                  <c:v>10.229325733658456</c:v>
                </c:pt>
                <c:pt idx="359">
                  <c:v>10.231735279197707</c:v>
                </c:pt>
                <c:pt idx="360">
                  <c:v>10.253356833916015</c:v>
                </c:pt>
                <c:pt idx="361">
                  <c:v>10.256155621570414</c:v>
                </c:pt>
                <c:pt idx="362">
                  <c:v>10.258693921570327</c:v>
                </c:pt>
                <c:pt idx="363">
                  <c:v>10.26167582157062</c:v>
                </c:pt>
                <c:pt idx="364">
                  <c:v>10.263865055612868</c:v>
                </c:pt>
                <c:pt idx="365">
                  <c:v>10.265638206185926</c:v>
                </c:pt>
                <c:pt idx="366">
                  <c:v>10.271287367025067</c:v>
                </c:pt>
                <c:pt idx="367">
                  <c:v>10.272569821570229</c:v>
                </c:pt>
                <c:pt idx="368">
                  <c:v>10.274706021570452</c:v>
                </c:pt>
                <c:pt idx="369">
                  <c:v>10.276592121570999</c:v>
                </c:pt>
                <c:pt idx="370">
                  <c:v>10.278705599348129</c:v>
                </c:pt>
                <c:pt idx="371">
                  <c:v>10.280448921570709</c:v>
                </c:pt>
                <c:pt idx="372">
                  <c:v>10.281947421570905</c:v>
                </c:pt>
                <c:pt idx="373">
                  <c:v>10.283465021570507</c:v>
                </c:pt>
                <c:pt idx="374">
                  <c:v>10.284576521570543</c:v>
                </c:pt>
                <c:pt idx="375">
                  <c:v>10.285129488237246</c:v>
                </c:pt>
                <c:pt idx="376">
                  <c:v>10.28718766284031</c:v>
                </c:pt>
                <c:pt idx="377">
                  <c:v>10.287792060700767</c:v>
                </c:pt>
                <c:pt idx="378">
                  <c:v>10.288427821570835</c:v>
                </c:pt>
                <c:pt idx="379">
                  <c:v>10.28898682157056</c:v>
                </c:pt>
                <c:pt idx="380">
                  <c:v>10.289491821570763</c:v>
                </c:pt>
                <c:pt idx="381">
                  <c:v>10.290052521570587</c:v>
                </c:pt>
                <c:pt idx="382">
                  <c:v>10.290454305087209</c:v>
                </c:pt>
                <c:pt idx="383">
                  <c:v>10.290804090227354</c:v>
                </c:pt>
                <c:pt idx="384">
                  <c:v>10.291998337034315</c:v>
                </c:pt>
                <c:pt idx="385">
                  <c:v>10.290557921570596</c:v>
                </c:pt>
                <c:pt idx="386">
                  <c:v>10.288727621570658</c:v>
                </c:pt>
                <c:pt idx="387">
                  <c:v>10.286985521570656</c:v>
                </c:pt>
                <c:pt idx="388">
                  <c:v>10.285538880394014</c:v>
                </c:pt>
                <c:pt idx="389">
                  <c:v>10.284487821570551</c:v>
                </c:pt>
                <c:pt idx="390">
                  <c:v>10.281129988237566</c:v>
                </c:pt>
                <c:pt idx="391">
                  <c:v>10.280392121570728</c:v>
                </c:pt>
                <c:pt idx="392">
                  <c:v>10.279355321570435</c:v>
                </c:pt>
                <c:pt idx="393">
                  <c:v>10.278519021570546</c:v>
                </c:pt>
                <c:pt idx="394">
                  <c:v>10.277883221570434</c:v>
                </c:pt>
                <c:pt idx="395">
                  <c:v>10.277065133398523</c:v>
                </c:pt>
                <c:pt idx="396">
                  <c:v>10.276334121570741</c:v>
                </c:pt>
                <c:pt idx="397">
                  <c:v>10.275788383368464</c:v>
                </c:pt>
                <c:pt idx="398">
                  <c:v>10.273666097432383</c:v>
                </c:pt>
                <c:pt idx="399">
                  <c:v>10.273137521570945</c:v>
                </c:pt>
                <c:pt idx="400">
                  <c:v>10.272618599348377</c:v>
                </c:pt>
                <c:pt idx="401">
                  <c:v>10.272174521571046</c:v>
                </c:pt>
                <c:pt idx="402">
                  <c:v>10.271686921570321</c:v>
                </c:pt>
                <c:pt idx="403">
                  <c:v>10.270963421570727</c:v>
                </c:pt>
                <c:pt idx="404">
                  <c:v>10.269923721570407</c:v>
                </c:pt>
                <c:pt idx="405">
                  <c:v>10.268774131094105</c:v>
                </c:pt>
                <c:pt idx="406">
                  <c:v>10.263339377126314</c:v>
                </c:pt>
                <c:pt idx="407">
                  <c:v>10.261558421570655</c:v>
                </c:pt>
                <c:pt idx="408">
                  <c:v>10.259681821570368</c:v>
                </c:pt>
                <c:pt idx="409">
                  <c:v>10.257354921570354</c:v>
                </c:pt>
                <c:pt idx="410">
                  <c:v>10.254417421570665</c:v>
                </c:pt>
                <c:pt idx="411">
                  <c:v>10.251652063994968</c:v>
                </c:pt>
                <c:pt idx="412">
                  <c:v>10.248767021570174</c:v>
                </c:pt>
                <c:pt idx="413">
                  <c:v>10.247304273183587</c:v>
                </c:pt>
                <c:pt idx="414">
                  <c:v>10.241608334390989</c:v>
                </c:pt>
                <c:pt idx="415">
                  <c:v>10.240272621570611</c:v>
                </c:pt>
                <c:pt idx="416">
                  <c:v>10.238722221570967</c:v>
                </c:pt>
                <c:pt idx="417">
                  <c:v>10.237056221570228</c:v>
                </c:pt>
                <c:pt idx="418">
                  <c:v>10.235553478135941</c:v>
                </c:pt>
                <c:pt idx="419">
                  <c:v>10.234205121570582</c:v>
                </c:pt>
                <c:pt idx="420">
                  <c:v>10.233027821570644</c:v>
                </c:pt>
                <c:pt idx="421">
                  <c:v>10.232070859545374</c:v>
                </c:pt>
                <c:pt idx="422">
                  <c:v>10.22923115490407</c:v>
                </c:pt>
                <c:pt idx="423">
                  <c:v>10.22841873066146</c:v>
                </c:pt>
                <c:pt idx="424">
                  <c:v>10.227713121570829</c:v>
                </c:pt>
                <c:pt idx="425">
                  <c:v>10.227060621570544</c:v>
                </c:pt>
                <c:pt idx="426">
                  <c:v>10.226521621570996</c:v>
                </c:pt>
                <c:pt idx="427">
                  <c:v>10.225948821570384</c:v>
                </c:pt>
                <c:pt idx="428">
                  <c:v>10.224929012047298</c:v>
                </c:pt>
                <c:pt idx="429">
                  <c:v>10.2237097983148</c:v>
                </c:pt>
                <c:pt idx="430">
                  <c:v>10.220478046289642</c:v>
                </c:pt>
                <c:pt idx="431">
                  <c:v>10.219639621570579</c:v>
                </c:pt>
                <c:pt idx="432">
                  <c:v>10.218929221570576</c:v>
                </c:pt>
                <c:pt idx="433">
                  <c:v>10.218182021570826</c:v>
                </c:pt>
                <c:pt idx="434">
                  <c:v>10.217476609449008</c:v>
                </c:pt>
                <c:pt idx="435">
                  <c:v>10.216844721570723</c:v>
                </c:pt>
                <c:pt idx="436">
                  <c:v>10.215767121570352</c:v>
                </c:pt>
                <c:pt idx="437">
                  <c:v>10.21471552157054</c:v>
                </c:pt>
                <c:pt idx="438">
                  <c:v>10.214187821570519</c:v>
                </c:pt>
                <c:pt idx="439">
                  <c:v>10.211973961921373</c:v>
                </c:pt>
                <c:pt idx="440">
                  <c:v>10.211441866514051</c:v>
                </c:pt>
                <c:pt idx="441">
                  <c:v>10.210667121570722</c:v>
                </c:pt>
                <c:pt idx="442">
                  <c:v>10.210130221570623</c:v>
                </c:pt>
                <c:pt idx="443">
                  <c:v>10.209554121570747</c:v>
                </c:pt>
                <c:pt idx="444">
                  <c:v>10.20908242157013</c:v>
                </c:pt>
                <c:pt idx="445">
                  <c:v>10.208574286217001</c:v>
                </c:pt>
                <c:pt idx="446">
                  <c:v>10.208156921570762</c:v>
                </c:pt>
                <c:pt idx="447">
                  <c:v>10.207858154903974</c:v>
                </c:pt>
                <c:pt idx="448">
                  <c:v>10.2068615715704</c:v>
                </c:pt>
                <c:pt idx="449">
                  <c:v>10.206702221570524</c:v>
                </c:pt>
                <c:pt idx="450">
                  <c:v>10.206466221570835</c:v>
                </c:pt>
                <c:pt idx="451">
                  <c:v>10.20628992157036</c:v>
                </c:pt>
                <c:pt idx="452">
                  <c:v>10.206093882176944</c:v>
                </c:pt>
                <c:pt idx="453">
                  <c:v>10.205941121570888</c:v>
                </c:pt>
                <c:pt idx="454">
                  <c:v>10.20579762157017</c:v>
                </c:pt>
                <c:pt idx="455">
                  <c:v>10.205649821570873</c:v>
                </c:pt>
                <c:pt idx="456">
                  <c:v>10.205581605354254</c:v>
                </c:pt>
                <c:pt idx="457">
                  <c:v>10.205042665320306</c:v>
                </c:pt>
                <c:pt idx="458">
                  <c:v>10.204943628022349</c:v>
                </c:pt>
                <c:pt idx="459">
                  <c:v>10.204830621570679</c:v>
                </c:pt>
                <c:pt idx="460">
                  <c:v>10.204716421570069</c:v>
                </c:pt>
                <c:pt idx="461">
                  <c:v>10.204639421571173</c:v>
                </c:pt>
                <c:pt idx="462">
                  <c:v>10.204556821570279</c:v>
                </c:pt>
                <c:pt idx="463">
                  <c:v>10.204499669397009</c:v>
                </c:pt>
                <c:pt idx="464">
                  <c:v>10.204418269331583</c:v>
                </c:pt>
                <c:pt idx="465">
                  <c:v>10.204098821570469</c:v>
                </c:pt>
                <c:pt idx="466">
                  <c:v>10.203719621570244</c:v>
                </c:pt>
                <c:pt idx="467">
                  <c:v>10.203409021570664</c:v>
                </c:pt>
                <c:pt idx="468">
                  <c:v>10.202967621570778</c:v>
                </c:pt>
                <c:pt idx="469">
                  <c:v>10.202603957934272</c:v>
                </c:pt>
                <c:pt idx="470">
                  <c:v>10.201260107284824</c:v>
                </c:pt>
                <c:pt idx="471">
                  <c:v>10.200858841979013</c:v>
                </c:pt>
                <c:pt idx="472">
                  <c:v>10.200367521570783</c:v>
                </c:pt>
                <c:pt idx="473">
                  <c:v>10.199932921570721</c:v>
                </c:pt>
                <c:pt idx="474">
                  <c:v>10.199513121570405</c:v>
                </c:pt>
                <c:pt idx="475">
                  <c:v>10.199147521570509</c:v>
                </c:pt>
                <c:pt idx="476">
                  <c:v>10.198807621570765</c:v>
                </c:pt>
                <c:pt idx="477">
                  <c:v>10.198576191135587</c:v>
                </c:pt>
                <c:pt idx="478">
                  <c:v>10.197797145894796</c:v>
                </c:pt>
                <c:pt idx="479">
                  <c:v>10.19765702157018</c:v>
                </c:pt>
                <c:pt idx="480">
                  <c:v>10.197528721570038</c:v>
                </c:pt>
                <c:pt idx="481">
                  <c:v>10.197391821569951</c:v>
                </c:pt>
                <c:pt idx="482">
                  <c:v>10.197304221570661</c:v>
                </c:pt>
                <c:pt idx="483">
                  <c:v>10.197073637896935</c:v>
                </c:pt>
                <c:pt idx="484">
                  <c:v>10.196772921570798</c:v>
                </c:pt>
                <c:pt idx="485">
                  <c:v>10.196482121570838</c:v>
                </c:pt>
                <c:pt idx="486">
                  <c:v>10.196314621570693</c:v>
                </c:pt>
                <c:pt idx="487">
                  <c:v>10.195582266015194</c:v>
                </c:pt>
                <c:pt idx="488">
                  <c:v>10.195474221570393</c:v>
                </c:pt>
                <c:pt idx="489">
                  <c:v>10.195224488237258</c:v>
                </c:pt>
                <c:pt idx="490">
                  <c:v>10.195025121570879</c:v>
                </c:pt>
                <c:pt idx="491">
                  <c:v>10.194835621570448</c:v>
                </c:pt>
                <c:pt idx="492">
                  <c:v>10.194695221570939</c:v>
                </c:pt>
                <c:pt idx="493">
                  <c:v>10.194504821570135</c:v>
                </c:pt>
                <c:pt idx="494">
                  <c:v>10.194056558412612</c:v>
                </c:pt>
                <c:pt idx="495">
                  <c:v>10.19201713663908</c:v>
                </c:pt>
                <c:pt idx="496">
                  <c:v>10.191042421570771</c:v>
                </c:pt>
                <c:pt idx="497">
                  <c:v>10.190228121570598</c:v>
                </c:pt>
                <c:pt idx="498">
                  <c:v>10.189400921570652</c:v>
                </c:pt>
                <c:pt idx="499">
                  <c:v>10.188667421570628</c:v>
                </c:pt>
                <c:pt idx="500">
                  <c:v>10.18813012157112</c:v>
                </c:pt>
                <c:pt idx="501">
                  <c:v>10.187242311366376</c:v>
                </c:pt>
                <c:pt idx="502">
                  <c:v>10.186459586276655</c:v>
                </c:pt>
                <c:pt idx="503">
                  <c:v>10.183902283108907</c:v>
                </c:pt>
                <c:pt idx="504">
                  <c:v>10.183492921570448</c:v>
                </c:pt>
                <c:pt idx="505">
                  <c:v>10.183036221570532</c:v>
                </c:pt>
                <c:pt idx="506">
                  <c:v>10.182643321570865</c:v>
                </c:pt>
                <c:pt idx="507">
                  <c:v>10.182242169396588</c:v>
                </c:pt>
                <c:pt idx="508">
                  <c:v>10.181925821570459</c:v>
                </c:pt>
                <c:pt idx="509">
                  <c:v>10.18171718865959</c:v>
                </c:pt>
                <c:pt idx="510">
                  <c:v>10.181047278092578</c:v>
                </c:pt>
                <c:pt idx="511">
                  <c:v>10.18085212157051</c:v>
                </c:pt>
                <c:pt idx="512">
                  <c:v>10.180622921570702</c:v>
                </c:pt>
                <c:pt idx="513">
                  <c:v>10.180448841978645</c:v>
                </c:pt>
                <c:pt idx="514">
                  <c:v>10.18029292157108</c:v>
                </c:pt>
                <c:pt idx="515">
                  <c:v>10.180147821571254</c:v>
                </c:pt>
                <c:pt idx="516">
                  <c:v>10.179960421570101</c:v>
                </c:pt>
                <c:pt idx="517">
                  <c:v>10.17988387790875</c:v>
                </c:pt>
                <c:pt idx="518">
                  <c:v>10.179237821570538</c:v>
                </c:pt>
                <c:pt idx="519">
                  <c:v>10.179103697858849</c:v>
                </c:pt>
                <c:pt idx="520">
                  <c:v>10.17885652157041</c:v>
                </c:pt>
                <c:pt idx="521">
                  <c:v>10.178615421570427</c:v>
                </c:pt>
                <c:pt idx="522">
                  <c:v>10.178364921570491</c:v>
                </c:pt>
                <c:pt idx="523">
                  <c:v>10.178157421570958</c:v>
                </c:pt>
                <c:pt idx="524">
                  <c:v>10.177829921570307</c:v>
                </c:pt>
                <c:pt idx="525">
                  <c:v>10.177492705291499</c:v>
                </c:pt>
                <c:pt idx="526">
                  <c:v>10.177227215510172</c:v>
                </c:pt>
                <c:pt idx="527">
                  <c:v>10.172587821570559</c:v>
                </c:pt>
                <c:pt idx="528">
                  <c:v>10.171571721570487</c:v>
                </c:pt>
                <c:pt idx="529">
                  <c:v>10.169579821570423</c:v>
                </c:pt>
                <c:pt idx="530">
                  <c:v>10.167717121570703</c:v>
                </c:pt>
                <c:pt idx="531">
                  <c:v>10.166125421570356</c:v>
                </c:pt>
                <c:pt idx="532">
                  <c:v>10.164627505781411</c:v>
                </c:pt>
                <c:pt idx="533">
                  <c:v>10.16318322157052</c:v>
                </c:pt>
                <c:pt idx="534">
                  <c:v>10.1620097215703</c:v>
                </c:pt>
                <c:pt idx="535">
                  <c:v>10.160936446570403</c:v>
                </c:pt>
                <c:pt idx="536">
                  <c:v>10.158294125918346</c:v>
                </c:pt>
                <c:pt idx="537">
                  <c:v>10.15743252157084</c:v>
                </c:pt>
                <c:pt idx="538">
                  <c:v>10.156755623768206</c:v>
                </c:pt>
                <c:pt idx="539">
                  <c:v>10.156098021570685</c:v>
                </c:pt>
                <c:pt idx="540">
                  <c:v>10.155535021570742</c:v>
                </c:pt>
                <c:pt idx="541">
                  <c:v>10.15513952157032</c:v>
                </c:pt>
                <c:pt idx="542">
                  <c:v>10.154587521570633</c:v>
                </c:pt>
                <c:pt idx="543">
                  <c:v>10.15415232157072</c:v>
                </c:pt>
                <c:pt idx="544">
                  <c:v>10.153946750141969</c:v>
                </c:pt>
                <c:pt idx="545">
                  <c:v>10.153175094297907</c:v>
                </c:pt>
                <c:pt idx="546">
                  <c:v>10.152967721570676</c:v>
                </c:pt>
                <c:pt idx="547">
                  <c:v>10.152759321570827</c:v>
                </c:pt>
                <c:pt idx="548">
                  <c:v>10.152534821570768</c:v>
                </c:pt>
                <c:pt idx="549">
                  <c:v>10.152343621570637</c:v>
                </c:pt>
                <c:pt idx="550">
                  <c:v>10.152184204549414</c:v>
                </c:pt>
                <c:pt idx="551">
                  <c:v>10.151954621570653</c:v>
                </c:pt>
                <c:pt idx="552">
                  <c:v>10.15177732157143</c:v>
                </c:pt>
                <c:pt idx="553">
                  <c:v>10.151701895644678</c:v>
                </c:pt>
                <c:pt idx="554">
                  <c:v>10.151306283109065</c:v>
                </c:pt>
                <c:pt idx="555">
                  <c:v>10.151230921570843</c:v>
                </c:pt>
                <c:pt idx="556">
                  <c:v>10.151144321570186</c:v>
                </c:pt>
                <c:pt idx="557">
                  <c:v>10.151117209325534</c:v>
                </c:pt>
                <c:pt idx="558">
                  <c:v>10.151092221570522</c:v>
                </c:pt>
                <c:pt idx="559">
                  <c:v>10.15106322157105</c:v>
                </c:pt>
                <c:pt idx="560">
                  <c:v>10.151030321570303</c:v>
                </c:pt>
                <c:pt idx="561">
                  <c:v>10.151007821569735</c:v>
                </c:pt>
                <c:pt idx="562">
                  <c:v>10.151006392999179</c:v>
                </c:pt>
                <c:pt idx="563">
                  <c:v>10.150887821570436</c:v>
                </c:pt>
                <c:pt idx="564">
                  <c:v>10.150804521570635</c:v>
                </c:pt>
                <c:pt idx="565">
                  <c:v>10.15062472157102</c:v>
                </c:pt>
                <c:pt idx="566">
                  <c:v>10.150171821570538</c:v>
                </c:pt>
                <c:pt idx="567">
                  <c:v>10.149731921570591</c:v>
                </c:pt>
                <c:pt idx="568">
                  <c:v>10.149336521570646</c:v>
                </c:pt>
                <c:pt idx="569">
                  <c:v>10.148991086876876</c:v>
                </c:pt>
                <c:pt idx="570">
                  <c:v>10.148727821570603</c:v>
                </c:pt>
                <c:pt idx="571">
                  <c:v>10.148587821570558</c:v>
                </c:pt>
                <c:pt idx="572">
                  <c:v>10.147246392999008</c:v>
                </c:pt>
                <c:pt idx="573">
                  <c:v>10.146428021570088</c:v>
                </c:pt>
                <c:pt idx="574">
                  <c:v>10.14571142157051</c:v>
                </c:pt>
                <c:pt idx="575">
                  <c:v>10.145077721570701</c:v>
                </c:pt>
                <c:pt idx="576">
                  <c:v>10.14368555966557</c:v>
                </c:pt>
                <c:pt idx="577">
                  <c:v>10.142403121570894</c:v>
                </c:pt>
                <c:pt idx="578">
                  <c:v>10.141309721570551</c:v>
                </c:pt>
                <c:pt idx="579">
                  <c:v>10.140102721570869</c:v>
                </c:pt>
                <c:pt idx="580">
                  <c:v>10.139288048843</c:v>
                </c:pt>
                <c:pt idx="581">
                  <c:v>10.136222821570627</c:v>
                </c:pt>
                <c:pt idx="582">
                  <c:v>10.13565072157057</c:v>
                </c:pt>
                <c:pt idx="583">
                  <c:v>10.134750576672715</c:v>
                </c:pt>
                <c:pt idx="584">
                  <c:v>10.134061521570615</c:v>
                </c:pt>
                <c:pt idx="585">
                  <c:v>10.133366221570597</c:v>
                </c:pt>
                <c:pt idx="586">
                  <c:v>10.132815021570636</c:v>
                </c:pt>
                <c:pt idx="587">
                  <c:v>10.132226721570689</c:v>
                </c:pt>
                <c:pt idx="588">
                  <c:v>10.131833721570146</c:v>
                </c:pt>
                <c:pt idx="589">
                  <c:v>10.13150567871331</c:v>
                </c:pt>
                <c:pt idx="590">
                  <c:v>10.131004400517995</c:v>
                </c:pt>
                <c:pt idx="591">
                  <c:v>10.130945321570195</c:v>
                </c:pt>
                <c:pt idx="592">
                  <c:v>10.131011821570993</c:v>
                </c:pt>
                <c:pt idx="593">
                  <c:v>10.131081621570146</c:v>
                </c:pt>
                <c:pt idx="594">
                  <c:v>10.131132121571383</c:v>
                </c:pt>
                <c:pt idx="595">
                  <c:v>10.131162649156906</c:v>
                </c:pt>
                <c:pt idx="596">
                  <c:v>10.131251621570684</c:v>
                </c:pt>
                <c:pt idx="597">
                  <c:v>10.131365321570158</c:v>
                </c:pt>
                <c:pt idx="598">
                  <c:v>10.131533256352711</c:v>
                </c:pt>
                <c:pt idx="599">
                  <c:v>10.131574421570733</c:v>
                </c:pt>
                <c:pt idx="600">
                  <c:v>10.131613421570691</c:v>
                </c:pt>
                <c:pt idx="601">
                  <c:v>10.131627821570859</c:v>
                </c:pt>
                <c:pt idx="602">
                  <c:v>10.131644921570441</c:v>
                </c:pt>
                <c:pt idx="603">
                  <c:v>10.131627821570859</c:v>
                </c:pt>
                <c:pt idx="604">
                  <c:v>10.131660521570538</c:v>
                </c:pt>
                <c:pt idx="605">
                  <c:v>10.131830421570484</c:v>
                </c:pt>
                <c:pt idx="606">
                  <c:v>10.131905212874798</c:v>
                </c:pt>
                <c:pt idx="607">
                  <c:v>10.132369736463929</c:v>
                </c:pt>
                <c:pt idx="608">
                  <c:v>10.132467121570571</c:v>
                </c:pt>
                <c:pt idx="609">
                  <c:v>10.132620821570285</c:v>
                </c:pt>
                <c:pt idx="610">
                  <c:v>10.132722021570643</c:v>
                </c:pt>
                <c:pt idx="611">
                  <c:v>10.132848021570666</c:v>
                </c:pt>
                <c:pt idx="612">
                  <c:v>10.13299252157087</c:v>
                </c:pt>
                <c:pt idx="613">
                  <c:v>10.133309703923246</c:v>
                </c:pt>
                <c:pt idx="614">
                  <c:v>10.133653621570645</c:v>
                </c:pt>
                <c:pt idx="615">
                  <c:v>10.134175513878276</c:v>
                </c:pt>
                <c:pt idx="616">
                  <c:v>10.137004684315556</c:v>
                </c:pt>
                <c:pt idx="617">
                  <c:v>10.137708021570674</c:v>
                </c:pt>
                <c:pt idx="618">
                  <c:v>10.138883321570447</c:v>
                </c:pt>
                <c:pt idx="619">
                  <c:v>10.14023932694748</c:v>
                </c:pt>
                <c:pt idx="620">
                  <c:v>10.141980693910668</c:v>
                </c:pt>
                <c:pt idx="621">
                  <c:v>10.144740421570518</c:v>
                </c:pt>
                <c:pt idx="622">
                  <c:v>10.147722321570754</c:v>
                </c:pt>
                <c:pt idx="623">
                  <c:v>10.151129134701804</c:v>
                </c:pt>
                <c:pt idx="624">
                  <c:v>10.162656807077653</c:v>
                </c:pt>
                <c:pt idx="625">
                  <c:v>10.168424213323121</c:v>
                </c:pt>
                <c:pt idx="626">
                  <c:v>10.174723021570841</c:v>
                </c:pt>
                <c:pt idx="627">
                  <c:v>10.181160421570254</c:v>
                </c:pt>
                <c:pt idx="628">
                  <c:v>10.187439621570874</c:v>
                </c:pt>
                <c:pt idx="629">
                  <c:v>10.193734421570397</c:v>
                </c:pt>
                <c:pt idx="630">
                  <c:v>10.199338841978474</c:v>
                </c:pt>
                <c:pt idx="631">
                  <c:v>10.204081921570648</c:v>
                </c:pt>
                <c:pt idx="632">
                  <c:v>10.206957821570526</c:v>
                </c:pt>
                <c:pt idx="633">
                  <c:v>10.217508418585609</c:v>
                </c:pt>
                <c:pt idx="634">
                  <c:v>10.220498521570605</c:v>
                </c:pt>
                <c:pt idx="635">
                  <c:v>10.223424321570107</c:v>
                </c:pt>
                <c:pt idx="636">
                  <c:v>10.226341421570325</c:v>
                </c:pt>
                <c:pt idx="637">
                  <c:v>10.228630842403376</c:v>
                </c:pt>
                <c:pt idx="638">
                  <c:v>10.231096821570688</c:v>
                </c:pt>
                <c:pt idx="639">
                  <c:v>10.233004321570533</c:v>
                </c:pt>
                <c:pt idx="640">
                  <c:v>10.234782721570568</c:v>
                </c:pt>
                <c:pt idx="641">
                  <c:v>10.235772821570535</c:v>
                </c:pt>
                <c:pt idx="642">
                  <c:v>10.240832597690186</c:v>
                </c:pt>
                <c:pt idx="643">
                  <c:v>10.242291191135436</c:v>
                </c:pt>
                <c:pt idx="644">
                  <c:v>10.244303115687998</c:v>
                </c:pt>
                <c:pt idx="645">
                  <c:v>10.245917721570365</c:v>
                </c:pt>
                <c:pt idx="646">
                  <c:v>10.247475521570536</c:v>
                </c:pt>
                <c:pt idx="647">
                  <c:v>10.248819421570531</c:v>
                </c:pt>
                <c:pt idx="648">
                  <c:v>10.250357221570468</c:v>
                </c:pt>
                <c:pt idx="649">
                  <c:v>10.251467005243782</c:v>
                </c:pt>
                <c:pt idx="650">
                  <c:v>10.252298703923358</c:v>
                </c:pt>
                <c:pt idx="651">
                  <c:v>10.256283654903925</c:v>
                </c:pt>
                <c:pt idx="652">
                  <c:v>10.257248021570646</c:v>
                </c:pt>
                <c:pt idx="653">
                  <c:v>10.258580921570385</c:v>
                </c:pt>
                <c:pt idx="654">
                  <c:v>10.259881421570626</c:v>
                </c:pt>
                <c:pt idx="655">
                  <c:v>10.261243535856508</c:v>
                </c:pt>
                <c:pt idx="656">
                  <c:v>10.262825021570606</c:v>
                </c:pt>
                <c:pt idx="657">
                  <c:v>10.264278821570926</c:v>
                </c:pt>
                <c:pt idx="658">
                  <c:v>10.265562421570095</c:v>
                </c:pt>
                <c:pt idx="659">
                  <c:v>10.26618782157054</c:v>
                </c:pt>
                <c:pt idx="660">
                  <c:v>10.269591535856236</c:v>
                </c:pt>
                <c:pt idx="661">
                  <c:v>10.271534521570786</c:v>
                </c:pt>
                <c:pt idx="662">
                  <c:v>10.273387821570495</c:v>
                </c:pt>
                <c:pt idx="663">
                  <c:v>10.275345421570407</c:v>
                </c:pt>
                <c:pt idx="664">
                  <c:v>10.276896721569969</c:v>
                </c:pt>
                <c:pt idx="665">
                  <c:v>10.278432721570354</c:v>
                </c:pt>
                <c:pt idx="666">
                  <c:v>10.279820821570681</c:v>
                </c:pt>
                <c:pt idx="667">
                  <c:v>10.281016734614511</c:v>
                </c:pt>
                <c:pt idx="668">
                  <c:v>10.281774185206856</c:v>
                </c:pt>
                <c:pt idx="669">
                  <c:v>10.286054392999219</c:v>
                </c:pt>
                <c:pt idx="670">
                  <c:v>10.287618121570503</c:v>
                </c:pt>
                <c:pt idx="671">
                  <c:v>10.290662321570707</c:v>
                </c:pt>
                <c:pt idx="672">
                  <c:v>10.293224021570481</c:v>
                </c:pt>
                <c:pt idx="673">
                  <c:v>10.295917107284581</c:v>
                </c:pt>
                <c:pt idx="674">
                  <c:v>10.298153321570268</c:v>
                </c:pt>
                <c:pt idx="675">
                  <c:v>10.300165321570702</c:v>
                </c:pt>
                <c:pt idx="676">
                  <c:v>10.301955721570366</c:v>
                </c:pt>
                <c:pt idx="677">
                  <c:v>10.303167821570625</c:v>
                </c:pt>
                <c:pt idx="678">
                  <c:v>10.323075263430653</c:v>
                </c:pt>
                <c:pt idx="679">
                  <c:v>10.327251675737031</c:v>
                </c:pt>
                <c:pt idx="680">
                  <c:v>10.330442721570634</c:v>
                </c:pt>
                <c:pt idx="681">
                  <c:v>10.33348752157103</c:v>
                </c:pt>
                <c:pt idx="682">
                  <c:v>10.336061657187415</c:v>
                </c:pt>
                <c:pt idx="683">
                  <c:v>10.349687821570555</c:v>
                </c:pt>
                <c:pt idx="684">
                  <c:v>10.351942321570661</c:v>
                </c:pt>
                <c:pt idx="685">
                  <c:v>10.356411842189331</c:v>
                </c:pt>
                <c:pt idx="686">
                  <c:v>10.360498421570739</c:v>
                </c:pt>
                <c:pt idx="687">
                  <c:v>10.364633621570576</c:v>
                </c:pt>
                <c:pt idx="688">
                  <c:v>10.368150221571042</c:v>
                </c:pt>
                <c:pt idx="689">
                  <c:v>10.371751021570716</c:v>
                </c:pt>
                <c:pt idx="690">
                  <c:v>10.374070986127251</c:v>
                </c:pt>
                <c:pt idx="691">
                  <c:v>10.376646531248056</c:v>
                </c:pt>
                <c:pt idx="692">
                  <c:v>10.385196488236872</c:v>
                </c:pt>
                <c:pt idx="693">
                  <c:v>10.387404921570223</c:v>
                </c:pt>
                <c:pt idx="694">
                  <c:v>10.390773221570143</c:v>
                </c:pt>
                <c:pt idx="695">
                  <c:v>10.393620721570969</c:v>
                </c:pt>
                <c:pt idx="696">
                  <c:v>10.396482583475276</c:v>
                </c:pt>
                <c:pt idx="697">
                  <c:v>10.398917021570796</c:v>
                </c:pt>
                <c:pt idx="698">
                  <c:v>10.400983347886026</c:v>
                </c:pt>
                <c:pt idx="699">
                  <c:v>10.407110621570311</c:v>
                </c:pt>
                <c:pt idx="700">
                  <c:v>10.40823852157034</c:v>
                </c:pt>
                <c:pt idx="701">
                  <c:v>10.409491658779913</c:v>
                </c:pt>
                <c:pt idx="702">
                  <c:v>10.410815921570631</c:v>
                </c:pt>
                <c:pt idx="703">
                  <c:v>10.411921321570603</c:v>
                </c:pt>
                <c:pt idx="704">
                  <c:v>10.412876321570408</c:v>
                </c:pt>
                <c:pt idx="705">
                  <c:v>10.413742021570542</c:v>
                </c:pt>
                <c:pt idx="706">
                  <c:v>10.414475154904309</c:v>
                </c:pt>
                <c:pt idx="707">
                  <c:v>10.415145946570689</c:v>
                </c:pt>
                <c:pt idx="708">
                  <c:v>10.417377821570582</c:v>
                </c:pt>
                <c:pt idx="709">
                  <c:v>10.417724221570367</c:v>
                </c:pt>
                <c:pt idx="710">
                  <c:v>10.418611021570925</c:v>
                </c:pt>
                <c:pt idx="711">
                  <c:v>10.419793921570701</c:v>
                </c:pt>
                <c:pt idx="712">
                  <c:v>10.421137621570594</c:v>
                </c:pt>
                <c:pt idx="713">
                  <c:v>10.422258025652226</c:v>
                </c:pt>
                <c:pt idx="714">
                  <c:v>10.423234021570451</c:v>
                </c:pt>
                <c:pt idx="715">
                  <c:v>10.423610972255673</c:v>
                </c:pt>
                <c:pt idx="716">
                  <c:v>10.422999406936285</c:v>
                </c:pt>
                <c:pt idx="717">
                  <c:v>10.422780321570301</c:v>
                </c:pt>
                <c:pt idx="718">
                  <c:v>10.422622521570233</c:v>
                </c:pt>
                <c:pt idx="719">
                  <c:v>10.422447719529529</c:v>
                </c:pt>
                <c:pt idx="720">
                  <c:v>10.422319321570043</c:v>
                </c:pt>
                <c:pt idx="721">
                  <c:v>10.422180321570394</c:v>
                </c:pt>
                <c:pt idx="722">
                  <c:v>10.422067721571281</c:v>
                </c:pt>
                <c:pt idx="723">
                  <c:v>10.422004670885585</c:v>
                </c:pt>
                <c:pt idx="724">
                  <c:v>10.421792964427866</c:v>
                </c:pt>
                <c:pt idx="725">
                  <c:v>10.421749848597514</c:v>
                </c:pt>
                <c:pt idx="726">
                  <c:v>10.421437021570554</c:v>
                </c:pt>
                <c:pt idx="727">
                  <c:v>10.419744621570359</c:v>
                </c:pt>
                <c:pt idx="728">
                  <c:v>10.416858921570721</c:v>
                </c:pt>
                <c:pt idx="729">
                  <c:v>10.413762721570535</c:v>
                </c:pt>
                <c:pt idx="730">
                  <c:v>10.411333621570677</c:v>
                </c:pt>
                <c:pt idx="731">
                  <c:v>10.409947821570526</c:v>
                </c:pt>
                <c:pt idx="732">
                  <c:v>10.399699926833691</c:v>
                </c:pt>
                <c:pt idx="733">
                  <c:v>10.398249421570071</c:v>
                </c:pt>
                <c:pt idx="734">
                  <c:v>10.39547272157067</c:v>
                </c:pt>
                <c:pt idx="735">
                  <c:v>10.392203921570271</c:v>
                </c:pt>
                <c:pt idx="736">
                  <c:v>10.389580121570575</c:v>
                </c:pt>
                <c:pt idx="737">
                  <c:v>10.388222821570523</c:v>
                </c:pt>
                <c:pt idx="738">
                  <c:v>10.382443343958968</c:v>
                </c:pt>
                <c:pt idx="739">
                  <c:v>10.381007409199455</c:v>
                </c:pt>
                <c:pt idx="740">
                  <c:v>10.379189621570433</c:v>
                </c:pt>
                <c:pt idx="741">
                  <c:v>10.377886921570948</c:v>
                </c:pt>
                <c:pt idx="742">
                  <c:v>10.376414721570868</c:v>
                </c:pt>
                <c:pt idx="743">
                  <c:v>10.375311521570708</c:v>
                </c:pt>
                <c:pt idx="744">
                  <c:v>10.374081495040159</c:v>
                </c:pt>
                <c:pt idx="745">
                  <c:v>10.373200370590141</c:v>
                </c:pt>
                <c:pt idx="746">
                  <c:v>10.370487821570563</c:v>
                </c:pt>
                <c:pt idx="747">
                  <c:v>10.370044521570591</c:v>
                </c:pt>
                <c:pt idx="748">
                  <c:v>10.369183421570185</c:v>
                </c:pt>
                <c:pt idx="749">
                  <c:v>10.368391121570752</c:v>
                </c:pt>
                <c:pt idx="750">
                  <c:v>10.367696121570802</c:v>
                </c:pt>
                <c:pt idx="751">
                  <c:v>10.367098955590833</c:v>
                </c:pt>
                <c:pt idx="752">
                  <c:v>10.366493621570655</c:v>
                </c:pt>
                <c:pt idx="753">
                  <c:v>10.366039421570449</c:v>
                </c:pt>
                <c:pt idx="754">
                  <c:v>10.365685721570443</c:v>
                </c:pt>
                <c:pt idx="755">
                  <c:v>10.365487821570568</c:v>
                </c:pt>
                <c:pt idx="756">
                  <c:v>10.364636609448937</c:v>
                </c:pt>
                <c:pt idx="757">
                  <c:v>10.364434603179788</c:v>
                </c:pt>
                <c:pt idx="758">
                  <c:v>10.364219736464165</c:v>
                </c:pt>
                <c:pt idx="759">
                  <c:v>10.363784521570594</c:v>
                </c:pt>
                <c:pt idx="760">
                  <c:v>10.363266821570548</c:v>
                </c:pt>
                <c:pt idx="761">
                  <c:v>10.362744821570502</c:v>
                </c:pt>
                <c:pt idx="762">
                  <c:v>10.362293321570675</c:v>
                </c:pt>
                <c:pt idx="763">
                  <c:v>10.361921599348179</c:v>
                </c:pt>
                <c:pt idx="764">
                  <c:v>10.359645170968108</c:v>
                </c:pt>
                <c:pt idx="765">
                  <c:v>10.358661221570671</c:v>
                </c:pt>
                <c:pt idx="766">
                  <c:v>10.357795721570355</c:v>
                </c:pt>
                <c:pt idx="767">
                  <c:v>10.356993021570744</c:v>
                </c:pt>
                <c:pt idx="768">
                  <c:v>10.356199521570872</c:v>
                </c:pt>
                <c:pt idx="769">
                  <c:v>10.355564419508752</c:v>
                </c:pt>
                <c:pt idx="770">
                  <c:v>10.354894221570575</c:v>
                </c:pt>
                <c:pt idx="771">
                  <c:v>10.354427721570957</c:v>
                </c:pt>
                <c:pt idx="772">
                  <c:v>10.35414361104425</c:v>
                </c:pt>
                <c:pt idx="773">
                  <c:v>10.352678409805989</c:v>
                </c:pt>
                <c:pt idx="774">
                  <c:v>10.352008121570677</c:v>
                </c:pt>
                <c:pt idx="775">
                  <c:v>10.35118402157029</c:v>
                </c:pt>
                <c:pt idx="776">
                  <c:v>10.350541326725292</c:v>
                </c:pt>
                <c:pt idx="777">
                  <c:v>10.349857221570559</c:v>
                </c:pt>
                <c:pt idx="778">
                  <c:v>10.349294021570401</c:v>
                </c:pt>
                <c:pt idx="779">
                  <c:v>10.348743421570518</c:v>
                </c:pt>
                <c:pt idx="780">
                  <c:v>10.348363194704788</c:v>
                </c:pt>
                <c:pt idx="781">
                  <c:v>10.346040321570499</c:v>
                </c:pt>
                <c:pt idx="782">
                  <c:v>10.345417521570297</c:v>
                </c:pt>
                <c:pt idx="783">
                  <c:v>10.344564007137578</c:v>
                </c:pt>
                <c:pt idx="784">
                  <c:v>10.343639921570784</c:v>
                </c:pt>
                <c:pt idx="785">
                  <c:v>10.342769521570332</c:v>
                </c:pt>
                <c:pt idx="786">
                  <c:v>10.34182112157059</c:v>
                </c:pt>
                <c:pt idx="787">
                  <c:v>10.341019721570703</c:v>
                </c:pt>
                <c:pt idx="788">
                  <c:v>10.340375821570419</c:v>
                </c:pt>
                <c:pt idx="789">
                  <c:v>10.339831003389108</c:v>
                </c:pt>
                <c:pt idx="790">
                  <c:v>10.338447821570568</c:v>
                </c:pt>
                <c:pt idx="791">
                  <c:v>10.338242221570212</c:v>
                </c:pt>
                <c:pt idx="792">
                  <c:v>10.337736421570682</c:v>
                </c:pt>
                <c:pt idx="793">
                  <c:v>10.33734852157049</c:v>
                </c:pt>
                <c:pt idx="794">
                  <c:v>10.336978821570753</c:v>
                </c:pt>
                <c:pt idx="795">
                  <c:v>10.336573421570378</c:v>
                </c:pt>
                <c:pt idx="796">
                  <c:v>10.336281233335214</c:v>
                </c:pt>
                <c:pt idx="797">
                  <c:v>10.335967321570237</c:v>
                </c:pt>
                <c:pt idx="798">
                  <c:v>10.335711667724908</c:v>
                </c:pt>
                <c:pt idx="799">
                  <c:v>10.335121945282125</c:v>
                </c:pt>
                <c:pt idx="800">
                  <c:v>10.334959321570565</c:v>
                </c:pt>
                <c:pt idx="801">
                  <c:v>10.334838421570893</c:v>
                </c:pt>
                <c:pt idx="802">
                  <c:v>10.334723182395166</c:v>
                </c:pt>
                <c:pt idx="803">
                  <c:v>10.334606421570115</c:v>
                </c:pt>
                <c:pt idx="804">
                  <c:v>10.334523921571176</c:v>
                </c:pt>
                <c:pt idx="805">
                  <c:v>10.334265521570487</c:v>
                </c:pt>
                <c:pt idx="806">
                  <c:v>10.333832021570672</c:v>
                </c:pt>
                <c:pt idx="807">
                  <c:v>10.333549250141957</c:v>
                </c:pt>
                <c:pt idx="808">
                  <c:v>10.332567652079021</c:v>
                </c:pt>
                <c:pt idx="809">
                  <c:v>10.332269421570501</c:v>
                </c:pt>
                <c:pt idx="810">
                  <c:v>10.331924021570714</c:v>
                </c:pt>
                <c:pt idx="811">
                  <c:v>10.331614821570653</c:v>
                </c:pt>
                <c:pt idx="812">
                  <c:v>10.331301321570649</c:v>
                </c:pt>
                <c:pt idx="813">
                  <c:v>10.330686421570405</c:v>
                </c:pt>
                <c:pt idx="814">
                  <c:v>10.330084522601041</c:v>
                </c:pt>
                <c:pt idx="815">
                  <c:v>10.329574145100011</c:v>
                </c:pt>
                <c:pt idx="816">
                  <c:v>10.327408221570622</c:v>
                </c:pt>
                <c:pt idx="817">
                  <c:v>10.326200021570727</c:v>
                </c:pt>
                <c:pt idx="818">
                  <c:v>10.325439821570669</c:v>
                </c:pt>
                <c:pt idx="819">
                  <c:v>10.324768121570898</c:v>
                </c:pt>
                <c:pt idx="820">
                  <c:v>10.323666584457143</c:v>
                </c:pt>
                <c:pt idx="821">
                  <c:v>10.322358621570388</c:v>
                </c:pt>
                <c:pt idx="822">
                  <c:v>10.3212441215707</c:v>
                </c:pt>
                <c:pt idx="823">
                  <c:v>10.320321472364284</c:v>
                </c:pt>
                <c:pt idx="824">
                  <c:v>10.317612043793289</c:v>
                </c:pt>
                <c:pt idx="825">
                  <c:v>10.317002021570474</c:v>
                </c:pt>
                <c:pt idx="826">
                  <c:v>10.316421120539971</c:v>
                </c:pt>
                <c:pt idx="827">
                  <c:v>10.315780421570523</c:v>
                </c:pt>
                <c:pt idx="828">
                  <c:v>10.315504821570173</c:v>
                </c:pt>
                <c:pt idx="829">
                  <c:v>10.315353121570283</c:v>
                </c:pt>
                <c:pt idx="830">
                  <c:v>10.315227221571021</c:v>
                </c:pt>
                <c:pt idx="831">
                  <c:v>10.315115347343962</c:v>
                </c:pt>
                <c:pt idx="832">
                  <c:v>10.315067821570594</c:v>
                </c:pt>
                <c:pt idx="833">
                  <c:v>10.314920821570283</c:v>
                </c:pt>
                <c:pt idx="834">
                  <c:v>10.314870121569967</c:v>
                </c:pt>
                <c:pt idx="835">
                  <c:v>10.314781821571259</c:v>
                </c:pt>
                <c:pt idx="836">
                  <c:v>10.314716521570446</c:v>
                </c:pt>
                <c:pt idx="837">
                  <c:v>10.314624521570849</c:v>
                </c:pt>
                <c:pt idx="838">
                  <c:v>10.314538759070601</c:v>
                </c:pt>
                <c:pt idx="839">
                  <c:v>10.314498107285019</c:v>
                </c:pt>
                <c:pt idx="840">
                  <c:v>10.314487821570978</c:v>
                </c:pt>
                <c:pt idx="841">
                  <c:v>10.314487521570967</c:v>
                </c:pt>
                <c:pt idx="842">
                  <c:v>10.314454521569857</c:v>
                </c:pt>
                <c:pt idx="843">
                  <c:v>10.314403021570669</c:v>
                </c:pt>
                <c:pt idx="844">
                  <c:v>10.314367306107144</c:v>
                </c:pt>
                <c:pt idx="845">
                  <c:v>10.314334521570842</c:v>
                </c:pt>
                <c:pt idx="846">
                  <c:v>10.314307821569841</c:v>
                </c:pt>
                <c:pt idx="847">
                  <c:v>10.314291821570166</c:v>
                </c:pt>
                <c:pt idx="848">
                  <c:v>10.314305599348344</c:v>
                </c:pt>
                <c:pt idx="849">
                  <c:v>10.314386003388776</c:v>
                </c:pt>
                <c:pt idx="850">
                  <c:v>10.314409421570232</c:v>
                </c:pt>
                <c:pt idx="851">
                  <c:v>10.314427821570504</c:v>
                </c:pt>
                <c:pt idx="852">
                  <c:v>10.314419821570468</c:v>
                </c:pt>
                <c:pt idx="853">
                  <c:v>10.314354521570678</c:v>
                </c:pt>
                <c:pt idx="854">
                  <c:v>10.3141260215708</c:v>
                </c:pt>
                <c:pt idx="855">
                  <c:v>10.313932021571063</c:v>
                </c:pt>
                <c:pt idx="856">
                  <c:v>10.313795580191581</c:v>
                </c:pt>
                <c:pt idx="857">
                  <c:v>10.315973821570921</c:v>
                </c:pt>
                <c:pt idx="858">
                  <c:v>10.316515521570508</c:v>
                </c:pt>
                <c:pt idx="859">
                  <c:v>10.316711821570422</c:v>
                </c:pt>
                <c:pt idx="860">
                  <c:v>10.316535521570799</c:v>
                </c:pt>
                <c:pt idx="861">
                  <c:v>10.315849321570838</c:v>
                </c:pt>
                <c:pt idx="862">
                  <c:v>10.315083697858924</c:v>
                </c:pt>
                <c:pt idx="863">
                  <c:v>10.314100421570899</c:v>
                </c:pt>
                <c:pt idx="864">
                  <c:v>10.313667821570547</c:v>
                </c:pt>
                <c:pt idx="865">
                  <c:v>10.31173296442789</c:v>
                </c:pt>
                <c:pt idx="866">
                  <c:v>10.311211521570371</c:v>
                </c:pt>
                <c:pt idx="867">
                  <c:v>10.310625021570374</c:v>
                </c:pt>
                <c:pt idx="868">
                  <c:v>10.310120121570534</c:v>
                </c:pt>
                <c:pt idx="869">
                  <c:v>10.309675862807339</c:v>
                </c:pt>
                <c:pt idx="870">
                  <c:v>10.30921492157033</c:v>
                </c:pt>
                <c:pt idx="871">
                  <c:v>10.30875152157067</c:v>
                </c:pt>
                <c:pt idx="872">
                  <c:v>10.308281599347978</c:v>
                </c:pt>
                <c:pt idx="873">
                  <c:v>10.305852480661414</c:v>
                </c:pt>
                <c:pt idx="874">
                  <c:v>10.305140421570499</c:v>
                </c:pt>
                <c:pt idx="875">
                  <c:v>10.304479677240792</c:v>
                </c:pt>
                <c:pt idx="876">
                  <c:v>10.303928221570615</c:v>
                </c:pt>
                <c:pt idx="877">
                  <c:v>10.303361321570762</c:v>
                </c:pt>
                <c:pt idx="878">
                  <c:v>10.302750921570507</c:v>
                </c:pt>
                <c:pt idx="879">
                  <c:v>10.30224262157104</c:v>
                </c:pt>
                <c:pt idx="880">
                  <c:v>10.301709579812083</c:v>
                </c:pt>
                <c:pt idx="881">
                  <c:v>10.29984216500462</c:v>
                </c:pt>
                <c:pt idx="882">
                  <c:v>10.299021421570316</c:v>
                </c:pt>
                <c:pt idx="883">
                  <c:v>10.298458621570418</c:v>
                </c:pt>
                <c:pt idx="884">
                  <c:v>10.29783452157055</c:v>
                </c:pt>
                <c:pt idx="885">
                  <c:v>10.297340421570581</c:v>
                </c:pt>
                <c:pt idx="886">
                  <c:v>10.296859677240704</c:v>
                </c:pt>
                <c:pt idx="887">
                  <c:v>10.296488421570459</c:v>
                </c:pt>
                <c:pt idx="888">
                  <c:v>10.296353377126067</c:v>
                </c:pt>
                <c:pt idx="889">
                  <c:v>10.295336255305287</c:v>
                </c:pt>
                <c:pt idx="890">
                  <c:v>10.295107021570331</c:v>
                </c:pt>
                <c:pt idx="891">
                  <c:v>10.294759521570583</c:v>
                </c:pt>
                <c:pt idx="892">
                  <c:v>10.294406996828215</c:v>
                </c:pt>
                <c:pt idx="893">
                  <c:v>10.293998821570469</c:v>
                </c:pt>
                <c:pt idx="894">
                  <c:v>10.293681521571031</c:v>
                </c:pt>
                <c:pt idx="895">
                  <c:v>10.293406912479938</c:v>
                </c:pt>
                <c:pt idx="896">
                  <c:v>10.292735321570532</c:v>
                </c:pt>
                <c:pt idx="897">
                  <c:v>10.292616821570661</c:v>
                </c:pt>
                <c:pt idx="898">
                  <c:v>10.292416121570383</c:v>
                </c:pt>
                <c:pt idx="899">
                  <c:v>10.292304110230972</c:v>
                </c:pt>
                <c:pt idx="900">
                  <c:v>10.292190321571226</c:v>
                </c:pt>
                <c:pt idx="901">
                  <c:v>10.292089321570685</c:v>
                </c:pt>
                <c:pt idx="902">
                  <c:v>10.29198382157044</c:v>
                </c:pt>
                <c:pt idx="903">
                  <c:v>10.291813621569972</c:v>
                </c:pt>
                <c:pt idx="904">
                  <c:v>10.291680120420821</c:v>
                </c:pt>
                <c:pt idx="905">
                  <c:v>10.291303559275136</c:v>
                </c:pt>
                <c:pt idx="906">
                  <c:v>10.29124832157008</c:v>
                </c:pt>
                <c:pt idx="907">
                  <c:v>10.291237821569936</c:v>
                </c:pt>
                <c:pt idx="908">
                  <c:v>10.291228521570176</c:v>
                </c:pt>
                <c:pt idx="909">
                  <c:v>10.291219221570358</c:v>
                </c:pt>
                <c:pt idx="910">
                  <c:v>10.291205221570564</c:v>
                </c:pt>
                <c:pt idx="911">
                  <c:v>10.291190501983223</c:v>
                </c:pt>
                <c:pt idx="912">
                  <c:v>10.291187821570858</c:v>
                </c:pt>
                <c:pt idx="913">
                  <c:v>10.291141945281865</c:v>
                </c:pt>
                <c:pt idx="914">
                  <c:v>10.291130421571197</c:v>
                </c:pt>
                <c:pt idx="915">
                  <c:v>10.29114782157113</c:v>
                </c:pt>
                <c:pt idx="916">
                  <c:v>10.291120821569947</c:v>
                </c:pt>
                <c:pt idx="917">
                  <c:v>10.291057512292511</c:v>
                </c:pt>
                <c:pt idx="918">
                  <c:v>10.291011021570441</c:v>
                </c:pt>
                <c:pt idx="919">
                  <c:v>10.291034121570689</c:v>
                </c:pt>
                <c:pt idx="920">
                  <c:v>10.291162721570672</c:v>
                </c:pt>
                <c:pt idx="921">
                  <c:v>10.291237821570562</c:v>
                </c:pt>
                <c:pt idx="922">
                  <c:v>10.291502469457654</c:v>
                </c:pt>
                <c:pt idx="923">
                  <c:v>10.29205892157033</c:v>
                </c:pt>
                <c:pt idx="924">
                  <c:v>10.292963182395724</c:v>
                </c:pt>
                <c:pt idx="925">
                  <c:v>10.29368662157087</c:v>
                </c:pt>
                <c:pt idx="926">
                  <c:v>10.294455421570362</c:v>
                </c:pt>
                <c:pt idx="927">
                  <c:v>10.295052221570799</c:v>
                </c:pt>
                <c:pt idx="928">
                  <c:v>10.295612621570669</c:v>
                </c:pt>
                <c:pt idx="929">
                  <c:v>10.296045821570473</c:v>
                </c:pt>
                <c:pt idx="930">
                  <c:v>10.2964444882371</c:v>
                </c:pt>
                <c:pt idx="931">
                  <c:v>10.297662621570552</c:v>
                </c:pt>
                <c:pt idx="932">
                  <c:v>10.297978421570278</c:v>
                </c:pt>
                <c:pt idx="933">
                  <c:v>10.298247721570178</c:v>
                </c:pt>
                <c:pt idx="934">
                  <c:v>10.298448721570693</c:v>
                </c:pt>
                <c:pt idx="935">
                  <c:v>10.298616421570827</c:v>
                </c:pt>
                <c:pt idx="936">
                  <c:v>10.298753696570756</c:v>
                </c:pt>
                <c:pt idx="937">
                  <c:v>10.298885693911174</c:v>
                </c:pt>
                <c:pt idx="938">
                  <c:v>10.299283517772537</c:v>
                </c:pt>
                <c:pt idx="939">
                  <c:v>10.299440721570917</c:v>
                </c:pt>
                <c:pt idx="940">
                  <c:v>10.299579621569805</c:v>
                </c:pt>
                <c:pt idx="941">
                  <c:v>10.299632621570126</c:v>
                </c:pt>
                <c:pt idx="942">
                  <c:v>10.299666481364554</c:v>
                </c:pt>
                <c:pt idx="943">
                  <c:v>10.299728021569805</c:v>
                </c:pt>
                <c:pt idx="944">
                  <c:v>10.299774621571245</c:v>
                </c:pt>
                <c:pt idx="945">
                  <c:v>10.299815921570584</c:v>
                </c:pt>
                <c:pt idx="946">
                  <c:v>10.29983782157062</c:v>
                </c:pt>
                <c:pt idx="947">
                  <c:v>10.299937821570651</c:v>
                </c:pt>
                <c:pt idx="948">
                  <c:v>10.299951716307575</c:v>
                </c:pt>
                <c:pt idx="949">
                  <c:v>10.300028863237102</c:v>
                </c:pt>
                <c:pt idx="950">
                  <c:v>10.30011902157058</c:v>
                </c:pt>
                <c:pt idx="951">
                  <c:v>10.300186621571171</c:v>
                </c:pt>
                <c:pt idx="952">
                  <c:v>10.300252021570586</c:v>
                </c:pt>
                <c:pt idx="953">
                  <c:v>10.300320621570037</c:v>
                </c:pt>
                <c:pt idx="954">
                  <c:v>10.300353134071244</c:v>
                </c:pt>
                <c:pt idx="955">
                  <c:v>10.300357821570444</c:v>
                </c:pt>
                <c:pt idx="956">
                  <c:v>10.300286426221746</c:v>
                </c:pt>
                <c:pt idx="957">
                  <c:v>10.300154221570708</c:v>
                </c:pt>
                <c:pt idx="958">
                  <c:v>10.300001521571218</c:v>
                </c:pt>
                <c:pt idx="959">
                  <c:v>10.299845821571054</c:v>
                </c:pt>
                <c:pt idx="960">
                  <c:v>10.299699221570833</c:v>
                </c:pt>
                <c:pt idx="961">
                  <c:v>10.299621636002868</c:v>
                </c:pt>
                <c:pt idx="962">
                  <c:v>10.299542021571014</c:v>
                </c:pt>
                <c:pt idx="963">
                  <c:v>10.299480621570908</c:v>
                </c:pt>
                <c:pt idx="964">
                  <c:v>10.299182032096596</c:v>
                </c:pt>
                <c:pt idx="965">
                  <c:v>10.296830521570755</c:v>
                </c:pt>
                <c:pt idx="966">
                  <c:v>10.292851421570035</c:v>
                </c:pt>
                <c:pt idx="967">
                  <c:v>10.288439574147489</c:v>
                </c:pt>
                <c:pt idx="968">
                  <c:v>10.284923221570281</c:v>
                </c:pt>
                <c:pt idx="969">
                  <c:v>10.281983521570382</c:v>
                </c:pt>
                <c:pt idx="970">
                  <c:v>10.278538321570167</c:v>
                </c:pt>
                <c:pt idx="971">
                  <c:v>10.275796621570734</c:v>
                </c:pt>
                <c:pt idx="972">
                  <c:v>10.274179071570572</c:v>
                </c:pt>
                <c:pt idx="973">
                  <c:v>10.268032923611244</c:v>
                </c:pt>
                <c:pt idx="974">
                  <c:v>10.266966221570314</c:v>
                </c:pt>
                <c:pt idx="975">
                  <c:v>10.264818121570485</c:v>
                </c:pt>
                <c:pt idx="976">
                  <c:v>10.263248621570185</c:v>
                </c:pt>
                <c:pt idx="977">
                  <c:v>10.261805021570567</c:v>
                </c:pt>
                <c:pt idx="978">
                  <c:v>10.260680605076217</c:v>
                </c:pt>
                <c:pt idx="979">
                  <c:v>10.259470421570583</c:v>
                </c:pt>
                <c:pt idx="980">
                  <c:v>10.258490821570646</c:v>
                </c:pt>
                <c:pt idx="981">
                  <c:v>10.257985647657549</c:v>
                </c:pt>
                <c:pt idx="982">
                  <c:v>10.255976252942887</c:v>
                </c:pt>
                <c:pt idx="983">
                  <c:v>10.255332221570754</c:v>
                </c:pt>
                <c:pt idx="984">
                  <c:v>10.254676821570555</c:v>
                </c:pt>
                <c:pt idx="985">
                  <c:v>10.254071988237669</c:v>
                </c:pt>
                <c:pt idx="986">
                  <c:v>10.253553221570357</c:v>
                </c:pt>
                <c:pt idx="987">
                  <c:v>10.252969821570318</c:v>
                </c:pt>
                <c:pt idx="988">
                  <c:v>10.252557921570528</c:v>
                </c:pt>
                <c:pt idx="989">
                  <c:v>10.25218812460092</c:v>
                </c:pt>
                <c:pt idx="990">
                  <c:v>10.25140782157051</c:v>
                </c:pt>
                <c:pt idx="991">
                  <c:v>10.251378221570505</c:v>
                </c:pt>
                <c:pt idx="992">
                  <c:v>10.251332821570358</c:v>
                </c:pt>
                <c:pt idx="993">
                  <c:v>10.251258121570558</c:v>
                </c:pt>
                <c:pt idx="994">
                  <c:v>10.251180221570436</c:v>
                </c:pt>
                <c:pt idx="995">
                  <c:v>10.251218021570864</c:v>
                </c:pt>
                <c:pt idx="996">
                  <c:v>10.251630521570334</c:v>
                </c:pt>
                <c:pt idx="997">
                  <c:v>10.251961921570498</c:v>
                </c:pt>
                <c:pt idx="998">
                  <c:v>10.252317921570508</c:v>
                </c:pt>
                <c:pt idx="999">
                  <c:v>10.252480548843195</c:v>
                </c:pt>
                <c:pt idx="1000">
                  <c:v>10.253168908527059</c:v>
                </c:pt>
                <c:pt idx="1001">
                  <c:v>10.253318321570291</c:v>
                </c:pt>
                <c:pt idx="1002">
                  <c:v>10.253502721571053</c:v>
                </c:pt>
                <c:pt idx="1003">
                  <c:v>10.25369632157053</c:v>
                </c:pt>
                <c:pt idx="1004">
                  <c:v>10.253916521570417</c:v>
                </c:pt>
                <c:pt idx="1005">
                  <c:v>10.25411771518786</c:v>
                </c:pt>
                <c:pt idx="1006">
                  <c:v>10.254254131094896</c:v>
                </c:pt>
                <c:pt idx="1007">
                  <c:v>10.254326521570235</c:v>
                </c:pt>
                <c:pt idx="1008">
                  <c:v>10.254387821570546</c:v>
                </c:pt>
                <c:pt idx="1009">
                  <c:v>10.254610580191397</c:v>
                </c:pt>
                <c:pt idx="1010">
                  <c:v>10.254676621570965</c:v>
                </c:pt>
                <c:pt idx="1011">
                  <c:v>10.254751321570765</c:v>
                </c:pt>
                <c:pt idx="1012">
                  <c:v>10.254772759842055</c:v>
                </c:pt>
                <c:pt idx="1013">
                  <c:v>10.254896621570467</c:v>
                </c:pt>
                <c:pt idx="1014">
                  <c:v>10.255000021571092</c:v>
                </c:pt>
                <c:pt idx="1015">
                  <c:v>10.25511572157113</c:v>
                </c:pt>
                <c:pt idx="1016">
                  <c:v>10.255195621570508</c:v>
                </c:pt>
                <c:pt idx="1017">
                  <c:v>10.255423238237356</c:v>
                </c:pt>
                <c:pt idx="1018">
                  <c:v>10.255534800737095</c:v>
                </c:pt>
                <c:pt idx="1019">
                  <c:v>10.255732021570722</c:v>
                </c:pt>
                <c:pt idx="1020">
                  <c:v>10.255849521570994</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10.256851821570123</c:v>
                </c:pt>
                <c:pt idx="1029">
                  <c:v>10.256899821570798</c:v>
                </c:pt>
                <c:pt idx="1030">
                  <c:v>10.256935965900297</c:v>
                </c:pt>
                <c:pt idx="1031">
                  <c:v>10.25696682157006</c:v>
                </c:pt>
                <c:pt idx="1032">
                  <c:v>10.257012221571117</c:v>
                </c:pt>
                <c:pt idx="1033">
                  <c:v>10.257051521570858</c:v>
                </c:pt>
                <c:pt idx="1034">
                  <c:v>10.257071821570534</c:v>
                </c:pt>
                <c:pt idx="1035">
                  <c:v>10.257271919931085</c:v>
                </c:pt>
                <c:pt idx="1036">
                  <c:v>10.257343721570791</c:v>
                </c:pt>
                <c:pt idx="1037">
                  <c:v>10.257408130848532</c:v>
                </c:pt>
                <c:pt idx="1038">
                  <c:v>10.257479721570903</c:v>
                </c:pt>
                <c:pt idx="1039">
                  <c:v>10.257522321570193</c:v>
                </c:pt>
                <c:pt idx="1040">
                  <c:v>10.257569821571437</c:v>
                </c:pt>
                <c:pt idx="1041">
                  <c:v>10.25759942157093</c:v>
                </c:pt>
                <c:pt idx="1042">
                  <c:v>10.257614250141884</c:v>
                </c:pt>
                <c:pt idx="1043">
                  <c:v>10.260105801368397</c:v>
                </c:pt>
                <c:pt idx="1044">
                  <c:v>10.261261121570428</c:v>
                </c:pt>
                <c:pt idx="1045">
                  <c:v>10.262717421570457</c:v>
                </c:pt>
                <c:pt idx="1046">
                  <c:v>10.264444321570906</c:v>
                </c:pt>
                <c:pt idx="1047">
                  <c:v>10.265841326725294</c:v>
                </c:pt>
                <c:pt idx="1048">
                  <c:v>10.267255921570424</c:v>
                </c:pt>
                <c:pt idx="1049">
                  <c:v>10.268380821570346</c:v>
                </c:pt>
                <c:pt idx="1050">
                  <c:v>10.269403059666033</c:v>
                </c:pt>
                <c:pt idx="1051">
                  <c:v>10.272033755636627</c:v>
                </c:pt>
                <c:pt idx="1052">
                  <c:v>10.272784821570596</c:v>
                </c:pt>
                <c:pt idx="1053">
                  <c:v>10.273424934972738</c:v>
                </c:pt>
                <c:pt idx="1054">
                  <c:v>10.273966321570512</c:v>
                </c:pt>
                <c:pt idx="1055">
                  <c:v>10.274481521570507</c:v>
                </c:pt>
                <c:pt idx="1056">
                  <c:v>10.274936621570291</c:v>
                </c:pt>
                <c:pt idx="1057">
                  <c:v>10.275355621570426</c:v>
                </c:pt>
                <c:pt idx="1058">
                  <c:v>10.275662476743079</c:v>
                </c:pt>
                <c:pt idx="1059">
                  <c:v>10.278595321570535</c:v>
                </c:pt>
                <c:pt idx="1060">
                  <c:v>10.279210144802718</c:v>
                </c:pt>
                <c:pt idx="1061">
                  <c:v>10.280212521570419</c:v>
                </c:pt>
                <c:pt idx="1062">
                  <c:v>10.281214421570823</c:v>
                </c:pt>
                <c:pt idx="1063">
                  <c:v>10.282043321570754</c:v>
                </c:pt>
                <c:pt idx="1064">
                  <c:v>10.282813021570504</c:v>
                </c:pt>
                <c:pt idx="1065">
                  <c:v>10.283462254560149</c:v>
                </c:pt>
                <c:pt idx="1066">
                  <c:v>10.284015721570242</c:v>
                </c:pt>
                <c:pt idx="1067">
                  <c:v>10.284429443192195</c:v>
                </c:pt>
                <c:pt idx="1068">
                  <c:v>10.285808885400783</c:v>
                </c:pt>
                <c:pt idx="1069">
                  <c:v>10.286163721570503</c:v>
                </c:pt>
                <c:pt idx="1070">
                  <c:v>10.286432873116993</c:v>
                </c:pt>
                <c:pt idx="1071">
                  <c:v>10.286749321570582</c:v>
                </c:pt>
                <c:pt idx="1072">
                  <c:v>10.28702522157009</c:v>
                </c:pt>
                <c:pt idx="1073">
                  <c:v>10.287265821570188</c:v>
                </c:pt>
                <c:pt idx="1074">
                  <c:v>10.287267421570377</c:v>
                </c:pt>
                <c:pt idx="1075">
                  <c:v>10.287102509069811</c:v>
                </c:pt>
                <c:pt idx="1076">
                  <c:v>10.287039377125993</c:v>
                </c:pt>
                <c:pt idx="1077">
                  <c:v>10.286660043792764</c:v>
                </c:pt>
                <c:pt idx="1078">
                  <c:v>10.286584621571009</c:v>
                </c:pt>
                <c:pt idx="1079">
                  <c:v>10.286512321570044</c:v>
                </c:pt>
                <c:pt idx="1080">
                  <c:v>10.286291821570373</c:v>
                </c:pt>
                <c:pt idx="1081">
                  <c:v>10.286032421570653</c:v>
                </c:pt>
                <c:pt idx="1082">
                  <c:v>10.285782613237174</c:v>
                </c:pt>
                <c:pt idx="1083">
                  <c:v>10.285548721570805</c:v>
                </c:pt>
                <c:pt idx="1084">
                  <c:v>10.285289821570572</c:v>
                </c:pt>
                <c:pt idx="1085">
                  <c:v>10.285055440618223</c:v>
                </c:pt>
                <c:pt idx="1086">
                  <c:v>10.283832548843336</c:v>
                </c:pt>
                <c:pt idx="1087">
                  <c:v>10.283587221570585</c:v>
                </c:pt>
                <c:pt idx="1088">
                  <c:v>10.283174321570399</c:v>
                </c:pt>
                <c:pt idx="1089">
                  <c:v>10.282922242623371</c:v>
                </c:pt>
                <c:pt idx="1090">
                  <c:v>10.282618121570451</c:v>
                </c:pt>
                <c:pt idx="1091">
                  <c:v>10.282392821570895</c:v>
                </c:pt>
                <c:pt idx="1092">
                  <c:v>10.282181721570666</c:v>
                </c:pt>
                <c:pt idx="1093">
                  <c:v>10.281988021570939</c:v>
                </c:pt>
                <c:pt idx="1094">
                  <c:v>10.28186948823712</c:v>
                </c:pt>
                <c:pt idx="1095">
                  <c:v>10.281350270550249</c:v>
                </c:pt>
                <c:pt idx="1096">
                  <c:v>10.281217505780589</c:v>
                </c:pt>
                <c:pt idx="1097">
                  <c:v>10.281003221570572</c:v>
                </c:pt>
                <c:pt idx="1098">
                  <c:v>10.280719521570333</c:v>
                </c:pt>
                <c:pt idx="1099">
                  <c:v>10.2803878215705</c:v>
                </c:pt>
                <c:pt idx="1100">
                  <c:v>10.280133021570791</c:v>
                </c:pt>
                <c:pt idx="1101">
                  <c:v>10.279911821570053</c:v>
                </c:pt>
                <c:pt idx="1102">
                  <c:v>10.279757717403967</c:v>
                </c:pt>
                <c:pt idx="1103">
                  <c:v>10.279687821570505</c:v>
                </c:pt>
                <c:pt idx="1104">
                  <c:v>10.278502488237152</c:v>
                </c:pt>
                <c:pt idx="1105">
                  <c:v>10.278282621570597</c:v>
                </c:pt>
                <c:pt idx="1106">
                  <c:v>10.277817321571305</c:v>
                </c:pt>
                <c:pt idx="1107">
                  <c:v>10.277447521570863</c:v>
                </c:pt>
                <c:pt idx="1108">
                  <c:v>10.276948221570578</c:v>
                </c:pt>
                <c:pt idx="1109">
                  <c:v>10.276619321570578</c:v>
                </c:pt>
                <c:pt idx="1110">
                  <c:v>10.27629689373542</c:v>
                </c:pt>
                <c:pt idx="1111">
                  <c:v>10.276020912479837</c:v>
                </c:pt>
                <c:pt idx="1112">
                  <c:v>10.275368874202044</c:v>
                </c:pt>
                <c:pt idx="1113">
                  <c:v>10.275263121570603</c:v>
                </c:pt>
                <c:pt idx="1114">
                  <c:v>10.275067421570768</c:v>
                </c:pt>
                <c:pt idx="1115">
                  <c:v>10.274941421570517</c:v>
                </c:pt>
                <c:pt idx="1116">
                  <c:v>10.274816571570497</c:v>
                </c:pt>
                <c:pt idx="1117">
                  <c:v>10.274678621570544</c:v>
                </c:pt>
                <c:pt idx="1118">
                  <c:v>10.27458252157065</c:v>
                </c:pt>
                <c:pt idx="1119">
                  <c:v>10.274444821570043</c:v>
                </c:pt>
                <c:pt idx="1120">
                  <c:v>10.274314621570667</c:v>
                </c:pt>
                <c:pt idx="1121">
                  <c:v>10.273918392999221</c:v>
                </c:pt>
                <c:pt idx="1122">
                  <c:v>10.273846505780668</c:v>
                </c:pt>
                <c:pt idx="1123">
                  <c:v>10.273798221570289</c:v>
                </c:pt>
                <c:pt idx="1124">
                  <c:v>10.273734521571484</c:v>
                </c:pt>
                <c:pt idx="1125">
                  <c:v>10.273690221570106</c:v>
                </c:pt>
                <c:pt idx="1126">
                  <c:v>10.273677921570012</c:v>
                </c:pt>
                <c:pt idx="1127">
                  <c:v>10.273688421569986</c:v>
                </c:pt>
                <c:pt idx="1128">
                  <c:v>10.273705821570488</c:v>
                </c:pt>
                <c:pt idx="1129">
                  <c:v>10.273649560700889</c:v>
                </c:pt>
                <c:pt idx="1130">
                  <c:v>10.273596221571026</c:v>
                </c:pt>
                <c:pt idx="1131">
                  <c:v>10.273556121570479</c:v>
                </c:pt>
                <c:pt idx="1132">
                  <c:v>10.273395021570067</c:v>
                </c:pt>
                <c:pt idx="1133">
                  <c:v>10.273025221570876</c:v>
                </c:pt>
                <c:pt idx="1134">
                  <c:v>10.27270998651862</c:v>
                </c:pt>
                <c:pt idx="1135">
                  <c:v>10.272399321570433</c:v>
                </c:pt>
                <c:pt idx="1136">
                  <c:v>10.272012003388724</c:v>
                </c:pt>
                <c:pt idx="1137">
                  <c:v>10.271145468629342</c:v>
                </c:pt>
                <c:pt idx="1138">
                  <c:v>10.270955721570473</c:v>
                </c:pt>
                <c:pt idx="1139">
                  <c:v>10.270706221569966</c:v>
                </c:pt>
                <c:pt idx="1140">
                  <c:v>10.270427321569898</c:v>
                </c:pt>
                <c:pt idx="1141">
                  <c:v>10.270219663675888</c:v>
                </c:pt>
                <c:pt idx="1142">
                  <c:v>10.269942921570689</c:v>
                </c:pt>
                <c:pt idx="1143">
                  <c:v>10.269711521570386</c:v>
                </c:pt>
                <c:pt idx="1144">
                  <c:v>10.26953632157084</c:v>
                </c:pt>
                <c:pt idx="1145">
                  <c:v>10.269356853828683</c:v>
                </c:pt>
                <c:pt idx="1146">
                  <c:v>10.26908948823727</c:v>
                </c:pt>
                <c:pt idx="1147">
                  <c:v>10.269230021570579</c:v>
                </c:pt>
                <c:pt idx="1148">
                  <c:v>10.269425521570369</c:v>
                </c:pt>
                <c:pt idx="1149">
                  <c:v>10.269608921570168</c:v>
                </c:pt>
                <c:pt idx="1150">
                  <c:v>10.269765321570091</c:v>
                </c:pt>
                <c:pt idx="1151">
                  <c:v>10.269895752604938</c:v>
                </c:pt>
                <c:pt idx="1152">
                  <c:v>10.270749782354628</c:v>
                </c:pt>
                <c:pt idx="1153">
                  <c:v>10.271039121570695</c:v>
                </c:pt>
                <c:pt idx="1154">
                  <c:v>10.271301421570499</c:v>
                </c:pt>
                <c:pt idx="1155">
                  <c:v>10.271564321570438</c:v>
                </c:pt>
                <c:pt idx="1156">
                  <c:v>10.27178402157061</c:v>
                </c:pt>
                <c:pt idx="1157">
                  <c:v>10.271994021570762</c:v>
                </c:pt>
                <c:pt idx="1158">
                  <c:v>10.272153446570528</c:v>
                </c:pt>
                <c:pt idx="1159">
                  <c:v>10.272265321570714</c:v>
                </c:pt>
                <c:pt idx="1160">
                  <c:v>10.272608409805954</c:v>
                </c:pt>
                <c:pt idx="1161">
                  <c:v>10.272662921570358</c:v>
                </c:pt>
                <c:pt idx="1162">
                  <c:v>10.272739821570937</c:v>
                </c:pt>
                <c:pt idx="1163">
                  <c:v>10.272805021569795</c:v>
                </c:pt>
                <c:pt idx="1164">
                  <c:v>10.272853521570866</c:v>
                </c:pt>
                <c:pt idx="1165">
                  <c:v>10.272944904904065</c:v>
                </c:pt>
                <c:pt idx="1166">
                  <c:v>10.273024921570524</c:v>
                </c:pt>
                <c:pt idx="1167">
                  <c:v>10.27318327611566</c:v>
                </c:pt>
                <c:pt idx="1168">
                  <c:v>10.273886996828239</c:v>
                </c:pt>
                <c:pt idx="1169">
                  <c:v>10.274077321570687</c:v>
                </c:pt>
                <c:pt idx="1170">
                  <c:v>10.274339321570707</c:v>
                </c:pt>
                <c:pt idx="1171">
                  <c:v>10.274559766015258</c:v>
                </c:pt>
                <c:pt idx="1172">
                  <c:v>10.274783321570155</c:v>
                </c:pt>
                <c:pt idx="1173">
                  <c:v>10.275019121570651</c:v>
                </c:pt>
                <c:pt idx="1174">
                  <c:v>10.275186721570307</c:v>
                </c:pt>
                <c:pt idx="1175">
                  <c:v>10.275340925018824</c:v>
                </c:pt>
                <c:pt idx="1176">
                  <c:v>10.276071512046528</c:v>
                </c:pt>
                <c:pt idx="1177">
                  <c:v>10.275417396038719</c:v>
                </c:pt>
                <c:pt idx="1178">
                  <c:v>10.273501621570958</c:v>
                </c:pt>
                <c:pt idx="1179">
                  <c:v>10.270628921570719</c:v>
                </c:pt>
                <c:pt idx="1180">
                  <c:v>10.268507221570346</c:v>
                </c:pt>
                <c:pt idx="1181">
                  <c:v>10.266883521570705</c:v>
                </c:pt>
                <c:pt idx="1182">
                  <c:v>10.265383021570571</c:v>
                </c:pt>
                <c:pt idx="1183">
                  <c:v>10.259738773951469</c:v>
                </c:pt>
                <c:pt idx="1184">
                  <c:v>10.258377721570568</c:v>
                </c:pt>
                <c:pt idx="1185">
                  <c:v>10.256400221570274</c:v>
                </c:pt>
                <c:pt idx="1186">
                  <c:v>10.25424772157082</c:v>
                </c:pt>
                <c:pt idx="1187">
                  <c:v>10.252547021570237</c:v>
                </c:pt>
                <c:pt idx="1188">
                  <c:v>10.250917717403908</c:v>
                </c:pt>
                <c:pt idx="1189">
                  <c:v>10.249500167249366</c:v>
                </c:pt>
                <c:pt idx="1190">
                  <c:v>10.242857311366535</c:v>
                </c:pt>
                <c:pt idx="1191">
                  <c:v>10.241692021570643</c:v>
                </c:pt>
                <c:pt idx="1192">
                  <c:v>10.240726221570455</c:v>
                </c:pt>
                <c:pt idx="1193">
                  <c:v>10.239751675737111</c:v>
                </c:pt>
                <c:pt idx="1194">
                  <c:v>10.239051821570442</c:v>
                </c:pt>
                <c:pt idx="1195">
                  <c:v>10.236477821570404</c:v>
                </c:pt>
                <c:pt idx="1196">
                  <c:v>10.236223821570363</c:v>
                </c:pt>
                <c:pt idx="1197">
                  <c:v>10.235599121570473</c:v>
                </c:pt>
                <c:pt idx="1198">
                  <c:v>10.23519012157054</c:v>
                </c:pt>
                <c:pt idx="1199">
                  <c:v>10.234765521570736</c:v>
                </c:pt>
                <c:pt idx="1200">
                  <c:v>10.234444904903725</c:v>
                </c:pt>
                <c:pt idx="1201">
                  <c:v>10.234101321570151</c:v>
                </c:pt>
                <c:pt idx="1202">
                  <c:v>10.233848747496367</c:v>
                </c:pt>
                <c:pt idx="1203">
                  <c:v>10.232710421570729</c:v>
                </c:pt>
                <c:pt idx="1204">
                  <c:v>10.232492221570723</c:v>
                </c:pt>
                <c:pt idx="1205">
                  <c:v>10.232301921570794</c:v>
                </c:pt>
                <c:pt idx="1206">
                  <c:v>10.232140009070108</c:v>
                </c:pt>
                <c:pt idx="1207">
                  <c:v>10.231969721570223</c:v>
                </c:pt>
                <c:pt idx="1208">
                  <c:v>10.231848221571212</c:v>
                </c:pt>
                <c:pt idx="1209">
                  <c:v>10.231724722979308</c:v>
                </c:pt>
                <c:pt idx="1210">
                  <c:v>10.23085425014186</c:v>
                </c:pt>
                <c:pt idx="1211">
                  <c:v>10.230211621570376</c:v>
                </c:pt>
                <c:pt idx="1212">
                  <c:v>10.229591363236963</c:v>
                </c:pt>
                <c:pt idx="1213">
                  <c:v>10.228930821570415</c:v>
                </c:pt>
                <c:pt idx="1214">
                  <c:v>10.228143721570333</c:v>
                </c:pt>
                <c:pt idx="1215">
                  <c:v>10.227538571571117</c:v>
                </c:pt>
                <c:pt idx="1216">
                  <c:v>10.225727715187404</c:v>
                </c:pt>
                <c:pt idx="1217">
                  <c:v>10.224877321570588</c:v>
                </c:pt>
                <c:pt idx="1218">
                  <c:v>10.222648446570517</c:v>
                </c:pt>
                <c:pt idx="1219">
                  <c:v>10.220461321570824</c:v>
                </c:pt>
                <c:pt idx="1220">
                  <c:v>10.218154221570543</c:v>
                </c:pt>
                <c:pt idx="1221">
                  <c:v>10.216295221570348</c:v>
                </c:pt>
                <c:pt idx="1222">
                  <c:v>10.214484421570475</c:v>
                </c:pt>
                <c:pt idx="1223">
                  <c:v>10.213004084196641</c:v>
                </c:pt>
                <c:pt idx="1224">
                  <c:v>10.212100174511804</c:v>
                </c:pt>
                <c:pt idx="1225">
                  <c:v>10.208016912479692</c:v>
                </c:pt>
                <c:pt idx="1226">
                  <c:v>10.207288621570498</c:v>
                </c:pt>
                <c:pt idx="1227">
                  <c:v>10.206475821570777</c:v>
                </c:pt>
                <c:pt idx="1228">
                  <c:v>10.205575721570241</c:v>
                </c:pt>
                <c:pt idx="1229">
                  <c:v>10.204887221570274</c:v>
                </c:pt>
                <c:pt idx="1230">
                  <c:v>10.204261699121545</c:v>
                </c:pt>
                <c:pt idx="1231">
                  <c:v>10.203876627540566</c:v>
                </c:pt>
                <c:pt idx="1232">
                  <c:v>10.203395664708168</c:v>
                </c:pt>
                <c:pt idx="1233">
                  <c:v>10.202187821570519</c:v>
                </c:pt>
                <c:pt idx="1234">
                  <c:v>10.202039521570541</c:v>
                </c:pt>
                <c:pt idx="1235">
                  <c:v>10.201677221570648</c:v>
                </c:pt>
                <c:pt idx="1236">
                  <c:v>10.201403021570385</c:v>
                </c:pt>
                <c:pt idx="1237">
                  <c:v>10.201093121570736</c:v>
                </c:pt>
                <c:pt idx="1238">
                  <c:v>10.200856205409238</c:v>
                </c:pt>
                <c:pt idx="1239">
                  <c:v>10.20056084240376</c:v>
                </c:pt>
                <c:pt idx="1240">
                  <c:v>10.200348354904222</c:v>
                </c:pt>
                <c:pt idx="1241">
                  <c:v>10.200204488236849</c:v>
                </c:pt>
                <c:pt idx="1242">
                  <c:v>10.200254921571499</c:v>
                </c:pt>
                <c:pt idx="1243">
                  <c:v>10.200287621571007</c:v>
                </c:pt>
                <c:pt idx="1244">
                  <c:v>10.200319821570687</c:v>
                </c:pt>
                <c:pt idx="1245">
                  <c:v>10.200341716307193</c:v>
                </c:pt>
                <c:pt idx="1246">
                  <c:v>10.200359921570154</c:v>
                </c:pt>
                <c:pt idx="1247">
                  <c:v>10.200381221569998</c:v>
                </c:pt>
                <c:pt idx="1248">
                  <c:v>10.200381111043711</c:v>
                </c:pt>
                <c:pt idx="1249">
                  <c:v>10.200239033691318</c:v>
                </c:pt>
                <c:pt idx="1250">
                  <c:v>10.200225821570413</c:v>
                </c:pt>
                <c:pt idx="1251">
                  <c:v>10.20019729525454</c:v>
                </c:pt>
                <c:pt idx="1252">
                  <c:v>10.200237821570099</c:v>
                </c:pt>
                <c:pt idx="1253">
                  <c:v>10.200247721571017</c:v>
                </c:pt>
                <c:pt idx="1254">
                  <c:v>10.200242321570087</c:v>
                </c:pt>
                <c:pt idx="1255">
                  <c:v>10.200237821570099</c:v>
                </c:pt>
                <c:pt idx="1256">
                  <c:v>10.200229488237468</c:v>
                </c:pt>
                <c:pt idx="1257">
                  <c:v>10.200087821570477</c:v>
                </c:pt>
                <c:pt idx="1258">
                  <c:v>10.199980621570361</c:v>
                </c:pt>
                <c:pt idx="1259">
                  <c:v>10.199846721570722</c:v>
                </c:pt>
                <c:pt idx="1260">
                  <c:v>10.199747821571052</c:v>
                </c:pt>
                <c:pt idx="1261">
                  <c:v>10.199675821570153</c:v>
                </c:pt>
                <c:pt idx="1262">
                  <c:v>10.199542221570184</c:v>
                </c:pt>
                <c:pt idx="1263">
                  <c:v>10.199422890063587</c:v>
                </c:pt>
                <c:pt idx="1264">
                  <c:v>10.199260321570236</c:v>
                </c:pt>
                <c:pt idx="1265">
                  <c:v>10.19916216500495</c:v>
                </c:pt>
                <c:pt idx="1266">
                  <c:v>10.198860979465493</c:v>
                </c:pt>
                <c:pt idx="1267">
                  <c:v>10.198771621570344</c:v>
                </c:pt>
                <c:pt idx="1268">
                  <c:v>10.198476221570431</c:v>
                </c:pt>
                <c:pt idx="1269">
                  <c:v>10.197662717403645</c:v>
                </c:pt>
                <c:pt idx="1270">
                  <c:v>10.196357321570801</c:v>
                </c:pt>
                <c:pt idx="1271">
                  <c:v>10.195287821570545</c:v>
                </c:pt>
                <c:pt idx="1272">
                  <c:v>10.194335921570811</c:v>
                </c:pt>
                <c:pt idx="1273">
                  <c:v>10.19349701511895</c:v>
                </c:pt>
                <c:pt idx="1274">
                  <c:v>10.191506283108865</c:v>
                </c:pt>
                <c:pt idx="1275">
                  <c:v>10.191137621570348</c:v>
                </c:pt>
                <c:pt idx="1276">
                  <c:v>10.190581611044351</c:v>
                </c:pt>
                <c:pt idx="1277">
                  <c:v>10.189707621570435</c:v>
                </c:pt>
                <c:pt idx="1278">
                  <c:v>10.188896721570572</c:v>
                </c:pt>
                <c:pt idx="1279">
                  <c:v>10.1882559215707</c:v>
                </c:pt>
                <c:pt idx="1280">
                  <c:v>10.187550021570743</c:v>
                </c:pt>
                <c:pt idx="1281">
                  <c:v>10.187077221570391</c:v>
                </c:pt>
                <c:pt idx="1282">
                  <c:v>10.186644918344925</c:v>
                </c:pt>
                <c:pt idx="1283">
                  <c:v>10.185487821570561</c:v>
                </c:pt>
                <c:pt idx="1284">
                  <c:v>10.185311221570871</c:v>
                </c:pt>
                <c:pt idx="1285">
                  <c:v>10.185034221569978</c:v>
                </c:pt>
                <c:pt idx="1286">
                  <c:v>10.184722221570425</c:v>
                </c:pt>
                <c:pt idx="1287">
                  <c:v>10.184527921570506</c:v>
                </c:pt>
                <c:pt idx="1288">
                  <c:v>10.184297821570496</c:v>
                </c:pt>
                <c:pt idx="1289">
                  <c:v>10.184087300737119</c:v>
                </c:pt>
                <c:pt idx="1290">
                  <c:v>10.183915721570983</c:v>
                </c:pt>
                <c:pt idx="1291">
                  <c:v>10.183796928713477</c:v>
                </c:pt>
                <c:pt idx="1292">
                  <c:v>10.183357821570539</c:v>
                </c:pt>
                <c:pt idx="1293">
                  <c:v>10.183297721570838</c:v>
                </c:pt>
                <c:pt idx="1294">
                  <c:v>10.183122221570372</c:v>
                </c:pt>
                <c:pt idx="1295">
                  <c:v>10.182978863237096</c:v>
                </c:pt>
                <c:pt idx="1296">
                  <c:v>10.182848921569686</c:v>
                </c:pt>
                <c:pt idx="1297">
                  <c:v>10.182756821570919</c:v>
                </c:pt>
                <c:pt idx="1298">
                  <c:v>10.182648721570317</c:v>
                </c:pt>
                <c:pt idx="1299">
                  <c:v>10.182557321569831</c:v>
                </c:pt>
                <c:pt idx="1300">
                  <c:v>10.182487821570348</c:v>
                </c:pt>
                <c:pt idx="1301">
                  <c:v>10.18231782157055</c:v>
                </c:pt>
                <c:pt idx="1302">
                  <c:v>10.182297076890151</c:v>
                </c:pt>
                <c:pt idx="1303">
                  <c:v>10.182274021571047</c:v>
                </c:pt>
                <c:pt idx="1304">
                  <c:v>10.182307621570814</c:v>
                </c:pt>
                <c:pt idx="1305">
                  <c:v>10.182346621570261</c:v>
                </c:pt>
                <c:pt idx="1306">
                  <c:v>10.182156221570253</c:v>
                </c:pt>
                <c:pt idx="1307">
                  <c:v>10.18108912157065</c:v>
                </c:pt>
                <c:pt idx="1308">
                  <c:v>10.1797758424036</c:v>
                </c:pt>
                <c:pt idx="1309">
                  <c:v>10.178872411734503</c:v>
                </c:pt>
                <c:pt idx="1310">
                  <c:v>10.176366003388679</c:v>
                </c:pt>
                <c:pt idx="1311">
                  <c:v>10.17574182157044</c:v>
                </c:pt>
                <c:pt idx="1312">
                  <c:v>10.174940521570633</c:v>
                </c:pt>
                <c:pt idx="1313">
                  <c:v>10.174191821570318</c:v>
                </c:pt>
                <c:pt idx="1314">
                  <c:v>10.173536721570642</c:v>
                </c:pt>
                <c:pt idx="1315">
                  <c:v>10.172959400517854</c:v>
                </c:pt>
                <c:pt idx="1316">
                  <c:v>10.172422221570841</c:v>
                </c:pt>
                <c:pt idx="1317">
                  <c:v>10.171979521570549</c:v>
                </c:pt>
                <c:pt idx="1318">
                  <c:v>10.172018473745183</c:v>
                </c:pt>
                <c:pt idx="1319">
                  <c:v>10.173624983732665</c:v>
                </c:pt>
                <c:pt idx="1320">
                  <c:v>10.174102421570339</c:v>
                </c:pt>
                <c:pt idx="1321">
                  <c:v>10.174562960459511</c:v>
                </c:pt>
                <c:pt idx="1322">
                  <c:v>10.175141801162212</c:v>
                </c:pt>
                <c:pt idx="1323">
                  <c:v>10.176251421570825</c:v>
                </c:pt>
                <c:pt idx="1324">
                  <c:v>10.177103721570731</c:v>
                </c:pt>
                <c:pt idx="1325">
                  <c:v>10.177727131915375</c:v>
                </c:pt>
                <c:pt idx="1326">
                  <c:v>10.179397345380195</c:v>
                </c:pt>
                <c:pt idx="1327">
                  <c:v>10.179784921570771</c:v>
                </c:pt>
                <c:pt idx="1328">
                  <c:v>10.180282453149275</c:v>
                </c:pt>
                <c:pt idx="1329">
                  <c:v>10.180798821570576</c:v>
                </c:pt>
                <c:pt idx="1330">
                  <c:v>10.181243121570319</c:v>
                </c:pt>
                <c:pt idx="1331">
                  <c:v>10.181629121570708</c:v>
                </c:pt>
                <c:pt idx="1332">
                  <c:v>10.182061621570639</c:v>
                </c:pt>
                <c:pt idx="1333">
                  <c:v>10.182549721570226</c:v>
                </c:pt>
                <c:pt idx="1334">
                  <c:v>10.183035021570547</c:v>
                </c:pt>
                <c:pt idx="1335">
                  <c:v>10.184084292158829</c:v>
                </c:pt>
                <c:pt idx="1336">
                  <c:v>10.184291521570671</c:v>
                </c:pt>
                <c:pt idx="1337">
                  <c:v>10.184622921570778</c:v>
                </c:pt>
                <c:pt idx="1338">
                  <c:v>10.184886121570727</c:v>
                </c:pt>
                <c:pt idx="1339">
                  <c:v>10.185344321570355</c:v>
                </c:pt>
                <c:pt idx="1340">
                  <c:v>10.18599402157075</c:v>
                </c:pt>
                <c:pt idx="1341">
                  <c:v>10.186670137359883</c:v>
                </c:pt>
                <c:pt idx="1342">
                  <c:v>10.187233621570485</c:v>
                </c:pt>
                <c:pt idx="1343">
                  <c:v>10.187629897042356</c:v>
                </c:pt>
                <c:pt idx="1344">
                  <c:v>10.189088334391371</c:v>
                </c:pt>
                <c:pt idx="1345">
                  <c:v>10.189372821570643</c:v>
                </c:pt>
                <c:pt idx="1346">
                  <c:v>10.189691621570475</c:v>
                </c:pt>
                <c:pt idx="1347">
                  <c:v>10.189918244105897</c:v>
                </c:pt>
                <c:pt idx="1348">
                  <c:v>10.190177621570612</c:v>
                </c:pt>
                <c:pt idx="1349">
                  <c:v>10.190480421570484</c:v>
                </c:pt>
                <c:pt idx="1350">
                  <c:v>10.190715421570687</c:v>
                </c:pt>
                <c:pt idx="1351">
                  <c:v>10.190888160553513</c:v>
                </c:pt>
                <c:pt idx="1352">
                  <c:v>10.191334696570536</c:v>
                </c:pt>
                <c:pt idx="1353">
                  <c:v>10.191399121570541</c:v>
                </c:pt>
                <c:pt idx="1354">
                  <c:v>10.191521651357434</c:v>
                </c:pt>
                <c:pt idx="1355">
                  <c:v>10.191617721571376</c:v>
                </c:pt>
                <c:pt idx="1356">
                  <c:v>10.191707321570263</c:v>
                </c:pt>
                <c:pt idx="1357">
                  <c:v>10.191818721570641</c:v>
                </c:pt>
                <c:pt idx="1358">
                  <c:v>10.191889021570191</c:v>
                </c:pt>
                <c:pt idx="1359">
                  <c:v>10.192395821570685</c:v>
                </c:pt>
                <c:pt idx="1360">
                  <c:v>10.192851421570694</c:v>
                </c:pt>
                <c:pt idx="1361">
                  <c:v>10.193055513878321</c:v>
                </c:pt>
                <c:pt idx="1362">
                  <c:v>10.194447821570563</c:v>
                </c:pt>
                <c:pt idx="1363">
                  <c:v>10.194720821569874</c:v>
                </c:pt>
                <c:pt idx="1364">
                  <c:v>10.19514932157027</c:v>
                </c:pt>
                <c:pt idx="1365">
                  <c:v>10.195561221570628</c:v>
                </c:pt>
                <c:pt idx="1366">
                  <c:v>10.196038863236922</c:v>
                </c:pt>
                <c:pt idx="1367">
                  <c:v>10.196620121570831</c:v>
                </c:pt>
                <c:pt idx="1368">
                  <c:v>10.19702782157087</c:v>
                </c:pt>
                <c:pt idx="1369">
                  <c:v>10.197405321570372</c:v>
                </c:pt>
                <c:pt idx="1370">
                  <c:v>10.198670533435049</c:v>
                </c:pt>
                <c:pt idx="1371">
                  <c:v>10.198868321570032</c:v>
                </c:pt>
                <c:pt idx="1372">
                  <c:v>10.199056421570148</c:v>
                </c:pt>
                <c:pt idx="1373">
                  <c:v>10.199253189991893</c:v>
                </c:pt>
                <c:pt idx="1374">
                  <c:v>10.199460821570241</c:v>
                </c:pt>
                <c:pt idx="1375">
                  <c:v>10.199674221570703</c:v>
                </c:pt>
                <c:pt idx="1376">
                  <c:v>10.199833535856655</c:v>
                </c:pt>
                <c:pt idx="1377">
                  <c:v>10.199867821570521</c:v>
                </c:pt>
                <c:pt idx="1378">
                  <c:v>10.199874021571006</c:v>
                </c:pt>
                <c:pt idx="1379">
                  <c:v>10.199887821570869</c:v>
                </c:pt>
                <c:pt idx="1380">
                  <c:v>10.199887821570869</c:v>
                </c:pt>
                <c:pt idx="1381">
                  <c:v>10.199886421570895</c:v>
                </c:pt>
                <c:pt idx="1382">
                  <c:v>10.199858221571432</c:v>
                </c:pt>
                <c:pt idx="1383">
                  <c:v>10.199844721571125</c:v>
                </c:pt>
                <c:pt idx="1384">
                  <c:v>10.199870821571082</c:v>
                </c:pt>
                <c:pt idx="1385">
                  <c:v>10.199867040321166</c:v>
                </c:pt>
                <c:pt idx="1386">
                  <c:v>10.199807821570616</c:v>
                </c:pt>
                <c:pt idx="1387">
                  <c:v>10.199807821570047</c:v>
                </c:pt>
                <c:pt idx="1388">
                  <c:v>10.199837221571315</c:v>
                </c:pt>
                <c:pt idx="1389">
                  <c:v>10.199861521571265</c:v>
                </c:pt>
                <c:pt idx="1390">
                  <c:v>10.199843221571186</c:v>
                </c:pt>
                <c:pt idx="1391">
                  <c:v>10.199846521571359</c:v>
                </c:pt>
                <c:pt idx="1392">
                  <c:v>10.199837821571222</c:v>
                </c:pt>
                <c:pt idx="1393">
                  <c:v>10.199811321570039</c:v>
                </c:pt>
                <c:pt idx="1394">
                  <c:v>10.199786252942815</c:v>
                </c:pt>
                <c:pt idx="1395">
                  <c:v>10.199529488237189</c:v>
                </c:pt>
                <c:pt idx="1396">
                  <c:v>10.199025821570885</c:v>
                </c:pt>
                <c:pt idx="1397">
                  <c:v>10.198152921570212</c:v>
                </c:pt>
                <c:pt idx="1398">
                  <c:v>10.19712512157075</c:v>
                </c:pt>
                <c:pt idx="1399">
                  <c:v>10.196285946570512</c:v>
                </c:pt>
                <c:pt idx="1400">
                  <c:v>10.195554721570474</c:v>
                </c:pt>
                <c:pt idx="1401">
                  <c:v>10.194872921570649</c:v>
                </c:pt>
                <c:pt idx="1402">
                  <c:v>10.194242621570581</c:v>
                </c:pt>
                <c:pt idx="1403">
                  <c:v>10.193797821570669</c:v>
                </c:pt>
                <c:pt idx="1404">
                  <c:v>10.192667821570566</c:v>
                </c:pt>
                <c:pt idx="1405">
                  <c:v>10.192402821570894</c:v>
                </c:pt>
                <c:pt idx="1406">
                  <c:v>10.192050921570328</c:v>
                </c:pt>
                <c:pt idx="1407">
                  <c:v>10.19168055841287</c:v>
                </c:pt>
                <c:pt idx="1408">
                  <c:v>10.191358421570541</c:v>
                </c:pt>
                <c:pt idx="1409">
                  <c:v>10.191056321570883</c:v>
                </c:pt>
                <c:pt idx="1410">
                  <c:v>10.190800421570472</c:v>
                </c:pt>
                <c:pt idx="1411">
                  <c:v>10.190823221570312</c:v>
                </c:pt>
                <c:pt idx="1412">
                  <c:v>10.191112821570457</c:v>
                </c:pt>
                <c:pt idx="1413">
                  <c:v>10.191260979465355</c:v>
                </c:pt>
                <c:pt idx="1414">
                  <c:v>10.193116035856733</c:v>
                </c:pt>
                <c:pt idx="1415">
                  <c:v>10.193446921570384</c:v>
                </c:pt>
                <c:pt idx="1416">
                  <c:v>10.193728821570332</c:v>
                </c:pt>
                <c:pt idx="1417">
                  <c:v>10.19399772157054</c:v>
                </c:pt>
                <c:pt idx="1418">
                  <c:v>10.194291021570322</c:v>
                </c:pt>
                <c:pt idx="1419">
                  <c:v>10.194495502730021</c:v>
                </c:pt>
                <c:pt idx="1420">
                  <c:v>10.195118821570404</c:v>
                </c:pt>
                <c:pt idx="1421">
                  <c:v>10.19526922157074</c:v>
                </c:pt>
                <c:pt idx="1422">
                  <c:v>10.195381021570924</c:v>
                </c:pt>
                <c:pt idx="1423">
                  <c:v>10.195491221570293</c:v>
                </c:pt>
                <c:pt idx="1424">
                  <c:v>10.195736521570765</c:v>
                </c:pt>
                <c:pt idx="1425">
                  <c:v>10.196317925737034</c:v>
                </c:pt>
                <c:pt idx="1426">
                  <c:v>10.196936521570237</c:v>
                </c:pt>
                <c:pt idx="1427">
                  <c:v>10.197412367025251</c:v>
                </c:pt>
                <c:pt idx="1428">
                  <c:v>10.199717821570559</c:v>
                </c:pt>
                <c:pt idx="1429">
                  <c:v>10.200221321570595</c:v>
                </c:pt>
                <c:pt idx="1430">
                  <c:v>10.201152621570131</c:v>
                </c:pt>
                <c:pt idx="1431">
                  <c:v>10.201947321570898</c:v>
                </c:pt>
                <c:pt idx="1432">
                  <c:v>10.202675716307382</c:v>
                </c:pt>
                <c:pt idx="1433">
                  <c:v>10.203384021570727</c:v>
                </c:pt>
                <c:pt idx="1434">
                  <c:v>10.203954721570696</c:v>
                </c:pt>
                <c:pt idx="1435">
                  <c:v>10.204543221570461</c:v>
                </c:pt>
                <c:pt idx="1436">
                  <c:v>10.20487691248006</c:v>
                </c:pt>
                <c:pt idx="1437">
                  <c:v>10.206092137359732</c:v>
                </c:pt>
                <c:pt idx="1438">
                  <c:v>10.206790374762008</c:v>
                </c:pt>
                <c:pt idx="1439">
                  <c:v>10.207923921569986</c:v>
                </c:pt>
                <c:pt idx="1440">
                  <c:v>10.208952221570641</c:v>
                </c:pt>
                <c:pt idx="1441">
                  <c:v>10.209999421570487</c:v>
                </c:pt>
                <c:pt idx="1442">
                  <c:v>10.210881721570544</c:v>
                </c:pt>
                <c:pt idx="1443">
                  <c:v>10.212237189991512</c:v>
                </c:pt>
                <c:pt idx="1444">
                  <c:v>10.213347068882157</c:v>
                </c:pt>
                <c:pt idx="1445">
                  <c:v>10.218939904904161</c:v>
                </c:pt>
                <c:pt idx="1446">
                  <c:v>10.220112021570728</c:v>
                </c:pt>
                <c:pt idx="1447">
                  <c:v>10.221335121570391</c:v>
                </c:pt>
                <c:pt idx="1448">
                  <c:v>10.222492021570574</c:v>
                </c:pt>
                <c:pt idx="1449">
                  <c:v>10.224389421570876</c:v>
                </c:pt>
                <c:pt idx="1450">
                  <c:v>10.22607382157058</c:v>
                </c:pt>
                <c:pt idx="1451">
                  <c:v>10.227475021569987</c:v>
                </c:pt>
                <c:pt idx="1452">
                  <c:v>10.228590784533637</c:v>
                </c:pt>
                <c:pt idx="1453">
                  <c:v>10.232254964427668</c:v>
                </c:pt>
                <c:pt idx="1454">
                  <c:v>10.23307952157073</c:v>
                </c:pt>
                <c:pt idx="1455">
                  <c:v>10.234353621570833</c:v>
                </c:pt>
                <c:pt idx="1456">
                  <c:v>10.235360811261089</c:v>
                </c:pt>
                <c:pt idx="1457">
                  <c:v>10.236534892277902</c:v>
                </c:pt>
                <c:pt idx="1458">
                  <c:v>10.237439121570489</c:v>
                </c:pt>
                <c:pt idx="1459">
                  <c:v>10.238215421570189</c:v>
                </c:pt>
                <c:pt idx="1460">
                  <c:v>10.238994521570405</c:v>
                </c:pt>
                <c:pt idx="1461">
                  <c:v>10.239686621571124</c:v>
                </c:pt>
                <c:pt idx="1462">
                  <c:v>10.240227821570542</c:v>
                </c:pt>
                <c:pt idx="1463">
                  <c:v>10.242699331004459</c:v>
                </c:pt>
                <c:pt idx="1464">
                  <c:v>10.243686321570109</c:v>
                </c:pt>
                <c:pt idx="1465">
                  <c:v>10.244935521570468</c:v>
                </c:pt>
                <c:pt idx="1466">
                  <c:v>10.246348221570528</c:v>
                </c:pt>
                <c:pt idx="1467">
                  <c:v>10.247378221570486</c:v>
                </c:pt>
                <c:pt idx="1468">
                  <c:v>10.248727821570341</c:v>
                </c:pt>
                <c:pt idx="1469">
                  <c:v>10.249761611043809</c:v>
                </c:pt>
                <c:pt idx="1470">
                  <c:v>10.250600538961905</c:v>
                </c:pt>
                <c:pt idx="1471">
                  <c:v>10.253141436028031</c:v>
                </c:pt>
                <c:pt idx="1472">
                  <c:v>10.253685121570797</c:v>
                </c:pt>
                <c:pt idx="1473">
                  <c:v>10.254278121570493</c:v>
                </c:pt>
                <c:pt idx="1474">
                  <c:v>10.254747521570309</c:v>
                </c:pt>
              </c:numCache>
            </c:numRef>
          </c:val>
          <c:smooth val="0"/>
          <c:extLs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8.8332224882376948</c:v>
                </c:pt>
                <c:pt idx="1">
                  <c:v>8.8342773215704682</c:v>
                </c:pt>
                <c:pt idx="2">
                  <c:v>8.835708921570685</c:v>
                </c:pt>
                <c:pt idx="3">
                  <c:v>8.8370547215705386</c:v>
                </c:pt>
                <c:pt idx="4">
                  <c:v>8.8384960215710038</c:v>
                </c:pt>
                <c:pt idx="5">
                  <c:v>8.8397929762092389</c:v>
                </c:pt>
                <c:pt idx="6">
                  <c:v>8.8407814215706679</c:v>
                </c:pt>
                <c:pt idx="7">
                  <c:v>8.841693721570536</c:v>
                </c:pt>
                <c:pt idx="8">
                  <c:v>8.842226964427752</c:v>
                </c:pt>
                <c:pt idx="9">
                  <c:v>8.845031488237268</c:v>
                </c:pt>
                <c:pt idx="10">
                  <c:v>8.845599321570873</c:v>
                </c:pt>
                <c:pt idx="11">
                  <c:v>8.8464142215702708</c:v>
                </c:pt>
                <c:pt idx="12">
                  <c:v>8.8473200664682139</c:v>
                </c:pt>
                <c:pt idx="13">
                  <c:v>8.8482419215704766</c:v>
                </c:pt>
                <c:pt idx="14">
                  <c:v>8.8494161215701155</c:v>
                </c:pt>
                <c:pt idx="15">
                  <c:v>8.850161821569813</c:v>
                </c:pt>
                <c:pt idx="16">
                  <c:v>8.8502141215702039</c:v>
                </c:pt>
                <c:pt idx="17">
                  <c:v>8.8524158462619624</c:v>
                </c:pt>
                <c:pt idx="18">
                  <c:v>8.8551358984937423</c:v>
                </c:pt>
                <c:pt idx="19">
                  <c:v>8.8559639215703641</c:v>
                </c:pt>
                <c:pt idx="20">
                  <c:v>8.8570628215701817</c:v>
                </c:pt>
                <c:pt idx="21">
                  <c:v>8.8579619215704923</c:v>
                </c:pt>
                <c:pt idx="22">
                  <c:v>8.8589760215706264</c:v>
                </c:pt>
                <c:pt idx="23">
                  <c:v>8.8598982215702762</c:v>
                </c:pt>
                <c:pt idx="24">
                  <c:v>8.860633146246002</c:v>
                </c:pt>
                <c:pt idx="25">
                  <c:v>8.8630993269468803</c:v>
                </c:pt>
                <c:pt idx="26">
                  <c:v>8.8638418215708015</c:v>
                </c:pt>
                <c:pt idx="27">
                  <c:v>8.8649644215703205</c:v>
                </c:pt>
                <c:pt idx="28">
                  <c:v>8.8658057215706521</c:v>
                </c:pt>
                <c:pt idx="29">
                  <c:v>8.8669149215705119</c:v>
                </c:pt>
                <c:pt idx="30">
                  <c:v>8.8680170215704237</c:v>
                </c:pt>
                <c:pt idx="31">
                  <c:v>8.8690743215707215</c:v>
                </c:pt>
                <c:pt idx="32">
                  <c:v>8.8702690215707634</c:v>
                </c:pt>
                <c:pt idx="33">
                  <c:v>8.8708578215703113</c:v>
                </c:pt>
                <c:pt idx="34">
                  <c:v>8.8736755358560657</c:v>
                </c:pt>
                <c:pt idx="35">
                  <c:v>8.8741166215705647</c:v>
                </c:pt>
                <c:pt idx="36">
                  <c:v>8.8749123215703065</c:v>
                </c:pt>
                <c:pt idx="37">
                  <c:v>8.8757705215709137</c:v>
                </c:pt>
                <c:pt idx="38">
                  <c:v>8.8765575215708594</c:v>
                </c:pt>
                <c:pt idx="39">
                  <c:v>8.8774657215704877</c:v>
                </c:pt>
                <c:pt idx="40">
                  <c:v>8.8783766757372149</c:v>
                </c:pt>
                <c:pt idx="41">
                  <c:v>8.8792715395190811</c:v>
                </c:pt>
                <c:pt idx="42">
                  <c:v>8.8825911549039205</c:v>
                </c:pt>
                <c:pt idx="43">
                  <c:v>8.883489221571196</c:v>
                </c:pt>
                <c:pt idx="44">
                  <c:v>8.8844754215706843</c:v>
                </c:pt>
                <c:pt idx="45">
                  <c:v>8.8856855215702097</c:v>
                </c:pt>
                <c:pt idx="46">
                  <c:v>8.8868145215705425</c:v>
                </c:pt>
                <c:pt idx="47">
                  <c:v>8.8876149215704885</c:v>
                </c:pt>
                <c:pt idx="48">
                  <c:v>8.8886666215706072</c:v>
                </c:pt>
                <c:pt idx="49">
                  <c:v>8.8895776215706945</c:v>
                </c:pt>
                <c:pt idx="50">
                  <c:v>8.8902299644276326</c:v>
                </c:pt>
                <c:pt idx="51">
                  <c:v>8.8935557627470843</c:v>
                </c:pt>
                <c:pt idx="52">
                  <c:v>8.8942181215705176</c:v>
                </c:pt>
                <c:pt idx="53">
                  <c:v>8.895469921570438</c:v>
                </c:pt>
                <c:pt idx="54">
                  <c:v>8.8968047215709447</c:v>
                </c:pt>
                <c:pt idx="55">
                  <c:v>8.897904321570806</c:v>
                </c:pt>
                <c:pt idx="56">
                  <c:v>8.8990431823950615</c:v>
                </c:pt>
                <c:pt idx="57">
                  <c:v>8.8999603215709584</c:v>
                </c:pt>
                <c:pt idx="58">
                  <c:v>8.901050021571379</c:v>
                </c:pt>
                <c:pt idx="59">
                  <c:v>8.9016705242732286</c:v>
                </c:pt>
                <c:pt idx="60">
                  <c:v>8.9058529567059139</c:v>
                </c:pt>
                <c:pt idx="61">
                  <c:v>8.906636821570018</c:v>
                </c:pt>
                <c:pt idx="62">
                  <c:v>8.9088565215704847</c:v>
                </c:pt>
                <c:pt idx="63">
                  <c:v>8.9107919215707483</c:v>
                </c:pt>
                <c:pt idx="64">
                  <c:v>8.9124381215705029</c:v>
                </c:pt>
                <c:pt idx="65">
                  <c:v>8.9133538215707375</c:v>
                </c:pt>
                <c:pt idx="66">
                  <c:v>8.9141278215712276</c:v>
                </c:pt>
                <c:pt idx="67">
                  <c:v>8.91507448823738</c:v>
                </c:pt>
                <c:pt idx="68">
                  <c:v>8.9245047306612122</c:v>
                </c:pt>
                <c:pt idx="69">
                  <c:v>8.9254785215708665</c:v>
                </c:pt>
                <c:pt idx="70">
                  <c:v>8.9267822215704626</c:v>
                </c:pt>
                <c:pt idx="71">
                  <c:v>8.9283425215703431</c:v>
                </c:pt>
                <c:pt idx="72">
                  <c:v>8.9296679215700436</c:v>
                </c:pt>
                <c:pt idx="73">
                  <c:v>8.9311804215704882</c:v>
                </c:pt>
                <c:pt idx="74">
                  <c:v>8.9328135215700826</c:v>
                </c:pt>
                <c:pt idx="75">
                  <c:v>8.9334950437926608</c:v>
                </c:pt>
                <c:pt idx="76">
                  <c:v>8.9382445488430875</c:v>
                </c:pt>
                <c:pt idx="77">
                  <c:v>8.9394423215708088</c:v>
                </c:pt>
                <c:pt idx="78">
                  <c:v>8.9419654215706004</c:v>
                </c:pt>
                <c:pt idx="79">
                  <c:v>8.9449582339412785</c:v>
                </c:pt>
                <c:pt idx="80">
                  <c:v>8.9477035215702898</c:v>
                </c:pt>
                <c:pt idx="81">
                  <c:v>8.9492918215705544</c:v>
                </c:pt>
                <c:pt idx="82">
                  <c:v>8.9510360215703457</c:v>
                </c:pt>
                <c:pt idx="83">
                  <c:v>8.9525179215701058</c:v>
                </c:pt>
                <c:pt idx="84">
                  <c:v>8.9535799954837074</c:v>
                </c:pt>
                <c:pt idx="85">
                  <c:v>8.957043719006478</c:v>
                </c:pt>
                <c:pt idx="86">
                  <c:v>8.957880021570972</c:v>
                </c:pt>
                <c:pt idx="87">
                  <c:v>8.9593705215709036</c:v>
                </c:pt>
                <c:pt idx="88">
                  <c:v>8.9606690215702969</c:v>
                </c:pt>
                <c:pt idx="89">
                  <c:v>8.9616816215707757</c:v>
                </c:pt>
                <c:pt idx="90">
                  <c:v>8.9625242133234195</c:v>
                </c:pt>
                <c:pt idx="91">
                  <c:v>8.9635552215703882</c:v>
                </c:pt>
                <c:pt idx="92">
                  <c:v>8.9643664215707162</c:v>
                </c:pt>
                <c:pt idx="93">
                  <c:v>8.9650343215705988</c:v>
                </c:pt>
                <c:pt idx="94">
                  <c:v>8.9685623215706158</c:v>
                </c:pt>
                <c:pt idx="95">
                  <c:v>8.9692169215704638</c:v>
                </c:pt>
                <c:pt idx="96">
                  <c:v>8.9701973007375244</c:v>
                </c:pt>
                <c:pt idx="97">
                  <c:v>8.9717314215706523</c:v>
                </c:pt>
                <c:pt idx="98">
                  <c:v>8.9730626215705769</c:v>
                </c:pt>
                <c:pt idx="99">
                  <c:v>8.974551321570388</c:v>
                </c:pt>
                <c:pt idx="100">
                  <c:v>8.9762887215712084</c:v>
                </c:pt>
                <c:pt idx="101">
                  <c:v>8.9778339268333838</c:v>
                </c:pt>
                <c:pt idx="102">
                  <c:v>8.9787678215705427</c:v>
                </c:pt>
                <c:pt idx="103">
                  <c:v>8.9819714422603028</c:v>
                </c:pt>
                <c:pt idx="104">
                  <c:v>8.9833873215707598</c:v>
                </c:pt>
                <c:pt idx="105">
                  <c:v>8.9853640215705894</c:v>
                </c:pt>
                <c:pt idx="106">
                  <c:v>8.987176521570504</c:v>
                </c:pt>
                <c:pt idx="107">
                  <c:v>8.989429721570545</c:v>
                </c:pt>
                <c:pt idx="108">
                  <c:v>8.991087721570338</c:v>
                </c:pt>
                <c:pt idx="109">
                  <c:v>8.9923416215701053</c:v>
                </c:pt>
                <c:pt idx="110">
                  <c:v>8.9934706787131375</c:v>
                </c:pt>
                <c:pt idx="111">
                  <c:v>8.9990249644275622</c:v>
                </c:pt>
                <c:pt idx="112">
                  <c:v>9.0000457382374037</c:v>
                </c:pt>
                <c:pt idx="113">
                  <c:v>9.0009977215703856</c:v>
                </c:pt>
                <c:pt idx="114">
                  <c:v>9.0022666215705129</c:v>
                </c:pt>
                <c:pt idx="115">
                  <c:v>9.0037127215704658</c:v>
                </c:pt>
                <c:pt idx="116">
                  <c:v>9.0054576195504268</c:v>
                </c:pt>
                <c:pt idx="117">
                  <c:v>9.0077116215706923</c:v>
                </c:pt>
                <c:pt idx="118">
                  <c:v>9.0089943215707393</c:v>
                </c:pt>
                <c:pt idx="119">
                  <c:v>9.010280321570562</c:v>
                </c:pt>
                <c:pt idx="120">
                  <c:v>9.0131371965705256</c:v>
                </c:pt>
                <c:pt idx="121">
                  <c:v>9.014041021570435</c:v>
                </c:pt>
                <c:pt idx="122">
                  <c:v>9.0152300090704642</c:v>
                </c:pt>
                <c:pt idx="123">
                  <c:v>9.0167399215704762</c:v>
                </c:pt>
                <c:pt idx="124">
                  <c:v>9.0179813215702751</c:v>
                </c:pt>
                <c:pt idx="125">
                  <c:v>9.0196781215705499</c:v>
                </c:pt>
                <c:pt idx="126">
                  <c:v>9.0212455215703784</c:v>
                </c:pt>
                <c:pt idx="127">
                  <c:v>9.02202032157048</c:v>
                </c:pt>
                <c:pt idx="128">
                  <c:v>9.022740321570538</c:v>
                </c:pt>
                <c:pt idx="129">
                  <c:v>9.025847821570764</c:v>
                </c:pt>
                <c:pt idx="130">
                  <c:v>9.0269712215706335</c:v>
                </c:pt>
                <c:pt idx="131">
                  <c:v>9.0281722215707276</c:v>
                </c:pt>
                <c:pt idx="132">
                  <c:v>9.0295728215703974</c:v>
                </c:pt>
                <c:pt idx="133">
                  <c:v>9.0311922215709473</c:v>
                </c:pt>
                <c:pt idx="134">
                  <c:v>9.0325120215704686</c:v>
                </c:pt>
                <c:pt idx="135">
                  <c:v>9.0336340215705917</c:v>
                </c:pt>
                <c:pt idx="136">
                  <c:v>9.035037921570833</c:v>
                </c:pt>
                <c:pt idx="137">
                  <c:v>9.0358139619216189</c:v>
                </c:pt>
                <c:pt idx="138">
                  <c:v>9.0402078215705473</c:v>
                </c:pt>
                <c:pt idx="139">
                  <c:v>9.0408302946886892</c:v>
                </c:pt>
                <c:pt idx="140">
                  <c:v>9.0421256215707189</c:v>
                </c:pt>
                <c:pt idx="141">
                  <c:v>9.0430357215703197</c:v>
                </c:pt>
                <c:pt idx="142">
                  <c:v>9.044129321570253</c:v>
                </c:pt>
                <c:pt idx="143">
                  <c:v>9.0448867104592949</c:v>
                </c:pt>
                <c:pt idx="144">
                  <c:v>9.0463343215704271</c:v>
                </c:pt>
                <c:pt idx="145">
                  <c:v>9.0476980215702696</c:v>
                </c:pt>
                <c:pt idx="146">
                  <c:v>9.0482118215705754</c:v>
                </c:pt>
                <c:pt idx="147">
                  <c:v>9.0511862426228475</c:v>
                </c:pt>
                <c:pt idx="148">
                  <c:v>9.0520496397522123</c:v>
                </c:pt>
                <c:pt idx="149">
                  <c:v>9.0530399215701181</c:v>
                </c:pt>
                <c:pt idx="150">
                  <c:v>9.054580521570287</c:v>
                </c:pt>
                <c:pt idx="151">
                  <c:v>9.0558742215703063</c:v>
                </c:pt>
                <c:pt idx="152">
                  <c:v>9.0570135215705676</c:v>
                </c:pt>
                <c:pt idx="153">
                  <c:v>9.0586329215706627</c:v>
                </c:pt>
                <c:pt idx="154">
                  <c:v>9.0597677215704806</c:v>
                </c:pt>
                <c:pt idx="155">
                  <c:v>9.0608820320968988</c:v>
                </c:pt>
                <c:pt idx="156">
                  <c:v>9.0636930138781366</c:v>
                </c:pt>
                <c:pt idx="157">
                  <c:v>9.0642197215706091</c:v>
                </c:pt>
                <c:pt idx="158">
                  <c:v>9.0656942215708085</c:v>
                </c:pt>
                <c:pt idx="159">
                  <c:v>9.0670961215705432</c:v>
                </c:pt>
                <c:pt idx="160">
                  <c:v>9.0684139215702402</c:v>
                </c:pt>
                <c:pt idx="161">
                  <c:v>9.0695594882372887</c:v>
                </c:pt>
                <c:pt idx="162">
                  <c:v>9.0709718215708079</c:v>
                </c:pt>
                <c:pt idx="163">
                  <c:v>9.0718546215699547</c:v>
                </c:pt>
                <c:pt idx="164">
                  <c:v>9.0729121072848073</c:v>
                </c:pt>
                <c:pt idx="165">
                  <c:v>9.0771278215706701</c:v>
                </c:pt>
                <c:pt idx="166">
                  <c:v>9.0781637215708173</c:v>
                </c:pt>
                <c:pt idx="167">
                  <c:v>9.0795382215700187</c:v>
                </c:pt>
                <c:pt idx="168">
                  <c:v>9.08042399178332</c:v>
                </c:pt>
                <c:pt idx="169">
                  <c:v>9.0815413215703273</c:v>
                </c:pt>
                <c:pt idx="170">
                  <c:v>9.0824968215710413</c:v>
                </c:pt>
                <c:pt idx="171">
                  <c:v>9.0837758215708249</c:v>
                </c:pt>
                <c:pt idx="172">
                  <c:v>9.0851242215702399</c:v>
                </c:pt>
                <c:pt idx="173">
                  <c:v>9.0855478215705574</c:v>
                </c:pt>
                <c:pt idx="174">
                  <c:v>9.0880274512002615</c:v>
                </c:pt>
                <c:pt idx="175">
                  <c:v>9.0892433215705495</c:v>
                </c:pt>
                <c:pt idx="176">
                  <c:v>9.0901935215700149</c:v>
                </c:pt>
                <c:pt idx="177">
                  <c:v>9.0912143215699501</c:v>
                </c:pt>
                <c:pt idx="178">
                  <c:v>9.0927042215703722</c:v>
                </c:pt>
                <c:pt idx="179">
                  <c:v>9.0940356215706828</c:v>
                </c:pt>
                <c:pt idx="180">
                  <c:v>9.0953659848359365</c:v>
                </c:pt>
                <c:pt idx="181">
                  <c:v>9.0967239215705575</c:v>
                </c:pt>
                <c:pt idx="182">
                  <c:v>9.0973597780923541</c:v>
                </c:pt>
                <c:pt idx="183">
                  <c:v>9.1053438509821234</c:v>
                </c:pt>
                <c:pt idx="184">
                  <c:v>9.1067206215702043</c:v>
                </c:pt>
                <c:pt idx="185">
                  <c:v>9.1078776215702391</c:v>
                </c:pt>
                <c:pt idx="186">
                  <c:v>9.1089629215701819</c:v>
                </c:pt>
                <c:pt idx="187">
                  <c:v>9.1101068937357894</c:v>
                </c:pt>
                <c:pt idx="188">
                  <c:v>9.1167833317746698</c:v>
                </c:pt>
                <c:pt idx="189">
                  <c:v>9.1180066215705864</c:v>
                </c:pt>
                <c:pt idx="190">
                  <c:v>9.119216721570794</c:v>
                </c:pt>
                <c:pt idx="191">
                  <c:v>9.1208609215704399</c:v>
                </c:pt>
                <c:pt idx="192">
                  <c:v>9.1227100896116298</c:v>
                </c:pt>
                <c:pt idx="193">
                  <c:v>9.123839899492495</c:v>
                </c:pt>
                <c:pt idx="194">
                  <c:v>9.1288252289780729</c:v>
                </c:pt>
                <c:pt idx="195">
                  <c:v>9.1298984215705872</c:v>
                </c:pt>
                <c:pt idx="196">
                  <c:v>9.1317606215705922</c:v>
                </c:pt>
                <c:pt idx="197">
                  <c:v>9.1331261215704416</c:v>
                </c:pt>
                <c:pt idx="198">
                  <c:v>9.1344991617766453</c:v>
                </c:pt>
                <c:pt idx="199">
                  <c:v>9.1356614215703615</c:v>
                </c:pt>
                <c:pt idx="200">
                  <c:v>9.1364260215707276</c:v>
                </c:pt>
                <c:pt idx="201">
                  <c:v>9.1374446072849622</c:v>
                </c:pt>
                <c:pt idx="202">
                  <c:v>9.1403639754166051</c:v>
                </c:pt>
                <c:pt idx="203">
                  <c:v>9.141113739937893</c:v>
                </c:pt>
                <c:pt idx="204">
                  <c:v>9.1420489215704919</c:v>
                </c:pt>
                <c:pt idx="205">
                  <c:v>9.1427377184781875</c:v>
                </c:pt>
                <c:pt idx="206">
                  <c:v>9.1440209215701742</c:v>
                </c:pt>
                <c:pt idx="207">
                  <c:v>9.1450664215703199</c:v>
                </c:pt>
                <c:pt idx="208">
                  <c:v>9.1460000215702593</c:v>
                </c:pt>
                <c:pt idx="209">
                  <c:v>9.1472566215702358</c:v>
                </c:pt>
                <c:pt idx="210">
                  <c:v>9.1477156397523203</c:v>
                </c:pt>
                <c:pt idx="211">
                  <c:v>9.1508953215705873</c:v>
                </c:pt>
                <c:pt idx="212">
                  <c:v>9.1511328742021618</c:v>
                </c:pt>
                <c:pt idx="213">
                  <c:v>9.1524128215705076</c:v>
                </c:pt>
                <c:pt idx="214">
                  <c:v>9.1532945215706008</c:v>
                </c:pt>
                <c:pt idx="215">
                  <c:v>9.1540778215704535</c:v>
                </c:pt>
                <c:pt idx="216">
                  <c:v>9.1547982215707719</c:v>
                </c:pt>
                <c:pt idx="217">
                  <c:v>9.1555874215704165</c:v>
                </c:pt>
                <c:pt idx="218">
                  <c:v>9.156421861974863</c:v>
                </c:pt>
                <c:pt idx="219">
                  <c:v>9.156872670055165</c:v>
                </c:pt>
                <c:pt idx="220">
                  <c:v>9.159263998041169</c:v>
                </c:pt>
                <c:pt idx="221">
                  <c:v>9.1599311215706933</c:v>
                </c:pt>
                <c:pt idx="222">
                  <c:v>9.1608714215706613</c:v>
                </c:pt>
                <c:pt idx="223">
                  <c:v>9.1618683215703385</c:v>
                </c:pt>
                <c:pt idx="224">
                  <c:v>9.1628412258259431</c:v>
                </c:pt>
                <c:pt idx="225">
                  <c:v>9.1635644215707401</c:v>
                </c:pt>
                <c:pt idx="226">
                  <c:v>9.1646738215707018</c:v>
                </c:pt>
                <c:pt idx="227">
                  <c:v>9.1654362123750701</c:v>
                </c:pt>
                <c:pt idx="228">
                  <c:v>9.1683728215705713</c:v>
                </c:pt>
                <c:pt idx="229">
                  <c:v>9.1689919215705658</c:v>
                </c:pt>
                <c:pt idx="230">
                  <c:v>9.1700383215706864</c:v>
                </c:pt>
                <c:pt idx="231">
                  <c:v>9.1706192215706182</c:v>
                </c:pt>
                <c:pt idx="232">
                  <c:v>9.1715038215707949</c:v>
                </c:pt>
                <c:pt idx="233">
                  <c:v>9.1724992215703622</c:v>
                </c:pt>
                <c:pt idx="234">
                  <c:v>9.1736171215703024</c:v>
                </c:pt>
                <c:pt idx="235">
                  <c:v>9.1747441215706971</c:v>
                </c:pt>
                <c:pt idx="236">
                  <c:v>9.175117821570538</c:v>
                </c:pt>
                <c:pt idx="237">
                  <c:v>9.1772659465706141</c:v>
                </c:pt>
                <c:pt idx="238">
                  <c:v>9.1780312624310199</c:v>
                </c:pt>
                <c:pt idx="239">
                  <c:v>9.1788979215707371</c:v>
                </c:pt>
                <c:pt idx="240">
                  <c:v>9.1798127215704852</c:v>
                </c:pt>
                <c:pt idx="241">
                  <c:v>9.1807973215706937</c:v>
                </c:pt>
                <c:pt idx="242">
                  <c:v>9.1814579215708108</c:v>
                </c:pt>
                <c:pt idx="243">
                  <c:v>9.1820715850117125</c:v>
                </c:pt>
                <c:pt idx="244">
                  <c:v>9.1824583897520569</c:v>
                </c:pt>
                <c:pt idx="245">
                  <c:v>9.1846245631438563</c:v>
                </c:pt>
                <c:pt idx="246">
                  <c:v>9.1854419215704155</c:v>
                </c:pt>
                <c:pt idx="247">
                  <c:v>9.186148021570304</c:v>
                </c:pt>
                <c:pt idx="248">
                  <c:v>9.1868297215708452</c:v>
                </c:pt>
                <c:pt idx="249">
                  <c:v>9.1876119705067225</c:v>
                </c:pt>
                <c:pt idx="250">
                  <c:v>9.1883716215705107</c:v>
                </c:pt>
                <c:pt idx="251">
                  <c:v>9.1891816215707394</c:v>
                </c:pt>
                <c:pt idx="252">
                  <c:v>9.1899477215701921</c:v>
                </c:pt>
                <c:pt idx="253">
                  <c:v>9.1902139326816012</c:v>
                </c:pt>
                <c:pt idx="254">
                  <c:v>9.192915133398273</c:v>
                </c:pt>
                <c:pt idx="255">
                  <c:v>9.1936864531493114</c:v>
                </c:pt>
                <c:pt idx="256">
                  <c:v>9.194377821570626</c:v>
                </c:pt>
                <c:pt idx="257">
                  <c:v>9.1951668215703393</c:v>
                </c:pt>
                <c:pt idx="258">
                  <c:v>9.1959358215706715</c:v>
                </c:pt>
                <c:pt idx="259">
                  <c:v>9.1966058215706852</c:v>
                </c:pt>
                <c:pt idx="260">
                  <c:v>9.196967821570567</c:v>
                </c:pt>
                <c:pt idx="261">
                  <c:v>9.1986925437928875</c:v>
                </c:pt>
                <c:pt idx="262">
                  <c:v>9.1994353215703057</c:v>
                </c:pt>
                <c:pt idx="263">
                  <c:v>9.2000789215704657</c:v>
                </c:pt>
                <c:pt idx="264">
                  <c:v>9.200708221570423</c:v>
                </c:pt>
                <c:pt idx="265">
                  <c:v>9.2014583215705983</c:v>
                </c:pt>
                <c:pt idx="266">
                  <c:v>9.2021022215707688</c:v>
                </c:pt>
                <c:pt idx="267">
                  <c:v>9.20283516199639</c:v>
                </c:pt>
                <c:pt idx="268">
                  <c:v>9.2034665395191695</c:v>
                </c:pt>
                <c:pt idx="269">
                  <c:v>9.205879488237187</c:v>
                </c:pt>
                <c:pt idx="270">
                  <c:v>9.2062087215698369</c:v>
                </c:pt>
                <c:pt idx="271">
                  <c:v>9.2068443215708129</c:v>
                </c:pt>
                <c:pt idx="272">
                  <c:v>9.2074901215703875</c:v>
                </c:pt>
                <c:pt idx="273">
                  <c:v>9.208151521570457</c:v>
                </c:pt>
                <c:pt idx="274">
                  <c:v>9.2088178215700935</c:v>
                </c:pt>
                <c:pt idx="275">
                  <c:v>9.2093931215704146</c:v>
                </c:pt>
                <c:pt idx="276">
                  <c:v>9.2099648215703809</c:v>
                </c:pt>
                <c:pt idx="277">
                  <c:v>9.2108463509821803</c:v>
                </c:pt>
                <c:pt idx="278">
                  <c:v>9.2130804257370045</c:v>
                </c:pt>
                <c:pt idx="279">
                  <c:v>9.2139831751058949</c:v>
                </c:pt>
                <c:pt idx="280">
                  <c:v>9.2146136215704217</c:v>
                </c:pt>
                <c:pt idx="281">
                  <c:v>9.2153348215706359</c:v>
                </c:pt>
                <c:pt idx="282">
                  <c:v>9.2158876215703884</c:v>
                </c:pt>
                <c:pt idx="283">
                  <c:v>9.2164330215705803</c:v>
                </c:pt>
                <c:pt idx="284">
                  <c:v>9.2170016020585734</c:v>
                </c:pt>
                <c:pt idx="285">
                  <c:v>9.2176107215705514</c:v>
                </c:pt>
                <c:pt idx="286">
                  <c:v>9.2183093215704588</c:v>
                </c:pt>
                <c:pt idx="287">
                  <c:v>9.2191018215706748</c:v>
                </c:pt>
                <c:pt idx="288">
                  <c:v>9.219823521570774</c:v>
                </c:pt>
                <c:pt idx="289">
                  <c:v>9.2204225690451693</c:v>
                </c:pt>
                <c:pt idx="290">
                  <c:v>9.2211551215702201</c:v>
                </c:pt>
                <c:pt idx="291">
                  <c:v>9.221814321570875</c:v>
                </c:pt>
                <c:pt idx="292">
                  <c:v>9.222685921570573</c:v>
                </c:pt>
                <c:pt idx="293">
                  <c:v>9.2234333215703117</c:v>
                </c:pt>
                <c:pt idx="294">
                  <c:v>9.2239981215700908</c:v>
                </c:pt>
                <c:pt idx="295">
                  <c:v>9.2247508323231813</c:v>
                </c:pt>
                <c:pt idx="296">
                  <c:v>9.225313421570533</c:v>
                </c:pt>
                <c:pt idx="297">
                  <c:v>9.2259304215707942</c:v>
                </c:pt>
                <c:pt idx="298">
                  <c:v>9.2265465215709099</c:v>
                </c:pt>
                <c:pt idx="299">
                  <c:v>9.2271998215704087</c:v>
                </c:pt>
                <c:pt idx="300">
                  <c:v>9.2279554983383463</c:v>
                </c:pt>
                <c:pt idx="301">
                  <c:v>9.2286360215703525</c:v>
                </c:pt>
                <c:pt idx="302">
                  <c:v>9.2294100215706152</c:v>
                </c:pt>
                <c:pt idx="303">
                  <c:v>9.2301348215706724</c:v>
                </c:pt>
                <c:pt idx="304">
                  <c:v>9.2308457215707307</c:v>
                </c:pt>
                <c:pt idx="305">
                  <c:v>9.2315640715703893</c:v>
                </c:pt>
                <c:pt idx="306">
                  <c:v>9.232331421570322</c:v>
                </c:pt>
                <c:pt idx="307">
                  <c:v>9.2331142215706876</c:v>
                </c:pt>
                <c:pt idx="308">
                  <c:v>9.2336894215707019</c:v>
                </c:pt>
                <c:pt idx="309">
                  <c:v>9.2341275215706418</c:v>
                </c:pt>
                <c:pt idx="310">
                  <c:v>9.2347089917833927</c:v>
                </c:pt>
                <c:pt idx="311">
                  <c:v>9.2353714215702638</c:v>
                </c:pt>
                <c:pt idx="312">
                  <c:v>9.2360305215703278</c:v>
                </c:pt>
                <c:pt idx="313">
                  <c:v>9.2365380215700128</c:v>
                </c:pt>
                <c:pt idx="314">
                  <c:v>9.2369713699578568</c:v>
                </c:pt>
                <c:pt idx="315">
                  <c:v>9.2391451653202097</c:v>
                </c:pt>
                <c:pt idx="316">
                  <c:v>9.2399450215704491</c:v>
                </c:pt>
                <c:pt idx="317">
                  <c:v>9.2406873215703484</c:v>
                </c:pt>
                <c:pt idx="318">
                  <c:v>9.2413976215706128</c:v>
                </c:pt>
                <c:pt idx="319">
                  <c:v>9.2420714215710831</c:v>
                </c:pt>
                <c:pt idx="320">
                  <c:v>9.2428455215704588</c:v>
                </c:pt>
                <c:pt idx="321">
                  <c:v>9.2435279268335506</c:v>
                </c:pt>
                <c:pt idx="322">
                  <c:v>9.2441799215706482</c:v>
                </c:pt>
                <c:pt idx="323">
                  <c:v>9.244941421570374</c:v>
                </c:pt>
                <c:pt idx="324">
                  <c:v>9.2456046215705072</c:v>
                </c:pt>
                <c:pt idx="325">
                  <c:v>9.2460674215704302</c:v>
                </c:pt>
                <c:pt idx="326">
                  <c:v>9.2466204882373262</c:v>
                </c:pt>
                <c:pt idx="327">
                  <c:v>9.2472854215703109</c:v>
                </c:pt>
                <c:pt idx="328">
                  <c:v>9.2479500215701336</c:v>
                </c:pt>
                <c:pt idx="329">
                  <c:v>9.2486049215704469</c:v>
                </c:pt>
                <c:pt idx="330">
                  <c:v>9.2491583266213269</c:v>
                </c:pt>
                <c:pt idx="331">
                  <c:v>9.2498454215706118</c:v>
                </c:pt>
                <c:pt idx="332">
                  <c:v>9.2503427215705045</c:v>
                </c:pt>
                <c:pt idx="333">
                  <c:v>9.2508278215705531</c:v>
                </c:pt>
                <c:pt idx="334">
                  <c:v>9.2525264369553923</c:v>
                </c:pt>
                <c:pt idx="335">
                  <c:v>9.2531690215700877</c:v>
                </c:pt>
                <c:pt idx="336">
                  <c:v>9.2538537163076597</c:v>
                </c:pt>
                <c:pt idx="337">
                  <c:v>9.2545592215706591</c:v>
                </c:pt>
                <c:pt idx="338">
                  <c:v>9.2551468215706194</c:v>
                </c:pt>
                <c:pt idx="339">
                  <c:v>9.2556766215703732</c:v>
                </c:pt>
                <c:pt idx="340">
                  <c:v>9.2561083215702951</c:v>
                </c:pt>
                <c:pt idx="341">
                  <c:v>9.2568254620199326</c:v>
                </c:pt>
                <c:pt idx="342">
                  <c:v>9.2571668600322567</c:v>
                </c:pt>
                <c:pt idx="343">
                  <c:v>9.2591836549038788</c:v>
                </c:pt>
                <c:pt idx="344">
                  <c:v>9.2595400664682614</c:v>
                </c:pt>
                <c:pt idx="345">
                  <c:v>9.260269321570533</c:v>
                </c:pt>
                <c:pt idx="346">
                  <c:v>9.2609976215708656</c:v>
                </c:pt>
                <c:pt idx="347">
                  <c:v>9.2617257215704711</c:v>
                </c:pt>
                <c:pt idx="348">
                  <c:v>9.262491053893811</c:v>
                </c:pt>
                <c:pt idx="349">
                  <c:v>9.2632812215706366</c:v>
                </c:pt>
                <c:pt idx="350">
                  <c:v>9.2638841852068339</c:v>
                </c:pt>
                <c:pt idx="351">
                  <c:v>9.2655078215704947</c:v>
                </c:pt>
                <c:pt idx="352">
                  <c:v>9.2658749215705001</c:v>
                </c:pt>
                <c:pt idx="353">
                  <c:v>9.2662590336919237</c:v>
                </c:pt>
                <c:pt idx="354">
                  <c:v>9.2669687215704784</c:v>
                </c:pt>
                <c:pt idx="355">
                  <c:v>9.2676727215706904</c:v>
                </c:pt>
                <c:pt idx="356">
                  <c:v>9.2683007215712081</c:v>
                </c:pt>
                <c:pt idx="357">
                  <c:v>9.2690804215706493</c:v>
                </c:pt>
                <c:pt idx="358">
                  <c:v>9.2696039754165866</c:v>
                </c:pt>
                <c:pt idx="359">
                  <c:v>9.2701756181805166</c:v>
                </c:pt>
                <c:pt idx="360">
                  <c:v>9.2748012783608687</c:v>
                </c:pt>
                <c:pt idx="361">
                  <c:v>9.2756235215704663</c:v>
                </c:pt>
                <c:pt idx="362">
                  <c:v>9.2763249215706054</c:v>
                </c:pt>
                <c:pt idx="363">
                  <c:v>9.2771310215708667</c:v>
                </c:pt>
                <c:pt idx="364">
                  <c:v>9.2779761194429256</c:v>
                </c:pt>
                <c:pt idx="365">
                  <c:v>9.2788482061858275</c:v>
                </c:pt>
                <c:pt idx="366">
                  <c:v>9.2812087306615325</c:v>
                </c:pt>
                <c:pt idx="367">
                  <c:v>9.2816730215708247</c:v>
                </c:pt>
                <c:pt idx="368">
                  <c:v>9.2823903215704462</c:v>
                </c:pt>
                <c:pt idx="369">
                  <c:v>9.2829351215705032</c:v>
                </c:pt>
                <c:pt idx="370">
                  <c:v>9.2839762054086776</c:v>
                </c:pt>
                <c:pt idx="371">
                  <c:v>9.2849546215704635</c:v>
                </c:pt>
                <c:pt idx="372">
                  <c:v>9.2858917215706782</c:v>
                </c:pt>
                <c:pt idx="373">
                  <c:v>9.2871485215708134</c:v>
                </c:pt>
                <c:pt idx="374">
                  <c:v>9.2878278215700192</c:v>
                </c:pt>
                <c:pt idx="375">
                  <c:v>9.288398654903844</c:v>
                </c:pt>
                <c:pt idx="376">
                  <c:v>9.2903676628404668</c:v>
                </c:pt>
                <c:pt idx="377">
                  <c:v>9.2909866259182508</c:v>
                </c:pt>
                <c:pt idx="378">
                  <c:v>9.2916335215704606</c:v>
                </c:pt>
                <c:pt idx="379">
                  <c:v>9.2924017215702719</c:v>
                </c:pt>
                <c:pt idx="380">
                  <c:v>9.2931367215705762</c:v>
                </c:pt>
                <c:pt idx="381">
                  <c:v>9.2939743215708148</c:v>
                </c:pt>
                <c:pt idx="382">
                  <c:v>9.2945265028892976</c:v>
                </c:pt>
                <c:pt idx="383">
                  <c:v>9.2951673738095764</c:v>
                </c:pt>
                <c:pt idx="384">
                  <c:v>9.2992245226014205</c:v>
                </c:pt>
                <c:pt idx="385">
                  <c:v>9.2999158215704227</c:v>
                </c:pt>
                <c:pt idx="386">
                  <c:v>9.3007016215708376</c:v>
                </c:pt>
                <c:pt idx="387">
                  <c:v>9.3013691215704597</c:v>
                </c:pt>
                <c:pt idx="388">
                  <c:v>9.302082174511483</c:v>
                </c:pt>
                <c:pt idx="389">
                  <c:v>9.3025149644276866</c:v>
                </c:pt>
                <c:pt idx="390">
                  <c:v>9.3045248215705527</c:v>
                </c:pt>
                <c:pt idx="391">
                  <c:v>9.3050522215705058</c:v>
                </c:pt>
                <c:pt idx="392">
                  <c:v>9.305919821570555</c:v>
                </c:pt>
                <c:pt idx="393">
                  <c:v>9.3066880215707073</c:v>
                </c:pt>
                <c:pt idx="394">
                  <c:v>9.3071145215711084</c:v>
                </c:pt>
                <c:pt idx="395">
                  <c:v>9.3078296495272497</c:v>
                </c:pt>
                <c:pt idx="396">
                  <c:v>9.3085411215702578</c:v>
                </c:pt>
                <c:pt idx="397">
                  <c:v>9.3090547878629621</c:v>
                </c:pt>
                <c:pt idx="398">
                  <c:v>9.3110395457083968</c:v>
                </c:pt>
                <c:pt idx="399">
                  <c:v>9.3116740215706244</c:v>
                </c:pt>
                <c:pt idx="400">
                  <c:v>9.3123642660151376</c:v>
                </c:pt>
                <c:pt idx="401">
                  <c:v>9.3130974215707596</c:v>
                </c:pt>
                <c:pt idx="402">
                  <c:v>9.3139158215702054</c:v>
                </c:pt>
                <c:pt idx="403">
                  <c:v>9.3146159215703364</c:v>
                </c:pt>
                <c:pt idx="404">
                  <c:v>9.3152407215701345</c:v>
                </c:pt>
                <c:pt idx="405">
                  <c:v>9.315685321570399</c:v>
                </c:pt>
                <c:pt idx="406">
                  <c:v>9.3184122660147608</c:v>
                </c:pt>
                <c:pt idx="407">
                  <c:v>9.3187812215705179</c:v>
                </c:pt>
                <c:pt idx="408">
                  <c:v>9.3194764215703429</c:v>
                </c:pt>
                <c:pt idx="409">
                  <c:v>9.3201830215705144</c:v>
                </c:pt>
                <c:pt idx="410">
                  <c:v>9.3208272215703545</c:v>
                </c:pt>
                <c:pt idx="411">
                  <c:v>9.3213979225806582</c:v>
                </c:pt>
                <c:pt idx="412">
                  <c:v>9.3219452215700898</c:v>
                </c:pt>
                <c:pt idx="413">
                  <c:v>9.3222445957641042</c:v>
                </c:pt>
                <c:pt idx="414">
                  <c:v>9.3234988472116669</c:v>
                </c:pt>
                <c:pt idx="415">
                  <c:v>9.3238789215702553</c:v>
                </c:pt>
                <c:pt idx="416">
                  <c:v>9.3244281215706195</c:v>
                </c:pt>
                <c:pt idx="417">
                  <c:v>9.3250185215706978</c:v>
                </c:pt>
                <c:pt idx="418">
                  <c:v>9.3256894377321231</c:v>
                </c:pt>
                <c:pt idx="419">
                  <c:v>9.3264261215704636</c:v>
                </c:pt>
                <c:pt idx="420">
                  <c:v>9.3272578215708535</c:v>
                </c:pt>
                <c:pt idx="421">
                  <c:v>9.3277782013177983</c:v>
                </c:pt>
                <c:pt idx="422">
                  <c:v>9.3298128753342411</c:v>
                </c:pt>
                <c:pt idx="423">
                  <c:v>9.3303747912672037</c:v>
                </c:pt>
                <c:pt idx="424">
                  <c:v>9.3308992215706752</c:v>
                </c:pt>
                <c:pt idx="425">
                  <c:v>9.3314878215704056</c:v>
                </c:pt>
                <c:pt idx="426">
                  <c:v>9.3319515215702467</c:v>
                </c:pt>
                <c:pt idx="427">
                  <c:v>9.3324815215703296</c:v>
                </c:pt>
                <c:pt idx="428">
                  <c:v>9.3330485358561504</c:v>
                </c:pt>
                <c:pt idx="429">
                  <c:v>9.3334716587797715</c:v>
                </c:pt>
                <c:pt idx="430">
                  <c:v>9.3359257990987174</c:v>
                </c:pt>
                <c:pt idx="431">
                  <c:v>9.3365867215705265</c:v>
                </c:pt>
                <c:pt idx="432">
                  <c:v>9.3371546215707184</c:v>
                </c:pt>
                <c:pt idx="433">
                  <c:v>9.3376873215706695</c:v>
                </c:pt>
                <c:pt idx="434">
                  <c:v>9.3381717609645278</c:v>
                </c:pt>
                <c:pt idx="435">
                  <c:v>9.3386691215704758</c:v>
                </c:pt>
                <c:pt idx="436">
                  <c:v>9.3392732215702807</c:v>
                </c:pt>
                <c:pt idx="437">
                  <c:v>9.3397536215704093</c:v>
                </c:pt>
                <c:pt idx="438">
                  <c:v>9.3400878215705205</c:v>
                </c:pt>
                <c:pt idx="439">
                  <c:v>9.3416357163076071</c:v>
                </c:pt>
                <c:pt idx="440">
                  <c:v>9.3421438889864561</c:v>
                </c:pt>
                <c:pt idx="441">
                  <c:v>9.342894721570687</c:v>
                </c:pt>
                <c:pt idx="442">
                  <c:v>9.3434984215702883</c:v>
                </c:pt>
                <c:pt idx="443">
                  <c:v>9.344193521570773</c:v>
                </c:pt>
                <c:pt idx="444">
                  <c:v>9.344784321570998</c:v>
                </c:pt>
                <c:pt idx="445">
                  <c:v>9.3453755993484009</c:v>
                </c:pt>
                <c:pt idx="446">
                  <c:v>9.3458552215705453</c:v>
                </c:pt>
                <c:pt idx="447">
                  <c:v>9.3462814882372385</c:v>
                </c:pt>
                <c:pt idx="448">
                  <c:v>9.3480296965703218</c:v>
                </c:pt>
                <c:pt idx="449">
                  <c:v>9.3484113215705378</c:v>
                </c:pt>
                <c:pt idx="450">
                  <c:v>9.349162221570495</c:v>
                </c:pt>
                <c:pt idx="451">
                  <c:v>9.3497935215711294</c:v>
                </c:pt>
                <c:pt idx="452">
                  <c:v>9.3504175185403682</c:v>
                </c:pt>
                <c:pt idx="453">
                  <c:v>9.3511131215708332</c:v>
                </c:pt>
                <c:pt idx="454">
                  <c:v>9.3517069215708801</c:v>
                </c:pt>
                <c:pt idx="455">
                  <c:v>9.3523866215705738</c:v>
                </c:pt>
                <c:pt idx="456">
                  <c:v>9.3526980918408498</c:v>
                </c:pt>
                <c:pt idx="457">
                  <c:v>9.3545332903206457</c:v>
                </c:pt>
                <c:pt idx="458">
                  <c:v>9.3549354559786906</c:v>
                </c:pt>
                <c:pt idx="459">
                  <c:v>9.3554151215707719</c:v>
                </c:pt>
                <c:pt idx="460">
                  <c:v>9.3559935215701984</c:v>
                </c:pt>
                <c:pt idx="461">
                  <c:v>9.3565501215701801</c:v>
                </c:pt>
                <c:pt idx="462">
                  <c:v>9.3571313215701792</c:v>
                </c:pt>
                <c:pt idx="463">
                  <c:v>9.3575901041790956</c:v>
                </c:pt>
                <c:pt idx="464">
                  <c:v>9.3605961797796766</c:v>
                </c:pt>
                <c:pt idx="465">
                  <c:v>9.3611057215705245</c:v>
                </c:pt>
                <c:pt idx="466">
                  <c:v>9.3615400215708604</c:v>
                </c:pt>
                <c:pt idx="467">
                  <c:v>9.362169421570556</c:v>
                </c:pt>
                <c:pt idx="468">
                  <c:v>9.3628394215707402</c:v>
                </c:pt>
                <c:pt idx="469">
                  <c:v>9.3634398670251215</c:v>
                </c:pt>
                <c:pt idx="470">
                  <c:v>9.365437678713576</c:v>
                </c:pt>
                <c:pt idx="471">
                  <c:v>9.3659880256523564</c:v>
                </c:pt>
                <c:pt idx="472">
                  <c:v>9.3666348215705142</c:v>
                </c:pt>
                <c:pt idx="473">
                  <c:v>9.3671326215705761</c:v>
                </c:pt>
                <c:pt idx="474">
                  <c:v>9.3676089215709197</c:v>
                </c:pt>
                <c:pt idx="475">
                  <c:v>9.368084921570798</c:v>
                </c:pt>
                <c:pt idx="476">
                  <c:v>9.3686537215706807</c:v>
                </c:pt>
                <c:pt idx="477">
                  <c:v>9.3691159737444849</c:v>
                </c:pt>
                <c:pt idx="478">
                  <c:v>9.3709783621114724</c:v>
                </c:pt>
                <c:pt idx="479">
                  <c:v>9.3714841215705604</c:v>
                </c:pt>
                <c:pt idx="480">
                  <c:v>9.3721344215705784</c:v>
                </c:pt>
                <c:pt idx="481">
                  <c:v>9.3725635215709389</c:v>
                </c:pt>
                <c:pt idx="482">
                  <c:v>9.3732337215705428</c:v>
                </c:pt>
                <c:pt idx="483">
                  <c:v>9.3738328215707014</c:v>
                </c:pt>
                <c:pt idx="484">
                  <c:v>9.3744144215704495</c:v>
                </c:pt>
                <c:pt idx="485">
                  <c:v>9.3750903215705392</c:v>
                </c:pt>
                <c:pt idx="486">
                  <c:v>9.3753842215705703</c:v>
                </c:pt>
                <c:pt idx="487">
                  <c:v>9.3767750437926765</c:v>
                </c:pt>
                <c:pt idx="488">
                  <c:v>9.3770409215708668</c:v>
                </c:pt>
                <c:pt idx="489">
                  <c:v>9.3776624680351546</c:v>
                </c:pt>
                <c:pt idx="490">
                  <c:v>9.378232921570131</c:v>
                </c:pt>
                <c:pt idx="491">
                  <c:v>9.3787882215707867</c:v>
                </c:pt>
                <c:pt idx="492">
                  <c:v>9.3794541215706175</c:v>
                </c:pt>
                <c:pt idx="493">
                  <c:v>9.380008621570525</c:v>
                </c:pt>
                <c:pt idx="494">
                  <c:v>9.3805561373599602</c:v>
                </c:pt>
                <c:pt idx="495">
                  <c:v>9.3825524791049446</c:v>
                </c:pt>
                <c:pt idx="496">
                  <c:v>9.3830752215704791</c:v>
                </c:pt>
                <c:pt idx="497">
                  <c:v>9.3835290215705953</c:v>
                </c:pt>
                <c:pt idx="498">
                  <c:v>9.3841478215707497</c:v>
                </c:pt>
                <c:pt idx="499">
                  <c:v>9.3847931215704392</c:v>
                </c:pt>
                <c:pt idx="500">
                  <c:v>9.3852299215711099</c:v>
                </c:pt>
                <c:pt idx="501">
                  <c:v>9.3857539440192994</c:v>
                </c:pt>
                <c:pt idx="502">
                  <c:v>9.3861594686292591</c:v>
                </c:pt>
                <c:pt idx="503">
                  <c:v>9.3885067446475858</c:v>
                </c:pt>
                <c:pt idx="504">
                  <c:v>9.3889161215706025</c:v>
                </c:pt>
                <c:pt idx="505">
                  <c:v>9.3894087215705753</c:v>
                </c:pt>
                <c:pt idx="506">
                  <c:v>9.3898193215706414</c:v>
                </c:pt>
                <c:pt idx="507">
                  <c:v>9.3903690172228238</c:v>
                </c:pt>
                <c:pt idx="508">
                  <c:v>9.3908327215706748</c:v>
                </c:pt>
                <c:pt idx="509">
                  <c:v>9.3912698468866864</c:v>
                </c:pt>
                <c:pt idx="510">
                  <c:v>9.3931510824403261</c:v>
                </c:pt>
                <c:pt idx="511">
                  <c:v>9.3935713215702066</c:v>
                </c:pt>
                <c:pt idx="512">
                  <c:v>9.3940508215707013</c:v>
                </c:pt>
                <c:pt idx="513">
                  <c:v>9.39451618891745</c:v>
                </c:pt>
                <c:pt idx="514">
                  <c:v>9.3950723215705665</c:v>
                </c:pt>
                <c:pt idx="515">
                  <c:v>9.3955550215703596</c:v>
                </c:pt>
                <c:pt idx="516">
                  <c:v>9.3961377215705824</c:v>
                </c:pt>
                <c:pt idx="517">
                  <c:v>9.3965944412885705</c:v>
                </c:pt>
                <c:pt idx="518">
                  <c:v>9.3979878215705384</c:v>
                </c:pt>
                <c:pt idx="519">
                  <c:v>9.398341223632471</c:v>
                </c:pt>
                <c:pt idx="520">
                  <c:v>9.3988009215702704</c:v>
                </c:pt>
                <c:pt idx="521">
                  <c:v>9.3992635215711147</c:v>
                </c:pt>
                <c:pt idx="522">
                  <c:v>9.3997975215705054</c:v>
                </c:pt>
                <c:pt idx="523">
                  <c:v>9.4002363215705458</c:v>
                </c:pt>
                <c:pt idx="524">
                  <c:v>9.400790421570477</c:v>
                </c:pt>
                <c:pt idx="525">
                  <c:v>9.4013094494774663</c:v>
                </c:pt>
                <c:pt idx="526">
                  <c:v>9.4017943367223182</c:v>
                </c:pt>
                <c:pt idx="527">
                  <c:v>9.4030878215705656</c:v>
                </c:pt>
                <c:pt idx="528">
                  <c:v>9.4034537215706422</c:v>
                </c:pt>
                <c:pt idx="529">
                  <c:v>9.4040162215708136</c:v>
                </c:pt>
                <c:pt idx="530">
                  <c:v>9.4044865215704334</c:v>
                </c:pt>
                <c:pt idx="531">
                  <c:v>9.4049047215702188</c:v>
                </c:pt>
                <c:pt idx="532">
                  <c:v>9.4052622426232091</c:v>
                </c:pt>
                <c:pt idx="533">
                  <c:v>9.40580782157069</c:v>
                </c:pt>
                <c:pt idx="534">
                  <c:v>9.4062139215706537</c:v>
                </c:pt>
                <c:pt idx="535">
                  <c:v>9.4067138215705626</c:v>
                </c:pt>
                <c:pt idx="536">
                  <c:v>9.4083543433098242</c:v>
                </c:pt>
                <c:pt idx="537">
                  <c:v>9.4087941215709492</c:v>
                </c:pt>
                <c:pt idx="538">
                  <c:v>9.4092171622297514</c:v>
                </c:pt>
                <c:pt idx="539">
                  <c:v>9.4096389215706466</c:v>
                </c:pt>
                <c:pt idx="540">
                  <c:v>9.4100423215702875</c:v>
                </c:pt>
                <c:pt idx="541">
                  <c:v>9.410400721570781</c:v>
                </c:pt>
                <c:pt idx="542">
                  <c:v>9.410847121570427</c:v>
                </c:pt>
                <c:pt idx="543">
                  <c:v>9.4112884215700063</c:v>
                </c:pt>
                <c:pt idx="544">
                  <c:v>9.4116696072850203</c:v>
                </c:pt>
                <c:pt idx="545">
                  <c:v>9.4132178215705693</c:v>
                </c:pt>
                <c:pt idx="546">
                  <c:v>9.4135030215707474</c:v>
                </c:pt>
                <c:pt idx="547">
                  <c:v>9.4139502215705733</c:v>
                </c:pt>
                <c:pt idx="548">
                  <c:v>9.4145707215705414</c:v>
                </c:pt>
                <c:pt idx="549">
                  <c:v>9.4150942215706976</c:v>
                </c:pt>
                <c:pt idx="550">
                  <c:v>9.4155285662514956</c:v>
                </c:pt>
                <c:pt idx="551">
                  <c:v>9.4159779215705015</c:v>
                </c:pt>
                <c:pt idx="552">
                  <c:v>9.4163527215706466</c:v>
                </c:pt>
                <c:pt idx="553">
                  <c:v>9.4166381919408622</c:v>
                </c:pt>
                <c:pt idx="554">
                  <c:v>9.4177008984935213</c:v>
                </c:pt>
                <c:pt idx="555">
                  <c:v>9.4179347215706883</c:v>
                </c:pt>
                <c:pt idx="556">
                  <c:v>9.4185786215710294</c:v>
                </c:pt>
                <c:pt idx="557">
                  <c:v>9.4191544542233459</c:v>
                </c:pt>
                <c:pt idx="558">
                  <c:v>9.4198171215705173</c:v>
                </c:pt>
                <c:pt idx="559">
                  <c:v>9.4203081215704714</c:v>
                </c:pt>
                <c:pt idx="560">
                  <c:v>9.4209515215704727</c:v>
                </c:pt>
                <c:pt idx="561">
                  <c:v>9.4214630215705455</c:v>
                </c:pt>
                <c:pt idx="562">
                  <c:v>9.4218349644277026</c:v>
                </c:pt>
                <c:pt idx="563">
                  <c:v>9.4230725024217321</c:v>
                </c:pt>
                <c:pt idx="564">
                  <c:v>9.4234176215702945</c:v>
                </c:pt>
                <c:pt idx="565">
                  <c:v>9.4238362215710225</c:v>
                </c:pt>
                <c:pt idx="566">
                  <c:v>9.4243177215706595</c:v>
                </c:pt>
                <c:pt idx="567">
                  <c:v>9.4249033215702269</c:v>
                </c:pt>
                <c:pt idx="568">
                  <c:v>9.4254246215704001</c:v>
                </c:pt>
                <c:pt idx="569">
                  <c:v>9.4258860868771279</c:v>
                </c:pt>
                <c:pt idx="570">
                  <c:v>9.4264955215705726</c:v>
                </c:pt>
                <c:pt idx="571">
                  <c:v>9.4267878215705281</c:v>
                </c:pt>
                <c:pt idx="572">
                  <c:v>9.4283228215709158</c:v>
                </c:pt>
                <c:pt idx="573">
                  <c:v>9.4285458215709781</c:v>
                </c:pt>
                <c:pt idx="574">
                  <c:v>9.4293674215707455</c:v>
                </c:pt>
                <c:pt idx="575">
                  <c:v>9.4298017215713088</c:v>
                </c:pt>
                <c:pt idx="576">
                  <c:v>9.4303209168086681</c:v>
                </c:pt>
                <c:pt idx="577">
                  <c:v>9.4307749215706593</c:v>
                </c:pt>
                <c:pt idx="578">
                  <c:v>9.4311377215707211</c:v>
                </c:pt>
                <c:pt idx="579">
                  <c:v>9.4315524215707995</c:v>
                </c:pt>
                <c:pt idx="580">
                  <c:v>9.431711230661378</c:v>
                </c:pt>
                <c:pt idx="581">
                  <c:v>9.4329385358561098</c:v>
                </c:pt>
                <c:pt idx="582">
                  <c:v>9.4332093215705726</c:v>
                </c:pt>
                <c:pt idx="583">
                  <c:v>9.4337421072844876</c:v>
                </c:pt>
                <c:pt idx="584">
                  <c:v>9.4342630215706293</c:v>
                </c:pt>
                <c:pt idx="585">
                  <c:v>9.4348250215706884</c:v>
                </c:pt>
                <c:pt idx="586">
                  <c:v>9.4353377215702352</c:v>
                </c:pt>
                <c:pt idx="587">
                  <c:v>9.4359342215704913</c:v>
                </c:pt>
                <c:pt idx="588">
                  <c:v>9.4364439215706142</c:v>
                </c:pt>
                <c:pt idx="589">
                  <c:v>9.4367903215705695</c:v>
                </c:pt>
                <c:pt idx="590">
                  <c:v>9.4380791373600204</c:v>
                </c:pt>
                <c:pt idx="591">
                  <c:v>9.4383330215704717</c:v>
                </c:pt>
                <c:pt idx="592">
                  <c:v>9.4389295215704436</c:v>
                </c:pt>
                <c:pt idx="593">
                  <c:v>9.4394491215704051</c:v>
                </c:pt>
                <c:pt idx="594">
                  <c:v>9.4400078215706316</c:v>
                </c:pt>
                <c:pt idx="595">
                  <c:v>9.4404651778929036</c:v>
                </c:pt>
                <c:pt idx="596">
                  <c:v>9.4409012215703427</c:v>
                </c:pt>
                <c:pt idx="597">
                  <c:v>9.4414670320971226</c:v>
                </c:pt>
                <c:pt idx="598">
                  <c:v>9.4429765172225615</c:v>
                </c:pt>
                <c:pt idx="599">
                  <c:v>9.4433628215708012</c:v>
                </c:pt>
                <c:pt idx="600">
                  <c:v>9.4438108215702954</c:v>
                </c:pt>
                <c:pt idx="601">
                  <c:v>9.4442471144997029</c:v>
                </c:pt>
                <c:pt idx="602">
                  <c:v>9.4446085215704869</c:v>
                </c:pt>
                <c:pt idx="603">
                  <c:v>9.4450875215707555</c:v>
                </c:pt>
                <c:pt idx="604">
                  <c:v>9.4455204215705493</c:v>
                </c:pt>
                <c:pt idx="605">
                  <c:v>9.4460079215712511</c:v>
                </c:pt>
                <c:pt idx="606">
                  <c:v>9.4461947780921918</c:v>
                </c:pt>
                <c:pt idx="607">
                  <c:v>9.4475895236984542</c:v>
                </c:pt>
                <c:pt idx="608">
                  <c:v>9.4479317215702707</c:v>
                </c:pt>
                <c:pt idx="609">
                  <c:v>9.4485370215706865</c:v>
                </c:pt>
                <c:pt idx="610">
                  <c:v>9.4489118215702064</c:v>
                </c:pt>
                <c:pt idx="611">
                  <c:v>9.449427821570211</c:v>
                </c:pt>
                <c:pt idx="612">
                  <c:v>9.4498326215704509</c:v>
                </c:pt>
                <c:pt idx="613">
                  <c:v>9.4503085274529752</c:v>
                </c:pt>
                <c:pt idx="614">
                  <c:v>9.4507111215706203</c:v>
                </c:pt>
                <c:pt idx="615">
                  <c:v>9.4509378215707187</c:v>
                </c:pt>
                <c:pt idx="616">
                  <c:v>9.4521699784331616</c:v>
                </c:pt>
                <c:pt idx="617">
                  <c:v>9.4525694215706579</c:v>
                </c:pt>
                <c:pt idx="618">
                  <c:v>9.4531053215707033</c:v>
                </c:pt>
                <c:pt idx="619">
                  <c:v>9.453557176409376</c:v>
                </c:pt>
                <c:pt idx="620">
                  <c:v>9.4542283534857887</c:v>
                </c:pt>
                <c:pt idx="621">
                  <c:v>9.454692321570505</c:v>
                </c:pt>
                <c:pt idx="622">
                  <c:v>9.4550950215705569</c:v>
                </c:pt>
                <c:pt idx="623">
                  <c:v>9.455681558944363</c:v>
                </c:pt>
                <c:pt idx="624">
                  <c:v>9.4572550679477416</c:v>
                </c:pt>
                <c:pt idx="625">
                  <c:v>9.4577828731165567</c:v>
                </c:pt>
                <c:pt idx="626">
                  <c:v>9.4581963215706963</c:v>
                </c:pt>
                <c:pt idx="627">
                  <c:v>9.4586739215704227</c:v>
                </c:pt>
                <c:pt idx="628">
                  <c:v>9.4590888215705462</c:v>
                </c:pt>
                <c:pt idx="629">
                  <c:v>9.4596017215704791</c:v>
                </c:pt>
                <c:pt idx="630">
                  <c:v>9.4601722093253073</c:v>
                </c:pt>
                <c:pt idx="631">
                  <c:v>9.4606323215702872</c:v>
                </c:pt>
                <c:pt idx="632">
                  <c:v>9.4609178215705327</c:v>
                </c:pt>
                <c:pt idx="633">
                  <c:v>9.4622970753017484</c:v>
                </c:pt>
                <c:pt idx="634">
                  <c:v>9.4628064215704484</c:v>
                </c:pt>
                <c:pt idx="635">
                  <c:v>9.4631797215706541</c:v>
                </c:pt>
                <c:pt idx="636">
                  <c:v>9.4636458215707506</c:v>
                </c:pt>
                <c:pt idx="637">
                  <c:v>9.4640102174040379</c:v>
                </c:pt>
                <c:pt idx="638">
                  <c:v>9.46465522157051</c:v>
                </c:pt>
                <c:pt idx="639">
                  <c:v>9.465132421570317</c:v>
                </c:pt>
                <c:pt idx="640">
                  <c:v>9.4656244215708369</c:v>
                </c:pt>
                <c:pt idx="641">
                  <c:v>9.465987821570522</c:v>
                </c:pt>
                <c:pt idx="642">
                  <c:v>9.4675255827647078</c:v>
                </c:pt>
                <c:pt idx="643">
                  <c:v>9.468004343309687</c:v>
                </c:pt>
                <c:pt idx="644">
                  <c:v>9.468559233335256</c:v>
                </c:pt>
                <c:pt idx="645">
                  <c:v>9.4691231215706892</c:v>
                </c:pt>
                <c:pt idx="646">
                  <c:v>9.4696944215706225</c:v>
                </c:pt>
                <c:pt idx="647">
                  <c:v>9.470202621570408</c:v>
                </c:pt>
                <c:pt idx="648">
                  <c:v>9.4708107215707713</c:v>
                </c:pt>
                <c:pt idx="649">
                  <c:v>9.4712314950398167</c:v>
                </c:pt>
                <c:pt idx="650">
                  <c:v>9.4716287039233151</c:v>
                </c:pt>
                <c:pt idx="651">
                  <c:v>9.4728775437927624</c:v>
                </c:pt>
                <c:pt idx="652">
                  <c:v>9.4733379215705185</c:v>
                </c:pt>
                <c:pt idx="653">
                  <c:v>9.4739127215704997</c:v>
                </c:pt>
                <c:pt idx="654">
                  <c:v>9.4744114215703092</c:v>
                </c:pt>
                <c:pt idx="655">
                  <c:v>9.4749989440195321</c:v>
                </c:pt>
                <c:pt idx="656">
                  <c:v>9.4756386215704964</c:v>
                </c:pt>
                <c:pt idx="657">
                  <c:v>9.4762640215706568</c:v>
                </c:pt>
                <c:pt idx="658">
                  <c:v>9.4768418215708579</c:v>
                </c:pt>
                <c:pt idx="659">
                  <c:v>9.47714782157054</c:v>
                </c:pt>
                <c:pt idx="660">
                  <c:v>9.4785563929988683</c:v>
                </c:pt>
                <c:pt idx="661">
                  <c:v>9.4790592215706937</c:v>
                </c:pt>
                <c:pt idx="662">
                  <c:v>9.479575244250654</c:v>
                </c:pt>
                <c:pt idx="663">
                  <c:v>9.4803132215707677</c:v>
                </c:pt>
                <c:pt idx="664">
                  <c:v>9.4810081215704685</c:v>
                </c:pt>
                <c:pt idx="665">
                  <c:v>9.4816497215703492</c:v>
                </c:pt>
                <c:pt idx="666">
                  <c:v>9.4822860215703457</c:v>
                </c:pt>
                <c:pt idx="667">
                  <c:v>9.4827598867878891</c:v>
                </c:pt>
                <c:pt idx="668">
                  <c:v>9.4831363064191549</c:v>
                </c:pt>
                <c:pt idx="669">
                  <c:v>9.4844189644279453</c:v>
                </c:pt>
                <c:pt idx="670">
                  <c:v>9.4847771215705592</c:v>
                </c:pt>
                <c:pt idx="671">
                  <c:v>9.4853795215703798</c:v>
                </c:pt>
                <c:pt idx="672">
                  <c:v>9.4859726215707809</c:v>
                </c:pt>
                <c:pt idx="673">
                  <c:v>9.4867140460604418</c:v>
                </c:pt>
                <c:pt idx="674">
                  <c:v>9.4873260215705244</c:v>
                </c:pt>
                <c:pt idx="675">
                  <c:v>9.4879517215707523</c:v>
                </c:pt>
                <c:pt idx="676">
                  <c:v>9.4886874215707024</c:v>
                </c:pt>
                <c:pt idx="677">
                  <c:v>9.4890395607009026</c:v>
                </c:pt>
                <c:pt idx="678">
                  <c:v>9.4920707285474322</c:v>
                </c:pt>
                <c:pt idx="679">
                  <c:v>9.4926291757369512</c:v>
                </c:pt>
                <c:pt idx="680">
                  <c:v>9.4931651215708115</c:v>
                </c:pt>
                <c:pt idx="681">
                  <c:v>9.4939353215707314</c:v>
                </c:pt>
                <c:pt idx="682">
                  <c:v>9.4945135749951959</c:v>
                </c:pt>
                <c:pt idx="683">
                  <c:v>9.4970178215705658</c:v>
                </c:pt>
                <c:pt idx="684">
                  <c:v>9.497353121570697</c:v>
                </c:pt>
                <c:pt idx="685">
                  <c:v>9.4979565844570715</c:v>
                </c:pt>
                <c:pt idx="686">
                  <c:v>9.4985089215706324</c:v>
                </c:pt>
                <c:pt idx="687">
                  <c:v>9.4991667215705178</c:v>
                </c:pt>
                <c:pt idx="688">
                  <c:v>9.4996526215700072</c:v>
                </c:pt>
                <c:pt idx="689">
                  <c:v>9.5002760215706843</c:v>
                </c:pt>
                <c:pt idx="690">
                  <c:v>9.5008416190390079</c:v>
                </c:pt>
                <c:pt idx="691">
                  <c:v>9.5011268538286657</c:v>
                </c:pt>
                <c:pt idx="692">
                  <c:v>9.5031931549039399</c:v>
                </c:pt>
                <c:pt idx="693">
                  <c:v>9.5037249215705941</c:v>
                </c:pt>
                <c:pt idx="694">
                  <c:v>9.5043280215705721</c:v>
                </c:pt>
                <c:pt idx="695">
                  <c:v>9.5049682215701949</c:v>
                </c:pt>
                <c:pt idx="696">
                  <c:v>9.5056260358563662</c:v>
                </c:pt>
                <c:pt idx="697">
                  <c:v>9.5062818215705391</c:v>
                </c:pt>
                <c:pt idx="698">
                  <c:v>9.5069816373601128</c:v>
                </c:pt>
                <c:pt idx="699">
                  <c:v>9.5092512215706932</c:v>
                </c:pt>
                <c:pt idx="700">
                  <c:v>9.5096938215709059</c:v>
                </c:pt>
                <c:pt idx="701">
                  <c:v>9.5102586355239822</c:v>
                </c:pt>
                <c:pt idx="702">
                  <c:v>9.5109878215709927</c:v>
                </c:pt>
                <c:pt idx="703">
                  <c:v>9.5116081215706316</c:v>
                </c:pt>
                <c:pt idx="704">
                  <c:v>9.5121812215704011</c:v>
                </c:pt>
                <c:pt idx="705">
                  <c:v>9.5127556215706903</c:v>
                </c:pt>
                <c:pt idx="706">
                  <c:v>9.5132203771262738</c:v>
                </c:pt>
                <c:pt idx="707">
                  <c:v>9.5135321965704946</c:v>
                </c:pt>
                <c:pt idx="708">
                  <c:v>9.5154178215705514</c:v>
                </c:pt>
                <c:pt idx="709">
                  <c:v>9.515763121570032</c:v>
                </c:pt>
                <c:pt idx="710">
                  <c:v>9.5165709215706187</c:v>
                </c:pt>
                <c:pt idx="711">
                  <c:v>9.5172057215702779</c:v>
                </c:pt>
                <c:pt idx="712">
                  <c:v>9.5179372215701932</c:v>
                </c:pt>
                <c:pt idx="713">
                  <c:v>9.5184638419784022</c:v>
                </c:pt>
                <c:pt idx="714">
                  <c:v>9.5192011215708447</c:v>
                </c:pt>
                <c:pt idx="715">
                  <c:v>9.5198206982829987</c:v>
                </c:pt>
                <c:pt idx="716">
                  <c:v>9.5217667240098507</c:v>
                </c:pt>
                <c:pt idx="717">
                  <c:v>9.5224005215701908</c:v>
                </c:pt>
                <c:pt idx="718">
                  <c:v>9.5230139215707794</c:v>
                </c:pt>
                <c:pt idx="719">
                  <c:v>9.5237606787134013</c:v>
                </c:pt>
                <c:pt idx="720">
                  <c:v>9.5243365215701914</c:v>
                </c:pt>
                <c:pt idx="721">
                  <c:v>9.5249884215702849</c:v>
                </c:pt>
                <c:pt idx="722">
                  <c:v>9.5255912215705933</c:v>
                </c:pt>
                <c:pt idx="723">
                  <c:v>9.5261842599264668</c:v>
                </c:pt>
                <c:pt idx="724">
                  <c:v>9.5287918215706071</c:v>
                </c:pt>
                <c:pt idx="725">
                  <c:v>9.5291622810294569</c:v>
                </c:pt>
                <c:pt idx="726">
                  <c:v>9.5298220215703822</c:v>
                </c:pt>
                <c:pt idx="727">
                  <c:v>9.5303729215703328</c:v>
                </c:pt>
                <c:pt idx="728">
                  <c:v>9.5310056215705998</c:v>
                </c:pt>
                <c:pt idx="729">
                  <c:v>9.5316453215708492</c:v>
                </c:pt>
                <c:pt idx="730">
                  <c:v>9.5321713215706581</c:v>
                </c:pt>
                <c:pt idx="731">
                  <c:v>9.532587821570516</c:v>
                </c:pt>
                <c:pt idx="732">
                  <c:v>9.5360878215706038</c:v>
                </c:pt>
                <c:pt idx="733">
                  <c:v>9.5365287215704342</c:v>
                </c:pt>
                <c:pt idx="734">
                  <c:v>9.5370507215701394</c:v>
                </c:pt>
                <c:pt idx="735">
                  <c:v>9.5376836215705083</c:v>
                </c:pt>
                <c:pt idx="736">
                  <c:v>9.5382787215708476</c:v>
                </c:pt>
                <c:pt idx="737">
                  <c:v>9.5387078215705259</c:v>
                </c:pt>
                <c:pt idx="738">
                  <c:v>9.5404024484363248</c:v>
                </c:pt>
                <c:pt idx="739">
                  <c:v>9.5408591617762539</c:v>
                </c:pt>
                <c:pt idx="740">
                  <c:v>9.5414740215707496</c:v>
                </c:pt>
                <c:pt idx="741">
                  <c:v>9.5420820215706357</c:v>
                </c:pt>
                <c:pt idx="742">
                  <c:v>9.5427276215703358</c:v>
                </c:pt>
                <c:pt idx="743">
                  <c:v>9.5431892215702163</c:v>
                </c:pt>
                <c:pt idx="744">
                  <c:v>9.5438740460606795</c:v>
                </c:pt>
                <c:pt idx="745">
                  <c:v>9.5442848803941587</c:v>
                </c:pt>
                <c:pt idx="746">
                  <c:v>9.5453578215705619</c:v>
                </c:pt>
                <c:pt idx="747">
                  <c:v>9.5460159215705147</c:v>
                </c:pt>
                <c:pt idx="748">
                  <c:v>9.5467242215702157</c:v>
                </c:pt>
                <c:pt idx="749">
                  <c:v>9.5474564215705158</c:v>
                </c:pt>
                <c:pt idx="750">
                  <c:v>9.5481461215704684</c:v>
                </c:pt>
                <c:pt idx="751">
                  <c:v>9.5487890586835391</c:v>
                </c:pt>
                <c:pt idx="752">
                  <c:v>9.5495424215705356</c:v>
                </c:pt>
                <c:pt idx="753">
                  <c:v>9.550066721570758</c:v>
                </c:pt>
                <c:pt idx="754">
                  <c:v>9.5505148215697631</c:v>
                </c:pt>
                <c:pt idx="755">
                  <c:v>9.550967821570552</c:v>
                </c:pt>
                <c:pt idx="756">
                  <c:v>9.5524769124796052</c:v>
                </c:pt>
                <c:pt idx="757">
                  <c:v>9.5529380514558824</c:v>
                </c:pt>
                <c:pt idx="758">
                  <c:v>9.553421970507074</c:v>
                </c:pt>
                <c:pt idx="759">
                  <c:v>9.554060921570553</c:v>
                </c:pt>
                <c:pt idx="760">
                  <c:v>9.554558921570262</c:v>
                </c:pt>
                <c:pt idx="761">
                  <c:v>9.5551179215705559</c:v>
                </c:pt>
                <c:pt idx="762">
                  <c:v>9.5556414215705985</c:v>
                </c:pt>
                <c:pt idx="763">
                  <c:v>9.5560907104593724</c:v>
                </c:pt>
                <c:pt idx="764">
                  <c:v>9.5578516769924562</c:v>
                </c:pt>
                <c:pt idx="765">
                  <c:v>9.5584171215706277</c:v>
                </c:pt>
                <c:pt idx="766">
                  <c:v>9.5589264215702627</c:v>
                </c:pt>
                <c:pt idx="767">
                  <c:v>9.559577721570335</c:v>
                </c:pt>
                <c:pt idx="768">
                  <c:v>9.5601895215705071</c:v>
                </c:pt>
                <c:pt idx="769">
                  <c:v>9.5606521514675222</c:v>
                </c:pt>
                <c:pt idx="770">
                  <c:v>9.5613118215704134</c:v>
                </c:pt>
                <c:pt idx="771">
                  <c:v>9.561776221570355</c:v>
                </c:pt>
                <c:pt idx="772">
                  <c:v>9.5620178215705067</c:v>
                </c:pt>
                <c:pt idx="773">
                  <c:v>9.5634633117661991</c:v>
                </c:pt>
                <c:pt idx="774">
                  <c:v>9.5638960215705282</c:v>
                </c:pt>
                <c:pt idx="775">
                  <c:v>9.5644286215707979</c:v>
                </c:pt>
                <c:pt idx="776">
                  <c:v>9.5650298834261065</c:v>
                </c:pt>
                <c:pt idx="777">
                  <c:v>9.5656854215705351</c:v>
                </c:pt>
                <c:pt idx="778">
                  <c:v>9.5662615215709224</c:v>
                </c:pt>
                <c:pt idx="779">
                  <c:v>9.5667911215706312</c:v>
                </c:pt>
                <c:pt idx="780">
                  <c:v>9.5671688663469325</c:v>
                </c:pt>
                <c:pt idx="781">
                  <c:v>9.5684690715705614</c:v>
                </c:pt>
                <c:pt idx="782">
                  <c:v>9.5686900215708732</c:v>
                </c:pt>
                <c:pt idx="783">
                  <c:v>9.5691103988897197</c:v>
                </c:pt>
                <c:pt idx="784">
                  <c:v>9.569625421570592</c:v>
                </c:pt>
                <c:pt idx="785">
                  <c:v>9.5699976215708915</c:v>
                </c:pt>
                <c:pt idx="786">
                  <c:v>9.5706298215705345</c:v>
                </c:pt>
                <c:pt idx="787">
                  <c:v>9.5711682215704599</c:v>
                </c:pt>
                <c:pt idx="788">
                  <c:v>9.5717245215707152</c:v>
                </c:pt>
                <c:pt idx="789">
                  <c:v>9.5722953973282046</c:v>
                </c:pt>
                <c:pt idx="790">
                  <c:v>9.5734878215705379</c:v>
                </c:pt>
                <c:pt idx="791">
                  <c:v>9.5737998215703186</c:v>
                </c:pt>
                <c:pt idx="792">
                  <c:v>9.5744398215706923</c:v>
                </c:pt>
                <c:pt idx="793">
                  <c:v>9.5750544215701296</c:v>
                </c:pt>
                <c:pt idx="794">
                  <c:v>9.5755019215707051</c:v>
                </c:pt>
                <c:pt idx="795">
                  <c:v>9.5760641215702975</c:v>
                </c:pt>
                <c:pt idx="796">
                  <c:v>9.5765367627470681</c:v>
                </c:pt>
                <c:pt idx="797">
                  <c:v>9.5770238215705348</c:v>
                </c:pt>
                <c:pt idx="798">
                  <c:v>9.5774214113139209</c:v>
                </c:pt>
                <c:pt idx="799">
                  <c:v>9.5789096772408442</c:v>
                </c:pt>
                <c:pt idx="800">
                  <c:v>9.5794076215702688</c:v>
                </c:pt>
                <c:pt idx="801">
                  <c:v>9.5797992215701555</c:v>
                </c:pt>
                <c:pt idx="802">
                  <c:v>9.5803803988899148</c:v>
                </c:pt>
                <c:pt idx="803">
                  <c:v>9.5808545215707426</c:v>
                </c:pt>
                <c:pt idx="804">
                  <c:v>9.5812294215707965</c:v>
                </c:pt>
                <c:pt idx="805">
                  <c:v>9.581708121570486</c:v>
                </c:pt>
                <c:pt idx="806">
                  <c:v>9.5820650215706422</c:v>
                </c:pt>
                <c:pt idx="807">
                  <c:v>9.5823478215705649</c:v>
                </c:pt>
                <c:pt idx="808">
                  <c:v>9.5834395164861093</c:v>
                </c:pt>
                <c:pt idx="809">
                  <c:v>9.5838710215705163</c:v>
                </c:pt>
                <c:pt idx="810">
                  <c:v>9.5843513215707361</c:v>
                </c:pt>
                <c:pt idx="811">
                  <c:v>9.5848249215706431</c:v>
                </c:pt>
                <c:pt idx="812">
                  <c:v>9.5852702215706671</c:v>
                </c:pt>
                <c:pt idx="813">
                  <c:v>9.5857456215702967</c:v>
                </c:pt>
                <c:pt idx="814">
                  <c:v>9.5861997803332173</c:v>
                </c:pt>
                <c:pt idx="815">
                  <c:v>9.5866434098060012</c:v>
                </c:pt>
                <c:pt idx="816">
                  <c:v>9.5880756215708374</c:v>
                </c:pt>
                <c:pt idx="817">
                  <c:v>9.5885416215709682</c:v>
                </c:pt>
                <c:pt idx="818">
                  <c:v>9.5889999215701636</c:v>
                </c:pt>
                <c:pt idx="819">
                  <c:v>9.5893875215706856</c:v>
                </c:pt>
                <c:pt idx="820">
                  <c:v>9.5898200896114503</c:v>
                </c:pt>
                <c:pt idx="821">
                  <c:v>9.5902995215706568</c:v>
                </c:pt>
                <c:pt idx="822">
                  <c:v>9.5907228215707363</c:v>
                </c:pt>
                <c:pt idx="823">
                  <c:v>9.5911613136343448</c:v>
                </c:pt>
                <c:pt idx="824">
                  <c:v>9.5927687104598789</c:v>
                </c:pt>
                <c:pt idx="825">
                  <c:v>9.5932132215707924</c:v>
                </c:pt>
                <c:pt idx="826">
                  <c:v>9.5935515329106096</c:v>
                </c:pt>
                <c:pt idx="827">
                  <c:v>9.5940926215709936</c:v>
                </c:pt>
                <c:pt idx="828">
                  <c:v>9.5945596215707241</c:v>
                </c:pt>
                <c:pt idx="829">
                  <c:v>9.5950821215707691</c:v>
                </c:pt>
                <c:pt idx="830">
                  <c:v>9.5957150215706264</c:v>
                </c:pt>
                <c:pt idx="831">
                  <c:v>9.596116687550122</c:v>
                </c:pt>
                <c:pt idx="832">
                  <c:v>9.596507821570512</c:v>
                </c:pt>
                <c:pt idx="833">
                  <c:v>9.5983966215708136</c:v>
                </c:pt>
                <c:pt idx="834">
                  <c:v>9.5987442215704135</c:v>
                </c:pt>
                <c:pt idx="835">
                  <c:v>9.599124721570476</c:v>
                </c:pt>
                <c:pt idx="836">
                  <c:v>9.5996963215705904</c:v>
                </c:pt>
                <c:pt idx="837">
                  <c:v>9.6002508215704978</c:v>
                </c:pt>
                <c:pt idx="838">
                  <c:v>9.6006341757373406</c:v>
                </c:pt>
                <c:pt idx="839">
                  <c:v>9.6010572501419205</c:v>
                </c:pt>
                <c:pt idx="840">
                  <c:v>9.6025411205396694</c:v>
                </c:pt>
                <c:pt idx="841">
                  <c:v>9.6029916215706379</c:v>
                </c:pt>
                <c:pt idx="842">
                  <c:v>9.6035095215709561</c:v>
                </c:pt>
                <c:pt idx="843">
                  <c:v>9.6040293215705645</c:v>
                </c:pt>
                <c:pt idx="844">
                  <c:v>9.6046515329107791</c:v>
                </c:pt>
                <c:pt idx="845">
                  <c:v>9.6051579215706937</c:v>
                </c:pt>
                <c:pt idx="846">
                  <c:v>9.6057569215703751</c:v>
                </c:pt>
                <c:pt idx="847">
                  <c:v>9.6061400215708517</c:v>
                </c:pt>
                <c:pt idx="848">
                  <c:v>9.6063717104592996</c:v>
                </c:pt>
                <c:pt idx="849">
                  <c:v>9.6076616397523225</c:v>
                </c:pt>
                <c:pt idx="850">
                  <c:v>9.6081043215705648</c:v>
                </c:pt>
                <c:pt idx="851">
                  <c:v>9.6083217176747411</c:v>
                </c:pt>
                <c:pt idx="852">
                  <c:v>9.6090315215707705</c:v>
                </c:pt>
                <c:pt idx="853">
                  <c:v>9.6095828215702426</c:v>
                </c:pt>
                <c:pt idx="854">
                  <c:v>9.6107287215703963</c:v>
                </c:pt>
                <c:pt idx="855">
                  <c:v>9.6113906215707487</c:v>
                </c:pt>
                <c:pt idx="856">
                  <c:v>9.6118807526050745</c:v>
                </c:pt>
                <c:pt idx="857">
                  <c:v>9.6162636882369696</c:v>
                </c:pt>
                <c:pt idx="858">
                  <c:v>9.6168417215704238</c:v>
                </c:pt>
                <c:pt idx="859">
                  <c:v>9.6174411215707636</c:v>
                </c:pt>
                <c:pt idx="860">
                  <c:v>9.6180209215705617</c:v>
                </c:pt>
                <c:pt idx="861">
                  <c:v>9.6185416215704294</c:v>
                </c:pt>
                <c:pt idx="862">
                  <c:v>9.6191398834260298</c:v>
                </c:pt>
                <c:pt idx="863">
                  <c:v>9.6196940215706803</c:v>
                </c:pt>
                <c:pt idx="864">
                  <c:v>9.6198178215705497</c:v>
                </c:pt>
                <c:pt idx="865">
                  <c:v>9.6214132501420266</c:v>
                </c:pt>
                <c:pt idx="866">
                  <c:v>9.6219164215706172</c:v>
                </c:pt>
                <c:pt idx="867">
                  <c:v>9.6224587215707373</c:v>
                </c:pt>
                <c:pt idx="868">
                  <c:v>9.6230153215704917</c:v>
                </c:pt>
                <c:pt idx="869">
                  <c:v>9.6234377184778026</c:v>
                </c:pt>
                <c:pt idx="870">
                  <c:v>9.6239919215706635</c:v>
                </c:pt>
                <c:pt idx="871">
                  <c:v>9.6243366215703503</c:v>
                </c:pt>
                <c:pt idx="872">
                  <c:v>9.624675821570392</c:v>
                </c:pt>
                <c:pt idx="873">
                  <c:v>9.6262114579346161</c:v>
                </c:pt>
                <c:pt idx="874">
                  <c:v>9.6266820215706019</c:v>
                </c:pt>
                <c:pt idx="875">
                  <c:v>9.6271107081682743</c:v>
                </c:pt>
                <c:pt idx="876">
                  <c:v>9.6276395215702308</c:v>
                </c:pt>
                <c:pt idx="877">
                  <c:v>9.6281278215706578</c:v>
                </c:pt>
                <c:pt idx="878">
                  <c:v>9.6285490215704357</c:v>
                </c:pt>
                <c:pt idx="879">
                  <c:v>9.6289262215709499</c:v>
                </c:pt>
                <c:pt idx="880">
                  <c:v>9.6292871622303409</c:v>
                </c:pt>
                <c:pt idx="881">
                  <c:v>9.631146508439528</c:v>
                </c:pt>
                <c:pt idx="882">
                  <c:v>9.6316606215704468</c:v>
                </c:pt>
                <c:pt idx="883">
                  <c:v>9.6320973215702992</c:v>
                </c:pt>
                <c:pt idx="884">
                  <c:v>9.6326760215707594</c:v>
                </c:pt>
                <c:pt idx="885">
                  <c:v>9.6331785215706276</c:v>
                </c:pt>
                <c:pt idx="886">
                  <c:v>9.6336899865189451</c:v>
                </c:pt>
                <c:pt idx="887">
                  <c:v>9.6341598215707762</c:v>
                </c:pt>
                <c:pt idx="888">
                  <c:v>9.6344378215704722</c:v>
                </c:pt>
                <c:pt idx="889">
                  <c:v>9.6359370986786956</c:v>
                </c:pt>
                <c:pt idx="890">
                  <c:v>9.6363514215703816</c:v>
                </c:pt>
                <c:pt idx="891">
                  <c:v>9.6368671215708304</c:v>
                </c:pt>
                <c:pt idx="892">
                  <c:v>9.6373589555913526</c:v>
                </c:pt>
                <c:pt idx="893">
                  <c:v>9.6381092215702182</c:v>
                </c:pt>
                <c:pt idx="894">
                  <c:v>9.6387000215711822</c:v>
                </c:pt>
                <c:pt idx="895">
                  <c:v>9.6392058518735979</c:v>
                </c:pt>
                <c:pt idx="896">
                  <c:v>9.6404878215705452</c:v>
                </c:pt>
                <c:pt idx="897">
                  <c:v>9.6407780215705401</c:v>
                </c:pt>
                <c:pt idx="898">
                  <c:v>9.6412889215700801</c:v>
                </c:pt>
                <c:pt idx="899">
                  <c:v>9.6417614298180041</c:v>
                </c:pt>
                <c:pt idx="900">
                  <c:v>9.6424595215702169</c:v>
                </c:pt>
                <c:pt idx="901">
                  <c:v>9.6428457215705379</c:v>
                </c:pt>
                <c:pt idx="902">
                  <c:v>9.6431078215710926</c:v>
                </c:pt>
                <c:pt idx="903">
                  <c:v>9.6436848215702611</c:v>
                </c:pt>
                <c:pt idx="904">
                  <c:v>9.6441236836393358</c:v>
                </c:pt>
                <c:pt idx="905">
                  <c:v>9.6458558543576345</c:v>
                </c:pt>
                <c:pt idx="906">
                  <c:v>9.646335821570446</c:v>
                </c:pt>
                <c:pt idx="907">
                  <c:v>9.6469186215709755</c:v>
                </c:pt>
                <c:pt idx="908">
                  <c:v>9.6473690215703272</c:v>
                </c:pt>
                <c:pt idx="909">
                  <c:v>9.647939821570489</c:v>
                </c:pt>
                <c:pt idx="910">
                  <c:v>9.6483806215705243</c:v>
                </c:pt>
                <c:pt idx="911">
                  <c:v>9.6489274091995725</c:v>
                </c:pt>
                <c:pt idx="912">
                  <c:v>9.6494317941732533</c:v>
                </c:pt>
                <c:pt idx="913">
                  <c:v>9.6508346256941735</c:v>
                </c:pt>
                <c:pt idx="914">
                  <c:v>9.6514023215701599</c:v>
                </c:pt>
                <c:pt idx="915">
                  <c:v>9.6522263215705237</c:v>
                </c:pt>
                <c:pt idx="916">
                  <c:v>9.6529335215706595</c:v>
                </c:pt>
                <c:pt idx="917">
                  <c:v>9.6533564813644688</c:v>
                </c:pt>
                <c:pt idx="918">
                  <c:v>9.6536959215709857</c:v>
                </c:pt>
                <c:pt idx="919">
                  <c:v>9.6541453215705673</c:v>
                </c:pt>
                <c:pt idx="920">
                  <c:v>9.6545971215709159</c:v>
                </c:pt>
                <c:pt idx="921">
                  <c:v>9.6547578215705556</c:v>
                </c:pt>
                <c:pt idx="922">
                  <c:v>9.6560062722746096</c:v>
                </c:pt>
                <c:pt idx="923">
                  <c:v>9.6563708215708601</c:v>
                </c:pt>
                <c:pt idx="924">
                  <c:v>9.6568747287870309</c:v>
                </c:pt>
                <c:pt idx="925">
                  <c:v>9.6573827215703858</c:v>
                </c:pt>
                <c:pt idx="926">
                  <c:v>9.6580493215705445</c:v>
                </c:pt>
                <c:pt idx="927">
                  <c:v>9.6584783215705414</c:v>
                </c:pt>
                <c:pt idx="928">
                  <c:v>9.6589761215706034</c:v>
                </c:pt>
                <c:pt idx="929">
                  <c:v>9.6593379215703266</c:v>
                </c:pt>
                <c:pt idx="930">
                  <c:v>9.6597649049038949</c:v>
                </c:pt>
                <c:pt idx="931">
                  <c:v>9.661408888237176</c:v>
                </c:pt>
                <c:pt idx="932">
                  <c:v>9.6620419215703208</c:v>
                </c:pt>
                <c:pt idx="933">
                  <c:v>9.6626058215706934</c:v>
                </c:pt>
                <c:pt idx="934">
                  <c:v>9.6630108215706372</c:v>
                </c:pt>
                <c:pt idx="935">
                  <c:v>9.663384421570683</c:v>
                </c:pt>
                <c:pt idx="936">
                  <c:v>9.6636955715708694</c:v>
                </c:pt>
                <c:pt idx="937">
                  <c:v>9.6640688854003969</c:v>
                </c:pt>
                <c:pt idx="938">
                  <c:v>9.6655735177729269</c:v>
                </c:pt>
                <c:pt idx="939">
                  <c:v>9.6660525215702222</c:v>
                </c:pt>
                <c:pt idx="940">
                  <c:v>9.6663953215699934</c:v>
                </c:pt>
                <c:pt idx="941">
                  <c:v>9.6669290215706241</c:v>
                </c:pt>
                <c:pt idx="942">
                  <c:v>9.6674385432201433</c:v>
                </c:pt>
                <c:pt idx="943">
                  <c:v>9.6678174215702342</c:v>
                </c:pt>
                <c:pt idx="944">
                  <c:v>9.6682631215704617</c:v>
                </c:pt>
                <c:pt idx="945">
                  <c:v>9.6686366215698598</c:v>
                </c:pt>
                <c:pt idx="946">
                  <c:v>9.668843821570519</c:v>
                </c:pt>
                <c:pt idx="947">
                  <c:v>9.6698378215704537</c:v>
                </c:pt>
                <c:pt idx="948">
                  <c:v>9.6701643478860859</c:v>
                </c:pt>
                <c:pt idx="949">
                  <c:v>9.6707789674040754</c:v>
                </c:pt>
                <c:pt idx="950">
                  <c:v>9.6712016215707166</c:v>
                </c:pt>
                <c:pt idx="951">
                  <c:v>9.671715521570647</c:v>
                </c:pt>
                <c:pt idx="952">
                  <c:v>9.6721273215706418</c:v>
                </c:pt>
                <c:pt idx="953">
                  <c:v>9.6727024215702926</c:v>
                </c:pt>
                <c:pt idx="954">
                  <c:v>9.6730404257373692</c:v>
                </c:pt>
                <c:pt idx="955">
                  <c:v>9.6732793215705186</c:v>
                </c:pt>
                <c:pt idx="956">
                  <c:v>9.6743289843612814</c:v>
                </c:pt>
                <c:pt idx="957">
                  <c:v>9.6747381215705417</c:v>
                </c:pt>
                <c:pt idx="958">
                  <c:v>9.6751265215714142</c:v>
                </c:pt>
                <c:pt idx="959">
                  <c:v>9.6756033215706196</c:v>
                </c:pt>
                <c:pt idx="960">
                  <c:v>9.6760306215706322</c:v>
                </c:pt>
                <c:pt idx="961">
                  <c:v>9.6764870999208341</c:v>
                </c:pt>
                <c:pt idx="962">
                  <c:v>9.6770891215708019</c:v>
                </c:pt>
                <c:pt idx="963">
                  <c:v>9.6775262215705737</c:v>
                </c:pt>
                <c:pt idx="964">
                  <c:v>9.6811280847285701</c:v>
                </c:pt>
                <c:pt idx="965">
                  <c:v>9.6819158215705414</c:v>
                </c:pt>
                <c:pt idx="966">
                  <c:v>9.6822686215708558</c:v>
                </c:pt>
                <c:pt idx="967">
                  <c:v>9.6827699865188919</c:v>
                </c:pt>
                <c:pt idx="968">
                  <c:v>9.683159021570404</c:v>
                </c:pt>
                <c:pt idx="969">
                  <c:v>9.6837362215702996</c:v>
                </c:pt>
                <c:pt idx="970">
                  <c:v>9.6841810215703248</c:v>
                </c:pt>
                <c:pt idx="971">
                  <c:v>9.684415521570358</c:v>
                </c:pt>
                <c:pt idx="972">
                  <c:v>9.6847353215704715</c:v>
                </c:pt>
                <c:pt idx="973">
                  <c:v>9.6860531276930004</c:v>
                </c:pt>
                <c:pt idx="974">
                  <c:v>9.6863212215708216</c:v>
                </c:pt>
                <c:pt idx="975">
                  <c:v>9.686848121570776</c:v>
                </c:pt>
                <c:pt idx="976">
                  <c:v>9.6872493215705475</c:v>
                </c:pt>
                <c:pt idx="977">
                  <c:v>9.6876687215708301</c:v>
                </c:pt>
                <c:pt idx="978">
                  <c:v>9.6880378215703757</c:v>
                </c:pt>
                <c:pt idx="979">
                  <c:v>9.6885210215706223</c:v>
                </c:pt>
                <c:pt idx="980">
                  <c:v>9.6888580215701126</c:v>
                </c:pt>
                <c:pt idx="981">
                  <c:v>9.689298691135761</c:v>
                </c:pt>
                <c:pt idx="982">
                  <c:v>9.690393900001979</c:v>
                </c:pt>
                <c:pt idx="983">
                  <c:v>9.6907624215701702</c:v>
                </c:pt>
                <c:pt idx="984">
                  <c:v>9.6911948215703632</c:v>
                </c:pt>
                <c:pt idx="985">
                  <c:v>9.6915855299043727</c:v>
                </c:pt>
                <c:pt idx="986">
                  <c:v>9.6918996215704709</c:v>
                </c:pt>
                <c:pt idx="987">
                  <c:v>9.6924059215707956</c:v>
                </c:pt>
                <c:pt idx="988">
                  <c:v>9.6927495215702919</c:v>
                </c:pt>
                <c:pt idx="989">
                  <c:v>9.6930550942977192</c:v>
                </c:pt>
                <c:pt idx="990">
                  <c:v>9.6941301292628026</c:v>
                </c:pt>
                <c:pt idx="991">
                  <c:v>9.6944119215705626</c:v>
                </c:pt>
                <c:pt idx="992">
                  <c:v>9.6947671458951703</c:v>
                </c:pt>
                <c:pt idx="993">
                  <c:v>9.6951688215701068</c:v>
                </c:pt>
                <c:pt idx="994">
                  <c:v>9.6957011215701385</c:v>
                </c:pt>
                <c:pt idx="995">
                  <c:v>9.6960453215709066</c:v>
                </c:pt>
                <c:pt idx="996">
                  <c:v>9.6964094215708059</c:v>
                </c:pt>
                <c:pt idx="997">
                  <c:v>9.6967056215707856</c:v>
                </c:pt>
                <c:pt idx="998">
                  <c:v>9.6970175215704302</c:v>
                </c:pt>
                <c:pt idx="999">
                  <c:v>9.6972078215704727</c:v>
                </c:pt>
                <c:pt idx="1000">
                  <c:v>9.6982304302663209</c:v>
                </c:pt>
                <c:pt idx="1001">
                  <c:v>9.6985370215707434</c:v>
                </c:pt>
                <c:pt idx="1002">
                  <c:v>9.698927721570314</c:v>
                </c:pt>
                <c:pt idx="1003">
                  <c:v>9.6993047215706127</c:v>
                </c:pt>
                <c:pt idx="1004">
                  <c:v>9.6996419215703185</c:v>
                </c:pt>
                <c:pt idx="1005">
                  <c:v>9.7001136726347994</c:v>
                </c:pt>
                <c:pt idx="1006">
                  <c:v>9.7003278215704398</c:v>
                </c:pt>
                <c:pt idx="1007">
                  <c:v>9.7007203215708699</c:v>
                </c:pt>
                <c:pt idx="1008">
                  <c:v>9.7009590715704661</c:v>
                </c:pt>
                <c:pt idx="1009">
                  <c:v>9.701834890536233</c:v>
                </c:pt>
                <c:pt idx="1010">
                  <c:v>9.7021160215703475</c:v>
                </c:pt>
                <c:pt idx="1011">
                  <c:v>9.7025297215704853</c:v>
                </c:pt>
                <c:pt idx="1012">
                  <c:v>9.7028468339164391</c:v>
                </c:pt>
                <c:pt idx="1013">
                  <c:v>9.703360421570423</c:v>
                </c:pt>
                <c:pt idx="1014">
                  <c:v>9.7037287215704708</c:v>
                </c:pt>
                <c:pt idx="1015">
                  <c:v>9.7042425215705492</c:v>
                </c:pt>
                <c:pt idx="1016">
                  <c:v>9.7045844215700612</c:v>
                </c:pt>
                <c:pt idx="1017">
                  <c:v>9.7057869882371364</c:v>
                </c:pt>
                <c:pt idx="1018">
                  <c:v>9.7060446965697196</c:v>
                </c:pt>
                <c:pt idx="1019">
                  <c:v>9.7064345215705288</c:v>
                </c:pt>
                <c:pt idx="1020">
                  <c:v>9.7067843215703391</c:v>
                </c:pt>
                <c:pt idx="1021">
                  <c:v>9.7070757215711723</c:v>
                </c:pt>
                <c:pt idx="1022">
                  <c:v>9.7074270215703535</c:v>
                </c:pt>
                <c:pt idx="1023">
                  <c:v>9.7076809215704287</c:v>
                </c:pt>
                <c:pt idx="1024">
                  <c:v>9.7079576602804849</c:v>
                </c:pt>
                <c:pt idx="1025">
                  <c:v>9.7090569882371796</c:v>
                </c:pt>
                <c:pt idx="1026">
                  <c:v>9.7092305215706318</c:v>
                </c:pt>
                <c:pt idx="1027">
                  <c:v>9.7096272215703578</c:v>
                </c:pt>
                <c:pt idx="1028">
                  <c:v>9.7099829215703011</c:v>
                </c:pt>
                <c:pt idx="1029">
                  <c:v>9.7103711215704465</c:v>
                </c:pt>
                <c:pt idx="1030">
                  <c:v>9.7106385432204974</c:v>
                </c:pt>
                <c:pt idx="1031">
                  <c:v>9.7109289215708685</c:v>
                </c:pt>
                <c:pt idx="1032">
                  <c:v>9.7112817215704439</c:v>
                </c:pt>
                <c:pt idx="1033">
                  <c:v>9.7115754215701457</c:v>
                </c:pt>
                <c:pt idx="1034">
                  <c:v>9.7118104882371625</c:v>
                </c:pt>
                <c:pt idx="1035">
                  <c:v>9.7129222477999377</c:v>
                </c:pt>
                <c:pt idx="1036">
                  <c:v>9.7132794215706753</c:v>
                </c:pt>
                <c:pt idx="1037">
                  <c:v>9.7137451411581281</c:v>
                </c:pt>
                <c:pt idx="1038">
                  <c:v>9.7141527215708123</c:v>
                </c:pt>
                <c:pt idx="1039">
                  <c:v>9.714552221570429</c:v>
                </c:pt>
                <c:pt idx="1040">
                  <c:v>9.7149059215705478</c:v>
                </c:pt>
                <c:pt idx="1041">
                  <c:v>9.7153109215706621</c:v>
                </c:pt>
                <c:pt idx="1042">
                  <c:v>9.7156118215707892</c:v>
                </c:pt>
                <c:pt idx="1043">
                  <c:v>9.7167569124792834</c:v>
                </c:pt>
                <c:pt idx="1044">
                  <c:v>9.7172199215704467</c:v>
                </c:pt>
                <c:pt idx="1045">
                  <c:v>9.7175674215701378</c:v>
                </c:pt>
                <c:pt idx="1046">
                  <c:v>9.7180291215703249</c:v>
                </c:pt>
                <c:pt idx="1047">
                  <c:v>9.7183410174467753</c:v>
                </c:pt>
                <c:pt idx="1048">
                  <c:v>9.7188804215704607</c:v>
                </c:pt>
                <c:pt idx="1049">
                  <c:v>9.7192465215702981</c:v>
                </c:pt>
                <c:pt idx="1050">
                  <c:v>9.7195312739512332</c:v>
                </c:pt>
                <c:pt idx="1051">
                  <c:v>9.7206285908005583</c:v>
                </c:pt>
                <c:pt idx="1052">
                  <c:v>9.7210050215701216</c:v>
                </c:pt>
                <c:pt idx="1053">
                  <c:v>9.721385038065236</c:v>
                </c:pt>
                <c:pt idx="1054">
                  <c:v>9.7216887215699188</c:v>
                </c:pt>
                <c:pt idx="1055">
                  <c:v>9.7220114215704569</c:v>
                </c:pt>
                <c:pt idx="1056">
                  <c:v>9.7222985215703233</c:v>
                </c:pt>
                <c:pt idx="1057">
                  <c:v>9.7226084215704276</c:v>
                </c:pt>
                <c:pt idx="1058">
                  <c:v>9.7229357526050393</c:v>
                </c:pt>
                <c:pt idx="1059">
                  <c:v>9.7240378215706045</c:v>
                </c:pt>
                <c:pt idx="1060">
                  <c:v>9.7242725690449419</c:v>
                </c:pt>
                <c:pt idx="1061">
                  <c:v>9.7246867215706487</c:v>
                </c:pt>
                <c:pt idx="1062">
                  <c:v>9.7251136215702871</c:v>
                </c:pt>
                <c:pt idx="1063">
                  <c:v>9.7254894215703729</c:v>
                </c:pt>
                <c:pt idx="1064">
                  <c:v>9.7258901215707141</c:v>
                </c:pt>
                <c:pt idx="1065">
                  <c:v>9.7262970999211547</c:v>
                </c:pt>
                <c:pt idx="1066">
                  <c:v>9.7265855215709252</c:v>
                </c:pt>
                <c:pt idx="1067">
                  <c:v>9.7268755242732112</c:v>
                </c:pt>
                <c:pt idx="1068">
                  <c:v>9.7279080343366076</c:v>
                </c:pt>
                <c:pt idx="1069">
                  <c:v>9.7283255215702269</c:v>
                </c:pt>
                <c:pt idx="1070">
                  <c:v>9.7287498834261186</c:v>
                </c:pt>
                <c:pt idx="1071">
                  <c:v>9.7291794215705494</c:v>
                </c:pt>
                <c:pt idx="1072">
                  <c:v>9.7295268215700474</c:v>
                </c:pt>
                <c:pt idx="1073">
                  <c:v>9.7299175215704707</c:v>
                </c:pt>
                <c:pt idx="1074">
                  <c:v>9.7303416215705596</c:v>
                </c:pt>
                <c:pt idx="1075">
                  <c:v>9.7306371965703846</c:v>
                </c:pt>
                <c:pt idx="1076">
                  <c:v>9.7309184882372364</c:v>
                </c:pt>
                <c:pt idx="1077">
                  <c:v>9.7319004141631211</c:v>
                </c:pt>
                <c:pt idx="1078">
                  <c:v>9.7322147215701165</c:v>
                </c:pt>
                <c:pt idx="1079">
                  <c:v>9.7325641215703484</c:v>
                </c:pt>
                <c:pt idx="1080">
                  <c:v>9.7330571215708659</c:v>
                </c:pt>
                <c:pt idx="1081">
                  <c:v>9.7334980215704689</c:v>
                </c:pt>
                <c:pt idx="1082">
                  <c:v>9.7337846965703392</c:v>
                </c:pt>
                <c:pt idx="1083">
                  <c:v>9.7340996215705644</c:v>
                </c:pt>
                <c:pt idx="1084">
                  <c:v>9.7342651215703171</c:v>
                </c:pt>
                <c:pt idx="1085">
                  <c:v>9.7346606787133823</c:v>
                </c:pt>
                <c:pt idx="1086">
                  <c:v>9.7355340033887927</c:v>
                </c:pt>
                <c:pt idx="1087">
                  <c:v>9.7358134215707395</c:v>
                </c:pt>
                <c:pt idx="1088">
                  <c:v>9.7362648215706571</c:v>
                </c:pt>
                <c:pt idx="1089">
                  <c:v>9.7365303478857612</c:v>
                </c:pt>
                <c:pt idx="1090">
                  <c:v>9.7370171215704744</c:v>
                </c:pt>
                <c:pt idx="1091">
                  <c:v>9.7374334215701168</c:v>
                </c:pt>
                <c:pt idx="1092">
                  <c:v>9.7378454215705545</c:v>
                </c:pt>
                <c:pt idx="1093">
                  <c:v>9.7382512215706214</c:v>
                </c:pt>
                <c:pt idx="1094">
                  <c:v>9.7384444882371639</c:v>
                </c:pt>
                <c:pt idx="1095">
                  <c:v>9.7393227195296816</c:v>
                </c:pt>
                <c:pt idx="1096">
                  <c:v>9.7395779268336895</c:v>
                </c:pt>
                <c:pt idx="1097">
                  <c:v>9.7399460215705602</c:v>
                </c:pt>
                <c:pt idx="1098">
                  <c:v>9.7402598215702909</c:v>
                </c:pt>
                <c:pt idx="1099">
                  <c:v>9.7406727215704194</c:v>
                </c:pt>
                <c:pt idx="1100">
                  <c:v>9.7410504215708187</c:v>
                </c:pt>
                <c:pt idx="1101">
                  <c:v>9.7414641215707292</c:v>
                </c:pt>
                <c:pt idx="1102">
                  <c:v>9.7419125090700476</c:v>
                </c:pt>
                <c:pt idx="1103">
                  <c:v>9.7420078215706525</c:v>
                </c:pt>
                <c:pt idx="1104">
                  <c:v>9.7433514882371099</c:v>
                </c:pt>
                <c:pt idx="1105">
                  <c:v>9.7435535215710019</c:v>
                </c:pt>
                <c:pt idx="1106">
                  <c:v>9.7437933215704646</c:v>
                </c:pt>
                <c:pt idx="1107">
                  <c:v>9.7443461215706151</c:v>
                </c:pt>
                <c:pt idx="1108">
                  <c:v>9.7447099215703901</c:v>
                </c:pt>
                <c:pt idx="1109">
                  <c:v>9.7449959215704638</c:v>
                </c:pt>
                <c:pt idx="1110">
                  <c:v>9.7453559659005435</c:v>
                </c:pt>
                <c:pt idx="1111">
                  <c:v>9.7456509124795474</c:v>
                </c:pt>
                <c:pt idx="1112">
                  <c:v>9.7465278215705524</c:v>
                </c:pt>
                <c:pt idx="1113">
                  <c:v>9.7467843215708712</c:v>
                </c:pt>
                <c:pt idx="1114">
                  <c:v>9.7471378215707745</c:v>
                </c:pt>
                <c:pt idx="1115">
                  <c:v>9.7474682215701449</c:v>
                </c:pt>
                <c:pt idx="1116">
                  <c:v>9.7478435507370449</c:v>
                </c:pt>
                <c:pt idx="1117">
                  <c:v>9.7481614215706003</c:v>
                </c:pt>
                <c:pt idx="1118">
                  <c:v>9.7484623215711252</c:v>
                </c:pt>
                <c:pt idx="1119">
                  <c:v>9.7488246215707903</c:v>
                </c:pt>
                <c:pt idx="1120">
                  <c:v>9.7490740215702516</c:v>
                </c:pt>
                <c:pt idx="1121">
                  <c:v>9.7504378215706851</c:v>
                </c:pt>
                <c:pt idx="1122">
                  <c:v>9.7507144005178787</c:v>
                </c:pt>
                <c:pt idx="1123">
                  <c:v>9.7510824215702172</c:v>
                </c:pt>
                <c:pt idx="1124">
                  <c:v>9.7514918215704682</c:v>
                </c:pt>
                <c:pt idx="1125">
                  <c:v>9.7518100215705061</c:v>
                </c:pt>
                <c:pt idx="1126">
                  <c:v>9.7522381215702438</c:v>
                </c:pt>
                <c:pt idx="1127">
                  <c:v>9.752630621571015</c:v>
                </c:pt>
                <c:pt idx="1128">
                  <c:v>9.752727821570474</c:v>
                </c:pt>
                <c:pt idx="1129">
                  <c:v>9.7538050679472548</c:v>
                </c:pt>
                <c:pt idx="1130">
                  <c:v>9.7540502215707505</c:v>
                </c:pt>
                <c:pt idx="1131">
                  <c:v>9.7543441215705542</c:v>
                </c:pt>
                <c:pt idx="1132">
                  <c:v>9.7546392215709687</c:v>
                </c:pt>
                <c:pt idx="1133">
                  <c:v>9.7549845215705631</c:v>
                </c:pt>
                <c:pt idx="1134">
                  <c:v>9.7553216360031882</c:v>
                </c:pt>
                <c:pt idx="1135">
                  <c:v>9.7556884215706958</c:v>
                </c:pt>
                <c:pt idx="1136">
                  <c:v>9.7560769124797702</c:v>
                </c:pt>
                <c:pt idx="1137">
                  <c:v>9.7569984098059166</c:v>
                </c:pt>
                <c:pt idx="1138">
                  <c:v>9.7572008215702652</c:v>
                </c:pt>
                <c:pt idx="1139">
                  <c:v>9.7574907215705906</c:v>
                </c:pt>
                <c:pt idx="1140">
                  <c:v>9.7578737215705331</c:v>
                </c:pt>
                <c:pt idx="1141">
                  <c:v>9.7581525584126751</c:v>
                </c:pt>
                <c:pt idx="1142">
                  <c:v>9.7584812215705909</c:v>
                </c:pt>
                <c:pt idx="1143">
                  <c:v>9.7588911215704428</c:v>
                </c:pt>
                <c:pt idx="1144">
                  <c:v>9.7592500215704234</c:v>
                </c:pt>
                <c:pt idx="1145">
                  <c:v>9.7595820151187098</c:v>
                </c:pt>
                <c:pt idx="1146">
                  <c:v>9.7620403215704386</c:v>
                </c:pt>
                <c:pt idx="1147">
                  <c:v>9.7622524215708353</c:v>
                </c:pt>
                <c:pt idx="1148">
                  <c:v>9.7625599215704568</c:v>
                </c:pt>
                <c:pt idx="1149">
                  <c:v>9.7628884215699117</c:v>
                </c:pt>
                <c:pt idx="1150">
                  <c:v>9.7632502215704307</c:v>
                </c:pt>
                <c:pt idx="1151">
                  <c:v>9.7635910974324673</c:v>
                </c:pt>
                <c:pt idx="1152">
                  <c:v>9.7653607627471928</c:v>
                </c:pt>
                <c:pt idx="1153">
                  <c:v>9.7657914215708246</c:v>
                </c:pt>
                <c:pt idx="1154">
                  <c:v>9.7661371215706225</c:v>
                </c:pt>
                <c:pt idx="1155">
                  <c:v>9.7666218215704674</c:v>
                </c:pt>
                <c:pt idx="1156">
                  <c:v>9.7670491215703663</c:v>
                </c:pt>
                <c:pt idx="1157">
                  <c:v>9.7674631215705148</c:v>
                </c:pt>
                <c:pt idx="1158">
                  <c:v>9.7677940715706058</c:v>
                </c:pt>
                <c:pt idx="1159">
                  <c:v>9.7681313215705217</c:v>
                </c:pt>
                <c:pt idx="1160">
                  <c:v>9.7690427235313422</c:v>
                </c:pt>
                <c:pt idx="1161">
                  <c:v>9.7692512215703999</c:v>
                </c:pt>
                <c:pt idx="1162">
                  <c:v>9.7695811215706243</c:v>
                </c:pt>
                <c:pt idx="1163">
                  <c:v>9.7699314215708313</c:v>
                </c:pt>
                <c:pt idx="1164">
                  <c:v>9.7702955215703895</c:v>
                </c:pt>
                <c:pt idx="1165">
                  <c:v>9.7706919882370897</c:v>
                </c:pt>
                <c:pt idx="1166">
                  <c:v>9.7710292215705721</c:v>
                </c:pt>
                <c:pt idx="1167">
                  <c:v>9.7713949427825781</c:v>
                </c:pt>
                <c:pt idx="1168">
                  <c:v>9.7726760689931638</c:v>
                </c:pt>
                <c:pt idx="1169">
                  <c:v>9.7730475215705468</c:v>
                </c:pt>
                <c:pt idx="1170">
                  <c:v>9.7733330215703944</c:v>
                </c:pt>
                <c:pt idx="1171">
                  <c:v>9.7735624049038137</c:v>
                </c:pt>
                <c:pt idx="1172">
                  <c:v>9.7739143215701887</c:v>
                </c:pt>
                <c:pt idx="1173">
                  <c:v>9.774239021570267</c:v>
                </c:pt>
                <c:pt idx="1174">
                  <c:v>9.7745004215706075</c:v>
                </c:pt>
                <c:pt idx="1175">
                  <c:v>9.7748210974325929</c:v>
                </c:pt>
                <c:pt idx="1176">
                  <c:v>9.7765482977608684</c:v>
                </c:pt>
                <c:pt idx="1177">
                  <c:v>9.7768505875278464</c:v>
                </c:pt>
                <c:pt idx="1178">
                  <c:v>9.7771571215707667</c:v>
                </c:pt>
                <c:pt idx="1179">
                  <c:v>9.7774953215704699</c:v>
                </c:pt>
                <c:pt idx="1180">
                  <c:v>9.777720521571311</c:v>
                </c:pt>
                <c:pt idx="1181">
                  <c:v>9.7780015215700899</c:v>
                </c:pt>
                <c:pt idx="1182">
                  <c:v>9.7782454215705883</c:v>
                </c:pt>
                <c:pt idx="1183">
                  <c:v>9.7793535358563162</c:v>
                </c:pt>
                <c:pt idx="1184">
                  <c:v>9.7796626215707505</c:v>
                </c:pt>
                <c:pt idx="1185">
                  <c:v>9.7799268215699584</c:v>
                </c:pt>
                <c:pt idx="1186">
                  <c:v>9.7802968215706159</c:v>
                </c:pt>
                <c:pt idx="1187">
                  <c:v>9.7805898215698761</c:v>
                </c:pt>
                <c:pt idx="1188">
                  <c:v>9.7808402174035649</c:v>
                </c:pt>
                <c:pt idx="1189">
                  <c:v>9.7811248586071855</c:v>
                </c:pt>
                <c:pt idx="1190">
                  <c:v>9.7829011889177053</c:v>
                </c:pt>
                <c:pt idx="1191">
                  <c:v>9.7833010215706366</c:v>
                </c:pt>
                <c:pt idx="1192">
                  <c:v>9.7835700215703554</c:v>
                </c:pt>
                <c:pt idx="1193">
                  <c:v>9.7838837590705197</c:v>
                </c:pt>
                <c:pt idx="1194">
                  <c:v>9.7841086549037044</c:v>
                </c:pt>
                <c:pt idx="1195">
                  <c:v>9.7850878215705137</c:v>
                </c:pt>
                <c:pt idx="1196">
                  <c:v>9.785344821570547</c:v>
                </c:pt>
                <c:pt idx="1197">
                  <c:v>9.7857605215706798</c:v>
                </c:pt>
                <c:pt idx="1198">
                  <c:v>9.7861075215705426</c:v>
                </c:pt>
                <c:pt idx="1199">
                  <c:v>9.7864809215705435</c:v>
                </c:pt>
                <c:pt idx="1200">
                  <c:v>9.7868142799036235</c:v>
                </c:pt>
                <c:pt idx="1201">
                  <c:v>9.7871432215705312</c:v>
                </c:pt>
                <c:pt idx="1202">
                  <c:v>9.7874448586074863</c:v>
                </c:pt>
                <c:pt idx="1203">
                  <c:v>9.7885041215707673</c:v>
                </c:pt>
                <c:pt idx="1204">
                  <c:v>9.7887889215706281</c:v>
                </c:pt>
                <c:pt idx="1205">
                  <c:v>9.7890926215708731</c:v>
                </c:pt>
                <c:pt idx="1206">
                  <c:v>9.7893289674039892</c:v>
                </c:pt>
                <c:pt idx="1207">
                  <c:v>9.7896072215706198</c:v>
                </c:pt>
                <c:pt idx="1208">
                  <c:v>9.7898352215707831</c:v>
                </c:pt>
                <c:pt idx="1209">
                  <c:v>9.7901113426971591</c:v>
                </c:pt>
                <c:pt idx="1210">
                  <c:v>9.7917313929989831</c:v>
                </c:pt>
                <c:pt idx="1211">
                  <c:v>9.7920693215703949</c:v>
                </c:pt>
                <c:pt idx="1212">
                  <c:v>9.7924058424036815</c:v>
                </c:pt>
                <c:pt idx="1213">
                  <c:v>9.7927371215705392</c:v>
                </c:pt>
                <c:pt idx="1214">
                  <c:v>9.7930662215700153</c:v>
                </c:pt>
                <c:pt idx="1215">
                  <c:v>9.7932173215707934</c:v>
                </c:pt>
                <c:pt idx="1216">
                  <c:v>9.7939668641244992</c:v>
                </c:pt>
                <c:pt idx="1217">
                  <c:v>9.7942160215704206</c:v>
                </c:pt>
                <c:pt idx="1218">
                  <c:v>9.7944602174037954</c:v>
                </c:pt>
                <c:pt idx="1219">
                  <c:v>9.7946554215709369</c:v>
                </c:pt>
                <c:pt idx="1220">
                  <c:v>9.7949256215704708</c:v>
                </c:pt>
                <c:pt idx="1221">
                  <c:v>9.7951793215705578</c:v>
                </c:pt>
                <c:pt idx="1222">
                  <c:v>9.7954519215705176</c:v>
                </c:pt>
                <c:pt idx="1223">
                  <c:v>9.7956260033885059</c:v>
                </c:pt>
                <c:pt idx="1224">
                  <c:v>9.7958054686293821</c:v>
                </c:pt>
                <c:pt idx="1225">
                  <c:v>9.7971278215702995</c:v>
                </c:pt>
                <c:pt idx="1226">
                  <c:v>9.7972859215704915</c:v>
                </c:pt>
                <c:pt idx="1227">
                  <c:v>9.7974795215706507</c:v>
                </c:pt>
                <c:pt idx="1228">
                  <c:v>9.7977456215708543</c:v>
                </c:pt>
                <c:pt idx="1229">
                  <c:v>9.7979638215701783</c:v>
                </c:pt>
                <c:pt idx="1230">
                  <c:v>9.798228739937926</c:v>
                </c:pt>
                <c:pt idx="1231">
                  <c:v>9.7984640902275117</c:v>
                </c:pt>
                <c:pt idx="1232">
                  <c:v>9.7986011549039489</c:v>
                </c:pt>
                <c:pt idx="1233">
                  <c:v>9.7996278215705246</c:v>
                </c:pt>
                <c:pt idx="1234">
                  <c:v>9.7998662215702979</c:v>
                </c:pt>
                <c:pt idx="1235">
                  <c:v>9.8002161215709833</c:v>
                </c:pt>
                <c:pt idx="1236">
                  <c:v>9.8005115215702148</c:v>
                </c:pt>
                <c:pt idx="1237">
                  <c:v>9.8007976215701973</c:v>
                </c:pt>
                <c:pt idx="1238">
                  <c:v>9.8010036801567111</c:v>
                </c:pt>
                <c:pt idx="1239">
                  <c:v>9.8012855299035522</c:v>
                </c:pt>
                <c:pt idx="1240">
                  <c:v>9.8014464882365218</c:v>
                </c:pt>
                <c:pt idx="1241">
                  <c:v>9.8025330299040974</c:v>
                </c:pt>
                <c:pt idx="1242">
                  <c:v>9.8028919215706622</c:v>
                </c:pt>
                <c:pt idx="1243">
                  <c:v>9.8031948215701021</c:v>
                </c:pt>
                <c:pt idx="1244">
                  <c:v>9.8035761215703445</c:v>
                </c:pt>
                <c:pt idx="1245">
                  <c:v>9.8039644531494758</c:v>
                </c:pt>
                <c:pt idx="1246">
                  <c:v>9.8042779215709146</c:v>
                </c:pt>
                <c:pt idx="1247">
                  <c:v>9.8046150215704841</c:v>
                </c:pt>
                <c:pt idx="1248">
                  <c:v>9.8048654531489063</c:v>
                </c:pt>
                <c:pt idx="1249">
                  <c:v>9.8055632761160467</c:v>
                </c:pt>
                <c:pt idx="1250">
                  <c:v>9.8057721215704845</c:v>
                </c:pt>
                <c:pt idx="1251">
                  <c:v>9.8060741373601985</c:v>
                </c:pt>
                <c:pt idx="1252">
                  <c:v>9.8063767215705724</c:v>
                </c:pt>
                <c:pt idx="1253">
                  <c:v>9.8066995215706783</c:v>
                </c:pt>
                <c:pt idx="1254">
                  <c:v>9.8070118215704127</c:v>
                </c:pt>
                <c:pt idx="1255">
                  <c:v>9.8071725215707346</c:v>
                </c:pt>
                <c:pt idx="1256">
                  <c:v>9.8073946549040301</c:v>
                </c:pt>
                <c:pt idx="1257">
                  <c:v>9.8079093600320988</c:v>
                </c:pt>
                <c:pt idx="1258">
                  <c:v>9.8080503215705761</c:v>
                </c:pt>
                <c:pt idx="1259">
                  <c:v>9.8083403215710376</c:v>
                </c:pt>
                <c:pt idx="1260">
                  <c:v>9.8085669215703177</c:v>
                </c:pt>
                <c:pt idx="1261">
                  <c:v>9.8089483215707531</c:v>
                </c:pt>
                <c:pt idx="1262">
                  <c:v>9.8093240215703617</c:v>
                </c:pt>
                <c:pt idx="1263">
                  <c:v>9.8094639859545367</c:v>
                </c:pt>
                <c:pt idx="1264">
                  <c:v>9.8097328215703072</c:v>
                </c:pt>
                <c:pt idx="1265">
                  <c:v>9.809918023590896</c:v>
                </c:pt>
                <c:pt idx="1266">
                  <c:v>9.8106151899914806</c:v>
                </c:pt>
                <c:pt idx="1267">
                  <c:v>9.810779121570576</c:v>
                </c:pt>
                <c:pt idx="1268">
                  <c:v>9.8110545215703695</c:v>
                </c:pt>
                <c:pt idx="1269">
                  <c:v>9.8113205299037958</c:v>
                </c:pt>
                <c:pt idx="1270">
                  <c:v>9.8116187215701842</c:v>
                </c:pt>
                <c:pt idx="1271">
                  <c:v>9.8118591215705777</c:v>
                </c:pt>
                <c:pt idx="1272">
                  <c:v>9.8120761215713372</c:v>
                </c:pt>
                <c:pt idx="1273">
                  <c:v>9.812333789312774</c:v>
                </c:pt>
                <c:pt idx="1274">
                  <c:v>9.8129678215704956</c:v>
                </c:pt>
                <c:pt idx="1275">
                  <c:v>9.8131040215705383</c:v>
                </c:pt>
                <c:pt idx="1276">
                  <c:v>9.8132842426231122</c:v>
                </c:pt>
                <c:pt idx="1277">
                  <c:v>9.8134971215704212</c:v>
                </c:pt>
                <c:pt idx="1278">
                  <c:v>9.8138197215712211</c:v>
                </c:pt>
                <c:pt idx="1279">
                  <c:v>9.8141239215701574</c:v>
                </c:pt>
                <c:pt idx="1280">
                  <c:v>9.8144515215707742</c:v>
                </c:pt>
                <c:pt idx="1281">
                  <c:v>9.8147058215704277</c:v>
                </c:pt>
                <c:pt idx="1282">
                  <c:v>9.8149799183448039</c:v>
                </c:pt>
                <c:pt idx="1283">
                  <c:v>9.8156878215705632</c:v>
                </c:pt>
                <c:pt idx="1284">
                  <c:v>9.8158118215701933</c:v>
                </c:pt>
                <c:pt idx="1285">
                  <c:v>9.8160369215703867</c:v>
                </c:pt>
                <c:pt idx="1286">
                  <c:v>9.8163307215705089</c:v>
                </c:pt>
                <c:pt idx="1287">
                  <c:v>9.8165455215701485</c:v>
                </c:pt>
                <c:pt idx="1288">
                  <c:v>9.8168269215704953</c:v>
                </c:pt>
                <c:pt idx="1289">
                  <c:v>9.8171434465706255</c:v>
                </c:pt>
                <c:pt idx="1290">
                  <c:v>9.817368021570573</c:v>
                </c:pt>
                <c:pt idx="1291">
                  <c:v>9.8175717501421644</c:v>
                </c:pt>
                <c:pt idx="1292">
                  <c:v>9.818217821570542</c:v>
                </c:pt>
                <c:pt idx="1293">
                  <c:v>9.8183155215703977</c:v>
                </c:pt>
                <c:pt idx="1294">
                  <c:v>9.8185044215708643</c:v>
                </c:pt>
                <c:pt idx="1295">
                  <c:v>9.8187270924039325</c:v>
                </c:pt>
                <c:pt idx="1296">
                  <c:v>9.8189089215700704</c:v>
                </c:pt>
                <c:pt idx="1297">
                  <c:v>9.8191316215702926</c:v>
                </c:pt>
                <c:pt idx="1298">
                  <c:v>9.8193609215705777</c:v>
                </c:pt>
                <c:pt idx="1299">
                  <c:v>9.8195368215710204</c:v>
                </c:pt>
                <c:pt idx="1300">
                  <c:v>9.8197466351297606</c:v>
                </c:pt>
                <c:pt idx="1301">
                  <c:v>9.8203178215704696</c:v>
                </c:pt>
                <c:pt idx="1302">
                  <c:v>9.8204669705065584</c:v>
                </c:pt>
                <c:pt idx="1303">
                  <c:v>9.8207570215702589</c:v>
                </c:pt>
                <c:pt idx="1304">
                  <c:v>9.8210716215712495</c:v>
                </c:pt>
                <c:pt idx="1305">
                  <c:v>9.8214093215706129</c:v>
                </c:pt>
                <c:pt idx="1306">
                  <c:v>9.8217240215703754</c:v>
                </c:pt>
                <c:pt idx="1307">
                  <c:v>9.8220417215705851</c:v>
                </c:pt>
                <c:pt idx="1308">
                  <c:v>9.8223707382371543</c:v>
                </c:pt>
                <c:pt idx="1309">
                  <c:v>9.8225568379639725</c:v>
                </c:pt>
                <c:pt idx="1310">
                  <c:v>9.8231278215704805</c:v>
                </c:pt>
                <c:pt idx="1311">
                  <c:v>9.8232412215702283</c:v>
                </c:pt>
                <c:pt idx="1312">
                  <c:v>9.8234217215706252</c:v>
                </c:pt>
                <c:pt idx="1313">
                  <c:v>9.8236457215707986</c:v>
                </c:pt>
                <c:pt idx="1314">
                  <c:v>9.8238585215703296</c:v>
                </c:pt>
                <c:pt idx="1315">
                  <c:v>9.8241138215707764</c:v>
                </c:pt>
                <c:pt idx="1316">
                  <c:v>9.824284721570379</c:v>
                </c:pt>
                <c:pt idx="1317">
                  <c:v>9.8245691215700361</c:v>
                </c:pt>
                <c:pt idx="1318">
                  <c:v>9.8248047780920587</c:v>
                </c:pt>
                <c:pt idx="1319">
                  <c:v>9.826016740489294</c:v>
                </c:pt>
                <c:pt idx="1320">
                  <c:v>9.8262416215702473</c:v>
                </c:pt>
                <c:pt idx="1321">
                  <c:v>9.8264974049032929</c:v>
                </c:pt>
                <c:pt idx="1322">
                  <c:v>9.826661597080701</c:v>
                </c:pt>
                <c:pt idx="1323">
                  <c:v>9.8268786215703443</c:v>
                </c:pt>
                <c:pt idx="1324">
                  <c:v>9.8270628215703226</c:v>
                </c:pt>
                <c:pt idx="1325">
                  <c:v>9.827211614673999</c:v>
                </c:pt>
                <c:pt idx="1326">
                  <c:v>9.8277059168087106</c:v>
                </c:pt>
                <c:pt idx="1327">
                  <c:v>9.8278582215706791</c:v>
                </c:pt>
                <c:pt idx="1328">
                  <c:v>9.82806455841272</c:v>
                </c:pt>
                <c:pt idx="1329">
                  <c:v>9.8282943215707377</c:v>
                </c:pt>
                <c:pt idx="1330">
                  <c:v>9.8285424215709867</c:v>
                </c:pt>
                <c:pt idx="1331">
                  <c:v>9.8287832215707311</c:v>
                </c:pt>
                <c:pt idx="1332">
                  <c:v>9.8289020215707836</c:v>
                </c:pt>
                <c:pt idx="1333">
                  <c:v>9.8292387215704338</c:v>
                </c:pt>
                <c:pt idx="1334">
                  <c:v>9.8295428215706551</c:v>
                </c:pt>
                <c:pt idx="1335">
                  <c:v>9.8302807627471083</c:v>
                </c:pt>
                <c:pt idx="1336">
                  <c:v>9.8304380215705436</c:v>
                </c:pt>
                <c:pt idx="1337">
                  <c:v>9.830762721570224</c:v>
                </c:pt>
                <c:pt idx="1338">
                  <c:v>9.8310314215707848</c:v>
                </c:pt>
                <c:pt idx="1339">
                  <c:v>9.8313141215705713</c:v>
                </c:pt>
                <c:pt idx="1340">
                  <c:v>9.8314933215704485</c:v>
                </c:pt>
                <c:pt idx="1341">
                  <c:v>9.8317054005173503</c:v>
                </c:pt>
                <c:pt idx="1342">
                  <c:v>9.8318866215704332</c:v>
                </c:pt>
                <c:pt idx="1343">
                  <c:v>9.8320129159102834</c:v>
                </c:pt>
                <c:pt idx="1344">
                  <c:v>9.8326866677241895</c:v>
                </c:pt>
                <c:pt idx="1345">
                  <c:v>9.8328625215707888</c:v>
                </c:pt>
                <c:pt idx="1346">
                  <c:v>9.8331177215706447</c:v>
                </c:pt>
                <c:pt idx="1347">
                  <c:v>9.8333344412884429</c:v>
                </c:pt>
                <c:pt idx="1348">
                  <c:v>9.8334825215705308</c:v>
                </c:pt>
                <c:pt idx="1349">
                  <c:v>9.8338310215704468</c:v>
                </c:pt>
                <c:pt idx="1350">
                  <c:v>9.8341215215707365</c:v>
                </c:pt>
                <c:pt idx="1351">
                  <c:v>9.834371211401205</c:v>
                </c:pt>
                <c:pt idx="1352">
                  <c:v>9.834979071570487</c:v>
                </c:pt>
                <c:pt idx="1353">
                  <c:v>9.8350706215706936</c:v>
                </c:pt>
                <c:pt idx="1354">
                  <c:v>9.8352923960387528</c:v>
                </c:pt>
                <c:pt idx="1355">
                  <c:v>9.8354562215708228</c:v>
                </c:pt>
                <c:pt idx="1356">
                  <c:v>9.8356464215708428</c:v>
                </c:pt>
                <c:pt idx="1357">
                  <c:v>9.8358437215700718</c:v>
                </c:pt>
                <c:pt idx="1358">
                  <c:v>9.8360299215710114</c:v>
                </c:pt>
                <c:pt idx="1359">
                  <c:v>9.8362297163071588</c:v>
                </c:pt>
                <c:pt idx="1360">
                  <c:v>9.8364488215698174</c:v>
                </c:pt>
                <c:pt idx="1361">
                  <c:v>9.8365439754167454</c:v>
                </c:pt>
                <c:pt idx="1362">
                  <c:v>9.8374676041791957</c:v>
                </c:pt>
                <c:pt idx="1363">
                  <c:v>9.8376386215702354</c:v>
                </c:pt>
                <c:pt idx="1364">
                  <c:v>9.8380011215706276</c:v>
                </c:pt>
                <c:pt idx="1365">
                  <c:v>9.8384055215701522</c:v>
                </c:pt>
                <c:pt idx="1366">
                  <c:v>9.8386566757371696</c:v>
                </c:pt>
                <c:pt idx="1367">
                  <c:v>9.8390466215705459</c:v>
                </c:pt>
                <c:pt idx="1368">
                  <c:v>9.8393539215702361</c:v>
                </c:pt>
                <c:pt idx="1369">
                  <c:v>9.8396006787134382</c:v>
                </c:pt>
                <c:pt idx="1370">
                  <c:v>9.8405501944516658</c:v>
                </c:pt>
                <c:pt idx="1371">
                  <c:v>9.8407732215705863</c:v>
                </c:pt>
                <c:pt idx="1372">
                  <c:v>9.8410230215705354</c:v>
                </c:pt>
                <c:pt idx="1373">
                  <c:v>9.8413135057809171</c:v>
                </c:pt>
                <c:pt idx="1374">
                  <c:v>9.841557021570722</c:v>
                </c:pt>
                <c:pt idx="1375">
                  <c:v>9.8417790215709005</c:v>
                </c:pt>
                <c:pt idx="1376">
                  <c:v>9.8420662501423379</c:v>
                </c:pt>
                <c:pt idx="1377">
                  <c:v>9.8428078215705881</c:v>
                </c:pt>
                <c:pt idx="1378">
                  <c:v>9.8430012215703613</c:v>
                </c:pt>
                <c:pt idx="1379">
                  <c:v>9.8432502215711537</c:v>
                </c:pt>
                <c:pt idx="1380">
                  <c:v>9.8434952952543853</c:v>
                </c:pt>
                <c:pt idx="1381">
                  <c:v>9.8438395215707004</c:v>
                </c:pt>
                <c:pt idx="1382">
                  <c:v>9.8439939215713679</c:v>
                </c:pt>
                <c:pt idx="1383">
                  <c:v>9.8442343215706245</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9.8465400215698509</c:v>
                </c:pt>
                <c:pt idx="1392">
                  <c:v>9.8466608742021293</c:v>
                </c:pt>
                <c:pt idx="1393">
                  <c:v>9.8470194215704936</c:v>
                </c:pt>
                <c:pt idx="1394">
                  <c:v>9.8471805666688255</c:v>
                </c:pt>
                <c:pt idx="1395">
                  <c:v>9.8478778215705773</c:v>
                </c:pt>
                <c:pt idx="1396">
                  <c:v>9.8480181215707461</c:v>
                </c:pt>
                <c:pt idx="1397">
                  <c:v>9.8481827215704101</c:v>
                </c:pt>
                <c:pt idx="1398">
                  <c:v>9.8483857215702955</c:v>
                </c:pt>
                <c:pt idx="1399">
                  <c:v>9.8485937590706811</c:v>
                </c:pt>
                <c:pt idx="1400">
                  <c:v>9.8487770215709105</c:v>
                </c:pt>
                <c:pt idx="1401">
                  <c:v>9.8490095215707214</c:v>
                </c:pt>
                <c:pt idx="1402">
                  <c:v>9.8492643215707147</c:v>
                </c:pt>
                <c:pt idx="1403">
                  <c:v>9.8494133771264245</c:v>
                </c:pt>
                <c:pt idx="1404">
                  <c:v>9.8499878215705365</c:v>
                </c:pt>
                <c:pt idx="1405">
                  <c:v>9.8501328215703978</c:v>
                </c:pt>
                <c:pt idx="1406">
                  <c:v>9.8503749215709462</c:v>
                </c:pt>
                <c:pt idx="1407">
                  <c:v>9.8506020320971146</c:v>
                </c:pt>
                <c:pt idx="1408">
                  <c:v>9.8507536215700924</c:v>
                </c:pt>
                <c:pt idx="1409">
                  <c:v>9.8509631215701887</c:v>
                </c:pt>
                <c:pt idx="1410">
                  <c:v>9.8511134215707301</c:v>
                </c:pt>
                <c:pt idx="1411">
                  <c:v>9.8513149215708466</c:v>
                </c:pt>
                <c:pt idx="1412">
                  <c:v>9.8515183215705946</c:v>
                </c:pt>
                <c:pt idx="1413">
                  <c:v>9.8515878215704191</c:v>
                </c:pt>
                <c:pt idx="1414">
                  <c:v>9.8526847263328108</c:v>
                </c:pt>
                <c:pt idx="1415">
                  <c:v>9.8529064215704665</c:v>
                </c:pt>
                <c:pt idx="1416">
                  <c:v>9.8530907215705241</c:v>
                </c:pt>
                <c:pt idx="1417">
                  <c:v>9.8533084215706452</c:v>
                </c:pt>
                <c:pt idx="1418">
                  <c:v>9.8535280215702841</c:v>
                </c:pt>
                <c:pt idx="1419">
                  <c:v>9.8536846331647752</c:v>
                </c:pt>
                <c:pt idx="1420">
                  <c:v>9.8543466215702864</c:v>
                </c:pt>
                <c:pt idx="1421">
                  <c:v>9.8545064215708038</c:v>
                </c:pt>
                <c:pt idx="1422">
                  <c:v>9.8546806215708642</c:v>
                </c:pt>
                <c:pt idx="1423">
                  <c:v>9.8548803215706897</c:v>
                </c:pt>
                <c:pt idx="1424">
                  <c:v>9.8551546215703496</c:v>
                </c:pt>
                <c:pt idx="1425">
                  <c:v>9.8553521965704221</c:v>
                </c:pt>
                <c:pt idx="1426">
                  <c:v>9.8555446215708997</c:v>
                </c:pt>
                <c:pt idx="1427">
                  <c:v>9.855781457934242</c:v>
                </c:pt>
                <c:pt idx="1428">
                  <c:v>9.8564878215705534</c:v>
                </c:pt>
                <c:pt idx="1429">
                  <c:v>9.8566075215704103</c:v>
                </c:pt>
                <c:pt idx="1430">
                  <c:v>9.8568353215702444</c:v>
                </c:pt>
                <c:pt idx="1431">
                  <c:v>9.8570585215704654</c:v>
                </c:pt>
                <c:pt idx="1432">
                  <c:v>9.8573385584123088</c:v>
                </c:pt>
                <c:pt idx="1433">
                  <c:v>9.8576471215705936</c:v>
                </c:pt>
                <c:pt idx="1434">
                  <c:v>9.8579156215703705</c:v>
                </c:pt>
                <c:pt idx="1435">
                  <c:v>9.8581758215706117</c:v>
                </c:pt>
                <c:pt idx="1436">
                  <c:v>9.8583200293627868</c:v>
                </c:pt>
                <c:pt idx="1437">
                  <c:v>9.8588795057806209</c:v>
                </c:pt>
                <c:pt idx="1438">
                  <c:v>9.8590953747625889</c:v>
                </c:pt>
                <c:pt idx="1439">
                  <c:v>9.8592541215709133</c:v>
                </c:pt>
                <c:pt idx="1440">
                  <c:v>9.859505621571131</c:v>
                </c:pt>
                <c:pt idx="1441">
                  <c:v>9.8597468215703969</c:v>
                </c:pt>
                <c:pt idx="1442">
                  <c:v>9.8599758215707283</c:v>
                </c:pt>
                <c:pt idx="1443">
                  <c:v>9.8602441373601977</c:v>
                </c:pt>
                <c:pt idx="1444">
                  <c:v>9.8604900796345731</c:v>
                </c:pt>
                <c:pt idx="1445">
                  <c:v>9.8614379604597815</c:v>
                </c:pt>
                <c:pt idx="1446">
                  <c:v>9.8616304215702684</c:v>
                </c:pt>
                <c:pt idx="1447">
                  <c:v>9.8618809215706591</c:v>
                </c:pt>
                <c:pt idx="1448">
                  <c:v>9.8620723215704373</c:v>
                </c:pt>
                <c:pt idx="1449">
                  <c:v>9.8622894215707078</c:v>
                </c:pt>
                <c:pt idx="1450">
                  <c:v>9.8625009794646274</c:v>
                </c:pt>
                <c:pt idx="1451">
                  <c:v>9.8626657215702238</c:v>
                </c:pt>
                <c:pt idx="1452">
                  <c:v>9.8628226363854168</c:v>
                </c:pt>
                <c:pt idx="1453">
                  <c:v>9.8635678215705269</c:v>
                </c:pt>
                <c:pt idx="1454">
                  <c:v>9.8637591215704532</c:v>
                </c:pt>
                <c:pt idx="1455">
                  <c:v>9.8641519215705529</c:v>
                </c:pt>
                <c:pt idx="1456">
                  <c:v>9.864413904044838</c:v>
                </c:pt>
                <c:pt idx="1457">
                  <c:v>9.864863276116111</c:v>
                </c:pt>
                <c:pt idx="1458">
                  <c:v>9.8652252215704692</c:v>
                </c:pt>
                <c:pt idx="1459">
                  <c:v>9.8655601215706241</c:v>
                </c:pt>
                <c:pt idx="1460">
                  <c:v>9.8658231215709833</c:v>
                </c:pt>
                <c:pt idx="1461">
                  <c:v>9.8660409215704448</c:v>
                </c:pt>
                <c:pt idx="1462">
                  <c:v>9.8661773867880669</c:v>
                </c:pt>
                <c:pt idx="1463">
                  <c:v>9.8667459347779953</c:v>
                </c:pt>
                <c:pt idx="1464">
                  <c:v>9.8668744215704436</c:v>
                </c:pt>
                <c:pt idx="1465">
                  <c:v>9.8670988215708775</c:v>
                </c:pt>
                <c:pt idx="1466">
                  <c:v>9.8673779215698545</c:v>
                </c:pt>
                <c:pt idx="1467">
                  <c:v>9.8675701215700968</c:v>
                </c:pt>
                <c:pt idx="1468">
                  <c:v>9.8678592215702992</c:v>
                </c:pt>
                <c:pt idx="1469">
                  <c:v>9.8681150847284442</c:v>
                </c:pt>
                <c:pt idx="1470">
                  <c:v>9.868336625918559</c:v>
                </c:pt>
                <c:pt idx="1471">
                  <c:v>9.8694142071122855</c:v>
                </c:pt>
                <c:pt idx="1472">
                  <c:v>9.8696154215707992</c:v>
                </c:pt>
                <c:pt idx="1473">
                  <c:v>9.8698231215701497</c:v>
                </c:pt>
                <c:pt idx="1474">
                  <c:v>9.8700014215709615</c:v>
                </c:pt>
              </c:numCache>
            </c:numRef>
          </c:val>
          <c:smooth val="0"/>
          <c:extLs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10.160620154903299</c:v>
                </c:pt>
                <c:pt idx="1">
                  <c:v>10.160647821569896</c:v>
                </c:pt>
                <c:pt idx="2">
                  <c:v>10.159466921571024</c:v>
                </c:pt>
                <c:pt idx="3">
                  <c:v>10.149393721570831</c:v>
                </c:pt>
                <c:pt idx="4">
                  <c:v>10.145306121571181</c:v>
                </c:pt>
                <c:pt idx="5">
                  <c:v>10.14352782157134</c:v>
                </c:pt>
                <c:pt idx="6">
                  <c:v>10.142208221571124</c:v>
                </c:pt>
                <c:pt idx="7">
                  <c:v>10.14166782157109</c:v>
                </c:pt>
                <c:pt idx="8">
                  <c:v>10.141667821570294</c:v>
                </c:pt>
                <c:pt idx="9">
                  <c:v>10.139837821570708</c:v>
                </c:pt>
                <c:pt idx="10">
                  <c:v>10.139837821570822</c:v>
                </c:pt>
                <c:pt idx="11">
                  <c:v>10.139832421570915</c:v>
                </c:pt>
                <c:pt idx="12">
                  <c:v>10.143151801161522</c:v>
                </c:pt>
                <c:pt idx="13">
                  <c:v>10.160939521570228</c:v>
                </c:pt>
                <c:pt idx="14">
                  <c:v>10.184939021570116</c:v>
                </c:pt>
                <c:pt idx="15">
                  <c:v>10.190007821570177</c:v>
                </c:pt>
                <c:pt idx="16">
                  <c:v>10.190007821570177</c:v>
                </c:pt>
                <c:pt idx="17">
                  <c:v>10.195266710459848</c:v>
                </c:pt>
                <c:pt idx="18">
                  <c:v>10.207347821570735</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10.217478321570056</c:v>
                </c:pt>
                <c:pt idx="27">
                  <c:v>10.218759821570174</c:v>
                </c:pt>
                <c:pt idx="28">
                  <c:v>10.234507621570216</c:v>
                </c:pt>
                <c:pt idx="29">
                  <c:v>10.253557721570516</c:v>
                </c:pt>
                <c:pt idx="30">
                  <c:v>10.259527821570472</c:v>
                </c:pt>
                <c:pt idx="31">
                  <c:v>10.267965821570371</c:v>
                </c:pt>
                <c:pt idx="32">
                  <c:v>10.28042652157022</c:v>
                </c:pt>
                <c:pt idx="33">
                  <c:v>10.28143782157035</c:v>
                </c:pt>
                <c:pt idx="34">
                  <c:v>10.281491821570441</c:v>
                </c:pt>
                <c:pt idx="35">
                  <c:v>10.285560521570559</c:v>
                </c:pt>
                <c:pt idx="36">
                  <c:v>10.288548321570303</c:v>
                </c:pt>
                <c:pt idx="37">
                  <c:v>10.302268421570474</c:v>
                </c:pt>
                <c:pt idx="38">
                  <c:v>10.303017821570492</c:v>
                </c:pt>
                <c:pt idx="39">
                  <c:v>10.303017821570492</c:v>
                </c:pt>
                <c:pt idx="40">
                  <c:v>10.309131050736582</c:v>
                </c:pt>
                <c:pt idx="41">
                  <c:v>10.315319360032603</c:v>
                </c:pt>
                <c:pt idx="42">
                  <c:v>10.326667821570013</c:v>
                </c:pt>
                <c:pt idx="43">
                  <c:v>10.331885521570129</c:v>
                </c:pt>
                <c:pt idx="44">
                  <c:v>10.334567821570189</c:v>
                </c:pt>
                <c:pt idx="45">
                  <c:v>10.334567821570189</c:v>
                </c:pt>
                <c:pt idx="46">
                  <c:v>10.34004482156989</c:v>
                </c:pt>
                <c:pt idx="47">
                  <c:v>10.342507821569868</c:v>
                </c:pt>
                <c:pt idx="48">
                  <c:v>10.342507821569868</c:v>
                </c:pt>
                <c:pt idx="49">
                  <c:v>10.342507821569868</c:v>
                </c:pt>
                <c:pt idx="50">
                  <c:v>10.342507821570265</c:v>
                </c:pt>
                <c:pt idx="51">
                  <c:v>10.34898782157039</c:v>
                </c:pt>
                <c:pt idx="52">
                  <c:v>10.349113821570015</c:v>
                </c:pt>
                <c:pt idx="53">
                  <c:v>10.35334392157084</c:v>
                </c:pt>
                <c:pt idx="54">
                  <c:v>10.357096621569994</c:v>
                </c:pt>
                <c:pt idx="55">
                  <c:v>10.357075821569808</c:v>
                </c:pt>
                <c:pt idx="56">
                  <c:v>10.357744213322732</c:v>
                </c:pt>
                <c:pt idx="57">
                  <c:v>10.369098121570559</c:v>
                </c:pt>
                <c:pt idx="58">
                  <c:v>10.379687821569846</c:v>
                </c:pt>
                <c:pt idx="59">
                  <c:v>10.380887821570738</c:v>
                </c:pt>
                <c:pt idx="60">
                  <c:v>10.409808902651818</c:v>
                </c:pt>
                <c:pt idx="61">
                  <c:v>10.411830821570035</c:v>
                </c:pt>
                <c:pt idx="62">
                  <c:v>10.420564721570074</c:v>
                </c:pt>
                <c:pt idx="63">
                  <c:v>10.423439921569965</c:v>
                </c:pt>
                <c:pt idx="64">
                  <c:v>10.423437821569948</c:v>
                </c:pt>
                <c:pt idx="65">
                  <c:v>10.423437821569948</c:v>
                </c:pt>
                <c:pt idx="66">
                  <c:v>10.423453021569614</c:v>
                </c:pt>
                <c:pt idx="67">
                  <c:v>10.423467821570156</c:v>
                </c:pt>
                <c:pt idx="68">
                  <c:v>10.431657457933952</c:v>
                </c:pt>
                <c:pt idx="69">
                  <c:v>10.435388621570027</c:v>
                </c:pt>
                <c:pt idx="70">
                  <c:v>10.436916221569774</c:v>
                </c:pt>
                <c:pt idx="71">
                  <c:v>10.439183621570791</c:v>
                </c:pt>
                <c:pt idx="72">
                  <c:v>10.439217821571035</c:v>
                </c:pt>
                <c:pt idx="73">
                  <c:v>10.439217821571035</c:v>
                </c:pt>
                <c:pt idx="74">
                  <c:v>10.439217821571035</c:v>
                </c:pt>
                <c:pt idx="75">
                  <c:v>10.43920448823711</c:v>
                </c:pt>
                <c:pt idx="76">
                  <c:v>10.43452309429783</c:v>
                </c:pt>
                <c:pt idx="77">
                  <c:v>10.432124721570503</c:v>
                </c:pt>
                <c:pt idx="78">
                  <c:v>10.429055121569931</c:v>
                </c:pt>
                <c:pt idx="79">
                  <c:v>10.428429367962153</c:v>
                </c:pt>
                <c:pt idx="80">
                  <c:v>10.427145521570637</c:v>
                </c:pt>
                <c:pt idx="81">
                  <c:v>10.427128721570043</c:v>
                </c:pt>
                <c:pt idx="82">
                  <c:v>10.42709392157029</c:v>
                </c:pt>
                <c:pt idx="83">
                  <c:v>10.427165921570165</c:v>
                </c:pt>
                <c:pt idx="84">
                  <c:v>10.427164343309514</c:v>
                </c:pt>
                <c:pt idx="85">
                  <c:v>10.429127052339695</c:v>
                </c:pt>
                <c:pt idx="86">
                  <c:v>10.429119021570997</c:v>
                </c:pt>
                <c:pt idx="87">
                  <c:v>10.429092921569847</c:v>
                </c:pt>
                <c:pt idx="88">
                  <c:v>10.432932221570908</c:v>
                </c:pt>
                <c:pt idx="89">
                  <c:v>10.439646121570874</c:v>
                </c:pt>
                <c:pt idx="90">
                  <c:v>10.440647821570778</c:v>
                </c:pt>
                <c:pt idx="91">
                  <c:v>10.445754621571254</c:v>
                </c:pt>
                <c:pt idx="92">
                  <c:v>10.452061221570816</c:v>
                </c:pt>
                <c:pt idx="93">
                  <c:v>10.459165821570409</c:v>
                </c:pt>
                <c:pt idx="94">
                  <c:v>10.463359321570451</c:v>
                </c:pt>
                <c:pt idx="95">
                  <c:v>10.463417821570928</c:v>
                </c:pt>
                <c:pt idx="96">
                  <c:v>10.463417821570928</c:v>
                </c:pt>
                <c:pt idx="97">
                  <c:v>10.463417821570928</c:v>
                </c:pt>
                <c:pt idx="98">
                  <c:v>10.463401221571061</c:v>
                </c:pt>
                <c:pt idx="99">
                  <c:v>10.463417821570928</c:v>
                </c:pt>
                <c:pt idx="100">
                  <c:v>10.463378221570153</c:v>
                </c:pt>
                <c:pt idx="101">
                  <c:v>10.463462032096501</c:v>
                </c:pt>
                <c:pt idx="102">
                  <c:v>10.463447821570568</c:v>
                </c:pt>
                <c:pt idx="103">
                  <c:v>10.451307131915186</c:v>
                </c:pt>
                <c:pt idx="104">
                  <c:v>10.445050021569998</c:v>
                </c:pt>
                <c:pt idx="105">
                  <c:v>10.44158782157028</c:v>
                </c:pt>
                <c:pt idx="106">
                  <c:v>10.434618521571153</c:v>
                </c:pt>
                <c:pt idx="107">
                  <c:v>10.430547821571153</c:v>
                </c:pt>
                <c:pt idx="108">
                  <c:v>10.430616121571049</c:v>
                </c:pt>
                <c:pt idx="109">
                  <c:v>10.430687821571198</c:v>
                </c:pt>
                <c:pt idx="110">
                  <c:v>10.430687821571198</c:v>
                </c:pt>
                <c:pt idx="111">
                  <c:v>10.430547821570869</c:v>
                </c:pt>
                <c:pt idx="112">
                  <c:v>10.430551571571002</c:v>
                </c:pt>
                <c:pt idx="113">
                  <c:v>10.430579021570324</c:v>
                </c:pt>
                <c:pt idx="114">
                  <c:v>10.43063812156997</c:v>
                </c:pt>
                <c:pt idx="115">
                  <c:v>10.42893502156987</c:v>
                </c:pt>
                <c:pt idx="116">
                  <c:v>10.428796003388342</c:v>
                </c:pt>
                <c:pt idx="117">
                  <c:v>10.425056121570648</c:v>
                </c:pt>
                <c:pt idx="118">
                  <c:v>10.419518821570122</c:v>
                </c:pt>
                <c:pt idx="119">
                  <c:v>10.41898782157044</c:v>
                </c:pt>
                <c:pt idx="120">
                  <c:v>10.418991571570515</c:v>
                </c:pt>
                <c:pt idx="121">
                  <c:v>10.418307921570417</c:v>
                </c:pt>
                <c:pt idx="122">
                  <c:v>10.417110842403403</c:v>
                </c:pt>
                <c:pt idx="123">
                  <c:v>10.417183821570788</c:v>
                </c:pt>
                <c:pt idx="124">
                  <c:v>10.417228221570085</c:v>
                </c:pt>
                <c:pt idx="125">
                  <c:v>10.417250221570313</c:v>
                </c:pt>
                <c:pt idx="126">
                  <c:v>10.417229821569933</c:v>
                </c:pt>
                <c:pt idx="127">
                  <c:v>10.417095821569987</c:v>
                </c:pt>
                <c:pt idx="128">
                  <c:v>10.415347821570535</c:v>
                </c:pt>
                <c:pt idx="129">
                  <c:v>10.411807063995226</c:v>
                </c:pt>
                <c:pt idx="130">
                  <c:v>10.410069021570891</c:v>
                </c:pt>
                <c:pt idx="131">
                  <c:v>10.410002321570161</c:v>
                </c:pt>
                <c:pt idx="132">
                  <c:v>10.408848433815805</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10.417983221571134</c:v>
                </c:pt>
                <c:pt idx="143">
                  <c:v>10.418116912479078</c:v>
                </c:pt>
                <c:pt idx="144">
                  <c:v>10.418123321570121</c:v>
                </c:pt>
                <c:pt idx="145">
                  <c:v>10.413895021570042</c:v>
                </c:pt>
                <c:pt idx="146">
                  <c:v>10.413517821570608</c:v>
                </c:pt>
                <c:pt idx="147">
                  <c:v>10.413517821570665</c:v>
                </c:pt>
                <c:pt idx="148">
                  <c:v>10.413573983186765</c:v>
                </c:pt>
                <c:pt idx="149">
                  <c:v>10.413587821570999</c:v>
                </c:pt>
                <c:pt idx="150">
                  <c:v>10.413587821570999</c:v>
                </c:pt>
                <c:pt idx="151">
                  <c:v>10.413031021570518</c:v>
                </c:pt>
                <c:pt idx="152">
                  <c:v>10.410938021570971</c:v>
                </c:pt>
                <c:pt idx="153">
                  <c:v>10.409934821570843</c:v>
                </c:pt>
                <c:pt idx="154">
                  <c:v>10.400982621570037</c:v>
                </c:pt>
                <c:pt idx="155">
                  <c:v>10.393887821570488</c:v>
                </c:pt>
                <c:pt idx="156">
                  <c:v>10.373370513878498</c:v>
                </c:pt>
                <c:pt idx="157">
                  <c:v>10.365745821571281</c:v>
                </c:pt>
                <c:pt idx="158">
                  <c:v>10.35866352157079</c:v>
                </c:pt>
                <c:pt idx="159">
                  <c:v>10.332300921571161</c:v>
                </c:pt>
                <c:pt idx="160">
                  <c:v>10.320722621570766</c:v>
                </c:pt>
                <c:pt idx="161">
                  <c:v>10.32013782157081</c:v>
                </c:pt>
                <c:pt idx="162">
                  <c:v>10.317691521570552</c:v>
                </c:pt>
                <c:pt idx="163">
                  <c:v>10.313053821570449</c:v>
                </c:pt>
                <c:pt idx="164">
                  <c:v>10.31078115490395</c:v>
                </c:pt>
                <c:pt idx="165">
                  <c:v>10.287387821570562</c:v>
                </c:pt>
                <c:pt idx="166">
                  <c:v>10.283632121570506</c:v>
                </c:pt>
                <c:pt idx="167">
                  <c:v>10.280298821570668</c:v>
                </c:pt>
                <c:pt idx="168">
                  <c:v>10.277488672634647</c:v>
                </c:pt>
                <c:pt idx="169">
                  <c:v>10.271050621570552</c:v>
                </c:pt>
                <c:pt idx="170">
                  <c:v>10.267683621570754</c:v>
                </c:pt>
                <c:pt idx="171">
                  <c:v>10.262538621571352</c:v>
                </c:pt>
                <c:pt idx="172">
                  <c:v>10.258684121569885</c:v>
                </c:pt>
                <c:pt idx="173">
                  <c:v>10.25870782157061</c:v>
                </c:pt>
                <c:pt idx="174">
                  <c:v>10.258547821570502</c:v>
                </c:pt>
                <c:pt idx="175">
                  <c:v>10.258604221570792</c:v>
                </c:pt>
                <c:pt idx="176">
                  <c:v>10.258686421570005</c:v>
                </c:pt>
                <c:pt idx="177">
                  <c:v>10.258602021571377</c:v>
                </c:pt>
                <c:pt idx="178">
                  <c:v>10.258555821570596</c:v>
                </c:pt>
                <c:pt idx="179">
                  <c:v>10.258525521570547</c:v>
                </c:pt>
                <c:pt idx="180">
                  <c:v>10.258587311366668</c:v>
                </c:pt>
                <c:pt idx="181">
                  <c:v>10.259147521570796</c:v>
                </c:pt>
                <c:pt idx="182">
                  <c:v>10.260227821570808</c:v>
                </c:pt>
                <c:pt idx="183">
                  <c:v>10.278987821570226</c:v>
                </c:pt>
                <c:pt idx="184">
                  <c:v>10.283605421570698</c:v>
                </c:pt>
                <c:pt idx="185">
                  <c:v>10.284725821570973</c:v>
                </c:pt>
                <c:pt idx="186">
                  <c:v>10.283029421571129</c:v>
                </c:pt>
                <c:pt idx="187">
                  <c:v>10.28293782157111</c:v>
                </c:pt>
                <c:pt idx="188">
                  <c:v>10.28295557667245</c:v>
                </c:pt>
                <c:pt idx="189">
                  <c:v>10.283999321570533</c:v>
                </c:pt>
                <c:pt idx="190">
                  <c:v>10.290137821571179</c:v>
                </c:pt>
                <c:pt idx="191">
                  <c:v>10.29260602157045</c:v>
                </c:pt>
                <c:pt idx="192">
                  <c:v>10.292750605075341</c:v>
                </c:pt>
                <c:pt idx="193">
                  <c:v>10.292719509881792</c:v>
                </c:pt>
                <c:pt idx="194">
                  <c:v>10.29102782157058</c:v>
                </c:pt>
                <c:pt idx="195">
                  <c:v>10.291044021570755</c:v>
                </c:pt>
                <c:pt idx="196">
                  <c:v>10.288765021570711</c:v>
                </c:pt>
                <c:pt idx="197">
                  <c:v>10.281574921570652</c:v>
                </c:pt>
                <c:pt idx="198">
                  <c:v>10.270560192704167</c:v>
                </c:pt>
                <c:pt idx="199">
                  <c:v>10.259101721569877</c:v>
                </c:pt>
                <c:pt idx="200">
                  <c:v>10.257183221570287</c:v>
                </c:pt>
                <c:pt idx="201">
                  <c:v>10.255623892999139</c:v>
                </c:pt>
                <c:pt idx="202">
                  <c:v>10.255617821570851</c:v>
                </c:pt>
                <c:pt idx="203">
                  <c:v>10.255617821570908</c:v>
                </c:pt>
                <c:pt idx="204">
                  <c:v>10.255617821570908</c:v>
                </c:pt>
                <c:pt idx="205">
                  <c:v>10.25563153291084</c:v>
                </c:pt>
                <c:pt idx="206">
                  <c:v>10.255667121570681</c:v>
                </c:pt>
                <c:pt idx="207">
                  <c:v>10.265851521570809</c:v>
                </c:pt>
                <c:pt idx="208">
                  <c:v>10.273983421571003</c:v>
                </c:pt>
                <c:pt idx="209">
                  <c:v>10.274027821570868</c:v>
                </c:pt>
                <c:pt idx="210">
                  <c:v>10.274033821570342</c:v>
                </c:pt>
                <c:pt idx="211">
                  <c:v>10.275857821570568</c:v>
                </c:pt>
                <c:pt idx="212">
                  <c:v>10.275857821569943</c:v>
                </c:pt>
                <c:pt idx="213">
                  <c:v>10.27698552156987</c:v>
                </c:pt>
                <c:pt idx="214">
                  <c:v>10.277717821570022</c:v>
                </c:pt>
                <c:pt idx="215">
                  <c:v>10.277736321571282</c:v>
                </c:pt>
                <c:pt idx="216">
                  <c:v>10.277771721570545</c:v>
                </c:pt>
                <c:pt idx="217">
                  <c:v>10.277727721570145</c:v>
                </c:pt>
                <c:pt idx="218">
                  <c:v>10.277782367025154</c:v>
                </c:pt>
                <c:pt idx="219">
                  <c:v>10.27780782157059</c:v>
                </c:pt>
                <c:pt idx="220">
                  <c:v>10.279607821570593</c:v>
                </c:pt>
                <c:pt idx="221">
                  <c:v>10.279607821569741</c:v>
                </c:pt>
                <c:pt idx="222">
                  <c:v>10.279700021570179</c:v>
                </c:pt>
                <c:pt idx="223">
                  <c:v>10.279684621571207</c:v>
                </c:pt>
                <c:pt idx="224">
                  <c:v>10.279637821570915</c:v>
                </c:pt>
                <c:pt idx="225">
                  <c:v>10.279654921570554</c:v>
                </c:pt>
                <c:pt idx="226">
                  <c:v>10.278248321571297</c:v>
                </c:pt>
                <c:pt idx="227">
                  <c:v>10.277887821571241</c:v>
                </c:pt>
                <c:pt idx="228">
                  <c:v>10.252237821570461</c:v>
                </c:pt>
                <c:pt idx="229">
                  <c:v>10.252249521571045</c:v>
                </c:pt>
                <c:pt idx="230">
                  <c:v>10.250353021570206</c:v>
                </c:pt>
                <c:pt idx="231">
                  <c:v>10.241583821570757</c:v>
                </c:pt>
                <c:pt idx="232">
                  <c:v>10.241329421570001</c:v>
                </c:pt>
                <c:pt idx="233">
                  <c:v>10.241287821570026</c:v>
                </c:pt>
                <c:pt idx="234">
                  <c:v>10.240361621570727</c:v>
                </c:pt>
                <c:pt idx="235">
                  <c:v>10.230478121570556</c:v>
                </c:pt>
                <c:pt idx="236">
                  <c:v>10.227607821570516</c:v>
                </c:pt>
                <c:pt idx="237">
                  <c:v>10.225707509070489</c:v>
                </c:pt>
                <c:pt idx="238">
                  <c:v>10.225687821570418</c:v>
                </c:pt>
                <c:pt idx="239">
                  <c:v>10.225687821570418</c:v>
                </c:pt>
                <c:pt idx="240">
                  <c:v>10.225687821570418</c:v>
                </c:pt>
                <c:pt idx="241">
                  <c:v>10.225687821570418</c:v>
                </c:pt>
                <c:pt idx="242">
                  <c:v>10.225687821570418</c:v>
                </c:pt>
                <c:pt idx="243">
                  <c:v>10.225668144151697</c:v>
                </c:pt>
                <c:pt idx="244">
                  <c:v>10.225605889751918</c:v>
                </c:pt>
                <c:pt idx="245">
                  <c:v>10.226622877750103</c:v>
                </c:pt>
                <c:pt idx="246">
                  <c:v>10.227447221569932</c:v>
                </c:pt>
                <c:pt idx="247">
                  <c:v>10.227457821570042</c:v>
                </c:pt>
                <c:pt idx="248">
                  <c:v>10.227542421570647</c:v>
                </c:pt>
                <c:pt idx="249">
                  <c:v>10.22754782157061</c:v>
                </c:pt>
                <c:pt idx="250">
                  <c:v>10.22754782157061</c:v>
                </c:pt>
                <c:pt idx="251">
                  <c:v>10.227532821570705</c:v>
                </c:pt>
                <c:pt idx="252">
                  <c:v>10.227517821571197</c:v>
                </c:pt>
                <c:pt idx="253">
                  <c:v>10.227517821570743</c:v>
                </c:pt>
                <c:pt idx="254">
                  <c:v>10.227427821570117</c:v>
                </c:pt>
                <c:pt idx="255">
                  <c:v>10.227427821570117</c:v>
                </c:pt>
                <c:pt idx="256">
                  <c:v>10.227427821570117</c:v>
                </c:pt>
                <c:pt idx="257">
                  <c:v>10.227427821570117</c:v>
                </c:pt>
                <c:pt idx="258">
                  <c:v>10.227427821570117</c:v>
                </c:pt>
                <c:pt idx="259">
                  <c:v>10.227427821570117</c:v>
                </c:pt>
                <c:pt idx="260">
                  <c:v>10.227427821570515</c:v>
                </c:pt>
                <c:pt idx="261">
                  <c:v>10.227428238236811</c:v>
                </c:pt>
                <c:pt idx="262">
                  <c:v>10.227427821570117</c:v>
                </c:pt>
                <c:pt idx="263">
                  <c:v>10.227427821570117</c:v>
                </c:pt>
                <c:pt idx="264">
                  <c:v>10.227427821570117</c:v>
                </c:pt>
                <c:pt idx="265">
                  <c:v>10.227432921570013</c:v>
                </c:pt>
                <c:pt idx="266">
                  <c:v>10.22743082157011</c:v>
                </c:pt>
                <c:pt idx="267">
                  <c:v>10.227427821570117</c:v>
                </c:pt>
                <c:pt idx="268">
                  <c:v>10.225909488237662</c:v>
                </c:pt>
                <c:pt idx="269">
                  <c:v>10.22391782157068</c:v>
                </c:pt>
                <c:pt idx="270">
                  <c:v>10.223917821571192</c:v>
                </c:pt>
                <c:pt idx="271">
                  <c:v>10.223917821571192</c:v>
                </c:pt>
                <c:pt idx="272">
                  <c:v>10.223917821571192</c:v>
                </c:pt>
                <c:pt idx="273">
                  <c:v>10.223917821571192</c:v>
                </c:pt>
                <c:pt idx="274">
                  <c:v>10.223917821571192</c:v>
                </c:pt>
                <c:pt idx="275">
                  <c:v>10.223917821571192</c:v>
                </c:pt>
                <c:pt idx="276">
                  <c:v>10.223917821571192</c:v>
                </c:pt>
                <c:pt idx="277">
                  <c:v>10.223917821570794</c:v>
                </c:pt>
                <c:pt idx="278">
                  <c:v>10.223917821571192</c:v>
                </c:pt>
                <c:pt idx="279">
                  <c:v>10.223917821571192</c:v>
                </c:pt>
                <c:pt idx="280">
                  <c:v>10.223917821571192</c:v>
                </c:pt>
                <c:pt idx="281">
                  <c:v>10.223917821571192</c:v>
                </c:pt>
                <c:pt idx="282">
                  <c:v>10.223917821571192</c:v>
                </c:pt>
                <c:pt idx="283">
                  <c:v>10.223917821571192</c:v>
                </c:pt>
                <c:pt idx="284">
                  <c:v>10.223917821571135</c:v>
                </c:pt>
                <c:pt idx="285">
                  <c:v>10.223917821571192</c:v>
                </c:pt>
                <c:pt idx="286">
                  <c:v>10.223917821571192</c:v>
                </c:pt>
                <c:pt idx="287">
                  <c:v>10.223917821571192</c:v>
                </c:pt>
                <c:pt idx="288">
                  <c:v>10.223917821571192</c:v>
                </c:pt>
                <c:pt idx="289">
                  <c:v>10.221830245813678</c:v>
                </c:pt>
                <c:pt idx="290">
                  <c:v>10.206711021569888</c:v>
                </c:pt>
                <c:pt idx="291">
                  <c:v>10.203987821569953</c:v>
                </c:pt>
                <c:pt idx="292">
                  <c:v>10.203987821569953</c:v>
                </c:pt>
                <c:pt idx="293">
                  <c:v>10.203987821569953</c:v>
                </c:pt>
                <c:pt idx="294">
                  <c:v>10.203987821569953</c:v>
                </c:pt>
                <c:pt idx="295">
                  <c:v>10.203954165656953</c:v>
                </c:pt>
                <c:pt idx="296">
                  <c:v>10.203887821571001</c:v>
                </c:pt>
                <c:pt idx="297">
                  <c:v>10.203887821571001</c:v>
                </c:pt>
                <c:pt idx="298">
                  <c:v>10.203887821571001</c:v>
                </c:pt>
                <c:pt idx="299">
                  <c:v>10.203912321570712</c:v>
                </c:pt>
                <c:pt idx="300">
                  <c:v>10.204825094297732</c:v>
                </c:pt>
                <c:pt idx="301">
                  <c:v>10.205831321570528</c:v>
                </c:pt>
                <c:pt idx="302">
                  <c:v>10.20590782157096</c:v>
                </c:pt>
                <c:pt idx="303">
                  <c:v>10.20590782157096</c:v>
                </c:pt>
                <c:pt idx="304">
                  <c:v>10.205903421570881</c:v>
                </c:pt>
                <c:pt idx="305">
                  <c:v>10.205883957934574</c:v>
                </c:pt>
                <c:pt idx="306">
                  <c:v>10.20590782157096</c:v>
                </c:pt>
                <c:pt idx="307">
                  <c:v>10.20590782157096</c:v>
                </c:pt>
                <c:pt idx="308">
                  <c:v>10.205898221570621</c:v>
                </c:pt>
                <c:pt idx="309">
                  <c:v>10.205773921571037</c:v>
                </c:pt>
                <c:pt idx="310">
                  <c:v>10.205763885400629</c:v>
                </c:pt>
                <c:pt idx="311">
                  <c:v>10.205817821570335</c:v>
                </c:pt>
                <c:pt idx="312">
                  <c:v>10.205375321570713</c:v>
                </c:pt>
                <c:pt idx="313">
                  <c:v>10.204047821571109</c:v>
                </c:pt>
                <c:pt idx="314">
                  <c:v>10.204070617269437</c:v>
                </c:pt>
                <c:pt idx="315">
                  <c:v>10.194287821570569</c:v>
                </c:pt>
                <c:pt idx="316">
                  <c:v>10.194263021570904</c:v>
                </c:pt>
                <c:pt idx="317">
                  <c:v>10.194247821570841</c:v>
                </c:pt>
                <c:pt idx="318">
                  <c:v>10.194260621570535</c:v>
                </c:pt>
                <c:pt idx="319">
                  <c:v>10.194280221570736</c:v>
                </c:pt>
                <c:pt idx="320">
                  <c:v>10.19424032157103</c:v>
                </c:pt>
                <c:pt idx="321">
                  <c:v>10.194240347886577</c:v>
                </c:pt>
                <c:pt idx="322">
                  <c:v>10.194247821570841</c:v>
                </c:pt>
                <c:pt idx="323">
                  <c:v>10.194247821570841</c:v>
                </c:pt>
                <c:pt idx="324">
                  <c:v>10.195760421570853</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10.199994898493614</c:v>
                </c:pt>
                <c:pt idx="335">
                  <c:v>10.213857521570432</c:v>
                </c:pt>
                <c:pt idx="336">
                  <c:v>10.217047821570404</c:v>
                </c:pt>
                <c:pt idx="337">
                  <c:v>10.219106921570457</c:v>
                </c:pt>
                <c:pt idx="338">
                  <c:v>10.219637821570458</c:v>
                </c:pt>
                <c:pt idx="339">
                  <c:v>10.219726221570667</c:v>
                </c:pt>
                <c:pt idx="340">
                  <c:v>10.219767821570699</c:v>
                </c:pt>
                <c:pt idx="341">
                  <c:v>10.219767821570699</c:v>
                </c:pt>
                <c:pt idx="342">
                  <c:v>10.219767821570699</c:v>
                </c:pt>
                <c:pt idx="343">
                  <c:v>10.219767821570585</c:v>
                </c:pt>
                <c:pt idx="344">
                  <c:v>10.219767821570699</c:v>
                </c:pt>
                <c:pt idx="345">
                  <c:v>10.219767821570699</c:v>
                </c:pt>
                <c:pt idx="346">
                  <c:v>10.21976842157072</c:v>
                </c:pt>
                <c:pt idx="347">
                  <c:v>10.219789721570962</c:v>
                </c:pt>
                <c:pt idx="348">
                  <c:v>10.219926811469165</c:v>
                </c:pt>
                <c:pt idx="349">
                  <c:v>10.219917821570547</c:v>
                </c:pt>
                <c:pt idx="350">
                  <c:v>10.219917821570547</c:v>
                </c:pt>
                <c:pt idx="351">
                  <c:v>10.219917821570547</c:v>
                </c:pt>
                <c:pt idx="352">
                  <c:v>10.219936021570092</c:v>
                </c:pt>
                <c:pt idx="353">
                  <c:v>10.219967215509072</c:v>
                </c:pt>
                <c:pt idx="354">
                  <c:v>10.229315321570127</c:v>
                </c:pt>
                <c:pt idx="355">
                  <c:v>10.249975721570863</c:v>
                </c:pt>
                <c:pt idx="356">
                  <c:v>10.258828721570111</c:v>
                </c:pt>
                <c:pt idx="357">
                  <c:v>10.25882782157008</c:v>
                </c:pt>
                <c:pt idx="358">
                  <c:v>10.258827821570137</c:v>
                </c:pt>
                <c:pt idx="359">
                  <c:v>10.265222736824668</c:v>
                </c:pt>
                <c:pt idx="360">
                  <c:v>10.286280537620016</c:v>
                </c:pt>
                <c:pt idx="361">
                  <c:v>10.286338221570404</c:v>
                </c:pt>
                <c:pt idx="362">
                  <c:v>10.286417821571192</c:v>
                </c:pt>
                <c:pt idx="363">
                  <c:v>10.286417821571192</c:v>
                </c:pt>
                <c:pt idx="364">
                  <c:v>10.286404417315666</c:v>
                </c:pt>
                <c:pt idx="365">
                  <c:v>10.28636589849377</c:v>
                </c:pt>
                <c:pt idx="366">
                  <c:v>10.292827821570526</c:v>
                </c:pt>
                <c:pt idx="367">
                  <c:v>10.292827821570242</c:v>
                </c:pt>
                <c:pt idx="368">
                  <c:v>10.29561912156997</c:v>
                </c:pt>
                <c:pt idx="369">
                  <c:v>10.296587821570014</c:v>
                </c:pt>
                <c:pt idx="370">
                  <c:v>10.296582872075177</c:v>
                </c:pt>
                <c:pt idx="371">
                  <c:v>10.296587821570014</c:v>
                </c:pt>
                <c:pt idx="372">
                  <c:v>10.296515221570459</c:v>
                </c:pt>
                <c:pt idx="373">
                  <c:v>10.296587221571528</c:v>
                </c:pt>
                <c:pt idx="374">
                  <c:v>10.295315121571022</c:v>
                </c:pt>
                <c:pt idx="375">
                  <c:v>10.294627821570529</c:v>
                </c:pt>
                <c:pt idx="376">
                  <c:v>10.294567821570396</c:v>
                </c:pt>
                <c:pt idx="377">
                  <c:v>10.294567821570055</c:v>
                </c:pt>
                <c:pt idx="378">
                  <c:v>10.294567821569999</c:v>
                </c:pt>
                <c:pt idx="379">
                  <c:v>10.294567821569999</c:v>
                </c:pt>
                <c:pt idx="380">
                  <c:v>10.294567821569999</c:v>
                </c:pt>
                <c:pt idx="381">
                  <c:v>10.294569621570005</c:v>
                </c:pt>
                <c:pt idx="382">
                  <c:v>10.294567821570055</c:v>
                </c:pt>
                <c:pt idx="383">
                  <c:v>10.29456782157034</c:v>
                </c:pt>
                <c:pt idx="384">
                  <c:v>10.286060398890797</c:v>
                </c:pt>
                <c:pt idx="385">
                  <c:v>10.275583421570431</c:v>
                </c:pt>
                <c:pt idx="386">
                  <c:v>10.270283521570079</c:v>
                </c:pt>
                <c:pt idx="387">
                  <c:v>10.270057821570148</c:v>
                </c:pt>
                <c:pt idx="388">
                  <c:v>10.270057821570205</c:v>
                </c:pt>
                <c:pt idx="389">
                  <c:v>10.270057821570489</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10.269483327188183</c:v>
                </c:pt>
                <c:pt idx="398">
                  <c:v>10.268087821569836</c:v>
                </c:pt>
                <c:pt idx="399">
                  <c:v>10.268087821569722</c:v>
                </c:pt>
                <c:pt idx="400">
                  <c:v>10.268087821569836</c:v>
                </c:pt>
                <c:pt idx="401">
                  <c:v>10.26809282157113</c:v>
                </c:pt>
                <c:pt idx="402">
                  <c:v>10.264916221571227</c:v>
                </c:pt>
                <c:pt idx="403">
                  <c:v>10.263491021571255</c:v>
                </c:pt>
                <c:pt idx="404">
                  <c:v>10.256842021569909</c:v>
                </c:pt>
                <c:pt idx="405">
                  <c:v>10.255257821570169</c:v>
                </c:pt>
                <c:pt idx="406">
                  <c:v>10.244357821570347</c:v>
                </c:pt>
                <c:pt idx="407">
                  <c:v>10.244357821570972</c:v>
                </c:pt>
                <c:pt idx="408">
                  <c:v>10.240135221570128</c:v>
                </c:pt>
                <c:pt idx="409">
                  <c:v>10.229507421569835</c:v>
                </c:pt>
                <c:pt idx="410">
                  <c:v>10.225857621570853</c:v>
                </c:pt>
                <c:pt idx="411">
                  <c:v>10.222586205408945</c:v>
                </c:pt>
                <c:pt idx="412">
                  <c:v>10.223147821569896</c:v>
                </c:pt>
                <c:pt idx="413">
                  <c:v>10.223147821570691</c:v>
                </c:pt>
                <c:pt idx="414">
                  <c:v>10.22318782157042</c:v>
                </c:pt>
                <c:pt idx="415">
                  <c:v>10.223235221570278</c:v>
                </c:pt>
                <c:pt idx="416">
                  <c:v>10.22287482156996</c:v>
                </c:pt>
                <c:pt idx="417">
                  <c:v>10.221213021571074</c:v>
                </c:pt>
                <c:pt idx="418">
                  <c:v>10.2212272155097</c:v>
                </c:pt>
                <c:pt idx="419">
                  <c:v>10.221227821570309</c:v>
                </c:pt>
                <c:pt idx="420">
                  <c:v>10.221257821570177</c:v>
                </c:pt>
                <c:pt idx="421">
                  <c:v>10.221257821570347</c:v>
                </c:pt>
                <c:pt idx="422">
                  <c:v>10.22122814415097</c:v>
                </c:pt>
                <c:pt idx="423">
                  <c:v>10.221227821570309</c:v>
                </c:pt>
                <c:pt idx="424">
                  <c:v>10.221218821570559</c:v>
                </c:pt>
                <c:pt idx="425">
                  <c:v>10.221167821571029</c:v>
                </c:pt>
                <c:pt idx="426">
                  <c:v>10.221167821571029</c:v>
                </c:pt>
                <c:pt idx="427">
                  <c:v>10.21934442157054</c:v>
                </c:pt>
                <c:pt idx="428">
                  <c:v>10.211337821570098</c:v>
                </c:pt>
                <c:pt idx="429">
                  <c:v>10.211337821570098</c:v>
                </c:pt>
                <c:pt idx="430">
                  <c:v>10.211337821570041</c:v>
                </c:pt>
                <c:pt idx="431">
                  <c:v>10.211337821569927</c:v>
                </c:pt>
                <c:pt idx="432">
                  <c:v>10.211373821570348</c:v>
                </c:pt>
                <c:pt idx="433">
                  <c:v>10.211437821570243</c:v>
                </c:pt>
                <c:pt idx="434">
                  <c:v>10.211437821570243</c:v>
                </c:pt>
                <c:pt idx="435">
                  <c:v>10.209519621570095</c:v>
                </c:pt>
                <c:pt idx="436">
                  <c:v>10.204137821569915</c:v>
                </c:pt>
                <c:pt idx="437">
                  <c:v>10.204137821569915</c:v>
                </c:pt>
                <c:pt idx="438">
                  <c:v>10.204137821570541</c:v>
                </c:pt>
                <c:pt idx="439">
                  <c:v>10.204137821570598</c:v>
                </c:pt>
                <c:pt idx="440">
                  <c:v>10.204181079998122</c:v>
                </c:pt>
                <c:pt idx="441">
                  <c:v>10.20418782157121</c:v>
                </c:pt>
                <c:pt idx="442">
                  <c:v>10.20418782157121</c:v>
                </c:pt>
                <c:pt idx="443">
                  <c:v>10.20418782157121</c:v>
                </c:pt>
                <c:pt idx="444">
                  <c:v>10.20418782157121</c:v>
                </c:pt>
                <c:pt idx="445">
                  <c:v>10.204119740762209</c:v>
                </c:pt>
                <c:pt idx="446">
                  <c:v>10.204047821571109</c:v>
                </c:pt>
                <c:pt idx="447">
                  <c:v>10.204047821570597</c:v>
                </c:pt>
                <c:pt idx="448">
                  <c:v>10.204087821570383</c:v>
                </c:pt>
                <c:pt idx="449">
                  <c:v>10.204087821570383</c:v>
                </c:pt>
                <c:pt idx="450">
                  <c:v>10.204087821570383</c:v>
                </c:pt>
                <c:pt idx="451">
                  <c:v>10.204087821570383</c:v>
                </c:pt>
                <c:pt idx="452">
                  <c:v>10.204079740762253</c:v>
                </c:pt>
                <c:pt idx="453">
                  <c:v>10.204087821570383</c:v>
                </c:pt>
                <c:pt idx="454">
                  <c:v>10.204087821570383</c:v>
                </c:pt>
                <c:pt idx="455">
                  <c:v>10.204087821570383</c:v>
                </c:pt>
                <c:pt idx="456">
                  <c:v>10.204087821570383</c:v>
                </c:pt>
                <c:pt idx="457">
                  <c:v>10.204107821570162</c:v>
                </c:pt>
                <c:pt idx="458">
                  <c:v>10.204107821570048</c:v>
                </c:pt>
                <c:pt idx="459">
                  <c:v>10.204107821570048</c:v>
                </c:pt>
                <c:pt idx="460">
                  <c:v>10.204107821570048</c:v>
                </c:pt>
                <c:pt idx="461">
                  <c:v>10.204107821570048</c:v>
                </c:pt>
                <c:pt idx="462">
                  <c:v>10.204094221570401</c:v>
                </c:pt>
                <c:pt idx="463">
                  <c:v>10.204087821570383</c:v>
                </c:pt>
                <c:pt idx="464">
                  <c:v>10.204167821570636</c:v>
                </c:pt>
                <c:pt idx="465">
                  <c:v>10.200673021570068</c:v>
                </c:pt>
                <c:pt idx="466">
                  <c:v>10.20045682157108</c:v>
                </c:pt>
                <c:pt idx="467">
                  <c:v>10.199858721570919</c:v>
                </c:pt>
                <c:pt idx="468">
                  <c:v>10.197857821571048</c:v>
                </c:pt>
                <c:pt idx="469">
                  <c:v>10.197857821571048</c:v>
                </c:pt>
                <c:pt idx="470">
                  <c:v>10.19595782157073</c:v>
                </c:pt>
                <c:pt idx="471">
                  <c:v>10.19595567871373</c:v>
                </c:pt>
                <c:pt idx="472">
                  <c:v>10.195970721570788</c:v>
                </c:pt>
                <c:pt idx="473">
                  <c:v>10.195987821570995</c:v>
                </c:pt>
                <c:pt idx="474">
                  <c:v>10.195987821570995</c:v>
                </c:pt>
                <c:pt idx="475">
                  <c:v>10.195987821570995</c:v>
                </c:pt>
                <c:pt idx="476">
                  <c:v>10.195987821570995</c:v>
                </c:pt>
                <c:pt idx="477">
                  <c:v>10.195987821570995</c:v>
                </c:pt>
                <c:pt idx="478">
                  <c:v>10.195987821570938</c:v>
                </c:pt>
                <c:pt idx="479">
                  <c:v>10.195987821570995</c:v>
                </c:pt>
                <c:pt idx="480">
                  <c:v>10.196009121570441</c:v>
                </c:pt>
                <c:pt idx="481">
                  <c:v>10.196047821569934</c:v>
                </c:pt>
                <c:pt idx="482">
                  <c:v>10.195784221570861</c:v>
                </c:pt>
                <c:pt idx="483">
                  <c:v>10.193457821569936</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10.191527721570466</c:v>
                </c:pt>
                <c:pt idx="494">
                  <c:v>10.188842032096645</c:v>
                </c:pt>
                <c:pt idx="495">
                  <c:v>10.181557821570763</c:v>
                </c:pt>
                <c:pt idx="496">
                  <c:v>10.181557821571104</c:v>
                </c:pt>
                <c:pt idx="497">
                  <c:v>10.181557821571104</c:v>
                </c:pt>
                <c:pt idx="498">
                  <c:v>10.181557821571104</c:v>
                </c:pt>
                <c:pt idx="499">
                  <c:v>10.181557821571104</c:v>
                </c:pt>
                <c:pt idx="500">
                  <c:v>10.181549721570249</c:v>
                </c:pt>
                <c:pt idx="501">
                  <c:v>10.178984658305964</c:v>
                </c:pt>
                <c:pt idx="502">
                  <c:v>10.178957821571075</c:v>
                </c:pt>
                <c:pt idx="503">
                  <c:v>10.178957821570734</c:v>
                </c:pt>
                <c:pt idx="504">
                  <c:v>10.178957821571245</c:v>
                </c:pt>
                <c:pt idx="505">
                  <c:v>10.178968321570991</c:v>
                </c:pt>
                <c:pt idx="506">
                  <c:v>10.179027821570443</c:v>
                </c:pt>
                <c:pt idx="507">
                  <c:v>10.179027821570443</c:v>
                </c:pt>
                <c:pt idx="508">
                  <c:v>10.179022921570535</c:v>
                </c:pt>
                <c:pt idx="509">
                  <c:v>10.178957821571018</c:v>
                </c:pt>
                <c:pt idx="510">
                  <c:v>10.178957821571188</c:v>
                </c:pt>
                <c:pt idx="511">
                  <c:v>10.178957821571245</c:v>
                </c:pt>
                <c:pt idx="512">
                  <c:v>10.178957821571245</c:v>
                </c:pt>
                <c:pt idx="513">
                  <c:v>10.178957821571245</c:v>
                </c:pt>
                <c:pt idx="514">
                  <c:v>10.178957821571245</c:v>
                </c:pt>
                <c:pt idx="515">
                  <c:v>10.178957821571245</c:v>
                </c:pt>
                <c:pt idx="516">
                  <c:v>10.178957821571245</c:v>
                </c:pt>
                <c:pt idx="517">
                  <c:v>10.178957821570847</c:v>
                </c:pt>
                <c:pt idx="518">
                  <c:v>10.176307821570546</c:v>
                </c:pt>
                <c:pt idx="519">
                  <c:v>10.176307821570148</c:v>
                </c:pt>
                <c:pt idx="520">
                  <c:v>10.176307821570148</c:v>
                </c:pt>
                <c:pt idx="521">
                  <c:v>10.176324621569833</c:v>
                </c:pt>
                <c:pt idx="522">
                  <c:v>10.176337821569959</c:v>
                </c:pt>
                <c:pt idx="523">
                  <c:v>10.176346821570789</c:v>
                </c:pt>
                <c:pt idx="524">
                  <c:v>10.175068521570878</c:v>
                </c:pt>
                <c:pt idx="525">
                  <c:v>10.174537821570809</c:v>
                </c:pt>
                <c:pt idx="526">
                  <c:v>10.174331003388758</c:v>
                </c:pt>
                <c:pt idx="527">
                  <c:v>10.150427821570517</c:v>
                </c:pt>
                <c:pt idx="528">
                  <c:v>10.150427821569835</c:v>
                </c:pt>
                <c:pt idx="529">
                  <c:v>10.150424621569911</c:v>
                </c:pt>
                <c:pt idx="530">
                  <c:v>10.150368021570486</c:v>
                </c:pt>
                <c:pt idx="531">
                  <c:v>10.150367821570498</c:v>
                </c:pt>
                <c:pt idx="532">
                  <c:v>10.150367821570498</c:v>
                </c:pt>
                <c:pt idx="533">
                  <c:v>10.150367821570498</c:v>
                </c:pt>
                <c:pt idx="534">
                  <c:v>10.150385621570123</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10.150349046060498</c:v>
                </c:pt>
                <c:pt idx="558">
                  <c:v>10.150380821570295</c:v>
                </c:pt>
                <c:pt idx="559">
                  <c:v>10.150323121571361</c:v>
                </c:pt>
                <c:pt idx="560">
                  <c:v>10.150307821571104</c:v>
                </c:pt>
                <c:pt idx="561">
                  <c:v>10.150307821571104</c:v>
                </c:pt>
                <c:pt idx="562">
                  <c:v>10.150307821570536</c:v>
                </c:pt>
                <c:pt idx="563">
                  <c:v>10.150307821570252</c:v>
                </c:pt>
                <c:pt idx="564">
                  <c:v>10.150331721570396</c:v>
                </c:pt>
                <c:pt idx="565">
                  <c:v>10.147099421570303</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10.139487821569716</c:v>
                </c:pt>
                <c:pt idx="574">
                  <c:v>10.139487821569716</c:v>
                </c:pt>
                <c:pt idx="575">
                  <c:v>10.139376621569724</c:v>
                </c:pt>
                <c:pt idx="576">
                  <c:v>10.130418773951291</c:v>
                </c:pt>
                <c:pt idx="577">
                  <c:v>10.130387821570181</c:v>
                </c:pt>
                <c:pt idx="578">
                  <c:v>10.130387821570181</c:v>
                </c:pt>
                <c:pt idx="579">
                  <c:v>10.128300221570882</c:v>
                </c:pt>
                <c:pt idx="580">
                  <c:v>10.126587821570794</c:v>
                </c:pt>
                <c:pt idx="581">
                  <c:v>10.126587821570737</c:v>
                </c:pt>
                <c:pt idx="582">
                  <c:v>10.126587821570851</c:v>
                </c:pt>
                <c:pt idx="583">
                  <c:v>10.126587821570851</c:v>
                </c:pt>
                <c:pt idx="584">
                  <c:v>10.126615121570168</c:v>
                </c:pt>
                <c:pt idx="585">
                  <c:v>10.126657821569992</c:v>
                </c:pt>
                <c:pt idx="586">
                  <c:v>10.126657821569992</c:v>
                </c:pt>
                <c:pt idx="587">
                  <c:v>10.126657821569992</c:v>
                </c:pt>
                <c:pt idx="588">
                  <c:v>10.126629321570746</c:v>
                </c:pt>
                <c:pt idx="589">
                  <c:v>10.126877107284926</c:v>
                </c:pt>
                <c:pt idx="590">
                  <c:v>10.129187821570653</c:v>
                </c:pt>
                <c:pt idx="591">
                  <c:v>10.130765421570899</c:v>
                </c:pt>
                <c:pt idx="592">
                  <c:v>10.131907821570948</c:v>
                </c:pt>
                <c:pt idx="593">
                  <c:v>10.131907821570948</c:v>
                </c:pt>
                <c:pt idx="594">
                  <c:v>10.131907821570948</c:v>
                </c:pt>
                <c:pt idx="595">
                  <c:v>10.131907361800799</c:v>
                </c:pt>
                <c:pt idx="596">
                  <c:v>10.131907821570948</c:v>
                </c:pt>
                <c:pt idx="597">
                  <c:v>10.131907821570891</c:v>
                </c:pt>
                <c:pt idx="598">
                  <c:v>10.131907821570948</c:v>
                </c:pt>
                <c:pt idx="599">
                  <c:v>10.131907821570948</c:v>
                </c:pt>
                <c:pt idx="600">
                  <c:v>10.131907821570948</c:v>
                </c:pt>
                <c:pt idx="601">
                  <c:v>10.131907821570948</c:v>
                </c:pt>
                <c:pt idx="602">
                  <c:v>10.131907821570948</c:v>
                </c:pt>
                <c:pt idx="603">
                  <c:v>10.131907821570948</c:v>
                </c:pt>
                <c:pt idx="604">
                  <c:v>10.133031621571419</c:v>
                </c:pt>
                <c:pt idx="605">
                  <c:v>10.133587821571368</c:v>
                </c:pt>
                <c:pt idx="606">
                  <c:v>10.133587821570515</c:v>
                </c:pt>
                <c:pt idx="607">
                  <c:v>10.133587821570515</c:v>
                </c:pt>
                <c:pt idx="608">
                  <c:v>10.133587821571368</c:v>
                </c:pt>
                <c:pt idx="609">
                  <c:v>10.133644221569952</c:v>
                </c:pt>
                <c:pt idx="610">
                  <c:v>10.133707821570042</c:v>
                </c:pt>
                <c:pt idx="611">
                  <c:v>10.133707821570042</c:v>
                </c:pt>
                <c:pt idx="612">
                  <c:v>10.134404421570125</c:v>
                </c:pt>
                <c:pt idx="613">
                  <c:v>10.136282762746518</c:v>
                </c:pt>
                <c:pt idx="614">
                  <c:v>10.142035021570379</c:v>
                </c:pt>
                <c:pt idx="615">
                  <c:v>10.146067821570611</c:v>
                </c:pt>
                <c:pt idx="616">
                  <c:v>10.14606782157027</c:v>
                </c:pt>
                <c:pt idx="617">
                  <c:v>10.146216421571225</c:v>
                </c:pt>
                <c:pt idx="618">
                  <c:v>10.153388521570875</c:v>
                </c:pt>
                <c:pt idx="619">
                  <c:v>10.156347068881971</c:v>
                </c:pt>
                <c:pt idx="620">
                  <c:v>10.160079310932574</c:v>
                </c:pt>
                <c:pt idx="621">
                  <c:v>10.175339821569921</c:v>
                </c:pt>
                <c:pt idx="622">
                  <c:v>10.179067821570058</c:v>
                </c:pt>
                <c:pt idx="623">
                  <c:v>10.18376640742882</c:v>
                </c:pt>
                <c:pt idx="624">
                  <c:v>10.214285502729624</c:v>
                </c:pt>
                <c:pt idx="625">
                  <c:v>10.231407512292421</c:v>
                </c:pt>
                <c:pt idx="626">
                  <c:v>10.236607221570907</c:v>
                </c:pt>
                <c:pt idx="627">
                  <c:v>10.243571421570707</c:v>
                </c:pt>
                <c:pt idx="628">
                  <c:v>10.252787821569925</c:v>
                </c:pt>
                <c:pt idx="629">
                  <c:v>10.252787821569925</c:v>
                </c:pt>
                <c:pt idx="630">
                  <c:v>10.252787821569925</c:v>
                </c:pt>
                <c:pt idx="631">
                  <c:v>10.252780921570078</c:v>
                </c:pt>
                <c:pt idx="632">
                  <c:v>10.252757821570512</c:v>
                </c:pt>
                <c:pt idx="633">
                  <c:v>10.252757821570512</c:v>
                </c:pt>
                <c:pt idx="634">
                  <c:v>10.252757821570512</c:v>
                </c:pt>
                <c:pt idx="635">
                  <c:v>10.252757821570512</c:v>
                </c:pt>
                <c:pt idx="636">
                  <c:v>10.252722121571352</c:v>
                </c:pt>
                <c:pt idx="637">
                  <c:v>10.252687821571257</c:v>
                </c:pt>
                <c:pt idx="638">
                  <c:v>10.25267222156991</c:v>
                </c:pt>
                <c:pt idx="639">
                  <c:v>10.252686921570259</c:v>
                </c:pt>
                <c:pt idx="640">
                  <c:v>10.252727821570986</c:v>
                </c:pt>
                <c:pt idx="641">
                  <c:v>10.252727821570531</c:v>
                </c:pt>
                <c:pt idx="642">
                  <c:v>10.257937821570565</c:v>
                </c:pt>
                <c:pt idx="643">
                  <c:v>10.260085647657419</c:v>
                </c:pt>
                <c:pt idx="644">
                  <c:v>10.261687821570476</c:v>
                </c:pt>
                <c:pt idx="645">
                  <c:v>10.261687821570476</c:v>
                </c:pt>
                <c:pt idx="646">
                  <c:v>10.261687821570476</c:v>
                </c:pt>
                <c:pt idx="647">
                  <c:v>10.263256521569915</c:v>
                </c:pt>
                <c:pt idx="648">
                  <c:v>10.264317821570145</c:v>
                </c:pt>
                <c:pt idx="649">
                  <c:v>10.264317821570145</c:v>
                </c:pt>
                <c:pt idx="650">
                  <c:v>10.264313409805752</c:v>
                </c:pt>
                <c:pt idx="651">
                  <c:v>10.271557821570454</c:v>
                </c:pt>
                <c:pt idx="652">
                  <c:v>10.27155782157125</c:v>
                </c:pt>
                <c:pt idx="653">
                  <c:v>10.27155782157125</c:v>
                </c:pt>
                <c:pt idx="654">
                  <c:v>10.273180521570382</c:v>
                </c:pt>
                <c:pt idx="655">
                  <c:v>10.275941188917713</c:v>
                </c:pt>
                <c:pt idx="656">
                  <c:v>10.27780782157059</c:v>
                </c:pt>
                <c:pt idx="657">
                  <c:v>10.27780782157059</c:v>
                </c:pt>
                <c:pt idx="658">
                  <c:v>10.27780782157059</c:v>
                </c:pt>
                <c:pt idx="659">
                  <c:v>10.277807821570534</c:v>
                </c:pt>
                <c:pt idx="660">
                  <c:v>10.292654821570792</c:v>
                </c:pt>
                <c:pt idx="661">
                  <c:v>10.292917821570867</c:v>
                </c:pt>
                <c:pt idx="662">
                  <c:v>10.292917821570867</c:v>
                </c:pt>
                <c:pt idx="663">
                  <c:v>10.292917821570867</c:v>
                </c:pt>
                <c:pt idx="664">
                  <c:v>10.292917821570867</c:v>
                </c:pt>
                <c:pt idx="665">
                  <c:v>10.292917821570867</c:v>
                </c:pt>
                <c:pt idx="666">
                  <c:v>10.292917821570867</c:v>
                </c:pt>
                <c:pt idx="667">
                  <c:v>10.292917821570867</c:v>
                </c:pt>
                <c:pt idx="668">
                  <c:v>10.298548730661636</c:v>
                </c:pt>
                <c:pt idx="669">
                  <c:v>10.301801250141963</c:v>
                </c:pt>
                <c:pt idx="670">
                  <c:v>10.314680021570368</c:v>
                </c:pt>
                <c:pt idx="671">
                  <c:v>10.319960221571009</c:v>
                </c:pt>
                <c:pt idx="672">
                  <c:v>10.319957821571037</c:v>
                </c:pt>
                <c:pt idx="673">
                  <c:v>10.319957821571037</c:v>
                </c:pt>
                <c:pt idx="674">
                  <c:v>10.319957821571037</c:v>
                </c:pt>
                <c:pt idx="675">
                  <c:v>10.319957821571037</c:v>
                </c:pt>
                <c:pt idx="676">
                  <c:v>10.319957821571037</c:v>
                </c:pt>
                <c:pt idx="677">
                  <c:v>10.323995647657554</c:v>
                </c:pt>
                <c:pt idx="678">
                  <c:v>10.359136426221639</c:v>
                </c:pt>
                <c:pt idx="679">
                  <c:v>10.362467821570917</c:v>
                </c:pt>
                <c:pt idx="680">
                  <c:v>10.362467821570917</c:v>
                </c:pt>
                <c:pt idx="681">
                  <c:v>10.362508921569926</c:v>
                </c:pt>
                <c:pt idx="682">
                  <c:v>10.366867136639584</c:v>
                </c:pt>
                <c:pt idx="683">
                  <c:v>10.39688782157053</c:v>
                </c:pt>
                <c:pt idx="684">
                  <c:v>10.396887821570871</c:v>
                </c:pt>
                <c:pt idx="685">
                  <c:v>10.398303079303147</c:v>
                </c:pt>
                <c:pt idx="686">
                  <c:v>10.402404621570085</c:v>
                </c:pt>
                <c:pt idx="687">
                  <c:v>10.403267821570111</c:v>
                </c:pt>
                <c:pt idx="688">
                  <c:v>10.403614321570146</c:v>
                </c:pt>
                <c:pt idx="689">
                  <c:v>10.405247821570796</c:v>
                </c:pt>
                <c:pt idx="690">
                  <c:v>10.40524782157074</c:v>
                </c:pt>
                <c:pt idx="691">
                  <c:v>10.405199434473829</c:v>
                </c:pt>
                <c:pt idx="692">
                  <c:v>10.408795154903984</c:v>
                </c:pt>
                <c:pt idx="693">
                  <c:v>10.420399421570878</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10.424717821570525</c:v>
                </c:pt>
                <c:pt idx="709">
                  <c:v>10.424774521571109</c:v>
                </c:pt>
                <c:pt idx="710">
                  <c:v>10.428004121570424</c:v>
                </c:pt>
                <c:pt idx="711">
                  <c:v>10.432657821569862</c:v>
                </c:pt>
                <c:pt idx="712">
                  <c:v>10.432657821569862</c:v>
                </c:pt>
                <c:pt idx="713">
                  <c:v>10.434316699121197</c:v>
                </c:pt>
                <c:pt idx="714">
                  <c:v>10.430732421570653</c:v>
                </c:pt>
                <c:pt idx="715">
                  <c:v>10.421419054447071</c:v>
                </c:pt>
                <c:pt idx="716">
                  <c:v>10.421147821570273</c:v>
                </c:pt>
                <c:pt idx="717">
                  <c:v>10.421147821570102</c:v>
                </c:pt>
                <c:pt idx="718">
                  <c:v>10.421147821570102</c:v>
                </c:pt>
                <c:pt idx="719">
                  <c:v>10.42106700524441</c:v>
                </c:pt>
                <c:pt idx="720">
                  <c:v>10.42114692157007</c:v>
                </c:pt>
                <c:pt idx="721">
                  <c:v>10.421147821570102</c:v>
                </c:pt>
                <c:pt idx="722">
                  <c:v>10.421147821570102</c:v>
                </c:pt>
                <c:pt idx="723">
                  <c:v>10.421147821570386</c:v>
                </c:pt>
                <c:pt idx="724">
                  <c:v>10.421147821570671</c:v>
                </c:pt>
                <c:pt idx="725">
                  <c:v>10.421147821570329</c:v>
                </c:pt>
                <c:pt idx="726">
                  <c:v>10.413086821570332</c:v>
                </c:pt>
                <c:pt idx="727">
                  <c:v>10.393197021570288</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10.363587821571045</c:v>
                </c:pt>
                <c:pt idx="743">
                  <c:v>10.363587821571045</c:v>
                </c:pt>
                <c:pt idx="744">
                  <c:v>10.362240882794467</c:v>
                </c:pt>
                <c:pt idx="745">
                  <c:v>10.361667821570833</c:v>
                </c:pt>
                <c:pt idx="746">
                  <c:v>10.361687821570555</c:v>
                </c:pt>
                <c:pt idx="747">
                  <c:v>10.361687821569873</c:v>
                </c:pt>
                <c:pt idx="748">
                  <c:v>10.361687821569873</c:v>
                </c:pt>
                <c:pt idx="749">
                  <c:v>10.361661321570452</c:v>
                </c:pt>
                <c:pt idx="750">
                  <c:v>10.361637821570284</c:v>
                </c:pt>
                <c:pt idx="751">
                  <c:v>10.361637821570284</c:v>
                </c:pt>
                <c:pt idx="752">
                  <c:v>10.361637821570284</c:v>
                </c:pt>
                <c:pt idx="753">
                  <c:v>10.361637821570284</c:v>
                </c:pt>
                <c:pt idx="754">
                  <c:v>10.36164472157013</c:v>
                </c:pt>
                <c:pt idx="755">
                  <c:v>10.361667821570549</c:v>
                </c:pt>
                <c:pt idx="756">
                  <c:v>10.361607821570871</c:v>
                </c:pt>
                <c:pt idx="757">
                  <c:v>10.361607821570928</c:v>
                </c:pt>
                <c:pt idx="758">
                  <c:v>10.361607821570928</c:v>
                </c:pt>
                <c:pt idx="759">
                  <c:v>10.358377221570024</c:v>
                </c:pt>
                <c:pt idx="760">
                  <c:v>10.35778782157</c:v>
                </c:pt>
                <c:pt idx="761">
                  <c:v>10.35778782157</c:v>
                </c:pt>
                <c:pt idx="762">
                  <c:v>10.35778782157</c:v>
                </c:pt>
                <c:pt idx="763">
                  <c:v>10.357790932681368</c:v>
                </c:pt>
                <c:pt idx="764">
                  <c:v>10.348749508317027</c:v>
                </c:pt>
                <c:pt idx="765">
                  <c:v>10.348727821569852</c:v>
                </c:pt>
                <c:pt idx="766">
                  <c:v>10.348727821569852</c:v>
                </c:pt>
                <c:pt idx="767">
                  <c:v>10.348727821569852</c:v>
                </c:pt>
                <c:pt idx="768">
                  <c:v>10.348727821569852</c:v>
                </c:pt>
                <c:pt idx="769">
                  <c:v>10.348727821569852</c:v>
                </c:pt>
                <c:pt idx="770">
                  <c:v>10.348727821569852</c:v>
                </c:pt>
                <c:pt idx="771">
                  <c:v>10.348727821569852</c:v>
                </c:pt>
                <c:pt idx="772">
                  <c:v>10.348727821570648</c:v>
                </c:pt>
                <c:pt idx="773">
                  <c:v>10.348602331374295</c:v>
                </c:pt>
                <c:pt idx="774">
                  <c:v>10.343417821571208</c:v>
                </c:pt>
                <c:pt idx="775">
                  <c:v>10.343417821571208</c:v>
                </c:pt>
                <c:pt idx="776">
                  <c:v>10.343417821571208</c:v>
                </c:pt>
                <c:pt idx="777">
                  <c:v>10.343417821571208</c:v>
                </c:pt>
                <c:pt idx="778">
                  <c:v>10.343417821571208</c:v>
                </c:pt>
                <c:pt idx="779">
                  <c:v>10.343417821571208</c:v>
                </c:pt>
                <c:pt idx="780">
                  <c:v>10.343417821570753</c:v>
                </c:pt>
                <c:pt idx="781">
                  <c:v>10.336337821570496</c:v>
                </c:pt>
                <c:pt idx="782">
                  <c:v>10.336337821569927</c:v>
                </c:pt>
                <c:pt idx="783">
                  <c:v>10.336337821569984</c:v>
                </c:pt>
                <c:pt idx="784">
                  <c:v>10.334728721570329</c:v>
                </c:pt>
                <c:pt idx="785">
                  <c:v>10.333567821570099</c:v>
                </c:pt>
                <c:pt idx="786">
                  <c:v>10.333567821570099</c:v>
                </c:pt>
                <c:pt idx="787">
                  <c:v>10.333567821570099</c:v>
                </c:pt>
                <c:pt idx="788">
                  <c:v>10.333570221570071</c:v>
                </c:pt>
                <c:pt idx="789">
                  <c:v>10.33353782157063</c:v>
                </c:pt>
                <c:pt idx="790">
                  <c:v>10.333507821570535</c:v>
                </c:pt>
                <c:pt idx="791">
                  <c:v>10.333502821571116</c:v>
                </c:pt>
                <c:pt idx="792">
                  <c:v>10.333431821570613</c:v>
                </c:pt>
                <c:pt idx="793">
                  <c:v>10.333507821571217</c:v>
                </c:pt>
                <c:pt idx="794">
                  <c:v>10.333507821571217</c:v>
                </c:pt>
                <c:pt idx="795">
                  <c:v>10.333507821571217</c:v>
                </c:pt>
                <c:pt idx="796">
                  <c:v>10.33350782157116</c:v>
                </c:pt>
                <c:pt idx="797">
                  <c:v>10.333507821571217</c:v>
                </c:pt>
                <c:pt idx="798">
                  <c:v>10.333507821571104</c:v>
                </c:pt>
                <c:pt idx="799">
                  <c:v>10.33350782157116</c:v>
                </c:pt>
                <c:pt idx="800">
                  <c:v>10.333507821571217</c:v>
                </c:pt>
                <c:pt idx="801">
                  <c:v>10.333507821571217</c:v>
                </c:pt>
                <c:pt idx="802">
                  <c:v>10.33350782157116</c:v>
                </c:pt>
                <c:pt idx="803">
                  <c:v>10.333507821571217</c:v>
                </c:pt>
                <c:pt idx="804">
                  <c:v>10.333512321571092</c:v>
                </c:pt>
                <c:pt idx="805">
                  <c:v>10.32960922157001</c:v>
                </c:pt>
                <c:pt idx="806">
                  <c:v>10.328987821569953</c:v>
                </c:pt>
                <c:pt idx="807">
                  <c:v>10.328987821570522</c:v>
                </c:pt>
                <c:pt idx="808">
                  <c:v>10.329017821570616</c:v>
                </c:pt>
                <c:pt idx="809">
                  <c:v>10.329017821571242</c:v>
                </c:pt>
                <c:pt idx="810">
                  <c:v>10.329017821571242</c:v>
                </c:pt>
                <c:pt idx="811">
                  <c:v>10.329017821571242</c:v>
                </c:pt>
                <c:pt idx="812">
                  <c:v>10.327144621570525</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10.310600202522764</c:v>
                </c:pt>
                <c:pt idx="824">
                  <c:v>10.310590488237537</c:v>
                </c:pt>
                <c:pt idx="825">
                  <c:v>10.310617821571029</c:v>
                </c:pt>
                <c:pt idx="826">
                  <c:v>10.310617821571029</c:v>
                </c:pt>
                <c:pt idx="827">
                  <c:v>10.311063021570689</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10.314337821571129</c:v>
                </c:pt>
                <c:pt idx="838">
                  <c:v>10.314337821571129</c:v>
                </c:pt>
                <c:pt idx="839">
                  <c:v>10.314337821570845</c:v>
                </c:pt>
                <c:pt idx="840">
                  <c:v>10.314348646313121</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10.314122921570672</c:v>
                </c:pt>
                <c:pt idx="854">
                  <c:v>10.312545021570358</c:v>
                </c:pt>
                <c:pt idx="855">
                  <c:v>10.31251082157091</c:v>
                </c:pt>
                <c:pt idx="856">
                  <c:v>10.312487821570912</c:v>
                </c:pt>
                <c:pt idx="857">
                  <c:v>10.323311821570471</c:v>
                </c:pt>
                <c:pt idx="858">
                  <c:v>10.322432921570268</c:v>
                </c:pt>
                <c:pt idx="859">
                  <c:v>10.316624521570176</c:v>
                </c:pt>
                <c:pt idx="860">
                  <c:v>10.312015721570148</c:v>
                </c:pt>
                <c:pt idx="861">
                  <c:v>10.308596121571085</c:v>
                </c:pt>
                <c:pt idx="862">
                  <c:v>10.306823800951392</c:v>
                </c:pt>
                <c:pt idx="863">
                  <c:v>10.304902321570509</c:v>
                </c:pt>
                <c:pt idx="864">
                  <c:v>10.304887821570546</c:v>
                </c:pt>
                <c:pt idx="865">
                  <c:v>10.304887821570546</c:v>
                </c:pt>
                <c:pt idx="866">
                  <c:v>10.304887821570546</c:v>
                </c:pt>
                <c:pt idx="867">
                  <c:v>10.304887821570546</c:v>
                </c:pt>
                <c:pt idx="868">
                  <c:v>10.304926021569983</c:v>
                </c:pt>
                <c:pt idx="869">
                  <c:v>10.304937821569965</c:v>
                </c:pt>
                <c:pt idx="870">
                  <c:v>10.30496482157092</c:v>
                </c:pt>
                <c:pt idx="871">
                  <c:v>10.303746221569938</c:v>
                </c:pt>
                <c:pt idx="872">
                  <c:v>10.30302915490374</c:v>
                </c:pt>
                <c:pt idx="873">
                  <c:v>10.298407821570535</c:v>
                </c:pt>
                <c:pt idx="874">
                  <c:v>10.298407821570535</c:v>
                </c:pt>
                <c:pt idx="875">
                  <c:v>10.298406996828291</c:v>
                </c:pt>
                <c:pt idx="876">
                  <c:v>10.298465421569844</c:v>
                </c:pt>
                <c:pt idx="877">
                  <c:v>10.296590721570269</c:v>
                </c:pt>
                <c:pt idx="878">
                  <c:v>10.296547821570229</c:v>
                </c:pt>
                <c:pt idx="879">
                  <c:v>10.296547821570229</c:v>
                </c:pt>
                <c:pt idx="880">
                  <c:v>10.296547821570229</c:v>
                </c:pt>
                <c:pt idx="881">
                  <c:v>10.293777720560499</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10.292780833618892</c:v>
                </c:pt>
                <c:pt idx="890">
                  <c:v>10.291869521569922</c:v>
                </c:pt>
                <c:pt idx="891">
                  <c:v>10.290987821569715</c:v>
                </c:pt>
                <c:pt idx="892">
                  <c:v>10.290987821569715</c:v>
                </c:pt>
                <c:pt idx="893">
                  <c:v>10.290987821569715</c:v>
                </c:pt>
                <c:pt idx="894">
                  <c:v>10.290966221570258</c:v>
                </c:pt>
                <c:pt idx="895">
                  <c:v>10.290891306419425</c:v>
                </c:pt>
                <c:pt idx="896">
                  <c:v>10.290867821570473</c:v>
                </c:pt>
                <c:pt idx="897">
                  <c:v>10.290811421570467</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10.29065782157015</c:v>
                </c:pt>
                <c:pt idx="906">
                  <c:v>10.290657821570036</c:v>
                </c:pt>
                <c:pt idx="907">
                  <c:v>10.290657821570036</c:v>
                </c:pt>
                <c:pt idx="908">
                  <c:v>10.290719921570982</c:v>
                </c:pt>
                <c:pt idx="909">
                  <c:v>10.290747821571003</c:v>
                </c:pt>
                <c:pt idx="910">
                  <c:v>10.290747821571003</c:v>
                </c:pt>
                <c:pt idx="911">
                  <c:v>10.290776893735185</c:v>
                </c:pt>
                <c:pt idx="912">
                  <c:v>10.29076179417369</c:v>
                </c:pt>
                <c:pt idx="913">
                  <c:v>10.290807821569942</c:v>
                </c:pt>
                <c:pt idx="914">
                  <c:v>10.290807821569885</c:v>
                </c:pt>
                <c:pt idx="915">
                  <c:v>10.290797221570173</c:v>
                </c:pt>
                <c:pt idx="916">
                  <c:v>10.290814621569936</c:v>
                </c:pt>
                <c:pt idx="917">
                  <c:v>10.290807821569942</c:v>
                </c:pt>
                <c:pt idx="918">
                  <c:v>10.290807821569885</c:v>
                </c:pt>
                <c:pt idx="919">
                  <c:v>10.292593421571198</c:v>
                </c:pt>
                <c:pt idx="920">
                  <c:v>10.292727821571233</c:v>
                </c:pt>
                <c:pt idx="921">
                  <c:v>10.292727821570551</c:v>
                </c:pt>
                <c:pt idx="922">
                  <c:v>10.294111483542039</c:v>
                </c:pt>
                <c:pt idx="923">
                  <c:v>10.300587821570147</c:v>
                </c:pt>
                <c:pt idx="924">
                  <c:v>10.300587821570147</c:v>
                </c:pt>
                <c:pt idx="925">
                  <c:v>10.300588021570192</c:v>
                </c:pt>
                <c:pt idx="926">
                  <c:v>10.300587821570147</c:v>
                </c:pt>
                <c:pt idx="927">
                  <c:v>10.300587821570147</c:v>
                </c:pt>
                <c:pt idx="928">
                  <c:v>10.300587821570147</c:v>
                </c:pt>
                <c:pt idx="929">
                  <c:v>10.300587821570147</c:v>
                </c:pt>
                <c:pt idx="930">
                  <c:v>10.300587821570659</c:v>
                </c:pt>
                <c:pt idx="931">
                  <c:v>10.300547821570873</c:v>
                </c:pt>
                <c:pt idx="932">
                  <c:v>10.300582021570037</c:v>
                </c:pt>
                <c:pt idx="933">
                  <c:v>10.300621721570039</c:v>
                </c:pt>
                <c:pt idx="934">
                  <c:v>10.300607821570154</c:v>
                </c:pt>
                <c:pt idx="935">
                  <c:v>10.300607821570154</c:v>
                </c:pt>
                <c:pt idx="936">
                  <c:v>10.300632696569878</c:v>
                </c:pt>
                <c:pt idx="937">
                  <c:v>10.300612821570255</c:v>
                </c:pt>
                <c:pt idx="938">
                  <c:v>10.300637821569907</c:v>
                </c:pt>
                <c:pt idx="939">
                  <c:v>10.300637521569612</c:v>
                </c:pt>
                <c:pt idx="940">
                  <c:v>10.300581821570617</c:v>
                </c:pt>
                <c:pt idx="941">
                  <c:v>10.30054782157093</c:v>
                </c:pt>
                <c:pt idx="942">
                  <c:v>10.30054782157093</c:v>
                </c:pt>
                <c:pt idx="943">
                  <c:v>10.30054782157093</c:v>
                </c:pt>
                <c:pt idx="944">
                  <c:v>10.300574821570237</c:v>
                </c:pt>
                <c:pt idx="945">
                  <c:v>10.300607821570154</c:v>
                </c:pt>
                <c:pt idx="946">
                  <c:v>10.300607821570495</c:v>
                </c:pt>
                <c:pt idx="947">
                  <c:v>10.300607821570551</c:v>
                </c:pt>
                <c:pt idx="948">
                  <c:v>10.30060782157021</c:v>
                </c:pt>
                <c:pt idx="949">
                  <c:v>10.300563029904524</c:v>
                </c:pt>
                <c:pt idx="950">
                  <c:v>10.300517821571006</c:v>
                </c:pt>
                <c:pt idx="951">
                  <c:v>10.300517821571006</c:v>
                </c:pt>
                <c:pt idx="952">
                  <c:v>10.300517821571006</c:v>
                </c:pt>
                <c:pt idx="953">
                  <c:v>10.300580421570075</c:v>
                </c:pt>
                <c:pt idx="954">
                  <c:v>10.300511779903431</c:v>
                </c:pt>
                <c:pt idx="955">
                  <c:v>10.300587821570602</c:v>
                </c:pt>
                <c:pt idx="956">
                  <c:v>10.300587821570375</c:v>
                </c:pt>
                <c:pt idx="957">
                  <c:v>10.29864782157027</c:v>
                </c:pt>
                <c:pt idx="958">
                  <c:v>10.298587821570251</c:v>
                </c:pt>
                <c:pt idx="959">
                  <c:v>10.298587821570251</c:v>
                </c:pt>
                <c:pt idx="960">
                  <c:v>10.298610021569672</c:v>
                </c:pt>
                <c:pt idx="961">
                  <c:v>10.298661120539734</c:v>
                </c:pt>
                <c:pt idx="962">
                  <c:v>10.298626721569732</c:v>
                </c:pt>
                <c:pt idx="963">
                  <c:v>10.298623821570672</c:v>
                </c:pt>
                <c:pt idx="964">
                  <c:v>10.287856900517951</c:v>
                </c:pt>
                <c:pt idx="965">
                  <c:v>10.257262721570882</c:v>
                </c:pt>
                <c:pt idx="966">
                  <c:v>10.250307821570559</c:v>
                </c:pt>
                <c:pt idx="967">
                  <c:v>10.250307821570559</c:v>
                </c:pt>
                <c:pt idx="968">
                  <c:v>10.250307821570559</c:v>
                </c:pt>
                <c:pt idx="969">
                  <c:v>10.249523421570402</c:v>
                </c:pt>
                <c:pt idx="970">
                  <c:v>10.248447821570252</c:v>
                </c:pt>
                <c:pt idx="971">
                  <c:v>10.248477421569973</c:v>
                </c:pt>
                <c:pt idx="972">
                  <c:v>10.248487821570663</c:v>
                </c:pt>
                <c:pt idx="973">
                  <c:v>10.248447821570309</c:v>
                </c:pt>
                <c:pt idx="974">
                  <c:v>10.248447821570252</c:v>
                </c:pt>
                <c:pt idx="975">
                  <c:v>10.248504221571451</c:v>
                </c:pt>
                <c:pt idx="976">
                  <c:v>10.248507821571408</c:v>
                </c:pt>
                <c:pt idx="977">
                  <c:v>10.248507821571408</c:v>
                </c:pt>
                <c:pt idx="978">
                  <c:v>10.248507409200201</c:v>
                </c:pt>
                <c:pt idx="979">
                  <c:v>10.248488821570206</c:v>
                </c:pt>
                <c:pt idx="980">
                  <c:v>10.248507821571408</c:v>
                </c:pt>
                <c:pt idx="981">
                  <c:v>10.248507821570556</c:v>
                </c:pt>
                <c:pt idx="982">
                  <c:v>10.248507821570556</c:v>
                </c:pt>
                <c:pt idx="983">
                  <c:v>10.248507821571408</c:v>
                </c:pt>
                <c:pt idx="984">
                  <c:v>10.248492821569968</c:v>
                </c:pt>
                <c:pt idx="985">
                  <c:v>10.248487821570095</c:v>
                </c:pt>
                <c:pt idx="986">
                  <c:v>10.248493021570866</c:v>
                </c:pt>
                <c:pt idx="987">
                  <c:v>10.248507821571408</c:v>
                </c:pt>
                <c:pt idx="988">
                  <c:v>10.248507821571408</c:v>
                </c:pt>
                <c:pt idx="989">
                  <c:v>10.248507821570954</c:v>
                </c:pt>
                <c:pt idx="990">
                  <c:v>10.250307821570559</c:v>
                </c:pt>
                <c:pt idx="991">
                  <c:v>10.250307821570559</c:v>
                </c:pt>
                <c:pt idx="992">
                  <c:v>10.250307821570559</c:v>
                </c:pt>
                <c:pt idx="993">
                  <c:v>10.250307821570559</c:v>
                </c:pt>
                <c:pt idx="994">
                  <c:v>10.250307821570559</c:v>
                </c:pt>
                <c:pt idx="995">
                  <c:v>10.253670221569948</c:v>
                </c:pt>
                <c:pt idx="996">
                  <c:v>10.255687821570049</c:v>
                </c:pt>
                <c:pt idx="997">
                  <c:v>10.255687821570049</c:v>
                </c:pt>
                <c:pt idx="998">
                  <c:v>10.255679521570286</c:v>
                </c:pt>
                <c:pt idx="999">
                  <c:v>10.255587821570472</c:v>
                </c:pt>
                <c:pt idx="1000">
                  <c:v>10.255687821570902</c:v>
                </c:pt>
                <c:pt idx="1001">
                  <c:v>10.255687821570049</c:v>
                </c:pt>
                <c:pt idx="1002">
                  <c:v>10.255687821570049</c:v>
                </c:pt>
                <c:pt idx="1003">
                  <c:v>10.255687821570049</c:v>
                </c:pt>
                <c:pt idx="1004">
                  <c:v>10.255687821570049</c:v>
                </c:pt>
                <c:pt idx="1005">
                  <c:v>10.255687821570106</c:v>
                </c:pt>
                <c:pt idx="1006">
                  <c:v>10.25568782157022</c:v>
                </c:pt>
                <c:pt idx="1007">
                  <c:v>10.255687821570049</c:v>
                </c:pt>
                <c:pt idx="1008">
                  <c:v>10.255687821570675</c:v>
                </c:pt>
                <c:pt idx="1009">
                  <c:v>10.255687821570675</c:v>
                </c:pt>
                <c:pt idx="1010">
                  <c:v>10.255687821570049</c:v>
                </c:pt>
                <c:pt idx="1011">
                  <c:v>10.255687821570049</c:v>
                </c:pt>
                <c:pt idx="1012">
                  <c:v>10.255687821570277</c:v>
                </c:pt>
                <c:pt idx="1013">
                  <c:v>10.255687821570049</c:v>
                </c:pt>
                <c:pt idx="1014">
                  <c:v>10.255687821570049</c:v>
                </c:pt>
                <c:pt idx="1015">
                  <c:v>10.255687821570049</c:v>
                </c:pt>
                <c:pt idx="1016">
                  <c:v>10.255669621569993</c:v>
                </c:pt>
                <c:pt idx="1017">
                  <c:v>10.257517821570374</c:v>
                </c:pt>
                <c:pt idx="1018">
                  <c:v>10.257517821570318</c:v>
                </c:pt>
                <c:pt idx="1019">
                  <c:v>10.257517821570318</c:v>
                </c:pt>
                <c:pt idx="1020">
                  <c:v>10.257517821570318</c:v>
                </c:pt>
                <c:pt idx="1021">
                  <c:v>10.257517821570318</c:v>
                </c:pt>
                <c:pt idx="1022">
                  <c:v>10.257517821570318</c:v>
                </c:pt>
                <c:pt idx="1023">
                  <c:v>10.257517821570318</c:v>
                </c:pt>
                <c:pt idx="1024">
                  <c:v>10.257600563505989</c:v>
                </c:pt>
                <c:pt idx="1025">
                  <c:v>10.257607821570602</c:v>
                </c:pt>
                <c:pt idx="1026">
                  <c:v>10.257607821570943</c:v>
                </c:pt>
                <c:pt idx="1027">
                  <c:v>10.257607821570943</c:v>
                </c:pt>
                <c:pt idx="1028">
                  <c:v>10.257607821570943</c:v>
                </c:pt>
                <c:pt idx="1029">
                  <c:v>10.257607821570943</c:v>
                </c:pt>
                <c:pt idx="1030">
                  <c:v>10.257607821570886</c:v>
                </c:pt>
                <c:pt idx="1031">
                  <c:v>10.257607821570943</c:v>
                </c:pt>
                <c:pt idx="1032">
                  <c:v>10.257607821570943</c:v>
                </c:pt>
                <c:pt idx="1033">
                  <c:v>10.257607821570943</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10.273514821570743</c:v>
                </c:pt>
                <c:pt idx="1045">
                  <c:v>10.279517821570934</c:v>
                </c:pt>
                <c:pt idx="1046">
                  <c:v>10.279517821570934</c:v>
                </c:pt>
                <c:pt idx="1047">
                  <c:v>10.279517821570934</c:v>
                </c:pt>
                <c:pt idx="1048">
                  <c:v>10.279517821570934</c:v>
                </c:pt>
                <c:pt idx="1049">
                  <c:v>10.279517821570934</c:v>
                </c:pt>
                <c:pt idx="1050">
                  <c:v>10.279517821570877</c:v>
                </c:pt>
                <c:pt idx="1051">
                  <c:v>10.279517821570877</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10.289737821570995</c:v>
                </c:pt>
                <c:pt idx="1061">
                  <c:v>10.289737821570995</c:v>
                </c:pt>
                <c:pt idx="1062">
                  <c:v>10.289737821570995</c:v>
                </c:pt>
                <c:pt idx="1063">
                  <c:v>10.289737821570995</c:v>
                </c:pt>
                <c:pt idx="1064">
                  <c:v>10.289737821570995</c:v>
                </c:pt>
                <c:pt idx="1065">
                  <c:v>10.289737821570995</c:v>
                </c:pt>
                <c:pt idx="1066">
                  <c:v>10.289737821570995</c:v>
                </c:pt>
                <c:pt idx="1067">
                  <c:v>10.289737821570938</c:v>
                </c:pt>
                <c:pt idx="1068">
                  <c:v>10.289793779017586</c:v>
                </c:pt>
                <c:pt idx="1069">
                  <c:v>10.289867821570894</c:v>
                </c:pt>
                <c:pt idx="1070">
                  <c:v>10.289867821570837</c:v>
                </c:pt>
                <c:pt idx="1071">
                  <c:v>10.289867821570894</c:v>
                </c:pt>
                <c:pt idx="1072">
                  <c:v>10.289864821570902</c:v>
                </c:pt>
                <c:pt idx="1073">
                  <c:v>10.289715721570118</c:v>
                </c:pt>
                <c:pt idx="1074">
                  <c:v>10.285416921570956</c:v>
                </c:pt>
                <c:pt idx="1075">
                  <c:v>10.28531782157016</c:v>
                </c:pt>
                <c:pt idx="1076">
                  <c:v>10.285317821570217</c:v>
                </c:pt>
                <c:pt idx="1077">
                  <c:v>10.285317821570331</c:v>
                </c:pt>
                <c:pt idx="1078">
                  <c:v>10.28531782157016</c:v>
                </c:pt>
                <c:pt idx="1079">
                  <c:v>10.285370621570095</c:v>
                </c:pt>
                <c:pt idx="1080">
                  <c:v>10.284200621570946</c:v>
                </c:pt>
                <c:pt idx="1081">
                  <c:v>10.283547821570991</c:v>
                </c:pt>
                <c:pt idx="1082">
                  <c:v>10.283547821570991</c:v>
                </c:pt>
                <c:pt idx="1083">
                  <c:v>10.283547821570991</c:v>
                </c:pt>
                <c:pt idx="1084">
                  <c:v>10.281846821570909</c:v>
                </c:pt>
                <c:pt idx="1085">
                  <c:v>10.28165782157059</c:v>
                </c:pt>
                <c:pt idx="1086">
                  <c:v>10.279727821570688</c:v>
                </c:pt>
                <c:pt idx="1087">
                  <c:v>10.27972782157012</c:v>
                </c:pt>
                <c:pt idx="1088">
                  <c:v>10.27972782157012</c:v>
                </c:pt>
                <c:pt idx="1089">
                  <c:v>10.279727821570177</c:v>
                </c:pt>
                <c:pt idx="1090">
                  <c:v>10.27972782157012</c:v>
                </c:pt>
                <c:pt idx="1091">
                  <c:v>10.27972782157012</c:v>
                </c:pt>
                <c:pt idx="1092">
                  <c:v>10.27972782157012</c:v>
                </c:pt>
                <c:pt idx="1093">
                  <c:v>10.27972782157012</c:v>
                </c:pt>
                <c:pt idx="1094">
                  <c:v>10.279727821570461</c:v>
                </c:pt>
                <c:pt idx="1095">
                  <c:v>10.279727821570802</c:v>
                </c:pt>
                <c:pt idx="1096">
                  <c:v>10.279727821570177</c:v>
                </c:pt>
                <c:pt idx="1097">
                  <c:v>10.278480421570109</c:v>
                </c:pt>
                <c:pt idx="1098">
                  <c:v>10.27783782157006</c:v>
                </c:pt>
                <c:pt idx="1099">
                  <c:v>10.27783782157006</c:v>
                </c:pt>
                <c:pt idx="1100">
                  <c:v>10.27783782157006</c:v>
                </c:pt>
                <c:pt idx="1101">
                  <c:v>10.27783782157006</c:v>
                </c:pt>
                <c:pt idx="1102">
                  <c:v>10.277866571570016</c:v>
                </c:pt>
                <c:pt idx="1103">
                  <c:v>10.277867821570609</c:v>
                </c:pt>
                <c:pt idx="1104">
                  <c:v>10.273387821570608</c:v>
                </c:pt>
                <c:pt idx="1105">
                  <c:v>10.273387821570211</c:v>
                </c:pt>
                <c:pt idx="1106">
                  <c:v>10.273387821570211</c:v>
                </c:pt>
                <c:pt idx="1107">
                  <c:v>10.273387821570211</c:v>
                </c:pt>
                <c:pt idx="1108">
                  <c:v>10.273387821570211</c:v>
                </c:pt>
                <c:pt idx="1109">
                  <c:v>10.273387821570211</c:v>
                </c:pt>
                <c:pt idx="1110">
                  <c:v>10.273406996828484</c:v>
                </c:pt>
                <c:pt idx="1111">
                  <c:v>10.2734478215704</c:v>
                </c:pt>
                <c:pt idx="1112">
                  <c:v>10.273447821570628</c:v>
                </c:pt>
                <c:pt idx="1113">
                  <c:v>10.273447821570969</c:v>
                </c:pt>
                <c:pt idx="1114">
                  <c:v>10.273447821570969</c:v>
                </c:pt>
                <c:pt idx="1115">
                  <c:v>10.273447821570969</c:v>
                </c:pt>
                <c:pt idx="1116">
                  <c:v>10.273447821570912</c:v>
                </c:pt>
                <c:pt idx="1117">
                  <c:v>10.273447821570969</c:v>
                </c:pt>
                <c:pt idx="1118">
                  <c:v>10.273447821570969</c:v>
                </c:pt>
                <c:pt idx="1119">
                  <c:v>10.273447821570969</c:v>
                </c:pt>
                <c:pt idx="1120">
                  <c:v>10.273447821570969</c:v>
                </c:pt>
                <c:pt idx="1121">
                  <c:v>10.273447821570457</c:v>
                </c:pt>
                <c:pt idx="1122">
                  <c:v>10.273447821570741</c:v>
                </c:pt>
                <c:pt idx="1123">
                  <c:v>10.273462621570602</c:v>
                </c:pt>
                <c:pt idx="1124">
                  <c:v>10.273487821570583</c:v>
                </c:pt>
                <c:pt idx="1125">
                  <c:v>10.273487821570583</c:v>
                </c:pt>
                <c:pt idx="1126">
                  <c:v>10.273487821570583</c:v>
                </c:pt>
                <c:pt idx="1127">
                  <c:v>10.273487821570583</c:v>
                </c:pt>
                <c:pt idx="1128">
                  <c:v>10.273487821570583</c:v>
                </c:pt>
                <c:pt idx="1129">
                  <c:v>10.273447821570628</c:v>
                </c:pt>
                <c:pt idx="1130">
                  <c:v>10.273447821570969</c:v>
                </c:pt>
                <c:pt idx="1131">
                  <c:v>10.272723621570421</c:v>
                </c:pt>
                <c:pt idx="1132">
                  <c:v>10.270932121570056</c:v>
                </c:pt>
                <c:pt idx="1133">
                  <c:v>10.269657821570021</c:v>
                </c:pt>
                <c:pt idx="1134">
                  <c:v>10.269657821570078</c:v>
                </c:pt>
                <c:pt idx="1135">
                  <c:v>10.268776121570951</c:v>
                </c:pt>
                <c:pt idx="1136">
                  <c:v>10.267857821570871</c:v>
                </c:pt>
                <c:pt idx="1137">
                  <c:v>10.267887821570568</c:v>
                </c:pt>
                <c:pt idx="1138">
                  <c:v>10.267875821570598</c:v>
                </c:pt>
                <c:pt idx="1139">
                  <c:v>10.26791182157011</c:v>
                </c:pt>
                <c:pt idx="1140">
                  <c:v>10.267948621570937</c:v>
                </c:pt>
                <c:pt idx="1141">
                  <c:v>10.267987821571054</c:v>
                </c:pt>
                <c:pt idx="1142">
                  <c:v>10.267975821570346</c:v>
                </c:pt>
                <c:pt idx="1143">
                  <c:v>10.267947821569678</c:v>
                </c:pt>
                <c:pt idx="1144">
                  <c:v>10.267947821569678</c:v>
                </c:pt>
                <c:pt idx="1145">
                  <c:v>10.267947821569734</c:v>
                </c:pt>
                <c:pt idx="1146">
                  <c:v>10.271587821570492</c:v>
                </c:pt>
                <c:pt idx="1147">
                  <c:v>10.271587821571117</c:v>
                </c:pt>
                <c:pt idx="1148">
                  <c:v>10.271640021570008</c:v>
                </c:pt>
                <c:pt idx="1149">
                  <c:v>10.271647821570056</c:v>
                </c:pt>
                <c:pt idx="1150">
                  <c:v>10.271647821570056</c:v>
                </c:pt>
                <c:pt idx="1151">
                  <c:v>10.271647821570227</c:v>
                </c:pt>
                <c:pt idx="1152">
                  <c:v>10.273537821570741</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10.273537821570741</c:v>
                </c:pt>
                <c:pt idx="1161">
                  <c:v>10.273537821570059</c:v>
                </c:pt>
                <c:pt idx="1162">
                  <c:v>10.273537821570059</c:v>
                </c:pt>
                <c:pt idx="1163">
                  <c:v>10.273537821570059</c:v>
                </c:pt>
                <c:pt idx="1164">
                  <c:v>10.273537821570059</c:v>
                </c:pt>
                <c:pt idx="1165">
                  <c:v>10.273537821570116</c:v>
                </c:pt>
                <c:pt idx="1166">
                  <c:v>10.27353632157012</c:v>
                </c:pt>
                <c:pt idx="1167">
                  <c:v>10.274720245812873</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10.277187821570507</c:v>
                </c:pt>
                <c:pt idx="1176">
                  <c:v>10.276331392999552</c:v>
                </c:pt>
                <c:pt idx="1177">
                  <c:v>10.259168034335957</c:v>
                </c:pt>
                <c:pt idx="1178">
                  <c:v>10.247249321570663</c:v>
                </c:pt>
                <c:pt idx="1179">
                  <c:v>10.246987821570642</c:v>
                </c:pt>
                <c:pt idx="1180">
                  <c:v>10.246987821570642</c:v>
                </c:pt>
                <c:pt idx="1181">
                  <c:v>10.246987821570642</c:v>
                </c:pt>
                <c:pt idx="1182">
                  <c:v>10.246987821570642</c:v>
                </c:pt>
                <c:pt idx="1183">
                  <c:v>10.246987821570642</c:v>
                </c:pt>
                <c:pt idx="1184">
                  <c:v>10.2407326215707</c:v>
                </c:pt>
                <c:pt idx="1185">
                  <c:v>10.235267821571242</c:v>
                </c:pt>
                <c:pt idx="1186">
                  <c:v>10.235267821571242</c:v>
                </c:pt>
                <c:pt idx="1187">
                  <c:v>10.235267821571242</c:v>
                </c:pt>
                <c:pt idx="1188">
                  <c:v>10.235267821571185</c:v>
                </c:pt>
                <c:pt idx="1189">
                  <c:v>10.235267821571014</c:v>
                </c:pt>
                <c:pt idx="1190">
                  <c:v>10.233921392999363</c:v>
                </c:pt>
                <c:pt idx="1191">
                  <c:v>10.230711821570807</c:v>
                </c:pt>
                <c:pt idx="1192">
                  <c:v>10.230688421571173</c:v>
                </c:pt>
                <c:pt idx="1193">
                  <c:v>10.230687821571152</c:v>
                </c:pt>
                <c:pt idx="1194">
                  <c:v>10.230687821571038</c:v>
                </c:pt>
                <c:pt idx="1195">
                  <c:v>10.230717821570565</c:v>
                </c:pt>
                <c:pt idx="1196">
                  <c:v>10.230708421570441</c:v>
                </c:pt>
                <c:pt idx="1197">
                  <c:v>10.230627821569996</c:v>
                </c:pt>
                <c:pt idx="1198">
                  <c:v>10.230627821569996</c:v>
                </c:pt>
                <c:pt idx="1199">
                  <c:v>10.230627821569996</c:v>
                </c:pt>
                <c:pt idx="1200">
                  <c:v>10.230627821569996</c:v>
                </c:pt>
                <c:pt idx="1201">
                  <c:v>10.230627821569996</c:v>
                </c:pt>
                <c:pt idx="1202">
                  <c:v>10.230627821570621</c:v>
                </c:pt>
                <c:pt idx="1203">
                  <c:v>10.230627821569996</c:v>
                </c:pt>
                <c:pt idx="1204">
                  <c:v>10.230627821569996</c:v>
                </c:pt>
                <c:pt idx="1205">
                  <c:v>10.230648821570284</c:v>
                </c:pt>
                <c:pt idx="1206">
                  <c:v>10.230627821569996</c:v>
                </c:pt>
                <c:pt idx="1207">
                  <c:v>10.230627821569996</c:v>
                </c:pt>
                <c:pt idx="1208">
                  <c:v>10.230627821569996</c:v>
                </c:pt>
                <c:pt idx="1209">
                  <c:v>10.23062782157028</c:v>
                </c:pt>
                <c:pt idx="1210">
                  <c:v>10.223587821570149</c:v>
                </c:pt>
                <c:pt idx="1211">
                  <c:v>10.223587821569751</c:v>
                </c:pt>
                <c:pt idx="1212">
                  <c:v>10.223587821569808</c:v>
                </c:pt>
                <c:pt idx="1213">
                  <c:v>10.221010421570028</c:v>
                </c:pt>
                <c:pt idx="1214">
                  <c:v>10.220873221571182</c:v>
                </c:pt>
                <c:pt idx="1215">
                  <c:v>10.220867821570991</c:v>
                </c:pt>
                <c:pt idx="1216">
                  <c:v>10.220887821570827</c:v>
                </c:pt>
                <c:pt idx="1217">
                  <c:v>10.211215121570532</c:v>
                </c:pt>
                <c:pt idx="1218">
                  <c:v>10.198217821570196</c:v>
                </c:pt>
                <c:pt idx="1219">
                  <c:v>10.19821782157014</c:v>
                </c:pt>
                <c:pt idx="1220">
                  <c:v>10.19821782157014</c:v>
                </c:pt>
                <c:pt idx="1221">
                  <c:v>10.19821782157014</c:v>
                </c:pt>
                <c:pt idx="1222">
                  <c:v>10.19821782157014</c:v>
                </c:pt>
                <c:pt idx="1223">
                  <c:v>10.19821782157014</c:v>
                </c:pt>
                <c:pt idx="1224">
                  <c:v>10.198217821570481</c:v>
                </c:pt>
                <c:pt idx="1225">
                  <c:v>10.198217821570424</c:v>
                </c:pt>
                <c:pt idx="1226">
                  <c:v>10.19821782157014</c:v>
                </c:pt>
                <c:pt idx="1227">
                  <c:v>10.19821782157014</c:v>
                </c:pt>
                <c:pt idx="1228">
                  <c:v>10.198164421570922</c:v>
                </c:pt>
                <c:pt idx="1229">
                  <c:v>10.198157821570916</c:v>
                </c:pt>
                <c:pt idx="1230">
                  <c:v>10.198212005243235</c:v>
                </c:pt>
                <c:pt idx="1231">
                  <c:v>10.198247821570121</c:v>
                </c:pt>
                <c:pt idx="1232">
                  <c:v>10.198247821570575</c:v>
                </c:pt>
                <c:pt idx="1233">
                  <c:v>10.198247821570519</c:v>
                </c:pt>
                <c:pt idx="1234">
                  <c:v>10.198286221571081</c:v>
                </c:pt>
                <c:pt idx="1235">
                  <c:v>10.198189821570267</c:v>
                </c:pt>
                <c:pt idx="1236">
                  <c:v>10.198187821570272</c:v>
                </c:pt>
                <c:pt idx="1237">
                  <c:v>10.198187821570272</c:v>
                </c:pt>
                <c:pt idx="1238">
                  <c:v>10.198187821570272</c:v>
                </c:pt>
                <c:pt idx="1239">
                  <c:v>10.198187821570272</c:v>
                </c:pt>
                <c:pt idx="1240">
                  <c:v>10.198164221570877</c:v>
                </c:pt>
                <c:pt idx="1241">
                  <c:v>10.20008782157025</c:v>
                </c:pt>
                <c:pt idx="1242">
                  <c:v>10.200087821570193</c:v>
                </c:pt>
                <c:pt idx="1243">
                  <c:v>10.200087821570193</c:v>
                </c:pt>
                <c:pt idx="1244">
                  <c:v>10.200087821570193</c:v>
                </c:pt>
                <c:pt idx="1245">
                  <c:v>10.20008782157025</c:v>
                </c:pt>
                <c:pt idx="1246">
                  <c:v>10.200087821570193</c:v>
                </c:pt>
                <c:pt idx="1247">
                  <c:v>10.200087021570241</c:v>
                </c:pt>
                <c:pt idx="1248">
                  <c:v>10.20013716367599</c:v>
                </c:pt>
                <c:pt idx="1249">
                  <c:v>10.200137821570976</c:v>
                </c:pt>
                <c:pt idx="1250">
                  <c:v>10.200137821571033</c:v>
                </c:pt>
                <c:pt idx="1251">
                  <c:v>10.200137821570976</c:v>
                </c:pt>
                <c:pt idx="1252">
                  <c:v>10.200137821571033</c:v>
                </c:pt>
                <c:pt idx="1253">
                  <c:v>10.200137821571033</c:v>
                </c:pt>
                <c:pt idx="1254">
                  <c:v>10.200143821570848</c:v>
                </c:pt>
                <c:pt idx="1255">
                  <c:v>10.200187821570566</c:v>
                </c:pt>
                <c:pt idx="1256">
                  <c:v>10.200187821570566</c:v>
                </c:pt>
                <c:pt idx="1257">
                  <c:v>10.198307821570481</c:v>
                </c:pt>
                <c:pt idx="1258">
                  <c:v>10.198307821570765</c:v>
                </c:pt>
                <c:pt idx="1259">
                  <c:v>10.198307821570765</c:v>
                </c:pt>
                <c:pt idx="1260">
                  <c:v>10.198307821570765</c:v>
                </c:pt>
                <c:pt idx="1261">
                  <c:v>10.198329421570222</c:v>
                </c:pt>
                <c:pt idx="1262">
                  <c:v>10.198367821570045</c:v>
                </c:pt>
                <c:pt idx="1263">
                  <c:v>10.198367821570329</c:v>
                </c:pt>
                <c:pt idx="1264">
                  <c:v>10.198367821570045</c:v>
                </c:pt>
                <c:pt idx="1265">
                  <c:v>10.198367821570045</c:v>
                </c:pt>
                <c:pt idx="1266">
                  <c:v>10.198367821570272</c:v>
                </c:pt>
                <c:pt idx="1267">
                  <c:v>10.1982874215701</c:v>
                </c:pt>
                <c:pt idx="1268">
                  <c:v>10.194528421570666</c:v>
                </c:pt>
                <c:pt idx="1269">
                  <c:v>10.185376363236728</c:v>
                </c:pt>
                <c:pt idx="1270">
                  <c:v>10.184687821570023</c:v>
                </c:pt>
                <c:pt idx="1271">
                  <c:v>10.184687821570023</c:v>
                </c:pt>
                <c:pt idx="1272">
                  <c:v>10.184687821570023</c:v>
                </c:pt>
                <c:pt idx="1273">
                  <c:v>10.184687821570478</c:v>
                </c:pt>
                <c:pt idx="1274">
                  <c:v>10.184787821570509</c:v>
                </c:pt>
                <c:pt idx="1275">
                  <c:v>10.184787821570453</c:v>
                </c:pt>
                <c:pt idx="1276">
                  <c:v>10.184169084728111</c:v>
                </c:pt>
                <c:pt idx="1277">
                  <c:v>10.182027721571316</c:v>
                </c:pt>
                <c:pt idx="1278">
                  <c:v>10.181987821571155</c:v>
                </c:pt>
                <c:pt idx="1279">
                  <c:v>10.181987821571155</c:v>
                </c:pt>
                <c:pt idx="1280">
                  <c:v>10.181987821571155</c:v>
                </c:pt>
                <c:pt idx="1281">
                  <c:v>10.181987821571155</c:v>
                </c:pt>
                <c:pt idx="1282">
                  <c:v>10.181987821570587</c:v>
                </c:pt>
                <c:pt idx="1283">
                  <c:v>10.18198782157053</c:v>
                </c:pt>
                <c:pt idx="1284">
                  <c:v>10.181987821571155</c:v>
                </c:pt>
                <c:pt idx="1285">
                  <c:v>10.181987821571155</c:v>
                </c:pt>
                <c:pt idx="1286">
                  <c:v>10.181987821571155</c:v>
                </c:pt>
                <c:pt idx="1287">
                  <c:v>10.181987821571155</c:v>
                </c:pt>
                <c:pt idx="1288">
                  <c:v>10.181987821571155</c:v>
                </c:pt>
                <c:pt idx="1289">
                  <c:v>10.181987821571099</c:v>
                </c:pt>
                <c:pt idx="1290">
                  <c:v>10.181987821571155</c:v>
                </c:pt>
                <c:pt idx="1291">
                  <c:v>10.181987821570473</c:v>
                </c:pt>
                <c:pt idx="1292">
                  <c:v>10.18198782157053</c:v>
                </c:pt>
                <c:pt idx="1293">
                  <c:v>10.181987821571155</c:v>
                </c:pt>
                <c:pt idx="1294">
                  <c:v>10.181987821571155</c:v>
                </c:pt>
                <c:pt idx="1295">
                  <c:v>10.181987821571099</c:v>
                </c:pt>
                <c:pt idx="1296">
                  <c:v>10.181987821571155</c:v>
                </c:pt>
                <c:pt idx="1297">
                  <c:v>10.181987821571155</c:v>
                </c:pt>
                <c:pt idx="1298">
                  <c:v>10.181987821571155</c:v>
                </c:pt>
                <c:pt idx="1299">
                  <c:v>10.181987821571155</c:v>
                </c:pt>
                <c:pt idx="1300">
                  <c:v>10.18198782157053</c:v>
                </c:pt>
                <c:pt idx="1301">
                  <c:v>10.182107821570568</c:v>
                </c:pt>
                <c:pt idx="1302">
                  <c:v>10.182107821569943</c:v>
                </c:pt>
                <c:pt idx="1303">
                  <c:v>10.182107821569886</c:v>
                </c:pt>
                <c:pt idx="1304">
                  <c:v>10.182107821569886</c:v>
                </c:pt>
                <c:pt idx="1305">
                  <c:v>10.182156721570422</c:v>
                </c:pt>
                <c:pt idx="1306">
                  <c:v>10.175734221570551</c:v>
                </c:pt>
                <c:pt idx="1307">
                  <c:v>10.167516921570197</c:v>
                </c:pt>
                <c:pt idx="1308">
                  <c:v>10.16747500907114</c:v>
                </c:pt>
                <c:pt idx="1309">
                  <c:v>10.167457821570494</c:v>
                </c:pt>
                <c:pt idx="1310">
                  <c:v>10.167547821570608</c:v>
                </c:pt>
                <c:pt idx="1311">
                  <c:v>10.167492721571008</c:v>
                </c:pt>
                <c:pt idx="1312">
                  <c:v>10.167367821570323</c:v>
                </c:pt>
                <c:pt idx="1313">
                  <c:v>10.167384821569996</c:v>
                </c:pt>
                <c:pt idx="1314">
                  <c:v>10.167387821569989</c:v>
                </c:pt>
                <c:pt idx="1315">
                  <c:v>10.167387821569989</c:v>
                </c:pt>
                <c:pt idx="1316">
                  <c:v>10.167387821569989</c:v>
                </c:pt>
                <c:pt idx="1317">
                  <c:v>10.169209621570062</c:v>
                </c:pt>
                <c:pt idx="1318">
                  <c:v>10.173747821570132</c:v>
                </c:pt>
                <c:pt idx="1319">
                  <c:v>10.17905782156997</c:v>
                </c:pt>
                <c:pt idx="1320">
                  <c:v>10.179057821569856</c:v>
                </c:pt>
                <c:pt idx="1321">
                  <c:v>10.17905782156997</c:v>
                </c:pt>
                <c:pt idx="1322">
                  <c:v>10.181319760346</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10.187357821570899</c:v>
                </c:pt>
                <c:pt idx="1333">
                  <c:v>10.187357821570899</c:v>
                </c:pt>
                <c:pt idx="1334">
                  <c:v>10.187357821570842</c:v>
                </c:pt>
                <c:pt idx="1335">
                  <c:v>10.187357821570615</c:v>
                </c:pt>
                <c:pt idx="1336">
                  <c:v>10.187357821570899</c:v>
                </c:pt>
                <c:pt idx="1337">
                  <c:v>10.187357821570899</c:v>
                </c:pt>
                <c:pt idx="1338">
                  <c:v>10.187357821570899</c:v>
                </c:pt>
                <c:pt idx="1339">
                  <c:v>10.19177612156993</c:v>
                </c:pt>
                <c:pt idx="1340">
                  <c:v>10.192757821569998</c:v>
                </c:pt>
                <c:pt idx="1341">
                  <c:v>10.19277803209711</c:v>
                </c:pt>
                <c:pt idx="1342">
                  <c:v>10.19281782157104</c:v>
                </c:pt>
                <c:pt idx="1343">
                  <c:v>10.19281782157087</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10.192787821570548</c:v>
                </c:pt>
                <c:pt idx="1352">
                  <c:v>10.192787821570548</c:v>
                </c:pt>
                <c:pt idx="1353">
                  <c:v>10.192787821571173</c:v>
                </c:pt>
                <c:pt idx="1354">
                  <c:v>10.192787821571116</c:v>
                </c:pt>
                <c:pt idx="1355">
                  <c:v>10.192787821571173</c:v>
                </c:pt>
                <c:pt idx="1356">
                  <c:v>10.19287812157107</c:v>
                </c:pt>
                <c:pt idx="1357">
                  <c:v>10.19289462157063</c:v>
                </c:pt>
                <c:pt idx="1358">
                  <c:v>10.194776321571041</c:v>
                </c:pt>
                <c:pt idx="1359">
                  <c:v>10.196727821570661</c:v>
                </c:pt>
                <c:pt idx="1360">
                  <c:v>10.196727821570661</c:v>
                </c:pt>
                <c:pt idx="1361">
                  <c:v>10.196727821570661</c:v>
                </c:pt>
                <c:pt idx="1362">
                  <c:v>10.198587821570911</c:v>
                </c:pt>
                <c:pt idx="1363">
                  <c:v>10.198587821570968</c:v>
                </c:pt>
                <c:pt idx="1364">
                  <c:v>10.198587821570968</c:v>
                </c:pt>
                <c:pt idx="1365">
                  <c:v>10.199322321570705</c:v>
                </c:pt>
                <c:pt idx="1366">
                  <c:v>10.201207821570378</c:v>
                </c:pt>
                <c:pt idx="1367">
                  <c:v>10.201207821570378</c:v>
                </c:pt>
                <c:pt idx="1368">
                  <c:v>10.201207821570378</c:v>
                </c:pt>
                <c:pt idx="1369">
                  <c:v>10.201207821570378</c:v>
                </c:pt>
                <c:pt idx="1370">
                  <c:v>10.201207821570378</c:v>
                </c:pt>
                <c:pt idx="1371">
                  <c:v>10.201295521570771</c:v>
                </c:pt>
                <c:pt idx="1372">
                  <c:v>10.201327821570871</c:v>
                </c:pt>
                <c:pt idx="1373">
                  <c:v>10.201327821570871</c:v>
                </c:pt>
                <c:pt idx="1374">
                  <c:v>10.201357621571205</c:v>
                </c:pt>
                <c:pt idx="1375">
                  <c:v>10.201455121570959</c:v>
                </c:pt>
                <c:pt idx="1376">
                  <c:v>10.200121678713671</c:v>
                </c:pt>
                <c:pt idx="1377">
                  <c:v>10.199557821570565</c:v>
                </c:pt>
                <c:pt idx="1378">
                  <c:v>10.199613821570253</c:v>
                </c:pt>
                <c:pt idx="1379">
                  <c:v>10.199627821570274</c:v>
                </c:pt>
                <c:pt idx="1380">
                  <c:v>10.199627821570274</c:v>
                </c:pt>
                <c:pt idx="1381">
                  <c:v>10.199627821570274</c:v>
                </c:pt>
                <c:pt idx="1382">
                  <c:v>10.199627821570274</c:v>
                </c:pt>
                <c:pt idx="1383">
                  <c:v>10.199627821570274</c:v>
                </c:pt>
                <c:pt idx="1384">
                  <c:v>10.199627821570274</c:v>
                </c:pt>
                <c:pt idx="1385">
                  <c:v>10.199627821570331</c:v>
                </c:pt>
                <c:pt idx="1386">
                  <c:v>10.199627821570616</c:v>
                </c:pt>
                <c:pt idx="1387">
                  <c:v>10.199627821570274</c:v>
                </c:pt>
                <c:pt idx="1388">
                  <c:v>10.199627821570274</c:v>
                </c:pt>
                <c:pt idx="1389">
                  <c:v>10.199627821570274</c:v>
                </c:pt>
                <c:pt idx="1390">
                  <c:v>10.199627821570274</c:v>
                </c:pt>
                <c:pt idx="1391">
                  <c:v>10.199627821570274</c:v>
                </c:pt>
                <c:pt idx="1392">
                  <c:v>10.199627821570274</c:v>
                </c:pt>
                <c:pt idx="1393">
                  <c:v>10.199627821570274</c:v>
                </c:pt>
                <c:pt idx="1394">
                  <c:v>10.199627821570388</c:v>
                </c:pt>
                <c:pt idx="1395">
                  <c:v>10.192387821570478</c:v>
                </c:pt>
                <c:pt idx="1396">
                  <c:v>10.189264821571257</c:v>
                </c:pt>
                <c:pt idx="1397">
                  <c:v>10.18860782157121</c:v>
                </c:pt>
                <c:pt idx="1398">
                  <c:v>10.18860782157121</c:v>
                </c:pt>
                <c:pt idx="1399">
                  <c:v>10.188607821571154</c:v>
                </c:pt>
                <c:pt idx="1400">
                  <c:v>10.188598621569767</c:v>
                </c:pt>
                <c:pt idx="1401">
                  <c:v>10.18858782156984</c:v>
                </c:pt>
                <c:pt idx="1402">
                  <c:v>10.18858782156984</c:v>
                </c:pt>
                <c:pt idx="1403">
                  <c:v>10.188587821570181</c:v>
                </c:pt>
                <c:pt idx="1404">
                  <c:v>10.188637821570566</c:v>
                </c:pt>
                <c:pt idx="1405">
                  <c:v>10.188637821571135</c:v>
                </c:pt>
                <c:pt idx="1406">
                  <c:v>10.188637821571135</c:v>
                </c:pt>
                <c:pt idx="1407">
                  <c:v>10.188572874202336</c:v>
                </c:pt>
                <c:pt idx="1408">
                  <c:v>10.18860782157121</c:v>
                </c:pt>
                <c:pt idx="1409">
                  <c:v>10.18860782157121</c:v>
                </c:pt>
                <c:pt idx="1410">
                  <c:v>10.188603021570472</c:v>
                </c:pt>
                <c:pt idx="1411">
                  <c:v>10.19236042157091</c:v>
                </c:pt>
                <c:pt idx="1412">
                  <c:v>10.194247821570841</c:v>
                </c:pt>
                <c:pt idx="1413">
                  <c:v>10.194247821570556</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10.196758721570163</c:v>
                </c:pt>
                <c:pt idx="1424">
                  <c:v>10.200830121571116</c:v>
                </c:pt>
                <c:pt idx="1425">
                  <c:v>10.203037821571158</c:v>
                </c:pt>
                <c:pt idx="1426">
                  <c:v>10.203037821571158</c:v>
                </c:pt>
                <c:pt idx="1427">
                  <c:v>10.203037821570987</c:v>
                </c:pt>
                <c:pt idx="1428">
                  <c:v>10.209447821570549</c:v>
                </c:pt>
                <c:pt idx="1429">
                  <c:v>10.209515321570777</c:v>
                </c:pt>
                <c:pt idx="1430">
                  <c:v>10.209537821570834</c:v>
                </c:pt>
                <c:pt idx="1431">
                  <c:v>10.209537821570834</c:v>
                </c:pt>
                <c:pt idx="1432">
                  <c:v>10.209537821570834</c:v>
                </c:pt>
                <c:pt idx="1433">
                  <c:v>10.209537821570834</c:v>
                </c:pt>
                <c:pt idx="1434">
                  <c:v>10.209537821570834</c:v>
                </c:pt>
                <c:pt idx="1435">
                  <c:v>10.209429221570858</c:v>
                </c:pt>
                <c:pt idx="1436">
                  <c:v>10.209387821570814</c:v>
                </c:pt>
                <c:pt idx="1437">
                  <c:v>10.210631505780597</c:v>
                </c:pt>
                <c:pt idx="1438">
                  <c:v>10.216538034336153</c:v>
                </c:pt>
                <c:pt idx="1439">
                  <c:v>10.219517821570022</c:v>
                </c:pt>
                <c:pt idx="1440">
                  <c:v>10.219517821570022</c:v>
                </c:pt>
                <c:pt idx="1441">
                  <c:v>10.219517821570022</c:v>
                </c:pt>
                <c:pt idx="1442">
                  <c:v>10.220258021570132</c:v>
                </c:pt>
                <c:pt idx="1443">
                  <c:v>10.229602453149127</c:v>
                </c:pt>
                <c:pt idx="1444">
                  <c:v>10.230327821570299</c:v>
                </c:pt>
                <c:pt idx="1445">
                  <c:v>10.232917821569956</c:v>
                </c:pt>
                <c:pt idx="1446">
                  <c:v>10.232917821569842</c:v>
                </c:pt>
                <c:pt idx="1447">
                  <c:v>10.23303202156977</c:v>
                </c:pt>
                <c:pt idx="1448">
                  <c:v>10.237307621570366</c:v>
                </c:pt>
                <c:pt idx="1449">
                  <c:v>10.241953221570597</c:v>
                </c:pt>
                <c:pt idx="1450">
                  <c:v>10.242037821571145</c:v>
                </c:pt>
                <c:pt idx="1451">
                  <c:v>10.242010221570851</c:v>
                </c:pt>
                <c:pt idx="1452">
                  <c:v>10.241917821570993</c:v>
                </c:pt>
                <c:pt idx="1453">
                  <c:v>10.245687821570513</c:v>
                </c:pt>
                <c:pt idx="1454">
                  <c:v>10.245687821570741</c:v>
                </c:pt>
                <c:pt idx="1455">
                  <c:v>10.245687821570741</c:v>
                </c:pt>
                <c:pt idx="1456">
                  <c:v>10.245687821570741</c:v>
                </c:pt>
                <c:pt idx="1457">
                  <c:v>10.245687821570741</c:v>
                </c:pt>
                <c:pt idx="1458">
                  <c:v>10.245687821570741</c:v>
                </c:pt>
                <c:pt idx="1459">
                  <c:v>10.245687821570741</c:v>
                </c:pt>
                <c:pt idx="1460">
                  <c:v>10.245687821570741</c:v>
                </c:pt>
                <c:pt idx="1461">
                  <c:v>10.248117821570972</c:v>
                </c:pt>
                <c:pt idx="1462">
                  <c:v>10.248356517222632</c:v>
                </c:pt>
                <c:pt idx="1463">
                  <c:v>10.257727821570526</c:v>
                </c:pt>
                <c:pt idx="1464">
                  <c:v>10.257727821571322</c:v>
                </c:pt>
                <c:pt idx="1465">
                  <c:v>10.257741621570958</c:v>
                </c:pt>
                <c:pt idx="1466">
                  <c:v>10.259066121571081</c:v>
                </c:pt>
                <c:pt idx="1467">
                  <c:v>10.259632521570708</c:v>
                </c:pt>
                <c:pt idx="1468">
                  <c:v>10.259645721571061</c:v>
                </c:pt>
                <c:pt idx="1469">
                  <c:v>10.259617821571041</c:v>
                </c:pt>
                <c:pt idx="1470">
                  <c:v>10.259617821570984</c:v>
                </c:pt>
                <c:pt idx="1471">
                  <c:v>10.259649508317167</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-4.9759584127007344</c:v>
                </c:pt>
                <c:pt idx="1">
                  <c:v>-5.0187925021517259</c:v>
                </c:pt>
                <c:pt idx="2">
                  <c:v>-5.1051018081436865</c:v>
                </c:pt>
                <c:pt idx="3">
                  <c:v>-5.1476736183304439</c:v>
                </c:pt>
                <c:pt idx="4">
                  <c:v>-5.191187691058488</c:v>
                </c:pt>
                <c:pt idx="5">
                  <c:v>-5.2004500347009781</c:v>
                </c:pt>
                <c:pt idx="6">
                  <c:v>-5.2443138131149709</c:v>
                </c:pt>
                <c:pt idx="7">
                  <c:v>-5.2857247947067236</c:v>
                </c:pt>
                <c:pt idx="8">
                  <c:v>-5.32698035154921</c:v>
                </c:pt>
                <c:pt idx="9">
                  <c:v>-5.3689547478571882</c:v>
                </c:pt>
                <c:pt idx="10">
                  <c:v>-5.4118568356351631</c:v>
                </c:pt>
                <c:pt idx="11">
                  <c:v>-5.541238225225257</c:v>
                </c:pt>
                <c:pt idx="12">
                  <c:v>-5.58402374444195</c:v>
                </c:pt>
                <c:pt idx="13">
                  <c:v>-5.5943740613282245</c:v>
                </c:pt>
                <c:pt idx="14">
                  <c:v>-5.6371741516154685</c:v>
                </c:pt>
                <c:pt idx="15">
                  <c:v>-5.6806299400627296</c:v>
                </c:pt>
                <c:pt idx="16">
                  <c:v>-5.7226529066042104</c:v>
                </c:pt>
                <c:pt idx="17">
                  <c:v>-5.7665215420417013</c:v>
                </c:pt>
                <c:pt idx="18">
                  <c:v>-5.8965392016979905</c:v>
                </c:pt>
                <c:pt idx="19">
                  <c:v>-5.9401407008477491</c:v>
                </c:pt>
                <c:pt idx="20">
                  <c:v>-5.9823773764192225</c:v>
                </c:pt>
                <c:pt idx="21">
                  <c:v>-5.9917174324364311</c:v>
                </c:pt>
                <c:pt idx="22">
                  <c:v>-6.0351440787432722</c:v>
                </c:pt>
                <c:pt idx="23">
                  <c:v>-6.0781481640134558</c:v>
                </c:pt>
                <c:pt idx="24">
                  <c:v>-6.1221139399187479</c:v>
                </c:pt>
                <c:pt idx="25">
                  <c:v>-6.1643651865607154</c:v>
                </c:pt>
                <c:pt idx="26">
                  <c:v>-6.2064172952427299</c:v>
                </c:pt>
                <c:pt idx="27">
                  <c:v>-6.2938777157824717</c:v>
                </c:pt>
                <c:pt idx="28">
                  <c:v>-6.3372509348316868</c:v>
                </c:pt>
                <c:pt idx="29">
                  <c:v>-6.3816149866567144</c:v>
                </c:pt>
                <c:pt idx="30">
                  <c:v>-6.3911978938442218</c:v>
                </c:pt>
                <c:pt idx="31">
                  <c:v>-6.4352413821242322</c:v>
                </c:pt>
                <c:pt idx="32">
                  <c:v>-6.4785320317756856</c:v>
                </c:pt>
                <c:pt idx="33">
                  <c:v>-6.5220461045041844</c:v>
                </c:pt>
                <c:pt idx="34">
                  <c:v>-6.564326493286174</c:v>
                </c:pt>
                <c:pt idx="35">
                  <c:v>-6.6921390643147021</c:v>
                </c:pt>
                <c:pt idx="36">
                  <c:v>-6.7354054288491767</c:v>
                </c:pt>
                <c:pt idx="37">
                  <c:v>-6.7790603552564477</c:v>
                </c:pt>
                <c:pt idx="38">
                  <c:v>-6.7893378167914449</c:v>
                </c:pt>
                <c:pt idx="39">
                  <c:v>-6.8329976002219865</c:v>
                </c:pt>
                <c:pt idx="40">
                  <c:v>-6.8764776737862263</c:v>
                </c:pt>
                <c:pt idx="41">
                  <c:v>-6.9199917465146683</c:v>
                </c:pt>
                <c:pt idx="42">
                  <c:v>-6.9631901127211933</c:v>
                </c:pt>
                <c:pt idx="43">
                  <c:v>-7.0070393200646919</c:v>
                </c:pt>
                <c:pt idx="44">
                  <c:v>-7.0934991937824776</c:v>
                </c:pt>
                <c:pt idx="45">
                  <c:v>-7.1361390022967299</c:v>
                </c:pt>
                <c:pt idx="46">
                  <c:v>-7.1803282012791811</c:v>
                </c:pt>
                <c:pt idx="47">
                  <c:v>-7.1899693927474715</c:v>
                </c:pt>
                <c:pt idx="48">
                  <c:v>-7.2345762957431958</c:v>
                </c:pt>
                <c:pt idx="49">
                  <c:v>-7.278993774825679</c:v>
                </c:pt>
                <c:pt idx="50">
                  <c:v>-7.3230129779884834</c:v>
                </c:pt>
                <c:pt idx="51">
                  <c:v>-7.366031634329218</c:v>
                </c:pt>
                <c:pt idx="52">
                  <c:v>-7.4092785707697004</c:v>
                </c:pt>
                <c:pt idx="53">
                  <c:v>-7.4953255974979385</c:v>
                </c:pt>
                <c:pt idx="54">
                  <c:v>-7.5400102128676991</c:v>
                </c:pt>
                <c:pt idx="55">
                  <c:v>-7.5833008625192093</c:v>
                </c:pt>
                <c:pt idx="56">
                  <c:v>-7.592485493786981</c:v>
                </c:pt>
                <c:pt idx="57">
                  <c:v>-7.6352418708632541</c:v>
                </c:pt>
                <c:pt idx="58">
                  <c:v>-7.6783673817187292</c:v>
                </c:pt>
                <c:pt idx="59">
                  <c:v>-7.7203223499327152</c:v>
                </c:pt>
                <c:pt idx="60">
                  <c:v>-7.7627338783469355</c:v>
                </c:pt>
                <c:pt idx="61">
                  <c:v>-7.9380141391591934</c:v>
                </c:pt>
                <c:pt idx="62">
                  <c:v>-7.9805665212521859</c:v>
                </c:pt>
                <c:pt idx="63">
                  <c:v>-7.9897074393097256</c:v>
                </c:pt>
                <c:pt idx="64">
                  <c:v>-8.0316478364529331</c:v>
                </c:pt>
                <c:pt idx="65">
                  <c:v>-8.0740642218909926</c:v>
                </c:pt>
                <c:pt idx="66">
                  <c:v>-8.1161357586664309</c:v>
                </c:pt>
                <c:pt idx="67">
                  <c:v>-8.1578284476157279</c:v>
                </c:pt>
                <c:pt idx="68">
                  <c:v>-8.1990548623181922</c:v>
                </c:pt>
                <c:pt idx="69">
                  <c:v>-8.2846453288454569</c:v>
                </c:pt>
                <c:pt idx="70">
                  <c:v>-8.326891718463699</c:v>
                </c:pt>
                <c:pt idx="71">
                  <c:v>-8.3678655679486411</c:v>
                </c:pt>
                <c:pt idx="72">
                  <c:v>-8.3771133405212055</c:v>
                </c:pt>
                <c:pt idx="73">
                  <c:v>-8.4186068915106631</c:v>
                </c:pt>
                <c:pt idx="74">
                  <c:v>-8.4619703965134505</c:v>
                </c:pt>
                <c:pt idx="75">
                  <c:v>-8.5036825135569671</c:v>
                </c:pt>
                <c:pt idx="76">
                  <c:v>-8.5460551857837146</c:v>
                </c:pt>
                <c:pt idx="77">
                  <c:v>-8.5882190060039676</c:v>
                </c:pt>
                <c:pt idx="78">
                  <c:v>-8.6718423780504992</c:v>
                </c:pt>
                <c:pt idx="79">
                  <c:v>-8.7140353404109447</c:v>
                </c:pt>
                <c:pt idx="80">
                  <c:v>-8.7552957542774976</c:v>
                </c:pt>
                <c:pt idx="81">
                  <c:v>-8.7642909616321987</c:v>
                </c:pt>
                <c:pt idx="82">
                  <c:v>-8.8059933646287192</c:v>
                </c:pt>
                <c:pt idx="83">
                  <c:v>-8.8481863269892216</c:v>
                </c:pt>
                <c:pt idx="84">
                  <c:v>-8.8906707107547192</c:v>
                </c:pt>
                <c:pt idx="85">
                  <c:v>-8.9326596781326799</c:v>
                </c:pt>
                <c:pt idx="86">
                  <c:v>-8.9751149197574733</c:v>
                </c:pt>
                <c:pt idx="87">
                  <c:v>-9.0586022951482192</c:v>
                </c:pt>
                <c:pt idx="88">
                  <c:v>-9.0999015652014492</c:v>
                </c:pt>
                <c:pt idx="89">
                  <c:v>-9.1416233962916778</c:v>
                </c:pt>
                <c:pt idx="90">
                  <c:v>-9.1491809247174416</c:v>
                </c:pt>
                <c:pt idx="91">
                  <c:v>-9.1902179155064943</c:v>
                </c:pt>
                <c:pt idx="92">
                  <c:v>-9.231322904623724</c:v>
                </c:pt>
                <c:pt idx="93">
                  <c:v>-9.2719713335402076</c:v>
                </c:pt>
                <c:pt idx="94">
                  <c:v>-9.3137805910517528</c:v>
                </c:pt>
                <c:pt idx="95">
                  <c:v>-9.3553227122754521</c:v>
                </c:pt>
                <c:pt idx="96">
                  <c:v>-9.4367167105767322</c:v>
                </c:pt>
                <c:pt idx="97">
                  <c:v>-9.4775934195934752</c:v>
                </c:pt>
                <c:pt idx="98">
                  <c:v>-9.5196600993456997</c:v>
                </c:pt>
                <c:pt idx="99">
                  <c:v>-9.5364799714134421</c:v>
                </c:pt>
                <c:pt idx="100">
                  <c:v>-9.5691677389614398</c:v>
                </c:pt>
                <c:pt idx="101">
                  <c:v>-9.6116132665396918</c:v>
                </c:pt>
                <c:pt idx="102">
                  <c:v>-9.6543550725456981</c:v>
                </c:pt>
                <c:pt idx="103">
                  <c:v>-9.6982674211937052</c:v>
                </c:pt>
                <c:pt idx="104">
                  <c:v>-9.8255117204831919</c:v>
                </c:pt>
                <c:pt idx="105">
                  <c:v>-9.8669469871922075</c:v>
                </c:pt>
                <c:pt idx="106">
                  <c:v>-9.9092128049041577</c:v>
                </c:pt>
                <c:pt idx="107">
                  <c:v>-9.926139531487209</c:v>
                </c:pt>
                <c:pt idx="108">
                  <c:v>-9.9597695615767208</c:v>
                </c:pt>
                <c:pt idx="109">
                  <c:v>-10.002351085810474</c:v>
                </c:pt>
                <c:pt idx="110">
                  <c:v>-10.043917492151493</c:v>
                </c:pt>
                <c:pt idx="111">
                  <c:v>-10.085916173575654</c:v>
                </c:pt>
                <c:pt idx="112">
                  <c:v>-10.12726401386324</c:v>
                </c:pt>
                <c:pt idx="113">
                  <c:v>-10.212436776376947</c:v>
                </c:pt>
                <c:pt idx="114">
                  <c:v>-10.254221748771457</c:v>
                </c:pt>
                <c:pt idx="115">
                  <c:v>-10.296570135881737</c:v>
                </c:pt>
                <c:pt idx="116">
                  <c:v>-10.312574028016982</c:v>
                </c:pt>
                <c:pt idx="117">
                  <c:v>-10.344941232019451</c:v>
                </c:pt>
                <c:pt idx="118">
                  <c:v>-10.385958794715194</c:v>
                </c:pt>
                <c:pt idx="119">
                  <c:v>-10.426670364935731</c:v>
                </c:pt>
                <c:pt idx="120">
                  <c:v>-10.467100227799236</c:v>
                </c:pt>
                <c:pt idx="121">
                  <c:v>-10.50850149534422</c:v>
                </c:pt>
                <c:pt idx="122">
                  <c:v>-10.589905207692212</c:v>
                </c:pt>
                <c:pt idx="123">
                  <c:v>-10.632190453497927</c:v>
                </c:pt>
                <c:pt idx="124">
                  <c:v>-10.674295989437226</c:v>
                </c:pt>
                <c:pt idx="125">
                  <c:v>-10.690625302140703</c:v>
                </c:pt>
                <c:pt idx="126">
                  <c:v>-10.72436704376868</c:v>
                </c:pt>
                <c:pt idx="127">
                  <c:v>-10.766730001948943</c:v>
                </c:pt>
                <c:pt idx="128">
                  <c:v>-10.807912703440437</c:v>
                </c:pt>
                <c:pt idx="129">
                  <c:v>-10.849343113125954</c:v>
                </c:pt>
                <c:pt idx="130">
                  <c:v>-10.891458363112193</c:v>
                </c:pt>
                <c:pt idx="131">
                  <c:v>-10.973673198369696</c:v>
                </c:pt>
                <c:pt idx="132">
                  <c:v>-11.015132750195406</c:v>
                </c:pt>
                <c:pt idx="133">
                  <c:v>-11.057252857205427</c:v>
                </c:pt>
                <c:pt idx="134">
                  <c:v>-11.073140180778424</c:v>
                </c:pt>
                <c:pt idx="135">
                  <c:v>-11.105065395650925</c:v>
                </c:pt>
                <c:pt idx="136">
                  <c:v>-11.145490401490704</c:v>
                </c:pt>
                <c:pt idx="137">
                  <c:v>-11.186571105490955</c:v>
                </c:pt>
                <c:pt idx="138">
                  <c:v>-11.227316674875468</c:v>
                </c:pt>
                <c:pt idx="139">
                  <c:v>-11.268572231718238</c:v>
                </c:pt>
                <c:pt idx="140">
                  <c:v>-11.35292415727595</c:v>
                </c:pt>
                <c:pt idx="141">
                  <c:v>-11.394485706593471</c:v>
                </c:pt>
                <c:pt idx="142">
                  <c:v>-11.435974400559942</c:v>
                </c:pt>
                <c:pt idx="143">
                  <c:v>-11.4520317199527</c:v>
                </c:pt>
                <c:pt idx="144">
                  <c:v>-11.484534920610898</c:v>
                </c:pt>
                <c:pt idx="145">
                  <c:v>-11.527670145513483</c:v>
                </c:pt>
                <c:pt idx="146">
                  <c:v>-11.570513949010959</c:v>
                </c:pt>
                <c:pt idx="147">
                  <c:v>-11.611915216555943</c:v>
                </c:pt>
                <c:pt idx="148">
                  <c:v>-11.652549074402444</c:v>
                </c:pt>
                <c:pt idx="149">
                  <c:v>-11.736546437251221</c:v>
                </c:pt>
                <c:pt idx="150">
                  <c:v>-11.777010299277961</c:v>
                </c:pt>
                <c:pt idx="151">
                  <c:v>-11.817498446422476</c:v>
                </c:pt>
                <c:pt idx="152">
                  <c:v>-11.831195252437922</c:v>
                </c:pt>
                <c:pt idx="153">
                  <c:v>-11.863300177176725</c:v>
                </c:pt>
                <c:pt idx="154">
                  <c:v>-11.904395452246447</c:v>
                </c:pt>
                <c:pt idx="155">
                  <c:v>-11.945141021631471</c:v>
                </c:pt>
                <c:pt idx="156">
                  <c:v>-11.986212011584442</c:v>
                </c:pt>
                <c:pt idx="157">
                  <c:v>-12.027681277457489</c:v>
                </c:pt>
                <c:pt idx="158">
                  <c:v>-12.109152988132976</c:v>
                </c:pt>
                <c:pt idx="159">
                  <c:v>-12.149349713872212</c:v>
                </c:pt>
                <c:pt idx="160">
                  <c:v>-12.18926473225396</c:v>
                </c:pt>
                <c:pt idx="161">
                  <c:v>-12.204321504824478</c:v>
                </c:pt>
                <c:pt idx="162">
                  <c:v>-12.236407001469459</c:v>
                </c:pt>
                <c:pt idx="163">
                  <c:v>-12.277643130218237</c:v>
                </c:pt>
                <c:pt idx="164">
                  <c:v>-12.318539267328973</c:v>
                </c:pt>
                <c:pt idx="165">
                  <c:v>-12.360698230525955</c:v>
                </c:pt>
                <c:pt idx="166">
                  <c:v>-12.401273804091218</c:v>
                </c:pt>
                <c:pt idx="167">
                  <c:v>-12.48560630155545</c:v>
                </c:pt>
                <c:pt idx="168">
                  <c:v>-12.525846740505429</c:v>
                </c:pt>
                <c:pt idx="169">
                  <c:v>-12.56685458915446</c:v>
                </c:pt>
                <c:pt idx="170">
                  <c:v>-12.58223192526971</c:v>
                </c:pt>
                <c:pt idx="171">
                  <c:v>-12.613525727098718</c:v>
                </c:pt>
                <c:pt idx="172">
                  <c:v>-12.653435888457196</c:v>
                </c:pt>
                <c:pt idx="173">
                  <c:v>-12.69401631904573</c:v>
                </c:pt>
                <c:pt idx="174">
                  <c:v>-12.734305328229723</c:v>
                </c:pt>
                <c:pt idx="175">
                  <c:v>-12.775439459487487</c:v>
                </c:pt>
                <c:pt idx="176">
                  <c:v>-12.957538981167446</c:v>
                </c:pt>
                <c:pt idx="177">
                  <c:v>-12.98894449453492</c:v>
                </c:pt>
                <c:pt idx="178">
                  <c:v>-13.029719206059966</c:v>
                </c:pt>
                <c:pt idx="179">
                  <c:v>-13.071902454374211</c:v>
                </c:pt>
                <c:pt idx="180">
                  <c:v>-13.112371173424449</c:v>
                </c:pt>
                <c:pt idx="181">
                  <c:v>-13.317400702621697</c:v>
                </c:pt>
                <c:pt idx="182">
                  <c:v>-13.332559472683684</c:v>
                </c:pt>
                <c:pt idx="183">
                  <c:v>-13.36525209725518</c:v>
                </c:pt>
                <c:pt idx="184">
                  <c:v>-13.405307969315416</c:v>
                </c:pt>
                <c:pt idx="185">
                  <c:v>-13.446582954252179</c:v>
                </c:pt>
                <c:pt idx="186">
                  <c:v>-13.487173098887709</c:v>
                </c:pt>
                <c:pt idx="187">
                  <c:v>-13.651369632278957</c:v>
                </c:pt>
                <c:pt idx="188">
                  <c:v>-13.691236080426179</c:v>
                </c:pt>
                <c:pt idx="189">
                  <c:v>-13.705476873063745</c:v>
                </c:pt>
                <c:pt idx="190">
                  <c:v>-13.73935946837021</c:v>
                </c:pt>
                <c:pt idx="191">
                  <c:v>-13.779721332905709</c:v>
                </c:pt>
                <c:pt idx="192">
                  <c:v>-13.819155505969448</c:v>
                </c:pt>
                <c:pt idx="193">
                  <c:v>-13.858939384719477</c:v>
                </c:pt>
                <c:pt idx="194">
                  <c:v>-13.89951010126147</c:v>
                </c:pt>
                <c:pt idx="195">
                  <c:v>-13.978533872138499</c:v>
                </c:pt>
                <c:pt idx="196">
                  <c:v>-14.017681480821423</c:v>
                </c:pt>
                <c:pt idx="197">
                  <c:v>-14.05773249585873</c:v>
                </c:pt>
                <c:pt idx="198">
                  <c:v>-14.080599362071737</c:v>
                </c:pt>
                <c:pt idx="199">
                  <c:v>-14.104398776779718</c:v>
                </c:pt>
                <c:pt idx="200">
                  <c:v>-14.143473530111706</c:v>
                </c:pt>
                <c:pt idx="201">
                  <c:v>-14.183233123744188</c:v>
                </c:pt>
                <c:pt idx="202">
                  <c:v>-14.222337019216255</c:v>
                </c:pt>
                <c:pt idx="203">
                  <c:v>-14.262101469872235</c:v>
                </c:pt>
                <c:pt idx="204">
                  <c:v>-14.343422612821954</c:v>
                </c:pt>
                <c:pt idx="205">
                  <c:v>-14.382963640401456</c:v>
                </c:pt>
                <c:pt idx="206">
                  <c:v>-14.421674116977229</c:v>
                </c:pt>
                <c:pt idx="207">
                  <c:v>-14.444735264126919</c:v>
                </c:pt>
                <c:pt idx="208">
                  <c:v>-14.468432681343486</c:v>
                </c:pt>
                <c:pt idx="209">
                  <c:v>-14.509576526647677</c:v>
                </c:pt>
                <c:pt idx="210">
                  <c:v>-14.550511519945431</c:v>
                </c:pt>
                <c:pt idx="211">
                  <c:v>-14.590970524948958</c:v>
                </c:pt>
                <c:pt idx="212">
                  <c:v>-14.631419815905716</c:v>
                </c:pt>
                <c:pt idx="213">
                  <c:v>-14.71176469715023</c:v>
                </c:pt>
                <c:pt idx="214">
                  <c:v>-14.751985708006956</c:v>
                </c:pt>
                <c:pt idx="215">
                  <c:v>-14.791925011505512</c:v>
                </c:pt>
                <c:pt idx="216">
                  <c:v>-14.814694737250719</c:v>
                </c:pt>
                <c:pt idx="217">
                  <c:v>-14.838163874366458</c:v>
                </c:pt>
                <c:pt idx="218">
                  <c:v>-14.877670902781929</c:v>
                </c:pt>
                <c:pt idx="219">
                  <c:v>-14.917129360962932</c:v>
                </c:pt>
                <c:pt idx="220">
                  <c:v>-14.956782100080503</c:v>
                </c:pt>
                <c:pt idx="221">
                  <c:v>-15.075584892683722</c:v>
                </c:pt>
                <c:pt idx="222">
                  <c:v>-15.116204179459956</c:v>
                </c:pt>
                <c:pt idx="223">
                  <c:v>-15.155444071587411</c:v>
                </c:pt>
                <c:pt idx="224">
                  <c:v>-15.177742666062002</c:v>
                </c:pt>
                <c:pt idx="225">
                  <c:v>-15.200798956187967</c:v>
                </c:pt>
                <c:pt idx="226">
                  <c:v>-15.241816518883937</c:v>
                </c:pt>
                <c:pt idx="227">
                  <c:v>-15.281590683586458</c:v>
                </c:pt>
                <c:pt idx="228">
                  <c:v>-15.32060229561371</c:v>
                </c:pt>
                <c:pt idx="229">
                  <c:v>-15.359215631721739</c:v>
                </c:pt>
                <c:pt idx="230">
                  <c:v>-15.436510302265233</c:v>
                </c:pt>
                <c:pt idx="231">
                  <c:v>-15.476779883355235</c:v>
                </c:pt>
                <c:pt idx="232">
                  <c:v>-15.517574022974443</c:v>
                </c:pt>
                <c:pt idx="233">
                  <c:v>-15.5404166040707</c:v>
                </c:pt>
                <c:pt idx="234">
                  <c:v>-15.562234353227453</c:v>
                </c:pt>
                <c:pt idx="235">
                  <c:v>-15.602484506224428</c:v>
                </c:pt>
                <c:pt idx="236">
                  <c:v>-15.642822085642436</c:v>
                </c:pt>
                <c:pt idx="237">
                  <c:v>-15.680983718573216</c:v>
                </c:pt>
                <c:pt idx="238">
                  <c:v>-15.795468617365216</c:v>
                </c:pt>
                <c:pt idx="239">
                  <c:v>-15.834902790429183</c:v>
                </c:pt>
                <c:pt idx="240">
                  <c:v>-15.872530150784954</c:v>
                </c:pt>
                <c:pt idx="241">
                  <c:v>-15.893803913319701</c:v>
                </c:pt>
                <c:pt idx="242">
                  <c:v>-15.915733374014977</c:v>
                </c:pt>
                <c:pt idx="243">
                  <c:v>-15.95543468336696</c:v>
                </c:pt>
                <c:pt idx="244">
                  <c:v>-15.995271989373762</c:v>
                </c:pt>
                <c:pt idx="245">
                  <c:v>-16.034579879829224</c:v>
                </c:pt>
                <c:pt idx="246">
                  <c:v>-16.072615230150987</c:v>
                </c:pt>
                <c:pt idx="247">
                  <c:v>-16.228564537792707</c:v>
                </c:pt>
                <c:pt idx="248">
                  <c:v>-16.25107684129695</c:v>
                </c:pt>
                <c:pt idx="249">
                  <c:v>-16.272559455838476</c:v>
                </c:pt>
                <c:pt idx="250">
                  <c:v>-16.311289360507956</c:v>
                </c:pt>
                <c:pt idx="251">
                  <c:v>-16.350806102970196</c:v>
                </c:pt>
                <c:pt idx="252">
                  <c:v>-16.389740002623242</c:v>
                </c:pt>
                <c:pt idx="253">
                  <c:v>-16.42934417150623</c:v>
                </c:pt>
                <c:pt idx="254">
                  <c:v>-16.507445107935737</c:v>
                </c:pt>
                <c:pt idx="255">
                  <c:v>-16.546403292705762</c:v>
                </c:pt>
                <c:pt idx="256">
                  <c:v>-16.583850943195173</c:v>
                </c:pt>
                <c:pt idx="257">
                  <c:v>-16.605158704893952</c:v>
                </c:pt>
                <c:pt idx="258">
                  <c:v>-16.627335873782968</c:v>
                </c:pt>
                <c:pt idx="259">
                  <c:v>-16.665026375442963</c:v>
                </c:pt>
                <c:pt idx="260">
                  <c:v>-16.704033130446717</c:v>
                </c:pt>
                <c:pt idx="261">
                  <c:v>-16.742355045150205</c:v>
                </c:pt>
                <c:pt idx="262">
                  <c:v>-16.859224742436723</c:v>
                </c:pt>
                <c:pt idx="263">
                  <c:v>-16.898124642925453</c:v>
                </c:pt>
                <c:pt idx="264">
                  <c:v>-16.937806524183216</c:v>
                </c:pt>
                <c:pt idx="265">
                  <c:v>-16.95959513119972</c:v>
                </c:pt>
                <c:pt idx="266">
                  <c:v>-16.980524045072187</c:v>
                </c:pt>
                <c:pt idx="267">
                  <c:v>-17.017655989039966</c:v>
                </c:pt>
                <c:pt idx="268">
                  <c:v>-17.05444794136919</c:v>
                </c:pt>
                <c:pt idx="269">
                  <c:v>-17.091837307577933</c:v>
                </c:pt>
                <c:pt idx="270">
                  <c:v>-17.130358360240976</c:v>
                </c:pt>
                <c:pt idx="271">
                  <c:v>-17.24529496220994</c:v>
                </c:pt>
                <c:pt idx="272">
                  <c:v>-17.282815468050686</c:v>
                </c:pt>
                <c:pt idx="273">
                  <c:v>-17.304244655334472</c:v>
                </c:pt>
                <c:pt idx="274">
                  <c:v>-17.32654324980895</c:v>
                </c:pt>
                <c:pt idx="275">
                  <c:v>-17.36565685932824</c:v>
                </c:pt>
                <c:pt idx="276">
                  <c:v>-17.405081318345495</c:v>
                </c:pt>
                <c:pt idx="277">
                  <c:v>-17.443310949603656</c:v>
                </c:pt>
                <c:pt idx="278">
                  <c:v>-17.481647435376956</c:v>
                </c:pt>
                <c:pt idx="279">
                  <c:v>-17.520139345899693</c:v>
                </c:pt>
                <c:pt idx="280">
                  <c:v>-17.557839561606684</c:v>
                </c:pt>
                <c:pt idx="281">
                  <c:v>-17.595845769787914</c:v>
                </c:pt>
                <c:pt idx="282">
                  <c:v>-17.633861692016424</c:v>
                </c:pt>
                <c:pt idx="283">
                  <c:v>-17.655456018096473</c:v>
                </c:pt>
                <c:pt idx="284">
                  <c:v>-17.677006630965721</c:v>
                </c:pt>
                <c:pt idx="285">
                  <c:v>-17.715663680283981</c:v>
                </c:pt>
                <c:pt idx="286">
                  <c:v>-17.755175565722723</c:v>
                </c:pt>
                <c:pt idx="287">
                  <c:v>-17.793837472064993</c:v>
                </c:pt>
                <c:pt idx="288">
                  <c:v>-17.832343953657485</c:v>
                </c:pt>
                <c:pt idx="289">
                  <c:v>-17.871399278895424</c:v>
                </c:pt>
                <c:pt idx="290">
                  <c:v>-17.908604078214708</c:v>
                </c:pt>
                <c:pt idx="291">
                  <c:v>-17.945483456964965</c:v>
                </c:pt>
                <c:pt idx="292">
                  <c:v>-17.983076818156704</c:v>
                </c:pt>
                <c:pt idx="293">
                  <c:v>-18.003320891728734</c:v>
                </c:pt>
                <c:pt idx="294">
                  <c:v>-18.024822934363968</c:v>
                </c:pt>
                <c:pt idx="295">
                  <c:v>-18.062698002913478</c:v>
                </c:pt>
                <c:pt idx="296">
                  <c:v>-18.101539619121482</c:v>
                </c:pt>
                <c:pt idx="297">
                  <c:v>-18.139001840681161</c:v>
                </c:pt>
                <c:pt idx="298">
                  <c:v>-18.176561202709266</c:v>
                </c:pt>
                <c:pt idx="299">
                  <c:v>-18.214829690154673</c:v>
                </c:pt>
                <c:pt idx="300">
                  <c:v>-18.25189363579473</c:v>
                </c:pt>
                <c:pt idx="301">
                  <c:v>-18.288923582270925</c:v>
                </c:pt>
                <c:pt idx="302">
                  <c:v>-18.327770055502199</c:v>
                </c:pt>
                <c:pt idx="303">
                  <c:v>-18.357213331412666</c:v>
                </c:pt>
                <c:pt idx="304">
                  <c:v>-18.369045040438735</c:v>
                </c:pt>
                <c:pt idx="305">
                  <c:v>-18.407235815510219</c:v>
                </c:pt>
                <c:pt idx="306">
                  <c:v>-18.444872889912475</c:v>
                </c:pt>
                <c:pt idx="307">
                  <c:v>-18.48276738655575</c:v>
                </c:pt>
                <c:pt idx="308">
                  <c:v>-18.593609517790483</c:v>
                </c:pt>
                <c:pt idx="309">
                  <c:v>-18.631858577142467</c:v>
                </c:pt>
                <c:pt idx="310">
                  <c:v>-18.669728788668479</c:v>
                </c:pt>
                <c:pt idx="311">
                  <c:v>-18.698691219260994</c:v>
                </c:pt>
                <c:pt idx="312">
                  <c:v>-18.710794921598463</c:v>
                </c:pt>
                <c:pt idx="313">
                  <c:v>-18.74897598262244</c:v>
                </c:pt>
                <c:pt idx="314">
                  <c:v>-18.786375062877724</c:v>
                </c:pt>
                <c:pt idx="315">
                  <c:v>-18.82292902105992</c:v>
                </c:pt>
                <c:pt idx="316">
                  <c:v>-18.859667546131462</c:v>
                </c:pt>
                <c:pt idx="317">
                  <c:v>-18.897659183243221</c:v>
                </c:pt>
                <c:pt idx="318">
                  <c:v>-18.933256307813238</c:v>
                </c:pt>
                <c:pt idx="319">
                  <c:v>-18.968746577868458</c:v>
                </c:pt>
                <c:pt idx="320">
                  <c:v>-19.006903353775968</c:v>
                </c:pt>
                <c:pt idx="321">
                  <c:v>-19.036123206609219</c:v>
                </c:pt>
                <c:pt idx="322">
                  <c:v>-19.047916059448212</c:v>
                </c:pt>
                <c:pt idx="323">
                  <c:v>-19.084873150573472</c:v>
                </c:pt>
                <c:pt idx="324">
                  <c:v>-19.122728791028933</c:v>
                </c:pt>
                <c:pt idx="325">
                  <c:v>-19.159287606234685</c:v>
                </c:pt>
                <c:pt idx="326">
                  <c:v>-19.196851825285719</c:v>
                </c:pt>
                <c:pt idx="327">
                  <c:v>-19.272912811883216</c:v>
                </c:pt>
                <c:pt idx="328">
                  <c:v>-19.310564457355966</c:v>
                </c:pt>
                <c:pt idx="329">
                  <c:v>-19.348633806841704</c:v>
                </c:pt>
                <c:pt idx="330">
                  <c:v>-19.376755972384458</c:v>
                </c:pt>
                <c:pt idx="331">
                  <c:v>-19.388058265858959</c:v>
                </c:pt>
                <c:pt idx="332">
                  <c:v>-19.425622484910221</c:v>
                </c:pt>
                <c:pt idx="333">
                  <c:v>-19.463332414663697</c:v>
                </c:pt>
                <c:pt idx="334">
                  <c:v>-19.500629497427738</c:v>
                </c:pt>
                <c:pt idx="335">
                  <c:v>-19.537999435542204</c:v>
                </c:pt>
                <c:pt idx="336">
                  <c:v>-19.613200728996233</c:v>
                </c:pt>
                <c:pt idx="337">
                  <c:v>-19.649254413767224</c:v>
                </c:pt>
                <c:pt idx="338">
                  <c:v>-19.687858035828029</c:v>
                </c:pt>
                <c:pt idx="339">
                  <c:v>-19.71805900739021</c:v>
                </c:pt>
                <c:pt idx="340">
                  <c:v>-19.730308420429438</c:v>
                </c:pt>
                <c:pt idx="341">
                  <c:v>-19.768266058376938</c:v>
                </c:pt>
                <c:pt idx="342">
                  <c:v>-19.80456259431817</c:v>
                </c:pt>
                <c:pt idx="343">
                  <c:v>-19.841067982266239</c:v>
                </c:pt>
                <c:pt idx="344">
                  <c:v>-19.912684792443443</c:v>
                </c:pt>
                <c:pt idx="345">
                  <c:v>-19.949462173702457</c:v>
                </c:pt>
                <c:pt idx="346">
                  <c:v>-19.987244958807437</c:v>
                </c:pt>
                <c:pt idx="347">
                  <c:v>-20.025163740567464</c:v>
                </c:pt>
                <c:pt idx="348">
                  <c:v>-20.053169337548198</c:v>
                </c:pt>
                <c:pt idx="349">
                  <c:v>-20.063898502260443</c:v>
                </c:pt>
                <c:pt idx="350">
                  <c:v>-20.099976472148413</c:v>
                </c:pt>
                <c:pt idx="351">
                  <c:v>-20.136904421133195</c:v>
                </c:pt>
                <c:pt idx="352">
                  <c:v>-20.174978627642432</c:v>
                </c:pt>
                <c:pt idx="353">
                  <c:v>-20.359890365876211</c:v>
                </c:pt>
                <c:pt idx="354">
                  <c:v>-20.388192241285154</c:v>
                </c:pt>
                <c:pt idx="355">
                  <c:v>-20.39861055649898</c:v>
                </c:pt>
                <c:pt idx="356">
                  <c:v>-20.435421936921742</c:v>
                </c:pt>
                <c:pt idx="357">
                  <c:v>-20.472621879217186</c:v>
                </c:pt>
                <c:pt idx="358">
                  <c:v>-20.50846671198174</c:v>
                </c:pt>
                <c:pt idx="359">
                  <c:v>-20.58329887165651</c:v>
                </c:pt>
                <c:pt idx="360">
                  <c:v>-20.620557098232965</c:v>
                </c:pt>
                <c:pt idx="361">
                  <c:v>-20.657081914274457</c:v>
                </c:pt>
                <c:pt idx="362">
                  <c:v>-20.693091885834477</c:v>
                </c:pt>
                <c:pt idx="363">
                  <c:v>-20.719999795524942</c:v>
                </c:pt>
                <c:pt idx="364">
                  <c:v>-20.728514157562202</c:v>
                </c:pt>
                <c:pt idx="365">
                  <c:v>-20.76545667761691</c:v>
                </c:pt>
                <c:pt idx="366">
                  <c:v>-20.803458028775211</c:v>
                </c:pt>
                <c:pt idx="367">
                  <c:v>-20.840094556355169</c:v>
                </c:pt>
                <c:pt idx="368">
                  <c:v>-20.874972841461002</c:v>
                </c:pt>
                <c:pt idx="369">
                  <c:v>-20.945899954314214</c:v>
                </c:pt>
                <c:pt idx="370">
                  <c:v>-20.98142422353267</c:v>
                </c:pt>
                <c:pt idx="371">
                  <c:v>-21.018308459307221</c:v>
                </c:pt>
                <c:pt idx="372">
                  <c:v>-21.046246057960175</c:v>
                </c:pt>
                <c:pt idx="373">
                  <c:v>-21.056878082204165</c:v>
                </c:pt>
                <c:pt idx="374">
                  <c:v>-21.093339756941432</c:v>
                </c:pt>
                <c:pt idx="375">
                  <c:v>-21.128247184187458</c:v>
                </c:pt>
                <c:pt idx="376">
                  <c:v>-21.161857786183489</c:v>
                </c:pt>
                <c:pt idx="377">
                  <c:v>-21.366173332939482</c:v>
                </c:pt>
                <c:pt idx="378">
                  <c:v>-21.376722787785482</c:v>
                </c:pt>
                <c:pt idx="379">
                  <c:v>-21.41246562305794</c:v>
                </c:pt>
                <c:pt idx="380">
                  <c:v>-21.449694707493975</c:v>
                </c:pt>
                <c:pt idx="381">
                  <c:v>-21.486782938251238</c:v>
                </c:pt>
                <c:pt idx="382">
                  <c:v>-21.522312064493988</c:v>
                </c:pt>
                <c:pt idx="383">
                  <c:v>-21.59468171329975</c:v>
                </c:pt>
                <c:pt idx="384">
                  <c:v>-21.630929679006968</c:v>
                </c:pt>
                <c:pt idx="385">
                  <c:v>-21.667396210767677</c:v>
                </c:pt>
                <c:pt idx="386">
                  <c:v>-21.693842703234012</c:v>
                </c:pt>
                <c:pt idx="387">
                  <c:v>-21.705450989183205</c:v>
                </c:pt>
                <c:pt idx="388">
                  <c:v>-21.742942352883418</c:v>
                </c:pt>
                <c:pt idx="389">
                  <c:v>-21.780040297687449</c:v>
                </c:pt>
                <c:pt idx="390">
                  <c:v>-21.817084815233969</c:v>
                </c:pt>
                <c:pt idx="391">
                  <c:v>-21.924745596135224</c:v>
                </c:pt>
                <c:pt idx="392">
                  <c:v>-21.959604453147236</c:v>
                </c:pt>
                <c:pt idx="393">
                  <c:v>-21.996731540091687</c:v>
                </c:pt>
                <c:pt idx="394">
                  <c:v>-22.024484571854956</c:v>
                </c:pt>
                <c:pt idx="395">
                  <c:v>-22.034256902955761</c:v>
                </c:pt>
                <c:pt idx="396">
                  <c:v>-22.071286849431957</c:v>
                </c:pt>
                <c:pt idx="397">
                  <c:v>-22.107063683868219</c:v>
                </c:pt>
                <c:pt idx="398">
                  <c:v>-22.141461123656441</c:v>
                </c:pt>
                <c:pt idx="399">
                  <c:v>-22.280760555049213</c:v>
                </c:pt>
                <c:pt idx="400">
                  <c:v>-22.315342561726723</c:v>
                </c:pt>
                <c:pt idx="401">
                  <c:v>-22.35082797475873</c:v>
                </c:pt>
                <c:pt idx="402">
                  <c:v>-22.352697928771491</c:v>
                </c:pt>
                <c:pt idx="403">
                  <c:v>-22.389582164545473</c:v>
                </c:pt>
                <c:pt idx="404">
                  <c:v>-22.425213288279465</c:v>
                </c:pt>
                <c:pt idx="405">
                  <c:v>-22.46076184261598</c:v>
                </c:pt>
                <c:pt idx="406">
                  <c:v>-22.495795552470739</c:v>
                </c:pt>
                <c:pt idx="407">
                  <c:v>-22.565892114320675</c:v>
                </c:pt>
                <c:pt idx="408">
                  <c:v>-22.600255554944923</c:v>
                </c:pt>
                <c:pt idx="409">
                  <c:v>-22.634871560786181</c:v>
                </c:pt>
                <c:pt idx="410">
                  <c:v>-22.668686157765208</c:v>
                </c:pt>
                <c:pt idx="411">
                  <c:v>-22.668725013952738</c:v>
                </c:pt>
                <c:pt idx="412">
                  <c:v>-22.703205023138949</c:v>
                </c:pt>
                <c:pt idx="413">
                  <c:v>-22.737670461254496</c:v>
                </c:pt>
                <c:pt idx="414">
                  <c:v>-22.77235446542393</c:v>
                </c:pt>
                <c:pt idx="415">
                  <c:v>-22.879374119235266</c:v>
                </c:pt>
                <c:pt idx="416">
                  <c:v>-22.913742416882727</c:v>
                </c:pt>
                <c:pt idx="417">
                  <c:v>-22.949320113359207</c:v>
                </c:pt>
                <c:pt idx="418">
                  <c:v>-22.984276110839474</c:v>
                </c:pt>
                <c:pt idx="419">
                  <c:v>-22.985043520538468</c:v>
                </c:pt>
                <c:pt idx="420">
                  <c:v>-23.020980636747439</c:v>
                </c:pt>
                <c:pt idx="421">
                  <c:v>-23.055057512990473</c:v>
                </c:pt>
                <c:pt idx="422">
                  <c:v>-23.088580688564733</c:v>
                </c:pt>
                <c:pt idx="423">
                  <c:v>-23.189067645889693</c:v>
                </c:pt>
                <c:pt idx="424">
                  <c:v>-23.222857957751742</c:v>
                </c:pt>
                <c:pt idx="425">
                  <c:v>-23.256944548041716</c:v>
                </c:pt>
                <c:pt idx="426">
                  <c:v>-23.289243753716462</c:v>
                </c:pt>
                <c:pt idx="427">
                  <c:v>-23.289238896693476</c:v>
                </c:pt>
                <c:pt idx="428">
                  <c:v>-23.323257488655727</c:v>
                </c:pt>
                <c:pt idx="429">
                  <c:v>-23.360787708542958</c:v>
                </c:pt>
                <c:pt idx="430">
                  <c:v>-23.395816561374161</c:v>
                </c:pt>
                <c:pt idx="431">
                  <c:v>-23.430131431764508</c:v>
                </c:pt>
                <c:pt idx="432">
                  <c:v>-23.499732577226681</c:v>
                </c:pt>
                <c:pt idx="433">
                  <c:v>-23.534615719355727</c:v>
                </c:pt>
                <c:pt idx="434">
                  <c:v>-23.569047158307697</c:v>
                </c:pt>
                <c:pt idx="435">
                  <c:v>-23.605149413312986</c:v>
                </c:pt>
                <c:pt idx="436">
                  <c:v>-23.604289720169234</c:v>
                </c:pt>
                <c:pt idx="437">
                  <c:v>-23.638769729354934</c:v>
                </c:pt>
                <c:pt idx="438">
                  <c:v>-23.67331287984571</c:v>
                </c:pt>
                <c:pt idx="439">
                  <c:v>-23.708001741038245</c:v>
                </c:pt>
                <c:pt idx="440">
                  <c:v>-23.741835766110697</c:v>
                </c:pt>
                <c:pt idx="441">
                  <c:v>-23.8122723195997</c:v>
                </c:pt>
                <c:pt idx="442">
                  <c:v>-23.846630903200733</c:v>
                </c:pt>
                <c:pt idx="443">
                  <c:v>-23.881669470078421</c:v>
                </c:pt>
                <c:pt idx="444">
                  <c:v>-23.916358331271411</c:v>
                </c:pt>
                <c:pt idx="445">
                  <c:v>-23.915168360536214</c:v>
                </c:pt>
                <c:pt idx="446">
                  <c:v>-23.949201523568448</c:v>
                </c:pt>
                <c:pt idx="447">
                  <c:v>-23.983545536098987</c:v>
                </c:pt>
                <c:pt idx="448">
                  <c:v>-24.017258135586488</c:v>
                </c:pt>
                <c:pt idx="449">
                  <c:v>-24.052422985073193</c:v>
                </c:pt>
                <c:pt idx="450">
                  <c:v>-24.156188433199716</c:v>
                </c:pt>
                <c:pt idx="451">
                  <c:v>-24.18972617984447</c:v>
                </c:pt>
                <c:pt idx="452">
                  <c:v>-24.223613632174718</c:v>
                </c:pt>
                <c:pt idx="453">
                  <c:v>-24.223725343712729</c:v>
                </c:pt>
                <c:pt idx="454">
                  <c:v>-24.257627367113187</c:v>
                </c:pt>
                <c:pt idx="455">
                  <c:v>-24.291048545195977</c:v>
                </c:pt>
                <c:pt idx="456">
                  <c:v>-24.324804857893938</c:v>
                </c:pt>
                <c:pt idx="457">
                  <c:v>-24.494946387938924</c:v>
                </c:pt>
                <c:pt idx="458">
                  <c:v>-24.528828983245447</c:v>
                </c:pt>
                <c:pt idx="459">
                  <c:v>-24.528265568530244</c:v>
                </c:pt>
                <c:pt idx="460">
                  <c:v>-24.562697007481987</c:v>
                </c:pt>
                <c:pt idx="461">
                  <c:v>-24.596730170514221</c:v>
                </c:pt>
                <c:pt idx="462">
                  <c:v>-24.630943043412984</c:v>
                </c:pt>
                <c:pt idx="463">
                  <c:v>-24.733183386188969</c:v>
                </c:pt>
                <c:pt idx="464">
                  <c:v>-24.767255405408449</c:v>
                </c:pt>
                <c:pt idx="465">
                  <c:v>-24.801283711417184</c:v>
                </c:pt>
                <c:pt idx="466">
                  <c:v>-24.836637984817528</c:v>
                </c:pt>
                <c:pt idx="467">
                  <c:v>-24.835807433814196</c:v>
                </c:pt>
                <c:pt idx="468">
                  <c:v>-24.86948603413795</c:v>
                </c:pt>
                <c:pt idx="469">
                  <c:v>-24.903033494828961</c:v>
                </c:pt>
                <c:pt idx="470">
                  <c:v>-24.936250677928754</c:v>
                </c:pt>
                <c:pt idx="471">
                  <c:v>-25.036820204651704</c:v>
                </c:pt>
                <c:pt idx="472">
                  <c:v>-25.069362261497432</c:v>
                </c:pt>
                <c:pt idx="473">
                  <c:v>-25.104060836736679</c:v>
                </c:pt>
                <c:pt idx="474">
                  <c:v>-25.139988238898709</c:v>
                </c:pt>
                <c:pt idx="475">
                  <c:v>-25.138487418665207</c:v>
                </c:pt>
                <c:pt idx="476">
                  <c:v>-25.1718017422332</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-25.434440426094014</c:v>
                </c:pt>
                <c:pt idx="485">
                  <c:v>-25.467458471233684</c:v>
                </c:pt>
                <c:pt idx="486">
                  <c:v>-25.501457635102</c:v>
                </c:pt>
                <c:pt idx="487">
                  <c:v>-25.535145949472465</c:v>
                </c:pt>
                <c:pt idx="488">
                  <c:v>-25.636453743753933</c:v>
                </c:pt>
                <c:pt idx="489">
                  <c:v>-25.672157722839202</c:v>
                </c:pt>
                <c:pt idx="490">
                  <c:v>-25.705015486206449</c:v>
                </c:pt>
                <c:pt idx="491">
                  <c:v>-25.736726992048958</c:v>
                </c:pt>
                <c:pt idx="492">
                  <c:v>-25.741977434354979</c:v>
                </c:pt>
                <c:pt idx="493">
                  <c:v>-25.76465487665503</c:v>
                </c:pt>
                <c:pt idx="494">
                  <c:v>-25.797381500390216</c:v>
                </c:pt>
                <c:pt idx="495">
                  <c:v>-25.831098956900703</c:v>
                </c:pt>
                <c:pt idx="496">
                  <c:v>-25.962413441807954</c:v>
                </c:pt>
                <c:pt idx="497">
                  <c:v>-25.995805477750153</c:v>
                </c:pt>
                <c:pt idx="498">
                  <c:v>-26.029187799645982</c:v>
                </c:pt>
                <c:pt idx="499">
                  <c:v>-26.034957943456689</c:v>
                </c:pt>
                <c:pt idx="500">
                  <c:v>-26.058383367361969</c:v>
                </c:pt>
                <c:pt idx="501">
                  <c:v>-26.089662598120938</c:v>
                </c:pt>
                <c:pt idx="502">
                  <c:v>-26.121981231889734</c:v>
                </c:pt>
                <c:pt idx="503">
                  <c:v>-26.221336502760167</c:v>
                </c:pt>
                <c:pt idx="504">
                  <c:v>-26.253086864790205</c:v>
                </c:pt>
                <c:pt idx="505">
                  <c:v>-26.283724968458969</c:v>
                </c:pt>
                <c:pt idx="506">
                  <c:v>-26.315276192528998</c:v>
                </c:pt>
                <c:pt idx="507">
                  <c:v>-26.320346924968717</c:v>
                </c:pt>
                <c:pt idx="508">
                  <c:v>-26.344321192519672</c:v>
                </c:pt>
                <c:pt idx="509">
                  <c:v>-26.376994388997176</c:v>
                </c:pt>
                <c:pt idx="510">
                  <c:v>-26.410376710892663</c:v>
                </c:pt>
                <c:pt idx="511">
                  <c:v>-26.47583481538625</c:v>
                </c:pt>
                <c:pt idx="512">
                  <c:v>-26.507599748486214</c:v>
                </c:pt>
                <c:pt idx="513">
                  <c:v>-26.540787789445474</c:v>
                </c:pt>
                <c:pt idx="514">
                  <c:v>-26.574160397293966</c:v>
                </c:pt>
                <c:pt idx="515">
                  <c:v>-26.607712715008702</c:v>
                </c:pt>
                <c:pt idx="516">
                  <c:v>-26.611486622198484</c:v>
                </c:pt>
                <c:pt idx="517">
                  <c:v>-26.634154350451766</c:v>
                </c:pt>
                <c:pt idx="518">
                  <c:v>-26.666895545257219</c:v>
                </c:pt>
                <c:pt idx="519">
                  <c:v>-26.699588169828203</c:v>
                </c:pt>
                <c:pt idx="520">
                  <c:v>-26.764206009271973</c:v>
                </c:pt>
                <c:pt idx="521">
                  <c:v>-26.797612616284667</c:v>
                </c:pt>
                <c:pt idx="522">
                  <c:v>-26.831606923129769</c:v>
                </c:pt>
                <c:pt idx="523">
                  <c:v>-26.863823559406924</c:v>
                </c:pt>
                <c:pt idx="524">
                  <c:v>-26.895078505048971</c:v>
                </c:pt>
                <c:pt idx="525">
                  <c:v>-26.899503253375499</c:v>
                </c:pt>
                <c:pt idx="526">
                  <c:v>-26.923302668083195</c:v>
                </c:pt>
                <c:pt idx="527">
                  <c:v>-26.955033602019469</c:v>
                </c:pt>
                <c:pt idx="528">
                  <c:v>-26.986919960704725</c:v>
                </c:pt>
                <c:pt idx="529">
                  <c:v>-27.082613035923899</c:v>
                </c:pt>
                <c:pt idx="530">
                  <c:v>-27.114781101967438</c:v>
                </c:pt>
                <c:pt idx="531">
                  <c:v>-27.14821199409694</c:v>
                </c:pt>
                <c:pt idx="532">
                  <c:v>-27.179656363651659</c:v>
                </c:pt>
                <c:pt idx="533">
                  <c:v>-27.183988828532975</c:v>
                </c:pt>
                <c:pt idx="534">
                  <c:v>-27.207244256619461</c:v>
                </c:pt>
                <c:pt idx="535">
                  <c:v>-27.239771742394467</c:v>
                </c:pt>
                <c:pt idx="536">
                  <c:v>-27.27099754589598</c:v>
                </c:pt>
                <c:pt idx="537">
                  <c:v>-27.302203921304184</c:v>
                </c:pt>
                <c:pt idx="538">
                  <c:v>-27.364514674628211</c:v>
                </c:pt>
                <c:pt idx="539">
                  <c:v>-27.394982782477953</c:v>
                </c:pt>
                <c:pt idx="540">
                  <c:v>-27.426364010728449</c:v>
                </c:pt>
                <c:pt idx="541">
                  <c:v>-27.457803523259727</c:v>
                </c:pt>
                <c:pt idx="542">
                  <c:v>-27.461645428777231</c:v>
                </c:pt>
                <c:pt idx="543">
                  <c:v>-27.483992593485723</c:v>
                </c:pt>
                <c:pt idx="544">
                  <c:v>-27.516626933775697</c:v>
                </c:pt>
                <c:pt idx="545">
                  <c:v>-27.547707026575225</c:v>
                </c:pt>
                <c:pt idx="546">
                  <c:v>-27.580147085929255</c:v>
                </c:pt>
                <c:pt idx="547">
                  <c:v>-27.643987801627262</c:v>
                </c:pt>
                <c:pt idx="548">
                  <c:v>-27.674941611817715</c:v>
                </c:pt>
                <c:pt idx="549">
                  <c:v>-27.706526835051719</c:v>
                </c:pt>
                <c:pt idx="550">
                  <c:v>-27.739705161963983</c:v>
                </c:pt>
                <c:pt idx="551">
                  <c:v>-27.743168219655232</c:v>
                </c:pt>
                <c:pt idx="552">
                  <c:v>-27.76577766362773</c:v>
                </c:pt>
                <c:pt idx="553">
                  <c:v>-27.798484859269209</c:v>
                </c:pt>
                <c:pt idx="554">
                  <c:v>-27.829647521466157</c:v>
                </c:pt>
                <c:pt idx="555">
                  <c:v>-27.861995297375714</c:v>
                </c:pt>
                <c:pt idx="556">
                  <c:v>-27.923475499696465</c:v>
                </c:pt>
                <c:pt idx="557">
                  <c:v>-27.953618186977977</c:v>
                </c:pt>
                <c:pt idx="558">
                  <c:v>-27.985067413556195</c:v>
                </c:pt>
                <c:pt idx="559">
                  <c:v>-28.017157767224731</c:v>
                </c:pt>
                <c:pt idx="560">
                  <c:v>-28.021028814882428</c:v>
                </c:pt>
                <c:pt idx="561">
                  <c:v>-28.042710567383452</c:v>
                </c:pt>
                <c:pt idx="562">
                  <c:v>-28.075174911854404</c:v>
                </c:pt>
                <c:pt idx="563">
                  <c:v>-28.106279289770967</c:v>
                </c:pt>
                <c:pt idx="564">
                  <c:v>-28.137092246282762</c:v>
                </c:pt>
                <c:pt idx="565">
                  <c:v>-28.200928104957214</c:v>
                </c:pt>
                <c:pt idx="566">
                  <c:v>-28.232498757121178</c:v>
                </c:pt>
                <c:pt idx="567">
                  <c:v>-28.264113122495203</c:v>
                </c:pt>
                <c:pt idx="568">
                  <c:v>-28.295508921815966</c:v>
                </c:pt>
                <c:pt idx="569">
                  <c:v>-28.300234805593689</c:v>
                </c:pt>
                <c:pt idx="570">
                  <c:v>-28.320993723647192</c:v>
                </c:pt>
                <c:pt idx="571">
                  <c:v>-28.351107268788226</c:v>
                </c:pt>
                <c:pt idx="572">
                  <c:v>-28.381900797205972</c:v>
                </c:pt>
                <c:pt idx="573">
                  <c:v>-28.412213480306448</c:v>
                </c:pt>
                <c:pt idx="574">
                  <c:v>-28.474359094834725</c:v>
                </c:pt>
                <c:pt idx="575">
                  <c:v>-28.505934604021448</c:v>
                </c:pt>
                <c:pt idx="576">
                  <c:v>-28.536451282105205</c:v>
                </c:pt>
                <c:pt idx="577">
                  <c:v>-28.567958792964944</c:v>
                </c:pt>
                <c:pt idx="578">
                  <c:v>-28.571358709351458</c:v>
                </c:pt>
                <c:pt idx="579">
                  <c:v>-28.593322169210708</c:v>
                </c:pt>
                <c:pt idx="580">
                  <c:v>-28.624470260337446</c:v>
                </c:pt>
                <c:pt idx="581">
                  <c:v>-28.655118078053206</c:v>
                </c:pt>
                <c:pt idx="582">
                  <c:v>-28.687257001955984</c:v>
                </c:pt>
                <c:pt idx="583">
                  <c:v>-28.750009744410434</c:v>
                </c:pt>
                <c:pt idx="584">
                  <c:v>-28.780302999417202</c:v>
                </c:pt>
                <c:pt idx="585">
                  <c:v>-28.811800796229434</c:v>
                </c:pt>
                <c:pt idx="586">
                  <c:v>-28.842618609764671</c:v>
                </c:pt>
                <c:pt idx="587">
                  <c:v>-28.845163690031498</c:v>
                </c:pt>
                <c:pt idx="588">
                  <c:v>-28.865247481831219</c:v>
                </c:pt>
                <c:pt idx="589">
                  <c:v>-28.89377763734025</c:v>
                </c:pt>
                <c:pt idx="590">
                  <c:v>-28.923386052046183</c:v>
                </c:pt>
                <c:pt idx="591">
                  <c:v>-29.014698092150198</c:v>
                </c:pt>
                <c:pt idx="592">
                  <c:v>-29.045141914882734</c:v>
                </c:pt>
                <c:pt idx="593">
                  <c:v>-29.076309434103464</c:v>
                </c:pt>
                <c:pt idx="594">
                  <c:v>-29.104776448307931</c:v>
                </c:pt>
                <c:pt idx="595">
                  <c:v>-29.116501302819145</c:v>
                </c:pt>
                <c:pt idx="596">
                  <c:v>-29.128031876393905</c:v>
                </c:pt>
                <c:pt idx="597">
                  <c:v>-29.159296536082948</c:v>
                </c:pt>
                <c:pt idx="598">
                  <c:v>-29.188409534401174</c:v>
                </c:pt>
                <c:pt idx="599">
                  <c:v>-29.217488533555482</c:v>
                </c:pt>
                <c:pt idx="600">
                  <c:v>-29.276365371328964</c:v>
                </c:pt>
                <c:pt idx="601">
                  <c:v>-29.305658079513492</c:v>
                </c:pt>
                <c:pt idx="602">
                  <c:v>-29.336315611275964</c:v>
                </c:pt>
                <c:pt idx="603">
                  <c:v>-29.365972596215968</c:v>
                </c:pt>
                <c:pt idx="604">
                  <c:v>-29.377095179824451</c:v>
                </c:pt>
                <c:pt idx="605">
                  <c:v>-29.388110908917966</c:v>
                </c:pt>
                <c:pt idx="606">
                  <c:v>-29.418122456566962</c:v>
                </c:pt>
                <c:pt idx="607">
                  <c:v>-29.448464281807972</c:v>
                </c:pt>
                <c:pt idx="608">
                  <c:v>-29.479379235811237</c:v>
                </c:pt>
                <c:pt idx="609">
                  <c:v>-29.539038054353696</c:v>
                </c:pt>
                <c:pt idx="610">
                  <c:v>-29.567981056852446</c:v>
                </c:pt>
                <c:pt idx="611">
                  <c:v>-29.597764324401467</c:v>
                </c:pt>
                <c:pt idx="612">
                  <c:v>-29.628086721548996</c:v>
                </c:pt>
                <c:pt idx="613">
                  <c:v>-29.639117021712437</c:v>
                </c:pt>
                <c:pt idx="614">
                  <c:v>-29.650302746625201</c:v>
                </c:pt>
                <c:pt idx="615">
                  <c:v>-29.682145392099429</c:v>
                </c:pt>
                <c:pt idx="616">
                  <c:v>-29.712020943093208</c:v>
                </c:pt>
                <c:pt idx="617">
                  <c:v>-29.799262797579686</c:v>
                </c:pt>
                <c:pt idx="618">
                  <c:v>-29.829007208941235</c:v>
                </c:pt>
                <c:pt idx="619">
                  <c:v>-29.859004185520192</c:v>
                </c:pt>
                <c:pt idx="620">
                  <c:v>-29.888049185510695</c:v>
                </c:pt>
                <c:pt idx="621">
                  <c:v>-29.897219245708428</c:v>
                </c:pt>
                <c:pt idx="622">
                  <c:v>-29.906773010755458</c:v>
                </c:pt>
                <c:pt idx="623">
                  <c:v>-29.934370617769744</c:v>
                </c:pt>
                <c:pt idx="624">
                  <c:v>-29.963415617760475</c:v>
                </c:pt>
                <c:pt idx="625">
                  <c:v>-29.993398023268995</c:v>
                </c:pt>
                <c:pt idx="626">
                  <c:v>-30.05221657676141</c:v>
                </c:pt>
                <c:pt idx="627">
                  <c:v>-30.080868157855676</c:v>
                </c:pt>
                <c:pt idx="628">
                  <c:v>-30.111078843464966</c:v>
                </c:pt>
                <c:pt idx="629">
                  <c:v>-30.140381265695922</c:v>
                </c:pt>
                <c:pt idx="630">
                  <c:v>-30.150896721378231</c:v>
                </c:pt>
                <c:pt idx="631">
                  <c:v>-30.162679860169945</c:v>
                </c:pt>
                <c:pt idx="632">
                  <c:v>-30.192361130227496</c:v>
                </c:pt>
                <c:pt idx="633">
                  <c:v>-30.220760146104467</c:v>
                </c:pt>
                <c:pt idx="634">
                  <c:v>-30.250324847599941</c:v>
                </c:pt>
                <c:pt idx="635">
                  <c:v>-30.307647437881954</c:v>
                </c:pt>
                <c:pt idx="636">
                  <c:v>-30.336634153591959</c:v>
                </c:pt>
                <c:pt idx="637">
                  <c:v>-30.364761176157984</c:v>
                </c:pt>
                <c:pt idx="638">
                  <c:v>-30.392698774810711</c:v>
                </c:pt>
                <c:pt idx="639">
                  <c:v>-30.403160803235735</c:v>
                </c:pt>
                <c:pt idx="640">
                  <c:v>-30.414356242195211</c:v>
                </c:pt>
                <c:pt idx="641">
                  <c:v>-30.44277468616572</c:v>
                </c:pt>
                <c:pt idx="642">
                  <c:v>-30.470663714585001</c:v>
                </c:pt>
                <c:pt idx="643">
                  <c:v>-30.499441578287716</c:v>
                </c:pt>
                <c:pt idx="644">
                  <c:v>-30.557997852516181</c:v>
                </c:pt>
                <c:pt idx="645">
                  <c:v>-30.586396868392924</c:v>
                </c:pt>
                <c:pt idx="646">
                  <c:v>-30.614917309855471</c:v>
                </c:pt>
                <c:pt idx="647">
                  <c:v>-30.642869479578692</c:v>
                </c:pt>
                <c:pt idx="648">
                  <c:v>-30.652321247134481</c:v>
                </c:pt>
                <c:pt idx="649">
                  <c:v>-30.662093578234717</c:v>
                </c:pt>
                <c:pt idx="650">
                  <c:v>-30.689156912674164</c:v>
                </c:pt>
                <c:pt idx="651">
                  <c:v>-30.716064822364231</c:v>
                </c:pt>
                <c:pt idx="652">
                  <c:v>-30.74401699208768</c:v>
                </c:pt>
                <c:pt idx="653">
                  <c:v>-30.802412984543437</c:v>
                </c:pt>
                <c:pt idx="654">
                  <c:v>-30.832570242894931</c:v>
                </c:pt>
                <c:pt idx="655">
                  <c:v>-30.861304393387186</c:v>
                </c:pt>
                <c:pt idx="656">
                  <c:v>-30.890329965284266</c:v>
                </c:pt>
                <c:pt idx="657">
                  <c:v>-30.899742876652184</c:v>
                </c:pt>
                <c:pt idx="658">
                  <c:v>-30.908645800562468</c:v>
                </c:pt>
                <c:pt idx="659">
                  <c:v>-30.93721481225846</c:v>
                </c:pt>
                <c:pt idx="660">
                  <c:v>-30.964967844022183</c:v>
                </c:pt>
                <c:pt idx="661">
                  <c:v>-30.994163411738228</c:v>
                </c:pt>
                <c:pt idx="662">
                  <c:v>-31.050373743660217</c:v>
                </c:pt>
                <c:pt idx="663">
                  <c:v>-31.078301628266459</c:v>
                </c:pt>
                <c:pt idx="664">
                  <c:v>-31.107545766216461</c:v>
                </c:pt>
                <c:pt idx="665">
                  <c:v>-31.134623671726175</c:v>
                </c:pt>
                <c:pt idx="666">
                  <c:v>-31.142943752827264</c:v>
                </c:pt>
                <c:pt idx="667">
                  <c:v>-31.151764107338934</c:v>
                </c:pt>
                <c:pt idx="668">
                  <c:v>-31.179585137430436</c:v>
                </c:pt>
                <c:pt idx="669">
                  <c:v>-31.208290145782215</c:v>
                </c:pt>
                <c:pt idx="670">
                  <c:v>-31.23739828707717</c:v>
                </c:pt>
                <c:pt idx="671">
                  <c:v>-31.378460817967678</c:v>
                </c:pt>
                <c:pt idx="672">
                  <c:v>-31.386125200908239</c:v>
                </c:pt>
                <c:pt idx="673">
                  <c:v>-31.393580731842192</c:v>
                </c:pt>
                <c:pt idx="674">
                  <c:v>-31.421809751899744</c:v>
                </c:pt>
                <c:pt idx="675">
                  <c:v>-31.449606496873983</c:v>
                </c:pt>
                <c:pt idx="676">
                  <c:v>-31.533089015241742</c:v>
                </c:pt>
                <c:pt idx="677">
                  <c:v>-31.56139089065023</c:v>
                </c:pt>
                <c:pt idx="678">
                  <c:v>-31.58991133211272</c:v>
                </c:pt>
                <c:pt idx="679">
                  <c:v>-31.617669220899714</c:v>
                </c:pt>
                <c:pt idx="680">
                  <c:v>-31.626538145645966</c:v>
                </c:pt>
                <c:pt idx="681">
                  <c:v>-31.634736801161708</c:v>
                </c:pt>
                <c:pt idx="682">
                  <c:v>-31.661571855500725</c:v>
                </c:pt>
                <c:pt idx="683">
                  <c:v>-31.688975181578726</c:v>
                </c:pt>
                <c:pt idx="684">
                  <c:v>-31.715960803643455</c:v>
                </c:pt>
                <c:pt idx="685">
                  <c:v>-31.802512960805714</c:v>
                </c:pt>
                <c:pt idx="686">
                  <c:v>-31.830445702435455</c:v>
                </c:pt>
                <c:pt idx="687">
                  <c:v>-31.858475584533451</c:v>
                </c:pt>
                <c:pt idx="688">
                  <c:v>-31.867145371319978</c:v>
                </c:pt>
                <c:pt idx="689">
                  <c:v>-31.874834039377461</c:v>
                </c:pt>
                <c:pt idx="690">
                  <c:v>-31.9016836647872</c:v>
                </c:pt>
                <c:pt idx="691">
                  <c:v>-31.929548408088706</c:v>
                </c:pt>
                <c:pt idx="692">
                  <c:v>-32.008460467427724</c:v>
                </c:pt>
                <c:pt idx="693">
                  <c:v>-32.033998696516235</c:v>
                </c:pt>
                <c:pt idx="694">
                  <c:v>-32.061086316072945</c:v>
                </c:pt>
                <c:pt idx="695">
                  <c:v>-32.087537665562493</c:v>
                </c:pt>
                <c:pt idx="696">
                  <c:v>-32.105047234954512</c:v>
                </c:pt>
                <c:pt idx="697">
                  <c:v>-32.101234471577939</c:v>
                </c:pt>
                <c:pt idx="698">
                  <c:v>-32.127899530097423</c:v>
                </c:pt>
                <c:pt idx="699">
                  <c:v>-32.154370307681248</c:v>
                </c:pt>
                <c:pt idx="700">
                  <c:v>-32.180909083592226</c:v>
                </c:pt>
                <c:pt idx="701">
                  <c:v>-32.233384364511451</c:v>
                </c:pt>
                <c:pt idx="702">
                  <c:v>-32.25982114293096</c:v>
                </c:pt>
                <c:pt idx="703">
                  <c:v>-32.286413346099451</c:v>
                </c:pt>
                <c:pt idx="704">
                  <c:v>-32.312296423850469</c:v>
                </c:pt>
                <c:pt idx="705">
                  <c:v>-32.329582570165726</c:v>
                </c:pt>
                <c:pt idx="706">
                  <c:v>-32.328416884547451</c:v>
                </c:pt>
                <c:pt idx="707">
                  <c:v>-32.356048490725712</c:v>
                </c:pt>
                <c:pt idx="708">
                  <c:v>-32.38268926412816</c:v>
                </c:pt>
                <c:pt idx="709">
                  <c:v>-32.458594825976732</c:v>
                </c:pt>
                <c:pt idx="710">
                  <c:v>-32.484633328476505</c:v>
                </c:pt>
                <c:pt idx="711">
                  <c:v>-32.509850994019942</c:v>
                </c:pt>
                <c:pt idx="712">
                  <c:v>-32.536384912907707</c:v>
                </c:pt>
                <c:pt idx="713">
                  <c:v>-32.55242766122997</c:v>
                </c:pt>
                <c:pt idx="714">
                  <c:v>-32.550829700528212</c:v>
                </c:pt>
                <c:pt idx="715">
                  <c:v>-32.577713325101698</c:v>
                </c:pt>
                <c:pt idx="716">
                  <c:v>-32.60376154164824</c:v>
                </c:pt>
                <c:pt idx="717">
                  <c:v>-32.705521039106671</c:v>
                </c:pt>
                <c:pt idx="718">
                  <c:v>-32.730864987258727</c:v>
                </c:pt>
                <c:pt idx="719">
                  <c:v>-32.756325503972974</c:v>
                </c:pt>
                <c:pt idx="720">
                  <c:v>-32.773096805807214</c:v>
                </c:pt>
                <c:pt idx="721">
                  <c:v>-32.770843146944699</c:v>
                </c:pt>
                <c:pt idx="722">
                  <c:v>-32.796789366000226</c:v>
                </c:pt>
                <c:pt idx="723">
                  <c:v>-32.823760416994688</c:v>
                </c:pt>
                <c:pt idx="724">
                  <c:v>-32.850372048256489</c:v>
                </c:pt>
                <c:pt idx="725">
                  <c:v>-32.970034534003688</c:v>
                </c:pt>
                <c:pt idx="726">
                  <c:v>-32.984100473798449</c:v>
                </c:pt>
                <c:pt idx="727">
                  <c:v>-32.980967693698986</c:v>
                </c:pt>
                <c:pt idx="728">
                  <c:v>-33.004291120113194</c:v>
                </c:pt>
                <c:pt idx="729">
                  <c:v>-33.027575690339191</c:v>
                </c:pt>
                <c:pt idx="730">
                  <c:v>-33.052084230465269</c:v>
                </c:pt>
                <c:pt idx="731">
                  <c:v>-33.102650701184487</c:v>
                </c:pt>
                <c:pt idx="732">
                  <c:v>-33.126833820741709</c:v>
                </c:pt>
                <c:pt idx="733">
                  <c:v>-33.152750897656475</c:v>
                </c:pt>
                <c:pt idx="734">
                  <c:v>-33.177871422731712</c:v>
                </c:pt>
                <c:pt idx="735">
                  <c:v>-33.193700462024211</c:v>
                </c:pt>
                <c:pt idx="736">
                  <c:v>-33.19070853560369</c:v>
                </c:pt>
                <c:pt idx="737">
                  <c:v>-33.216110768036927</c:v>
                </c:pt>
                <c:pt idx="738">
                  <c:v>-33.240420170203222</c:v>
                </c:pt>
                <c:pt idx="739">
                  <c:v>-33.28962667436771</c:v>
                </c:pt>
                <c:pt idx="740">
                  <c:v>-33.313372661817723</c:v>
                </c:pt>
                <c:pt idx="741">
                  <c:v>-33.337512068164713</c:v>
                </c:pt>
                <c:pt idx="742">
                  <c:v>-33.361146344076715</c:v>
                </c:pt>
                <c:pt idx="743">
                  <c:v>-33.385446032196185</c:v>
                </c:pt>
                <c:pt idx="744">
                  <c:v>-33.40093022282646</c:v>
                </c:pt>
                <c:pt idx="745">
                  <c:v>-33.395835205269478</c:v>
                </c:pt>
                <c:pt idx="746">
                  <c:v>-33.418872067302189</c:v>
                </c:pt>
                <c:pt idx="747">
                  <c:v>-33.442360632511921</c:v>
                </c:pt>
                <c:pt idx="748">
                  <c:v>-33.463935530498205</c:v>
                </c:pt>
                <c:pt idx="749">
                  <c:v>-33.508921281319445</c:v>
                </c:pt>
                <c:pt idx="750">
                  <c:v>-33.531453012917453</c:v>
                </c:pt>
                <c:pt idx="751">
                  <c:v>-33.55517957227444</c:v>
                </c:pt>
                <c:pt idx="752">
                  <c:v>-33.579756110727956</c:v>
                </c:pt>
                <c:pt idx="753">
                  <c:v>-33.593933762060729</c:v>
                </c:pt>
                <c:pt idx="754">
                  <c:v>-33.590786410891454</c:v>
                </c:pt>
                <c:pt idx="755">
                  <c:v>-33.614469257037698</c:v>
                </c:pt>
                <c:pt idx="756">
                  <c:v>-33.637263267899712</c:v>
                </c:pt>
                <c:pt idx="757">
                  <c:v>-33.708472088110696</c:v>
                </c:pt>
                <c:pt idx="758">
                  <c:v>-33.731640089774956</c:v>
                </c:pt>
                <c:pt idx="759">
                  <c:v>-33.754662380737685</c:v>
                </c:pt>
                <c:pt idx="760">
                  <c:v>-33.777092114843938</c:v>
                </c:pt>
                <c:pt idx="761">
                  <c:v>-33.790181792933211</c:v>
                </c:pt>
                <c:pt idx="762">
                  <c:v>-33.785961039590475</c:v>
                </c:pt>
                <c:pt idx="763">
                  <c:v>-33.809614743596015</c:v>
                </c:pt>
                <c:pt idx="764">
                  <c:v>-33.833093594758921</c:v>
                </c:pt>
                <c:pt idx="765">
                  <c:v>-33.856038173346704</c:v>
                </c:pt>
                <c:pt idx="766">
                  <c:v>-33.903020160789723</c:v>
                </c:pt>
                <c:pt idx="767">
                  <c:v>-33.924459062120505</c:v>
                </c:pt>
                <c:pt idx="768">
                  <c:v>-33.946864511109951</c:v>
                </c:pt>
                <c:pt idx="769">
                  <c:v>-33.971275910767488</c:v>
                </c:pt>
                <c:pt idx="770">
                  <c:v>-33.984394730996954</c:v>
                </c:pt>
                <c:pt idx="771">
                  <c:v>-33.978381736015947</c:v>
                </c:pt>
                <c:pt idx="772">
                  <c:v>-34.000486049553743</c:v>
                </c:pt>
                <c:pt idx="773">
                  <c:v>-34.023119778643448</c:v>
                </c:pt>
                <c:pt idx="774">
                  <c:v>-34.069980340501232</c:v>
                </c:pt>
                <c:pt idx="775">
                  <c:v>-34.094474309556475</c:v>
                </c:pt>
                <c:pt idx="776">
                  <c:v>-34.118837138979941</c:v>
                </c:pt>
                <c:pt idx="777">
                  <c:v>-34.143603101346699</c:v>
                </c:pt>
                <c:pt idx="778">
                  <c:v>-34.166683676589926</c:v>
                </c:pt>
                <c:pt idx="779">
                  <c:v>-34.180667046986699</c:v>
                </c:pt>
                <c:pt idx="780">
                  <c:v>-34.175149468392945</c:v>
                </c:pt>
                <c:pt idx="781">
                  <c:v>-34.198744888117929</c:v>
                </c:pt>
                <c:pt idx="782">
                  <c:v>-34.222772582925998</c:v>
                </c:pt>
                <c:pt idx="783">
                  <c:v>-34.271464242609184</c:v>
                </c:pt>
                <c:pt idx="784">
                  <c:v>-34.293796836247466</c:v>
                </c:pt>
                <c:pt idx="785">
                  <c:v>-34.317746818680988</c:v>
                </c:pt>
                <c:pt idx="786">
                  <c:v>-34.342561351281702</c:v>
                </c:pt>
                <c:pt idx="787">
                  <c:v>-34.365627355455004</c:v>
                </c:pt>
                <c:pt idx="788">
                  <c:v>-34.378950170667977</c:v>
                </c:pt>
                <c:pt idx="789">
                  <c:v>-34.372699181539488</c:v>
                </c:pt>
                <c:pt idx="790">
                  <c:v>-34.395289197418222</c:v>
                </c:pt>
                <c:pt idx="791">
                  <c:v>-34.418598052761709</c:v>
                </c:pt>
                <c:pt idx="792">
                  <c:v>-34.486751805247948</c:v>
                </c:pt>
                <c:pt idx="793">
                  <c:v>-34.509244680658711</c:v>
                </c:pt>
                <c:pt idx="794">
                  <c:v>-34.531863838678206</c:v>
                </c:pt>
                <c:pt idx="795">
                  <c:v>-34.553807870443464</c:v>
                </c:pt>
                <c:pt idx="796">
                  <c:v>-34.576232747526447</c:v>
                </c:pt>
                <c:pt idx="797">
                  <c:v>-34.561326542681698</c:v>
                </c:pt>
                <c:pt idx="798">
                  <c:v>-34.584528543510217</c:v>
                </c:pt>
                <c:pt idx="799">
                  <c:v>-34.607497407215263</c:v>
                </c:pt>
                <c:pt idx="800">
                  <c:v>-34.629737717408958</c:v>
                </c:pt>
                <c:pt idx="801">
                  <c:v>-34.677176265052438</c:v>
                </c:pt>
                <c:pt idx="802">
                  <c:v>-34.700101415546172</c:v>
                </c:pt>
                <c:pt idx="803">
                  <c:v>-34.723045994133955</c:v>
                </c:pt>
                <c:pt idx="804">
                  <c:v>-34.7459711446282</c:v>
                </c:pt>
                <c:pt idx="805">
                  <c:v>-34.768692300139449</c:v>
                </c:pt>
                <c:pt idx="806">
                  <c:v>-34.752698122050973</c:v>
                </c:pt>
                <c:pt idx="807">
                  <c:v>-34.774967574384689</c:v>
                </c:pt>
                <c:pt idx="808">
                  <c:v>-34.796391904645205</c:v>
                </c:pt>
                <c:pt idx="809">
                  <c:v>-34.866789601946905</c:v>
                </c:pt>
                <c:pt idx="810">
                  <c:v>-34.890589016654715</c:v>
                </c:pt>
                <c:pt idx="811">
                  <c:v>-34.912591332701211</c:v>
                </c:pt>
                <c:pt idx="812">
                  <c:v>-34.934175944734207</c:v>
                </c:pt>
                <c:pt idx="813">
                  <c:v>-34.955235998238962</c:v>
                </c:pt>
                <c:pt idx="814">
                  <c:v>-34.93759528921494</c:v>
                </c:pt>
                <c:pt idx="815">
                  <c:v>-34.958189068472464</c:v>
                </c:pt>
                <c:pt idx="816">
                  <c:v>-34.979185980672483</c:v>
                </c:pt>
                <c:pt idx="817">
                  <c:v>-35.043575540016221</c:v>
                </c:pt>
                <c:pt idx="818">
                  <c:v>-35.063955610243468</c:v>
                </c:pt>
                <c:pt idx="819">
                  <c:v>-35.084248254049683</c:v>
                </c:pt>
                <c:pt idx="820">
                  <c:v>-35.105726011567938</c:v>
                </c:pt>
                <c:pt idx="821">
                  <c:v>-35.127645758216502</c:v>
                </c:pt>
                <c:pt idx="822">
                  <c:v>-35.111909002368705</c:v>
                </c:pt>
                <c:pt idx="823">
                  <c:v>-35.131191385305456</c:v>
                </c:pt>
                <c:pt idx="824">
                  <c:v>-35.151328604362178</c:v>
                </c:pt>
                <c:pt idx="825">
                  <c:v>-35.174098330107441</c:v>
                </c:pt>
                <c:pt idx="826">
                  <c:v>-35.236753932093691</c:v>
                </c:pt>
                <c:pt idx="827">
                  <c:v>-35.257809128574948</c:v>
                </c:pt>
                <c:pt idx="828">
                  <c:v>-35.278436906996731</c:v>
                </c:pt>
                <c:pt idx="829">
                  <c:v>-35.299496960501259</c:v>
                </c:pt>
                <c:pt idx="830">
                  <c:v>-35.281967963015191</c:v>
                </c:pt>
                <c:pt idx="831">
                  <c:v>-35.30214889528294</c:v>
                </c:pt>
                <c:pt idx="832">
                  <c:v>-35.323184663670716</c:v>
                </c:pt>
                <c:pt idx="833">
                  <c:v>-35.385709126024963</c:v>
                </c:pt>
                <c:pt idx="834">
                  <c:v>-35.405520924513453</c:v>
                </c:pt>
                <c:pt idx="835">
                  <c:v>-35.42648869457345</c:v>
                </c:pt>
                <c:pt idx="836">
                  <c:v>-35.447286468814198</c:v>
                </c:pt>
                <c:pt idx="837">
                  <c:v>-35.468312523155205</c:v>
                </c:pt>
                <c:pt idx="838">
                  <c:v>-35.451609219648688</c:v>
                </c:pt>
                <c:pt idx="839">
                  <c:v>-35.472848983019915</c:v>
                </c:pt>
                <c:pt idx="840">
                  <c:v>-35.494423881006199</c:v>
                </c:pt>
                <c:pt idx="841">
                  <c:v>-35.514221108424479</c:v>
                </c:pt>
                <c:pt idx="842">
                  <c:v>-35.554607258076956</c:v>
                </c:pt>
                <c:pt idx="843">
                  <c:v>-35.576857282316965</c:v>
                </c:pt>
                <c:pt idx="844">
                  <c:v>-35.598106759734961</c:v>
                </c:pt>
                <c:pt idx="845">
                  <c:v>-35.616937439494976</c:v>
                </c:pt>
                <c:pt idx="846">
                  <c:v>-35.637254368417942</c:v>
                </c:pt>
                <c:pt idx="847">
                  <c:v>-35.620653062402951</c:v>
                </c:pt>
                <c:pt idx="848">
                  <c:v>-35.642223103366248</c:v>
                </c:pt>
                <c:pt idx="849">
                  <c:v>-35.662491462055257</c:v>
                </c:pt>
                <c:pt idx="850">
                  <c:v>-35.741146099153426</c:v>
                </c:pt>
                <c:pt idx="851">
                  <c:v>-35.7621867245647</c:v>
                </c:pt>
                <c:pt idx="852">
                  <c:v>-35.783251635092668</c:v>
                </c:pt>
                <c:pt idx="853">
                  <c:v>-35.803670561507445</c:v>
                </c:pt>
                <c:pt idx="854">
                  <c:v>-35.78593271201494</c:v>
                </c:pt>
                <c:pt idx="855">
                  <c:v>-35.805210237928421</c:v>
                </c:pt>
                <c:pt idx="856">
                  <c:v>-35.826906561499712</c:v>
                </c:pt>
                <c:pt idx="857">
                  <c:v>-35.846052947781189</c:v>
                </c:pt>
                <c:pt idx="858">
                  <c:v>-35.889125031378981</c:v>
                </c:pt>
                <c:pt idx="859">
                  <c:v>-35.909009685218692</c:v>
                </c:pt>
                <c:pt idx="860">
                  <c:v>-35.928670915981925</c:v>
                </c:pt>
                <c:pt idx="861">
                  <c:v>-35.949143269653703</c:v>
                </c:pt>
                <c:pt idx="862">
                  <c:v>-35.969319344897954</c:v>
                </c:pt>
                <c:pt idx="863">
                  <c:v>-35.952523757947191</c:v>
                </c:pt>
                <c:pt idx="864">
                  <c:v>-35.972534694395691</c:v>
                </c:pt>
                <c:pt idx="865">
                  <c:v>-35.991894789706933</c:v>
                </c:pt>
                <c:pt idx="866">
                  <c:v>-36.048173119955962</c:v>
                </c:pt>
                <c:pt idx="867">
                  <c:v>-36.066926087341201</c:v>
                </c:pt>
                <c:pt idx="868">
                  <c:v>-36.085717910913743</c:v>
                </c:pt>
                <c:pt idx="869">
                  <c:v>-36.10375203883423</c:v>
                </c:pt>
                <c:pt idx="870">
                  <c:v>-36.121572457725009</c:v>
                </c:pt>
                <c:pt idx="871">
                  <c:v>-36.104568018767239</c:v>
                </c:pt>
                <c:pt idx="872">
                  <c:v>-36.122699287155697</c:v>
                </c:pt>
                <c:pt idx="873">
                  <c:v>-36.141146262066471</c:v>
                </c:pt>
                <c:pt idx="874">
                  <c:v>-36.218562358194688</c:v>
                </c:pt>
                <c:pt idx="875">
                  <c:v>-36.238077878255424</c:v>
                </c:pt>
                <c:pt idx="876">
                  <c:v>-36.25785567757994</c:v>
                </c:pt>
                <c:pt idx="877">
                  <c:v>-36.276977778744438</c:v>
                </c:pt>
                <c:pt idx="878">
                  <c:v>-36.259915055505942</c:v>
                </c:pt>
                <c:pt idx="879">
                  <c:v>-36.279508287940942</c:v>
                </c:pt>
                <c:pt idx="880">
                  <c:v>-36.300063211010936</c:v>
                </c:pt>
                <c:pt idx="881">
                  <c:v>-36.31925331050293</c:v>
                </c:pt>
                <c:pt idx="882">
                  <c:v>-36.377921296269918</c:v>
                </c:pt>
                <c:pt idx="883">
                  <c:v>-36.397038540410747</c:v>
                </c:pt>
                <c:pt idx="884">
                  <c:v>-36.416855195922736</c:v>
                </c:pt>
                <c:pt idx="885">
                  <c:v>-36.43640957217049</c:v>
                </c:pt>
                <c:pt idx="886">
                  <c:v>-36.421304229366186</c:v>
                </c:pt>
                <c:pt idx="887">
                  <c:v>-36.441470590563497</c:v>
                </c:pt>
                <c:pt idx="888">
                  <c:v>-36.461049251928515</c:v>
                </c:pt>
                <c:pt idx="889">
                  <c:v>-36.501615111446952</c:v>
                </c:pt>
                <c:pt idx="890">
                  <c:v>-36.520844067126419</c:v>
                </c:pt>
                <c:pt idx="891">
                  <c:v>-36.538606201735959</c:v>
                </c:pt>
                <c:pt idx="892">
                  <c:v>-36.556101200057995</c:v>
                </c:pt>
                <c:pt idx="893">
                  <c:v>-36.573421345537454</c:v>
                </c:pt>
                <c:pt idx="894">
                  <c:v>-36.593597420781478</c:v>
                </c:pt>
                <c:pt idx="895">
                  <c:v>-36.585724185834195</c:v>
                </c:pt>
                <c:pt idx="896">
                  <c:v>-36.595724797035203</c:v>
                </c:pt>
                <c:pt idx="897">
                  <c:v>-36.615162604720709</c:v>
                </c:pt>
                <c:pt idx="898">
                  <c:v>-36.671814925772495</c:v>
                </c:pt>
                <c:pt idx="899">
                  <c:v>-36.693020689979974</c:v>
                </c:pt>
                <c:pt idx="900">
                  <c:v>-36.712249645659213</c:v>
                </c:pt>
                <c:pt idx="901">
                  <c:v>-36.732731713378215</c:v>
                </c:pt>
                <c:pt idx="902">
                  <c:v>-36.75247551353921</c:v>
                </c:pt>
                <c:pt idx="903">
                  <c:v>-36.746049671567974</c:v>
                </c:pt>
                <c:pt idx="904">
                  <c:v>-36.756341704173181</c:v>
                </c:pt>
                <c:pt idx="905">
                  <c:v>-36.775667800320733</c:v>
                </c:pt>
                <c:pt idx="906">
                  <c:v>-36.8357248947827</c:v>
                </c:pt>
                <c:pt idx="907">
                  <c:v>-36.854060158154951</c:v>
                </c:pt>
                <c:pt idx="908">
                  <c:v>-36.873774816175185</c:v>
                </c:pt>
                <c:pt idx="909">
                  <c:v>-36.893334049446437</c:v>
                </c:pt>
                <c:pt idx="910">
                  <c:v>-36.912261869674424</c:v>
                </c:pt>
                <c:pt idx="911">
                  <c:v>-36.905364896432232</c:v>
                </c:pt>
                <c:pt idx="912">
                  <c:v>-36.9149332325497</c:v>
                </c:pt>
                <c:pt idx="913">
                  <c:v>-36.934667318663415</c:v>
                </c:pt>
                <c:pt idx="914">
                  <c:v>-36.953954558623437</c:v>
                </c:pt>
                <c:pt idx="915">
                  <c:v>-36.991421637207011</c:v>
                </c:pt>
                <c:pt idx="916">
                  <c:v>-37.010563166464706</c:v>
                </c:pt>
                <c:pt idx="917">
                  <c:v>-37.030506104585427</c:v>
                </c:pt>
                <c:pt idx="918">
                  <c:v>-37.049667061937228</c:v>
                </c:pt>
                <c:pt idx="919">
                  <c:v>-37.068366602064728</c:v>
                </c:pt>
                <c:pt idx="920">
                  <c:v>-37.060663362936694</c:v>
                </c:pt>
                <c:pt idx="921">
                  <c:v>-37.069804280993722</c:v>
                </c:pt>
                <c:pt idx="922">
                  <c:v>-37.087692698212166</c:v>
                </c:pt>
                <c:pt idx="923">
                  <c:v>-37.105129412253476</c:v>
                </c:pt>
                <c:pt idx="924">
                  <c:v>-37.162034298522443</c:v>
                </c:pt>
                <c:pt idx="925">
                  <c:v>-37.18118554182719</c:v>
                </c:pt>
                <c:pt idx="926">
                  <c:v>-37.198908820249713</c:v>
                </c:pt>
                <c:pt idx="927">
                  <c:v>-37.215714121247245</c:v>
                </c:pt>
                <c:pt idx="928">
                  <c:v>-37.208302303523979</c:v>
                </c:pt>
                <c:pt idx="929">
                  <c:v>-37.21800177927345</c:v>
                </c:pt>
                <c:pt idx="930">
                  <c:v>-37.236929599501494</c:v>
                </c:pt>
                <c:pt idx="931">
                  <c:v>-37.288817180588197</c:v>
                </c:pt>
                <c:pt idx="932">
                  <c:v>-37.305889617873689</c:v>
                </c:pt>
                <c:pt idx="933">
                  <c:v>-37.324006315192221</c:v>
                </c:pt>
                <c:pt idx="934">
                  <c:v>-37.341569311841695</c:v>
                </c:pt>
                <c:pt idx="935">
                  <c:v>-37.357898624545456</c:v>
                </c:pt>
                <c:pt idx="936">
                  <c:v>-37.350049674715436</c:v>
                </c:pt>
                <c:pt idx="937">
                  <c:v>-37.359545155481172</c:v>
                </c:pt>
                <c:pt idx="938">
                  <c:v>-37.376709876211706</c:v>
                </c:pt>
                <c:pt idx="939">
                  <c:v>-37.395185993262501</c:v>
                </c:pt>
                <c:pt idx="940">
                  <c:v>-37.429962280876467</c:v>
                </c:pt>
                <c:pt idx="941">
                  <c:v>-37.447491278362193</c:v>
                </c:pt>
                <c:pt idx="942">
                  <c:v>-37.463189178022972</c:v>
                </c:pt>
                <c:pt idx="943">
                  <c:v>-37.479771055943687</c:v>
                </c:pt>
                <c:pt idx="944">
                  <c:v>-37.494584977343962</c:v>
                </c:pt>
                <c:pt idx="945">
                  <c:v>-37.48559462701219</c:v>
                </c:pt>
                <c:pt idx="946">
                  <c:v>-37.492472172160504</c:v>
                </c:pt>
                <c:pt idx="947">
                  <c:v>-37.509840887873693</c:v>
                </c:pt>
                <c:pt idx="948">
                  <c:v>-37.528045011613713</c:v>
                </c:pt>
                <c:pt idx="949">
                  <c:v>-37.563132148725984</c:v>
                </c:pt>
                <c:pt idx="950">
                  <c:v>-37.579631457248936</c:v>
                </c:pt>
                <c:pt idx="951">
                  <c:v>-37.597393591858705</c:v>
                </c:pt>
                <c:pt idx="952">
                  <c:v>-37.614242606067208</c:v>
                </c:pt>
                <c:pt idx="953">
                  <c:v>-37.632053310910763</c:v>
                </c:pt>
                <c:pt idx="954">
                  <c:v>-37.62082387278771</c:v>
                </c:pt>
                <c:pt idx="955">
                  <c:v>-37.628983672116206</c:v>
                </c:pt>
                <c:pt idx="956">
                  <c:v>-37.644603859401698</c:v>
                </c:pt>
                <c:pt idx="957">
                  <c:v>-37.693193521593471</c:v>
                </c:pt>
                <c:pt idx="958">
                  <c:v>-37.710562237306661</c:v>
                </c:pt>
                <c:pt idx="959">
                  <c:v>-37.727168400344695</c:v>
                </c:pt>
                <c:pt idx="960">
                  <c:v>-37.743424857697462</c:v>
                </c:pt>
                <c:pt idx="961">
                  <c:v>-37.758408774916703</c:v>
                </c:pt>
                <c:pt idx="962">
                  <c:v>-37.748918151173726</c:v>
                </c:pt>
                <c:pt idx="963">
                  <c:v>-37.755965692141459</c:v>
                </c:pt>
                <c:pt idx="964">
                  <c:v>-37.77258642624993</c:v>
                </c:pt>
                <c:pt idx="965">
                  <c:v>-37.789741432933241</c:v>
                </c:pt>
                <c:pt idx="966">
                  <c:v>-37.824177728908481</c:v>
                </c:pt>
                <c:pt idx="967">
                  <c:v>-37.839351070040451</c:v>
                </c:pt>
                <c:pt idx="968">
                  <c:v>-37.854417556657964</c:v>
                </c:pt>
                <c:pt idx="969">
                  <c:v>-37.871504565013439</c:v>
                </c:pt>
                <c:pt idx="970">
                  <c:v>-37.887382174540235</c:v>
                </c:pt>
                <c:pt idx="971">
                  <c:v>-37.879518653639494</c:v>
                </c:pt>
                <c:pt idx="972">
                  <c:v>-37.888460433736967</c:v>
                </c:pt>
                <c:pt idx="973">
                  <c:v>-37.906819982225741</c:v>
                </c:pt>
                <c:pt idx="974">
                  <c:v>-37.922352743090485</c:v>
                </c:pt>
                <c:pt idx="975">
                  <c:v>-37.956580187059174</c:v>
                </c:pt>
                <c:pt idx="976">
                  <c:v>-37.973074638558685</c:v>
                </c:pt>
                <c:pt idx="977">
                  <c:v>-37.989782799088928</c:v>
                </c:pt>
                <c:pt idx="978">
                  <c:v>-38.005354416140406</c:v>
                </c:pt>
                <c:pt idx="979">
                  <c:v>-38.021824582522939</c:v>
                </c:pt>
                <c:pt idx="980">
                  <c:v>-38.013285935368472</c:v>
                </c:pt>
                <c:pt idx="981">
                  <c:v>-38.021489447907712</c:v>
                </c:pt>
                <c:pt idx="982">
                  <c:v>-38.035924521481732</c:v>
                </c:pt>
                <c:pt idx="983">
                  <c:v>-38.067796309096721</c:v>
                </c:pt>
                <c:pt idx="984">
                  <c:v>-38.085271879324708</c:v>
                </c:pt>
                <c:pt idx="985">
                  <c:v>-38.102193748884716</c:v>
                </c:pt>
                <c:pt idx="986">
                  <c:v>-38.118557060752451</c:v>
                </c:pt>
                <c:pt idx="987">
                  <c:v>-38.134240389342452</c:v>
                </c:pt>
                <c:pt idx="988">
                  <c:v>-38.149272876795933</c:v>
                </c:pt>
                <c:pt idx="989">
                  <c:v>-38.148180046528708</c:v>
                </c:pt>
                <c:pt idx="990">
                  <c:v>-38.145644680308706</c:v>
                </c:pt>
                <c:pt idx="991">
                  <c:v>-38.158787785655718</c:v>
                </c:pt>
                <c:pt idx="992">
                  <c:v>-38.172970294011932</c:v>
                </c:pt>
                <c:pt idx="993">
                  <c:v>-38.202753561560954</c:v>
                </c:pt>
                <c:pt idx="994">
                  <c:v>-38.217897760552731</c:v>
                </c:pt>
                <c:pt idx="995">
                  <c:v>-38.23383365435997</c:v>
                </c:pt>
                <c:pt idx="996">
                  <c:v>-38.250570957030234</c:v>
                </c:pt>
                <c:pt idx="997">
                  <c:v>-38.266064861707449</c:v>
                </c:pt>
                <c:pt idx="998">
                  <c:v>-38.264787464550707</c:v>
                </c:pt>
                <c:pt idx="999">
                  <c:v>-38.265234310704457</c:v>
                </c:pt>
                <c:pt idx="1000">
                  <c:v>-38.28297701722046</c:v>
                </c:pt>
                <c:pt idx="1001">
                  <c:v>-38.297868650994715</c:v>
                </c:pt>
                <c:pt idx="1002">
                  <c:v>-38.327715059847961</c:v>
                </c:pt>
                <c:pt idx="1003">
                  <c:v>-38.342630978739479</c:v>
                </c:pt>
                <c:pt idx="1004">
                  <c:v>-38.357678037262943</c:v>
                </c:pt>
                <c:pt idx="1005">
                  <c:v>-38.371889687759975</c:v>
                </c:pt>
                <c:pt idx="1006">
                  <c:v>-38.387480732905217</c:v>
                </c:pt>
                <c:pt idx="1007">
                  <c:v>-38.386975602470741</c:v>
                </c:pt>
                <c:pt idx="1008">
                  <c:v>-38.386543327387429</c:v>
                </c:pt>
                <c:pt idx="1009">
                  <c:v>-38.403338914338249</c:v>
                </c:pt>
                <c:pt idx="1010">
                  <c:v>-38.450704606630737</c:v>
                </c:pt>
                <c:pt idx="1011">
                  <c:v>-38.466242224518467</c:v>
                </c:pt>
                <c:pt idx="1012">
                  <c:v>-38.482581251268712</c:v>
                </c:pt>
                <c:pt idx="1013">
                  <c:v>-38.497652594909439</c:v>
                </c:pt>
                <c:pt idx="1014">
                  <c:v>-38.512077954436464</c:v>
                </c:pt>
                <c:pt idx="1015">
                  <c:v>-38.511563109955219</c:v>
                </c:pt>
                <c:pt idx="1016">
                  <c:v>-38.510771415139473</c:v>
                </c:pt>
                <c:pt idx="1017">
                  <c:v>-38.526746165133957</c:v>
                </c:pt>
                <c:pt idx="1018">
                  <c:v>-38.557000563953707</c:v>
                </c:pt>
                <c:pt idx="1019">
                  <c:v>-38.573121024650689</c:v>
                </c:pt>
                <c:pt idx="1020">
                  <c:v>-38.589158915950023</c:v>
                </c:pt>
                <c:pt idx="1021">
                  <c:v>-38.603812555577477</c:v>
                </c:pt>
                <c:pt idx="1022">
                  <c:v>-38.618024206074224</c:v>
                </c:pt>
                <c:pt idx="1023">
                  <c:v>-38.631798724464446</c:v>
                </c:pt>
                <c:pt idx="1024">
                  <c:v>-38.630132765434681</c:v>
                </c:pt>
                <c:pt idx="1025">
                  <c:v>-38.630579611588431</c:v>
                </c:pt>
                <c:pt idx="1026">
                  <c:v>-38.645189538005198</c:v>
                </c:pt>
                <c:pt idx="1027">
                  <c:v>-38.659284619940493</c:v>
                </c:pt>
                <c:pt idx="1028">
                  <c:v>-38.691442971936468</c:v>
                </c:pt>
                <c:pt idx="1029">
                  <c:v>-38.706820308051945</c:v>
                </c:pt>
                <c:pt idx="1030">
                  <c:v>-38.722037362394488</c:v>
                </c:pt>
                <c:pt idx="1031">
                  <c:v>-38.737215560550467</c:v>
                </c:pt>
                <c:pt idx="1032">
                  <c:v>-38.751135789642959</c:v>
                </c:pt>
                <c:pt idx="1033">
                  <c:v>-38.749693253690182</c:v>
                </c:pt>
                <c:pt idx="1034">
                  <c:v>-38.750431521248473</c:v>
                </c:pt>
                <c:pt idx="1035">
                  <c:v>-38.766522839804978</c:v>
                </c:pt>
                <c:pt idx="1036">
                  <c:v>-38.81206229129522</c:v>
                </c:pt>
                <c:pt idx="1037">
                  <c:v>-38.827901044634487</c:v>
                </c:pt>
                <c:pt idx="1038">
                  <c:v>-38.844249785431956</c:v>
                </c:pt>
                <c:pt idx="1039">
                  <c:v>-38.85830115415645</c:v>
                </c:pt>
                <c:pt idx="1040">
                  <c:v>-38.874237047964201</c:v>
                </c:pt>
                <c:pt idx="1041">
                  <c:v>-38.872235954319208</c:v>
                </c:pt>
                <c:pt idx="1042">
                  <c:v>-38.870676849804411</c:v>
                </c:pt>
                <c:pt idx="1043">
                  <c:v>-38.885947331404694</c:v>
                </c:pt>
                <c:pt idx="1044">
                  <c:v>-38.934405853964407</c:v>
                </c:pt>
                <c:pt idx="1045">
                  <c:v>-38.94996775696923</c:v>
                </c:pt>
                <c:pt idx="1046">
                  <c:v>-38.963999697600414</c:v>
                </c:pt>
                <c:pt idx="1047">
                  <c:v>-38.979022471006729</c:v>
                </c:pt>
                <c:pt idx="1048">
                  <c:v>-38.994477519496471</c:v>
                </c:pt>
                <c:pt idx="1049">
                  <c:v>-38.9940986716705</c:v>
                </c:pt>
                <c:pt idx="1050">
                  <c:v>-38.992952414145932</c:v>
                </c:pt>
                <c:pt idx="1051">
                  <c:v>-39.00740205879022</c:v>
                </c:pt>
                <c:pt idx="1052">
                  <c:v>-39.036733623161936</c:v>
                </c:pt>
                <c:pt idx="1053">
                  <c:v>-39.052567519477705</c:v>
                </c:pt>
                <c:pt idx="1054">
                  <c:v>-39.06815370759945</c:v>
                </c:pt>
                <c:pt idx="1055">
                  <c:v>-39.082486783681944</c:v>
                </c:pt>
                <c:pt idx="1056">
                  <c:v>-39.097417273643671</c:v>
                </c:pt>
                <c:pt idx="1057">
                  <c:v>-39.111012082167704</c:v>
                </c:pt>
                <c:pt idx="1058">
                  <c:v>-39.109312123974192</c:v>
                </c:pt>
                <c:pt idx="1059">
                  <c:v>-39.107388742703691</c:v>
                </c:pt>
                <c:pt idx="1060">
                  <c:v>-39.122406659086963</c:v>
                </c:pt>
                <c:pt idx="1061">
                  <c:v>-39.166576429975478</c:v>
                </c:pt>
                <c:pt idx="1062">
                  <c:v>-39.180632655723471</c:v>
                </c:pt>
                <c:pt idx="1063">
                  <c:v>-39.19497544585245</c:v>
                </c:pt>
                <c:pt idx="1064">
                  <c:v>-39.209148240162463</c:v>
                </c:pt>
                <c:pt idx="1065">
                  <c:v>-39.22329674935493</c:v>
                </c:pt>
                <c:pt idx="1066">
                  <c:v>-39.22369016825094</c:v>
                </c:pt>
                <c:pt idx="1067">
                  <c:v>-39.224287582130742</c:v>
                </c:pt>
                <c:pt idx="1068">
                  <c:v>-39.238363235972216</c:v>
                </c:pt>
                <c:pt idx="1069">
                  <c:v>-39.251972615566686</c:v>
                </c:pt>
                <c:pt idx="1070">
                  <c:v>-39.281736455021715</c:v>
                </c:pt>
                <c:pt idx="1071">
                  <c:v>-39.29720607458195</c:v>
                </c:pt>
                <c:pt idx="1072">
                  <c:v>-39.312515412369478</c:v>
                </c:pt>
                <c:pt idx="1073">
                  <c:v>-39.328048173233938</c:v>
                </c:pt>
                <c:pt idx="1074">
                  <c:v>-39.343537220887939</c:v>
                </c:pt>
                <c:pt idx="1075">
                  <c:v>-39.342798953329478</c:v>
                </c:pt>
                <c:pt idx="1076">
                  <c:v>-39.341910118045192</c:v>
                </c:pt>
                <c:pt idx="1077">
                  <c:v>-39.355135792790193</c:v>
                </c:pt>
                <c:pt idx="1078">
                  <c:v>-39.3684877501437</c:v>
                </c:pt>
                <c:pt idx="1079">
                  <c:v>-39.395687081238705</c:v>
                </c:pt>
                <c:pt idx="1080">
                  <c:v>-39.410481574544932</c:v>
                </c:pt>
                <c:pt idx="1081">
                  <c:v>-39.423304116346699</c:v>
                </c:pt>
                <c:pt idx="1082">
                  <c:v>-39.437365199117963</c:v>
                </c:pt>
                <c:pt idx="1083">
                  <c:v>-39.451911984230506</c:v>
                </c:pt>
                <c:pt idx="1084">
                  <c:v>-39.451824557808962</c:v>
                </c:pt>
                <c:pt idx="1085">
                  <c:v>-39.451800272691926</c:v>
                </c:pt>
                <c:pt idx="1086">
                  <c:v>-39.466133348774193</c:v>
                </c:pt>
                <c:pt idx="1087">
                  <c:v>-39.480918128033707</c:v>
                </c:pt>
                <c:pt idx="1088">
                  <c:v>-39.508588590399157</c:v>
                </c:pt>
                <c:pt idx="1089">
                  <c:v>-39.522542818655509</c:v>
                </c:pt>
                <c:pt idx="1090">
                  <c:v>-39.537264456610686</c:v>
                </c:pt>
                <c:pt idx="1091">
                  <c:v>-39.550086998412169</c:v>
                </c:pt>
                <c:pt idx="1092">
                  <c:v>-39.562443265966706</c:v>
                </c:pt>
                <c:pt idx="1093">
                  <c:v>-39.569354810278995</c:v>
                </c:pt>
                <c:pt idx="1094">
                  <c:v>-39.562569548575439</c:v>
                </c:pt>
                <c:pt idx="1095">
                  <c:v>-39.576484920644717</c:v>
                </c:pt>
                <c:pt idx="1096">
                  <c:v>-39.591172559435748</c:v>
                </c:pt>
                <c:pt idx="1097">
                  <c:v>-39.618813879660948</c:v>
                </c:pt>
                <c:pt idx="1098">
                  <c:v>-39.63211726678044</c:v>
                </c:pt>
                <c:pt idx="1099">
                  <c:v>-39.646698051056219</c:v>
                </c:pt>
                <c:pt idx="1100">
                  <c:v>-39.662342523459486</c:v>
                </c:pt>
                <c:pt idx="1101">
                  <c:v>-39.676539602886194</c:v>
                </c:pt>
                <c:pt idx="1102">
                  <c:v>-39.684903397197971</c:v>
                </c:pt>
                <c:pt idx="1103">
                  <c:v>-39.679827807734696</c:v>
                </c:pt>
                <c:pt idx="1104">
                  <c:v>-39.694491161408976</c:v>
                </c:pt>
                <c:pt idx="1105">
                  <c:v>-39.72245790220218</c:v>
                </c:pt>
                <c:pt idx="1106">
                  <c:v>-39.737942092832739</c:v>
                </c:pt>
                <c:pt idx="1107">
                  <c:v>-39.752751157209232</c:v>
                </c:pt>
                <c:pt idx="1108">
                  <c:v>-39.767263943157459</c:v>
                </c:pt>
                <c:pt idx="1109">
                  <c:v>-39.780222481614956</c:v>
                </c:pt>
                <c:pt idx="1110">
                  <c:v>-39.793948429770936</c:v>
                </c:pt>
                <c:pt idx="1111">
                  <c:v>-39.802763927259733</c:v>
                </c:pt>
                <c:pt idx="1112">
                  <c:v>-39.798382892143948</c:v>
                </c:pt>
                <c:pt idx="1113">
                  <c:v>-39.812084555183233</c:v>
                </c:pt>
                <c:pt idx="1114">
                  <c:v>-39.869285719880239</c:v>
                </c:pt>
                <c:pt idx="1115">
                  <c:v>-39.884337635426917</c:v>
                </c:pt>
                <c:pt idx="1116">
                  <c:v>-39.899156413850179</c:v>
                </c:pt>
                <c:pt idx="1117">
                  <c:v>-39.914985453142734</c:v>
                </c:pt>
                <c:pt idx="1118">
                  <c:v>-39.923873805982694</c:v>
                </c:pt>
                <c:pt idx="1119">
                  <c:v>-39.917263397122227</c:v>
                </c:pt>
                <c:pt idx="1120">
                  <c:v>-39.932223029224204</c:v>
                </c:pt>
                <c:pt idx="1121">
                  <c:v>-39.945730411326693</c:v>
                </c:pt>
                <c:pt idx="1122">
                  <c:v>-39.974216853625208</c:v>
                </c:pt>
                <c:pt idx="1123">
                  <c:v>-39.987928230710693</c:v>
                </c:pt>
                <c:pt idx="1124">
                  <c:v>-40.002606155455467</c:v>
                </c:pt>
                <c:pt idx="1125">
                  <c:v>-40.017041229029431</c:v>
                </c:pt>
                <c:pt idx="1126">
                  <c:v>-40.031301449760477</c:v>
                </c:pt>
                <c:pt idx="1127">
                  <c:v>-40.038441274172683</c:v>
                </c:pt>
                <c:pt idx="1128">
                  <c:v>-40.030291188891184</c:v>
                </c:pt>
                <c:pt idx="1129">
                  <c:v>-40.04229775076017</c:v>
                </c:pt>
                <c:pt idx="1130">
                  <c:v>-40.06950679590166</c:v>
                </c:pt>
                <c:pt idx="1131">
                  <c:v>-40.083592163790243</c:v>
                </c:pt>
                <c:pt idx="1132">
                  <c:v>-40.098440084353925</c:v>
                </c:pt>
                <c:pt idx="1133">
                  <c:v>-40.112753732342426</c:v>
                </c:pt>
                <c:pt idx="1134">
                  <c:v>-40.12533827999745</c:v>
                </c:pt>
                <c:pt idx="1135">
                  <c:v>-40.13974906845398</c:v>
                </c:pt>
                <c:pt idx="1136">
                  <c:v>-40.146636327649176</c:v>
                </c:pt>
                <c:pt idx="1137">
                  <c:v>-40.139438218955732</c:v>
                </c:pt>
                <c:pt idx="1138">
                  <c:v>-40.151692489018913</c:v>
                </c:pt>
                <c:pt idx="1139">
                  <c:v>-40.211846723948966</c:v>
                </c:pt>
                <c:pt idx="1140">
                  <c:v>-40.225208395349469</c:v>
                </c:pt>
                <c:pt idx="1141">
                  <c:v>-40.239352047518437</c:v>
                </c:pt>
                <c:pt idx="1142">
                  <c:v>-40.24722042544245</c:v>
                </c:pt>
                <c:pt idx="1143">
                  <c:v>-40.242173978119936</c:v>
                </c:pt>
                <c:pt idx="1144">
                  <c:v>-40.253626839319978</c:v>
                </c:pt>
                <c:pt idx="1145">
                  <c:v>-40.305286140306706</c:v>
                </c:pt>
                <c:pt idx="1146">
                  <c:v>-40.320367197993747</c:v>
                </c:pt>
                <c:pt idx="1147">
                  <c:v>-40.336225379426722</c:v>
                </c:pt>
                <c:pt idx="1148">
                  <c:v>-40.350111609355466</c:v>
                </c:pt>
                <c:pt idx="1149">
                  <c:v>-40.35752828410223</c:v>
                </c:pt>
                <c:pt idx="1150">
                  <c:v>-40.35131615116093</c:v>
                </c:pt>
                <c:pt idx="1151">
                  <c:v>-40.36424554747795</c:v>
                </c:pt>
                <c:pt idx="1152">
                  <c:v>-40.37898661352672</c:v>
                </c:pt>
                <c:pt idx="1153">
                  <c:v>-40.40570995632693</c:v>
                </c:pt>
                <c:pt idx="1154">
                  <c:v>-40.418012796623955</c:v>
                </c:pt>
                <c:pt idx="1155">
                  <c:v>-40.431063618526494</c:v>
                </c:pt>
                <c:pt idx="1156">
                  <c:v>-40.445357838421458</c:v>
                </c:pt>
                <c:pt idx="1157">
                  <c:v>-40.459030359319698</c:v>
                </c:pt>
                <c:pt idx="1158">
                  <c:v>-40.467637004801944</c:v>
                </c:pt>
                <c:pt idx="1159">
                  <c:v>-40.461774577546194</c:v>
                </c:pt>
                <c:pt idx="1160">
                  <c:v>-40.475034251454943</c:v>
                </c:pt>
                <c:pt idx="1161">
                  <c:v>-40.51492498471994</c:v>
                </c:pt>
                <c:pt idx="1162">
                  <c:v>-40.528369225517977</c:v>
                </c:pt>
                <c:pt idx="1163">
                  <c:v>-40.541546330028964</c:v>
                </c:pt>
                <c:pt idx="1164">
                  <c:v>-40.55263005744969</c:v>
                </c:pt>
                <c:pt idx="1165">
                  <c:v>-40.566802851759476</c:v>
                </c:pt>
                <c:pt idx="1166">
                  <c:v>-40.574918937877229</c:v>
                </c:pt>
                <c:pt idx="1167">
                  <c:v>-40.57136845376472</c:v>
                </c:pt>
                <c:pt idx="1168">
                  <c:v>-40.586808931184422</c:v>
                </c:pt>
                <c:pt idx="1169">
                  <c:v>-40.660193697882917</c:v>
                </c:pt>
                <c:pt idx="1170">
                  <c:v>-40.675255327476705</c:v>
                </c:pt>
                <c:pt idx="1171">
                  <c:v>-40.688772423626418</c:v>
                </c:pt>
                <c:pt idx="1172">
                  <c:v>-40.696859367603466</c:v>
                </c:pt>
                <c:pt idx="1173">
                  <c:v>-40.690943513090204</c:v>
                </c:pt>
                <c:pt idx="1174">
                  <c:v>-40.704159473788437</c:v>
                </c:pt>
                <c:pt idx="1175">
                  <c:v>-40.718050560740224</c:v>
                </c:pt>
                <c:pt idx="1176">
                  <c:v>-40.756173337483702</c:v>
                </c:pt>
                <c:pt idx="1177">
                  <c:v>-40.768257611727464</c:v>
                </c:pt>
                <c:pt idx="1178">
                  <c:v>-40.780570166070973</c:v>
                </c:pt>
                <c:pt idx="1179">
                  <c:v>-40.794378683625453</c:v>
                </c:pt>
                <c:pt idx="1180">
                  <c:v>-40.802004210378428</c:v>
                </c:pt>
                <c:pt idx="1181">
                  <c:v>-40.79789516857393</c:v>
                </c:pt>
                <c:pt idx="1182">
                  <c:v>-40.810091154355931</c:v>
                </c:pt>
                <c:pt idx="1183">
                  <c:v>-40.889683196971717</c:v>
                </c:pt>
                <c:pt idx="1184">
                  <c:v>-40.902976870044725</c:v>
                </c:pt>
                <c:pt idx="1185">
                  <c:v>-40.917096237096942</c:v>
                </c:pt>
                <c:pt idx="1186">
                  <c:v>-40.908280739607918</c:v>
                </c:pt>
                <c:pt idx="1187">
                  <c:v>-40.922298109168949</c:v>
                </c:pt>
                <c:pt idx="1188">
                  <c:v>-40.96544790514146</c:v>
                </c:pt>
                <c:pt idx="1189">
                  <c:v>-40.979057284735475</c:v>
                </c:pt>
                <c:pt idx="1190">
                  <c:v>-40.993676925198727</c:v>
                </c:pt>
                <c:pt idx="1191">
                  <c:v>-41.006329471181473</c:v>
                </c:pt>
                <c:pt idx="1192">
                  <c:v>-41.018952875023459</c:v>
                </c:pt>
                <c:pt idx="1193">
                  <c:v>-41.033936792242756</c:v>
                </c:pt>
                <c:pt idx="1194">
                  <c:v>-41.023683615824737</c:v>
                </c:pt>
                <c:pt idx="1195">
                  <c:v>-41.038337255451964</c:v>
                </c:pt>
                <c:pt idx="1196">
                  <c:v>-41.092371640885702</c:v>
                </c:pt>
                <c:pt idx="1197">
                  <c:v>-41.104698766299705</c:v>
                </c:pt>
                <c:pt idx="1198">
                  <c:v>-41.11730274204821</c:v>
                </c:pt>
                <c:pt idx="1199">
                  <c:v>-41.132315801407984</c:v>
                </c:pt>
                <c:pt idx="1200">
                  <c:v>-41.146041749563736</c:v>
                </c:pt>
                <c:pt idx="1201">
                  <c:v>-41.137065970302686</c:v>
                </c:pt>
                <c:pt idx="1202">
                  <c:v>-41.151272763776447</c:v>
                </c:pt>
                <c:pt idx="1203">
                  <c:v>-41.2212624711117</c:v>
                </c:pt>
                <c:pt idx="1204">
                  <c:v>-41.233958730304678</c:v>
                </c:pt>
                <c:pt idx="1205">
                  <c:v>-41.246504421771945</c:v>
                </c:pt>
                <c:pt idx="1206">
                  <c:v>-41.260196370764234</c:v>
                </c:pt>
                <c:pt idx="1207">
                  <c:v>-41.252395991168171</c:v>
                </c:pt>
                <c:pt idx="1208">
                  <c:v>-41.266306506213439</c:v>
                </c:pt>
                <c:pt idx="1209">
                  <c:v>-41.307290069745719</c:v>
                </c:pt>
                <c:pt idx="1210">
                  <c:v>-41.320195180945191</c:v>
                </c:pt>
                <c:pt idx="1211">
                  <c:v>-41.33358113746273</c:v>
                </c:pt>
                <c:pt idx="1212">
                  <c:v>-41.347365369899435</c:v>
                </c:pt>
                <c:pt idx="1213">
                  <c:v>-41.361756730262712</c:v>
                </c:pt>
                <c:pt idx="1214">
                  <c:v>-41.376060664204729</c:v>
                </c:pt>
                <c:pt idx="1215">
                  <c:v>-41.367191739458477</c:v>
                </c:pt>
                <c:pt idx="1216">
                  <c:v>-41.380791405005724</c:v>
                </c:pt>
                <c:pt idx="1217">
                  <c:v>-41.393647945971466</c:v>
                </c:pt>
                <c:pt idx="1218">
                  <c:v>-41.431600726895411</c:v>
                </c:pt>
                <c:pt idx="1219">
                  <c:v>-41.445346103145212</c:v>
                </c:pt>
                <c:pt idx="1220">
                  <c:v>-41.459348901635465</c:v>
                </c:pt>
                <c:pt idx="1221">
                  <c:v>-41.473366271196213</c:v>
                </c:pt>
                <c:pt idx="1222">
                  <c:v>-41.486810511994989</c:v>
                </c:pt>
                <c:pt idx="1223">
                  <c:v>-41.477455884907457</c:v>
                </c:pt>
                <c:pt idx="1224">
                  <c:v>-41.489783010321233</c:v>
                </c:pt>
                <c:pt idx="1225">
                  <c:v>-41.502595838076175</c:v>
                </c:pt>
                <c:pt idx="1226">
                  <c:v>-41.528935476027712</c:v>
                </c:pt>
                <c:pt idx="1227">
                  <c:v>-41.541607450103939</c:v>
                </c:pt>
                <c:pt idx="1228">
                  <c:v>-41.554483419163219</c:v>
                </c:pt>
                <c:pt idx="1229">
                  <c:v>-41.567199106449735</c:v>
                </c:pt>
                <c:pt idx="1230">
                  <c:v>-41.578719965977953</c:v>
                </c:pt>
                <c:pt idx="1231">
                  <c:v>-41.590818811291697</c:v>
                </c:pt>
                <c:pt idx="1232">
                  <c:v>-41.582134453435188</c:v>
                </c:pt>
                <c:pt idx="1233">
                  <c:v>-41.595190132360202</c:v>
                </c:pt>
                <c:pt idx="1234">
                  <c:v>-41.633599473485177</c:v>
                </c:pt>
                <c:pt idx="1235">
                  <c:v>-41.646198592210183</c:v>
                </c:pt>
                <c:pt idx="1236">
                  <c:v>-41.659783686687504</c:v>
                </c:pt>
                <c:pt idx="1237">
                  <c:v>-41.672018528656466</c:v>
                </c:pt>
                <c:pt idx="1238">
                  <c:v>-41.684782786177678</c:v>
                </c:pt>
                <c:pt idx="1239">
                  <c:v>-41.696930201725493</c:v>
                </c:pt>
                <c:pt idx="1240">
                  <c:v>-41.688338127313457</c:v>
                </c:pt>
                <c:pt idx="1241">
                  <c:v>-41.700009554567444</c:v>
                </c:pt>
                <c:pt idx="1242">
                  <c:v>-41.73791376525692</c:v>
                </c:pt>
                <c:pt idx="1243">
                  <c:v>-41.751513430804678</c:v>
                </c:pt>
                <c:pt idx="1244">
                  <c:v>-41.763767700867689</c:v>
                </c:pt>
                <c:pt idx="1245">
                  <c:v>-41.777343081297957</c:v>
                </c:pt>
                <c:pt idx="1246">
                  <c:v>-41.79136045085842</c:v>
                </c:pt>
                <c:pt idx="1247">
                  <c:v>-41.804289847175212</c:v>
                </c:pt>
                <c:pt idx="1248">
                  <c:v>-41.794216380623666</c:v>
                </c:pt>
                <c:pt idx="1249">
                  <c:v>-41.806966067074157</c:v>
                </c:pt>
                <c:pt idx="1250">
                  <c:v>-41.831999165728192</c:v>
                </c:pt>
                <c:pt idx="1251">
                  <c:v>-41.845088843817749</c:v>
                </c:pt>
                <c:pt idx="1252">
                  <c:v>-41.857143975920692</c:v>
                </c:pt>
                <c:pt idx="1253">
                  <c:v>-41.869849949160724</c:v>
                </c:pt>
                <c:pt idx="1254">
                  <c:v>-41.881837082936002</c:v>
                </c:pt>
                <c:pt idx="1255">
                  <c:v>-41.89408163895196</c:v>
                </c:pt>
                <c:pt idx="1256">
                  <c:v>-41.906826468379464</c:v>
                </c:pt>
                <c:pt idx="1257">
                  <c:v>-41.899672072896706</c:v>
                </c:pt>
                <c:pt idx="1258">
                  <c:v>-41.912120623895945</c:v>
                </c:pt>
                <c:pt idx="1259">
                  <c:v>-41.947591465857684</c:v>
                </c:pt>
                <c:pt idx="1260">
                  <c:v>-41.959364890603197</c:v>
                </c:pt>
                <c:pt idx="1261">
                  <c:v>-41.972532281066961</c:v>
                </c:pt>
                <c:pt idx="1262">
                  <c:v>-41.984951689925722</c:v>
                </c:pt>
                <c:pt idx="1263">
                  <c:v>-41.996914538584249</c:v>
                </c:pt>
                <c:pt idx="1264">
                  <c:v>-42.010261638914201</c:v>
                </c:pt>
                <c:pt idx="1265">
                  <c:v>-42.002291263498719</c:v>
                </c:pt>
                <c:pt idx="1266">
                  <c:v>-42.012588153127481</c:v>
                </c:pt>
                <c:pt idx="1267">
                  <c:v>-42.035872723353933</c:v>
                </c:pt>
                <c:pt idx="1268">
                  <c:v>-42.047199301945469</c:v>
                </c:pt>
                <c:pt idx="1269">
                  <c:v>-42.059395287727696</c:v>
                </c:pt>
                <c:pt idx="1270">
                  <c:v>-42.071144427355947</c:v>
                </c:pt>
                <c:pt idx="1271">
                  <c:v>-42.083869828689231</c:v>
                </c:pt>
                <c:pt idx="1272">
                  <c:v>-42.096779796912713</c:v>
                </c:pt>
                <c:pt idx="1273">
                  <c:v>-42.108281228346939</c:v>
                </c:pt>
                <c:pt idx="1274">
                  <c:v>-42.100325424001952</c:v>
                </c:pt>
                <c:pt idx="1275">
                  <c:v>-42.112370842058183</c:v>
                </c:pt>
                <c:pt idx="1276">
                  <c:v>-42.137661362953182</c:v>
                </c:pt>
                <c:pt idx="1277">
                  <c:v>-42.147657117130464</c:v>
                </c:pt>
                <c:pt idx="1278">
                  <c:v>-42.157550873815936</c:v>
                </c:pt>
                <c:pt idx="1279">
                  <c:v>-42.168911451571446</c:v>
                </c:pt>
                <c:pt idx="1280">
                  <c:v>-42.182370263439978</c:v>
                </c:pt>
                <c:pt idx="1281">
                  <c:v>-42.195887359589463</c:v>
                </c:pt>
                <c:pt idx="1282">
                  <c:v>-42.208782756742451</c:v>
                </c:pt>
                <c:pt idx="1283">
                  <c:v>-42.206932230823227</c:v>
                </c:pt>
                <c:pt idx="1284">
                  <c:v>-42.213916630486452</c:v>
                </c:pt>
                <c:pt idx="1285">
                  <c:v>-42.23722062880644</c:v>
                </c:pt>
                <c:pt idx="1286">
                  <c:v>-42.247872081144195</c:v>
                </c:pt>
                <c:pt idx="1287">
                  <c:v>-42.25923265889999</c:v>
                </c:pt>
                <c:pt idx="1288">
                  <c:v>-42.27063694986596</c:v>
                </c:pt>
                <c:pt idx="1289">
                  <c:v>-42.281652678959247</c:v>
                </c:pt>
                <c:pt idx="1290">
                  <c:v>-42.292396414741987</c:v>
                </c:pt>
                <c:pt idx="1291">
                  <c:v>-42.30407269901896</c:v>
                </c:pt>
                <c:pt idx="1292">
                  <c:v>-42.301760755876231</c:v>
                </c:pt>
                <c:pt idx="1293">
                  <c:v>-42.310430542662246</c:v>
                </c:pt>
                <c:pt idx="1294">
                  <c:v>-42.336687611215964</c:v>
                </c:pt>
                <c:pt idx="1295">
                  <c:v>-42.348422179773721</c:v>
                </c:pt>
                <c:pt idx="1296">
                  <c:v>-42.361176723247766</c:v>
                </c:pt>
                <c:pt idx="1297">
                  <c:v>-42.374285829430974</c:v>
                </c:pt>
                <c:pt idx="1298">
                  <c:v>-42.385743547654457</c:v>
                </c:pt>
                <c:pt idx="1299">
                  <c:v>-42.396448427249496</c:v>
                </c:pt>
                <c:pt idx="1300">
                  <c:v>-42.409402108683722</c:v>
                </c:pt>
                <c:pt idx="1301">
                  <c:v>-42.408163567714226</c:v>
                </c:pt>
                <c:pt idx="1302">
                  <c:v>-42.416182513363722</c:v>
                </c:pt>
                <c:pt idx="1303">
                  <c:v>-42.443979258337734</c:v>
                </c:pt>
                <c:pt idx="1304">
                  <c:v>-42.45771492054071</c:v>
                </c:pt>
                <c:pt idx="1305">
                  <c:v>-42.471703147961207</c:v>
                </c:pt>
                <c:pt idx="1306">
                  <c:v>-42.483627140432205</c:v>
                </c:pt>
                <c:pt idx="1307">
                  <c:v>-42.495706557652241</c:v>
                </c:pt>
                <c:pt idx="1308">
                  <c:v>-42.509413077714683</c:v>
                </c:pt>
                <c:pt idx="1309">
                  <c:v>-42.522255047609931</c:v>
                </c:pt>
                <c:pt idx="1310">
                  <c:v>-42.520249096941669</c:v>
                </c:pt>
                <c:pt idx="1311">
                  <c:v>-42.528724602791968</c:v>
                </c:pt>
                <c:pt idx="1312">
                  <c:v>-42.58028676331044</c:v>
                </c:pt>
                <c:pt idx="1313">
                  <c:v>-42.592477892068715</c:v>
                </c:pt>
                <c:pt idx="1314">
                  <c:v>-42.602988490727469</c:v>
                </c:pt>
                <c:pt idx="1315">
                  <c:v>-42.615626465639721</c:v>
                </c:pt>
                <c:pt idx="1316">
                  <c:v>-42.629221274163982</c:v>
                </c:pt>
                <c:pt idx="1317">
                  <c:v>-42.626200205602984</c:v>
                </c:pt>
                <c:pt idx="1318">
                  <c:v>-42.632038347741698</c:v>
                </c:pt>
                <c:pt idx="1319">
                  <c:v>-42.65559976830248</c:v>
                </c:pt>
                <c:pt idx="1320">
                  <c:v>-42.668373739870233</c:v>
                </c:pt>
                <c:pt idx="1321">
                  <c:v>-42.682531963109469</c:v>
                </c:pt>
                <c:pt idx="1322">
                  <c:v>-42.696175341867516</c:v>
                </c:pt>
                <c:pt idx="1323">
                  <c:v>-42.709575869455207</c:v>
                </c:pt>
                <c:pt idx="1324">
                  <c:v>-42.721431863598482</c:v>
                </c:pt>
                <c:pt idx="1325">
                  <c:v>-42.732632159581456</c:v>
                </c:pt>
                <c:pt idx="1326">
                  <c:v>-42.728037415435736</c:v>
                </c:pt>
                <c:pt idx="1327">
                  <c:v>-42.734230120283442</c:v>
                </c:pt>
                <c:pt idx="1328">
                  <c:v>-42.75715527077746</c:v>
                </c:pt>
                <c:pt idx="1329">
                  <c:v>-42.768117572613463</c:v>
                </c:pt>
                <c:pt idx="1330">
                  <c:v>-42.779808427960987</c:v>
                </c:pt>
                <c:pt idx="1331">
                  <c:v>-42.793029245682263</c:v>
                </c:pt>
                <c:pt idx="1332">
                  <c:v>-42.804156686313959</c:v>
                </c:pt>
                <c:pt idx="1333">
                  <c:v>-42.81665866457071</c:v>
                </c:pt>
                <c:pt idx="1334">
                  <c:v>-42.828388376105423</c:v>
                </c:pt>
                <c:pt idx="1335">
                  <c:v>-42.825289595170219</c:v>
                </c:pt>
                <c:pt idx="1336">
                  <c:v>-42.832633414565706</c:v>
                </c:pt>
                <c:pt idx="1337">
                  <c:v>-42.869639075924923</c:v>
                </c:pt>
                <c:pt idx="1338">
                  <c:v>-42.881917631104457</c:v>
                </c:pt>
                <c:pt idx="1339">
                  <c:v>-42.894740172906452</c:v>
                </c:pt>
                <c:pt idx="1340">
                  <c:v>-42.908043560025718</c:v>
                </c:pt>
                <c:pt idx="1341">
                  <c:v>-42.919316711360196</c:v>
                </c:pt>
                <c:pt idx="1342">
                  <c:v>-42.931080422058713</c:v>
                </c:pt>
                <c:pt idx="1343">
                  <c:v>-42.929701027410445</c:v>
                </c:pt>
                <c:pt idx="1344">
                  <c:v>-42.937885111855692</c:v>
                </c:pt>
                <c:pt idx="1345">
                  <c:v>-42.960256561680936</c:v>
                </c:pt>
                <c:pt idx="1346">
                  <c:v>-42.970713733082746</c:v>
                </c:pt>
                <c:pt idx="1347">
                  <c:v>-42.981438040771209</c:v>
                </c:pt>
                <c:pt idx="1348">
                  <c:v>-42.991569791604221</c:v>
                </c:pt>
                <c:pt idx="1349">
                  <c:v>-43.002731231399949</c:v>
                </c:pt>
                <c:pt idx="1350">
                  <c:v>-43.014135522365976</c:v>
                </c:pt>
                <c:pt idx="1351">
                  <c:v>-43.025734094268458</c:v>
                </c:pt>
                <c:pt idx="1352">
                  <c:v>-43.023713572530212</c:v>
                </c:pt>
                <c:pt idx="1353">
                  <c:v>-43.030634830889213</c:v>
                </c:pt>
                <c:pt idx="1354">
                  <c:v>-43.04125714108649</c:v>
                </c:pt>
                <c:pt idx="1355">
                  <c:v>-43.062472619340227</c:v>
                </c:pt>
                <c:pt idx="1356">
                  <c:v>-43.073624345089186</c:v>
                </c:pt>
                <c:pt idx="1357">
                  <c:v>-43.085839758964724</c:v>
                </c:pt>
                <c:pt idx="1358">
                  <c:v>-43.098249453776432</c:v>
                </c:pt>
                <c:pt idx="1359">
                  <c:v>-43.110741717986471</c:v>
                </c:pt>
                <c:pt idx="1360">
                  <c:v>-43.121869158618736</c:v>
                </c:pt>
                <c:pt idx="1361">
                  <c:v>-43.117342412800454</c:v>
                </c:pt>
                <c:pt idx="1362">
                  <c:v>-43.123583687882231</c:v>
                </c:pt>
                <c:pt idx="1363">
                  <c:v>-43.171226230508708</c:v>
                </c:pt>
                <c:pt idx="1364">
                  <c:v>-43.182246816625437</c:v>
                </c:pt>
                <c:pt idx="1365">
                  <c:v>-43.193884244715449</c:v>
                </c:pt>
                <c:pt idx="1366">
                  <c:v>-43.206536790698195</c:v>
                </c:pt>
                <c:pt idx="1367">
                  <c:v>-43.218446212098698</c:v>
                </c:pt>
                <c:pt idx="1368">
                  <c:v>-43.216848251396712</c:v>
                </c:pt>
                <c:pt idx="1369">
                  <c:v>-43.224561204571458</c:v>
                </c:pt>
                <c:pt idx="1370">
                  <c:v>-43.248520901051918</c:v>
                </c:pt>
                <c:pt idx="1371">
                  <c:v>-43.260056331650233</c:v>
                </c:pt>
                <c:pt idx="1372">
                  <c:v>-43.272174605057742</c:v>
                </c:pt>
                <c:pt idx="1373">
                  <c:v>-43.283943172779473</c:v>
                </c:pt>
                <c:pt idx="1374">
                  <c:v>-43.295381462909702</c:v>
                </c:pt>
                <c:pt idx="1375">
                  <c:v>-43.305858062404425</c:v>
                </c:pt>
                <c:pt idx="1376">
                  <c:v>-43.316917504708684</c:v>
                </c:pt>
                <c:pt idx="1377">
                  <c:v>-43.316558084976194</c:v>
                </c:pt>
                <c:pt idx="1378">
                  <c:v>-43.326592695340949</c:v>
                </c:pt>
                <c:pt idx="1379">
                  <c:v>-43.34801216857791</c:v>
                </c:pt>
                <c:pt idx="1380">
                  <c:v>-43.360140156032244</c:v>
                </c:pt>
                <c:pt idx="1381">
                  <c:v>-43.372438139305658</c:v>
                </c:pt>
                <c:pt idx="1382">
                  <c:v>-43.384080424419224</c:v>
                </c:pt>
                <c:pt idx="1383">
                  <c:v>-43.39533414765971</c:v>
                </c:pt>
                <c:pt idx="1384">
                  <c:v>-43.407520419394942</c:v>
                </c:pt>
                <c:pt idx="1385">
                  <c:v>-43.419774689457725</c:v>
                </c:pt>
                <c:pt idx="1386">
                  <c:v>-43.422494622567186</c:v>
                </c:pt>
                <c:pt idx="1387">
                  <c:v>-43.426156818218217</c:v>
                </c:pt>
                <c:pt idx="1388">
                  <c:v>-43.449140252993473</c:v>
                </c:pt>
                <c:pt idx="1389">
                  <c:v>-43.461039960347435</c:v>
                </c:pt>
                <c:pt idx="1390">
                  <c:v>-43.474668768034988</c:v>
                </c:pt>
                <c:pt idx="1391">
                  <c:v>-43.487355313181425</c:v>
                </c:pt>
                <c:pt idx="1392">
                  <c:v>-43.498973313177729</c:v>
                </c:pt>
                <c:pt idx="1393">
                  <c:v>-43.511426721200465</c:v>
                </c:pt>
                <c:pt idx="1394">
                  <c:v>-43.523612992935469</c:v>
                </c:pt>
                <c:pt idx="1395">
                  <c:v>-43.526289212834243</c:v>
                </c:pt>
                <c:pt idx="1396">
                  <c:v>-43.529494848284699</c:v>
                </c:pt>
                <c:pt idx="1397">
                  <c:v>-43.552978556471217</c:v>
                </c:pt>
                <c:pt idx="1398">
                  <c:v>-43.564275992922731</c:v>
                </c:pt>
                <c:pt idx="1399">
                  <c:v>-43.576049417667733</c:v>
                </c:pt>
                <c:pt idx="1400">
                  <c:v>-43.587851984553154</c:v>
                </c:pt>
                <c:pt idx="1401">
                  <c:v>-43.600455960301716</c:v>
                </c:pt>
                <c:pt idx="1402">
                  <c:v>-43.613725348257233</c:v>
                </c:pt>
                <c:pt idx="1403">
                  <c:v>-43.625280206949199</c:v>
                </c:pt>
                <c:pt idx="1404">
                  <c:v>-43.629889522165243</c:v>
                </c:pt>
                <c:pt idx="1405">
                  <c:v>-43.632876591562209</c:v>
                </c:pt>
                <c:pt idx="1406">
                  <c:v>-43.644713157611719</c:v>
                </c:pt>
                <c:pt idx="1407">
                  <c:v>-43.689815476995207</c:v>
                </c:pt>
                <c:pt idx="1408">
                  <c:v>-43.700850634182203</c:v>
                </c:pt>
                <c:pt idx="1409">
                  <c:v>-43.712750341536164</c:v>
                </c:pt>
                <c:pt idx="1410">
                  <c:v>-43.723236655077997</c:v>
                </c:pt>
                <c:pt idx="1411">
                  <c:v>-43.726257723638994</c:v>
                </c:pt>
                <c:pt idx="1412">
                  <c:v>-43.730148199389944</c:v>
                </c:pt>
                <c:pt idx="1413">
                  <c:v>-43.764710777973974</c:v>
                </c:pt>
                <c:pt idx="1414">
                  <c:v>-43.775847932652439</c:v>
                </c:pt>
                <c:pt idx="1415">
                  <c:v>-43.785217130810238</c:v>
                </c:pt>
                <c:pt idx="1416">
                  <c:v>-43.795907439335181</c:v>
                </c:pt>
                <c:pt idx="1417">
                  <c:v>-43.806588033813185</c:v>
                </c:pt>
                <c:pt idx="1418">
                  <c:v>-43.817608619930198</c:v>
                </c:pt>
                <c:pt idx="1419">
                  <c:v>-43.820148843173186</c:v>
                </c:pt>
                <c:pt idx="1420">
                  <c:v>-43.824049032971416</c:v>
                </c:pt>
                <c:pt idx="1421">
                  <c:v>-43.846833329786719</c:v>
                </c:pt>
                <c:pt idx="1422">
                  <c:v>-43.85760135068621</c:v>
                </c:pt>
                <c:pt idx="1423">
                  <c:v>-43.869437916735947</c:v>
                </c:pt>
                <c:pt idx="1424">
                  <c:v>-43.8801476533542</c:v>
                </c:pt>
                <c:pt idx="1425">
                  <c:v>-43.89187736488897</c:v>
                </c:pt>
                <c:pt idx="1426">
                  <c:v>-43.903223371574498</c:v>
                </c:pt>
                <c:pt idx="1427">
                  <c:v>-43.914841371570461</c:v>
                </c:pt>
                <c:pt idx="1428">
                  <c:v>-43.916512187623439</c:v>
                </c:pt>
                <c:pt idx="1429">
                  <c:v>-43.918620135783513</c:v>
                </c:pt>
                <c:pt idx="1430">
                  <c:v>-43.951560468548465</c:v>
                </c:pt>
                <c:pt idx="1431">
                  <c:v>-43.963421319715238</c:v>
                </c:pt>
                <c:pt idx="1432">
                  <c:v>-43.974898466032428</c:v>
                </c:pt>
                <c:pt idx="1433">
                  <c:v>-43.985991907500491</c:v>
                </c:pt>
                <c:pt idx="1434">
                  <c:v>-43.997979041275997</c:v>
                </c:pt>
                <c:pt idx="1435">
                  <c:v>-44.010291595619449</c:v>
                </c:pt>
                <c:pt idx="1436">
                  <c:v>-44.01314266836097</c:v>
                </c:pt>
                <c:pt idx="1437">
                  <c:v>-44.016217164179764</c:v>
                </c:pt>
                <c:pt idx="1438">
                  <c:v>-44.051950285405681</c:v>
                </c:pt>
                <c:pt idx="1439">
                  <c:v>-44.062975728545453</c:v>
                </c:pt>
                <c:pt idx="1440">
                  <c:v>-44.07321919091693</c:v>
                </c:pt>
                <c:pt idx="1441">
                  <c:v>-44.084749764491463</c:v>
                </c:pt>
                <c:pt idx="1442">
                  <c:v>-44.096829181711726</c:v>
                </c:pt>
                <c:pt idx="1443">
                  <c:v>-44.106577227695212</c:v>
                </c:pt>
                <c:pt idx="1444">
                  <c:v>-44.108486037895219</c:v>
                </c:pt>
                <c:pt idx="1445">
                  <c:v>-44.110788266991406</c:v>
                </c:pt>
                <c:pt idx="1446">
                  <c:v>-44.132703156616188</c:v>
                </c:pt>
                <c:pt idx="1447">
                  <c:v>-44.142820336379216</c:v>
                </c:pt>
                <c:pt idx="1448">
                  <c:v>-44.153408647412519</c:v>
                </c:pt>
                <c:pt idx="1449">
                  <c:v>-44.165726058779697</c:v>
                </c:pt>
                <c:pt idx="1450">
                  <c:v>-44.17602780543173</c:v>
                </c:pt>
                <c:pt idx="1451">
                  <c:v>-44.186436406598958</c:v>
                </c:pt>
                <c:pt idx="1452">
                  <c:v>-44.197267568802673</c:v>
                </c:pt>
                <c:pt idx="1453">
                  <c:v>-44.199506656594693</c:v>
                </c:pt>
                <c:pt idx="1454">
                  <c:v>-44.202430584687434</c:v>
                </c:pt>
                <c:pt idx="1455">
                  <c:v>-44.214636284516487</c:v>
                </c:pt>
                <c:pt idx="1456">
                  <c:v>-44.235288348054453</c:v>
                </c:pt>
                <c:pt idx="1457">
                  <c:v>-44.246202079656442</c:v>
                </c:pt>
                <c:pt idx="1458">
                  <c:v>-44.256639822964203</c:v>
                </c:pt>
                <c:pt idx="1459">
                  <c:v>-44.267368987676448</c:v>
                </c:pt>
                <c:pt idx="1460">
                  <c:v>-44.277962155732908</c:v>
                </c:pt>
                <c:pt idx="1461">
                  <c:v>-44.289633582986724</c:v>
                </c:pt>
                <c:pt idx="1462">
                  <c:v>-44.291454966765471</c:v>
                </c:pt>
                <c:pt idx="1463">
                  <c:v>-44.293805766095673</c:v>
                </c:pt>
                <c:pt idx="1464">
                  <c:v>-44.328965758559221</c:v>
                </c:pt>
                <c:pt idx="1465">
                  <c:v>-44.339690066247911</c:v>
                </c:pt>
                <c:pt idx="1466">
                  <c:v>-44.349632393167965</c:v>
                </c:pt>
                <c:pt idx="1467">
                  <c:v>-44.360648122260969</c:v>
                </c:pt>
                <c:pt idx="1468">
                  <c:v>-44.371124721756203</c:v>
                </c:pt>
                <c:pt idx="1469">
                  <c:v>-44.38134389901019</c:v>
                </c:pt>
                <c:pt idx="1470">
                  <c:v>-44.382242448341188</c:v>
                </c:pt>
                <c:pt idx="1471">
                  <c:v>-44.384088117236743</c:v>
                </c:pt>
                <c:pt idx="1472">
                  <c:v>-44.39466671422322</c:v>
                </c:pt>
                <c:pt idx="1473">
                  <c:v>-44.417902714215714</c:v>
                </c:pt>
                <c:pt idx="1474">
                  <c:v>-44.429151580432929</c:v>
                </c:pt>
              </c:numCache>
            </c:numRef>
          </c:val>
          <c:smooth val="0"/>
          <c:extLst>
            <c:ext xmlns:c16="http://schemas.microsoft.com/office/drawing/2014/chart" uri="{C3380CC4-5D6E-409C-BE32-E72D297353CC}">
              <c16:uniqueId val="{00000003-98DA-4BF5-8B16-2C8AB9086A1E}"/>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0.15997990616946822</c:v>
                </c:pt>
                <c:pt idx="2">
                  <c:v>0.16000452616944472</c:v>
                </c:pt>
                <c:pt idx="3">
                  <c:v>0.1601703161693564</c:v>
                </c:pt>
                <c:pt idx="4">
                  <c:v>0.16003052616946434</c:v>
                </c:pt>
                <c:pt idx="5">
                  <c:v>0.16115960555089259</c:v>
                </c:pt>
                <c:pt idx="6">
                  <c:v>0.15934766616953766</c:v>
                </c:pt>
                <c:pt idx="7">
                  <c:v>0.15740765616931185</c:v>
                </c:pt>
                <c:pt idx="8">
                  <c:v>0.1583179975980471</c:v>
                </c:pt>
                <c:pt idx="9">
                  <c:v>0.15563952616942345</c:v>
                </c:pt>
                <c:pt idx="10">
                  <c:v>0.15798315616940783</c:v>
                </c:pt>
                <c:pt idx="11">
                  <c:v>0.15784598616946255</c:v>
                </c:pt>
                <c:pt idx="12">
                  <c:v>0.15642776902652145</c:v>
                </c:pt>
                <c:pt idx="13">
                  <c:v>0.15473247616938579</c:v>
                </c:pt>
                <c:pt idx="14">
                  <c:v>0.15407928616933475</c:v>
                </c:pt>
                <c:pt idx="15">
                  <c:v>0.15414163616938481</c:v>
                </c:pt>
                <c:pt idx="16">
                  <c:v>0.15205690616957668</c:v>
                </c:pt>
                <c:pt idx="17">
                  <c:v>0.15090104592245268</c:v>
                </c:pt>
                <c:pt idx="18">
                  <c:v>0.14649365181053042</c:v>
                </c:pt>
                <c:pt idx="19">
                  <c:v>0.14618594616949565</c:v>
                </c:pt>
                <c:pt idx="20">
                  <c:v>0.14423339616946862</c:v>
                </c:pt>
                <c:pt idx="21">
                  <c:v>0.14372960616944397</c:v>
                </c:pt>
                <c:pt idx="22">
                  <c:v>0.14269198616942447</c:v>
                </c:pt>
                <c:pt idx="23">
                  <c:v>0.14061571616952051</c:v>
                </c:pt>
                <c:pt idx="24">
                  <c:v>0.14179402876683866</c:v>
                </c:pt>
                <c:pt idx="25">
                  <c:v>0.13823908853504463</c:v>
                </c:pt>
                <c:pt idx="26">
                  <c:v>0.13885978616946204</c:v>
                </c:pt>
                <c:pt idx="27">
                  <c:v>0.13726535616955005</c:v>
                </c:pt>
                <c:pt idx="28">
                  <c:v>0.13692488616939613</c:v>
                </c:pt>
                <c:pt idx="29">
                  <c:v>0.13572093616950553</c:v>
                </c:pt>
                <c:pt idx="30">
                  <c:v>0.13402696616957144</c:v>
                </c:pt>
                <c:pt idx="31">
                  <c:v>0.13451407616943811</c:v>
                </c:pt>
                <c:pt idx="32">
                  <c:v>0.13322280616952753</c:v>
                </c:pt>
                <c:pt idx="33">
                  <c:v>0.13106994195889854</c:v>
                </c:pt>
                <c:pt idx="34">
                  <c:v>0.13008582616947706</c:v>
                </c:pt>
                <c:pt idx="35">
                  <c:v>0.13003451616938833</c:v>
                </c:pt>
                <c:pt idx="36">
                  <c:v>0.1300033261693585</c:v>
                </c:pt>
                <c:pt idx="37">
                  <c:v>0.12931360616937582</c:v>
                </c:pt>
                <c:pt idx="38">
                  <c:v>0.12858766616945161</c:v>
                </c:pt>
                <c:pt idx="39">
                  <c:v>0.12746982616940272</c:v>
                </c:pt>
                <c:pt idx="40">
                  <c:v>0.12723729283619889</c:v>
                </c:pt>
                <c:pt idx="41">
                  <c:v>0.12720736975920488</c:v>
                </c:pt>
                <c:pt idx="42">
                  <c:v>0.12634870553463884</c:v>
                </c:pt>
                <c:pt idx="43">
                  <c:v>0.12598262616933198</c:v>
                </c:pt>
                <c:pt idx="44">
                  <c:v>0.12411767616954705</c:v>
                </c:pt>
                <c:pt idx="45">
                  <c:v>0.12503176616942824</c:v>
                </c:pt>
                <c:pt idx="46">
                  <c:v>0.12403033616949699</c:v>
                </c:pt>
                <c:pt idx="47">
                  <c:v>0.12258967616946848</c:v>
                </c:pt>
                <c:pt idx="48">
                  <c:v>0.12352751616960234</c:v>
                </c:pt>
                <c:pt idx="49">
                  <c:v>0.12198309616954361</c:v>
                </c:pt>
                <c:pt idx="50">
                  <c:v>0.12218695950281244</c:v>
                </c:pt>
                <c:pt idx="51">
                  <c:v>0.12269674381656159</c:v>
                </c:pt>
                <c:pt idx="52">
                  <c:v>0.12230866616934577</c:v>
                </c:pt>
                <c:pt idx="53">
                  <c:v>0.12211177616948987</c:v>
                </c:pt>
                <c:pt idx="54">
                  <c:v>0.12126930616953757</c:v>
                </c:pt>
                <c:pt idx="55">
                  <c:v>0.12315557616945227</c:v>
                </c:pt>
                <c:pt idx="56">
                  <c:v>0.12157286328290695</c:v>
                </c:pt>
                <c:pt idx="57">
                  <c:v>0.12102070616951721</c:v>
                </c:pt>
                <c:pt idx="58">
                  <c:v>0.12050282616955599</c:v>
                </c:pt>
                <c:pt idx="59">
                  <c:v>0.11782365319650978</c:v>
                </c:pt>
                <c:pt idx="60">
                  <c:v>0.12043384238569388</c:v>
                </c:pt>
                <c:pt idx="61">
                  <c:v>0.11786130616943069</c:v>
                </c:pt>
                <c:pt idx="62">
                  <c:v>0.11754208616949313</c:v>
                </c:pt>
                <c:pt idx="63">
                  <c:v>0.11551894616950165</c:v>
                </c:pt>
                <c:pt idx="64">
                  <c:v>0.11496496616939567</c:v>
                </c:pt>
                <c:pt idx="65">
                  <c:v>0.11309194616940488</c:v>
                </c:pt>
                <c:pt idx="66">
                  <c:v>0.11199251616956474</c:v>
                </c:pt>
                <c:pt idx="67">
                  <c:v>0.11260843386187958</c:v>
                </c:pt>
                <c:pt idx="68">
                  <c:v>0.11005800798763232</c:v>
                </c:pt>
                <c:pt idx="69">
                  <c:v>0.10905711616952374</c:v>
                </c:pt>
                <c:pt idx="70">
                  <c:v>0.10868423616948064</c:v>
                </c:pt>
                <c:pt idx="71">
                  <c:v>0.10750517616941124</c:v>
                </c:pt>
                <c:pt idx="72">
                  <c:v>0.1065874561696063</c:v>
                </c:pt>
                <c:pt idx="73">
                  <c:v>0.10673926616944129</c:v>
                </c:pt>
                <c:pt idx="74">
                  <c:v>0.10851741616963295</c:v>
                </c:pt>
                <c:pt idx="75">
                  <c:v>0.10836740394721289</c:v>
                </c:pt>
                <c:pt idx="76">
                  <c:v>0.10824593526029958</c:v>
                </c:pt>
                <c:pt idx="77">
                  <c:v>0.10963407616952736</c:v>
                </c:pt>
                <c:pt idx="78">
                  <c:v>0.10882759616951887</c:v>
                </c:pt>
                <c:pt idx="79">
                  <c:v>0.1110488323550527</c:v>
                </c:pt>
                <c:pt idx="80">
                  <c:v>0.10840654616940526</c:v>
                </c:pt>
                <c:pt idx="81">
                  <c:v>0.10897485616958136</c:v>
                </c:pt>
                <c:pt idx="82">
                  <c:v>0.11004097616944364</c:v>
                </c:pt>
                <c:pt idx="83">
                  <c:v>0.10982343616956314</c:v>
                </c:pt>
                <c:pt idx="84">
                  <c:v>0.10850871312598542</c:v>
                </c:pt>
                <c:pt idx="85">
                  <c:v>0.10610621591312963</c:v>
                </c:pt>
                <c:pt idx="86">
                  <c:v>0.10618640616954167</c:v>
                </c:pt>
                <c:pt idx="87">
                  <c:v>0.10780518616947177</c:v>
                </c:pt>
                <c:pt idx="88">
                  <c:v>0.10703430616946719</c:v>
                </c:pt>
                <c:pt idx="89">
                  <c:v>0.10640844616951028</c:v>
                </c:pt>
                <c:pt idx="90">
                  <c:v>0.10805580142721283</c:v>
                </c:pt>
                <c:pt idx="91">
                  <c:v>0.10616951616950132</c:v>
                </c:pt>
                <c:pt idx="92">
                  <c:v>0.10655788616931261</c:v>
                </c:pt>
                <c:pt idx="93">
                  <c:v>0.10552232616950619</c:v>
                </c:pt>
                <c:pt idx="94">
                  <c:v>0.10271462616948668</c:v>
                </c:pt>
                <c:pt idx="95">
                  <c:v>0.10288211616958165</c:v>
                </c:pt>
                <c:pt idx="96">
                  <c:v>0.1014241782527705</c:v>
                </c:pt>
                <c:pt idx="97">
                  <c:v>0.10213893616942471</c:v>
                </c:pt>
                <c:pt idx="98">
                  <c:v>0.10177842616936061</c:v>
                </c:pt>
                <c:pt idx="99">
                  <c:v>0.10120377616939891</c:v>
                </c:pt>
                <c:pt idx="100">
                  <c:v>0.10289647616950504</c:v>
                </c:pt>
                <c:pt idx="101">
                  <c:v>0.10322163669570728</c:v>
                </c:pt>
                <c:pt idx="102">
                  <c:v>0.10221262616948934</c:v>
                </c:pt>
                <c:pt idx="103">
                  <c:v>0.10417069513498234</c:v>
                </c:pt>
                <c:pt idx="104">
                  <c:v>0.10293826616950241</c:v>
                </c:pt>
                <c:pt idx="105">
                  <c:v>0.10094418616941425</c:v>
                </c:pt>
                <c:pt idx="106">
                  <c:v>0.10339741616937204</c:v>
                </c:pt>
                <c:pt idx="107">
                  <c:v>0.10481280616947686</c:v>
                </c:pt>
                <c:pt idx="108">
                  <c:v>0.10343489616946044</c:v>
                </c:pt>
                <c:pt idx="109">
                  <c:v>0.10487862616955113</c:v>
                </c:pt>
                <c:pt idx="110">
                  <c:v>0.10328025882255076</c:v>
                </c:pt>
                <c:pt idx="111">
                  <c:v>0.10578326253309456</c:v>
                </c:pt>
                <c:pt idx="112">
                  <c:v>0.10334128241949259</c:v>
                </c:pt>
                <c:pt idx="113">
                  <c:v>0.10515367616947913</c:v>
                </c:pt>
                <c:pt idx="114">
                  <c:v>0.10581115616952275</c:v>
                </c:pt>
                <c:pt idx="115">
                  <c:v>0.10631181616959395</c:v>
                </c:pt>
                <c:pt idx="116">
                  <c:v>0.10645601000791771</c:v>
                </c:pt>
                <c:pt idx="117">
                  <c:v>0.10659277616950646</c:v>
                </c:pt>
                <c:pt idx="118">
                  <c:v>0.10779440616951774</c:v>
                </c:pt>
                <c:pt idx="119">
                  <c:v>0.10827325116949282</c:v>
                </c:pt>
                <c:pt idx="120">
                  <c:v>0.11066937616946859</c:v>
                </c:pt>
                <c:pt idx="121">
                  <c:v>0.10921864616940979</c:v>
                </c:pt>
                <c:pt idx="122">
                  <c:v>0.11046668866949005</c:v>
                </c:pt>
                <c:pt idx="123">
                  <c:v>0.11080676616953156</c:v>
                </c:pt>
                <c:pt idx="124">
                  <c:v>0.10832977616948369</c:v>
                </c:pt>
                <c:pt idx="125">
                  <c:v>0.10923335616945451</c:v>
                </c:pt>
                <c:pt idx="126">
                  <c:v>0.10797154616950877</c:v>
                </c:pt>
                <c:pt idx="127">
                  <c:v>0.10788474616943233</c:v>
                </c:pt>
                <c:pt idx="128">
                  <c:v>0.10610762616947511</c:v>
                </c:pt>
                <c:pt idx="129">
                  <c:v>0.10842444435137111</c:v>
                </c:pt>
                <c:pt idx="130">
                  <c:v>0.10889466616951893</c:v>
                </c:pt>
                <c:pt idx="131">
                  <c:v>0.10898765616956041</c:v>
                </c:pt>
                <c:pt idx="132">
                  <c:v>0.10887512616955064</c:v>
                </c:pt>
                <c:pt idx="133">
                  <c:v>0.10807692616944564</c:v>
                </c:pt>
                <c:pt idx="134">
                  <c:v>0.10849621616961258</c:v>
                </c:pt>
                <c:pt idx="135">
                  <c:v>0.10844791616949578</c:v>
                </c:pt>
                <c:pt idx="136">
                  <c:v>0.1065287861694344</c:v>
                </c:pt>
                <c:pt idx="137">
                  <c:v>0.10952502967818134</c:v>
                </c:pt>
                <c:pt idx="138">
                  <c:v>0.10545862616946522</c:v>
                </c:pt>
                <c:pt idx="139">
                  <c:v>0.10581083047055984</c:v>
                </c:pt>
                <c:pt idx="140">
                  <c:v>0.10657637616948534</c:v>
                </c:pt>
                <c:pt idx="141">
                  <c:v>0.10663092616948688</c:v>
                </c:pt>
                <c:pt idx="142">
                  <c:v>0.10735209616947827</c:v>
                </c:pt>
                <c:pt idx="143">
                  <c:v>0.1060585453614209</c:v>
                </c:pt>
                <c:pt idx="144">
                  <c:v>0.10604911616955803</c:v>
                </c:pt>
                <c:pt idx="145">
                  <c:v>0.10584946616954483</c:v>
                </c:pt>
                <c:pt idx="146">
                  <c:v>0.10360382616950403</c:v>
                </c:pt>
                <c:pt idx="147">
                  <c:v>0.10426617880112587</c:v>
                </c:pt>
                <c:pt idx="148">
                  <c:v>0.10432729283613185</c:v>
                </c:pt>
                <c:pt idx="149">
                  <c:v>0.10546130616938854</c:v>
                </c:pt>
                <c:pt idx="150">
                  <c:v>0.10454384616950563</c:v>
                </c:pt>
                <c:pt idx="151">
                  <c:v>0.10374597616959136</c:v>
                </c:pt>
                <c:pt idx="152">
                  <c:v>0.10450484616941935</c:v>
                </c:pt>
                <c:pt idx="153">
                  <c:v>0.10561077616942782</c:v>
                </c:pt>
                <c:pt idx="154">
                  <c:v>0.10453465616953395</c:v>
                </c:pt>
                <c:pt idx="155">
                  <c:v>0.10484631037999748</c:v>
                </c:pt>
                <c:pt idx="156">
                  <c:v>0.10849878001562274</c:v>
                </c:pt>
                <c:pt idx="157">
                  <c:v>0.10918462616943714</c:v>
                </c:pt>
                <c:pt idx="158">
                  <c:v>0.10971670616946483</c:v>
                </c:pt>
                <c:pt idx="159">
                  <c:v>0.11208519616953083</c:v>
                </c:pt>
                <c:pt idx="160">
                  <c:v>0.11502519616946927</c:v>
                </c:pt>
                <c:pt idx="161">
                  <c:v>0.11587431366946532</c:v>
                </c:pt>
                <c:pt idx="162">
                  <c:v>0.11714018616940791</c:v>
                </c:pt>
                <c:pt idx="163">
                  <c:v>0.12057535616963833</c:v>
                </c:pt>
                <c:pt idx="164">
                  <c:v>0.12168186426470129</c:v>
                </c:pt>
                <c:pt idx="165">
                  <c:v>0.12765516463095139</c:v>
                </c:pt>
                <c:pt idx="166">
                  <c:v>0.130512336169474</c:v>
                </c:pt>
                <c:pt idx="167">
                  <c:v>0.13156712616934385</c:v>
                </c:pt>
                <c:pt idx="168">
                  <c:v>0.13234914744614912</c:v>
                </c:pt>
                <c:pt idx="169">
                  <c:v>0.13668458616953671</c:v>
                </c:pt>
                <c:pt idx="170">
                  <c:v>0.13922502616934196</c:v>
                </c:pt>
                <c:pt idx="171">
                  <c:v>0.14103379616935285</c:v>
                </c:pt>
                <c:pt idx="172">
                  <c:v>0.14225906616954376</c:v>
                </c:pt>
                <c:pt idx="173">
                  <c:v>0.14088095950280888</c:v>
                </c:pt>
                <c:pt idx="174">
                  <c:v>0.14881355209544722</c:v>
                </c:pt>
                <c:pt idx="175">
                  <c:v>0.14891511616943376</c:v>
                </c:pt>
                <c:pt idx="176">
                  <c:v>0.15072125616951837</c:v>
                </c:pt>
                <c:pt idx="177">
                  <c:v>0.14701992616959103</c:v>
                </c:pt>
                <c:pt idx="178">
                  <c:v>0.15158182616944771</c:v>
                </c:pt>
                <c:pt idx="179">
                  <c:v>0.15310489616945233</c:v>
                </c:pt>
                <c:pt idx="180">
                  <c:v>0.15285395270007029</c:v>
                </c:pt>
                <c:pt idx="181">
                  <c:v>0.15424684616952788</c:v>
                </c:pt>
                <c:pt idx="182">
                  <c:v>0.15591986529986457</c:v>
                </c:pt>
                <c:pt idx="183">
                  <c:v>0.15957572911065654</c:v>
                </c:pt>
                <c:pt idx="184">
                  <c:v>0.16287494616943832</c:v>
                </c:pt>
                <c:pt idx="185">
                  <c:v>0.16162097616945914</c:v>
                </c:pt>
                <c:pt idx="186">
                  <c:v>0.16183321616946955</c:v>
                </c:pt>
                <c:pt idx="187">
                  <c:v>0.1632198942106271</c:v>
                </c:pt>
                <c:pt idx="188">
                  <c:v>0.16299434045522787</c:v>
                </c:pt>
                <c:pt idx="189">
                  <c:v>0.16392555616955917</c:v>
                </c:pt>
                <c:pt idx="190">
                  <c:v>0.16506129616951171</c:v>
                </c:pt>
                <c:pt idx="191">
                  <c:v>0.16308802616943296</c:v>
                </c:pt>
                <c:pt idx="192">
                  <c:v>0.16259890452003845</c:v>
                </c:pt>
                <c:pt idx="193">
                  <c:v>0.1640913274680571</c:v>
                </c:pt>
                <c:pt idx="194">
                  <c:v>0.16185884839170228</c:v>
                </c:pt>
                <c:pt idx="195">
                  <c:v>0.16315580616941361</c:v>
                </c:pt>
                <c:pt idx="196">
                  <c:v>0.16095310616942982</c:v>
                </c:pt>
                <c:pt idx="197">
                  <c:v>0.16169729616952111</c:v>
                </c:pt>
                <c:pt idx="198">
                  <c:v>0.16096160555082406</c:v>
                </c:pt>
                <c:pt idx="199">
                  <c:v>0.16198950616946206</c:v>
                </c:pt>
                <c:pt idx="200">
                  <c:v>0.16379008616951296</c:v>
                </c:pt>
                <c:pt idx="201">
                  <c:v>0.16378941188372664</c:v>
                </c:pt>
                <c:pt idx="202">
                  <c:v>0.16220265181041782</c:v>
                </c:pt>
                <c:pt idx="203">
                  <c:v>0.16331644249603983</c:v>
                </c:pt>
                <c:pt idx="204">
                  <c:v>0.16374649616945192</c:v>
                </c:pt>
                <c:pt idx="205">
                  <c:v>0.16237212101482612</c:v>
                </c:pt>
                <c:pt idx="206">
                  <c:v>0.16285361616938587</c:v>
                </c:pt>
                <c:pt idx="207">
                  <c:v>0.16197837616945776</c:v>
                </c:pt>
                <c:pt idx="208">
                  <c:v>0.16123365616948604</c:v>
                </c:pt>
                <c:pt idx="209">
                  <c:v>0.16195987616936236</c:v>
                </c:pt>
                <c:pt idx="210">
                  <c:v>0.16028993526029467</c:v>
                </c:pt>
                <c:pt idx="211">
                  <c:v>0.16354862616948651</c:v>
                </c:pt>
                <c:pt idx="212">
                  <c:v>0.1623288893274264</c:v>
                </c:pt>
                <c:pt idx="213">
                  <c:v>0.16047450616936487</c:v>
                </c:pt>
                <c:pt idx="214">
                  <c:v>0.15999824616955038</c:v>
                </c:pt>
                <c:pt idx="215">
                  <c:v>0.15985357616952456</c:v>
                </c:pt>
                <c:pt idx="216">
                  <c:v>0.16095560616938087</c:v>
                </c:pt>
                <c:pt idx="217">
                  <c:v>0.16023466616955773</c:v>
                </c:pt>
                <c:pt idx="218">
                  <c:v>0.16041953526037389</c:v>
                </c:pt>
                <c:pt idx="219">
                  <c:v>0.15874459586642331</c:v>
                </c:pt>
                <c:pt idx="220">
                  <c:v>0.15896880264004665</c:v>
                </c:pt>
                <c:pt idx="221">
                  <c:v>0.15888747616953935</c:v>
                </c:pt>
                <c:pt idx="222">
                  <c:v>0.15849907616954795</c:v>
                </c:pt>
                <c:pt idx="223">
                  <c:v>0.15899067616940954</c:v>
                </c:pt>
                <c:pt idx="224">
                  <c:v>0.15893494531833596</c:v>
                </c:pt>
                <c:pt idx="225">
                  <c:v>0.15921719616950725</c:v>
                </c:pt>
                <c:pt idx="226">
                  <c:v>0.15838549616945841</c:v>
                </c:pt>
                <c:pt idx="227">
                  <c:v>0.15853576410059134</c:v>
                </c:pt>
                <c:pt idx="228">
                  <c:v>0.16255662616948996</c:v>
                </c:pt>
                <c:pt idx="229">
                  <c:v>0.16078654616950416</c:v>
                </c:pt>
                <c:pt idx="230">
                  <c:v>0.16011570616946358</c:v>
                </c:pt>
                <c:pt idx="231">
                  <c:v>0.1612604561695008</c:v>
                </c:pt>
                <c:pt idx="232">
                  <c:v>0.16223424616948989</c:v>
                </c:pt>
                <c:pt idx="233">
                  <c:v>0.16262394616953202</c:v>
                </c:pt>
                <c:pt idx="234">
                  <c:v>0.16319666616946904</c:v>
                </c:pt>
                <c:pt idx="235">
                  <c:v>0.16544384616948093</c:v>
                </c:pt>
                <c:pt idx="236">
                  <c:v>0.16251450116948263</c:v>
                </c:pt>
                <c:pt idx="237">
                  <c:v>0.16697928241949</c:v>
                </c:pt>
                <c:pt idx="238">
                  <c:v>0.16814967993293806</c:v>
                </c:pt>
                <c:pt idx="239">
                  <c:v>0.16895238616950792</c:v>
                </c:pt>
                <c:pt idx="240">
                  <c:v>0.17014346616953446</c:v>
                </c:pt>
                <c:pt idx="241">
                  <c:v>0.17044290616945545</c:v>
                </c:pt>
                <c:pt idx="242">
                  <c:v>0.17174550616948636</c:v>
                </c:pt>
                <c:pt idx="243">
                  <c:v>0.17275429283606059</c:v>
                </c:pt>
                <c:pt idx="244">
                  <c:v>0.17165103526043879</c:v>
                </c:pt>
                <c:pt idx="245">
                  <c:v>0.17336851380979112</c:v>
                </c:pt>
                <c:pt idx="246">
                  <c:v>0.17454217616941037</c:v>
                </c:pt>
                <c:pt idx="247">
                  <c:v>0.1755152861694711</c:v>
                </c:pt>
                <c:pt idx="248">
                  <c:v>0.1754446961694498</c:v>
                </c:pt>
                <c:pt idx="249">
                  <c:v>0.1769891474460934</c:v>
                </c:pt>
                <c:pt idx="250">
                  <c:v>0.17608432616944469</c:v>
                </c:pt>
                <c:pt idx="251">
                  <c:v>0.17707187616956332</c:v>
                </c:pt>
                <c:pt idx="252">
                  <c:v>0.17628239616958297</c:v>
                </c:pt>
                <c:pt idx="253">
                  <c:v>0.17792270950280908</c:v>
                </c:pt>
                <c:pt idx="254">
                  <c:v>0.17805961541677107</c:v>
                </c:pt>
                <c:pt idx="255">
                  <c:v>0.1784719419590175</c:v>
                </c:pt>
                <c:pt idx="256">
                  <c:v>0.17732319616956715</c:v>
                </c:pt>
                <c:pt idx="257">
                  <c:v>0.17702735616953191</c:v>
                </c:pt>
                <c:pt idx="258">
                  <c:v>0.17865082616934558</c:v>
                </c:pt>
                <c:pt idx="259">
                  <c:v>0.17774413616946561</c:v>
                </c:pt>
                <c:pt idx="260">
                  <c:v>0.1772026261694748</c:v>
                </c:pt>
                <c:pt idx="261">
                  <c:v>0.17821448728071232</c:v>
                </c:pt>
                <c:pt idx="262">
                  <c:v>0.17804804283612441</c:v>
                </c:pt>
                <c:pt idx="263">
                  <c:v>0.17749030616944594</c:v>
                </c:pt>
                <c:pt idx="264">
                  <c:v>0.1778500461694108</c:v>
                </c:pt>
                <c:pt idx="265">
                  <c:v>0.1774209461695051</c:v>
                </c:pt>
                <c:pt idx="266">
                  <c:v>0.17798070616947825</c:v>
                </c:pt>
                <c:pt idx="267">
                  <c:v>0.17674563680782285</c:v>
                </c:pt>
                <c:pt idx="268">
                  <c:v>0.17635370309268694</c:v>
                </c:pt>
                <c:pt idx="269">
                  <c:v>0.17809269283614526</c:v>
                </c:pt>
                <c:pt idx="270">
                  <c:v>0.17852208616929488</c:v>
                </c:pt>
                <c:pt idx="271">
                  <c:v>0.1796352361694602</c:v>
                </c:pt>
                <c:pt idx="272">
                  <c:v>0.17824691616938537</c:v>
                </c:pt>
                <c:pt idx="273">
                  <c:v>0.1780144661694294</c:v>
                </c:pt>
                <c:pt idx="274">
                  <c:v>0.17789980616954892</c:v>
                </c:pt>
                <c:pt idx="275">
                  <c:v>0.17781629616951022</c:v>
                </c:pt>
                <c:pt idx="276">
                  <c:v>0.1787179461695132</c:v>
                </c:pt>
                <c:pt idx="277">
                  <c:v>0.17841059675771476</c:v>
                </c:pt>
                <c:pt idx="278">
                  <c:v>0.17549690741940083</c:v>
                </c:pt>
                <c:pt idx="279">
                  <c:v>0.17848512111893911</c:v>
                </c:pt>
                <c:pt idx="280">
                  <c:v>0.17764363616944934</c:v>
                </c:pt>
                <c:pt idx="281">
                  <c:v>0.17813438616951771</c:v>
                </c:pt>
                <c:pt idx="282">
                  <c:v>0.17791994616935369</c:v>
                </c:pt>
                <c:pt idx="283">
                  <c:v>0.17716339616947607</c:v>
                </c:pt>
                <c:pt idx="284">
                  <c:v>0.17779069934022118</c:v>
                </c:pt>
                <c:pt idx="285">
                  <c:v>0.17846430616950215</c:v>
                </c:pt>
                <c:pt idx="286">
                  <c:v>0.1784922361694754</c:v>
                </c:pt>
                <c:pt idx="287">
                  <c:v>0.17783282616959184</c:v>
                </c:pt>
                <c:pt idx="288">
                  <c:v>0.17847081616945104</c:v>
                </c:pt>
                <c:pt idx="289">
                  <c:v>0.17791387869466746</c:v>
                </c:pt>
                <c:pt idx="290">
                  <c:v>0.17796752616942513</c:v>
                </c:pt>
                <c:pt idx="291">
                  <c:v>0.17744953616936243</c:v>
                </c:pt>
                <c:pt idx="292">
                  <c:v>0.17770215616940277</c:v>
                </c:pt>
                <c:pt idx="293">
                  <c:v>0.17852619616961363</c:v>
                </c:pt>
                <c:pt idx="294">
                  <c:v>0.17846259616948146</c:v>
                </c:pt>
                <c:pt idx="295">
                  <c:v>0.17863513154577504</c:v>
                </c:pt>
                <c:pt idx="296">
                  <c:v>0.17926087616953623</c:v>
                </c:pt>
                <c:pt idx="297">
                  <c:v>0.1772038561694842</c:v>
                </c:pt>
                <c:pt idx="298">
                  <c:v>0.1770167661694444</c:v>
                </c:pt>
                <c:pt idx="299">
                  <c:v>0.17743857616943615</c:v>
                </c:pt>
                <c:pt idx="300">
                  <c:v>0.1780522423311055</c:v>
                </c:pt>
                <c:pt idx="301">
                  <c:v>0.17626369616932891</c:v>
                </c:pt>
                <c:pt idx="302">
                  <c:v>0.17692664616956222</c:v>
                </c:pt>
                <c:pt idx="303">
                  <c:v>0.17745221616954154</c:v>
                </c:pt>
                <c:pt idx="304">
                  <c:v>0.17751243616928036</c:v>
                </c:pt>
                <c:pt idx="305">
                  <c:v>0.17499151253306877</c:v>
                </c:pt>
                <c:pt idx="306">
                  <c:v>0.17617250616939373</c:v>
                </c:pt>
                <c:pt idx="307">
                  <c:v>0.17417590616943812</c:v>
                </c:pt>
                <c:pt idx="308">
                  <c:v>0.17480147616947761</c:v>
                </c:pt>
                <c:pt idx="309">
                  <c:v>0.17531957616955651</c:v>
                </c:pt>
                <c:pt idx="310">
                  <c:v>0.17440034957370187</c:v>
                </c:pt>
                <c:pt idx="311">
                  <c:v>0.17331736616944227</c:v>
                </c:pt>
                <c:pt idx="312">
                  <c:v>0.174182886169433</c:v>
                </c:pt>
                <c:pt idx="313">
                  <c:v>0.17515198616948169</c:v>
                </c:pt>
                <c:pt idx="314">
                  <c:v>0.17385747563174903</c:v>
                </c:pt>
                <c:pt idx="315">
                  <c:v>0.17652137616953212</c:v>
                </c:pt>
                <c:pt idx="316">
                  <c:v>0.17487602616947129</c:v>
                </c:pt>
                <c:pt idx="317">
                  <c:v>0.17616470616943047</c:v>
                </c:pt>
                <c:pt idx="318">
                  <c:v>0.17576892616948214</c:v>
                </c:pt>
                <c:pt idx="319">
                  <c:v>0.17485832616924313</c:v>
                </c:pt>
                <c:pt idx="320">
                  <c:v>0.17435315616941693</c:v>
                </c:pt>
                <c:pt idx="321">
                  <c:v>0.17333889985359008</c:v>
                </c:pt>
                <c:pt idx="322">
                  <c:v>0.17294574616950342</c:v>
                </c:pt>
                <c:pt idx="323">
                  <c:v>0.17364970616948483</c:v>
                </c:pt>
                <c:pt idx="324">
                  <c:v>0.17185743616957438</c:v>
                </c:pt>
                <c:pt idx="325">
                  <c:v>0.17232758616944466</c:v>
                </c:pt>
                <c:pt idx="326">
                  <c:v>0.17088045950281128</c:v>
                </c:pt>
                <c:pt idx="327">
                  <c:v>0.16995029616953161</c:v>
                </c:pt>
                <c:pt idx="328">
                  <c:v>0.16921950616955428</c:v>
                </c:pt>
                <c:pt idx="329">
                  <c:v>0.16990235616948723</c:v>
                </c:pt>
                <c:pt idx="330">
                  <c:v>0.16902969687653524</c:v>
                </c:pt>
                <c:pt idx="331">
                  <c:v>0.16842792616947122</c:v>
                </c:pt>
                <c:pt idx="332">
                  <c:v>0.16764867616963386</c:v>
                </c:pt>
                <c:pt idx="333">
                  <c:v>0.16803129283614737</c:v>
                </c:pt>
                <c:pt idx="334">
                  <c:v>0.16701071847715809</c:v>
                </c:pt>
                <c:pt idx="335">
                  <c:v>0.16541673616947605</c:v>
                </c:pt>
                <c:pt idx="336">
                  <c:v>0.16552234195899018</c:v>
                </c:pt>
                <c:pt idx="337">
                  <c:v>0.16354768616946558</c:v>
                </c:pt>
                <c:pt idx="338">
                  <c:v>0.16173408616940321</c:v>
                </c:pt>
                <c:pt idx="339">
                  <c:v>0.16196347616946127</c:v>
                </c:pt>
                <c:pt idx="340">
                  <c:v>0.16070132616954425</c:v>
                </c:pt>
                <c:pt idx="341">
                  <c:v>0.16025815425939527</c:v>
                </c:pt>
                <c:pt idx="342">
                  <c:v>0.15917908770796885</c:v>
                </c:pt>
                <c:pt idx="343">
                  <c:v>0.15701637616948005</c:v>
                </c:pt>
                <c:pt idx="344">
                  <c:v>0.15781117718975679</c:v>
                </c:pt>
                <c:pt idx="345">
                  <c:v>0.15655424616944913</c:v>
                </c:pt>
                <c:pt idx="346">
                  <c:v>0.15594353616955914</c:v>
                </c:pt>
                <c:pt idx="347">
                  <c:v>0.15531678616957834</c:v>
                </c:pt>
                <c:pt idx="348">
                  <c:v>0.15545652515943686</c:v>
                </c:pt>
                <c:pt idx="349">
                  <c:v>0.15523084616955884</c:v>
                </c:pt>
                <c:pt idx="350">
                  <c:v>0.15440280798773642</c:v>
                </c:pt>
                <c:pt idx="351">
                  <c:v>0.15169797911065075</c:v>
                </c:pt>
                <c:pt idx="352">
                  <c:v>0.15145072616942912</c:v>
                </c:pt>
                <c:pt idx="353">
                  <c:v>0.15213065647245116</c:v>
                </c:pt>
                <c:pt idx="354">
                  <c:v>0.15082328616941254</c:v>
                </c:pt>
                <c:pt idx="355">
                  <c:v>0.14961084616955134</c:v>
                </c:pt>
                <c:pt idx="356">
                  <c:v>0.1480647561694326</c:v>
                </c:pt>
                <c:pt idx="357">
                  <c:v>0.14632825616942569</c:v>
                </c:pt>
                <c:pt idx="358">
                  <c:v>0.14424517561988637</c:v>
                </c:pt>
                <c:pt idx="359">
                  <c:v>0.14457042277960852</c:v>
                </c:pt>
                <c:pt idx="360">
                  <c:v>0.1349878977744936</c:v>
                </c:pt>
                <c:pt idx="361">
                  <c:v>0.13283424616943762</c:v>
                </c:pt>
                <c:pt idx="362">
                  <c:v>0.13160633616948303</c:v>
                </c:pt>
                <c:pt idx="363">
                  <c:v>0.13005177616946639</c:v>
                </c:pt>
                <c:pt idx="364">
                  <c:v>0.12859247723324074</c:v>
                </c:pt>
                <c:pt idx="365">
                  <c:v>0.12784528001559181</c:v>
                </c:pt>
                <c:pt idx="366">
                  <c:v>0.12314394435131248</c:v>
                </c:pt>
                <c:pt idx="367">
                  <c:v>0.1225958461694745</c:v>
                </c:pt>
                <c:pt idx="368">
                  <c:v>0.12089023616945838</c:v>
                </c:pt>
                <c:pt idx="369">
                  <c:v>0.12117930616952322</c:v>
                </c:pt>
                <c:pt idx="370">
                  <c:v>0.11983053526043363</c:v>
                </c:pt>
                <c:pt idx="371">
                  <c:v>0.11955939616954936</c:v>
                </c:pt>
                <c:pt idx="372">
                  <c:v>0.11829052616954527</c:v>
                </c:pt>
                <c:pt idx="373">
                  <c:v>0.11777766616944518</c:v>
                </c:pt>
                <c:pt idx="374">
                  <c:v>0.11660137616948418</c:v>
                </c:pt>
                <c:pt idx="375">
                  <c:v>0.11627762616946313</c:v>
                </c:pt>
                <c:pt idx="376">
                  <c:v>0.11770030870914638</c:v>
                </c:pt>
                <c:pt idx="377">
                  <c:v>0.11868288703905705</c:v>
                </c:pt>
                <c:pt idx="378">
                  <c:v>0.11885400616948516</c:v>
                </c:pt>
                <c:pt idx="379">
                  <c:v>0.11876674616939908</c:v>
                </c:pt>
                <c:pt idx="380">
                  <c:v>0.11985502616948907</c:v>
                </c:pt>
                <c:pt idx="381">
                  <c:v>0.11851200616955282</c:v>
                </c:pt>
                <c:pt idx="382">
                  <c:v>0.11743607671895973</c:v>
                </c:pt>
                <c:pt idx="383">
                  <c:v>0.1192080739306931</c:v>
                </c:pt>
                <c:pt idx="384">
                  <c:v>0.12222055400461329</c:v>
                </c:pt>
                <c:pt idx="385">
                  <c:v>0.1213207561695242</c:v>
                </c:pt>
                <c:pt idx="386">
                  <c:v>0.12124774616934531</c:v>
                </c:pt>
                <c:pt idx="387">
                  <c:v>0.12265393616947051</c:v>
                </c:pt>
                <c:pt idx="388">
                  <c:v>0.12329749675770074</c:v>
                </c:pt>
                <c:pt idx="389">
                  <c:v>0.12503262616945676</c:v>
                </c:pt>
                <c:pt idx="390">
                  <c:v>0.12510112616955382</c:v>
                </c:pt>
                <c:pt idx="391">
                  <c:v>0.12607857616944784</c:v>
                </c:pt>
                <c:pt idx="392">
                  <c:v>0.124915406169535</c:v>
                </c:pt>
                <c:pt idx="393">
                  <c:v>0.12577004616940712</c:v>
                </c:pt>
                <c:pt idx="394">
                  <c:v>0.12765068616950259</c:v>
                </c:pt>
                <c:pt idx="395">
                  <c:v>0.1263896369220987</c:v>
                </c:pt>
                <c:pt idx="396">
                  <c:v>0.12685412616943381</c:v>
                </c:pt>
                <c:pt idx="397">
                  <c:v>0.12838513178742517</c:v>
                </c:pt>
                <c:pt idx="398">
                  <c:v>0.13003476410058568</c:v>
                </c:pt>
                <c:pt idx="399">
                  <c:v>0.13003095616947746</c:v>
                </c:pt>
                <c:pt idx="400">
                  <c:v>0.12800004839171208</c:v>
                </c:pt>
                <c:pt idx="401">
                  <c:v>0.13032708616958644</c:v>
                </c:pt>
                <c:pt idx="402">
                  <c:v>0.13015250616948038</c:v>
                </c:pt>
                <c:pt idx="403">
                  <c:v>0.13040446616945189</c:v>
                </c:pt>
                <c:pt idx="404">
                  <c:v>0.1315572561694438</c:v>
                </c:pt>
                <c:pt idx="405">
                  <c:v>0.13301343569327173</c:v>
                </c:pt>
                <c:pt idx="406">
                  <c:v>0.13415773728061708</c:v>
                </c:pt>
                <c:pt idx="407">
                  <c:v>0.13577804616953415</c:v>
                </c:pt>
                <c:pt idx="408">
                  <c:v>0.13608598616951895</c:v>
                </c:pt>
                <c:pt idx="409">
                  <c:v>0.13701347616942883</c:v>
                </c:pt>
                <c:pt idx="410">
                  <c:v>0.13741452616947925</c:v>
                </c:pt>
                <c:pt idx="411">
                  <c:v>0.13705474738149803</c:v>
                </c:pt>
                <c:pt idx="412">
                  <c:v>0.13833154616945365</c:v>
                </c:pt>
                <c:pt idx="413">
                  <c:v>0.14022423907269399</c:v>
                </c:pt>
                <c:pt idx="414">
                  <c:v>0.1384198569386399</c:v>
                </c:pt>
                <c:pt idx="415">
                  <c:v>0.14032352616948174</c:v>
                </c:pt>
                <c:pt idx="416">
                  <c:v>0.14052896616955479</c:v>
                </c:pt>
                <c:pt idx="417">
                  <c:v>0.14056839616939953</c:v>
                </c:pt>
                <c:pt idx="418">
                  <c:v>0.1409677473814952</c:v>
                </c:pt>
                <c:pt idx="419">
                  <c:v>0.14215810616941837</c:v>
                </c:pt>
                <c:pt idx="420">
                  <c:v>0.14285833616943933</c:v>
                </c:pt>
                <c:pt idx="421">
                  <c:v>0.14440434768846444</c:v>
                </c:pt>
                <c:pt idx="422">
                  <c:v>0.14522613154588271</c:v>
                </c:pt>
                <c:pt idx="423">
                  <c:v>0.1461725453614946</c:v>
                </c:pt>
                <c:pt idx="424">
                  <c:v>0.14664529616943867</c:v>
                </c:pt>
                <c:pt idx="425">
                  <c:v>0.14692948616952606</c:v>
                </c:pt>
                <c:pt idx="426">
                  <c:v>0.14743685616944902</c:v>
                </c:pt>
                <c:pt idx="427">
                  <c:v>0.14740484616943661</c:v>
                </c:pt>
                <c:pt idx="428">
                  <c:v>0.14744198331241876</c:v>
                </c:pt>
                <c:pt idx="429">
                  <c:v>0.14944116105323246</c:v>
                </c:pt>
                <c:pt idx="430">
                  <c:v>0.15004956998969021</c:v>
                </c:pt>
                <c:pt idx="431">
                  <c:v>0.15024557616948186</c:v>
                </c:pt>
                <c:pt idx="432">
                  <c:v>0.15008518616934907</c:v>
                </c:pt>
                <c:pt idx="433">
                  <c:v>0.15091997616957542</c:v>
                </c:pt>
                <c:pt idx="434">
                  <c:v>0.15194004031094721</c:v>
                </c:pt>
                <c:pt idx="435">
                  <c:v>0.15138063616942077</c:v>
                </c:pt>
                <c:pt idx="436">
                  <c:v>0.15191022616956218</c:v>
                </c:pt>
                <c:pt idx="437">
                  <c:v>0.1516789261694953</c:v>
                </c:pt>
                <c:pt idx="438">
                  <c:v>0.15225662616947488</c:v>
                </c:pt>
                <c:pt idx="439">
                  <c:v>0.15409439809927505</c:v>
                </c:pt>
                <c:pt idx="440">
                  <c:v>0.15383999695599471</c:v>
                </c:pt>
                <c:pt idx="441">
                  <c:v>0.15526136616944086</c:v>
                </c:pt>
                <c:pt idx="442">
                  <c:v>0.15277036616949147</c:v>
                </c:pt>
                <c:pt idx="443">
                  <c:v>0.15551534616936635</c:v>
                </c:pt>
                <c:pt idx="444">
                  <c:v>0.15363517616944478</c:v>
                </c:pt>
                <c:pt idx="445">
                  <c:v>0.15520657566449358</c:v>
                </c:pt>
                <c:pt idx="446">
                  <c:v>0.15409459616945753</c:v>
                </c:pt>
                <c:pt idx="447">
                  <c:v>0.15260075950278917</c:v>
                </c:pt>
                <c:pt idx="448">
                  <c:v>0.15605168866943586</c:v>
                </c:pt>
                <c:pt idx="449">
                  <c:v>0.15591888616957306</c:v>
                </c:pt>
                <c:pt idx="450">
                  <c:v>0.15573240616953399</c:v>
                </c:pt>
                <c:pt idx="451">
                  <c:v>0.15668507616953775</c:v>
                </c:pt>
                <c:pt idx="452">
                  <c:v>0.15665884839172861</c:v>
                </c:pt>
                <c:pt idx="453">
                  <c:v>0.15709492616946363</c:v>
                </c:pt>
                <c:pt idx="454">
                  <c:v>0.15722206616950984</c:v>
                </c:pt>
                <c:pt idx="455">
                  <c:v>0.15740769616951411</c:v>
                </c:pt>
                <c:pt idx="456">
                  <c:v>0.15879981535869092</c:v>
                </c:pt>
                <c:pt idx="457">
                  <c:v>0.15719590741940692</c:v>
                </c:pt>
                <c:pt idx="458">
                  <c:v>0.15769531434155226</c:v>
                </c:pt>
                <c:pt idx="459">
                  <c:v>0.15807120616949533</c:v>
                </c:pt>
                <c:pt idx="460">
                  <c:v>0.15752379616945689</c:v>
                </c:pt>
                <c:pt idx="461">
                  <c:v>0.15753548616945068</c:v>
                </c:pt>
                <c:pt idx="462">
                  <c:v>0.15799013616940272</c:v>
                </c:pt>
                <c:pt idx="463">
                  <c:v>0.15766549573466193</c:v>
                </c:pt>
                <c:pt idx="464">
                  <c:v>0.15597446199038245</c:v>
                </c:pt>
                <c:pt idx="465">
                  <c:v>0.15617136616943128</c:v>
                </c:pt>
                <c:pt idx="466">
                  <c:v>0.15677462616950777</c:v>
                </c:pt>
                <c:pt idx="467">
                  <c:v>0.15580844616947331</c:v>
                </c:pt>
                <c:pt idx="468">
                  <c:v>0.15697184616951176</c:v>
                </c:pt>
                <c:pt idx="469">
                  <c:v>0.15861452389671626</c:v>
                </c:pt>
                <c:pt idx="470">
                  <c:v>0.15345705474079807</c:v>
                </c:pt>
                <c:pt idx="471">
                  <c:v>0.1565531465776786</c:v>
                </c:pt>
                <c:pt idx="472">
                  <c:v>0.15447527616939283</c:v>
                </c:pt>
                <c:pt idx="473">
                  <c:v>0.15536120616957305</c:v>
                </c:pt>
                <c:pt idx="474">
                  <c:v>0.15587853616960956</c:v>
                </c:pt>
                <c:pt idx="475">
                  <c:v>0.15446011616946009</c:v>
                </c:pt>
                <c:pt idx="476">
                  <c:v>0.15546110616946862</c:v>
                </c:pt>
                <c:pt idx="477">
                  <c:v>0.15729313703900516</c:v>
                </c:pt>
                <c:pt idx="478">
                  <c:v>0.15537332887218724</c:v>
                </c:pt>
                <c:pt idx="479">
                  <c:v>0.15337791616941843</c:v>
                </c:pt>
                <c:pt idx="480">
                  <c:v>0.15446547616944883</c:v>
                </c:pt>
                <c:pt idx="481">
                  <c:v>0.15488217616949385</c:v>
                </c:pt>
                <c:pt idx="482">
                  <c:v>0.15423136616954025</c:v>
                </c:pt>
                <c:pt idx="483">
                  <c:v>0.15301188127152443</c:v>
                </c:pt>
                <c:pt idx="484">
                  <c:v>0.15330530616955684</c:v>
                </c:pt>
                <c:pt idx="485">
                  <c:v>0.15254368616962211</c:v>
                </c:pt>
                <c:pt idx="486">
                  <c:v>0.15114302616940734</c:v>
                </c:pt>
                <c:pt idx="487">
                  <c:v>0.15086893172502869</c:v>
                </c:pt>
                <c:pt idx="488">
                  <c:v>0.15124689616943954</c:v>
                </c:pt>
                <c:pt idx="489">
                  <c:v>0.14984946455328441</c:v>
                </c:pt>
                <c:pt idx="490">
                  <c:v>0.1504986661694403</c:v>
                </c:pt>
                <c:pt idx="491">
                  <c:v>0.15074882616951868</c:v>
                </c:pt>
                <c:pt idx="492">
                  <c:v>0.15027844616950858</c:v>
                </c:pt>
                <c:pt idx="493">
                  <c:v>0.15036386616938557</c:v>
                </c:pt>
                <c:pt idx="494">
                  <c:v>0.14951973143263331</c:v>
                </c:pt>
                <c:pt idx="495">
                  <c:v>0.15194833849824363</c:v>
                </c:pt>
                <c:pt idx="496">
                  <c:v>0.15283092616957106</c:v>
                </c:pt>
                <c:pt idx="497">
                  <c:v>0.15236472616945207</c:v>
                </c:pt>
                <c:pt idx="498">
                  <c:v>0.15259370616944068</c:v>
                </c:pt>
                <c:pt idx="499">
                  <c:v>0.15500789616939414</c:v>
                </c:pt>
                <c:pt idx="500">
                  <c:v>0.15230622616948608</c:v>
                </c:pt>
                <c:pt idx="501">
                  <c:v>0.15595567718996506</c:v>
                </c:pt>
                <c:pt idx="502">
                  <c:v>0.1565750379341182</c:v>
                </c:pt>
                <c:pt idx="503">
                  <c:v>0.1571191184771692</c:v>
                </c:pt>
                <c:pt idx="504">
                  <c:v>0.15851421616949324</c:v>
                </c:pt>
                <c:pt idx="505">
                  <c:v>0.15746314616951906</c:v>
                </c:pt>
                <c:pt idx="506">
                  <c:v>0.15788780616961162</c:v>
                </c:pt>
                <c:pt idx="507">
                  <c:v>0.15716294138688625</c:v>
                </c:pt>
                <c:pt idx="508">
                  <c:v>0.15883758616945443</c:v>
                </c:pt>
                <c:pt idx="509">
                  <c:v>0.15852148692900414</c:v>
                </c:pt>
                <c:pt idx="510">
                  <c:v>0.15827807182179754</c:v>
                </c:pt>
                <c:pt idx="511">
                  <c:v>0.15826560616943652</c:v>
                </c:pt>
                <c:pt idx="512">
                  <c:v>0.15811827616954588</c:v>
                </c:pt>
                <c:pt idx="513">
                  <c:v>0.15850051392460784</c:v>
                </c:pt>
                <c:pt idx="514">
                  <c:v>0.15873752616948877</c:v>
                </c:pt>
                <c:pt idx="515">
                  <c:v>0.15798967616960624</c:v>
                </c:pt>
                <c:pt idx="516">
                  <c:v>0.15810403616954716</c:v>
                </c:pt>
                <c:pt idx="517">
                  <c:v>0.15788851349340405</c:v>
                </c:pt>
                <c:pt idx="518">
                  <c:v>0.16005262616947391</c:v>
                </c:pt>
                <c:pt idx="519">
                  <c:v>0.15843246122101107</c:v>
                </c:pt>
                <c:pt idx="520">
                  <c:v>0.15756923616945073</c:v>
                </c:pt>
                <c:pt idx="521">
                  <c:v>0.15744692616958389</c:v>
                </c:pt>
                <c:pt idx="522">
                  <c:v>0.1578027561694455</c:v>
                </c:pt>
                <c:pt idx="523">
                  <c:v>0.15753622616956875</c:v>
                </c:pt>
                <c:pt idx="524">
                  <c:v>0.15754767616944321</c:v>
                </c:pt>
                <c:pt idx="525">
                  <c:v>0.15764230058810824</c:v>
                </c:pt>
                <c:pt idx="526">
                  <c:v>0.15774968677550305</c:v>
                </c:pt>
                <c:pt idx="527">
                  <c:v>0.16100762616947861</c:v>
                </c:pt>
                <c:pt idx="528">
                  <c:v>0.15799737616949017</c:v>
                </c:pt>
                <c:pt idx="529">
                  <c:v>0.15764064616941198</c:v>
                </c:pt>
                <c:pt idx="530">
                  <c:v>0.1570886661694999</c:v>
                </c:pt>
                <c:pt idx="531">
                  <c:v>0.15798431616944697</c:v>
                </c:pt>
                <c:pt idx="532">
                  <c:v>0.15984260511675075</c:v>
                </c:pt>
                <c:pt idx="533">
                  <c:v>0.15829694616951429</c:v>
                </c:pt>
                <c:pt idx="534">
                  <c:v>0.15815898616949653</c:v>
                </c:pt>
                <c:pt idx="535">
                  <c:v>0.15910697616939729</c:v>
                </c:pt>
                <c:pt idx="536">
                  <c:v>0.15640365877827378</c:v>
                </c:pt>
                <c:pt idx="537">
                  <c:v>0.15762786616943458</c:v>
                </c:pt>
                <c:pt idx="538">
                  <c:v>0.15771163715839975</c:v>
                </c:pt>
                <c:pt idx="539">
                  <c:v>0.15633483616944943</c:v>
                </c:pt>
                <c:pt idx="540">
                  <c:v>0.1562116661694688</c:v>
                </c:pt>
                <c:pt idx="541">
                  <c:v>0.15925986616959165</c:v>
                </c:pt>
                <c:pt idx="542">
                  <c:v>0.1560232861694999</c:v>
                </c:pt>
                <c:pt idx="543">
                  <c:v>0.15557204616946763</c:v>
                </c:pt>
                <c:pt idx="544">
                  <c:v>0.15902869759811722</c:v>
                </c:pt>
                <c:pt idx="545">
                  <c:v>0.15549953526037541</c:v>
                </c:pt>
                <c:pt idx="546">
                  <c:v>0.15659230616942921</c:v>
                </c:pt>
                <c:pt idx="547">
                  <c:v>0.15701832616943534</c:v>
                </c:pt>
                <c:pt idx="548">
                  <c:v>0.1567242861695064</c:v>
                </c:pt>
                <c:pt idx="549">
                  <c:v>0.15693491616941913</c:v>
                </c:pt>
                <c:pt idx="550">
                  <c:v>0.15854954106318075</c:v>
                </c:pt>
                <c:pt idx="551">
                  <c:v>0.15661552616948882</c:v>
                </c:pt>
                <c:pt idx="552">
                  <c:v>0.15594288616945562</c:v>
                </c:pt>
                <c:pt idx="553">
                  <c:v>0.15563299653982199</c:v>
                </c:pt>
                <c:pt idx="554">
                  <c:v>0.1565109338617674</c:v>
                </c:pt>
                <c:pt idx="555">
                  <c:v>0.15756965616944285</c:v>
                </c:pt>
                <c:pt idx="556">
                  <c:v>0.15529376616947843</c:v>
                </c:pt>
                <c:pt idx="557">
                  <c:v>0.15671577923076541</c:v>
                </c:pt>
                <c:pt idx="558">
                  <c:v>0.15728904616943851</c:v>
                </c:pt>
                <c:pt idx="559">
                  <c:v>0.15728716616949612</c:v>
                </c:pt>
                <c:pt idx="560">
                  <c:v>0.15691883616949553</c:v>
                </c:pt>
                <c:pt idx="561">
                  <c:v>0.15850747616953242</c:v>
                </c:pt>
                <c:pt idx="562">
                  <c:v>0.15860076902659159</c:v>
                </c:pt>
                <c:pt idx="563">
                  <c:v>0.15920890276527189</c:v>
                </c:pt>
                <c:pt idx="564">
                  <c:v>0.15835098616949494</c:v>
                </c:pt>
                <c:pt idx="565">
                  <c:v>0.15709169616941665</c:v>
                </c:pt>
                <c:pt idx="566">
                  <c:v>0.15830820616952224</c:v>
                </c:pt>
                <c:pt idx="567">
                  <c:v>0.1588633561694337</c:v>
                </c:pt>
                <c:pt idx="568">
                  <c:v>0.1600542461695369</c:v>
                </c:pt>
                <c:pt idx="569">
                  <c:v>0.15922233025106891</c:v>
                </c:pt>
                <c:pt idx="570">
                  <c:v>0.15963330616943949</c:v>
                </c:pt>
                <c:pt idx="571">
                  <c:v>0.1627426261694751</c:v>
                </c:pt>
                <c:pt idx="572">
                  <c:v>0.16048394045517966</c:v>
                </c:pt>
                <c:pt idx="573">
                  <c:v>0.16013234616960403</c:v>
                </c:pt>
                <c:pt idx="574">
                  <c:v>0.16192832616948749</c:v>
                </c:pt>
                <c:pt idx="575">
                  <c:v>0.16187012616953211</c:v>
                </c:pt>
                <c:pt idx="576">
                  <c:v>0.16384454283614502</c:v>
                </c:pt>
                <c:pt idx="577">
                  <c:v>0.16302088616960475</c:v>
                </c:pt>
                <c:pt idx="578">
                  <c:v>0.1637598061695229</c:v>
                </c:pt>
                <c:pt idx="579">
                  <c:v>0.16364929616950974</c:v>
                </c:pt>
                <c:pt idx="580">
                  <c:v>0.16571676253306578</c:v>
                </c:pt>
                <c:pt idx="581">
                  <c:v>0.16573298331235264</c:v>
                </c:pt>
                <c:pt idx="582">
                  <c:v>0.16655966616934847</c:v>
                </c:pt>
                <c:pt idx="583">
                  <c:v>0.16467467718983642</c:v>
                </c:pt>
                <c:pt idx="584">
                  <c:v>0.16375290616950622</c:v>
                </c:pt>
                <c:pt idx="585">
                  <c:v>0.16449976616949868</c:v>
                </c:pt>
                <c:pt idx="586">
                  <c:v>0.16387195616954386</c:v>
                </c:pt>
                <c:pt idx="587">
                  <c:v>0.16503472616935255</c:v>
                </c:pt>
                <c:pt idx="588">
                  <c:v>0.1660788961695232</c:v>
                </c:pt>
                <c:pt idx="589">
                  <c:v>0.16424705474094026</c:v>
                </c:pt>
                <c:pt idx="590">
                  <c:v>0.1634610472221425</c:v>
                </c:pt>
                <c:pt idx="591">
                  <c:v>0.16397808616943621</c:v>
                </c:pt>
                <c:pt idx="592">
                  <c:v>0.16171784616956586</c:v>
                </c:pt>
                <c:pt idx="593">
                  <c:v>0.16313466616941241</c:v>
                </c:pt>
                <c:pt idx="594">
                  <c:v>0.1624367661693924</c:v>
                </c:pt>
                <c:pt idx="595">
                  <c:v>0.16169491352582099</c:v>
                </c:pt>
                <c:pt idx="596">
                  <c:v>0.1606364761695005</c:v>
                </c:pt>
                <c:pt idx="597">
                  <c:v>0.16221759985371875</c:v>
                </c:pt>
                <c:pt idx="598">
                  <c:v>0.16193023486512459</c:v>
                </c:pt>
                <c:pt idx="599">
                  <c:v>0.16189783616951559</c:v>
                </c:pt>
                <c:pt idx="600">
                  <c:v>0.16326141616956136</c:v>
                </c:pt>
                <c:pt idx="601">
                  <c:v>0.16308750495731772</c:v>
                </c:pt>
                <c:pt idx="602">
                  <c:v>0.16220870616952254</c:v>
                </c:pt>
                <c:pt idx="603">
                  <c:v>0.16369565616933812</c:v>
                </c:pt>
                <c:pt idx="604">
                  <c:v>0.16449144616954925</c:v>
                </c:pt>
                <c:pt idx="605">
                  <c:v>0.16347447616942645</c:v>
                </c:pt>
                <c:pt idx="606">
                  <c:v>0.16618636529990738</c:v>
                </c:pt>
                <c:pt idx="607">
                  <c:v>0.16470039212693166</c:v>
                </c:pt>
                <c:pt idx="608">
                  <c:v>0.16456149616946902</c:v>
                </c:pt>
                <c:pt idx="609">
                  <c:v>0.16471002616947317</c:v>
                </c:pt>
                <c:pt idx="610">
                  <c:v>0.16644746616941575</c:v>
                </c:pt>
                <c:pt idx="611">
                  <c:v>0.16476378616943066</c:v>
                </c:pt>
                <c:pt idx="612">
                  <c:v>0.16440187616952073</c:v>
                </c:pt>
                <c:pt idx="613">
                  <c:v>0.16579815558124267</c:v>
                </c:pt>
                <c:pt idx="614">
                  <c:v>0.16466066616960973</c:v>
                </c:pt>
                <c:pt idx="615">
                  <c:v>0.16589147232333801</c:v>
                </c:pt>
                <c:pt idx="616">
                  <c:v>0.16386105754206426</c:v>
                </c:pt>
                <c:pt idx="617">
                  <c:v>0.16432322616944361</c:v>
                </c:pt>
                <c:pt idx="618">
                  <c:v>0.16372704616948397</c:v>
                </c:pt>
                <c:pt idx="619">
                  <c:v>0.16323398100810493</c:v>
                </c:pt>
                <c:pt idx="620">
                  <c:v>0.16308684957365926</c:v>
                </c:pt>
                <c:pt idx="621">
                  <c:v>0.16219642616957231</c:v>
                </c:pt>
                <c:pt idx="622">
                  <c:v>0.16050162616942032</c:v>
                </c:pt>
                <c:pt idx="623">
                  <c:v>0.16080444435134211</c:v>
                </c:pt>
                <c:pt idx="624">
                  <c:v>0.1562741334158062</c:v>
                </c:pt>
                <c:pt idx="625">
                  <c:v>0.15637751276739209</c:v>
                </c:pt>
                <c:pt idx="626">
                  <c:v>0.15571627616935757</c:v>
                </c:pt>
                <c:pt idx="627">
                  <c:v>0.1554885761695175</c:v>
                </c:pt>
                <c:pt idx="628">
                  <c:v>0.15483357616946591</c:v>
                </c:pt>
                <c:pt idx="629">
                  <c:v>0.15192267616959043</c:v>
                </c:pt>
                <c:pt idx="630">
                  <c:v>0.15298418739392616</c:v>
                </c:pt>
                <c:pt idx="631">
                  <c:v>0.15003808616933156</c:v>
                </c:pt>
                <c:pt idx="632">
                  <c:v>0.14959548331232497</c:v>
                </c:pt>
                <c:pt idx="633">
                  <c:v>0.14856646199032753</c:v>
                </c:pt>
                <c:pt idx="634">
                  <c:v>0.14894405616952611</c:v>
                </c:pt>
                <c:pt idx="635">
                  <c:v>0.14782346616946995</c:v>
                </c:pt>
                <c:pt idx="636">
                  <c:v>0.14748310616938909</c:v>
                </c:pt>
                <c:pt idx="637">
                  <c:v>0.14676452200276913</c:v>
                </c:pt>
                <c:pt idx="638">
                  <c:v>0.14777674616948389</c:v>
                </c:pt>
                <c:pt idx="639">
                  <c:v>0.14672980616956011</c:v>
                </c:pt>
                <c:pt idx="640">
                  <c:v>0.14660565616952681</c:v>
                </c:pt>
                <c:pt idx="641">
                  <c:v>0.14222012616946245</c:v>
                </c:pt>
                <c:pt idx="642">
                  <c:v>0.1431769246769079</c:v>
                </c:pt>
                <c:pt idx="643">
                  <c:v>0.14457326747377408</c:v>
                </c:pt>
                <c:pt idx="644">
                  <c:v>0.14316310852244385</c:v>
                </c:pt>
                <c:pt idx="645">
                  <c:v>0.14490625616952002</c:v>
                </c:pt>
                <c:pt idx="646">
                  <c:v>0.14402858616941216</c:v>
                </c:pt>
                <c:pt idx="647">
                  <c:v>0.14365062616943192</c:v>
                </c:pt>
                <c:pt idx="648">
                  <c:v>0.14554808616954062</c:v>
                </c:pt>
                <c:pt idx="649">
                  <c:v>0.14599521800627713</c:v>
                </c:pt>
                <c:pt idx="650">
                  <c:v>0.14362497911066896</c:v>
                </c:pt>
                <c:pt idx="651">
                  <c:v>0.14673457061391559</c:v>
                </c:pt>
                <c:pt idx="652">
                  <c:v>0.14551355616949024</c:v>
                </c:pt>
                <c:pt idx="653">
                  <c:v>0.14482192616945611</c:v>
                </c:pt>
                <c:pt idx="654">
                  <c:v>0.14553843616947404</c:v>
                </c:pt>
                <c:pt idx="655">
                  <c:v>0.14539267718990345</c:v>
                </c:pt>
                <c:pt idx="656">
                  <c:v>0.14513269616952584</c:v>
                </c:pt>
                <c:pt idx="657">
                  <c:v>0.143568156169394</c:v>
                </c:pt>
                <c:pt idx="658">
                  <c:v>0.14398372616949473</c:v>
                </c:pt>
                <c:pt idx="659">
                  <c:v>0.14687262616946839</c:v>
                </c:pt>
                <c:pt idx="660">
                  <c:v>0.14554106902670583</c:v>
                </c:pt>
                <c:pt idx="661">
                  <c:v>0.14417584616938939</c:v>
                </c:pt>
                <c:pt idx="662">
                  <c:v>0.14304306946839063</c:v>
                </c:pt>
                <c:pt idx="663">
                  <c:v>0.1450327161694247</c:v>
                </c:pt>
                <c:pt idx="664">
                  <c:v>0.14307053616943222</c:v>
                </c:pt>
                <c:pt idx="665">
                  <c:v>0.14397419616955176</c:v>
                </c:pt>
                <c:pt idx="666">
                  <c:v>0.14309361616946603</c:v>
                </c:pt>
                <c:pt idx="667">
                  <c:v>0.14438233269123657</c:v>
                </c:pt>
                <c:pt idx="668">
                  <c:v>0.14351538374522477</c:v>
                </c:pt>
                <c:pt idx="669">
                  <c:v>0.14466199759807807</c:v>
                </c:pt>
                <c:pt idx="670">
                  <c:v>0.14341270616939994</c:v>
                </c:pt>
                <c:pt idx="671">
                  <c:v>0.14186551616948861</c:v>
                </c:pt>
                <c:pt idx="672">
                  <c:v>0.14367598616952648</c:v>
                </c:pt>
                <c:pt idx="673">
                  <c:v>0.14081518739395449</c:v>
                </c:pt>
                <c:pt idx="674">
                  <c:v>0.1414522661693951</c:v>
                </c:pt>
                <c:pt idx="675">
                  <c:v>0.14007537616944887</c:v>
                </c:pt>
                <c:pt idx="676">
                  <c:v>0.13989059616952204</c:v>
                </c:pt>
                <c:pt idx="677">
                  <c:v>0.14025219138690659</c:v>
                </c:pt>
                <c:pt idx="678">
                  <c:v>0.13871449826258697</c:v>
                </c:pt>
                <c:pt idx="679">
                  <c:v>0.13962070950289274</c:v>
                </c:pt>
                <c:pt idx="680">
                  <c:v>0.13951009616937426</c:v>
                </c:pt>
                <c:pt idx="681">
                  <c:v>0.13806120616956719</c:v>
                </c:pt>
                <c:pt idx="682">
                  <c:v>0.13751310562149399</c:v>
                </c:pt>
                <c:pt idx="683">
                  <c:v>0.13647262616947842</c:v>
                </c:pt>
                <c:pt idx="684">
                  <c:v>0.13393397616952996</c:v>
                </c:pt>
                <c:pt idx="685">
                  <c:v>0.1329952344169385</c:v>
                </c:pt>
                <c:pt idx="686">
                  <c:v>0.1327578461694543</c:v>
                </c:pt>
                <c:pt idx="687">
                  <c:v>0.130903226169508</c:v>
                </c:pt>
                <c:pt idx="688">
                  <c:v>0.12945063616943742</c:v>
                </c:pt>
                <c:pt idx="689">
                  <c:v>0.12951129616946844</c:v>
                </c:pt>
                <c:pt idx="690">
                  <c:v>0.1284959932580847</c:v>
                </c:pt>
                <c:pt idx="691">
                  <c:v>0.13021623907268065</c:v>
                </c:pt>
                <c:pt idx="692">
                  <c:v>0.12727469283622384</c:v>
                </c:pt>
                <c:pt idx="693">
                  <c:v>0.12454408616939361</c:v>
                </c:pt>
                <c:pt idx="694">
                  <c:v>0.12626470616953611</c:v>
                </c:pt>
                <c:pt idx="695">
                  <c:v>0.1244223861693996</c:v>
                </c:pt>
                <c:pt idx="696">
                  <c:v>0.12567305474090062</c:v>
                </c:pt>
                <c:pt idx="697">
                  <c:v>0.1250543861694382</c:v>
                </c:pt>
                <c:pt idx="698">
                  <c:v>0.12581604722211637</c:v>
                </c:pt>
                <c:pt idx="699">
                  <c:v>0.12407866616953811</c:v>
                </c:pt>
                <c:pt idx="700">
                  <c:v>0.12400049616940123</c:v>
                </c:pt>
                <c:pt idx="701">
                  <c:v>0.12263764942525768</c:v>
                </c:pt>
                <c:pt idx="702">
                  <c:v>0.12372075616947598</c:v>
                </c:pt>
                <c:pt idx="703">
                  <c:v>0.12320957616933015</c:v>
                </c:pt>
                <c:pt idx="704">
                  <c:v>0.12360222616939609</c:v>
                </c:pt>
                <c:pt idx="705">
                  <c:v>0.12392108616947439</c:v>
                </c:pt>
                <c:pt idx="706">
                  <c:v>0.12269507061407126</c:v>
                </c:pt>
                <c:pt idx="707">
                  <c:v>0.12220950116945062</c:v>
                </c:pt>
                <c:pt idx="708">
                  <c:v>0.12192262616947858</c:v>
                </c:pt>
                <c:pt idx="709">
                  <c:v>0.12348562616951142</c:v>
                </c:pt>
                <c:pt idx="710">
                  <c:v>0.12040335616947573</c:v>
                </c:pt>
                <c:pt idx="711">
                  <c:v>0.12054290616954688</c:v>
                </c:pt>
                <c:pt idx="712">
                  <c:v>0.12012912616953031</c:v>
                </c:pt>
                <c:pt idx="713">
                  <c:v>0.12113415678172146</c:v>
                </c:pt>
                <c:pt idx="714">
                  <c:v>0.12103253616939469</c:v>
                </c:pt>
                <c:pt idx="715">
                  <c:v>0.12228643438865561</c:v>
                </c:pt>
                <c:pt idx="716">
                  <c:v>0.1238272359256456</c:v>
                </c:pt>
                <c:pt idx="717">
                  <c:v>0.12336569616952886</c:v>
                </c:pt>
                <c:pt idx="718">
                  <c:v>0.12467156616952479</c:v>
                </c:pt>
                <c:pt idx="719">
                  <c:v>0.12382610576133857</c:v>
                </c:pt>
                <c:pt idx="720">
                  <c:v>0.12145210616938584</c:v>
                </c:pt>
                <c:pt idx="721">
                  <c:v>0.12368259616961552</c:v>
                </c:pt>
                <c:pt idx="722">
                  <c:v>0.12301020616948222</c:v>
                </c:pt>
                <c:pt idx="723">
                  <c:v>0.12343906452561271</c:v>
                </c:pt>
                <c:pt idx="724">
                  <c:v>0.12577234045515695</c:v>
                </c:pt>
                <c:pt idx="725">
                  <c:v>0.12488949103439495</c:v>
                </c:pt>
                <c:pt idx="726">
                  <c:v>0.12480292616942279</c:v>
                </c:pt>
                <c:pt idx="727">
                  <c:v>0.12496672616956062</c:v>
                </c:pt>
                <c:pt idx="728">
                  <c:v>0.12492032616952997</c:v>
                </c:pt>
                <c:pt idx="729">
                  <c:v>0.12457949616943154</c:v>
                </c:pt>
                <c:pt idx="730">
                  <c:v>0.12483013616946437</c:v>
                </c:pt>
                <c:pt idx="731">
                  <c:v>0.12148262616946681</c:v>
                </c:pt>
                <c:pt idx="732">
                  <c:v>0.12507525774839223</c:v>
                </c:pt>
                <c:pt idx="733">
                  <c:v>0.12572998616941788</c:v>
                </c:pt>
                <c:pt idx="734">
                  <c:v>0.12560995616945547</c:v>
                </c:pt>
                <c:pt idx="735">
                  <c:v>0.12620827616953534</c:v>
                </c:pt>
                <c:pt idx="736">
                  <c:v>0.12744525616943747</c:v>
                </c:pt>
                <c:pt idx="737">
                  <c:v>0.12816512616947762</c:v>
                </c:pt>
                <c:pt idx="738">
                  <c:v>0.12711889482613969</c:v>
                </c:pt>
                <c:pt idx="739">
                  <c:v>0.12919165709737968</c:v>
                </c:pt>
                <c:pt idx="740">
                  <c:v>0.12880215616948476</c:v>
                </c:pt>
                <c:pt idx="741">
                  <c:v>0.12928250616941739</c:v>
                </c:pt>
                <c:pt idx="742">
                  <c:v>0.12852200616939058</c:v>
                </c:pt>
                <c:pt idx="743">
                  <c:v>0.12907378616947085</c:v>
                </c:pt>
                <c:pt idx="744">
                  <c:v>0.12809413637350531</c:v>
                </c:pt>
                <c:pt idx="745">
                  <c:v>0.12964105754205946</c:v>
                </c:pt>
                <c:pt idx="746">
                  <c:v>0.13072262616947228</c:v>
                </c:pt>
                <c:pt idx="747">
                  <c:v>0.12898462616945494</c:v>
                </c:pt>
                <c:pt idx="748">
                  <c:v>0.12896208616942317</c:v>
                </c:pt>
                <c:pt idx="749">
                  <c:v>0.12988282616947799</c:v>
                </c:pt>
                <c:pt idx="750">
                  <c:v>0.12995597616952637</c:v>
                </c:pt>
                <c:pt idx="751">
                  <c:v>0.12893885297351915</c:v>
                </c:pt>
                <c:pt idx="752">
                  <c:v>0.12890247616945771</c:v>
                </c:pt>
                <c:pt idx="753">
                  <c:v>0.12750929616963447</c:v>
                </c:pt>
                <c:pt idx="754">
                  <c:v>0.13000652616948116</c:v>
                </c:pt>
                <c:pt idx="755">
                  <c:v>0.12918262616948084</c:v>
                </c:pt>
                <c:pt idx="756">
                  <c:v>0.1301649898057633</c:v>
                </c:pt>
                <c:pt idx="757">
                  <c:v>0.12817547674427487</c:v>
                </c:pt>
                <c:pt idx="758">
                  <c:v>0.12975950914820089</c:v>
                </c:pt>
                <c:pt idx="759">
                  <c:v>0.13041242616948523</c:v>
                </c:pt>
                <c:pt idx="760">
                  <c:v>0.1298881261695044</c:v>
                </c:pt>
                <c:pt idx="761">
                  <c:v>0.13077788616953967</c:v>
                </c:pt>
                <c:pt idx="762">
                  <c:v>0.13182109616940352</c:v>
                </c:pt>
                <c:pt idx="763">
                  <c:v>0.13201950394730488</c:v>
                </c:pt>
                <c:pt idx="764">
                  <c:v>0.13231075869953202</c:v>
                </c:pt>
                <c:pt idx="765">
                  <c:v>0.13439057616938044</c:v>
                </c:pt>
                <c:pt idx="766">
                  <c:v>0.13435587616957889</c:v>
                </c:pt>
                <c:pt idx="767">
                  <c:v>0.1344396661694276</c:v>
                </c:pt>
                <c:pt idx="768">
                  <c:v>0.13703342616946657</c:v>
                </c:pt>
                <c:pt idx="769">
                  <c:v>0.13637435812825061</c:v>
                </c:pt>
                <c:pt idx="770">
                  <c:v>0.13787677616957694</c:v>
                </c:pt>
                <c:pt idx="771">
                  <c:v>0.13618970616930426</c:v>
                </c:pt>
                <c:pt idx="772">
                  <c:v>0.1384746261694545</c:v>
                </c:pt>
                <c:pt idx="773">
                  <c:v>0.13958341048322609</c:v>
                </c:pt>
                <c:pt idx="774">
                  <c:v>0.13904477616949862</c:v>
                </c:pt>
                <c:pt idx="775">
                  <c:v>0.14012918616950287</c:v>
                </c:pt>
                <c:pt idx="776">
                  <c:v>0.13997428596314876</c:v>
                </c:pt>
                <c:pt idx="777">
                  <c:v>0.14153299616940274</c:v>
                </c:pt>
                <c:pt idx="778">
                  <c:v>0.1411387061694569</c:v>
                </c:pt>
                <c:pt idx="779">
                  <c:v>0.14227734616950727</c:v>
                </c:pt>
                <c:pt idx="780">
                  <c:v>0.14263074557253219</c:v>
                </c:pt>
                <c:pt idx="781">
                  <c:v>0.14571637616947442</c:v>
                </c:pt>
                <c:pt idx="782">
                  <c:v>0.14354781616960111</c:v>
                </c:pt>
                <c:pt idx="783">
                  <c:v>0.14394845091173636</c:v>
                </c:pt>
                <c:pt idx="784">
                  <c:v>0.14291082616944095</c:v>
                </c:pt>
                <c:pt idx="785">
                  <c:v>0.14410128616960094</c:v>
                </c:pt>
                <c:pt idx="786">
                  <c:v>0.1445376761694348</c:v>
                </c:pt>
                <c:pt idx="787">
                  <c:v>0.14585584616949632</c:v>
                </c:pt>
                <c:pt idx="788">
                  <c:v>0.14549794616951317</c:v>
                </c:pt>
                <c:pt idx="789">
                  <c:v>0.14588679283612294</c:v>
                </c:pt>
                <c:pt idx="790">
                  <c:v>0.14842662616946711</c:v>
                </c:pt>
                <c:pt idx="791">
                  <c:v>0.1474434961694584</c:v>
                </c:pt>
                <c:pt idx="792">
                  <c:v>0.14756573616949709</c:v>
                </c:pt>
                <c:pt idx="793">
                  <c:v>0.1475425261694312</c:v>
                </c:pt>
                <c:pt idx="794">
                  <c:v>0.14860534616957466</c:v>
                </c:pt>
                <c:pt idx="795">
                  <c:v>0.14995398616932221</c:v>
                </c:pt>
                <c:pt idx="796">
                  <c:v>0.14976992028707059</c:v>
                </c:pt>
                <c:pt idx="797">
                  <c:v>0.15010881616947813</c:v>
                </c:pt>
                <c:pt idx="798">
                  <c:v>0.1499768312977352</c:v>
                </c:pt>
                <c:pt idx="799">
                  <c:v>0.15105158493231841</c:v>
                </c:pt>
                <c:pt idx="800">
                  <c:v>0.15132601616939212</c:v>
                </c:pt>
                <c:pt idx="801">
                  <c:v>0.1516250861694175</c:v>
                </c:pt>
                <c:pt idx="802">
                  <c:v>0.15196814163341799</c:v>
                </c:pt>
                <c:pt idx="803">
                  <c:v>0.15224974616950249</c:v>
                </c:pt>
                <c:pt idx="804">
                  <c:v>0.15222880616951784</c:v>
                </c:pt>
                <c:pt idx="805">
                  <c:v>0.15183769616949405</c:v>
                </c:pt>
                <c:pt idx="806">
                  <c:v>0.15405682616959382</c:v>
                </c:pt>
                <c:pt idx="807">
                  <c:v>0.14979105474088783</c:v>
                </c:pt>
                <c:pt idx="808">
                  <c:v>0.15127762616947393</c:v>
                </c:pt>
                <c:pt idx="809">
                  <c:v>0.15277644616958241</c:v>
                </c:pt>
                <c:pt idx="810">
                  <c:v>0.15000889616946722</c:v>
                </c:pt>
                <c:pt idx="811">
                  <c:v>0.1518471561695236</c:v>
                </c:pt>
                <c:pt idx="812">
                  <c:v>0.15026376616941661</c:v>
                </c:pt>
                <c:pt idx="813">
                  <c:v>0.15231446616944311</c:v>
                </c:pt>
                <c:pt idx="814">
                  <c:v>0.15201882204576123</c:v>
                </c:pt>
                <c:pt idx="815">
                  <c:v>0.15154840558116689</c:v>
                </c:pt>
                <c:pt idx="816">
                  <c:v>0.15142079616948934</c:v>
                </c:pt>
                <c:pt idx="817">
                  <c:v>0.15189554616948442</c:v>
                </c:pt>
                <c:pt idx="818">
                  <c:v>0.15163761616948079</c:v>
                </c:pt>
                <c:pt idx="819">
                  <c:v>0.15165018616946213</c:v>
                </c:pt>
                <c:pt idx="820">
                  <c:v>0.15103078080871057</c:v>
                </c:pt>
                <c:pt idx="821">
                  <c:v>0.15228850616948364</c:v>
                </c:pt>
                <c:pt idx="822">
                  <c:v>0.15346685616952982</c:v>
                </c:pt>
                <c:pt idx="823">
                  <c:v>0.15223583251865591</c:v>
                </c:pt>
                <c:pt idx="824">
                  <c:v>0.1506684372805438</c:v>
                </c:pt>
                <c:pt idx="825">
                  <c:v>0.15046317616953786</c:v>
                </c:pt>
                <c:pt idx="826">
                  <c:v>0.15052328596344466</c:v>
                </c:pt>
                <c:pt idx="827">
                  <c:v>0.15032787616937071</c:v>
                </c:pt>
                <c:pt idx="828">
                  <c:v>0.15007996616944297</c:v>
                </c:pt>
                <c:pt idx="829">
                  <c:v>0.14964726616950941</c:v>
                </c:pt>
                <c:pt idx="830">
                  <c:v>0.1491163961694042</c:v>
                </c:pt>
                <c:pt idx="831">
                  <c:v>0.14810176019012999</c:v>
                </c:pt>
                <c:pt idx="832">
                  <c:v>0.14837862616948883</c:v>
                </c:pt>
                <c:pt idx="833">
                  <c:v>0.1469372661694166</c:v>
                </c:pt>
                <c:pt idx="834">
                  <c:v>0.14708960616944466</c:v>
                </c:pt>
                <c:pt idx="835">
                  <c:v>0.14591112616963642</c:v>
                </c:pt>
                <c:pt idx="836">
                  <c:v>0.1478144161694388</c:v>
                </c:pt>
                <c:pt idx="837">
                  <c:v>0.1466281061695156</c:v>
                </c:pt>
                <c:pt idx="838">
                  <c:v>0.14585263658624115</c:v>
                </c:pt>
                <c:pt idx="839">
                  <c:v>0.14316188331235935</c:v>
                </c:pt>
                <c:pt idx="840">
                  <c:v>0.14808913132399937</c:v>
                </c:pt>
                <c:pt idx="841">
                  <c:v>0.14561494616948778</c:v>
                </c:pt>
                <c:pt idx="842">
                  <c:v>0.14664159616953043</c:v>
                </c:pt>
                <c:pt idx="843">
                  <c:v>0.14652774616951092</c:v>
                </c:pt>
                <c:pt idx="844">
                  <c:v>0.1460062859633382</c:v>
                </c:pt>
                <c:pt idx="845">
                  <c:v>0.14676011616947449</c:v>
                </c:pt>
                <c:pt idx="846">
                  <c:v>0.14684530616942482</c:v>
                </c:pt>
                <c:pt idx="847">
                  <c:v>0.14744991616942116</c:v>
                </c:pt>
                <c:pt idx="848">
                  <c:v>0.1494259595028069</c:v>
                </c:pt>
                <c:pt idx="849">
                  <c:v>0.1484167352603265</c:v>
                </c:pt>
                <c:pt idx="850">
                  <c:v>0.14646936616942696</c:v>
                </c:pt>
                <c:pt idx="851">
                  <c:v>0.14692400279277251</c:v>
                </c:pt>
                <c:pt idx="852">
                  <c:v>0.14759215616950883</c:v>
                </c:pt>
                <c:pt idx="853">
                  <c:v>0.14780368616945339</c:v>
                </c:pt>
                <c:pt idx="854">
                  <c:v>0.14587207616942521</c:v>
                </c:pt>
                <c:pt idx="855">
                  <c:v>0.14548936616954222</c:v>
                </c:pt>
                <c:pt idx="856">
                  <c:v>0.14605145375563211</c:v>
                </c:pt>
                <c:pt idx="857">
                  <c:v>0.14304611950288404</c:v>
                </c:pt>
                <c:pt idx="858">
                  <c:v>0.14288101616944004</c:v>
                </c:pt>
                <c:pt idx="859">
                  <c:v>0.14219801616950178</c:v>
                </c:pt>
                <c:pt idx="860">
                  <c:v>0.14174366616947509</c:v>
                </c:pt>
                <c:pt idx="861">
                  <c:v>0.14093651616948932</c:v>
                </c:pt>
                <c:pt idx="862">
                  <c:v>0.14022339936529704</c:v>
                </c:pt>
                <c:pt idx="863">
                  <c:v>0.13979282616953981</c:v>
                </c:pt>
                <c:pt idx="864">
                  <c:v>0.1418526261694808</c:v>
                </c:pt>
                <c:pt idx="865">
                  <c:v>0.13884485474088137</c:v>
                </c:pt>
                <c:pt idx="866">
                  <c:v>0.13685411616943099</c:v>
                </c:pt>
                <c:pt idx="867">
                  <c:v>0.13612549616956926</c:v>
                </c:pt>
                <c:pt idx="868">
                  <c:v>0.13789113616948612</c:v>
                </c:pt>
                <c:pt idx="869">
                  <c:v>0.13643276019003281</c:v>
                </c:pt>
                <c:pt idx="870">
                  <c:v>0.13612370616947089</c:v>
                </c:pt>
                <c:pt idx="871">
                  <c:v>0.1355913761695291</c:v>
                </c:pt>
                <c:pt idx="872">
                  <c:v>0.13672967061390295</c:v>
                </c:pt>
                <c:pt idx="873">
                  <c:v>0.13810945571501065</c:v>
                </c:pt>
                <c:pt idx="874">
                  <c:v>0.13876430616940638</c:v>
                </c:pt>
                <c:pt idx="875">
                  <c:v>0.13842074988089337</c:v>
                </c:pt>
                <c:pt idx="876">
                  <c:v>0.13923434616947361</c:v>
                </c:pt>
                <c:pt idx="877">
                  <c:v>0.13984974616950296</c:v>
                </c:pt>
                <c:pt idx="878">
                  <c:v>0.14033693616948995</c:v>
                </c:pt>
                <c:pt idx="879">
                  <c:v>0.13873306616964953</c:v>
                </c:pt>
                <c:pt idx="880">
                  <c:v>0.14098120858713514</c:v>
                </c:pt>
                <c:pt idx="881">
                  <c:v>0.14246733324023353</c:v>
                </c:pt>
                <c:pt idx="882">
                  <c:v>0.14188392616939893</c:v>
                </c:pt>
                <c:pt idx="883">
                  <c:v>0.14089728616944797</c:v>
                </c:pt>
                <c:pt idx="884">
                  <c:v>0.14205501616952176</c:v>
                </c:pt>
                <c:pt idx="885">
                  <c:v>0.14199694616947056</c:v>
                </c:pt>
                <c:pt idx="886">
                  <c:v>0.14342691482916337</c:v>
                </c:pt>
                <c:pt idx="887">
                  <c:v>0.14240644616954512</c:v>
                </c:pt>
                <c:pt idx="888">
                  <c:v>0.14316229283615201</c:v>
                </c:pt>
                <c:pt idx="889">
                  <c:v>0.14351793942250879</c:v>
                </c:pt>
                <c:pt idx="890">
                  <c:v>0.14307816616955904</c:v>
                </c:pt>
                <c:pt idx="891">
                  <c:v>0.14280267616943831</c:v>
                </c:pt>
                <c:pt idx="892">
                  <c:v>0.14326784266431503</c:v>
                </c:pt>
                <c:pt idx="893">
                  <c:v>0.1427541361694864</c:v>
                </c:pt>
                <c:pt idx="894">
                  <c:v>0.14280992616956212</c:v>
                </c:pt>
                <c:pt idx="895">
                  <c:v>0.14259823223007118</c:v>
                </c:pt>
                <c:pt idx="896">
                  <c:v>0.14235287616946835</c:v>
                </c:pt>
                <c:pt idx="897">
                  <c:v>0.14280665616938393</c:v>
                </c:pt>
                <c:pt idx="898">
                  <c:v>0.14334905616964022</c:v>
                </c:pt>
                <c:pt idx="899">
                  <c:v>0.14422809008699744</c:v>
                </c:pt>
                <c:pt idx="900">
                  <c:v>0.14398116616949608</c:v>
                </c:pt>
                <c:pt idx="901">
                  <c:v>0.14516968616949555</c:v>
                </c:pt>
                <c:pt idx="902">
                  <c:v>0.1442237461694873</c:v>
                </c:pt>
                <c:pt idx="903">
                  <c:v>0.14471112616945447</c:v>
                </c:pt>
                <c:pt idx="904">
                  <c:v>0.14524476410042553</c:v>
                </c:pt>
                <c:pt idx="905">
                  <c:v>0.1459043310875785</c:v>
                </c:pt>
                <c:pt idx="906">
                  <c:v>0.14691422616952821</c:v>
                </c:pt>
                <c:pt idx="907">
                  <c:v>0.14572194616953027</c:v>
                </c:pt>
                <c:pt idx="908">
                  <c:v>0.14608630616952212</c:v>
                </c:pt>
                <c:pt idx="909">
                  <c:v>0.14718369616953453</c:v>
                </c:pt>
                <c:pt idx="910">
                  <c:v>0.14787788616959574</c:v>
                </c:pt>
                <c:pt idx="911">
                  <c:v>0.14729094575719159</c:v>
                </c:pt>
                <c:pt idx="912">
                  <c:v>0.14796565356681413</c:v>
                </c:pt>
                <c:pt idx="913">
                  <c:v>0.14597184266423824</c:v>
                </c:pt>
                <c:pt idx="914">
                  <c:v>0.14615129616942113</c:v>
                </c:pt>
                <c:pt idx="915">
                  <c:v>0.14546525616948713</c:v>
                </c:pt>
                <c:pt idx="916">
                  <c:v>0.14718067616949781</c:v>
                </c:pt>
                <c:pt idx="917">
                  <c:v>0.14441423441692791</c:v>
                </c:pt>
                <c:pt idx="918">
                  <c:v>0.14647738616939421</c:v>
                </c:pt>
                <c:pt idx="919">
                  <c:v>0.14509812616951479</c:v>
                </c:pt>
                <c:pt idx="920">
                  <c:v>0.14501951616958308</c:v>
                </c:pt>
                <c:pt idx="921">
                  <c:v>0.13910262616947477</c:v>
                </c:pt>
                <c:pt idx="922">
                  <c:v>0.14417718954985048</c:v>
                </c:pt>
                <c:pt idx="923">
                  <c:v>0.14237753616950499</c:v>
                </c:pt>
                <c:pt idx="924">
                  <c:v>0.14127119317981851</c:v>
                </c:pt>
                <c:pt idx="925">
                  <c:v>0.14067725616949645</c:v>
                </c:pt>
                <c:pt idx="926">
                  <c:v>0.14047531616949982</c:v>
                </c:pt>
                <c:pt idx="927">
                  <c:v>0.14103560616939603</c:v>
                </c:pt>
                <c:pt idx="928">
                  <c:v>0.14243612616945711</c:v>
                </c:pt>
                <c:pt idx="929">
                  <c:v>0.14133564616950878</c:v>
                </c:pt>
                <c:pt idx="930">
                  <c:v>0.14259395950283249</c:v>
                </c:pt>
                <c:pt idx="931">
                  <c:v>0.14321950616955803</c:v>
                </c:pt>
                <c:pt idx="932">
                  <c:v>0.14129621616943666</c:v>
                </c:pt>
                <c:pt idx="933">
                  <c:v>0.14150925616947063</c:v>
                </c:pt>
                <c:pt idx="934">
                  <c:v>0.14072794616953388</c:v>
                </c:pt>
                <c:pt idx="935">
                  <c:v>0.14225545616950797</c:v>
                </c:pt>
                <c:pt idx="936">
                  <c:v>0.14314585116940748</c:v>
                </c:pt>
                <c:pt idx="937">
                  <c:v>0.14148336021209218</c:v>
                </c:pt>
                <c:pt idx="938">
                  <c:v>0.14434132237194319</c:v>
                </c:pt>
                <c:pt idx="939">
                  <c:v>0.14317268616946421</c:v>
                </c:pt>
                <c:pt idx="940">
                  <c:v>0.14546507616952908</c:v>
                </c:pt>
                <c:pt idx="941">
                  <c:v>0.14492404616950694</c:v>
                </c:pt>
                <c:pt idx="942">
                  <c:v>0.14473438905604041</c:v>
                </c:pt>
                <c:pt idx="943">
                  <c:v>0.14495641616949229</c:v>
                </c:pt>
                <c:pt idx="944">
                  <c:v>0.14612167616947147</c:v>
                </c:pt>
                <c:pt idx="945">
                  <c:v>0.1461491761694873</c:v>
                </c:pt>
                <c:pt idx="946">
                  <c:v>0.14421262616947672</c:v>
                </c:pt>
                <c:pt idx="947">
                  <c:v>0.14385393651429013</c:v>
                </c:pt>
                <c:pt idx="948">
                  <c:v>0.14461142616947598</c:v>
                </c:pt>
                <c:pt idx="949">
                  <c:v>0.14625976158610854</c:v>
                </c:pt>
                <c:pt idx="950">
                  <c:v>0.1442613061695539</c:v>
                </c:pt>
                <c:pt idx="951">
                  <c:v>0.14547684616952949</c:v>
                </c:pt>
                <c:pt idx="952">
                  <c:v>0.14760595616944272</c:v>
                </c:pt>
                <c:pt idx="953">
                  <c:v>0.14604626616953453</c:v>
                </c:pt>
                <c:pt idx="954">
                  <c:v>0.14625986575279626</c:v>
                </c:pt>
                <c:pt idx="955">
                  <c:v>0.14258262616951356</c:v>
                </c:pt>
                <c:pt idx="956">
                  <c:v>0.14683350989047028</c:v>
                </c:pt>
                <c:pt idx="957">
                  <c:v>0.14859247616945481</c:v>
                </c:pt>
                <c:pt idx="958">
                  <c:v>0.1487523961693995</c:v>
                </c:pt>
                <c:pt idx="959">
                  <c:v>0.14844982616948244</c:v>
                </c:pt>
                <c:pt idx="960">
                  <c:v>0.14921791616943381</c:v>
                </c:pt>
                <c:pt idx="961">
                  <c:v>0.15072019317976526</c:v>
                </c:pt>
                <c:pt idx="962">
                  <c:v>0.14810733616947402</c:v>
                </c:pt>
                <c:pt idx="963">
                  <c:v>0.14930751616941507</c:v>
                </c:pt>
                <c:pt idx="964">
                  <c:v>0.15127938932734253</c:v>
                </c:pt>
                <c:pt idx="965">
                  <c:v>0.15212883616960937</c:v>
                </c:pt>
                <c:pt idx="966">
                  <c:v>0.15524379616938688</c:v>
                </c:pt>
                <c:pt idx="967">
                  <c:v>0.15609930658182236</c:v>
                </c:pt>
                <c:pt idx="968">
                  <c:v>0.15814959616932356</c:v>
                </c:pt>
                <c:pt idx="969">
                  <c:v>0.15887932616941214</c:v>
                </c:pt>
                <c:pt idx="970">
                  <c:v>0.15952073616951168</c:v>
                </c:pt>
                <c:pt idx="971">
                  <c:v>0.16137522616938327</c:v>
                </c:pt>
                <c:pt idx="972">
                  <c:v>0.15717400116947999</c:v>
                </c:pt>
                <c:pt idx="973">
                  <c:v>0.16264448331227754</c:v>
                </c:pt>
                <c:pt idx="974">
                  <c:v>0.16259142616949873</c:v>
                </c:pt>
                <c:pt idx="975">
                  <c:v>0.16048225616951584</c:v>
                </c:pt>
                <c:pt idx="976">
                  <c:v>0.16158950616956247</c:v>
                </c:pt>
                <c:pt idx="977">
                  <c:v>0.16137290616950395</c:v>
                </c:pt>
                <c:pt idx="978">
                  <c:v>0.16174721379830714</c:v>
                </c:pt>
                <c:pt idx="979">
                  <c:v>0.16175203616937495</c:v>
                </c:pt>
                <c:pt idx="980">
                  <c:v>0.16168183616954934</c:v>
                </c:pt>
                <c:pt idx="981">
                  <c:v>0.15953810443032523</c:v>
                </c:pt>
                <c:pt idx="982">
                  <c:v>0.16135121440477462</c:v>
                </c:pt>
                <c:pt idx="983">
                  <c:v>0.16226833616946124</c:v>
                </c:pt>
                <c:pt idx="984">
                  <c:v>0.16275403616955941</c:v>
                </c:pt>
                <c:pt idx="985">
                  <c:v>0.16201048033612153</c:v>
                </c:pt>
                <c:pt idx="986">
                  <c:v>0.16056093616938938</c:v>
                </c:pt>
                <c:pt idx="987">
                  <c:v>0.16326212616938562</c:v>
                </c:pt>
                <c:pt idx="988">
                  <c:v>0.16255614616950709</c:v>
                </c:pt>
                <c:pt idx="989">
                  <c:v>0.1633110049573645</c:v>
                </c:pt>
                <c:pt idx="990">
                  <c:v>0.16130647232334638</c:v>
                </c:pt>
                <c:pt idx="991">
                  <c:v>0.16261358616941379</c:v>
                </c:pt>
                <c:pt idx="992">
                  <c:v>0.16156932887223263</c:v>
                </c:pt>
                <c:pt idx="993">
                  <c:v>0.16109395616949485</c:v>
                </c:pt>
                <c:pt idx="994">
                  <c:v>0.162113966169386</c:v>
                </c:pt>
                <c:pt idx="995">
                  <c:v>0.16144826616945807</c:v>
                </c:pt>
                <c:pt idx="996">
                  <c:v>0.1610907461694211</c:v>
                </c:pt>
                <c:pt idx="997">
                  <c:v>0.16084546616959017</c:v>
                </c:pt>
                <c:pt idx="998">
                  <c:v>0.15948848616947942</c:v>
                </c:pt>
                <c:pt idx="999">
                  <c:v>0.1615206261694766</c:v>
                </c:pt>
                <c:pt idx="1000">
                  <c:v>0.16116706095205302</c:v>
                </c:pt>
                <c:pt idx="1001">
                  <c:v>0.16103913616946386</c:v>
                </c:pt>
                <c:pt idx="1002">
                  <c:v>0.15960871616955785</c:v>
                </c:pt>
                <c:pt idx="1003">
                  <c:v>0.15839776616944334</c:v>
                </c:pt>
                <c:pt idx="1004">
                  <c:v>0.15812961616958887</c:v>
                </c:pt>
                <c:pt idx="1005">
                  <c:v>0.15964618999930735</c:v>
                </c:pt>
                <c:pt idx="1006">
                  <c:v>0.16095445950293197</c:v>
                </c:pt>
                <c:pt idx="1007">
                  <c:v>0.16045240616951162</c:v>
                </c:pt>
                <c:pt idx="1008">
                  <c:v>0.1592622511694799</c:v>
                </c:pt>
                <c:pt idx="1009">
                  <c:v>0.16092424685909634</c:v>
                </c:pt>
                <c:pt idx="1010">
                  <c:v>0.15841307616949507</c:v>
                </c:pt>
                <c:pt idx="1011">
                  <c:v>0.15807188616942369</c:v>
                </c:pt>
                <c:pt idx="1012">
                  <c:v>0.15738146567554168</c:v>
                </c:pt>
                <c:pt idx="1013">
                  <c:v>0.15871452616944737</c:v>
                </c:pt>
                <c:pt idx="1014">
                  <c:v>0.15741038616957326</c:v>
                </c:pt>
                <c:pt idx="1015">
                  <c:v>0.15814088616932054</c:v>
                </c:pt>
                <c:pt idx="1016">
                  <c:v>0.15752721616956933</c:v>
                </c:pt>
                <c:pt idx="1017">
                  <c:v>0.15785973728064562</c:v>
                </c:pt>
                <c:pt idx="1018">
                  <c:v>0.16026941783624693</c:v>
                </c:pt>
                <c:pt idx="1019">
                  <c:v>0.1557480861694529</c:v>
                </c:pt>
                <c:pt idx="1020">
                  <c:v>0.15729216616944086</c:v>
                </c:pt>
                <c:pt idx="1021">
                  <c:v>0.15832664616954162</c:v>
                </c:pt>
                <c:pt idx="1022">
                  <c:v>0.15652282616945001</c:v>
                </c:pt>
                <c:pt idx="1023">
                  <c:v>0.15822837616946117</c:v>
                </c:pt>
                <c:pt idx="1024">
                  <c:v>0.15772243262111374</c:v>
                </c:pt>
                <c:pt idx="1025">
                  <c:v>0.15845562616947007</c:v>
                </c:pt>
                <c:pt idx="1026">
                  <c:v>0.15626610616948255</c:v>
                </c:pt>
                <c:pt idx="1027">
                  <c:v>0.15689274616934767</c:v>
                </c:pt>
                <c:pt idx="1028">
                  <c:v>0.1577388061694478</c:v>
                </c:pt>
                <c:pt idx="1029">
                  <c:v>0.15604890616950229</c:v>
                </c:pt>
                <c:pt idx="1030">
                  <c:v>0.15732722410760402</c:v>
                </c:pt>
                <c:pt idx="1031">
                  <c:v>0.15665340616943979</c:v>
                </c:pt>
                <c:pt idx="1032">
                  <c:v>0.15680494616947271</c:v>
                </c:pt>
                <c:pt idx="1033">
                  <c:v>0.1567866861692977</c:v>
                </c:pt>
                <c:pt idx="1034">
                  <c:v>0.15825829283612336</c:v>
                </c:pt>
                <c:pt idx="1035">
                  <c:v>0.15586490485794968</c:v>
                </c:pt>
                <c:pt idx="1036">
                  <c:v>0.1568664561694959</c:v>
                </c:pt>
                <c:pt idx="1037">
                  <c:v>0.1564413890560985</c:v>
                </c:pt>
                <c:pt idx="1038">
                  <c:v>0.15622857616953922</c:v>
                </c:pt>
                <c:pt idx="1039">
                  <c:v>0.15664361616934741</c:v>
                </c:pt>
                <c:pt idx="1040">
                  <c:v>0.15598367616949815</c:v>
                </c:pt>
                <c:pt idx="1041">
                  <c:v>0.15512693616955175</c:v>
                </c:pt>
                <c:pt idx="1042">
                  <c:v>0.15608454045525377</c:v>
                </c:pt>
                <c:pt idx="1043">
                  <c:v>0.15335855546244659</c:v>
                </c:pt>
                <c:pt idx="1044">
                  <c:v>0.15385244616939531</c:v>
                </c:pt>
                <c:pt idx="1045">
                  <c:v>0.15280069616954961</c:v>
                </c:pt>
                <c:pt idx="1046">
                  <c:v>0.15221036616949846</c:v>
                </c:pt>
                <c:pt idx="1047">
                  <c:v>0.15225852307675325</c:v>
                </c:pt>
                <c:pt idx="1048">
                  <c:v>0.15063688616946536</c:v>
                </c:pt>
                <c:pt idx="1049">
                  <c:v>0.15027942616940493</c:v>
                </c:pt>
                <c:pt idx="1050">
                  <c:v>0.1507819475980483</c:v>
                </c:pt>
                <c:pt idx="1051">
                  <c:v>0.15043453825742858</c:v>
                </c:pt>
                <c:pt idx="1052">
                  <c:v>0.14941260616947716</c:v>
                </c:pt>
                <c:pt idx="1053">
                  <c:v>0.1502288323550971</c:v>
                </c:pt>
                <c:pt idx="1054">
                  <c:v>0.1482508461694465</c:v>
                </c:pt>
                <c:pt idx="1055">
                  <c:v>0.14890741616940772</c:v>
                </c:pt>
                <c:pt idx="1056">
                  <c:v>0.14922059616954186</c:v>
                </c:pt>
                <c:pt idx="1057">
                  <c:v>0.1485405461694711</c:v>
                </c:pt>
                <c:pt idx="1058">
                  <c:v>0.14688238479007509</c:v>
                </c:pt>
                <c:pt idx="1059">
                  <c:v>0.14478562616946533</c:v>
                </c:pt>
                <c:pt idx="1060">
                  <c:v>0.14682767667447649</c:v>
                </c:pt>
                <c:pt idx="1061">
                  <c:v>0.14698014616956812</c:v>
                </c:pt>
                <c:pt idx="1062">
                  <c:v>0.14621180616954632</c:v>
                </c:pt>
                <c:pt idx="1063">
                  <c:v>0.14528076616942087</c:v>
                </c:pt>
                <c:pt idx="1064">
                  <c:v>0.14570864616950985</c:v>
                </c:pt>
                <c:pt idx="1065">
                  <c:v>0.14557150245816786</c:v>
                </c:pt>
                <c:pt idx="1066">
                  <c:v>0.14559590616950402</c:v>
                </c:pt>
                <c:pt idx="1067">
                  <c:v>0.14588696400737433</c:v>
                </c:pt>
                <c:pt idx="1068">
                  <c:v>0.1446230517013305</c:v>
                </c:pt>
                <c:pt idx="1069">
                  <c:v>0.14471622616949276</c:v>
                </c:pt>
                <c:pt idx="1070">
                  <c:v>0.14265615194263148</c:v>
                </c:pt>
                <c:pt idx="1071">
                  <c:v>0.14446813616949328</c:v>
                </c:pt>
                <c:pt idx="1072">
                  <c:v>0.14438098616942341</c:v>
                </c:pt>
                <c:pt idx="1073">
                  <c:v>0.14310021616952895</c:v>
                </c:pt>
                <c:pt idx="1074">
                  <c:v>0.14341697616941929</c:v>
                </c:pt>
                <c:pt idx="1075">
                  <c:v>0.14523453241953632</c:v>
                </c:pt>
                <c:pt idx="1076">
                  <c:v>0.14509178172508541</c:v>
                </c:pt>
                <c:pt idx="1077">
                  <c:v>0.14456610765100208</c:v>
                </c:pt>
                <c:pt idx="1078">
                  <c:v>0.144137426169479</c:v>
                </c:pt>
                <c:pt idx="1079">
                  <c:v>0.14578146616956644</c:v>
                </c:pt>
                <c:pt idx="1080">
                  <c:v>0.14527421616941183</c:v>
                </c:pt>
                <c:pt idx="1081">
                  <c:v>0.14513458616940511</c:v>
                </c:pt>
                <c:pt idx="1082">
                  <c:v>0.14535173033615933</c:v>
                </c:pt>
                <c:pt idx="1083">
                  <c:v>0.14409849616940562</c:v>
                </c:pt>
                <c:pt idx="1084">
                  <c:v>0.1441247261694798</c:v>
                </c:pt>
                <c:pt idx="1085">
                  <c:v>0.1435385785504053</c:v>
                </c:pt>
                <c:pt idx="1086">
                  <c:v>0.14616844435134624</c:v>
                </c:pt>
                <c:pt idx="1087">
                  <c:v>0.14560746616959364</c:v>
                </c:pt>
                <c:pt idx="1088">
                  <c:v>0.14424042616943211</c:v>
                </c:pt>
                <c:pt idx="1089">
                  <c:v>0.14317331038007808</c:v>
                </c:pt>
                <c:pt idx="1090">
                  <c:v>0.14436081616942431</c:v>
                </c:pt>
                <c:pt idx="1091">
                  <c:v>0.1432404361694779</c:v>
                </c:pt>
                <c:pt idx="1092">
                  <c:v>0.14226171616948591</c:v>
                </c:pt>
                <c:pt idx="1093">
                  <c:v>0.14480817616957609</c:v>
                </c:pt>
                <c:pt idx="1094">
                  <c:v>0.1406151261694788</c:v>
                </c:pt>
                <c:pt idx="1095">
                  <c:v>0.14290813637354915</c:v>
                </c:pt>
                <c:pt idx="1096">
                  <c:v>0.14268347880098986</c:v>
                </c:pt>
                <c:pt idx="1097">
                  <c:v>0.14215087616946676</c:v>
                </c:pt>
                <c:pt idx="1098">
                  <c:v>0.14372717616946318</c:v>
                </c:pt>
                <c:pt idx="1099">
                  <c:v>0.14342827616933107</c:v>
                </c:pt>
                <c:pt idx="1100">
                  <c:v>0.14295722616951423</c:v>
                </c:pt>
                <c:pt idx="1101">
                  <c:v>0.14294870616954825</c:v>
                </c:pt>
                <c:pt idx="1102">
                  <c:v>0.14173077200283046</c:v>
                </c:pt>
                <c:pt idx="1103">
                  <c:v>0.14491012616947785</c:v>
                </c:pt>
                <c:pt idx="1104">
                  <c:v>0.14182129283614131</c:v>
                </c:pt>
                <c:pt idx="1105">
                  <c:v>0.1449920261694615</c:v>
                </c:pt>
                <c:pt idx="1106">
                  <c:v>0.14072445616945117</c:v>
                </c:pt>
                <c:pt idx="1107">
                  <c:v>0.14258664616943406</c:v>
                </c:pt>
                <c:pt idx="1108">
                  <c:v>0.14232491616954235</c:v>
                </c:pt>
                <c:pt idx="1109">
                  <c:v>0.14429961616943388</c:v>
                </c:pt>
                <c:pt idx="1110">
                  <c:v>0.14316058493243133</c:v>
                </c:pt>
                <c:pt idx="1111">
                  <c:v>0.14452062616953754</c:v>
                </c:pt>
                <c:pt idx="1112">
                  <c:v>0.14484131038003056</c:v>
                </c:pt>
                <c:pt idx="1113">
                  <c:v>0.14285756616945378</c:v>
                </c:pt>
                <c:pt idx="1114">
                  <c:v>0.14399810616943398</c:v>
                </c:pt>
                <c:pt idx="1115">
                  <c:v>0.14408404616942505</c:v>
                </c:pt>
                <c:pt idx="1116">
                  <c:v>0.14312650116950465</c:v>
                </c:pt>
                <c:pt idx="1117">
                  <c:v>0.14158868616958387</c:v>
                </c:pt>
                <c:pt idx="1118">
                  <c:v>0.1437716961695088</c:v>
                </c:pt>
                <c:pt idx="1119">
                  <c:v>0.14357293616937739</c:v>
                </c:pt>
                <c:pt idx="1120">
                  <c:v>0.14140723616937123</c:v>
                </c:pt>
                <c:pt idx="1121">
                  <c:v>0.14403991188378029</c:v>
                </c:pt>
                <c:pt idx="1122">
                  <c:v>0.14455361301155278</c:v>
                </c:pt>
                <c:pt idx="1123">
                  <c:v>0.14337698616941452</c:v>
                </c:pt>
                <c:pt idx="1124">
                  <c:v>0.14243338616955725</c:v>
                </c:pt>
                <c:pt idx="1125">
                  <c:v>0.14283622616935077</c:v>
                </c:pt>
                <c:pt idx="1126">
                  <c:v>0.14229769616949284</c:v>
                </c:pt>
                <c:pt idx="1127">
                  <c:v>0.14029148616955922</c:v>
                </c:pt>
                <c:pt idx="1128">
                  <c:v>0.14324252616947319</c:v>
                </c:pt>
                <c:pt idx="1129">
                  <c:v>0.14309048124185608</c:v>
                </c:pt>
                <c:pt idx="1130">
                  <c:v>0.14289324616939325</c:v>
                </c:pt>
                <c:pt idx="1131">
                  <c:v>0.14199945616951481</c:v>
                </c:pt>
                <c:pt idx="1132">
                  <c:v>0.14183356616953802</c:v>
                </c:pt>
                <c:pt idx="1133">
                  <c:v>0.14265007616953085</c:v>
                </c:pt>
                <c:pt idx="1134">
                  <c:v>0.14196402823122867</c:v>
                </c:pt>
                <c:pt idx="1135">
                  <c:v>0.14307439616948159</c:v>
                </c:pt>
                <c:pt idx="1136">
                  <c:v>0.14225482616943452</c:v>
                </c:pt>
                <c:pt idx="1137">
                  <c:v>0.14255615558124646</c:v>
                </c:pt>
                <c:pt idx="1138">
                  <c:v>0.14306518616952246</c:v>
                </c:pt>
                <c:pt idx="1139">
                  <c:v>0.14373752616943136</c:v>
                </c:pt>
                <c:pt idx="1140">
                  <c:v>0.14318352616946584</c:v>
                </c:pt>
                <c:pt idx="1141">
                  <c:v>0.14231744195895146</c:v>
                </c:pt>
                <c:pt idx="1142">
                  <c:v>0.14168442616946209</c:v>
                </c:pt>
                <c:pt idx="1143">
                  <c:v>0.14179708616950393</c:v>
                </c:pt>
                <c:pt idx="1144">
                  <c:v>0.14176381616945832</c:v>
                </c:pt>
                <c:pt idx="1145">
                  <c:v>0.14067829283618494</c:v>
                </c:pt>
                <c:pt idx="1146">
                  <c:v>0.13832095950282053</c:v>
                </c:pt>
                <c:pt idx="1147">
                  <c:v>0.13804457616953414</c:v>
                </c:pt>
                <c:pt idx="1148">
                  <c:v>0.13523038616961003</c:v>
                </c:pt>
                <c:pt idx="1149">
                  <c:v>0.13621124616950908</c:v>
                </c:pt>
                <c:pt idx="1150">
                  <c:v>0.13522764616952543</c:v>
                </c:pt>
                <c:pt idx="1151">
                  <c:v>0.13462638479023781</c:v>
                </c:pt>
                <c:pt idx="1152">
                  <c:v>0.13136972420871018</c:v>
                </c:pt>
                <c:pt idx="1153">
                  <c:v>0.13306577616950221</c:v>
                </c:pt>
                <c:pt idx="1154">
                  <c:v>0.13317648616941824</c:v>
                </c:pt>
                <c:pt idx="1155">
                  <c:v>0.13245245616941759</c:v>
                </c:pt>
                <c:pt idx="1156">
                  <c:v>0.13154954616933878</c:v>
                </c:pt>
                <c:pt idx="1157">
                  <c:v>0.13217900616955092</c:v>
                </c:pt>
                <c:pt idx="1158">
                  <c:v>0.13236731366949073</c:v>
                </c:pt>
                <c:pt idx="1159">
                  <c:v>0.13008587616943146</c:v>
                </c:pt>
                <c:pt idx="1160">
                  <c:v>0.13169074381647761</c:v>
                </c:pt>
                <c:pt idx="1161">
                  <c:v>0.13153161616942555</c:v>
                </c:pt>
                <c:pt idx="1162">
                  <c:v>0.13185480616937184</c:v>
                </c:pt>
                <c:pt idx="1163">
                  <c:v>0.1292600961695598</c:v>
                </c:pt>
                <c:pt idx="1164">
                  <c:v>0.13055545616951747</c:v>
                </c:pt>
                <c:pt idx="1165">
                  <c:v>0.13125148033610401</c:v>
                </c:pt>
                <c:pt idx="1166">
                  <c:v>0.13136664616942539</c:v>
                </c:pt>
                <c:pt idx="1167">
                  <c:v>0.13170408071493966</c:v>
                </c:pt>
                <c:pt idx="1168">
                  <c:v>0.13011421379836463</c:v>
                </c:pt>
                <c:pt idx="1169">
                  <c:v>0.1303638461693879</c:v>
                </c:pt>
                <c:pt idx="1170">
                  <c:v>0.13217922616949807</c:v>
                </c:pt>
                <c:pt idx="1171">
                  <c:v>0.13234575116946701</c:v>
                </c:pt>
                <c:pt idx="1172">
                  <c:v>0.13162469616949579</c:v>
                </c:pt>
                <c:pt idx="1173">
                  <c:v>0.13116795616950583</c:v>
                </c:pt>
                <c:pt idx="1174">
                  <c:v>0.13177699616947791</c:v>
                </c:pt>
                <c:pt idx="1175">
                  <c:v>0.13227503996259315</c:v>
                </c:pt>
                <c:pt idx="1176">
                  <c:v>0.13531231664568111</c:v>
                </c:pt>
                <c:pt idx="1177">
                  <c:v>0.13412840276531313</c:v>
                </c:pt>
                <c:pt idx="1178">
                  <c:v>0.13764596616962876</c:v>
                </c:pt>
                <c:pt idx="1179">
                  <c:v>0.13734006616948591</c:v>
                </c:pt>
                <c:pt idx="1180">
                  <c:v>0.13820556616963131</c:v>
                </c:pt>
                <c:pt idx="1181">
                  <c:v>0.13910314616946096</c:v>
                </c:pt>
                <c:pt idx="1182">
                  <c:v>0.14064182616947107</c:v>
                </c:pt>
                <c:pt idx="1183">
                  <c:v>0.1433451499790408</c:v>
                </c:pt>
                <c:pt idx="1184">
                  <c:v>0.14286322616945313</c:v>
                </c:pt>
                <c:pt idx="1185">
                  <c:v>0.14416156616952946</c:v>
                </c:pt>
                <c:pt idx="1186">
                  <c:v>0.14496220616946687</c:v>
                </c:pt>
                <c:pt idx="1187">
                  <c:v>0.14568522616950474</c:v>
                </c:pt>
                <c:pt idx="1188">
                  <c:v>0.14571536575284938</c:v>
                </c:pt>
                <c:pt idx="1189">
                  <c:v>0.14605077431760094</c:v>
                </c:pt>
                <c:pt idx="1190">
                  <c:v>0.14853393229188327</c:v>
                </c:pt>
                <c:pt idx="1191">
                  <c:v>0.14761030616951132</c:v>
                </c:pt>
                <c:pt idx="1192">
                  <c:v>0.1492950661695005</c:v>
                </c:pt>
                <c:pt idx="1193">
                  <c:v>0.14827371991950145</c:v>
                </c:pt>
                <c:pt idx="1194">
                  <c:v>0.1483668761694048</c:v>
                </c:pt>
                <c:pt idx="1195">
                  <c:v>0.14890486426475036</c:v>
                </c:pt>
                <c:pt idx="1196">
                  <c:v>0.14726982616943474</c:v>
                </c:pt>
                <c:pt idx="1197">
                  <c:v>0.14756732616953627</c:v>
                </c:pt>
                <c:pt idx="1198">
                  <c:v>0.14888621616958631</c:v>
                </c:pt>
                <c:pt idx="1199">
                  <c:v>0.14720703616946196</c:v>
                </c:pt>
                <c:pt idx="1200">
                  <c:v>0.14730102200282147</c:v>
                </c:pt>
                <c:pt idx="1201">
                  <c:v>0.14739945616949512</c:v>
                </c:pt>
                <c:pt idx="1202">
                  <c:v>0.14686721876216779</c:v>
                </c:pt>
                <c:pt idx="1203">
                  <c:v>0.14760642616950292</c:v>
                </c:pt>
                <c:pt idx="1204">
                  <c:v>0.14676927616942237</c:v>
                </c:pt>
                <c:pt idx="1205">
                  <c:v>0.14766237616956346</c:v>
                </c:pt>
                <c:pt idx="1206">
                  <c:v>0.14933319908620035</c:v>
                </c:pt>
                <c:pt idx="1207">
                  <c:v>0.14663757616938256</c:v>
                </c:pt>
                <c:pt idx="1208">
                  <c:v>0.14746241616937539</c:v>
                </c:pt>
                <c:pt idx="1209">
                  <c:v>0.14797366842296356</c:v>
                </c:pt>
                <c:pt idx="1210">
                  <c:v>0.14746474045512059</c:v>
                </c:pt>
                <c:pt idx="1211">
                  <c:v>0.14911023616950558</c:v>
                </c:pt>
                <c:pt idx="1212">
                  <c:v>0.14798443866951061</c:v>
                </c:pt>
                <c:pt idx="1213">
                  <c:v>0.14878487616941527</c:v>
                </c:pt>
                <c:pt idx="1214">
                  <c:v>0.14897376616944769</c:v>
                </c:pt>
                <c:pt idx="1215">
                  <c:v>0.15002511366941462</c:v>
                </c:pt>
                <c:pt idx="1216">
                  <c:v>0.14997767936102946</c:v>
                </c:pt>
                <c:pt idx="1217">
                  <c:v>0.14916220616952103</c:v>
                </c:pt>
                <c:pt idx="1218">
                  <c:v>0.15080629283616531</c:v>
                </c:pt>
                <c:pt idx="1219">
                  <c:v>0.15150111616954121</c:v>
                </c:pt>
                <c:pt idx="1220">
                  <c:v>0.15258190616953016</c:v>
                </c:pt>
                <c:pt idx="1221">
                  <c:v>0.1524795861694912</c:v>
                </c:pt>
                <c:pt idx="1222">
                  <c:v>0.15373278616949904</c:v>
                </c:pt>
                <c:pt idx="1223">
                  <c:v>0.15276288879574906</c:v>
                </c:pt>
                <c:pt idx="1224">
                  <c:v>0.1542629791106549</c:v>
                </c:pt>
                <c:pt idx="1225">
                  <c:v>0.15523035344219238</c:v>
                </c:pt>
                <c:pt idx="1226">
                  <c:v>0.15526982616948715</c:v>
                </c:pt>
                <c:pt idx="1227">
                  <c:v>0.15598077616945716</c:v>
                </c:pt>
                <c:pt idx="1228">
                  <c:v>0.15552835616941252</c:v>
                </c:pt>
                <c:pt idx="1229">
                  <c:v>0.15615941616940177</c:v>
                </c:pt>
                <c:pt idx="1230">
                  <c:v>0.15458522821022314</c:v>
                </c:pt>
                <c:pt idx="1231">
                  <c:v>0.15206934258733895</c:v>
                </c:pt>
                <c:pt idx="1232">
                  <c:v>0.15663223401261916</c:v>
                </c:pt>
                <c:pt idx="1233">
                  <c:v>0.15530262616947255</c:v>
                </c:pt>
                <c:pt idx="1234">
                  <c:v>0.15494588616952853</c:v>
                </c:pt>
                <c:pt idx="1235">
                  <c:v>0.15568844616961997</c:v>
                </c:pt>
                <c:pt idx="1236">
                  <c:v>0.15779422616938632</c:v>
                </c:pt>
                <c:pt idx="1237">
                  <c:v>0.15619848616952936</c:v>
                </c:pt>
                <c:pt idx="1238">
                  <c:v>0.15655346455331198</c:v>
                </c:pt>
                <c:pt idx="1239">
                  <c:v>0.1575742407527656</c:v>
                </c:pt>
                <c:pt idx="1240">
                  <c:v>0.1560097595028509</c:v>
                </c:pt>
                <c:pt idx="1241">
                  <c:v>0.15732577200283515</c:v>
                </c:pt>
                <c:pt idx="1242">
                  <c:v>0.15623645616936699</c:v>
                </c:pt>
                <c:pt idx="1243">
                  <c:v>0.15425702616940384</c:v>
                </c:pt>
                <c:pt idx="1244">
                  <c:v>0.15562286616953713</c:v>
                </c:pt>
                <c:pt idx="1245">
                  <c:v>0.15550895248522068</c:v>
                </c:pt>
                <c:pt idx="1246">
                  <c:v>0.15597311616957654</c:v>
                </c:pt>
                <c:pt idx="1247">
                  <c:v>0.15512585616946239</c:v>
                </c:pt>
                <c:pt idx="1248">
                  <c:v>0.15482236301158991</c:v>
                </c:pt>
                <c:pt idx="1249">
                  <c:v>0.15566814132093043</c:v>
                </c:pt>
                <c:pt idx="1250">
                  <c:v>0.1554483561694866</c:v>
                </c:pt>
                <c:pt idx="1251">
                  <c:v>0.15477927880112929</c:v>
                </c:pt>
                <c:pt idx="1252">
                  <c:v>0.15559516616950475</c:v>
                </c:pt>
                <c:pt idx="1253">
                  <c:v>0.15563316616943723</c:v>
                </c:pt>
                <c:pt idx="1254">
                  <c:v>0.15611426616932533</c:v>
                </c:pt>
                <c:pt idx="1255">
                  <c:v>0.15543636616963852</c:v>
                </c:pt>
                <c:pt idx="1256">
                  <c:v>0.15507245950281856</c:v>
                </c:pt>
                <c:pt idx="1257">
                  <c:v>0.15639262616947747</c:v>
                </c:pt>
                <c:pt idx="1258">
                  <c:v>0.1548327161694516</c:v>
                </c:pt>
                <c:pt idx="1259">
                  <c:v>0.15580877616942246</c:v>
                </c:pt>
                <c:pt idx="1260">
                  <c:v>0.15526524616959136</c:v>
                </c:pt>
                <c:pt idx="1261">
                  <c:v>0.15462867616936649</c:v>
                </c:pt>
                <c:pt idx="1262">
                  <c:v>0.15556089616949009</c:v>
                </c:pt>
                <c:pt idx="1263">
                  <c:v>0.15552432479964295</c:v>
                </c:pt>
                <c:pt idx="1264">
                  <c:v>0.15543787616941529</c:v>
                </c:pt>
                <c:pt idx="1265">
                  <c:v>0.15547867667457638</c:v>
                </c:pt>
                <c:pt idx="1266">
                  <c:v>0.15567207353792867</c:v>
                </c:pt>
                <c:pt idx="1267">
                  <c:v>0.15716387616940608</c:v>
                </c:pt>
                <c:pt idx="1268">
                  <c:v>0.15625000616952889</c:v>
                </c:pt>
                <c:pt idx="1269">
                  <c:v>0.15525893866956153</c:v>
                </c:pt>
                <c:pt idx="1270">
                  <c:v>0.15624064616955025</c:v>
                </c:pt>
                <c:pt idx="1271">
                  <c:v>0.15667622616952315</c:v>
                </c:pt>
                <c:pt idx="1272">
                  <c:v>0.15650651616944344</c:v>
                </c:pt>
                <c:pt idx="1273">
                  <c:v>0.15728496487913901</c:v>
                </c:pt>
                <c:pt idx="1274">
                  <c:v>0.15898093386178402</c:v>
                </c:pt>
                <c:pt idx="1275">
                  <c:v>0.15717497616955711</c:v>
                </c:pt>
                <c:pt idx="1276">
                  <c:v>0.15837396301147066</c:v>
                </c:pt>
                <c:pt idx="1277">
                  <c:v>0.15824406616940223</c:v>
                </c:pt>
                <c:pt idx="1278">
                  <c:v>0.1566593961694025</c:v>
                </c:pt>
                <c:pt idx="1279">
                  <c:v>0.15888555616942313</c:v>
                </c:pt>
                <c:pt idx="1280">
                  <c:v>0.15660195616949579</c:v>
                </c:pt>
                <c:pt idx="1281">
                  <c:v>0.15633761616938102</c:v>
                </c:pt>
                <c:pt idx="1282">
                  <c:v>0.15785072294374913</c:v>
                </c:pt>
                <c:pt idx="1283">
                  <c:v>0.1555326261694745</c:v>
                </c:pt>
                <c:pt idx="1284">
                  <c:v>0.1570937461694939</c:v>
                </c:pt>
                <c:pt idx="1285">
                  <c:v>0.15759265616947005</c:v>
                </c:pt>
                <c:pt idx="1286">
                  <c:v>0.15801754616944663</c:v>
                </c:pt>
                <c:pt idx="1287">
                  <c:v>0.15784835616955206</c:v>
                </c:pt>
                <c:pt idx="1288">
                  <c:v>0.15693246616952194</c:v>
                </c:pt>
                <c:pt idx="1289">
                  <c:v>0.15896906366937458</c:v>
                </c:pt>
                <c:pt idx="1290">
                  <c:v>0.15961155616960809</c:v>
                </c:pt>
                <c:pt idx="1291">
                  <c:v>0.15969782259806209</c:v>
                </c:pt>
                <c:pt idx="1292">
                  <c:v>0.15936762616946964</c:v>
                </c:pt>
                <c:pt idx="1293">
                  <c:v>0.15770080616934479</c:v>
                </c:pt>
                <c:pt idx="1294">
                  <c:v>0.15897272616950886</c:v>
                </c:pt>
                <c:pt idx="1295">
                  <c:v>0.15842900116949465</c:v>
                </c:pt>
                <c:pt idx="1296">
                  <c:v>0.15782139616941038</c:v>
                </c:pt>
                <c:pt idx="1297">
                  <c:v>0.15888722616951156</c:v>
                </c:pt>
                <c:pt idx="1298">
                  <c:v>0.15850755616943957</c:v>
                </c:pt>
                <c:pt idx="1299">
                  <c:v>0.15893698616956442</c:v>
                </c:pt>
                <c:pt idx="1300">
                  <c:v>0.15920823633902614</c:v>
                </c:pt>
                <c:pt idx="1301">
                  <c:v>0.15854387616948884</c:v>
                </c:pt>
                <c:pt idx="1302">
                  <c:v>0.15760403042479254</c:v>
                </c:pt>
                <c:pt idx="1303">
                  <c:v>0.15825796616960019</c:v>
                </c:pt>
                <c:pt idx="1304">
                  <c:v>0.15563940616947036</c:v>
                </c:pt>
                <c:pt idx="1305">
                  <c:v>0.15732510616943784</c:v>
                </c:pt>
                <c:pt idx="1306">
                  <c:v>0.15690330616961035</c:v>
                </c:pt>
                <c:pt idx="1307">
                  <c:v>0.1591975461694517</c:v>
                </c:pt>
                <c:pt idx="1308">
                  <c:v>0.15831790741934526</c:v>
                </c:pt>
                <c:pt idx="1309">
                  <c:v>0.15754141305461644</c:v>
                </c:pt>
                <c:pt idx="1310">
                  <c:v>0.15504044435128606</c:v>
                </c:pt>
                <c:pt idx="1311">
                  <c:v>0.15540247616948477</c:v>
                </c:pt>
                <c:pt idx="1312">
                  <c:v>0.15768459616933228</c:v>
                </c:pt>
                <c:pt idx="1313">
                  <c:v>0.1571023861695835</c:v>
                </c:pt>
                <c:pt idx="1314">
                  <c:v>0.15638234616940849</c:v>
                </c:pt>
                <c:pt idx="1315">
                  <c:v>0.15650235248531885</c:v>
                </c:pt>
                <c:pt idx="1316">
                  <c:v>0.15563145616947338</c:v>
                </c:pt>
                <c:pt idx="1317">
                  <c:v>0.15457967616944757</c:v>
                </c:pt>
                <c:pt idx="1318">
                  <c:v>0.15655853921293783</c:v>
                </c:pt>
                <c:pt idx="1319">
                  <c:v>0.15519700454774465</c:v>
                </c:pt>
                <c:pt idx="1320">
                  <c:v>0.1536456461694371</c:v>
                </c:pt>
                <c:pt idx="1321">
                  <c:v>0.15415934839171541</c:v>
                </c:pt>
                <c:pt idx="1322">
                  <c:v>0.15489739147555781</c:v>
                </c:pt>
                <c:pt idx="1323">
                  <c:v>0.15333268616952012</c:v>
                </c:pt>
                <c:pt idx="1324">
                  <c:v>0.15455125616948351</c:v>
                </c:pt>
                <c:pt idx="1325">
                  <c:v>0.1530440744453756</c:v>
                </c:pt>
                <c:pt idx="1326">
                  <c:v>0.15462595950282321</c:v>
                </c:pt>
                <c:pt idx="1327">
                  <c:v>0.15341708616949745</c:v>
                </c:pt>
                <c:pt idx="1328">
                  <c:v>0.15230380511678732</c:v>
                </c:pt>
                <c:pt idx="1329">
                  <c:v>0.15377369616945202</c:v>
                </c:pt>
                <c:pt idx="1330">
                  <c:v>0.15313455616954741</c:v>
                </c:pt>
                <c:pt idx="1331">
                  <c:v>0.15346123616949114</c:v>
                </c:pt>
                <c:pt idx="1332">
                  <c:v>0.15318860616946495</c:v>
                </c:pt>
                <c:pt idx="1333">
                  <c:v>0.15442746616957947</c:v>
                </c:pt>
                <c:pt idx="1334">
                  <c:v>0.15218716616951156</c:v>
                </c:pt>
                <c:pt idx="1335">
                  <c:v>0.15272180264005897</c:v>
                </c:pt>
                <c:pt idx="1336">
                  <c:v>0.15305964616948131</c:v>
                </c:pt>
                <c:pt idx="1337">
                  <c:v>0.15237978616939074</c:v>
                </c:pt>
                <c:pt idx="1338">
                  <c:v>0.14973552616946506</c:v>
                </c:pt>
                <c:pt idx="1339">
                  <c:v>0.151061166169427</c:v>
                </c:pt>
                <c:pt idx="1340">
                  <c:v>0.15139564616944767</c:v>
                </c:pt>
                <c:pt idx="1341">
                  <c:v>0.15109383669580723</c:v>
                </c:pt>
                <c:pt idx="1342">
                  <c:v>0.15012422616943866</c:v>
                </c:pt>
                <c:pt idx="1343">
                  <c:v>0.1503091167354853</c:v>
                </c:pt>
                <c:pt idx="1344">
                  <c:v>0.14789088257975891</c:v>
                </c:pt>
                <c:pt idx="1345">
                  <c:v>0.14791822616943762</c:v>
                </c:pt>
                <c:pt idx="1346">
                  <c:v>0.1486297161694381</c:v>
                </c:pt>
                <c:pt idx="1347">
                  <c:v>0.14706656983146615</c:v>
                </c:pt>
                <c:pt idx="1348">
                  <c:v>0.1464169761694194</c:v>
                </c:pt>
                <c:pt idx="1349">
                  <c:v>0.14736864616936884</c:v>
                </c:pt>
                <c:pt idx="1350">
                  <c:v>0.14742010616953394</c:v>
                </c:pt>
                <c:pt idx="1351">
                  <c:v>0.14692116854233461</c:v>
                </c:pt>
                <c:pt idx="1352">
                  <c:v>0.14679525116946479</c:v>
                </c:pt>
                <c:pt idx="1353">
                  <c:v>0.14630447616949027</c:v>
                </c:pt>
                <c:pt idx="1354">
                  <c:v>0.1462391580844411</c:v>
                </c:pt>
                <c:pt idx="1355">
                  <c:v>0.14542709616954141</c:v>
                </c:pt>
                <c:pt idx="1356">
                  <c:v>0.14623785616949192</c:v>
                </c:pt>
                <c:pt idx="1357">
                  <c:v>0.14582030616938368</c:v>
                </c:pt>
                <c:pt idx="1358">
                  <c:v>0.14554304616952152</c:v>
                </c:pt>
                <c:pt idx="1359">
                  <c:v>0.14398760511680564</c:v>
                </c:pt>
                <c:pt idx="1360">
                  <c:v>0.14286163616947078</c:v>
                </c:pt>
                <c:pt idx="1361">
                  <c:v>0.14312001078482695</c:v>
                </c:pt>
                <c:pt idx="1362">
                  <c:v>0.14107527834339351</c:v>
                </c:pt>
                <c:pt idx="1363">
                  <c:v>0.13927019616959058</c:v>
                </c:pt>
                <c:pt idx="1364">
                  <c:v>0.13978024616946527</c:v>
                </c:pt>
                <c:pt idx="1365">
                  <c:v>0.13803472616945101</c:v>
                </c:pt>
                <c:pt idx="1366">
                  <c:v>0.13973736575272255</c:v>
                </c:pt>
                <c:pt idx="1367">
                  <c:v>0.13802165616947093</c:v>
                </c:pt>
                <c:pt idx="1368">
                  <c:v>0.13784403616941177</c:v>
                </c:pt>
                <c:pt idx="1369">
                  <c:v>0.13773069759798773</c:v>
                </c:pt>
                <c:pt idx="1370">
                  <c:v>0.13517669396605925</c:v>
                </c:pt>
                <c:pt idx="1371">
                  <c:v>0.13486984616938003</c:v>
                </c:pt>
                <c:pt idx="1372">
                  <c:v>0.13567000616949088</c:v>
                </c:pt>
                <c:pt idx="1373">
                  <c:v>0.13374806827476959</c:v>
                </c:pt>
                <c:pt idx="1374">
                  <c:v>0.13491052616949162</c:v>
                </c:pt>
                <c:pt idx="1375">
                  <c:v>0.13556894616939985</c:v>
                </c:pt>
                <c:pt idx="1376">
                  <c:v>0.13507378331223663</c:v>
                </c:pt>
                <c:pt idx="1377">
                  <c:v>0.13539912616946026</c:v>
                </c:pt>
                <c:pt idx="1378">
                  <c:v>0.13446852616937122</c:v>
                </c:pt>
                <c:pt idx="1379">
                  <c:v>0.13238691616956544</c:v>
                </c:pt>
                <c:pt idx="1380">
                  <c:v>0.13335326827478866</c:v>
                </c:pt>
                <c:pt idx="1381">
                  <c:v>0.13322062616941821</c:v>
                </c:pt>
                <c:pt idx="1382">
                  <c:v>0.13266966616949105</c:v>
                </c:pt>
                <c:pt idx="1383">
                  <c:v>0.13415529616948163</c:v>
                </c:pt>
                <c:pt idx="1384">
                  <c:v>0.13402509616943803</c:v>
                </c:pt>
                <c:pt idx="1385">
                  <c:v>0.13295775116938557</c:v>
                </c:pt>
                <c:pt idx="1386">
                  <c:v>0.13240462616947468</c:v>
                </c:pt>
                <c:pt idx="1387">
                  <c:v>0.1331995361694851</c:v>
                </c:pt>
                <c:pt idx="1388">
                  <c:v>0.13403528616944982</c:v>
                </c:pt>
                <c:pt idx="1389">
                  <c:v>0.13259227616951819</c:v>
                </c:pt>
                <c:pt idx="1390">
                  <c:v>0.13457084616939596</c:v>
                </c:pt>
                <c:pt idx="1391">
                  <c:v>0.1323230561694686</c:v>
                </c:pt>
                <c:pt idx="1392">
                  <c:v>0.13479915248525742</c:v>
                </c:pt>
                <c:pt idx="1393">
                  <c:v>0.13270113616950141</c:v>
                </c:pt>
                <c:pt idx="1394">
                  <c:v>0.13145709675764294</c:v>
                </c:pt>
                <c:pt idx="1395">
                  <c:v>0.13444970950278901</c:v>
                </c:pt>
                <c:pt idx="1396">
                  <c:v>0.13287972616954846</c:v>
                </c:pt>
                <c:pt idx="1397">
                  <c:v>0.13226741616956872</c:v>
                </c:pt>
                <c:pt idx="1398">
                  <c:v>0.13362683616952609</c:v>
                </c:pt>
                <c:pt idx="1399">
                  <c:v>0.13287699075281978</c:v>
                </c:pt>
                <c:pt idx="1400">
                  <c:v>0.13471587616936631</c:v>
                </c:pt>
                <c:pt idx="1401">
                  <c:v>0.13495462616944565</c:v>
                </c:pt>
                <c:pt idx="1402">
                  <c:v>0.13442502616936736</c:v>
                </c:pt>
                <c:pt idx="1403">
                  <c:v>0.13497294561392437</c:v>
                </c:pt>
                <c:pt idx="1404">
                  <c:v>0.13302262616947758</c:v>
                </c:pt>
                <c:pt idx="1405">
                  <c:v>0.13422826616938721</c:v>
                </c:pt>
                <c:pt idx="1406">
                  <c:v>0.13490304616948379</c:v>
                </c:pt>
                <c:pt idx="1407">
                  <c:v>0.1349580577482925</c:v>
                </c:pt>
                <c:pt idx="1408">
                  <c:v>0.13612342616934825</c:v>
                </c:pt>
                <c:pt idx="1409">
                  <c:v>0.13502040616947397</c:v>
                </c:pt>
                <c:pt idx="1410">
                  <c:v>0.13497152616935182</c:v>
                </c:pt>
                <c:pt idx="1411">
                  <c:v>0.13370096616954186</c:v>
                </c:pt>
                <c:pt idx="1412">
                  <c:v>0.13459640616943602</c:v>
                </c:pt>
                <c:pt idx="1413">
                  <c:v>0.13449062616949448</c:v>
                </c:pt>
                <c:pt idx="1414">
                  <c:v>0.13190136426482013</c:v>
                </c:pt>
                <c:pt idx="1415">
                  <c:v>0.13318202616939345</c:v>
                </c:pt>
                <c:pt idx="1416">
                  <c:v>0.13069793616953973</c:v>
                </c:pt>
                <c:pt idx="1417">
                  <c:v>0.13278657616950795</c:v>
                </c:pt>
                <c:pt idx="1418">
                  <c:v>0.13212702616949912</c:v>
                </c:pt>
                <c:pt idx="1419">
                  <c:v>0.13207059718399705</c:v>
                </c:pt>
                <c:pt idx="1420">
                  <c:v>0.13236307616945453</c:v>
                </c:pt>
                <c:pt idx="1421">
                  <c:v>0.13230051616953631</c:v>
                </c:pt>
                <c:pt idx="1422">
                  <c:v>0.13222374616950106</c:v>
                </c:pt>
                <c:pt idx="1423">
                  <c:v>0.13137119616948212</c:v>
                </c:pt>
                <c:pt idx="1424">
                  <c:v>0.13177140616947725</c:v>
                </c:pt>
                <c:pt idx="1425">
                  <c:v>0.13174725116955699</c:v>
                </c:pt>
                <c:pt idx="1426">
                  <c:v>0.1315244061696319</c:v>
                </c:pt>
                <c:pt idx="1427">
                  <c:v>0.13204262616947915</c:v>
                </c:pt>
                <c:pt idx="1428">
                  <c:v>0.12936637616947166</c:v>
                </c:pt>
                <c:pt idx="1429">
                  <c:v>0.13311705616956715</c:v>
                </c:pt>
                <c:pt idx="1430">
                  <c:v>0.13380466616941078</c:v>
                </c:pt>
                <c:pt idx="1431">
                  <c:v>0.13385440616946198</c:v>
                </c:pt>
                <c:pt idx="1432">
                  <c:v>0.13220574195891288</c:v>
                </c:pt>
                <c:pt idx="1433">
                  <c:v>0.13285740616946384</c:v>
                </c:pt>
                <c:pt idx="1434">
                  <c:v>0.13349558616944535</c:v>
                </c:pt>
                <c:pt idx="1435">
                  <c:v>0.13476916616943413</c:v>
                </c:pt>
                <c:pt idx="1436">
                  <c:v>0.13213463915658963</c:v>
                </c:pt>
                <c:pt idx="1437">
                  <c:v>0.13414457353793807</c:v>
                </c:pt>
                <c:pt idx="1438">
                  <c:v>0.13644062616955921</c:v>
                </c:pt>
                <c:pt idx="1439">
                  <c:v>0.13610935616955544</c:v>
                </c:pt>
                <c:pt idx="1440">
                  <c:v>0.13714178616949368</c:v>
                </c:pt>
                <c:pt idx="1441">
                  <c:v>0.13743709616957744</c:v>
                </c:pt>
                <c:pt idx="1442">
                  <c:v>0.13589228616953619</c:v>
                </c:pt>
                <c:pt idx="1443">
                  <c:v>0.13753209985362957</c:v>
                </c:pt>
                <c:pt idx="1444">
                  <c:v>0.13878963692218349</c:v>
                </c:pt>
                <c:pt idx="1445">
                  <c:v>0.13688872339170643</c:v>
                </c:pt>
                <c:pt idx="1446">
                  <c:v>0.13837194616941417</c:v>
                </c:pt>
                <c:pt idx="1447">
                  <c:v>0.13698910616946591</c:v>
                </c:pt>
                <c:pt idx="1448">
                  <c:v>0.13507398616941657</c:v>
                </c:pt>
                <c:pt idx="1449">
                  <c:v>0.13821598616949871</c:v>
                </c:pt>
                <c:pt idx="1450">
                  <c:v>0.1376577630115321</c:v>
                </c:pt>
                <c:pt idx="1451">
                  <c:v>0.13948302616944375</c:v>
                </c:pt>
                <c:pt idx="1452">
                  <c:v>0.13993144098434129</c:v>
                </c:pt>
                <c:pt idx="1453">
                  <c:v>0.14095291188375825</c:v>
                </c:pt>
                <c:pt idx="1454">
                  <c:v>0.13896608616946082</c:v>
                </c:pt>
                <c:pt idx="1455">
                  <c:v>0.13763426616939967</c:v>
                </c:pt>
                <c:pt idx="1456">
                  <c:v>0.1390124715303358</c:v>
                </c:pt>
                <c:pt idx="1457">
                  <c:v>0.13935484839166179</c:v>
                </c:pt>
                <c:pt idx="1458">
                  <c:v>0.13969306616947108</c:v>
                </c:pt>
                <c:pt idx="1459">
                  <c:v>0.13916583616956757</c:v>
                </c:pt>
                <c:pt idx="1460">
                  <c:v>0.13946702616954099</c:v>
                </c:pt>
                <c:pt idx="1461">
                  <c:v>0.13994118616949436</c:v>
                </c:pt>
                <c:pt idx="1462">
                  <c:v>0.13863910443035365</c:v>
                </c:pt>
                <c:pt idx="1463">
                  <c:v>0.13946528654683732</c:v>
                </c:pt>
                <c:pt idx="1464">
                  <c:v>0.13919806616944186</c:v>
                </c:pt>
                <c:pt idx="1465">
                  <c:v>0.13993736616950514</c:v>
                </c:pt>
                <c:pt idx="1466">
                  <c:v>0.13826202616951377</c:v>
                </c:pt>
                <c:pt idx="1467">
                  <c:v>0.14014726616932194</c:v>
                </c:pt>
                <c:pt idx="1468">
                  <c:v>0.13847435616951032</c:v>
                </c:pt>
                <c:pt idx="1469">
                  <c:v>0.13846588932739223</c:v>
                </c:pt>
                <c:pt idx="1470">
                  <c:v>0.13985413703906602</c:v>
                </c:pt>
                <c:pt idx="1471">
                  <c:v>0.1399770358079877</c:v>
                </c:pt>
                <c:pt idx="1472">
                  <c:v>0.13907959616935273</c:v>
                </c:pt>
                <c:pt idx="1473">
                  <c:v>0.13854630616940256</c:v>
                </c:pt>
                <c:pt idx="1474">
                  <c:v>0.13970436616932602</c:v>
                </c:pt>
              </c:numCache>
            </c:numRef>
          </c:val>
          <c:smooth val="0"/>
          <c:extLs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1.335955026169529</c:v>
                </c:pt>
                <c:pt idx="3">
                  <c:v>1.3343577661695463</c:v>
                </c:pt>
                <c:pt idx="4">
                  <c:v>1.3337057861695456</c:v>
                </c:pt>
                <c:pt idx="5">
                  <c:v>1.3318999045202133</c:v>
                </c:pt>
                <c:pt idx="6">
                  <c:v>1.3313076861695095</c:v>
                </c:pt>
                <c:pt idx="7">
                  <c:v>1.3310207461694574</c:v>
                </c:pt>
                <c:pt idx="8">
                  <c:v>1.330557597598002</c:v>
                </c:pt>
                <c:pt idx="9">
                  <c:v>1.3275862928361448</c:v>
                </c:pt>
                <c:pt idx="10">
                  <c:v>1.3264240661693805</c:v>
                </c:pt>
                <c:pt idx="11">
                  <c:v>1.3253499261695083</c:v>
                </c:pt>
                <c:pt idx="12">
                  <c:v>1.325714769026618</c:v>
                </c:pt>
                <c:pt idx="13">
                  <c:v>1.323646036169464</c:v>
                </c:pt>
                <c:pt idx="14">
                  <c:v>1.3229218661693665</c:v>
                </c:pt>
                <c:pt idx="15">
                  <c:v>1.3227656661692748</c:v>
                </c:pt>
                <c:pt idx="16">
                  <c:v>1.3227428361693399</c:v>
                </c:pt>
                <c:pt idx="17">
                  <c:v>1.3200649718483817</c:v>
                </c:pt>
                <c:pt idx="18">
                  <c:v>1.3187993056566825</c:v>
                </c:pt>
                <c:pt idx="19">
                  <c:v>1.3174977961694623</c:v>
                </c:pt>
                <c:pt idx="20">
                  <c:v>1.3160098761695167</c:v>
                </c:pt>
                <c:pt idx="21">
                  <c:v>1.3148488661693563</c:v>
                </c:pt>
                <c:pt idx="22">
                  <c:v>1.314775106169435</c:v>
                </c:pt>
                <c:pt idx="23">
                  <c:v>1.3146337161695527</c:v>
                </c:pt>
                <c:pt idx="24">
                  <c:v>1.3126642625331186</c:v>
                </c:pt>
                <c:pt idx="25">
                  <c:v>1.3107100025135878</c:v>
                </c:pt>
                <c:pt idx="26">
                  <c:v>1.310902326169554</c:v>
                </c:pt>
                <c:pt idx="27">
                  <c:v>1.3097236761695399</c:v>
                </c:pt>
                <c:pt idx="28">
                  <c:v>1.30841828616947</c:v>
                </c:pt>
                <c:pt idx="29">
                  <c:v>1.3068336161695555</c:v>
                </c:pt>
                <c:pt idx="30">
                  <c:v>1.3065544261694271</c:v>
                </c:pt>
                <c:pt idx="31">
                  <c:v>1.3057775861694694</c:v>
                </c:pt>
                <c:pt idx="32">
                  <c:v>1.3037367261694897</c:v>
                </c:pt>
                <c:pt idx="33">
                  <c:v>1.3018086261695174</c:v>
                </c:pt>
                <c:pt idx="34">
                  <c:v>1.3020993690266494</c:v>
                </c:pt>
                <c:pt idx="35">
                  <c:v>1.3005593961694757</c:v>
                </c:pt>
                <c:pt idx="36">
                  <c:v>1.300399236169369</c:v>
                </c:pt>
                <c:pt idx="37">
                  <c:v>1.299411456169409</c:v>
                </c:pt>
                <c:pt idx="38">
                  <c:v>1.2980193961694368</c:v>
                </c:pt>
                <c:pt idx="39">
                  <c:v>1.2979494561695759</c:v>
                </c:pt>
                <c:pt idx="40">
                  <c:v>1.2971497095026905</c:v>
                </c:pt>
                <c:pt idx="41">
                  <c:v>1.2965370620669461</c:v>
                </c:pt>
                <c:pt idx="42">
                  <c:v>1.2939403404552365</c:v>
                </c:pt>
                <c:pt idx="43">
                  <c:v>1.2930232861694861</c:v>
                </c:pt>
                <c:pt idx="44">
                  <c:v>1.2922600461694174</c:v>
                </c:pt>
                <c:pt idx="45">
                  <c:v>1.2910489761695771</c:v>
                </c:pt>
                <c:pt idx="46">
                  <c:v>1.2899452461693528</c:v>
                </c:pt>
                <c:pt idx="47">
                  <c:v>1.2897200161694826</c:v>
                </c:pt>
                <c:pt idx="48">
                  <c:v>1.2883954061693998</c:v>
                </c:pt>
                <c:pt idx="49">
                  <c:v>1.2884287261694709</c:v>
                </c:pt>
                <c:pt idx="50">
                  <c:v>1.2883381023598872</c:v>
                </c:pt>
                <c:pt idx="51">
                  <c:v>1.2850065967576825</c:v>
                </c:pt>
                <c:pt idx="52">
                  <c:v>1.2843129861695246</c:v>
                </c:pt>
                <c:pt idx="53">
                  <c:v>1.2832293061694742</c:v>
                </c:pt>
                <c:pt idx="54">
                  <c:v>1.2825634261695598</c:v>
                </c:pt>
                <c:pt idx="55">
                  <c:v>1.2819563461693946</c:v>
                </c:pt>
                <c:pt idx="56">
                  <c:v>1.2807628632828596</c:v>
                </c:pt>
                <c:pt idx="57">
                  <c:v>1.2798462061695091</c:v>
                </c:pt>
                <c:pt idx="58">
                  <c:v>1.2784284961694965</c:v>
                </c:pt>
                <c:pt idx="59">
                  <c:v>1.2776370315748551</c:v>
                </c:pt>
                <c:pt idx="60">
                  <c:v>1.2752206261694852</c:v>
                </c:pt>
                <c:pt idx="61">
                  <c:v>1.2745100961694789</c:v>
                </c:pt>
                <c:pt idx="62">
                  <c:v>1.2729479861694131</c:v>
                </c:pt>
                <c:pt idx="63">
                  <c:v>1.2714712661694421</c:v>
                </c:pt>
                <c:pt idx="64">
                  <c:v>1.2702172661694817</c:v>
                </c:pt>
                <c:pt idx="65">
                  <c:v>1.2696935661694511</c:v>
                </c:pt>
                <c:pt idx="66">
                  <c:v>1.268437626169316</c:v>
                </c:pt>
                <c:pt idx="67">
                  <c:v>1.2680380748874853</c:v>
                </c:pt>
                <c:pt idx="68">
                  <c:v>1.2624279534422413</c:v>
                </c:pt>
                <c:pt idx="69">
                  <c:v>1.2607688061694802</c:v>
                </c:pt>
                <c:pt idx="70">
                  <c:v>1.2597751361694236</c:v>
                </c:pt>
                <c:pt idx="71">
                  <c:v>1.2584431661694992</c:v>
                </c:pt>
                <c:pt idx="72">
                  <c:v>1.2573306761696443</c:v>
                </c:pt>
                <c:pt idx="73">
                  <c:v>1.2566864861694995</c:v>
                </c:pt>
                <c:pt idx="74">
                  <c:v>1.2556821061695018</c:v>
                </c:pt>
                <c:pt idx="75">
                  <c:v>1.2559834595027866</c:v>
                </c:pt>
                <c:pt idx="76">
                  <c:v>1.2521492625330239</c:v>
                </c:pt>
                <c:pt idx="77">
                  <c:v>1.2509837061694213</c:v>
                </c:pt>
                <c:pt idx="78">
                  <c:v>1.2493086661694406</c:v>
                </c:pt>
                <c:pt idx="79">
                  <c:v>1.2476275024582009</c:v>
                </c:pt>
                <c:pt idx="80">
                  <c:v>1.245382176169457</c:v>
                </c:pt>
                <c:pt idx="81">
                  <c:v>1.2450757861694228</c:v>
                </c:pt>
                <c:pt idx="82">
                  <c:v>1.2427322761694768</c:v>
                </c:pt>
                <c:pt idx="83">
                  <c:v>1.2409989561694204</c:v>
                </c:pt>
                <c:pt idx="84">
                  <c:v>1.2397139305172828</c:v>
                </c:pt>
                <c:pt idx="85">
                  <c:v>1.2384806518104909</c:v>
                </c:pt>
                <c:pt idx="86">
                  <c:v>1.2364377961694828</c:v>
                </c:pt>
                <c:pt idx="87">
                  <c:v>1.2372295961695983</c:v>
                </c:pt>
                <c:pt idx="88">
                  <c:v>1.2354115861693629</c:v>
                </c:pt>
                <c:pt idx="89">
                  <c:v>1.2348084561694606</c:v>
                </c:pt>
                <c:pt idx="90">
                  <c:v>1.2335325849323766</c:v>
                </c:pt>
                <c:pt idx="91">
                  <c:v>1.2330893461694501</c:v>
                </c:pt>
                <c:pt idx="92">
                  <c:v>1.2318934661694669</c:v>
                </c:pt>
                <c:pt idx="93">
                  <c:v>1.2311509761695163</c:v>
                </c:pt>
                <c:pt idx="94">
                  <c:v>1.229693626169464</c:v>
                </c:pt>
                <c:pt idx="95">
                  <c:v>1.228086226169566</c:v>
                </c:pt>
                <c:pt idx="96">
                  <c:v>1.2275863761694552</c:v>
                </c:pt>
                <c:pt idx="97">
                  <c:v>1.226991266169378</c:v>
                </c:pt>
                <c:pt idx="98">
                  <c:v>1.2262262761694274</c:v>
                </c:pt>
                <c:pt idx="99">
                  <c:v>1.2253849461694841</c:v>
                </c:pt>
                <c:pt idx="100">
                  <c:v>1.224608656169579</c:v>
                </c:pt>
                <c:pt idx="101">
                  <c:v>1.2229322261694762</c:v>
                </c:pt>
                <c:pt idx="102">
                  <c:v>1.2219576261694698</c:v>
                </c:pt>
                <c:pt idx="103">
                  <c:v>1.2202751434108592</c:v>
                </c:pt>
                <c:pt idx="104">
                  <c:v>1.218942966169422</c:v>
                </c:pt>
                <c:pt idx="105">
                  <c:v>1.2179799661693664</c:v>
                </c:pt>
                <c:pt idx="106">
                  <c:v>1.2168110061694222</c:v>
                </c:pt>
                <c:pt idx="107">
                  <c:v>1.2147496761696175</c:v>
                </c:pt>
                <c:pt idx="108">
                  <c:v>1.2142421261695091</c:v>
                </c:pt>
                <c:pt idx="109">
                  <c:v>1.2133614661693315</c:v>
                </c:pt>
                <c:pt idx="110">
                  <c:v>1.2132318812715113</c:v>
                </c:pt>
                <c:pt idx="111">
                  <c:v>1.20738437941624</c:v>
                </c:pt>
                <c:pt idx="112">
                  <c:v>1.2072431886695512</c:v>
                </c:pt>
                <c:pt idx="113">
                  <c:v>1.2061865661694782</c:v>
                </c:pt>
                <c:pt idx="114">
                  <c:v>1.2053921961695124</c:v>
                </c:pt>
                <c:pt idx="115">
                  <c:v>1.2041126361695547</c:v>
                </c:pt>
                <c:pt idx="116">
                  <c:v>1.2039343736441026</c:v>
                </c:pt>
                <c:pt idx="117">
                  <c:v>1.201589256169413</c:v>
                </c:pt>
                <c:pt idx="118">
                  <c:v>1.2010230061694784</c:v>
                </c:pt>
                <c:pt idx="119">
                  <c:v>1.2003417928360989</c:v>
                </c:pt>
                <c:pt idx="120">
                  <c:v>1.1975385011694897</c:v>
                </c:pt>
                <c:pt idx="121">
                  <c:v>1.1972149861694845</c:v>
                </c:pt>
                <c:pt idx="122">
                  <c:v>1.1972170845027392</c:v>
                </c:pt>
                <c:pt idx="123">
                  <c:v>1.1956729261694079</c:v>
                </c:pt>
                <c:pt idx="124">
                  <c:v>1.1947179161695374</c:v>
                </c:pt>
                <c:pt idx="125">
                  <c:v>1.1940083761693927</c:v>
                </c:pt>
                <c:pt idx="126">
                  <c:v>1.1923612861696427</c:v>
                </c:pt>
                <c:pt idx="127">
                  <c:v>1.1912855461692828</c:v>
                </c:pt>
                <c:pt idx="128">
                  <c:v>1.1914201261694757</c:v>
                </c:pt>
                <c:pt idx="129">
                  <c:v>1.187759595866396</c:v>
                </c:pt>
                <c:pt idx="130">
                  <c:v>1.1876418061695659</c:v>
                </c:pt>
                <c:pt idx="131">
                  <c:v>1.1859967461696073</c:v>
                </c:pt>
                <c:pt idx="132">
                  <c:v>1.1850648302510791</c:v>
                </c:pt>
                <c:pt idx="133">
                  <c:v>1.1842507761695629</c:v>
                </c:pt>
                <c:pt idx="134">
                  <c:v>1.1831591161694774</c:v>
                </c:pt>
                <c:pt idx="135">
                  <c:v>1.1824192261695288</c:v>
                </c:pt>
                <c:pt idx="136">
                  <c:v>1.181601926169435</c:v>
                </c:pt>
                <c:pt idx="137">
                  <c:v>1.1807699770467366</c:v>
                </c:pt>
                <c:pt idx="138">
                  <c:v>1.176240959502806</c:v>
                </c:pt>
                <c:pt idx="139">
                  <c:v>1.1764715939114012</c:v>
                </c:pt>
                <c:pt idx="140">
                  <c:v>1.1771314361694891</c:v>
                </c:pt>
                <c:pt idx="141">
                  <c:v>1.1751587761695532</c:v>
                </c:pt>
                <c:pt idx="142">
                  <c:v>1.174805326169448</c:v>
                </c:pt>
                <c:pt idx="143">
                  <c:v>1.1751591413210889</c:v>
                </c:pt>
                <c:pt idx="144">
                  <c:v>1.1737551261696666</c:v>
                </c:pt>
                <c:pt idx="145">
                  <c:v>1.1726909361694169</c:v>
                </c:pt>
                <c:pt idx="146">
                  <c:v>1.1725875404552539</c:v>
                </c:pt>
                <c:pt idx="147">
                  <c:v>1.1698427840642864</c:v>
                </c:pt>
                <c:pt idx="148">
                  <c:v>1.1696059089978519</c:v>
                </c:pt>
                <c:pt idx="149">
                  <c:v>1.1682717061694206</c:v>
                </c:pt>
                <c:pt idx="150">
                  <c:v>1.1674347061694021</c:v>
                </c:pt>
                <c:pt idx="151">
                  <c:v>1.1661380161694552</c:v>
                </c:pt>
                <c:pt idx="152">
                  <c:v>1.1649819761695142</c:v>
                </c:pt>
                <c:pt idx="153">
                  <c:v>1.1639779661695258</c:v>
                </c:pt>
                <c:pt idx="154">
                  <c:v>1.1635212161693289</c:v>
                </c:pt>
                <c:pt idx="155">
                  <c:v>1.1627434156431917</c:v>
                </c:pt>
                <c:pt idx="156">
                  <c:v>1.1605028569387912</c:v>
                </c:pt>
                <c:pt idx="157">
                  <c:v>1.1593144861695919</c:v>
                </c:pt>
                <c:pt idx="158">
                  <c:v>1.1579213361694372</c:v>
                </c:pt>
                <c:pt idx="159">
                  <c:v>1.1586024461694961</c:v>
                </c:pt>
                <c:pt idx="160">
                  <c:v>1.1573690361694275</c:v>
                </c:pt>
                <c:pt idx="161">
                  <c:v>1.1567571782528319</c:v>
                </c:pt>
                <c:pt idx="162">
                  <c:v>1.1552346661694486</c:v>
                </c:pt>
                <c:pt idx="163">
                  <c:v>1.154906116169613</c:v>
                </c:pt>
                <c:pt idx="164">
                  <c:v>1.1545582452171033</c:v>
                </c:pt>
                <c:pt idx="165">
                  <c:v>1.1507086261695036</c:v>
                </c:pt>
                <c:pt idx="166">
                  <c:v>1.1506513261695233</c:v>
                </c:pt>
                <c:pt idx="167">
                  <c:v>1.1489250361694729</c:v>
                </c:pt>
                <c:pt idx="168">
                  <c:v>1.1488053921269454</c:v>
                </c:pt>
                <c:pt idx="169">
                  <c:v>1.1479828861694585</c:v>
                </c:pt>
                <c:pt idx="170">
                  <c:v>1.1466502661695728</c:v>
                </c:pt>
                <c:pt idx="171">
                  <c:v>1.1455638661694962</c:v>
                </c:pt>
                <c:pt idx="172">
                  <c:v>1.1445749061693959</c:v>
                </c:pt>
                <c:pt idx="173">
                  <c:v>1.1445226261694899</c:v>
                </c:pt>
                <c:pt idx="174">
                  <c:v>1.1430687372805579</c:v>
                </c:pt>
                <c:pt idx="175">
                  <c:v>1.1413962561695712</c:v>
                </c:pt>
                <c:pt idx="176">
                  <c:v>1.1395939461693132</c:v>
                </c:pt>
                <c:pt idx="177">
                  <c:v>1.1392457561695153</c:v>
                </c:pt>
                <c:pt idx="178">
                  <c:v>1.1382268161694356</c:v>
                </c:pt>
                <c:pt idx="179">
                  <c:v>1.1371344961694092</c:v>
                </c:pt>
                <c:pt idx="180">
                  <c:v>1.1360992690266158</c:v>
                </c:pt>
                <c:pt idx="181">
                  <c:v>1.1344512361694967</c:v>
                </c:pt>
                <c:pt idx="182">
                  <c:v>1.134419713125979</c:v>
                </c:pt>
                <c:pt idx="183">
                  <c:v>1.1285180379341995</c:v>
                </c:pt>
                <c:pt idx="184">
                  <c:v>1.1272476461694652</c:v>
                </c:pt>
                <c:pt idx="185">
                  <c:v>1.1262769661694421</c:v>
                </c:pt>
                <c:pt idx="186">
                  <c:v>1.1252041761694898</c:v>
                </c:pt>
                <c:pt idx="187">
                  <c:v>1.124661450911745</c:v>
                </c:pt>
                <c:pt idx="188">
                  <c:v>1.1187434424960259</c:v>
                </c:pt>
                <c:pt idx="189">
                  <c:v>1.1187530861694768</c:v>
                </c:pt>
                <c:pt idx="190">
                  <c:v>1.1176551461694118</c:v>
                </c:pt>
                <c:pt idx="191">
                  <c:v>1.1164219061695349</c:v>
                </c:pt>
                <c:pt idx="192">
                  <c:v>1.1149978014272364</c:v>
                </c:pt>
                <c:pt idx="193">
                  <c:v>1.11430797681885</c:v>
                </c:pt>
                <c:pt idx="194">
                  <c:v>1.1095243669102501</c:v>
                </c:pt>
                <c:pt idx="195">
                  <c:v>1.1090970861694984</c:v>
                </c:pt>
                <c:pt idx="196">
                  <c:v>1.1081858961694877</c:v>
                </c:pt>
                <c:pt idx="197">
                  <c:v>1.1067118961695002</c:v>
                </c:pt>
                <c:pt idx="198">
                  <c:v>1.1050224921489615</c:v>
                </c:pt>
                <c:pt idx="199">
                  <c:v>1.105225756169375</c:v>
                </c:pt>
                <c:pt idx="200">
                  <c:v>1.1034883261693977</c:v>
                </c:pt>
                <c:pt idx="201">
                  <c:v>1.1036363761694759</c:v>
                </c:pt>
                <c:pt idx="202">
                  <c:v>1.1025991389900156</c:v>
                </c:pt>
                <c:pt idx="203">
                  <c:v>1.1017231771898679</c:v>
                </c:pt>
                <c:pt idx="204">
                  <c:v>1.099827816169352</c:v>
                </c:pt>
                <c:pt idx="205">
                  <c:v>1.0998658426641583</c:v>
                </c:pt>
                <c:pt idx="206">
                  <c:v>1.0984262961694498</c:v>
                </c:pt>
                <c:pt idx="207">
                  <c:v>1.0977642261695024</c:v>
                </c:pt>
                <c:pt idx="208">
                  <c:v>1.0971644661694455</c:v>
                </c:pt>
                <c:pt idx="209">
                  <c:v>1.0961345461696226</c:v>
                </c:pt>
                <c:pt idx="210">
                  <c:v>1.0948620443512453</c:v>
                </c:pt>
                <c:pt idx="211">
                  <c:v>1.0927376261694661</c:v>
                </c:pt>
                <c:pt idx="212">
                  <c:v>1.0920328788011062</c:v>
                </c:pt>
                <c:pt idx="213">
                  <c:v>1.0921629161694142</c:v>
                </c:pt>
                <c:pt idx="214">
                  <c:v>1.0918733161694263</c:v>
                </c:pt>
                <c:pt idx="215">
                  <c:v>1.091104086169409</c:v>
                </c:pt>
                <c:pt idx="216">
                  <c:v>1.090309376169543</c:v>
                </c:pt>
                <c:pt idx="217">
                  <c:v>1.0899184061695308</c:v>
                </c:pt>
                <c:pt idx="218">
                  <c:v>1.0889720605129156</c:v>
                </c:pt>
                <c:pt idx="219">
                  <c:v>1.0880331413209063</c:v>
                </c:pt>
                <c:pt idx="220">
                  <c:v>1.087216037934212</c:v>
                </c:pt>
                <c:pt idx="221">
                  <c:v>1.0856557961695472</c:v>
                </c:pt>
                <c:pt idx="222">
                  <c:v>1.0857576861695151</c:v>
                </c:pt>
                <c:pt idx="223">
                  <c:v>1.0855367561693896</c:v>
                </c:pt>
                <c:pt idx="224">
                  <c:v>1.0838341580843434</c:v>
                </c:pt>
                <c:pt idx="225">
                  <c:v>1.0829928761694561</c:v>
                </c:pt>
                <c:pt idx="226">
                  <c:v>1.0822637461695166</c:v>
                </c:pt>
                <c:pt idx="227">
                  <c:v>1.08179237329594</c:v>
                </c:pt>
                <c:pt idx="228">
                  <c:v>1.0811812928361348</c:v>
                </c:pt>
                <c:pt idx="229">
                  <c:v>1.0794733261694063</c:v>
                </c:pt>
                <c:pt idx="230">
                  <c:v>1.0789314861695232</c:v>
                </c:pt>
                <c:pt idx="231">
                  <c:v>1.0779073061696067</c:v>
                </c:pt>
                <c:pt idx="232">
                  <c:v>1.0779613261694152</c:v>
                </c:pt>
                <c:pt idx="233">
                  <c:v>1.0767802061695448</c:v>
                </c:pt>
                <c:pt idx="234">
                  <c:v>1.0764830161694761</c:v>
                </c:pt>
                <c:pt idx="235">
                  <c:v>1.0755127861693268</c:v>
                </c:pt>
                <c:pt idx="236">
                  <c:v>1.0769926261694707</c:v>
                </c:pt>
                <c:pt idx="237">
                  <c:v>1.0736206417945056</c:v>
                </c:pt>
                <c:pt idx="238">
                  <c:v>1.0725485186425203</c:v>
                </c:pt>
                <c:pt idx="239">
                  <c:v>1.0725447461694557</c:v>
                </c:pt>
                <c:pt idx="240">
                  <c:v>1.0716240961694155</c:v>
                </c:pt>
                <c:pt idx="241">
                  <c:v>1.0710070861694163</c:v>
                </c:pt>
                <c:pt idx="242">
                  <c:v>1.0700363561695383</c:v>
                </c:pt>
                <c:pt idx="243">
                  <c:v>1.0699756369221234</c:v>
                </c:pt>
                <c:pt idx="244">
                  <c:v>1.0698914329877027</c:v>
                </c:pt>
                <c:pt idx="245">
                  <c:v>1.0667392553829416</c:v>
                </c:pt>
                <c:pt idx="246">
                  <c:v>1.0665791761694123</c:v>
                </c:pt>
                <c:pt idx="247">
                  <c:v>1.0662240261695217</c:v>
                </c:pt>
                <c:pt idx="248">
                  <c:v>1.0652786961694858</c:v>
                </c:pt>
                <c:pt idx="249">
                  <c:v>1.0649564027652332</c:v>
                </c:pt>
                <c:pt idx="250">
                  <c:v>1.0646818761696011</c:v>
                </c:pt>
                <c:pt idx="251">
                  <c:v>1.0641332661693355</c:v>
                </c:pt>
                <c:pt idx="252">
                  <c:v>1.062820466169498</c:v>
                </c:pt>
                <c:pt idx="253">
                  <c:v>1.0620432372805908</c:v>
                </c:pt>
                <c:pt idx="254">
                  <c:v>1.0604120777824591</c:v>
                </c:pt>
                <c:pt idx="255">
                  <c:v>1.0592580998536789</c:v>
                </c:pt>
                <c:pt idx="256">
                  <c:v>1.0587800061693713</c:v>
                </c:pt>
                <c:pt idx="257">
                  <c:v>1.0584129461695113</c:v>
                </c:pt>
                <c:pt idx="258">
                  <c:v>1.0576091161695444</c:v>
                </c:pt>
                <c:pt idx="259">
                  <c:v>1.057405166169417</c:v>
                </c:pt>
                <c:pt idx="260">
                  <c:v>1.0583226261694705</c:v>
                </c:pt>
                <c:pt idx="261">
                  <c:v>1.0552528761694617</c:v>
                </c:pt>
                <c:pt idx="262">
                  <c:v>1.0545610220029147</c:v>
                </c:pt>
                <c:pt idx="263">
                  <c:v>1.0549653361693458</c:v>
                </c:pt>
                <c:pt idx="264">
                  <c:v>1.0539541661695182</c:v>
                </c:pt>
                <c:pt idx="265">
                  <c:v>1.0533471661695444</c:v>
                </c:pt>
                <c:pt idx="266">
                  <c:v>1.0532014061693786</c:v>
                </c:pt>
                <c:pt idx="267">
                  <c:v>1.0516213070205254</c:v>
                </c:pt>
                <c:pt idx="268">
                  <c:v>1.0509567287336239</c:v>
                </c:pt>
                <c:pt idx="269">
                  <c:v>1.0491322928361058</c:v>
                </c:pt>
                <c:pt idx="270">
                  <c:v>1.0492313461694636</c:v>
                </c:pt>
                <c:pt idx="271">
                  <c:v>1.0488678261693991</c:v>
                </c:pt>
                <c:pt idx="272">
                  <c:v>1.0482334061694729</c:v>
                </c:pt>
                <c:pt idx="273">
                  <c:v>1.0478116261695476</c:v>
                </c:pt>
                <c:pt idx="274">
                  <c:v>1.0470684861695077</c:v>
                </c:pt>
                <c:pt idx="275">
                  <c:v>1.0466590461694665</c:v>
                </c:pt>
                <c:pt idx="276">
                  <c:v>1.0452466261694155</c:v>
                </c:pt>
                <c:pt idx="277">
                  <c:v>1.0451736555811806</c:v>
                </c:pt>
                <c:pt idx="278">
                  <c:v>1.0442814803362097</c:v>
                </c:pt>
                <c:pt idx="279">
                  <c:v>1.0428141615230544</c:v>
                </c:pt>
                <c:pt idx="280">
                  <c:v>1.0425456161694342</c:v>
                </c:pt>
                <c:pt idx="281">
                  <c:v>1.0414231061694466</c:v>
                </c:pt>
                <c:pt idx="282">
                  <c:v>1.0413789961693993</c:v>
                </c:pt>
                <c:pt idx="283">
                  <c:v>1.0401881661694006</c:v>
                </c:pt>
                <c:pt idx="284">
                  <c:v>1.0397184432426911</c:v>
                </c:pt>
                <c:pt idx="285">
                  <c:v>1.0394701661695507</c:v>
                </c:pt>
                <c:pt idx="286">
                  <c:v>1.0394374161694344</c:v>
                </c:pt>
                <c:pt idx="287">
                  <c:v>1.0390542061694816</c:v>
                </c:pt>
                <c:pt idx="288">
                  <c:v>1.0377345961695852</c:v>
                </c:pt>
                <c:pt idx="289">
                  <c:v>1.0370945352604508</c:v>
                </c:pt>
                <c:pt idx="290">
                  <c:v>1.0363616861695419</c:v>
                </c:pt>
                <c:pt idx="291">
                  <c:v>1.0362376261695374</c:v>
                </c:pt>
                <c:pt idx="292">
                  <c:v>1.0357395461693955</c:v>
                </c:pt>
                <c:pt idx="293">
                  <c:v>1.034865086169475</c:v>
                </c:pt>
                <c:pt idx="294">
                  <c:v>1.0349549161694966</c:v>
                </c:pt>
                <c:pt idx="295">
                  <c:v>1.0340138304705988</c:v>
                </c:pt>
                <c:pt idx="296">
                  <c:v>1.0337564361693978</c:v>
                </c:pt>
                <c:pt idx="297">
                  <c:v>1.0332525261694769</c:v>
                </c:pt>
                <c:pt idx="298">
                  <c:v>1.0323242261694929</c:v>
                </c:pt>
                <c:pt idx="299">
                  <c:v>1.0317216561694806</c:v>
                </c:pt>
                <c:pt idx="300">
                  <c:v>1.0310143635432354</c:v>
                </c:pt>
                <c:pt idx="301">
                  <c:v>1.0303135461695376</c:v>
                </c:pt>
                <c:pt idx="302">
                  <c:v>1.0303641861693791</c:v>
                </c:pt>
                <c:pt idx="303">
                  <c:v>1.0288854161695298</c:v>
                </c:pt>
                <c:pt idx="304">
                  <c:v>1.0290745661694274</c:v>
                </c:pt>
                <c:pt idx="305">
                  <c:v>1.0281490466240655</c:v>
                </c:pt>
                <c:pt idx="306">
                  <c:v>1.0279949261694412</c:v>
                </c:pt>
                <c:pt idx="307">
                  <c:v>1.0267695161694235</c:v>
                </c:pt>
                <c:pt idx="308">
                  <c:v>1.0260871261694291</c:v>
                </c:pt>
                <c:pt idx="309">
                  <c:v>1.0263380461693572</c:v>
                </c:pt>
                <c:pt idx="310">
                  <c:v>1.025797647446069</c:v>
                </c:pt>
                <c:pt idx="311">
                  <c:v>1.024993036169505</c:v>
                </c:pt>
                <c:pt idx="312">
                  <c:v>1.0247733061694788</c:v>
                </c:pt>
                <c:pt idx="313">
                  <c:v>1.0238135461695634</c:v>
                </c:pt>
                <c:pt idx="314">
                  <c:v>1.0241533465995616</c:v>
                </c:pt>
                <c:pt idx="315">
                  <c:v>1.022433610544411</c:v>
                </c:pt>
                <c:pt idx="316">
                  <c:v>1.0217546161695452</c:v>
                </c:pt>
                <c:pt idx="317">
                  <c:v>1.0209583761694887</c:v>
                </c:pt>
                <c:pt idx="318">
                  <c:v>1.0201571361694448</c:v>
                </c:pt>
                <c:pt idx="319">
                  <c:v>1.0198316461693935</c:v>
                </c:pt>
                <c:pt idx="320">
                  <c:v>1.0189228861694062</c:v>
                </c:pt>
                <c:pt idx="321">
                  <c:v>1.0187013419589732</c:v>
                </c:pt>
                <c:pt idx="322">
                  <c:v>1.0180563961694418</c:v>
                </c:pt>
                <c:pt idx="323">
                  <c:v>1.0172966961694243</c:v>
                </c:pt>
                <c:pt idx="324">
                  <c:v>1.0170045961694854</c:v>
                </c:pt>
                <c:pt idx="325">
                  <c:v>1.0163982461693877</c:v>
                </c:pt>
                <c:pt idx="326">
                  <c:v>1.0157864483917507</c:v>
                </c:pt>
                <c:pt idx="327">
                  <c:v>1.0149161061694798</c:v>
                </c:pt>
                <c:pt idx="328">
                  <c:v>1.0152819961693922</c:v>
                </c:pt>
                <c:pt idx="329">
                  <c:v>1.0138687261694628</c:v>
                </c:pt>
                <c:pt idx="330">
                  <c:v>1.0136507170784483</c:v>
                </c:pt>
                <c:pt idx="331">
                  <c:v>1.0132052861694376</c:v>
                </c:pt>
                <c:pt idx="332">
                  <c:v>1.0134214561694677</c:v>
                </c:pt>
                <c:pt idx="333">
                  <c:v>1.0127126261694741</c:v>
                </c:pt>
                <c:pt idx="334">
                  <c:v>1.0111474723233584</c:v>
                </c:pt>
                <c:pt idx="335">
                  <c:v>1.0099856061694936</c:v>
                </c:pt>
                <c:pt idx="336">
                  <c:v>1.0095176261696537</c:v>
                </c:pt>
                <c:pt idx="337">
                  <c:v>1.008906876169462</c:v>
                </c:pt>
                <c:pt idx="338">
                  <c:v>1.0083423261695259</c:v>
                </c:pt>
                <c:pt idx="339">
                  <c:v>1.007114156169493</c:v>
                </c:pt>
                <c:pt idx="340">
                  <c:v>1.0067217161694231</c:v>
                </c:pt>
                <c:pt idx="341">
                  <c:v>1.0067958284165712</c:v>
                </c:pt>
                <c:pt idx="342">
                  <c:v>1.0070400300156166</c:v>
                </c:pt>
                <c:pt idx="343">
                  <c:v>1.0039472095028117</c:v>
                </c:pt>
                <c:pt idx="344">
                  <c:v>1.0036808404551039</c:v>
                </c:pt>
                <c:pt idx="345">
                  <c:v>1.003356976169357</c:v>
                </c:pt>
                <c:pt idx="346">
                  <c:v>1.0029307061694368</c:v>
                </c:pt>
                <c:pt idx="347">
                  <c:v>1.0018212761693803</c:v>
                </c:pt>
                <c:pt idx="348">
                  <c:v>1.0014351817250002</c:v>
                </c:pt>
                <c:pt idx="349">
                  <c:v>1.0011721061694629</c:v>
                </c:pt>
                <c:pt idx="350">
                  <c:v>1.0003647170785541</c:v>
                </c:pt>
                <c:pt idx="351">
                  <c:v>0.99938262616947782</c:v>
                </c:pt>
                <c:pt idx="352">
                  <c:v>0.99823500616940919</c:v>
                </c:pt>
                <c:pt idx="353">
                  <c:v>0.99816062616943668</c:v>
                </c:pt>
                <c:pt idx="354">
                  <c:v>0.9972267461694031</c:v>
                </c:pt>
                <c:pt idx="355">
                  <c:v>0.99619795616949602</c:v>
                </c:pt>
                <c:pt idx="356">
                  <c:v>0.99606677616949924</c:v>
                </c:pt>
                <c:pt idx="357">
                  <c:v>0.99507714616952114</c:v>
                </c:pt>
                <c:pt idx="358">
                  <c:v>0.99443634045501028</c:v>
                </c:pt>
                <c:pt idx="359">
                  <c:v>0.99397035498301989</c:v>
                </c:pt>
                <c:pt idx="360">
                  <c:v>0.99090805826826056</c:v>
                </c:pt>
                <c:pt idx="361">
                  <c:v>0.98976612616954185</c:v>
                </c:pt>
                <c:pt idx="362">
                  <c:v>0.98911389616948497</c:v>
                </c:pt>
                <c:pt idx="363">
                  <c:v>0.98834299616947874</c:v>
                </c:pt>
                <c:pt idx="364">
                  <c:v>0.98691963680779793</c:v>
                </c:pt>
                <c:pt idx="365">
                  <c:v>0.9871046646310333</c:v>
                </c:pt>
                <c:pt idx="366">
                  <c:v>0.9847327170785718</c:v>
                </c:pt>
                <c:pt idx="367">
                  <c:v>0.98423406616953457</c:v>
                </c:pt>
                <c:pt idx="368">
                  <c:v>0.98362171616948046</c:v>
                </c:pt>
                <c:pt idx="369">
                  <c:v>0.98224847616948807</c:v>
                </c:pt>
                <c:pt idx="370">
                  <c:v>0.98228893930071592</c:v>
                </c:pt>
                <c:pt idx="371">
                  <c:v>0.98238278616952357</c:v>
                </c:pt>
                <c:pt idx="372">
                  <c:v>0.98163606616947163</c:v>
                </c:pt>
                <c:pt idx="373">
                  <c:v>0.98048603616945229</c:v>
                </c:pt>
                <c:pt idx="374">
                  <c:v>0.9791550161694289</c:v>
                </c:pt>
                <c:pt idx="375">
                  <c:v>0.97841929283615059</c:v>
                </c:pt>
                <c:pt idx="376">
                  <c:v>0.97786561029657548</c:v>
                </c:pt>
                <c:pt idx="377">
                  <c:v>0.97723721312598855</c:v>
                </c:pt>
                <c:pt idx="378">
                  <c:v>0.97614482616951648</c:v>
                </c:pt>
                <c:pt idx="379">
                  <c:v>0.97567146616952982</c:v>
                </c:pt>
                <c:pt idx="380">
                  <c:v>0.97472867616929193</c:v>
                </c:pt>
                <c:pt idx="381">
                  <c:v>0.97442400616947111</c:v>
                </c:pt>
                <c:pt idx="382">
                  <c:v>0.97419401078477108</c:v>
                </c:pt>
                <c:pt idx="383">
                  <c:v>0.97345232766190293</c:v>
                </c:pt>
                <c:pt idx="384">
                  <c:v>0.96971893544777288</c:v>
                </c:pt>
                <c:pt idx="385">
                  <c:v>0.96937473616945624</c:v>
                </c:pt>
                <c:pt idx="386">
                  <c:v>0.968606626169489</c:v>
                </c:pt>
                <c:pt idx="387">
                  <c:v>0.96730109616949278</c:v>
                </c:pt>
                <c:pt idx="388">
                  <c:v>0.96650947322825687</c:v>
                </c:pt>
                <c:pt idx="389">
                  <c:v>0.96671326902661292</c:v>
                </c:pt>
                <c:pt idx="390">
                  <c:v>0.96491612616945588</c:v>
                </c:pt>
                <c:pt idx="391">
                  <c:v>0.9642875461695013</c:v>
                </c:pt>
                <c:pt idx="392">
                  <c:v>0.96419412616953082</c:v>
                </c:pt>
                <c:pt idx="393">
                  <c:v>0.96348579616937968</c:v>
                </c:pt>
                <c:pt idx="394">
                  <c:v>0.96244194616953394</c:v>
                </c:pt>
                <c:pt idx="395">
                  <c:v>0.96287850788985452</c:v>
                </c:pt>
                <c:pt idx="396">
                  <c:v>0.96221986616944832</c:v>
                </c:pt>
                <c:pt idx="397">
                  <c:v>0.96075222167512209</c:v>
                </c:pt>
                <c:pt idx="398">
                  <c:v>0.96011366065226866</c:v>
                </c:pt>
                <c:pt idx="399">
                  <c:v>0.95883529616943974</c:v>
                </c:pt>
                <c:pt idx="400">
                  <c:v>0.95832458172495194</c:v>
                </c:pt>
                <c:pt idx="401">
                  <c:v>0.95838043616944901</c:v>
                </c:pt>
                <c:pt idx="402">
                  <c:v>0.95719539616949589</c:v>
                </c:pt>
                <c:pt idx="403">
                  <c:v>0.95658568616956074</c:v>
                </c:pt>
                <c:pt idx="404">
                  <c:v>0.95614580616948786</c:v>
                </c:pt>
                <c:pt idx="405">
                  <c:v>0.95595912616950329</c:v>
                </c:pt>
                <c:pt idx="406">
                  <c:v>0.95354340394725057</c:v>
                </c:pt>
                <c:pt idx="407">
                  <c:v>0.95343895616946384</c:v>
                </c:pt>
                <c:pt idx="408">
                  <c:v>0.95246682616929945</c:v>
                </c:pt>
                <c:pt idx="409">
                  <c:v>0.95222317616952523</c:v>
                </c:pt>
                <c:pt idx="410">
                  <c:v>0.95188617616955185</c:v>
                </c:pt>
                <c:pt idx="411">
                  <c:v>0.95156569687647163</c:v>
                </c:pt>
                <c:pt idx="412">
                  <c:v>0.95160280616948967</c:v>
                </c:pt>
                <c:pt idx="413">
                  <c:v>0.9502127874597619</c:v>
                </c:pt>
                <c:pt idx="414">
                  <c:v>0.94876034411818466</c:v>
                </c:pt>
                <c:pt idx="415">
                  <c:v>0.94909045616950038</c:v>
                </c:pt>
                <c:pt idx="416">
                  <c:v>0.94855252616952157</c:v>
                </c:pt>
                <c:pt idx="417">
                  <c:v>0.94790329616954239</c:v>
                </c:pt>
                <c:pt idx="418">
                  <c:v>0.94798693930069078</c:v>
                </c:pt>
                <c:pt idx="419">
                  <c:v>0.94715185616941255</c:v>
                </c:pt>
                <c:pt idx="420">
                  <c:v>0.94628945616948101</c:v>
                </c:pt>
                <c:pt idx="421">
                  <c:v>0.94591281604284916</c:v>
                </c:pt>
                <c:pt idx="422">
                  <c:v>0.94525433584691143</c:v>
                </c:pt>
                <c:pt idx="423">
                  <c:v>0.94402696960376886</c:v>
                </c:pt>
                <c:pt idx="424">
                  <c:v>0.94373907616945019</c:v>
                </c:pt>
                <c:pt idx="425">
                  <c:v>0.94308357616947092</c:v>
                </c:pt>
                <c:pt idx="426">
                  <c:v>0.94333517616965423</c:v>
                </c:pt>
                <c:pt idx="427">
                  <c:v>0.94195772616950535</c:v>
                </c:pt>
                <c:pt idx="428">
                  <c:v>0.94228282855029022</c:v>
                </c:pt>
                <c:pt idx="429">
                  <c:v>0.94220189361132611</c:v>
                </c:pt>
                <c:pt idx="430">
                  <c:v>0.93951804189983079</c:v>
                </c:pt>
                <c:pt idx="431">
                  <c:v>0.93910958616955043</c:v>
                </c:pt>
                <c:pt idx="432">
                  <c:v>0.93910569616954831</c:v>
                </c:pt>
                <c:pt idx="433">
                  <c:v>0.93843504616953055</c:v>
                </c:pt>
                <c:pt idx="434">
                  <c:v>0.93803663627052458</c:v>
                </c:pt>
                <c:pt idx="435">
                  <c:v>0.93698813616931886</c:v>
                </c:pt>
                <c:pt idx="436">
                  <c:v>0.93621345616938356</c:v>
                </c:pt>
                <c:pt idx="437">
                  <c:v>0.93563268616956918</c:v>
                </c:pt>
                <c:pt idx="438">
                  <c:v>0.9363529595027984</c:v>
                </c:pt>
                <c:pt idx="439">
                  <c:v>0.93415359108162477</c:v>
                </c:pt>
                <c:pt idx="440">
                  <c:v>0.93407418796718389</c:v>
                </c:pt>
                <c:pt idx="441">
                  <c:v>0.9332899661694114</c:v>
                </c:pt>
                <c:pt idx="442">
                  <c:v>0.93329976616955435</c:v>
                </c:pt>
                <c:pt idx="443">
                  <c:v>0.93232492616955653</c:v>
                </c:pt>
                <c:pt idx="444">
                  <c:v>0.93259343616959711</c:v>
                </c:pt>
                <c:pt idx="445">
                  <c:v>0.93139452515933385</c:v>
                </c:pt>
                <c:pt idx="446">
                  <c:v>0.93027662616962914</c:v>
                </c:pt>
                <c:pt idx="447">
                  <c:v>0.93071229283611956</c:v>
                </c:pt>
                <c:pt idx="448">
                  <c:v>0.92866762616948506</c:v>
                </c:pt>
                <c:pt idx="449">
                  <c:v>0.92781998616929684</c:v>
                </c:pt>
                <c:pt idx="450">
                  <c:v>0.92757221616948016</c:v>
                </c:pt>
                <c:pt idx="451">
                  <c:v>0.92692965616934941</c:v>
                </c:pt>
                <c:pt idx="452">
                  <c:v>0.92669518172493781</c:v>
                </c:pt>
                <c:pt idx="453">
                  <c:v>0.92644603616932386</c:v>
                </c:pt>
                <c:pt idx="454">
                  <c:v>0.92653149616945996</c:v>
                </c:pt>
                <c:pt idx="455">
                  <c:v>0.92500266616954718</c:v>
                </c:pt>
                <c:pt idx="456">
                  <c:v>0.92510984238572291</c:v>
                </c:pt>
                <c:pt idx="457">
                  <c:v>0.92290278241937074</c:v>
                </c:pt>
                <c:pt idx="458">
                  <c:v>0.92376851864261766</c:v>
                </c:pt>
                <c:pt idx="459">
                  <c:v>0.92286251616948789</c:v>
                </c:pt>
                <c:pt idx="460">
                  <c:v>0.92259380616935971</c:v>
                </c:pt>
                <c:pt idx="461">
                  <c:v>0.92124948616938696</c:v>
                </c:pt>
                <c:pt idx="462">
                  <c:v>0.9206385661695009</c:v>
                </c:pt>
                <c:pt idx="463">
                  <c:v>0.92054048486505735</c:v>
                </c:pt>
                <c:pt idx="464">
                  <c:v>0.9183925366172474</c:v>
                </c:pt>
                <c:pt idx="465">
                  <c:v>0.91794754616950058</c:v>
                </c:pt>
                <c:pt idx="466">
                  <c:v>0.91757317616934131</c:v>
                </c:pt>
                <c:pt idx="467">
                  <c:v>0.91611051616952466</c:v>
                </c:pt>
                <c:pt idx="468">
                  <c:v>0.91574217616934561</c:v>
                </c:pt>
                <c:pt idx="469">
                  <c:v>0.91526117162391074</c:v>
                </c:pt>
                <c:pt idx="470">
                  <c:v>0.91444998331228078</c:v>
                </c:pt>
                <c:pt idx="471">
                  <c:v>0.91420354453669006</c:v>
                </c:pt>
                <c:pt idx="472">
                  <c:v>0.91322866616953036</c:v>
                </c:pt>
                <c:pt idx="473">
                  <c:v>0.91291159616949358</c:v>
                </c:pt>
                <c:pt idx="474">
                  <c:v>0.91232648616949064</c:v>
                </c:pt>
                <c:pt idx="475">
                  <c:v>0.91197754616945303</c:v>
                </c:pt>
                <c:pt idx="476">
                  <c:v>0.9112196261693839</c:v>
                </c:pt>
                <c:pt idx="477">
                  <c:v>0.91084165877816758</c:v>
                </c:pt>
                <c:pt idx="478">
                  <c:v>0.90880451806127382</c:v>
                </c:pt>
                <c:pt idx="479">
                  <c:v>0.90806463616948463</c:v>
                </c:pt>
                <c:pt idx="480">
                  <c:v>0.90776990616953412</c:v>
                </c:pt>
                <c:pt idx="481">
                  <c:v>0.90770974616950184</c:v>
                </c:pt>
                <c:pt idx="482">
                  <c:v>0.90759522616954769</c:v>
                </c:pt>
                <c:pt idx="483">
                  <c:v>0.90650367718981784</c:v>
                </c:pt>
                <c:pt idx="484">
                  <c:v>0.90559918616955315</c:v>
                </c:pt>
                <c:pt idx="485">
                  <c:v>0.90564996616943461</c:v>
                </c:pt>
                <c:pt idx="486">
                  <c:v>0.90553258616945698</c:v>
                </c:pt>
                <c:pt idx="487">
                  <c:v>0.90408984839167772</c:v>
                </c:pt>
                <c:pt idx="488">
                  <c:v>0.9027475961696183</c:v>
                </c:pt>
                <c:pt idx="489">
                  <c:v>0.90353589889669195</c:v>
                </c:pt>
                <c:pt idx="490">
                  <c:v>0.90297822616953738</c:v>
                </c:pt>
                <c:pt idx="491">
                  <c:v>0.90210117616940977</c:v>
                </c:pt>
                <c:pt idx="492">
                  <c:v>0.90155316616942116</c:v>
                </c:pt>
                <c:pt idx="493">
                  <c:v>0.90092183616945931</c:v>
                </c:pt>
                <c:pt idx="494">
                  <c:v>0.90060247880107624</c:v>
                </c:pt>
                <c:pt idx="495">
                  <c:v>0.89904561247089987</c:v>
                </c:pt>
                <c:pt idx="496">
                  <c:v>0.89795620616953897</c:v>
                </c:pt>
                <c:pt idx="497">
                  <c:v>0.89780526616938516</c:v>
                </c:pt>
                <c:pt idx="498">
                  <c:v>0.8972270961695159</c:v>
                </c:pt>
                <c:pt idx="499">
                  <c:v>0.89656806616950746</c:v>
                </c:pt>
                <c:pt idx="500">
                  <c:v>0.89598082616954855</c:v>
                </c:pt>
                <c:pt idx="501">
                  <c:v>0.89620850372048722</c:v>
                </c:pt>
                <c:pt idx="502">
                  <c:v>0.89563153205187973</c:v>
                </c:pt>
                <c:pt idx="503">
                  <c:v>0.89309618001571778</c:v>
                </c:pt>
                <c:pt idx="504">
                  <c:v>0.89324373616939567</c:v>
                </c:pt>
                <c:pt idx="505">
                  <c:v>0.89251270616944112</c:v>
                </c:pt>
                <c:pt idx="506">
                  <c:v>0.89183120616944223</c:v>
                </c:pt>
                <c:pt idx="507">
                  <c:v>0.89151277834332632</c:v>
                </c:pt>
                <c:pt idx="508">
                  <c:v>0.89086923616960689</c:v>
                </c:pt>
                <c:pt idx="509">
                  <c:v>0.89046967680236833</c:v>
                </c:pt>
                <c:pt idx="510">
                  <c:v>0.88992820225651315</c:v>
                </c:pt>
                <c:pt idx="511">
                  <c:v>0.88938234616938416</c:v>
                </c:pt>
                <c:pt idx="512">
                  <c:v>0.88844904616951226</c:v>
                </c:pt>
                <c:pt idx="513">
                  <c:v>0.88878826902663377</c:v>
                </c:pt>
                <c:pt idx="514">
                  <c:v>0.88739239616940324</c:v>
                </c:pt>
                <c:pt idx="515">
                  <c:v>0.88674441616944932</c:v>
                </c:pt>
                <c:pt idx="516">
                  <c:v>0.88676191616951883</c:v>
                </c:pt>
                <c:pt idx="517">
                  <c:v>0.88595648532444216</c:v>
                </c:pt>
                <c:pt idx="518">
                  <c:v>0.88433137616947022</c:v>
                </c:pt>
                <c:pt idx="519">
                  <c:v>0.88437017256116235</c:v>
                </c:pt>
                <c:pt idx="520">
                  <c:v>0.88409294616944578</c:v>
                </c:pt>
                <c:pt idx="521">
                  <c:v>0.8834455161693171</c:v>
                </c:pt>
                <c:pt idx="522">
                  <c:v>0.8828588961695516</c:v>
                </c:pt>
                <c:pt idx="523">
                  <c:v>0.8825616261696041</c:v>
                </c:pt>
                <c:pt idx="524">
                  <c:v>0.88255009616949565</c:v>
                </c:pt>
                <c:pt idx="525">
                  <c:v>0.8820520564020029</c:v>
                </c:pt>
                <c:pt idx="526">
                  <c:v>0.88076633829071227</c:v>
                </c:pt>
                <c:pt idx="527">
                  <c:v>0.88027262616947155</c:v>
                </c:pt>
                <c:pt idx="528">
                  <c:v>0.87967050616948939</c:v>
                </c:pt>
                <c:pt idx="529">
                  <c:v>0.87961949616943969</c:v>
                </c:pt>
                <c:pt idx="530">
                  <c:v>0.878729876169416</c:v>
                </c:pt>
                <c:pt idx="531">
                  <c:v>0.87842626616958341</c:v>
                </c:pt>
                <c:pt idx="532">
                  <c:v>0.87781493143265266</c:v>
                </c:pt>
                <c:pt idx="533">
                  <c:v>0.87738387616941793</c:v>
                </c:pt>
                <c:pt idx="534">
                  <c:v>0.87764220616955413</c:v>
                </c:pt>
                <c:pt idx="535">
                  <c:v>0.87710300116943074</c:v>
                </c:pt>
                <c:pt idx="536">
                  <c:v>0.87505316964757185</c:v>
                </c:pt>
                <c:pt idx="537">
                  <c:v>0.87454074616948674</c:v>
                </c:pt>
                <c:pt idx="538">
                  <c:v>0.87473778001560731</c:v>
                </c:pt>
                <c:pt idx="539">
                  <c:v>0.87363870616941597</c:v>
                </c:pt>
                <c:pt idx="540">
                  <c:v>0.87364949616950582</c:v>
                </c:pt>
                <c:pt idx="541">
                  <c:v>0.87274154616950739</c:v>
                </c:pt>
                <c:pt idx="542">
                  <c:v>0.87212783616946865</c:v>
                </c:pt>
                <c:pt idx="543">
                  <c:v>0.8724896261693118</c:v>
                </c:pt>
                <c:pt idx="544">
                  <c:v>0.87163198331239755</c:v>
                </c:pt>
                <c:pt idx="545">
                  <c:v>0.87206262616949459</c:v>
                </c:pt>
                <c:pt idx="546">
                  <c:v>0.87089665616947798</c:v>
                </c:pt>
                <c:pt idx="547">
                  <c:v>0.87015107616944931</c:v>
                </c:pt>
                <c:pt idx="548">
                  <c:v>0.86970466616942588</c:v>
                </c:pt>
                <c:pt idx="549">
                  <c:v>0.86858979616938825</c:v>
                </c:pt>
                <c:pt idx="550">
                  <c:v>0.86800627510575623</c:v>
                </c:pt>
                <c:pt idx="551">
                  <c:v>0.86841091616948063</c:v>
                </c:pt>
                <c:pt idx="552">
                  <c:v>0.86777534616959429</c:v>
                </c:pt>
                <c:pt idx="553">
                  <c:v>0.86784651505836052</c:v>
                </c:pt>
                <c:pt idx="554">
                  <c:v>0.86687631847718194</c:v>
                </c:pt>
                <c:pt idx="555">
                  <c:v>0.86640342616949795</c:v>
                </c:pt>
                <c:pt idx="556">
                  <c:v>0.8655413261694207</c:v>
                </c:pt>
                <c:pt idx="557">
                  <c:v>0.86516742208779362</c:v>
                </c:pt>
                <c:pt idx="558">
                  <c:v>0.86435770616940033</c:v>
                </c:pt>
                <c:pt idx="559">
                  <c:v>0.86433845616954841</c:v>
                </c:pt>
                <c:pt idx="560">
                  <c:v>0.86376370616956422</c:v>
                </c:pt>
                <c:pt idx="561">
                  <c:v>0.86315784616945734</c:v>
                </c:pt>
                <c:pt idx="562">
                  <c:v>0.86425934045517749</c:v>
                </c:pt>
                <c:pt idx="563">
                  <c:v>0.86177564744613733</c:v>
                </c:pt>
                <c:pt idx="564">
                  <c:v>0.86164642616940057</c:v>
                </c:pt>
                <c:pt idx="565">
                  <c:v>0.86099126616946364</c:v>
                </c:pt>
                <c:pt idx="566">
                  <c:v>0.86119276616949492</c:v>
                </c:pt>
                <c:pt idx="567">
                  <c:v>0.86006428616957464</c:v>
                </c:pt>
                <c:pt idx="568">
                  <c:v>0.85945052616951045</c:v>
                </c:pt>
                <c:pt idx="569">
                  <c:v>0.85936890167965885</c:v>
                </c:pt>
                <c:pt idx="570">
                  <c:v>0.85826872616945593</c:v>
                </c:pt>
                <c:pt idx="571">
                  <c:v>0.85596262616947172</c:v>
                </c:pt>
                <c:pt idx="572">
                  <c:v>0.85704301188368959</c:v>
                </c:pt>
                <c:pt idx="573">
                  <c:v>0.85653336616941544</c:v>
                </c:pt>
                <c:pt idx="574">
                  <c:v>0.85593304616952537</c:v>
                </c:pt>
                <c:pt idx="575">
                  <c:v>0.85632983616935121</c:v>
                </c:pt>
                <c:pt idx="576">
                  <c:v>0.85535637616942495</c:v>
                </c:pt>
                <c:pt idx="577">
                  <c:v>0.85480695616944047</c:v>
                </c:pt>
                <c:pt idx="578">
                  <c:v>0.85419128616932483</c:v>
                </c:pt>
                <c:pt idx="579">
                  <c:v>0.85408393616947365</c:v>
                </c:pt>
                <c:pt idx="580">
                  <c:v>0.85444471707853609</c:v>
                </c:pt>
                <c:pt idx="581">
                  <c:v>0.85197241188370754</c:v>
                </c:pt>
                <c:pt idx="582">
                  <c:v>0.85254818616938621</c:v>
                </c:pt>
                <c:pt idx="583">
                  <c:v>0.85181159555727959</c:v>
                </c:pt>
                <c:pt idx="584">
                  <c:v>0.85166023616947939</c:v>
                </c:pt>
                <c:pt idx="585">
                  <c:v>0.8513161661695392</c:v>
                </c:pt>
                <c:pt idx="586">
                  <c:v>0.85061224616943321</c:v>
                </c:pt>
                <c:pt idx="587">
                  <c:v>0.85030532616937649</c:v>
                </c:pt>
                <c:pt idx="588">
                  <c:v>0.84987856616938018</c:v>
                </c:pt>
                <c:pt idx="589">
                  <c:v>0.84908730474094796</c:v>
                </c:pt>
                <c:pt idx="590">
                  <c:v>0.84783504722209102</c:v>
                </c:pt>
                <c:pt idx="591">
                  <c:v>0.84779379616954031</c:v>
                </c:pt>
                <c:pt idx="592">
                  <c:v>0.84732784616943491</c:v>
                </c:pt>
                <c:pt idx="593">
                  <c:v>0.84638122616956935</c:v>
                </c:pt>
                <c:pt idx="594">
                  <c:v>0.84629827616940645</c:v>
                </c:pt>
                <c:pt idx="595">
                  <c:v>0.84537243076717061</c:v>
                </c:pt>
                <c:pt idx="596">
                  <c:v>0.84447345616946734</c:v>
                </c:pt>
                <c:pt idx="597">
                  <c:v>0.84506887616947779</c:v>
                </c:pt>
                <c:pt idx="598">
                  <c:v>0.84326576747382376</c:v>
                </c:pt>
                <c:pt idx="599">
                  <c:v>0.84411610616953681</c:v>
                </c:pt>
                <c:pt idx="600">
                  <c:v>0.84264722616953236</c:v>
                </c:pt>
                <c:pt idx="601">
                  <c:v>0.84201635344210501</c:v>
                </c:pt>
                <c:pt idx="602">
                  <c:v>0.84193035616949885</c:v>
                </c:pt>
                <c:pt idx="603">
                  <c:v>0.8414940161695057</c:v>
                </c:pt>
                <c:pt idx="604">
                  <c:v>0.84077785616950962</c:v>
                </c:pt>
                <c:pt idx="605">
                  <c:v>0.8407209461694265</c:v>
                </c:pt>
                <c:pt idx="606">
                  <c:v>0.84051823486510102</c:v>
                </c:pt>
                <c:pt idx="607">
                  <c:v>0.83859209425456527</c:v>
                </c:pt>
                <c:pt idx="608">
                  <c:v>0.83878846616943292</c:v>
                </c:pt>
                <c:pt idx="609">
                  <c:v>0.83756470616947354</c:v>
                </c:pt>
                <c:pt idx="610">
                  <c:v>0.8380571261695593</c:v>
                </c:pt>
                <c:pt idx="611">
                  <c:v>0.83742847616932181</c:v>
                </c:pt>
                <c:pt idx="612">
                  <c:v>0.83639305616944171</c:v>
                </c:pt>
                <c:pt idx="613">
                  <c:v>0.83678759087545984</c:v>
                </c:pt>
                <c:pt idx="614">
                  <c:v>0.8362561261695447</c:v>
                </c:pt>
                <c:pt idx="615">
                  <c:v>0.83549262616949704</c:v>
                </c:pt>
                <c:pt idx="616">
                  <c:v>0.83437103793428946</c:v>
                </c:pt>
                <c:pt idx="617">
                  <c:v>0.83436442616950046</c:v>
                </c:pt>
                <c:pt idx="618">
                  <c:v>0.83290717616932852</c:v>
                </c:pt>
                <c:pt idx="619">
                  <c:v>0.8332937874598656</c:v>
                </c:pt>
                <c:pt idx="620">
                  <c:v>0.83198206233969074</c:v>
                </c:pt>
                <c:pt idx="621">
                  <c:v>0.83240898616942616</c:v>
                </c:pt>
                <c:pt idx="622">
                  <c:v>0.83137465616960071</c:v>
                </c:pt>
                <c:pt idx="623">
                  <c:v>0.83187688879566224</c:v>
                </c:pt>
                <c:pt idx="624">
                  <c:v>0.8297916261695093</c:v>
                </c:pt>
                <c:pt idx="625">
                  <c:v>0.82897180142721538</c:v>
                </c:pt>
                <c:pt idx="626">
                  <c:v>0.82926862616949393</c:v>
                </c:pt>
                <c:pt idx="627">
                  <c:v>0.82830880616941727</c:v>
                </c:pt>
                <c:pt idx="628">
                  <c:v>0.8286821761693659</c:v>
                </c:pt>
                <c:pt idx="629">
                  <c:v>0.82774776616950874</c:v>
                </c:pt>
                <c:pt idx="630">
                  <c:v>0.8267177180062788</c:v>
                </c:pt>
                <c:pt idx="631">
                  <c:v>0.8268734361695067</c:v>
                </c:pt>
                <c:pt idx="632">
                  <c:v>0.82747262616946671</c:v>
                </c:pt>
                <c:pt idx="633">
                  <c:v>0.82504586497536536</c:v>
                </c:pt>
                <c:pt idx="634">
                  <c:v>0.82551679616955198</c:v>
                </c:pt>
                <c:pt idx="635">
                  <c:v>0.82434688616949359</c:v>
                </c:pt>
                <c:pt idx="636">
                  <c:v>0.8244681561694307</c:v>
                </c:pt>
                <c:pt idx="637">
                  <c:v>0.82467381366943471</c:v>
                </c:pt>
                <c:pt idx="638">
                  <c:v>0.82337566616945423</c:v>
                </c:pt>
                <c:pt idx="639">
                  <c:v>0.82302414616945896</c:v>
                </c:pt>
                <c:pt idx="640">
                  <c:v>0.82319220616943767</c:v>
                </c:pt>
                <c:pt idx="641">
                  <c:v>0.82345262616946968</c:v>
                </c:pt>
                <c:pt idx="642">
                  <c:v>0.82090335751283305</c:v>
                </c:pt>
                <c:pt idx="643">
                  <c:v>0.82100043051740101</c:v>
                </c:pt>
                <c:pt idx="644">
                  <c:v>0.81967708499296066</c:v>
                </c:pt>
                <c:pt idx="645">
                  <c:v>0.81974240616943916</c:v>
                </c:pt>
                <c:pt idx="646">
                  <c:v>0.81924922616953211</c:v>
                </c:pt>
                <c:pt idx="647">
                  <c:v>0.81922163616948751</c:v>
                </c:pt>
                <c:pt idx="648">
                  <c:v>0.81810157616955337</c:v>
                </c:pt>
                <c:pt idx="649">
                  <c:v>0.81738367719007954</c:v>
                </c:pt>
                <c:pt idx="650">
                  <c:v>0.81752586146363626</c:v>
                </c:pt>
                <c:pt idx="651">
                  <c:v>0.81586515394729986</c:v>
                </c:pt>
                <c:pt idx="652">
                  <c:v>0.81622252616946867</c:v>
                </c:pt>
                <c:pt idx="653">
                  <c:v>0.81554233616944316</c:v>
                </c:pt>
                <c:pt idx="654">
                  <c:v>0.81519272616945671</c:v>
                </c:pt>
                <c:pt idx="655">
                  <c:v>0.81442258535324186</c:v>
                </c:pt>
                <c:pt idx="656">
                  <c:v>0.81401584616938294</c:v>
                </c:pt>
                <c:pt idx="657">
                  <c:v>0.81433080616945119</c:v>
                </c:pt>
                <c:pt idx="658">
                  <c:v>0.81265330616948006</c:v>
                </c:pt>
                <c:pt idx="659">
                  <c:v>0.81313262616947668</c:v>
                </c:pt>
                <c:pt idx="660">
                  <c:v>0.81189975474084974</c:v>
                </c:pt>
                <c:pt idx="661">
                  <c:v>0.81148670616953211</c:v>
                </c:pt>
                <c:pt idx="662">
                  <c:v>0.81125273957152899</c:v>
                </c:pt>
                <c:pt idx="663">
                  <c:v>0.81005204616947424</c:v>
                </c:pt>
                <c:pt idx="664">
                  <c:v>0.80931687616937609</c:v>
                </c:pt>
                <c:pt idx="665">
                  <c:v>0.80878568616947177</c:v>
                </c:pt>
                <c:pt idx="666">
                  <c:v>0.80828369616961027</c:v>
                </c:pt>
                <c:pt idx="667">
                  <c:v>0.80811981095199314</c:v>
                </c:pt>
                <c:pt idx="668">
                  <c:v>0.80740208071489405</c:v>
                </c:pt>
                <c:pt idx="669">
                  <c:v>0.80708119759800923</c:v>
                </c:pt>
                <c:pt idx="670">
                  <c:v>0.80662863616947789</c:v>
                </c:pt>
                <c:pt idx="671">
                  <c:v>0.8061696961695759</c:v>
                </c:pt>
                <c:pt idx="672">
                  <c:v>0.80613450616934301</c:v>
                </c:pt>
                <c:pt idx="673">
                  <c:v>0.80435190167962389</c:v>
                </c:pt>
                <c:pt idx="674">
                  <c:v>0.80375457616936785</c:v>
                </c:pt>
                <c:pt idx="675">
                  <c:v>0.80360688616940479</c:v>
                </c:pt>
                <c:pt idx="676">
                  <c:v>0.80198252616955301</c:v>
                </c:pt>
                <c:pt idx="677">
                  <c:v>0.80216671312597043</c:v>
                </c:pt>
                <c:pt idx="678">
                  <c:v>0.79899152151827479</c:v>
                </c:pt>
                <c:pt idx="679">
                  <c:v>0.79943292825284118</c:v>
                </c:pt>
                <c:pt idx="680">
                  <c:v>0.79913313616950177</c:v>
                </c:pt>
                <c:pt idx="681">
                  <c:v>0.79841929616956975</c:v>
                </c:pt>
                <c:pt idx="682">
                  <c:v>0.79835029740235086</c:v>
                </c:pt>
                <c:pt idx="683">
                  <c:v>0.79449262616947181</c:v>
                </c:pt>
                <c:pt idx="684">
                  <c:v>0.7953751261695885</c:v>
                </c:pt>
                <c:pt idx="685">
                  <c:v>0.79538915194262927</c:v>
                </c:pt>
                <c:pt idx="686">
                  <c:v>0.79498157616947651</c:v>
                </c:pt>
                <c:pt idx="687">
                  <c:v>0.7947743461694472</c:v>
                </c:pt>
                <c:pt idx="688">
                  <c:v>0.79503108616941631</c:v>
                </c:pt>
                <c:pt idx="689">
                  <c:v>0.79372305616952588</c:v>
                </c:pt>
                <c:pt idx="690">
                  <c:v>0.79355242363767786</c:v>
                </c:pt>
                <c:pt idx="691">
                  <c:v>0.7937040777823654</c:v>
                </c:pt>
                <c:pt idx="692">
                  <c:v>0.79135007061394447</c:v>
                </c:pt>
                <c:pt idx="693">
                  <c:v>0.79071043616953318</c:v>
                </c:pt>
                <c:pt idx="694">
                  <c:v>0.79062133616950803</c:v>
                </c:pt>
                <c:pt idx="695">
                  <c:v>0.79029424616955168</c:v>
                </c:pt>
                <c:pt idx="696">
                  <c:v>0.7895224475979461</c:v>
                </c:pt>
                <c:pt idx="697">
                  <c:v>0.78954289616959272</c:v>
                </c:pt>
                <c:pt idx="698">
                  <c:v>0.78831104722216594</c:v>
                </c:pt>
                <c:pt idx="699">
                  <c:v>0.78668136616950335</c:v>
                </c:pt>
                <c:pt idx="700">
                  <c:v>0.78734935616937207</c:v>
                </c:pt>
                <c:pt idx="701">
                  <c:v>0.78633680058801758</c:v>
                </c:pt>
                <c:pt idx="702">
                  <c:v>0.78640939616950334</c:v>
                </c:pt>
                <c:pt idx="703">
                  <c:v>0.78553726616949859</c:v>
                </c:pt>
                <c:pt idx="704">
                  <c:v>0.78547060616942588</c:v>
                </c:pt>
                <c:pt idx="705">
                  <c:v>0.78524167616954799</c:v>
                </c:pt>
                <c:pt idx="706">
                  <c:v>0.78436075950277484</c:v>
                </c:pt>
                <c:pt idx="707">
                  <c:v>0.78475525116947153</c:v>
                </c:pt>
                <c:pt idx="708">
                  <c:v>0.78282262616947662</c:v>
                </c:pt>
                <c:pt idx="709">
                  <c:v>0.78292456616959782</c:v>
                </c:pt>
                <c:pt idx="710">
                  <c:v>0.78249162616944545</c:v>
                </c:pt>
                <c:pt idx="711">
                  <c:v>0.78165387616947157</c:v>
                </c:pt>
                <c:pt idx="712">
                  <c:v>0.78118713616947844</c:v>
                </c:pt>
                <c:pt idx="713">
                  <c:v>0.7803073710673516</c:v>
                </c:pt>
                <c:pt idx="714">
                  <c:v>0.77983877616946984</c:v>
                </c:pt>
                <c:pt idx="715">
                  <c:v>0.78025676315573378</c:v>
                </c:pt>
                <c:pt idx="716">
                  <c:v>0.77904689446212672</c:v>
                </c:pt>
                <c:pt idx="717">
                  <c:v>0.77790888616954135</c:v>
                </c:pt>
                <c:pt idx="718">
                  <c:v>0.77734406616947638</c:v>
                </c:pt>
                <c:pt idx="719">
                  <c:v>0.77740424861848112</c:v>
                </c:pt>
                <c:pt idx="720">
                  <c:v>0.7767170961696479</c:v>
                </c:pt>
                <c:pt idx="721">
                  <c:v>0.77634135616951028</c:v>
                </c:pt>
                <c:pt idx="722">
                  <c:v>0.77534624616936298</c:v>
                </c:pt>
                <c:pt idx="723">
                  <c:v>0.77552966726534578</c:v>
                </c:pt>
                <c:pt idx="724">
                  <c:v>0.77271745474089926</c:v>
                </c:pt>
                <c:pt idx="725">
                  <c:v>0.77301045049371453</c:v>
                </c:pt>
                <c:pt idx="726">
                  <c:v>0.77350140616950114</c:v>
                </c:pt>
                <c:pt idx="727">
                  <c:v>0.77291734616946428</c:v>
                </c:pt>
                <c:pt idx="728">
                  <c:v>0.77193159616953722</c:v>
                </c:pt>
                <c:pt idx="729">
                  <c:v>0.77206202616939379</c:v>
                </c:pt>
                <c:pt idx="730">
                  <c:v>0.77145968616947869</c:v>
                </c:pt>
                <c:pt idx="731">
                  <c:v>0.76920262616947355</c:v>
                </c:pt>
                <c:pt idx="732">
                  <c:v>0.76712262616942439</c:v>
                </c:pt>
                <c:pt idx="733">
                  <c:v>0.76829645616955133</c:v>
                </c:pt>
                <c:pt idx="734">
                  <c:v>0.7673550261695965</c:v>
                </c:pt>
                <c:pt idx="735">
                  <c:v>0.76695531616947221</c:v>
                </c:pt>
                <c:pt idx="736">
                  <c:v>0.76694616616948963</c:v>
                </c:pt>
                <c:pt idx="737">
                  <c:v>0.7647626261694711</c:v>
                </c:pt>
                <c:pt idx="738">
                  <c:v>0.76463190975165674</c:v>
                </c:pt>
                <c:pt idx="739">
                  <c:v>0.76445389421073173</c:v>
                </c:pt>
                <c:pt idx="740">
                  <c:v>0.76377672616943926</c:v>
                </c:pt>
                <c:pt idx="741">
                  <c:v>0.76315094616943213</c:v>
                </c:pt>
                <c:pt idx="742">
                  <c:v>0.76358339616948001</c:v>
                </c:pt>
                <c:pt idx="743">
                  <c:v>0.76252121616940371</c:v>
                </c:pt>
                <c:pt idx="744">
                  <c:v>0.76276178943476225</c:v>
                </c:pt>
                <c:pt idx="745">
                  <c:v>0.76218756734594706</c:v>
                </c:pt>
                <c:pt idx="746">
                  <c:v>0.76273862616947952</c:v>
                </c:pt>
                <c:pt idx="747">
                  <c:v>0.76095089616944733</c:v>
                </c:pt>
                <c:pt idx="748">
                  <c:v>0.76063346616945182</c:v>
                </c:pt>
                <c:pt idx="749">
                  <c:v>0.75985230616953459</c:v>
                </c:pt>
                <c:pt idx="750">
                  <c:v>0.7594144861694474</c:v>
                </c:pt>
                <c:pt idx="751">
                  <c:v>0.75877363647879292</c:v>
                </c:pt>
                <c:pt idx="752">
                  <c:v>0.75817446616949269</c:v>
                </c:pt>
                <c:pt idx="753">
                  <c:v>0.7579061261696296</c:v>
                </c:pt>
                <c:pt idx="754">
                  <c:v>0.75694994616938516</c:v>
                </c:pt>
                <c:pt idx="755">
                  <c:v>0.75700862616947973</c:v>
                </c:pt>
                <c:pt idx="756">
                  <c:v>0.7561446867754853</c:v>
                </c:pt>
                <c:pt idx="757">
                  <c:v>0.75588543076715098</c:v>
                </c:pt>
                <c:pt idx="758">
                  <c:v>0.7557279453184691</c:v>
                </c:pt>
                <c:pt idx="759">
                  <c:v>0.75437149616941213</c:v>
                </c:pt>
                <c:pt idx="760">
                  <c:v>0.75514228616944479</c:v>
                </c:pt>
                <c:pt idx="761">
                  <c:v>0.75460935616942493</c:v>
                </c:pt>
                <c:pt idx="762">
                  <c:v>0.75377037616945586</c:v>
                </c:pt>
                <c:pt idx="763">
                  <c:v>0.75242168172511015</c:v>
                </c:pt>
                <c:pt idx="764">
                  <c:v>0.75286572255501483</c:v>
                </c:pt>
                <c:pt idx="765">
                  <c:v>0.75195912616945293</c:v>
                </c:pt>
                <c:pt idx="766">
                  <c:v>0.7517036861696198</c:v>
                </c:pt>
                <c:pt idx="767">
                  <c:v>0.75178245616946526</c:v>
                </c:pt>
                <c:pt idx="768">
                  <c:v>0.750785786169331</c:v>
                </c:pt>
                <c:pt idx="769">
                  <c:v>0.75080865709732336</c:v>
                </c:pt>
                <c:pt idx="770">
                  <c:v>0.74993544616950203</c:v>
                </c:pt>
                <c:pt idx="771">
                  <c:v>0.7495466561695423</c:v>
                </c:pt>
                <c:pt idx="772">
                  <c:v>0.747837626169499</c:v>
                </c:pt>
                <c:pt idx="773">
                  <c:v>0.74790986146363991</c:v>
                </c:pt>
                <c:pt idx="774">
                  <c:v>0.74791154616957556</c:v>
                </c:pt>
                <c:pt idx="775">
                  <c:v>0.74786077616957414</c:v>
                </c:pt>
                <c:pt idx="776">
                  <c:v>0.74735880142722522</c:v>
                </c:pt>
                <c:pt idx="777">
                  <c:v>0.74720879616945979</c:v>
                </c:pt>
                <c:pt idx="778">
                  <c:v>0.74666741616944421</c:v>
                </c:pt>
                <c:pt idx="779">
                  <c:v>0.74593686616958621</c:v>
                </c:pt>
                <c:pt idx="780">
                  <c:v>0.74518359631875342</c:v>
                </c:pt>
                <c:pt idx="781">
                  <c:v>0.74456762616947003</c:v>
                </c:pt>
                <c:pt idx="782">
                  <c:v>0.74455955616947733</c:v>
                </c:pt>
                <c:pt idx="783">
                  <c:v>0.74438411070559596</c:v>
                </c:pt>
                <c:pt idx="784">
                  <c:v>0.7441862961695449</c:v>
                </c:pt>
                <c:pt idx="785">
                  <c:v>0.74435579616944381</c:v>
                </c:pt>
                <c:pt idx="786">
                  <c:v>0.74314212616944531</c:v>
                </c:pt>
                <c:pt idx="787">
                  <c:v>0.74366481616959845</c:v>
                </c:pt>
                <c:pt idx="788">
                  <c:v>0.741992036169421</c:v>
                </c:pt>
                <c:pt idx="789">
                  <c:v>0.74215553526033773</c:v>
                </c:pt>
                <c:pt idx="790">
                  <c:v>0.74291662616947463</c:v>
                </c:pt>
                <c:pt idx="791">
                  <c:v>0.74142245616948799</c:v>
                </c:pt>
                <c:pt idx="792">
                  <c:v>0.74046913616942334</c:v>
                </c:pt>
                <c:pt idx="793">
                  <c:v>0.73985255616958057</c:v>
                </c:pt>
                <c:pt idx="794">
                  <c:v>0.74026383616937608</c:v>
                </c:pt>
                <c:pt idx="795">
                  <c:v>0.7392312861694279</c:v>
                </c:pt>
                <c:pt idx="796">
                  <c:v>0.73864987322822628</c:v>
                </c:pt>
                <c:pt idx="797">
                  <c:v>0.73855803616942239</c:v>
                </c:pt>
                <c:pt idx="798">
                  <c:v>0.73832660052840993</c:v>
                </c:pt>
                <c:pt idx="799">
                  <c:v>0.73649100761262787</c:v>
                </c:pt>
                <c:pt idx="800">
                  <c:v>0.73672871616946622</c:v>
                </c:pt>
                <c:pt idx="801">
                  <c:v>0.73626691616951234</c:v>
                </c:pt>
                <c:pt idx="802">
                  <c:v>0.73590712101491818</c:v>
                </c:pt>
                <c:pt idx="803">
                  <c:v>0.73535164616951931</c:v>
                </c:pt>
                <c:pt idx="804">
                  <c:v>0.73573284616939816</c:v>
                </c:pt>
                <c:pt idx="805">
                  <c:v>0.73540335616941377</c:v>
                </c:pt>
                <c:pt idx="806">
                  <c:v>0.73436522616950128</c:v>
                </c:pt>
                <c:pt idx="807">
                  <c:v>0.73410262616948785</c:v>
                </c:pt>
                <c:pt idx="808">
                  <c:v>0.73399516854249214</c:v>
                </c:pt>
                <c:pt idx="809">
                  <c:v>0.73416631616950667</c:v>
                </c:pt>
                <c:pt idx="810">
                  <c:v>0.73339648616955344</c:v>
                </c:pt>
                <c:pt idx="811">
                  <c:v>0.73277682616952688</c:v>
                </c:pt>
                <c:pt idx="812">
                  <c:v>0.73220519616940294</c:v>
                </c:pt>
                <c:pt idx="813">
                  <c:v>0.73243962616942326</c:v>
                </c:pt>
                <c:pt idx="814">
                  <c:v>0.73147380142717111</c:v>
                </c:pt>
                <c:pt idx="815">
                  <c:v>0.73126342028707825</c:v>
                </c:pt>
                <c:pt idx="816">
                  <c:v>0.73025029616964332</c:v>
                </c:pt>
                <c:pt idx="817">
                  <c:v>0.7296270261694815</c:v>
                </c:pt>
                <c:pt idx="818">
                  <c:v>0.72937753616947987</c:v>
                </c:pt>
                <c:pt idx="819">
                  <c:v>0.72912116616943479</c:v>
                </c:pt>
                <c:pt idx="820">
                  <c:v>0.72899458493232316</c:v>
                </c:pt>
                <c:pt idx="821">
                  <c:v>0.72864530616946865</c:v>
                </c:pt>
                <c:pt idx="822">
                  <c:v>0.72759710616938378</c:v>
                </c:pt>
                <c:pt idx="823">
                  <c:v>0.72785248331231855</c:v>
                </c:pt>
                <c:pt idx="824">
                  <c:v>0.72675061505839267</c:v>
                </c:pt>
                <c:pt idx="825">
                  <c:v>0.72641025616944432</c:v>
                </c:pt>
                <c:pt idx="826">
                  <c:v>0.72636051276734293</c:v>
                </c:pt>
                <c:pt idx="827">
                  <c:v>0.72580113616947983</c:v>
                </c:pt>
                <c:pt idx="828">
                  <c:v>0.72432159616957392</c:v>
                </c:pt>
                <c:pt idx="829">
                  <c:v>0.72399590616940657</c:v>
                </c:pt>
                <c:pt idx="830">
                  <c:v>0.7241442861694054</c:v>
                </c:pt>
                <c:pt idx="831">
                  <c:v>0.72335059524161238</c:v>
                </c:pt>
                <c:pt idx="832">
                  <c:v>0.72327262616948929</c:v>
                </c:pt>
                <c:pt idx="833">
                  <c:v>0.72141028616941583</c:v>
                </c:pt>
                <c:pt idx="834">
                  <c:v>0.72106706616953886</c:v>
                </c:pt>
                <c:pt idx="835">
                  <c:v>0.72224101616940573</c:v>
                </c:pt>
                <c:pt idx="836">
                  <c:v>0.72120251616937026</c:v>
                </c:pt>
                <c:pt idx="837">
                  <c:v>0.72017931616936437</c:v>
                </c:pt>
                <c:pt idx="838">
                  <c:v>0.71966727200275216</c:v>
                </c:pt>
                <c:pt idx="839">
                  <c:v>0.71894224045519195</c:v>
                </c:pt>
                <c:pt idx="840">
                  <c:v>0.71840456431378641</c:v>
                </c:pt>
                <c:pt idx="841">
                  <c:v>0.71741333616952829</c:v>
                </c:pt>
                <c:pt idx="842">
                  <c:v>0.71735799616942586</c:v>
                </c:pt>
                <c:pt idx="843">
                  <c:v>0.71690025616949526</c:v>
                </c:pt>
                <c:pt idx="844">
                  <c:v>0.71618103854061133</c:v>
                </c:pt>
                <c:pt idx="845">
                  <c:v>0.71530273616939155</c:v>
                </c:pt>
                <c:pt idx="846">
                  <c:v>0.71549106616947711</c:v>
                </c:pt>
                <c:pt idx="847">
                  <c:v>0.71569752616935034</c:v>
                </c:pt>
                <c:pt idx="848">
                  <c:v>0.71512568172504132</c:v>
                </c:pt>
                <c:pt idx="849">
                  <c:v>0.71477331707856706</c:v>
                </c:pt>
                <c:pt idx="850">
                  <c:v>0.71377929616944868</c:v>
                </c:pt>
                <c:pt idx="851">
                  <c:v>0.71317214564986386</c:v>
                </c:pt>
                <c:pt idx="852">
                  <c:v>0.71277254616940411</c:v>
                </c:pt>
                <c:pt idx="853">
                  <c:v>0.71223139616941467</c:v>
                </c:pt>
                <c:pt idx="854">
                  <c:v>0.71115626616948191</c:v>
                </c:pt>
                <c:pt idx="855">
                  <c:v>0.7103967361694572</c:v>
                </c:pt>
                <c:pt idx="856">
                  <c:v>0.70992176410047136</c:v>
                </c:pt>
                <c:pt idx="857">
                  <c:v>0.70706531950283136</c:v>
                </c:pt>
                <c:pt idx="858">
                  <c:v>0.70680847616947062</c:v>
                </c:pt>
                <c:pt idx="859">
                  <c:v>0.70525085616954186</c:v>
                </c:pt>
                <c:pt idx="860">
                  <c:v>0.70553503616953606</c:v>
                </c:pt>
                <c:pt idx="861">
                  <c:v>0.70467451616939059</c:v>
                </c:pt>
                <c:pt idx="862">
                  <c:v>0.70448837874678816</c:v>
                </c:pt>
                <c:pt idx="863">
                  <c:v>0.70354119616958144</c:v>
                </c:pt>
                <c:pt idx="864">
                  <c:v>0.70368262616946708</c:v>
                </c:pt>
                <c:pt idx="865">
                  <c:v>0.70228434045523613</c:v>
                </c:pt>
                <c:pt idx="866">
                  <c:v>0.70185065616945508</c:v>
                </c:pt>
                <c:pt idx="867">
                  <c:v>0.70179593616941816</c:v>
                </c:pt>
                <c:pt idx="868">
                  <c:v>0.70127633616951357</c:v>
                </c:pt>
                <c:pt idx="869">
                  <c:v>0.70048863647882342</c:v>
                </c:pt>
                <c:pt idx="870">
                  <c:v>0.70064355616948149</c:v>
                </c:pt>
                <c:pt idx="871">
                  <c:v>0.70073820616934768</c:v>
                </c:pt>
                <c:pt idx="872">
                  <c:v>0.70003522616948999</c:v>
                </c:pt>
                <c:pt idx="873">
                  <c:v>0.69845497844227111</c:v>
                </c:pt>
                <c:pt idx="874">
                  <c:v>0.69813256616954789</c:v>
                </c:pt>
                <c:pt idx="875">
                  <c:v>0.6980078735921893</c:v>
                </c:pt>
                <c:pt idx="876">
                  <c:v>0.69748903616951452</c:v>
                </c:pt>
                <c:pt idx="877">
                  <c:v>0.69702985616942215</c:v>
                </c:pt>
                <c:pt idx="878">
                  <c:v>0.69715828616946851</c:v>
                </c:pt>
                <c:pt idx="879">
                  <c:v>0.69713554616949125</c:v>
                </c:pt>
                <c:pt idx="880">
                  <c:v>0.69664873605961475</c:v>
                </c:pt>
                <c:pt idx="881">
                  <c:v>0.69489280798774189</c:v>
                </c:pt>
                <c:pt idx="882">
                  <c:v>0.69455991616948154</c:v>
                </c:pt>
                <c:pt idx="883">
                  <c:v>0.69411512616939319</c:v>
                </c:pt>
                <c:pt idx="884">
                  <c:v>0.69308868616951713</c:v>
                </c:pt>
                <c:pt idx="885">
                  <c:v>0.69236457616946723</c:v>
                </c:pt>
                <c:pt idx="886">
                  <c:v>0.69238738905598041</c:v>
                </c:pt>
                <c:pt idx="887">
                  <c:v>0.69133083616954139</c:v>
                </c:pt>
                <c:pt idx="888">
                  <c:v>0.69012262616946884</c:v>
                </c:pt>
                <c:pt idx="889">
                  <c:v>0.69001331291643453</c:v>
                </c:pt>
                <c:pt idx="890">
                  <c:v>0.69031331616946545</c:v>
                </c:pt>
                <c:pt idx="891">
                  <c:v>0.68989482616956366</c:v>
                </c:pt>
                <c:pt idx="892">
                  <c:v>0.68967478080861611</c:v>
                </c:pt>
                <c:pt idx="893">
                  <c:v>0.68870050616938272</c:v>
                </c:pt>
                <c:pt idx="894">
                  <c:v>0.68849480616943026</c:v>
                </c:pt>
                <c:pt idx="895">
                  <c:v>0.6884587928361583</c:v>
                </c:pt>
                <c:pt idx="896">
                  <c:v>0.68629262616947528</c:v>
                </c:pt>
                <c:pt idx="897">
                  <c:v>0.68656062616942393</c:v>
                </c:pt>
                <c:pt idx="898">
                  <c:v>0.6862461261696069</c:v>
                </c:pt>
                <c:pt idx="899">
                  <c:v>0.6857838014272204</c:v>
                </c:pt>
                <c:pt idx="900">
                  <c:v>0.68553702616954126</c:v>
                </c:pt>
                <c:pt idx="901">
                  <c:v>0.68442833616948917</c:v>
                </c:pt>
                <c:pt idx="902">
                  <c:v>0.68513262616960446</c:v>
                </c:pt>
                <c:pt idx="903">
                  <c:v>0.68406361616943911</c:v>
                </c:pt>
                <c:pt idx="904">
                  <c:v>0.6829122008820292</c:v>
                </c:pt>
                <c:pt idx="905">
                  <c:v>0.68345729830065238</c:v>
                </c:pt>
                <c:pt idx="906">
                  <c:v>0.68219950616943947</c:v>
                </c:pt>
                <c:pt idx="907">
                  <c:v>0.68181719616939063</c:v>
                </c:pt>
                <c:pt idx="908">
                  <c:v>0.68109872616945211</c:v>
                </c:pt>
                <c:pt idx="909">
                  <c:v>0.68038756616931551</c:v>
                </c:pt>
                <c:pt idx="910">
                  <c:v>0.68056465616939477</c:v>
                </c:pt>
                <c:pt idx="911">
                  <c:v>0.6799346880251278</c:v>
                </c:pt>
                <c:pt idx="912">
                  <c:v>0.67980899603243472</c:v>
                </c:pt>
                <c:pt idx="913">
                  <c:v>0.67904545091161594</c:v>
                </c:pt>
                <c:pt idx="914">
                  <c:v>0.67834162616942706</c:v>
                </c:pt>
                <c:pt idx="915">
                  <c:v>0.67847222616953218</c:v>
                </c:pt>
                <c:pt idx="916">
                  <c:v>0.6774420561693546</c:v>
                </c:pt>
                <c:pt idx="917">
                  <c:v>0.67648345091164686</c:v>
                </c:pt>
                <c:pt idx="918">
                  <c:v>0.67737396616929857</c:v>
                </c:pt>
                <c:pt idx="919">
                  <c:v>0.67590511616947424</c:v>
                </c:pt>
                <c:pt idx="920">
                  <c:v>0.67566198616951567</c:v>
                </c:pt>
                <c:pt idx="921">
                  <c:v>0.67602262616946973</c:v>
                </c:pt>
                <c:pt idx="922">
                  <c:v>0.67401058391594404</c:v>
                </c:pt>
                <c:pt idx="923">
                  <c:v>0.67401978616942415</c:v>
                </c:pt>
                <c:pt idx="924">
                  <c:v>0.67415723441693842</c:v>
                </c:pt>
                <c:pt idx="925">
                  <c:v>0.67386040616952414</c:v>
                </c:pt>
                <c:pt idx="926">
                  <c:v>0.67335412616952794</c:v>
                </c:pt>
                <c:pt idx="927">
                  <c:v>0.67336794616943507</c:v>
                </c:pt>
                <c:pt idx="928">
                  <c:v>0.67277337616950206</c:v>
                </c:pt>
                <c:pt idx="929">
                  <c:v>0.67312527616951456</c:v>
                </c:pt>
                <c:pt idx="930">
                  <c:v>0.67228833450282366</c:v>
                </c:pt>
                <c:pt idx="931">
                  <c:v>0.6711122795028075</c:v>
                </c:pt>
                <c:pt idx="932">
                  <c:v>0.670475966169505</c:v>
                </c:pt>
                <c:pt idx="933">
                  <c:v>0.67007762616947275</c:v>
                </c:pt>
                <c:pt idx="934">
                  <c:v>0.67013107616946854</c:v>
                </c:pt>
                <c:pt idx="935">
                  <c:v>0.66934158616948025</c:v>
                </c:pt>
                <c:pt idx="936">
                  <c:v>0.66978037616934216</c:v>
                </c:pt>
                <c:pt idx="937">
                  <c:v>0.66887460489283512</c:v>
                </c:pt>
                <c:pt idx="938">
                  <c:v>0.66717562616952364</c:v>
                </c:pt>
                <c:pt idx="939">
                  <c:v>0.66703462616946751</c:v>
                </c:pt>
                <c:pt idx="940">
                  <c:v>0.6666594161694519</c:v>
                </c:pt>
                <c:pt idx="941">
                  <c:v>0.66694105616946331</c:v>
                </c:pt>
                <c:pt idx="942">
                  <c:v>0.66571314163346074</c:v>
                </c:pt>
                <c:pt idx="943">
                  <c:v>0.66677162616936414</c:v>
                </c:pt>
                <c:pt idx="944">
                  <c:v>0.66505837616944063</c:v>
                </c:pt>
                <c:pt idx="945">
                  <c:v>0.66513527616940848</c:v>
                </c:pt>
                <c:pt idx="946">
                  <c:v>0.66452695950282248</c:v>
                </c:pt>
                <c:pt idx="947">
                  <c:v>0.66556262616951756</c:v>
                </c:pt>
                <c:pt idx="948">
                  <c:v>0.66362948932730603</c:v>
                </c:pt>
                <c:pt idx="949">
                  <c:v>0.66300252200277043</c:v>
                </c:pt>
                <c:pt idx="950">
                  <c:v>0.66309737616946052</c:v>
                </c:pt>
                <c:pt idx="951">
                  <c:v>0.66255281616949446</c:v>
                </c:pt>
                <c:pt idx="952">
                  <c:v>0.66217370616942617</c:v>
                </c:pt>
                <c:pt idx="953">
                  <c:v>0.66184774616951358</c:v>
                </c:pt>
                <c:pt idx="954">
                  <c:v>0.66177249075293787</c:v>
                </c:pt>
                <c:pt idx="955">
                  <c:v>0.66235887616949185</c:v>
                </c:pt>
                <c:pt idx="956">
                  <c:v>0.66051602151827637</c:v>
                </c:pt>
                <c:pt idx="957">
                  <c:v>0.66009156616958364</c:v>
                </c:pt>
                <c:pt idx="958">
                  <c:v>0.65940953616949116</c:v>
                </c:pt>
                <c:pt idx="959">
                  <c:v>0.65911738616941307</c:v>
                </c:pt>
                <c:pt idx="960">
                  <c:v>0.65898690616954525</c:v>
                </c:pt>
                <c:pt idx="961">
                  <c:v>0.65853400761282899</c:v>
                </c:pt>
                <c:pt idx="962">
                  <c:v>0.65806762616948333</c:v>
                </c:pt>
                <c:pt idx="963">
                  <c:v>0.65748813616940538</c:v>
                </c:pt>
                <c:pt idx="964">
                  <c:v>0.65599053406421604</c:v>
                </c:pt>
                <c:pt idx="965">
                  <c:v>0.65559257616946809</c:v>
                </c:pt>
                <c:pt idx="966">
                  <c:v>0.65562855616947502</c:v>
                </c:pt>
                <c:pt idx="967">
                  <c:v>0.65499234781893279</c:v>
                </c:pt>
                <c:pt idx="968">
                  <c:v>0.65461687616942754</c:v>
                </c:pt>
                <c:pt idx="969">
                  <c:v>0.65441368616940565</c:v>
                </c:pt>
                <c:pt idx="970">
                  <c:v>0.65370017616956488</c:v>
                </c:pt>
                <c:pt idx="971">
                  <c:v>0.65412267616952136</c:v>
                </c:pt>
                <c:pt idx="972">
                  <c:v>0.65315137616948959</c:v>
                </c:pt>
                <c:pt idx="973">
                  <c:v>0.65164448331239555</c:v>
                </c:pt>
                <c:pt idx="974">
                  <c:v>0.65098696616965412</c:v>
                </c:pt>
                <c:pt idx="975">
                  <c:v>0.65123239616958983</c:v>
                </c:pt>
                <c:pt idx="976">
                  <c:v>0.65063475616942412</c:v>
                </c:pt>
                <c:pt idx="977">
                  <c:v>0.65082377616944598</c:v>
                </c:pt>
                <c:pt idx="978">
                  <c:v>0.64965206946843068</c:v>
                </c:pt>
                <c:pt idx="979">
                  <c:v>0.64941954616962505</c:v>
                </c:pt>
                <c:pt idx="980">
                  <c:v>0.64826017616942977</c:v>
                </c:pt>
                <c:pt idx="981">
                  <c:v>0.64960549573467574</c:v>
                </c:pt>
                <c:pt idx="982">
                  <c:v>0.64859035165973467</c:v>
                </c:pt>
                <c:pt idx="983">
                  <c:v>0.64806200616948217</c:v>
                </c:pt>
                <c:pt idx="984">
                  <c:v>0.64775306616958517</c:v>
                </c:pt>
                <c:pt idx="985">
                  <c:v>0.64772684491944688</c:v>
                </c:pt>
                <c:pt idx="986">
                  <c:v>0.6475120361696014</c:v>
                </c:pt>
                <c:pt idx="987">
                  <c:v>0.64662600616951238</c:v>
                </c:pt>
                <c:pt idx="988">
                  <c:v>0.64647680616953096</c:v>
                </c:pt>
                <c:pt idx="989">
                  <c:v>0.64596289889671255</c:v>
                </c:pt>
                <c:pt idx="990">
                  <c:v>0.64563231847716906</c:v>
                </c:pt>
                <c:pt idx="991">
                  <c:v>0.64504808616950982</c:v>
                </c:pt>
                <c:pt idx="992">
                  <c:v>0.6447396126557976</c:v>
                </c:pt>
                <c:pt idx="993">
                  <c:v>0.64449762616951034</c:v>
                </c:pt>
                <c:pt idx="994">
                  <c:v>0.64473420616930355</c:v>
                </c:pt>
                <c:pt idx="995">
                  <c:v>0.64458600616958961</c:v>
                </c:pt>
                <c:pt idx="996">
                  <c:v>0.64348612616950618</c:v>
                </c:pt>
                <c:pt idx="997">
                  <c:v>0.64334225616947549</c:v>
                </c:pt>
                <c:pt idx="998">
                  <c:v>0.64312340616946528</c:v>
                </c:pt>
                <c:pt idx="999">
                  <c:v>0.64434880798766869</c:v>
                </c:pt>
                <c:pt idx="1000">
                  <c:v>0.64129856095206605</c:v>
                </c:pt>
                <c:pt idx="1001">
                  <c:v>0.6416448661693579</c:v>
                </c:pt>
                <c:pt idx="1002">
                  <c:v>0.64103689616952408</c:v>
                </c:pt>
                <c:pt idx="1003">
                  <c:v>0.64079906616940718</c:v>
                </c:pt>
                <c:pt idx="1004">
                  <c:v>0.64098021616939604</c:v>
                </c:pt>
                <c:pt idx="1005">
                  <c:v>0.64015231765883129</c:v>
                </c:pt>
                <c:pt idx="1006">
                  <c:v>0.63992193569325195</c:v>
                </c:pt>
                <c:pt idx="1007">
                  <c:v>0.63888760616958962</c:v>
                </c:pt>
                <c:pt idx="1008">
                  <c:v>0.63903775116946804</c:v>
                </c:pt>
                <c:pt idx="1009">
                  <c:v>0.6381507641005868</c:v>
                </c:pt>
                <c:pt idx="1010">
                  <c:v>0.63823586616940986</c:v>
                </c:pt>
                <c:pt idx="1011">
                  <c:v>0.6380592661694493</c:v>
                </c:pt>
                <c:pt idx="1012">
                  <c:v>0.6374088237002411</c:v>
                </c:pt>
                <c:pt idx="1013">
                  <c:v>0.63675537616950351</c:v>
                </c:pt>
                <c:pt idx="1014">
                  <c:v>0.63707362616945318</c:v>
                </c:pt>
                <c:pt idx="1015">
                  <c:v>0.63623932616940237</c:v>
                </c:pt>
                <c:pt idx="1016">
                  <c:v>0.63639687616939966</c:v>
                </c:pt>
                <c:pt idx="1017">
                  <c:v>0.63494069561397737</c:v>
                </c:pt>
                <c:pt idx="1018">
                  <c:v>0.63542736575267611</c:v>
                </c:pt>
                <c:pt idx="1019">
                  <c:v>0.63480954616950669</c:v>
                </c:pt>
                <c:pt idx="1020">
                  <c:v>0.63453155616950596</c:v>
                </c:pt>
                <c:pt idx="1021">
                  <c:v>0.63421331616956422</c:v>
                </c:pt>
                <c:pt idx="1022">
                  <c:v>0.63364513616959073</c:v>
                </c:pt>
                <c:pt idx="1023">
                  <c:v>0.6329708161693901</c:v>
                </c:pt>
                <c:pt idx="1024">
                  <c:v>0.63282804552429184</c:v>
                </c:pt>
                <c:pt idx="1025">
                  <c:v>0.63280595950281793</c:v>
                </c:pt>
                <c:pt idx="1026">
                  <c:v>0.63299920616950089</c:v>
                </c:pt>
                <c:pt idx="1027">
                  <c:v>0.63200133616949472</c:v>
                </c:pt>
                <c:pt idx="1028">
                  <c:v>0.63201707616947544</c:v>
                </c:pt>
                <c:pt idx="1029">
                  <c:v>0.63131464616949984</c:v>
                </c:pt>
                <c:pt idx="1030">
                  <c:v>0.63093259524163159</c:v>
                </c:pt>
                <c:pt idx="1031">
                  <c:v>0.63120028616948787</c:v>
                </c:pt>
                <c:pt idx="1032">
                  <c:v>0.63067020616951197</c:v>
                </c:pt>
                <c:pt idx="1033">
                  <c:v>0.63046391616948938</c:v>
                </c:pt>
                <c:pt idx="1034">
                  <c:v>0.63140702616946953</c:v>
                </c:pt>
                <c:pt idx="1035">
                  <c:v>0.62921715075971463</c:v>
                </c:pt>
                <c:pt idx="1036">
                  <c:v>0.62965436616950399</c:v>
                </c:pt>
                <c:pt idx="1037">
                  <c:v>0.62915199730350935</c:v>
                </c:pt>
                <c:pt idx="1038">
                  <c:v>0.62835063616957143</c:v>
                </c:pt>
                <c:pt idx="1039">
                  <c:v>0.62814378616948829</c:v>
                </c:pt>
                <c:pt idx="1040">
                  <c:v>0.62767862616946957</c:v>
                </c:pt>
                <c:pt idx="1041">
                  <c:v>0.62762062616951653</c:v>
                </c:pt>
                <c:pt idx="1042">
                  <c:v>0.62772546902661475</c:v>
                </c:pt>
                <c:pt idx="1043">
                  <c:v>0.62524272717944029</c:v>
                </c:pt>
                <c:pt idx="1044">
                  <c:v>0.62621167616948981</c:v>
                </c:pt>
                <c:pt idx="1045">
                  <c:v>0.62655617616945847</c:v>
                </c:pt>
                <c:pt idx="1046">
                  <c:v>0.62485384616940109</c:v>
                </c:pt>
                <c:pt idx="1047">
                  <c:v>0.62487787359226843</c:v>
                </c:pt>
                <c:pt idx="1048">
                  <c:v>0.62451542616953759</c:v>
                </c:pt>
                <c:pt idx="1049">
                  <c:v>0.62438582616964311</c:v>
                </c:pt>
                <c:pt idx="1050">
                  <c:v>0.62447994759790504</c:v>
                </c:pt>
                <c:pt idx="1051">
                  <c:v>0.62317157122443234</c:v>
                </c:pt>
                <c:pt idx="1052">
                  <c:v>0.62265310616952263</c:v>
                </c:pt>
                <c:pt idx="1053">
                  <c:v>0.62235145091182176</c:v>
                </c:pt>
                <c:pt idx="1054">
                  <c:v>0.62293025616948228</c:v>
                </c:pt>
                <c:pt idx="1055">
                  <c:v>0.62205458616946885</c:v>
                </c:pt>
                <c:pt idx="1056">
                  <c:v>0.62140721616933092</c:v>
                </c:pt>
                <c:pt idx="1057">
                  <c:v>0.6215184761694843</c:v>
                </c:pt>
                <c:pt idx="1058">
                  <c:v>0.62090797099705242</c:v>
                </c:pt>
                <c:pt idx="1059">
                  <c:v>0.62082262616947048</c:v>
                </c:pt>
                <c:pt idx="1060">
                  <c:v>0.6196243130381589</c:v>
                </c:pt>
                <c:pt idx="1061">
                  <c:v>0.61919660616946715</c:v>
                </c:pt>
                <c:pt idx="1062">
                  <c:v>0.61878071616951047</c:v>
                </c:pt>
                <c:pt idx="1063">
                  <c:v>0.61846328616941548</c:v>
                </c:pt>
                <c:pt idx="1064">
                  <c:v>0.6187481961695056</c:v>
                </c:pt>
                <c:pt idx="1065">
                  <c:v>0.61831854369525274</c:v>
                </c:pt>
                <c:pt idx="1066">
                  <c:v>0.61819662616933613</c:v>
                </c:pt>
                <c:pt idx="1067">
                  <c:v>0.61778559914250764</c:v>
                </c:pt>
                <c:pt idx="1068">
                  <c:v>0.61705430702049568</c:v>
                </c:pt>
                <c:pt idx="1069">
                  <c:v>0.61702831616949538</c:v>
                </c:pt>
                <c:pt idx="1070">
                  <c:v>0.61596950245817084</c:v>
                </c:pt>
                <c:pt idx="1071">
                  <c:v>0.61566359616956845</c:v>
                </c:pt>
                <c:pt idx="1072">
                  <c:v>0.61460846616952836</c:v>
                </c:pt>
                <c:pt idx="1073">
                  <c:v>0.61411203616951582</c:v>
                </c:pt>
                <c:pt idx="1074">
                  <c:v>0.6146270761695547</c:v>
                </c:pt>
                <c:pt idx="1075">
                  <c:v>0.61398311575267428</c:v>
                </c:pt>
                <c:pt idx="1076">
                  <c:v>0.6135235595027666</c:v>
                </c:pt>
                <c:pt idx="1077">
                  <c:v>0.61378829283616199</c:v>
                </c:pt>
                <c:pt idx="1078">
                  <c:v>0.6133625361694186</c:v>
                </c:pt>
                <c:pt idx="1079">
                  <c:v>0.61329304616955937</c:v>
                </c:pt>
                <c:pt idx="1080">
                  <c:v>0.61276427616954265</c:v>
                </c:pt>
                <c:pt idx="1081">
                  <c:v>0.61257570616936619</c:v>
                </c:pt>
                <c:pt idx="1082">
                  <c:v>0.6127012511694403</c:v>
                </c:pt>
                <c:pt idx="1083">
                  <c:v>0.61210476616948029</c:v>
                </c:pt>
                <c:pt idx="1084">
                  <c:v>0.61253021616957426</c:v>
                </c:pt>
                <c:pt idx="1085">
                  <c:v>0.61147905474086883</c:v>
                </c:pt>
                <c:pt idx="1086">
                  <c:v>0.61018818980581102</c:v>
                </c:pt>
                <c:pt idx="1087">
                  <c:v>0.61054424616938263</c:v>
                </c:pt>
                <c:pt idx="1088">
                  <c:v>0.60950759616943628</c:v>
                </c:pt>
                <c:pt idx="1089">
                  <c:v>0.60965906827485128</c:v>
                </c:pt>
                <c:pt idx="1090">
                  <c:v>0.60921659616946044</c:v>
                </c:pt>
                <c:pt idx="1091">
                  <c:v>0.60921689616937158</c:v>
                </c:pt>
                <c:pt idx="1092">
                  <c:v>0.60855928616940957</c:v>
                </c:pt>
                <c:pt idx="1093">
                  <c:v>0.60835888616944089</c:v>
                </c:pt>
                <c:pt idx="1094">
                  <c:v>0.60781845950279489</c:v>
                </c:pt>
                <c:pt idx="1095">
                  <c:v>0.60681995270006439</c:v>
                </c:pt>
                <c:pt idx="1096">
                  <c:v>0.60775522616953026</c:v>
                </c:pt>
                <c:pt idx="1097">
                  <c:v>0.60687848616937856</c:v>
                </c:pt>
                <c:pt idx="1098">
                  <c:v>0.60615429616936467</c:v>
                </c:pt>
                <c:pt idx="1099">
                  <c:v>0.60609232616944553</c:v>
                </c:pt>
                <c:pt idx="1100">
                  <c:v>0.60495015616959336</c:v>
                </c:pt>
                <c:pt idx="1101">
                  <c:v>0.60481877616950896</c:v>
                </c:pt>
                <c:pt idx="1102">
                  <c:v>0.60556937616965456</c:v>
                </c:pt>
                <c:pt idx="1103">
                  <c:v>0.6058226261694557</c:v>
                </c:pt>
                <c:pt idx="1104">
                  <c:v>0.60463409283610758</c:v>
                </c:pt>
                <c:pt idx="1105">
                  <c:v>0.60442893616959736</c:v>
                </c:pt>
                <c:pt idx="1106">
                  <c:v>0.6044247461693999</c:v>
                </c:pt>
                <c:pt idx="1107">
                  <c:v>0.60352183616944899</c:v>
                </c:pt>
                <c:pt idx="1108">
                  <c:v>0.6028805061693987</c:v>
                </c:pt>
                <c:pt idx="1109">
                  <c:v>0.60221856616945502</c:v>
                </c:pt>
                <c:pt idx="1110">
                  <c:v>0.60275287359218055</c:v>
                </c:pt>
                <c:pt idx="1111">
                  <c:v>0.60210884435133494</c:v>
                </c:pt>
                <c:pt idx="1112">
                  <c:v>0.60091862616947367</c:v>
                </c:pt>
                <c:pt idx="1113">
                  <c:v>0.60181589616952635</c:v>
                </c:pt>
                <c:pt idx="1114">
                  <c:v>0.60108698616939193</c:v>
                </c:pt>
                <c:pt idx="1115">
                  <c:v>0.60073633616946154</c:v>
                </c:pt>
                <c:pt idx="1116">
                  <c:v>0.60022302200285083</c:v>
                </c:pt>
                <c:pt idx="1117">
                  <c:v>0.60002347616949692</c:v>
                </c:pt>
                <c:pt idx="1118">
                  <c:v>0.60090144616961538</c:v>
                </c:pt>
                <c:pt idx="1119">
                  <c:v>0.59970595616950106</c:v>
                </c:pt>
                <c:pt idx="1120">
                  <c:v>0.59844777616956435</c:v>
                </c:pt>
                <c:pt idx="1121">
                  <c:v>0.59674262616952944</c:v>
                </c:pt>
                <c:pt idx="1122">
                  <c:v>0.59718369195894638</c:v>
                </c:pt>
                <c:pt idx="1123">
                  <c:v>0.59664280616952681</c:v>
                </c:pt>
                <c:pt idx="1124">
                  <c:v>0.5966717461695481</c:v>
                </c:pt>
                <c:pt idx="1125">
                  <c:v>0.59679636616942844</c:v>
                </c:pt>
                <c:pt idx="1126">
                  <c:v>0.59593612616944824</c:v>
                </c:pt>
                <c:pt idx="1127">
                  <c:v>0.59534079616940971</c:v>
                </c:pt>
                <c:pt idx="1128">
                  <c:v>0.59497262616947921</c:v>
                </c:pt>
                <c:pt idx="1129">
                  <c:v>0.59505246674912371</c:v>
                </c:pt>
                <c:pt idx="1130">
                  <c:v>0.59448884616935516</c:v>
                </c:pt>
                <c:pt idx="1131">
                  <c:v>0.5945271061695081</c:v>
                </c:pt>
                <c:pt idx="1132">
                  <c:v>0.59448703616952514</c:v>
                </c:pt>
                <c:pt idx="1133">
                  <c:v>0.5939404561693209</c:v>
                </c:pt>
                <c:pt idx="1134">
                  <c:v>0.59323128596339814</c:v>
                </c:pt>
                <c:pt idx="1135">
                  <c:v>0.59336193616941557</c:v>
                </c:pt>
                <c:pt idx="1136">
                  <c:v>0.59259355344218534</c:v>
                </c:pt>
                <c:pt idx="1137">
                  <c:v>0.59212439087535529</c:v>
                </c:pt>
                <c:pt idx="1138">
                  <c:v>0.59182928616937147</c:v>
                </c:pt>
                <c:pt idx="1139">
                  <c:v>0.59205770616948428</c:v>
                </c:pt>
                <c:pt idx="1140">
                  <c:v>0.59160235616947432</c:v>
                </c:pt>
                <c:pt idx="1141">
                  <c:v>0.59159042880119728</c:v>
                </c:pt>
                <c:pt idx="1142">
                  <c:v>0.59125370616945361</c:v>
                </c:pt>
                <c:pt idx="1143">
                  <c:v>0.59070566616941278</c:v>
                </c:pt>
                <c:pt idx="1144">
                  <c:v>0.59065547616937408</c:v>
                </c:pt>
                <c:pt idx="1145">
                  <c:v>0.59064900251357244</c:v>
                </c:pt>
                <c:pt idx="1146">
                  <c:v>0.58766791783612859</c:v>
                </c:pt>
                <c:pt idx="1147">
                  <c:v>0.58764898616941252</c:v>
                </c:pt>
                <c:pt idx="1148">
                  <c:v>0.58742677616949379</c:v>
                </c:pt>
                <c:pt idx="1149">
                  <c:v>0.58750043616953462</c:v>
                </c:pt>
                <c:pt idx="1150">
                  <c:v>0.58642617616943937</c:v>
                </c:pt>
                <c:pt idx="1151">
                  <c:v>0.58618972961774318</c:v>
                </c:pt>
                <c:pt idx="1152">
                  <c:v>0.58545652813025129</c:v>
                </c:pt>
                <c:pt idx="1153">
                  <c:v>0.58457370616950755</c:v>
                </c:pt>
                <c:pt idx="1154">
                  <c:v>0.58413123616949747</c:v>
                </c:pt>
                <c:pt idx="1155">
                  <c:v>0.58370503616946223</c:v>
                </c:pt>
                <c:pt idx="1156">
                  <c:v>0.58244185616959498</c:v>
                </c:pt>
                <c:pt idx="1157">
                  <c:v>0.58397973616948207</c:v>
                </c:pt>
                <c:pt idx="1158">
                  <c:v>0.58271906366944393</c:v>
                </c:pt>
                <c:pt idx="1159">
                  <c:v>0.58230392616947313</c:v>
                </c:pt>
                <c:pt idx="1160">
                  <c:v>0.58274286146361476</c:v>
                </c:pt>
                <c:pt idx="1161">
                  <c:v>0.58173194616958313</c:v>
                </c:pt>
                <c:pt idx="1162">
                  <c:v>0.58230660616948171</c:v>
                </c:pt>
                <c:pt idx="1163">
                  <c:v>0.58159016616940562</c:v>
                </c:pt>
                <c:pt idx="1164">
                  <c:v>0.58059887616948913</c:v>
                </c:pt>
                <c:pt idx="1165">
                  <c:v>0.58068282408619609</c:v>
                </c:pt>
                <c:pt idx="1166">
                  <c:v>0.58071359616948826</c:v>
                </c:pt>
                <c:pt idx="1167">
                  <c:v>0.58048298980583013</c:v>
                </c:pt>
                <c:pt idx="1168">
                  <c:v>0.57921906946852175</c:v>
                </c:pt>
                <c:pt idx="1169">
                  <c:v>0.57890180616949749</c:v>
                </c:pt>
                <c:pt idx="1170">
                  <c:v>0.57858561616953352</c:v>
                </c:pt>
                <c:pt idx="1171">
                  <c:v>0.57812161228059722</c:v>
                </c:pt>
                <c:pt idx="1172">
                  <c:v>0.57812400616950299</c:v>
                </c:pt>
                <c:pt idx="1173">
                  <c:v>0.57753271616948609</c:v>
                </c:pt>
                <c:pt idx="1174">
                  <c:v>0.57715821616950791</c:v>
                </c:pt>
                <c:pt idx="1175">
                  <c:v>0.57698610892815339</c:v>
                </c:pt>
                <c:pt idx="1176">
                  <c:v>0.57587474521716331</c:v>
                </c:pt>
                <c:pt idx="1177">
                  <c:v>0.57586005170144006</c:v>
                </c:pt>
                <c:pt idx="1178">
                  <c:v>0.57567052616943215</c:v>
                </c:pt>
                <c:pt idx="1179">
                  <c:v>0.57533726616938452</c:v>
                </c:pt>
                <c:pt idx="1180">
                  <c:v>0.57517162616956341</c:v>
                </c:pt>
                <c:pt idx="1181">
                  <c:v>0.57418375616948936</c:v>
                </c:pt>
                <c:pt idx="1182">
                  <c:v>0.57496482616944888</c:v>
                </c:pt>
                <c:pt idx="1183">
                  <c:v>0.57351438807422994</c:v>
                </c:pt>
                <c:pt idx="1184">
                  <c:v>0.57366166616947112</c:v>
                </c:pt>
                <c:pt idx="1185">
                  <c:v>0.5726056261694481</c:v>
                </c:pt>
                <c:pt idx="1186">
                  <c:v>0.5727202361694026</c:v>
                </c:pt>
                <c:pt idx="1187">
                  <c:v>0.57280814616937903</c:v>
                </c:pt>
                <c:pt idx="1188">
                  <c:v>0.5722620636695126</c:v>
                </c:pt>
                <c:pt idx="1189">
                  <c:v>0.5710187249348877</c:v>
                </c:pt>
                <c:pt idx="1190">
                  <c:v>0.56930367718996422</c:v>
                </c:pt>
                <c:pt idx="1191">
                  <c:v>0.56941112616949852</c:v>
                </c:pt>
                <c:pt idx="1192">
                  <c:v>0.5693629261695321</c:v>
                </c:pt>
                <c:pt idx="1193">
                  <c:v>0.56898735533609113</c:v>
                </c:pt>
                <c:pt idx="1194">
                  <c:v>0.56897282616937161</c:v>
                </c:pt>
                <c:pt idx="1195">
                  <c:v>0.56683262616942898</c:v>
                </c:pt>
                <c:pt idx="1196">
                  <c:v>0.56706184616946587</c:v>
                </c:pt>
                <c:pt idx="1197">
                  <c:v>0.56710114616947749</c:v>
                </c:pt>
                <c:pt idx="1198">
                  <c:v>0.56621982616945843</c:v>
                </c:pt>
                <c:pt idx="1199">
                  <c:v>0.56649281616940073</c:v>
                </c:pt>
                <c:pt idx="1200">
                  <c:v>0.56593685533623272</c:v>
                </c:pt>
                <c:pt idx="1201">
                  <c:v>0.56628872616951753</c:v>
                </c:pt>
                <c:pt idx="1202">
                  <c:v>0.56529442246582562</c:v>
                </c:pt>
                <c:pt idx="1203">
                  <c:v>0.56467041616947711</c:v>
                </c:pt>
                <c:pt idx="1204">
                  <c:v>0.56471116616948791</c:v>
                </c:pt>
                <c:pt idx="1205">
                  <c:v>0.56462034616964729</c:v>
                </c:pt>
                <c:pt idx="1206">
                  <c:v>0.56392414700282245</c:v>
                </c:pt>
                <c:pt idx="1207">
                  <c:v>0.56386816616944202</c:v>
                </c:pt>
                <c:pt idx="1208">
                  <c:v>0.5634588261696365</c:v>
                </c:pt>
                <c:pt idx="1209">
                  <c:v>0.56378893602865787</c:v>
                </c:pt>
                <c:pt idx="1210">
                  <c:v>0.56162442616960107</c:v>
                </c:pt>
                <c:pt idx="1211">
                  <c:v>0.56211424616942907</c:v>
                </c:pt>
                <c:pt idx="1212">
                  <c:v>0.56215000116945646</c:v>
                </c:pt>
                <c:pt idx="1213">
                  <c:v>0.56228992616941298</c:v>
                </c:pt>
                <c:pt idx="1214">
                  <c:v>0.56160397616950775</c:v>
                </c:pt>
                <c:pt idx="1215">
                  <c:v>0.56156452616951924</c:v>
                </c:pt>
                <c:pt idx="1216">
                  <c:v>0.56049273255233345</c:v>
                </c:pt>
                <c:pt idx="1217">
                  <c:v>0.55993736616946421</c:v>
                </c:pt>
                <c:pt idx="1218">
                  <c:v>0.55980085533613533</c:v>
                </c:pt>
                <c:pt idx="1219">
                  <c:v>0.55936816616939211</c:v>
                </c:pt>
                <c:pt idx="1220">
                  <c:v>0.55871130616951348</c:v>
                </c:pt>
                <c:pt idx="1221">
                  <c:v>0.55856114616948105</c:v>
                </c:pt>
                <c:pt idx="1222">
                  <c:v>0.55879983616949858</c:v>
                </c:pt>
                <c:pt idx="1223">
                  <c:v>0.55919868677558782</c:v>
                </c:pt>
                <c:pt idx="1224">
                  <c:v>0.55911886146358825</c:v>
                </c:pt>
                <c:pt idx="1225">
                  <c:v>0.55700262616946361</c:v>
                </c:pt>
                <c:pt idx="1226">
                  <c:v>0.55737302616942941</c:v>
                </c:pt>
                <c:pt idx="1227">
                  <c:v>0.55653141616947721</c:v>
                </c:pt>
                <c:pt idx="1228">
                  <c:v>0.55700919616941746</c:v>
                </c:pt>
                <c:pt idx="1229">
                  <c:v>0.55641612616932434</c:v>
                </c:pt>
                <c:pt idx="1230">
                  <c:v>0.55612139147572748</c:v>
                </c:pt>
                <c:pt idx="1231">
                  <c:v>0.55513522318452146</c:v>
                </c:pt>
                <c:pt idx="1232">
                  <c:v>0.55453944969886493</c:v>
                </c:pt>
                <c:pt idx="1233">
                  <c:v>0.55331262616947186</c:v>
                </c:pt>
                <c:pt idx="1234">
                  <c:v>0.55430659616953903</c:v>
                </c:pt>
                <c:pt idx="1235">
                  <c:v>0.55475018616957072</c:v>
                </c:pt>
                <c:pt idx="1236">
                  <c:v>0.55453622616944642</c:v>
                </c:pt>
                <c:pt idx="1237">
                  <c:v>0.55433488616949944</c:v>
                </c:pt>
                <c:pt idx="1238">
                  <c:v>0.55271953526037976</c:v>
                </c:pt>
                <c:pt idx="1239">
                  <c:v>0.55371410533614096</c:v>
                </c:pt>
                <c:pt idx="1240">
                  <c:v>0.55379746616951309</c:v>
                </c:pt>
                <c:pt idx="1241">
                  <c:v>0.55199242825281658</c:v>
                </c:pt>
                <c:pt idx="1242">
                  <c:v>0.55221367616938721</c:v>
                </c:pt>
                <c:pt idx="1243">
                  <c:v>0.55249404616944275</c:v>
                </c:pt>
                <c:pt idx="1244">
                  <c:v>0.55208173616946965</c:v>
                </c:pt>
                <c:pt idx="1245">
                  <c:v>0.5514228366958065</c:v>
                </c:pt>
                <c:pt idx="1246">
                  <c:v>0.55114801616960563</c:v>
                </c:pt>
                <c:pt idx="1247">
                  <c:v>0.55164079616946537</c:v>
                </c:pt>
                <c:pt idx="1248">
                  <c:v>0.5510194419589709</c:v>
                </c:pt>
                <c:pt idx="1249">
                  <c:v>0.55041945445235285</c:v>
                </c:pt>
                <c:pt idx="1250">
                  <c:v>0.55083490616952702</c:v>
                </c:pt>
                <c:pt idx="1251">
                  <c:v>0.54969063669585694</c:v>
                </c:pt>
                <c:pt idx="1252">
                  <c:v>0.55022195616943748</c:v>
                </c:pt>
                <c:pt idx="1253">
                  <c:v>0.54971710616945302</c:v>
                </c:pt>
                <c:pt idx="1254">
                  <c:v>0.54878858616950765</c:v>
                </c:pt>
                <c:pt idx="1255">
                  <c:v>0.54786812616944758</c:v>
                </c:pt>
                <c:pt idx="1256">
                  <c:v>0.54910817616945451</c:v>
                </c:pt>
                <c:pt idx="1257">
                  <c:v>0.54829570309254905</c:v>
                </c:pt>
                <c:pt idx="1258">
                  <c:v>0.54795512616946951</c:v>
                </c:pt>
                <c:pt idx="1259">
                  <c:v>0.54765734616944428</c:v>
                </c:pt>
                <c:pt idx="1260">
                  <c:v>0.54744405616938252</c:v>
                </c:pt>
                <c:pt idx="1261">
                  <c:v>0.54754396616952761</c:v>
                </c:pt>
                <c:pt idx="1262">
                  <c:v>0.5473329061693164</c:v>
                </c:pt>
                <c:pt idx="1263">
                  <c:v>0.54709225630641356</c:v>
                </c:pt>
                <c:pt idx="1264">
                  <c:v>0.5469465561694733</c:v>
                </c:pt>
                <c:pt idx="1265">
                  <c:v>0.5469464746542485</c:v>
                </c:pt>
                <c:pt idx="1266">
                  <c:v>0.54562313932743223</c:v>
                </c:pt>
                <c:pt idx="1267">
                  <c:v>0.54572379616946876</c:v>
                </c:pt>
                <c:pt idx="1268">
                  <c:v>0.54508860616950017</c:v>
                </c:pt>
                <c:pt idx="1269">
                  <c:v>0.54457570950286538</c:v>
                </c:pt>
                <c:pt idx="1270">
                  <c:v>0.54420174616944905</c:v>
                </c:pt>
                <c:pt idx="1271">
                  <c:v>0.54406289616946424</c:v>
                </c:pt>
                <c:pt idx="1272">
                  <c:v>0.54404262616942844</c:v>
                </c:pt>
                <c:pt idx="1273">
                  <c:v>0.54353525520167523</c:v>
                </c:pt>
                <c:pt idx="1274">
                  <c:v>0.54260493386179576</c:v>
                </c:pt>
                <c:pt idx="1275">
                  <c:v>0.54263386616946718</c:v>
                </c:pt>
                <c:pt idx="1276">
                  <c:v>0.54234901564319671</c:v>
                </c:pt>
                <c:pt idx="1277">
                  <c:v>0.54191894616946001</c:v>
                </c:pt>
                <c:pt idx="1278">
                  <c:v>0.54194332616938823</c:v>
                </c:pt>
                <c:pt idx="1279">
                  <c:v>0.5415569461694929</c:v>
                </c:pt>
                <c:pt idx="1280">
                  <c:v>0.54049777616950223</c:v>
                </c:pt>
                <c:pt idx="1281">
                  <c:v>0.54070947616948217</c:v>
                </c:pt>
                <c:pt idx="1282">
                  <c:v>0.54046941649204427</c:v>
                </c:pt>
                <c:pt idx="1283">
                  <c:v>0.54022262616948069</c:v>
                </c:pt>
                <c:pt idx="1284">
                  <c:v>0.53998137616940767</c:v>
                </c:pt>
                <c:pt idx="1285">
                  <c:v>0.53892616616947464</c:v>
                </c:pt>
                <c:pt idx="1286">
                  <c:v>0.53901676616951022</c:v>
                </c:pt>
                <c:pt idx="1287">
                  <c:v>0.53848367616939186</c:v>
                </c:pt>
                <c:pt idx="1288">
                  <c:v>0.5386303361695326</c:v>
                </c:pt>
                <c:pt idx="1289">
                  <c:v>0.53816002200279911</c:v>
                </c:pt>
                <c:pt idx="1290">
                  <c:v>0.5379775361693504</c:v>
                </c:pt>
                <c:pt idx="1291">
                  <c:v>0.53831401902658627</c:v>
                </c:pt>
                <c:pt idx="1292">
                  <c:v>0.53769562616946587</c:v>
                </c:pt>
                <c:pt idx="1293">
                  <c:v>0.53755268616951923</c:v>
                </c:pt>
                <c:pt idx="1294">
                  <c:v>0.53701452616942902</c:v>
                </c:pt>
                <c:pt idx="1295">
                  <c:v>0.5366715636694579</c:v>
                </c:pt>
                <c:pt idx="1296">
                  <c:v>0.53659967616955839</c:v>
                </c:pt>
                <c:pt idx="1297">
                  <c:v>0.53608733616941606</c:v>
                </c:pt>
                <c:pt idx="1298">
                  <c:v>0.53542807616956622</c:v>
                </c:pt>
                <c:pt idx="1299">
                  <c:v>0.53603417616947979</c:v>
                </c:pt>
                <c:pt idx="1300">
                  <c:v>0.53552767701694393</c:v>
                </c:pt>
                <c:pt idx="1301">
                  <c:v>0.5342026261694599</c:v>
                </c:pt>
                <c:pt idx="1302">
                  <c:v>0.53454070063760639</c:v>
                </c:pt>
                <c:pt idx="1303">
                  <c:v>0.53412076616946536</c:v>
                </c:pt>
                <c:pt idx="1304">
                  <c:v>0.53413621616932971</c:v>
                </c:pt>
                <c:pt idx="1305">
                  <c:v>0.53389117616951864</c:v>
                </c:pt>
                <c:pt idx="1306">
                  <c:v>0.5329660361694124</c:v>
                </c:pt>
                <c:pt idx="1307">
                  <c:v>0.53327201616953346</c:v>
                </c:pt>
                <c:pt idx="1308">
                  <c:v>0.53267262616955691</c:v>
                </c:pt>
                <c:pt idx="1309">
                  <c:v>0.53245180649727786</c:v>
                </c:pt>
                <c:pt idx="1310">
                  <c:v>0.53224662616948137</c:v>
                </c:pt>
                <c:pt idx="1311">
                  <c:v>0.53225069616949838</c:v>
                </c:pt>
                <c:pt idx="1312">
                  <c:v>0.53182167616940035</c:v>
                </c:pt>
                <c:pt idx="1313">
                  <c:v>0.53207118616944626</c:v>
                </c:pt>
                <c:pt idx="1314">
                  <c:v>0.53162494616942979</c:v>
                </c:pt>
                <c:pt idx="1315">
                  <c:v>0.53148398406418096</c:v>
                </c:pt>
                <c:pt idx="1316">
                  <c:v>0.53122234616941455</c:v>
                </c:pt>
                <c:pt idx="1317">
                  <c:v>0.53061890616940843</c:v>
                </c:pt>
                <c:pt idx="1318">
                  <c:v>0.53063632182164611</c:v>
                </c:pt>
                <c:pt idx="1319">
                  <c:v>0.52918338292630551</c:v>
                </c:pt>
                <c:pt idx="1320">
                  <c:v>0.52933988616942429</c:v>
                </c:pt>
                <c:pt idx="1321">
                  <c:v>0.52871454283609864</c:v>
                </c:pt>
                <c:pt idx="1322">
                  <c:v>0.52944894249587549</c:v>
                </c:pt>
                <c:pt idx="1323">
                  <c:v>0.52841783616949556</c:v>
                </c:pt>
                <c:pt idx="1324">
                  <c:v>0.52851362616938502</c:v>
                </c:pt>
                <c:pt idx="1325">
                  <c:v>0.52814257444535428</c:v>
                </c:pt>
                <c:pt idx="1326">
                  <c:v>0.52814595950276555</c:v>
                </c:pt>
                <c:pt idx="1327">
                  <c:v>0.52719891616956716</c:v>
                </c:pt>
                <c:pt idx="1328">
                  <c:v>0.5274828051167475</c:v>
                </c:pt>
                <c:pt idx="1329">
                  <c:v>0.52690107616939486</c:v>
                </c:pt>
                <c:pt idx="1330">
                  <c:v>0.52651242616936145</c:v>
                </c:pt>
                <c:pt idx="1331">
                  <c:v>0.52652987616963287</c:v>
                </c:pt>
                <c:pt idx="1332">
                  <c:v>0.52655451616936944</c:v>
                </c:pt>
                <c:pt idx="1333">
                  <c:v>0.52543324616938492</c:v>
                </c:pt>
                <c:pt idx="1334">
                  <c:v>0.5265413061695341</c:v>
                </c:pt>
                <c:pt idx="1335">
                  <c:v>0.52550250852240765</c:v>
                </c:pt>
                <c:pt idx="1336">
                  <c:v>0.52507349616948318</c:v>
                </c:pt>
                <c:pt idx="1337">
                  <c:v>0.52485272616938516</c:v>
                </c:pt>
                <c:pt idx="1338">
                  <c:v>0.52504285616956281</c:v>
                </c:pt>
                <c:pt idx="1339">
                  <c:v>0.52412138616944048</c:v>
                </c:pt>
                <c:pt idx="1340">
                  <c:v>0.52479669616954538</c:v>
                </c:pt>
                <c:pt idx="1341">
                  <c:v>0.52365678406427207</c:v>
                </c:pt>
                <c:pt idx="1342">
                  <c:v>0.5236756761695176</c:v>
                </c:pt>
                <c:pt idx="1343">
                  <c:v>0.52352624881098109</c:v>
                </c:pt>
                <c:pt idx="1344">
                  <c:v>0.52218685693866007</c:v>
                </c:pt>
                <c:pt idx="1345">
                  <c:v>0.52259724616934022</c:v>
                </c:pt>
                <c:pt idx="1346">
                  <c:v>0.52168432616953453</c:v>
                </c:pt>
                <c:pt idx="1347">
                  <c:v>0.52140368250753966</c:v>
                </c:pt>
                <c:pt idx="1348">
                  <c:v>0.52081072616954316</c:v>
                </c:pt>
                <c:pt idx="1349">
                  <c:v>0.52131042616953494</c:v>
                </c:pt>
                <c:pt idx="1350">
                  <c:v>0.52206020616954163</c:v>
                </c:pt>
                <c:pt idx="1351">
                  <c:v>0.52061674481358011</c:v>
                </c:pt>
                <c:pt idx="1352">
                  <c:v>0.52048575116947404</c:v>
                </c:pt>
                <c:pt idx="1353">
                  <c:v>0.52103212616945882</c:v>
                </c:pt>
                <c:pt idx="1354">
                  <c:v>0.5202911793610383</c:v>
                </c:pt>
                <c:pt idx="1355">
                  <c:v>0.51982283616945324</c:v>
                </c:pt>
                <c:pt idx="1356">
                  <c:v>0.51962975616947915</c:v>
                </c:pt>
                <c:pt idx="1357">
                  <c:v>0.51993153616953691</c:v>
                </c:pt>
                <c:pt idx="1358">
                  <c:v>0.51909339616950945</c:v>
                </c:pt>
                <c:pt idx="1359">
                  <c:v>0.51924232090631506</c:v>
                </c:pt>
                <c:pt idx="1360">
                  <c:v>0.51897942616950843</c:v>
                </c:pt>
                <c:pt idx="1361">
                  <c:v>0.51908501078487745</c:v>
                </c:pt>
                <c:pt idx="1362">
                  <c:v>0.51745501747383571</c:v>
                </c:pt>
                <c:pt idx="1363">
                  <c:v>0.51739602616939351</c:v>
                </c:pt>
                <c:pt idx="1364">
                  <c:v>0.51758109616947934</c:v>
                </c:pt>
                <c:pt idx="1365">
                  <c:v>0.51726972616945943</c:v>
                </c:pt>
                <c:pt idx="1366">
                  <c:v>0.51761312616950761</c:v>
                </c:pt>
                <c:pt idx="1367">
                  <c:v>0.51712522616956846</c:v>
                </c:pt>
                <c:pt idx="1368">
                  <c:v>0.51695712616944434</c:v>
                </c:pt>
                <c:pt idx="1369">
                  <c:v>0.51633671545519633</c:v>
                </c:pt>
                <c:pt idx="1370">
                  <c:v>0.51466254142366097</c:v>
                </c:pt>
                <c:pt idx="1371">
                  <c:v>0.51501071616951322</c:v>
                </c:pt>
                <c:pt idx="1372">
                  <c:v>0.51483990616956987</c:v>
                </c:pt>
                <c:pt idx="1373">
                  <c:v>0.51441738406418835</c:v>
                </c:pt>
                <c:pt idx="1374">
                  <c:v>0.51398446616950366</c:v>
                </c:pt>
                <c:pt idx="1375">
                  <c:v>0.5144895661695017</c:v>
                </c:pt>
                <c:pt idx="1376">
                  <c:v>0.51356288331228939</c:v>
                </c:pt>
                <c:pt idx="1377">
                  <c:v>0.5134526261694532</c:v>
                </c:pt>
                <c:pt idx="1378">
                  <c:v>0.51336122616940827</c:v>
                </c:pt>
                <c:pt idx="1379">
                  <c:v>0.51176201616948447</c:v>
                </c:pt>
                <c:pt idx="1380">
                  <c:v>0.51272989985359629</c:v>
                </c:pt>
                <c:pt idx="1381">
                  <c:v>0.51197965616945851</c:v>
                </c:pt>
                <c:pt idx="1382">
                  <c:v>0.51176223616937477</c:v>
                </c:pt>
                <c:pt idx="1383">
                  <c:v>0.5117011261696689</c:v>
                </c:pt>
                <c:pt idx="1384">
                  <c:v>0.51090158616946724</c:v>
                </c:pt>
                <c:pt idx="1385">
                  <c:v>0.51173856366945358</c:v>
                </c:pt>
                <c:pt idx="1386">
                  <c:v>0.50989262616946007</c:v>
                </c:pt>
                <c:pt idx="1387">
                  <c:v>0.51063486616955345</c:v>
                </c:pt>
                <c:pt idx="1388">
                  <c:v>0.51024480616953838</c:v>
                </c:pt>
                <c:pt idx="1389">
                  <c:v>0.51016994616941247</c:v>
                </c:pt>
                <c:pt idx="1390">
                  <c:v>0.50989322616938182</c:v>
                </c:pt>
                <c:pt idx="1391">
                  <c:v>0.51035286616938436</c:v>
                </c:pt>
                <c:pt idx="1392">
                  <c:v>0.51011508932745642</c:v>
                </c:pt>
                <c:pt idx="1393">
                  <c:v>0.50933866616944101</c:v>
                </c:pt>
                <c:pt idx="1394">
                  <c:v>0.50842027322835293</c:v>
                </c:pt>
                <c:pt idx="1395">
                  <c:v>0.5077809595028242</c:v>
                </c:pt>
                <c:pt idx="1396">
                  <c:v>0.50807934616946682</c:v>
                </c:pt>
                <c:pt idx="1397">
                  <c:v>0.50767742616942257</c:v>
                </c:pt>
                <c:pt idx="1398">
                  <c:v>0.50781478616944753</c:v>
                </c:pt>
                <c:pt idx="1399">
                  <c:v>0.50768876158620913</c:v>
                </c:pt>
                <c:pt idx="1400">
                  <c:v>0.50750521616949129</c:v>
                </c:pt>
                <c:pt idx="1401">
                  <c:v>0.5073923461695955</c:v>
                </c:pt>
                <c:pt idx="1402">
                  <c:v>0.50670971616941074</c:v>
                </c:pt>
                <c:pt idx="1403">
                  <c:v>0.50600720950274081</c:v>
                </c:pt>
                <c:pt idx="1404">
                  <c:v>0.506724626169472</c:v>
                </c:pt>
                <c:pt idx="1405">
                  <c:v>0.50625468616951252</c:v>
                </c:pt>
                <c:pt idx="1406">
                  <c:v>0.50597733616940843</c:v>
                </c:pt>
                <c:pt idx="1407">
                  <c:v>0.50532924722212158</c:v>
                </c:pt>
                <c:pt idx="1408">
                  <c:v>0.50528358616956837</c:v>
                </c:pt>
                <c:pt idx="1409">
                  <c:v>0.50424915616939359</c:v>
                </c:pt>
                <c:pt idx="1410">
                  <c:v>0.50417865616958579</c:v>
                </c:pt>
                <c:pt idx="1411">
                  <c:v>0.50422826616953387</c:v>
                </c:pt>
                <c:pt idx="1412">
                  <c:v>0.504203076169631</c:v>
                </c:pt>
                <c:pt idx="1413">
                  <c:v>0.50426867880103998</c:v>
                </c:pt>
                <c:pt idx="1414">
                  <c:v>0.50196643569326227</c:v>
                </c:pt>
                <c:pt idx="1415">
                  <c:v>0.50255790616948559</c:v>
                </c:pt>
                <c:pt idx="1416">
                  <c:v>0.50239852616944347</c:v>
                </c:pt>
                <c:pt idx="1417">
                  <c:v>0.50285727616932263</c:v>
                </c:pt>
                <c:pt idx="1418">
                  <c:v>0.50145179616937696</c:v>
                </c:pt>
                <c:pt idx="1419">
                  <c:v>0.5016506841406283</c:v>
                </c:pt>
                <c:pt idx="1420">
                  <c:v>0.50131510616945718</c:v>
                </c:pt>
                <c:pt idx="1421">
                  <c:v>0.50087072616942407</c:v>
                </c:pt>
                <c:pt idx="1422">
                  <c:v>0.50035393616948909</c:v>
                </c:pt>
                <c:pt idx="1423">
                  <c:v>0.50118762616951074</c:v>
                </c:pt>
                <c:pt idx="1424">
                  <c:v>0.50010182616951226</c:v>
                </c:pt>
                <c:pt idx="1425">
                  <c:v>0.49971212616949856</c:v>
                </c:pt>
                <c:pt idx="1426">
                  <c:v>0.49957630616941628</c:v>
                </c:pt>
                <c:pt idx="1427">
                  <c:v>0.4994645534422375</c:v>
                </c:pt>
                <c:pt idx="1428">
                  <c:v>0.49753762616947483</c:v>
                </c:pt>
                <c:pt idx="1429">
                  <c:v>0.49826387616950285</c:v>
                </c:pt>
                <c:pt idx="1430">
                  <c:v>0.49839582616945677</c:v>
                </c:pt>
                <c:pt idx="1431">
                  <c:v>0.4988540961695378</c:v>
                </c:pt>
                <c:pt idx="1432">
                  <c:v>0.49841339459052847</c:v>
                </c:pt>
                <c:pt idx="1433">
                  <c:v>0.49768834616943991</c:v>
                </c:pt>
                <c:pt idx="1434">
                  <c:v>0.49783125616946222</c:v>
                </c:pt>
                <c:pt idx="1435">
                  <c:v>0.49789759616936635</c:v>
                </c:pt>
                <c:pt idx="1436">
                  <c:v>0.49755283396169148</c:v>
                </c:pt>
                <c:pt idx="1437">
                  <c:v>0.49688571038005591</c:v>
                </c:pt>
                <c:pt idx="1438">
                  <c:v>0.49645483893543485</c:v>
                </c:pt>
                <c:pt idx="1439">
                  <c:v>0.49601388616930819</c:v>
                </c:pt>
                <c:pt idx="1440">
                  <c:v>0.49538180616950456</c:v>
                </c:pt>
                <c:pt idx="1441">
                  <c:v>0.49554812616942456</c:v>
                </c:pt>
                <c:pt idx="1442">
                  <c:v>0.49536815616954755</c:v>
                </c:pt>
                <c:pt idx="1443">
                  <c:v>0.49483362616945215</c:v>
                </c:pt>
                <c:pt idx="1444">
                  <c:v>0.4955360025137594</c:v>
                </c:pt>
                <c:pt idx="1445">
                  <c:v>0.49457754283615429</c:v>
                </c:pt>
                <c:pt idx="1446">
                  <c:v>0.49396150616948376</c:v>
                </c:pt>
                <c:pt idx="1447">
                  <c:v>0.49397487616953129</c:v>
                </c:pt>
                <c:pt idx="1448">
                  <c:v>0.49347788616940136</c:v>
                </c:pt>
                <c:pt idx="1449">
                  <c:v>0.49332987616946866</c:v>
                </c:pt>
                <c:pt idx="1450">
                  <c:v>0.4931082788010599</c:v>
                </c:pt>
                <c:pt idx="1451">
                  <c:v>0.49267141616948606</c:v>
                </c:pt>
                <c:pt idx="1452">
                  <c:v>0.49236310765101621</c:v>
                </c:pt>
                <c:pt idx="1453">
                  <c:v>0.49372262616945761</c:v>
                </c:pt>
                <c:pt idx="1454">
                  <c:v>0.49210726616942679</c:v>
                </c:pt>
                <c:pt idx="1455">
                  <c:v>0.49256222616962475</c:v>
                </c:pt>
                <c:pt idx="1456">
                  <c:v>0.49229688390155957</c:v>
                </c:pt>
                <c:pt idx="1457">
                  <c:v>0.4911665453613665</c:v>
                </c:pt>
                <c:pt idx="1458">
                  <c:v>0.49082148616943755</c:v>
                </c:pt>
                <c:pt idx="1459">
                  <c:v>0.49144659616951003</c:v>
                </c:pt>
                <c:pt idx="1460">
                  <c:v>0.49052993616946594</c:v>
                </c:pt>
                <c:pt idx="1461">
                  <c:v>0.49092768616942806</c:v>
                </c:pt>
                <c:pt idx="1462">
                  <c:v>0.49013871312600088</c:v>
                </c:pt>
                <c:pt idx="1463">
                  <c:v>0.48994704126370436</c:v>
                </c:pt>
                <c:pt idx="1464">
                  <c:v>0.49024763616935729</c:v>
                </c:pt>
                <c:pt idx="1465">
                  <c:v>0.48929943616963101</c:v>
                </c:pt>
                <c:pt idx="1466">
                  <c:v>0.48901692616946946</c:v>
                </c:pt>
                <c:pt idx="1467">
                  <c:v>0.48900777616950108</c:v>
                </c:pt>
                <c:pt idx="1468">
                  <c:v>0.48846984616949385</c:v>
                </c:pt>
                <c:pt idx="1469">
                  <c:v>0.48790879459052405</c:v>
                </c:pt>
                <c:pt idx="1470">
                  <c:v>0.48744381095198719</c:v>
                </c:pt>
                <c:pt idx="1471">
                  <c:v>0.48805136110917147</c:v>
                </c:pt>
                <c:pt idx="1472">
                  <c:v>0.4875560261695</c:v>
                </c:pt>
                <c:pt idx="1473">
                  <c:v>0.48655537616940592</c:v>
                </c:pt>
                <c:pt idx="1474">
                  <c:v>0.48713093616952108</c:v>
                </c:pt>
              </c:numCache>
            </c:numRef>
          </c:val>
          <c:smooth val="0"/>
          <c:extLs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0.14080440616936585</c:v>
                </c:pt>
                <c:pt idx="3">
                  <c:v>0.13949042616945917</c:v>
                </c:pt>
                <c:pt idx="4">
                  <c:v>0.13858812616959426</c:v>
                </c:pt>
                <c:pt idx="5">
                  <c:v>0.13769561586030932</c:v>
                </c:pt>
                <c:pt idx="6">
                  <c:v>0.13668258616965545</c:v>
                </c:pt>
                <c:pt idx="7">
                  <c:v>0.13635262616963928</c:v>
                </c:pt>
                <c:pt idx="8">
                  <c:v>0.13635262616942612</c:v>
                </c:pt>
                <c:pt idx="9">
                  <c:v>0.13571262616949298</c:v>
                </c:pt>
                <c:pt idx="10">
                  <c:v>0.13571262616957824</c:v>
                </c:pt>
                <c:pt idx="11">
                  <c:v>0.13463387616948808</c:v>
                </c:pt>
                <c:pt idx="12">
                  <c:v>0.1311734220878833</c:v>
                </c:pt>
                <c:pt idx="13">
                  <c:v>0.12766768616941704</c:v>
                </c:pt>
                <c:pt idx="14">
                  <c:v>0.12276780616934957</c:v>
                </c:pt>
                <c:pt idx="15">
                  <c:v>0.12039262616937663</c:v>
                </c:pt>
                <c:pt idx="16">
                  <c:v>0.12039262616937663</c:v>
                </c:pt>
                <c:pt idx="17">
                  <c:v>0.11882591012003729</c:v>
                </c:pt>
                <c:pt idx="18">
                  <c:v>0.1153526261693969</c:v>
                </c:pt>
                <c:pt idx="19">
                  <c:v>0.11535262616936848</c:v>
                </c:pt>
                <c:pt idx="20">
                  <c:v>0.11535262616936848</c:v>
                </c:pt>
                <c:pt idx="21">
                  <c:v>0.11535262616936848</c:v>
                </c:pt>
                <c:pt idx="22">
                  <c:v>0.11535262616936848</c:v>
                </c:pt>
                <c:pt idx="23">
                  <c:v>0.11535262616936848</c:v>
                </c:pt>
                <c:pt idx="24">
                  <c:v>0.11533574305258298</c:v>
                </c:pt>
                <c:pt idx="25">
                  <c:v>0.11290198100805071</c:v>
                </c:pt>
                <c:pt idx="26">
                  <c:v>0.1110554761694118</c:v>
                </c:pt>
                <c:pt idx="27">
                  <c:v>0.11094362616938724</c:v>
                </c:pt>
                <c:pt idx="28">
                  <c:v>0.10659639616935124</c:v>
                </c:pt>
                <c:pt idx="29">
                  <c:v>0.10253381616946911</c:v>
                </c:pt>
                <c:pt idx="30">
                  <c:v>0.10079262616956441</c:v>
                </c:pt>
                <c:pt idx="31">
                  <c:v>0.10275078616952271</c:v>
                </c:pt>
                <c:pt idx="32">
                  <c:v>0.10556692616941632</c:v>
                </c:pt>
                <c:pt idx="33">
                  <c:v>0.10591262616942743</c:v>
                </c:pt>
                <c:pt idx="34">
                  <c:v>0.1058969118837183</c:v>
                </c:pt>
                <c:pt idx="35">
                  <c:v>0.10530867616955675</c:v>
                </c:pt>
                <c:pt idx="36">
                  <c:v>0.10527697616943499</c:v>
                </c:pt>
                <c:pt idx="37">
                  <c:v>0.10506542616954562</c:v>
                </c:pt>
                <c:pt idx="38">
                  <c:v>0.10508262616954767</c:v>
                </c:pt>
                <c:pt idx="39">
                  <c:v>0.10508262616954767</c:v>
                </c:pt>
                <c:pt idx="40">
                  <c:v>0.10291335533618451</c:v>
                </c:pt>
                <c:pt idx="41">
                  <c:v>0.10233842104129565</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0.10026262616942461</c:v>
                </c:pt>
                <c:pt idx="51">
                  <c:v>9.9642626169512027E-2</c:v>
                </c:pt>
                <c:pt idx="52">
                  <c:v>9.9506526169449216E-2</c:v>
                </c:pt>
                <c:pt idx="53">
                  <c:v>9.8940426169335183E-2</c:v>
                </c:pt>
                <c:pt idx="54">
                  <c:v>0.10116032616947734</c:v>
                </c:pt>
                <c:pt idx="55">
                  <c:v>0.10242442616944913</c:v>
                </c:pt>
                <c:pt idx="56">
                  <c:v>0.10223400761272217</c:v>
                </c:pt>
                <c:pt idx="57">
                  <c:v>9.8630176169507422E-2</c:v>
                </c:pt>
                <c:pt idx="58">
                  <c:v>9.8542626169404457E-2</c:v>
                </c:pt>
                <c:pt idx="59">
                  <c:v>9.8039923466799905E-2</c:v>
                </c:pt>
                <c:pt idx="60">
                  <c:v>8.9679247791096373E-2</c:v>
                </c:pt>
                <c:pt idx="61">
                  <c:v>8.878787616953332E-2</c:v>
                </c:pt>
                <c:pt idx="62">
                  <c:v>8.5582326169429734E-2</c:v>
                </c:pt>
                <c:pt idx="63">
                  <c:v>8.4768326169637476E-2</c:v>
                </c:pt>
                <c:pt idx="64">
                  <c:v>8.480262616964751E-2</c:v>
                </c:pt>
                <c:pt idx="65">
                  <c:v>8.480262616964751E-2</c:v>
                </c:pt>
                <c:pt idx="66">
                  <c:v>8.5440526169719533E-2</c:v>
                </c:pt>
                <c:pt idx="67">
                  <c:v>8.6092626169616437E-2</c:v>
                </c:pt>
                <c:pt idx="68">
                  <c:v>8.3925462533201767E-2</c:v>
                </c:pt>
                <c:pt idx="69">
                  <c:v>8.2445626169601383E-2</c:v>
                </c:pt>
                <c:pt idx="70">
                  <c:v>8.2663326169651441E-2</c:v>
                </c:pt>
                <c:pt idx="71">
                  <c:v>8.4788326169487505E-2</c:v>
                </c:pt>
                <c:pt idx="72">
                  <c:v>8.7200876169404751E-2</c:v>
                </c:pt>
                <c:pt idx="73">
                  <c:v>8.7597626169412024E-2</c:v>
                </c:pt>
                <c:pt idx="74">
                  <c:v>8.713607616961383E-2</c:v>
                </c:pt>
                <c:pt idx="75">
                  <c:v>8.6760959502782953E-2</c:v>
                </c:pt>
                <c:pt idx="76">
                  <c:v>9.2798444351359421E-2</c:v>
                </c:pt>
                <c:pt idx="77">
                  <c:v>9.2423526169554293E-2</c:v>
                </c:pt>
                <c:pt idx="78">
                  <c:v>9.1879946169513005E-2</c:v>
                </c:pt>
                <c:pt idx="79">
                  <c:v>9.0243512767486322E-2</c:v>
                </c:pt>
                <c:pt idx="80">
                  <c:v>9.2080646169279134E-2</c:v>
                </c:pt>
                <c:pt idx="81">
                  <c:v>9.246652616947415E-2</c:v>
                </c:pt>
                <c:pt idx="82">
                  <c:v>9.3304766169410414E-2</c:v>
                </c:pt>
                <c:pt idx="83">
                  <c:v>9.0749816169434894E-2</c:v>
                </c:pt>
                <c:pt idx="84">
                  <c:v>8.7097408778163299E-2</c:v>
                </c:pt>
                <c:pt idx="85">
                  <c:v>8.3671651810405478E-2</c:v>
                </c:pt>
                <c:pt idx="86">
                  <c:v>8.2711626169341912E-2</c:v>
                </c:pt>
                <c:pt idx="87">
                  <c:v>8.6085176169589772E-2</c:v>
                </c:pt>
                <c:pt idx="88">
                  <c:v>8.5780106169593751E-2</c:v>
                </c:pt>
                <c:pt idx="89">
                  <c:v>8.4347266169729096E-2</c:v>
                </c:pt>
                <c:pt idx="90">
                  <c:v>8.4088626169702252E-2</c:v>
                </c:pt>
                <c:pt idx="91">
                  <c:v>8.1946496169464922E-2</c:v>
                </c:pt>
                <c:pt idx="92">
                  <c:v>7.927357616928532E-2</c:v>
                </c:pt>
                <c:pt idx="93">
                  <c:v>7.7653501169464789E-2</c:v>
                </c:pt>
                <c:pt idx="94">
                  <c:v>7.7601026169475062E-2</c:v>
                </c:pt>
                <c:pt idx="95">
                  <c:v>7.8986346169628519E-2</c:v>
                </c:pt>
                <c:pt idx="96">
                  <c:v>7.9037626169608188E-2</c:v>
                </c:pt>
                <c:pt idx="97">
                  <c:v>7.9037626169622399E-2</c:v>
                </c:pt>
                <c:pt idx="98">
                  <c:v>7.8443456169438264E-2</c:v>
                </c:pt>
                <c:pt idx="99">
                  <c:v>8.0900726169431891E-2</c:v>
                </c:pt>
                <c:pt idx="100">
                  <c:v>7.9823666169417606E-2</c:v>
                </c:pt>
                <c:pt idx="101">
                  <c:v>8.0090257748452132E-2</c:v>
                </c:pt>
                <c:pt idx="102">
                  <c:v>7.99126261694596E-2</c:v>
                </c:pt>
                <c:pt idx="103">
                  <c:v>8.55431434109164E-2</c:v>
                </c:pt>
                <c:pt idx="104">
                  <c:v>8.7610326169610175E-2</c:v>
                </c:pt>
                <c:pt idx="105">
                  <c:v>8.8321026169680295E-2</c:v>
                </c:pt>
                <c:pt idx="106">
                  <c:v>9.0029386169476311E-2</c:v>
                </c:pt>
                <c:pt idx="107">
                  <c:v>8.9754626169280982E-2</c:v>
                </c:pt>
                <c:pt idx="108">
                  <c:v>8.8051266169557607E-2</c:v>
                </c:pt>
                <c:pt idx="109">
                  <c:v>8.7352626169575842E-2</c:v>
                </c:pt>
                <c:pt idx="110">
                  <c:v>8.7352626169575842E-2</c:v>
                </c:pt>
                <c:pt idx="111">
                  <c:v>8.8912626169530995E-2</c:v>
                </c:pt>
                <c:pt idx="112">
                  <c:v>8.9293459502911787E-2</c:v>
                </c:pt>
                <c:pt idx="113">
                  <c:v>8.9782926169505117E-2</c:v>
                </c:pt>
                <c:pt idx="114">
                  <c:v>8.8990626169547227E-2</c:v>
                </c:pt>
                <c:pt idx="115">
                  <c:v>8.909224616941458E-2</c:v>
                </c:pt>
                <c:pt idx="116">
                  <c:v>8.8799999906839844E-2</c:v>
                </c:pt>
                <c:pt idx="117">
                  <c:v>9.2960126169387536E-2</c:v>
                </c:pt>
                <c:pt idx="118">
                  <c:v>9.5372626169407226E-2</c:v>
                </c:pt>
                <c:pt idx="119">
                  <c:v>9.5662626169513487E-2</c:v>
                </c:pt>
                <c:pt idx="120">
                  <c:v>9.4365751169490864E-2</c:v>
                </c:pt>
                <c:pt idx="121">
                  <c:v>9.2529426169292606E-2</c:v>
                </c:pt>
                <c:pt idx="122">
                  <c:v>9.1680855336235823E-2</c:v>
                </c:pt>
                <c:pt idx="123">
                  <c:v>8.8609426169654171E-2</c:v>
                </c:pt>
                <c:pt idx="124">
                  <c:v>8.5883926169387337E-2</c:v>
                </c:pt>
                <c:pt idx="125">
                  <c:v>8.5290626169495454E-2</c:v>
                </c:pt>
                <c:pt idx="126">
                  <c:v>8.6041086169402092E-2</c:v>
                </c:pt>
                <c:pt idx="127">
                  <c:v>8.7249126169467672E-2</c:v>
                </c:pt>
                <c:pt idx="128">
                  <c:v>8.916262616946824E-2</c:v>
                </c:pt>
                <c:pt idx="129">
                  <c:v>8.8438595866534797E-2</c:v>
                </c:pt>
                <c:pt idx="130">
                  <c:v>8.7467406169480455E-2</c:v>
                </c:pt>
                <c:pt idx="131">
                  <c:v>9.0144626169447406E-2</c:v>
                </c:pt>
                <c:pt idx="132">
                  <c:v>9.1104513924491926E-2</c:v>
                </c:pt>
                <c:pt idx="133">
                  <c:v>8.8019506169345618E-2</c:v>
                </c:pt>
                <c:pt idx="134">
                  <c:v>8.6639226169239691E-2</c:v>
                </c:pt>
                <c:pt idx="135">
                  <c:v>8.612262616929911E-2</c:v>
                </c:pt>
                <c:pt idx="136">
                  <c:v>8.520982616960282E-2</c:v>
                </c:pt>
                <c:pt idx="137">
                  <c:v>8.4351573537844615E-2</c:v>
                </c:pt>
                <c:pt idx="138">
                  <c:v>8.627262616947462E-2</c:v>
                </c:pt>
                <c:pt idx="139">
                  <c:v>8.6272626169616728E-2</c:v>
                </c:pt>
                <c:pt idx="140">
                  <c:v>8.6272626169574096E-2</c:v>
                </c:pt>
                <c:pt idx="141">
                  <c:v>8.3665876169348508E-2</c:v>
                </c:pt>
                <c:pt idx="142">
                  <c:v>8.3577926169454031E-2</c:v>
                </c:pt>
                <c:pt idx="143">
                  <c:v>8.6136363543090511E-2</c:v>
                </c:pt>
                <c:pt idx="144">
                  <c:v>8.6226626169363385E-2</c:v>
                </c:pt>
                <c:pt idx="145">
                  <c:v>8.4084526169405649E-2</c:v>
                </c:pt>
                <c:pt idx="146">
                  <c:v>8.3952626169462974E-2</c:v>
                </c:pt>
                <c:pt idx="147">
                  <c:v>8.4372626169525233E-2</c:v>
                </c:pt>
                <c:pt idx="148">
                  <c:v>8.2801434250200145E-2</c:v>
                </c:pt>
                <c:pt idx="149">
                  <c:v>8.3256626169429637E-2</c:v>
                </c:pt>
                <c:pt idx="150">
                  <c:v>8.3256626169429637E-2</c:v>
                </c:pt>
                <c:pt idx="151">
                  <c:v>8.4522936169520335E-2</c:v>
                </c:pt>
                <c:pt idx="152">
                  <c:v>8.6497766169586043E-2</c:v>
                </c:pt>
                <c:pt idx="153">
                  <c:v>8.7502426169379532E-2</c:v>
                </c:pt>
                <c:pt idx="154">
                  <c:v>8.9020176169441356E-2</c:v>
                </c:pt>
                <c:pt idx="155">
                  <c:v>9.0802626169505629E-2</c:v>
                </c:pt>
                <c:pt idx="156">
                  <c:v>0.100529549246275</c:v>
                </c:pt>
                <c:pt idx="157">
                  <c:v>0.10216467616942282</c:v>
                </c:pt>
                <c:pt idx="158">
                  <c:v>0.10373332616939024</c:v>
                </c:pt>
                <c:pt idx="159">
                  <c:v>0.11309812616948989</c:v>
                </c:pt>
                <c:pt idx="160">
                  <c:v>0.11637842616957528</c:v>
                </c:pt>
                <c:pt idx="161">
                  <c:v>0.11644262616958656</c:v>
                </c:pt>
                <c:pt idx="162">
                  <c:v>0.11668712616946664</c:v>
                </c:pt>
                <c:pt idx="163">
                  <c:v>0.11929786616958893</c:v>
                </c:pt>
                <c:pt idx="164">
                  <c:v>0.12231310235993931</c:v>
                </c:pt>
                <c:pt idx="165">
                  <c:v>0.13680262616941263</c:v>
                </c:pt>
                <c:pt idx="166">
                  <c:v>0.13568795616933471</c:v>
                </c:pt>
                <c:pt idx="167">
                  <c:v>0.13454012616955424</c:v>
                </c:pt>
                <c:pt idx="168">
                  <c:v>0.13786412616948951</c:v>
                </c:pt>
                <c:pt idx="169">
                  <c:v>0.14053172616937104</c:v>
                </c:pt>
                <c:pt idx="170">
                  <c:v>0.14143362616950128</c:v>
                </c:pt>
                <c:pt idx="171">
                  <c:v>0.1418655461694982</c:v>
                </c:pt>
                <c:pt idx="172">
                  <c:v>0.14097552616955511</c:v>
                </c:pt>
                <c:pt idx="173">
                  <c:v>0.14029262616945459</c:v>
                </c:pt>
                <c:pt idx="174">
                  <c:v>0.14200632987316908</c:v>
                </c:pt>
                <c:pt idx="175">
                  <c:v>0.14301167616942223</c:v>
                </c:pt>
                <c:pt idx="176">
                  <c:v>0.14242962616953037</c:v>
                </c:pt>
                <c:pt idx="177">
                  <c:v>0.14157402616937986</c:v>
                </c:pt>
                <c:pt idx="178">
                  <c:v>0.1425295461696976</c:v>
                </c:pt>
                <c:pt idx="179">
                  <c:v>0.14330162616965936</c:v>
                </c:pt>
                <c:pt idx="180">
                  <c:v>0.14428736086340166</c:v>
                </c:pt>
                <c:pt idx="181">
                  <c:v>0.14734072616967353</c:v>
                </c:pt>
                <c:pt idx="182">
                  <c:v>0.14888958269121133</c:v>
                </c:pt>
                <c:pt idx="183">
                  <c:v>0.14909262616934882</c:v>
                </c:pt>
                <c:pt idx="184">
                  <c:v>0.14666770616950942</c:v>
                </c:pt>
                <c:pt idx="185">
                  <c:v>0.14562348616971121</c:v>
                </c:pt>
                <c:pt idx="186">
                  <c:v>0.14583024616938189</c:v>
                </c:pt>
                <c:pt idx="187">
                  <c:v>0.14679862616935679</c:v>
                </c:pt>
                <c:pt idx="188">
                  <c:v>0.14646476902659344</c:v>
                </c:pt>
                <c:pt idx="189">
                  <c:v>0.14326942616951044</c:v>
                </c:pt>
                <c:pt idx="190">
                  <c:v>0.1411176261695033</c:v>
                </c:pt>
                <c:pt idx="191">
                  <c:v>0.13914717616952998</c:v>
                </c:pt>
                <c:pt idx="192">
                  <c:v>0.14203819317972943</c:v>
                </c:pt>
                <c:pt idx="193">
                  <c:v>0.14332683396168022</c:v>
                </c:pt>
                <c:pt idx="194">
                  <c:v>0.14064262616950884</c:v>
                </c:pt>
                <c:pt idx="195">
                  <c:v>0.139275526169655</c:v>
                </c:pt>
                <c:pt idx="196">
                  <c:v>0.13822846616943707</c:v>
                </c:pt>
                <c:pt idx="197">
                  <c:v>0.14238924616941517</c:v>
                </c:pt>
                <c:pt idx="198">
                  <c:v>0.14346613132420316</c:v>
                </c:pt>
                <c:pt idx="199">
                  <c:v>0.14849020616954078</c:v>
                </c:pt>
                <c:pt idx="200">
                  <c:v>0.14867272616946536</c:v>
                </c:pt>
                <c:pt idx="201">
                  <c:v>0.14655601902661886</c:v>
                </c:pt>
                <c:pt idx="202">
                  <c:v>0.14482262616949981</c:v>
                </c:pt>
                <c:pt idx="203">
                  <c:v>0.14482262616947139</c:v>
                </c:pt>
                <c:pt idx="204">
                  <c:v>0.14482262616945718</c:v>
                </c:pt>
                <c:pt idx="205">
                  <c:v>0.14376881173654965</c:v>
                </c:pt>
                <c:pt idx="206">
                  <c:v>0.14044217616938681</c:v>
                </c:pt>
                <c:pt idx="207">
                  <c:v>0.13747935616945028</c:v>
                </c:pt>
                <c:pt idx="208">
                  <c:v>0.13820282616951829</c:v>
                </c:pt>
                <c:pt idx="209">
                  <c:v>0.13848262616954798</c:v>
                </c:pt>
                <c:pt idx="210">
                  <c:v>0.13906680798760362</c:v>
                </c:pt>
                <c:pt idx="211">
                  <c:v>0.13841262616946892</c:v>
                </c:pt>
                <c:pt idx="212">
                  <c:v>0.13841262616953998</c:v>
                </c:pt>
                <c:pt idx="213">
                  <c:v>0.14023062616945481</c:v>
                </c:pt>
                <c:pt idx="214">
                  <c:v>0.14203432616947964</c:v>
                </c:pt>
                <c:pt idx="215">
                  <c:v>0.13978650616937216</c:v>
                </c:pt>
                <c:pt idx="216">
                  <c:v>0.13903016616939112</c:v>
                </c:pt>
                <c:pt idx="217">
                  <c:v>0.1402379261696467</c:v>
                </c:pt>
                <c:pt idx="218">
                  <c:v>0.13740883829083828</c:v>
                </c:pt>
                <c:pt idx="219">
                  <c:v>0.13757762616940283</c:v>
                </c:pt>
                <c:pt idx="220">
                  <c:v>0.13601262616944609</c:v>
                </c:pt>
                <c:pt idx="221">
                  <c:v>0.13601262616938925</c:v>
                </c:pt>
                <c:pt idx="222">
                  <c:v>0.13658184616927826</c:v>
                </c:pt>
                <c:pt idx="223">
                  <c:v>0.13797046616956266</c:v>
                </c:pt>
                <c:pt idx="224">
                  <c:v>0.13867662616962662</c:v>
                </c:pt>
                <c:pt idx="225">
                  <c:v>0.13859416616959663</c:v>
                </c:pt>
                <c:pt idx="226">
                  <c:v>0.13935262616936939</c:v>
                </c:pt>
                <c:pt idx="227">
                  <c:v>0.13980262616929906</c:v>
                </c:pt>
                <c:pt idx="228">
                  <c:v>0.14696262616946854</c:v>
                </c:pt>
                <c:pt idx="229">
                  <c:v>0.14744412616940394</c:v>
                </c:pt>
                <c:pt idx="230">
                  <c:v>0.14887012616935635</c:v>
                </c:pt>
                <c:pt idx="231">
                  <c:v>0.15252062616944784</c:v>
                </c:pt>
                <c:pt idx="232">
                  <c:v>0.15198466616939754</c:v>
                </c:pt>
                <c:pt idx="233">
                  <c:v>0.15139262616941096</c:v>
                </c:pt>
                <c:pt idx="234">
                  <c:v>0.15261882616945854</c:v>
                </c:pt>
                <c:pt idx="235">
                  <c:v>0.15620897616959439</c:v>
                </c:pt>
                <c:pt idx="236">
                  <c:v>0.15709262616945807</c:v>
                </c:pt>
                <c:pt idx="237">
                  <c:v>0.15778350116946172</c:v>
                </c:pt>
                <c:pt idx="238">
                  <c:v>0.15792262616952257</c:v>
                </c:pt>
                <c:pt idx="239">
                  <c:v>0.15792262616946573</c:v>
                </c:pt>
                <c:pt idx="240">
                  <c:v>0.15792262616946573</c:v>
                </c:pt>
                <c:pt idx="241">
                  <c:v>0.15792262616946573</c:v>
                </c:pt>
                <c:pt idx="242">
                  <c:v>0.15792262616946573</c:v>
                </c:pt>
                <c:pt idx="243">
                  <c:v>0.15794864767489969</c:v>
                </c:pt>
                <c:pt idx="244">
                  <c:v>0.15717001253321428</c:v>
                </c:pt>
                <c:pt idx="245">
                  <c:v>0.15710970482103903</c:v>
                </c:pt>
                <c:pt idx="246">
                  <c:v>0.16033487616938658</c:v>
                </c:pt>
                <c:pt idx="247">
                  <c:v>0.16161862616937128</c:v>
                </c:pt>
                <c:pt idx="248">
                  <c:v>0.16108658616961691</c:v>
                </c:pt>
                <c:pt idx="249">
                  <c:v>0.16105262616960658</c:v>
                </c:pt>
                <c:pt idx="250">
                  <c:v>0.16105262616960658</c:v>
                </c:pt>
                <c:pt idx="251">
                  <c:v>0.16076674616945752</c:v>
                </c:pt>
                <c:pt idx="252">
                  <c:v>0.15978262616931715</c:v>
                </c:pt>
                <c:pt idx="253">
                  <c:v>0.15978262616953032</c:v>
                </c:pt>
                <c:pt idx="254">
                  <c:v>0.1592726261693258</c:v>
                </c:pt>
                <c:pt idx="255">
                  <c:v>0.1592726261693258</c:v>
                </c:pt>
                <c:pt idx="256">
                  <c:v>0.1592726261693258</c:v>
                </c:pt>
                <c:pt idx="257">
                  <c:v>0.1592726261693258</c:v>
                </c:pt>
                <c:pt idx="258">
                  <c:v>0.1592726261693258</c:v>
                </c:pt>
                <c:pt idx="259">
                  <c:v>0.1592726261693258</c:v>
                </c:pt>
                <c:pt idx="260">
                  <c:v>0.15927262616946791</c:v>
                </c:pt>
                <c:pt idx="261">
                  <c:v>0.15911226505843956</c:v>
                </c:pt>
                <c:pt idx="262">
                  <c:v>0.15897862616961334</c:v>
                </c:pt>
                <c:pt idx="263">
                  <c:v>0.15897862616961334</c:v>
                </c:pt>
                <c:pt idx="264">
                  <c:v>0.15897862616961334</c:v>
                </c:pt>
                <c:pt idx="265">
                  <c:v>0.1590390061695075</c:v>
                </c:pt>
                <c:pt idx="266">
                  <c:v>0.15922212616928277</c:v>
                </c:pt>
                <c:pt idx="267">
                  <c:v>0.15920762616930517</c:v>
                </c:pt>
                <c:pt idx="268">
                  <c:v>0.15890047232349502</c:v>
                </c:pt>
                <c:pt idx="269">
                  <c:v>0.15898262616946113</c:v>
                </c:pt>
                <c:pt idx="270">
                  <c:v>0.15898262616937586</c:v>
                </c:pt>
                <c:pt idx="271">
                  <c:v>0.15898262616937586</c:v>
                </c:pt>
                <c:pt idx="272">
                  <c:v>0.15898262616937586</c:v>
                </c:pt>
                <c:pt idx="273">
                  <c:v>0.15898262616937586</c:v>
                </c:pt>
                <c:pt idx="274">
                  <c:v>0.15898262616937586</c:v>
                </c:pt>
                <c:pt idx="275">
                  <c:v>0.15898262616937586</c:v>
                </c:pt>
                <c:pt idx="276">
                  <c:v>0.15898262616937586</c:v>
                </c:pt>
                <c:pt idx="277">
                  <c:v>0.15898262616943271</c:v>
                </c:pt>
                <c:pt idx="278">
                  <c:v>0.15898262616937586</c:v>
                </c:pt>
                <c:pt idx="279">
                  <c:v>0.15898262616937586</c:v>
                </c:pt>
                <c:pt idx="280">
                  <c:v>0.15898262616937586</c:v>
                </c:pt>
                <c:pt idx="281">
                  <c:v>0.15898262616937586</c:v>
                </c:pt>
                <c:pt idx="282">
                  <c:v>0.15898262616937586</c:v>
                </c:pt>
                <c:pt idx="283">
                  <c:v>0.15898262616937586</c:v>
                </c:pt>
                <c:pt idx="284">
                  <c:v>0.15898262616937586</c:v>
                </c:pt>
                <c:pt idx="285">
                  <c:v>0.15898262616937586</c:v>
                </c:pt>
                <c:pt idx="286">
                  <c:v>0.15898262616937586</c:v>
                </c:pt>
                <c:pt idx="287">
                  <c:v>0.15898262616937586</c:v>
                </c:pt>
                <c:pt idx="288">
                  <c:v>0.15898262616937586</c:v>
                </c:pt>
                <c:pt idx="289">
                  <c:v>0.15927197970486873</c:v>
                </c:pt>
                <c:pt idx="290">
                  <c:v>0.15972070616969347</c:v>
                </c:pt>
                <c:pt idx="291">
                  <c:v>0.15975262616967711</c:v>
                </c:pt>
                <c:pt idx="292">
                  <c:v>0.15975262616967711</c:v>
                </c:pt>
                <c:pt idx="293">
                  <c:v>0.15975262616967711</c:v>
                </c:pt>
                <c:pt idx="294">
                  <c:v>0.15975262616967711</c:v>
                </c:pt>
                <c:pt idx="295">
                  <c:v>0.15858232509411607</c:v>
                </c:pt>
                <c:pt idx="296">
                  <c:v>0.15724662616932505</c:v>
                </c:pt>
                <c:pt idx="297">
                  <c:v>0.15724662616932505</c:v>
                </c:pt>
                <c:pt idx="298">
                  <c:v>0.15724662616932505</c:v>
                </c:pt>
                <c:pt idx="299">
                  <c:v>0.15644648616947165</c:v>
                </c:pt>
                <c:pt idx="300">
                  <c:v>0.15466353526049659</c:v>
                </c:pt>
                <c:pt idx="301">
                  <c:v>0.15424712616955105</c:v>
                </c:pt>
                <c:pt idx="302">
                  <c:v>0.15376262616945269</c:v>
                </c:pt>
                <c:pt idx="303">
                  <c:v>0.15376262616945269</c:v>
                </c:pt>
                <c:pt idx="304">
                  <c:v>0.15359230616940067</c:v>
                </c:pt>
                <c:pt idx="305">
                  <c:v>0.15179603526048879</c:v>
                </c:pt>
                <c:pt idx="306">
                  <c:v>0.15149662616946102</c:v>
                </c:pt>
                <c:pt idx="307">
                  <c:v>0.15134262616949457</c:v>
                </c:pt>
                <c:pt idx="308">
                  <c:v>0.15159756616959896</c:v>
                </c:pt>
                <c:pt idx="309">
                  <c:v>0.15438747616953208</c:v>
                </c:pt>
                <c:pt idx="310">
                  <c:v>0.1547147006376548</c:v>
                </c:pt>
                <c:pt idx="311">
                  <c:v>0.15562262616947464</c:v>
                </c:pt>
                <c:pt idx="312">
                  <c:v>0.15642537616949426</c:v>
                </c:pt>
                <c:pt idx="313">
                  <c:v>0.15754262616937353</c:v>
                </c:pt>
                <c:pt idx="314">
                  <c:v>0.15723214229856808</c:v>
                </c:pt>
                <c:pt idx="315">
                  <c:v>0.15656575116940985</c:v>
                </c:pt>
                <c:pt idx="316">
                  <c:v>0.15507942616940795</c:v>
                </c:pt>
                <c:pt idx="317">
                  <c:v>0.15401262616937572</c:v>
                </c:pt>
                <c:pt idx="318">
                  <c:v>0.15329862616933099</c:v>
                </c:pt>
                <c:pt idx="319">
                  <c:v>0.15182318616932378</c:v>
                </c:pt>
                <c:pt idx="320">
                  <c:v>0.15119562616949622</c:v>
                </c:pt>
                <c:pt idx="321">
                  <c:v>0.14964118406425087</c:v>
                </c:pt>
                <c:pt idx="322">
                  <c:v>0.14727550616960627</c:v>
                </c:pt>
                <c:pt idx="323">
                  <c:v>0.14723262616959687</c:v>
                </c:pt>
                <c:pt idx="324">
                  <c:v>0.14591842616952988</c:v>
                </c:pt>
                <c:pt idx="325">
                  <c:v>0.14517662616950133</c:v>
                </c:pt>
                <c:pt idx="326">
                  <c:v>0.14517662616940186</c:v>
                </c:pt>
                <c:pt idx="327">
                  <c:v>0.14517662616950133</c:v>
                </c:pt>
                <c:pt idx="328">
                  <c:v>0.14517662616950133</c:v>
                </c:pt>
                <c:pt idx="329">
                  <c:v>0.14517662616950133</c:v>
                </c:pt>
                <c:pt idx="330">
                  <c:v>0.14517662616948712</c:v>
                </c:pt>
                <c:pt idx="331">
                  <c:v>0.14517662616950133</c:v>
                </c:pt>
                <c:pt idx="332">
                  <c:v>0.14517662616950133</c:v>
                </c:pt>
                <c:pt idx="333">
                  <c:v>0.14517662616948712</c:v>
                </c:pt>
                <c:pt idx="334">
                  <c:v>0.1436432723232457</c:v>
                </c:pt>
                <c:pt idx="335">
                  <c:v>0.13677918616924956</c:v>
                </c:pt>
                <c:pt idx="336">
                  <c:v>0.13559262616924173</c:v>
                </c:pt>
                <c:pt idx="337">
                  <c:v>0.1340692261693448</c:v>
                </c:pt>
                <c:pt idx="338">
                  <c:v>0.13368262616936022</c:v>
                </c:pt>
                <c:pt idx="339">
                  <c:v>0.13329502616966238</c:v>
                </c:pt>
                <c:pt idx="340">
                  <c:v>0.13311262616963404</c:v>
                </c:pt>
                <c:pt idx="341">
                  <c:v>0.13311262616961983</c:v>
                </c:pt>
                <c:pt idx="342">
                  <c:v>0.13311262616946351</c:v>
                </c:pt>
                <c:pt idx="343">
                  <c:v>0.13311262616947772</c:v>
                </c:pt>
                <c:pt idx="344">
                  <c:v>0.13311262616963404</c:v>
                </c:pt>
                <c:pt idx="345">
                  <c:v>0.13311262616963404</c:v>
                </c:pt>
                <c:pt idx="346">
                  <c:v>0.13230422616940984</c:v>
                </c:pt>
                <c:pt idx="347">
                  <c:v>0.13183790616940883</c:v>
                </c:pt>
                <c:pt idx="348">
                  <c:v>0.12994385849273726</c:v>
                </c:pt>
                <c:pt idx="349">
                  <c:v>0.12759862616944417</c:v>
                </c:pt>
                <c:pt idx="350">
                  <c:v>0.12759862616944417</c:v>
                </c:pt>
                <c:pt idx="351">
                  <c:v>0.12759862616944417</c:v>
                </c:pt>
                <c:pt idx="352">
                  <c:v>0.12730826616943602</c:v>
                </c:pt>
                <c:pt idx="353">
                  <c:v>0.12409636354327347</c:v>
                </c:pt>
                <c:pt idx="354">
                  <c:v>0.12104851616950896</c:v>
                </c:pt>
                <c:pt idx="355">
                  <c:v>0.11597776616946476</c:v>
                </c:pt>
                <c:pt idx="356">
                  <c:v>0.11209576616940353</c:v>
                </c:pt>
                <c:pt idx="357">
                  <c:v>0.11208862616939541</c:v>
                </c:pt>
                <c:pt idx="358">
                  <c:v>0.11208862616932436</c:v>
                </c:pt>
                <c:pt idx="359">
                  <c:v>0.10973157532195899</c:v>
                </c:pt>
                <c:pt idx="360">
                  <c:v>0.10242946567569788</c:v>
                </c:pt>
                <c:pt idx="361">
                  <c:v>9.8018526169241227E-2</c:v>
                </c:pt>
                <c:pt idx="362">
                  <c:v>9.5502626169405858E-2</c:v>
                </c:pt>
                <c:pt idx="363">
                  <c:v>9.5502626169405858E-2</c:v>
                </c:pt>
                <c:pt idx="364">
                  <c:v>9.5395392126903289E-2</c:v>
                </c:pt>
                <c:pt idx="365">
                  <c:v>9.1584164631001386E-2</c:v>
                </c:pt>
                <c:pt idx="366">
                  <c:v>8.9322626169447972E-2</c:v>
                </c:pt>
                <c:pt idx="367">
                  <c:v>8.9322626169462183E-2</c:v>
                </c:pt>
                <c:pt idx="368">
                  <c:v>9.1358626169352419E-2</c:v>
                </c:pt>
                <c:pt idx="369">
                  <c:v>9.1992626169343339E-2</c:v>
                </c:pt>
                <c:pt idx="370">
                  <c:v>9.2150201926983755E-2</c:v>
                </c:pt>
                <c:pt idx="371">
                  <c:v>9.233262616945126E-2</c:v>
                </c:pt>
                <c:pt idx="372">
                  <c:v>9.2649436169480737E-2</c:v>
                </c:pt>
                <c:pt idx="373">
                  <c:v>9.4980866169322553E-2</c:v>
                </c:pt>
                <c:pt idx="374">
                  <c:v>9.82014261693962E-2</c:v>
                </c:pt>
                <c:pt idx="375">
                  <c:v>9.9462626169483315E-2</c:v>
                </c:pt>
                <c:pt idx="376">
                  <c:v>0.10224262616939939</c:v>
                </c:pt>
                <c:pt idx="377">
                  <c:v>0.10224262616938518</c:v>
                </c:pt>
                <c:pt idx="378">
                  <c:v>0.10224262616938518</c:v>
                </c:pt>
                <c:pt idx="379">
                  <c:v>0.10224262616938518</c:v>
                </c:pt>
                <c:pt idx="380">
                  <c:v>0.10224262616938518</c:v>
                </c:pt>
                <c:pt idx="381">
                  <c:v>0.10237284616934517</c:v>
                </c:pt>
                <c:pt idx="382">
                  <c:v>0.10317662616922973</c:v>
                </c:pt>
                <c:pt idx="383">
                  <c:v>0.103176626169315</c:v>
                </c:pt>
                <c:pt idx="384">
                  <c:v>0.1053008529735564</c:v>
                </c:pt>
                <c:pt idx="385">
                  <c:v>0.10737317616951714</c:v>
                </c:pt>
                <c:pt idx="386">
                  <c:v>0.11060786616945961</c:v>
                </c:pt>
                <c:pt idx="387">
                  <c:v>0.11080406616946448</c:v>
                </c:pt>
                <c:pt idx="388">
                  <c:v>0.11076262616958843</c:v>
                </c:pt>
                <c:pt idx="389">
                  <c:v>0.11076262616944632</c:v>
                </c:pt>
                <c:pt idx="390">
                  <c:v>0.11108929283609825</c:v>
                </c:pt>
                <c:pt idx="391">
                  <c:v>0.11132262616931143</c:v>
                </c:pt>
                <c:pt idx="392">
                  <c:v>0.11132262616931143</c:v>
                </c:pt>
                <c:pt idx="393">
                  <c:v>0.11132262616931143</c:v>
                </c:pt>
                <c:pt idx="394">
                  <c:v>0.11132262616931143</c:v>
                </c:pt>
                <c:pt idx="395">
                  <c:v>0.11196999176083011</c:v>
                </c:pt>
                <c:pt idx="396">
                  <c:v>0.11239262616940948</c:v>
                </c:pt>
                <c:pt idx="397">
                  <c:v>0.11250273852904513</c:v>
                </c:pt>
                <c:pt idx="398">
                  <c:v>0.11288262616956501</c:v>
                </c:pt>
                <c:pt idx="399">
                  <c:v>0.11288262616957923</c:v>
                </c:pt>
                <c:pt idx="400">
                  <c:v>0.11288262616956501</c:v>
                </c:pt>
                <c:pt idx="401">
                  <c:v>0.11358132616943806</c:v>
                </c:pt>
                <c:pt idx="402">
                  <c:v>0.11574210616959135</c:v>
                </c:pt>
                <c:pt idx="403">
                  <c:v>0.11709042616969612</c:v>
                </c:pt>
                <c:pt idx="404">
                  <c:v>0.1217437661694305</c:v>
                </c:pt>
                <c:pt idx="405">
                  <c:v>0.12266262616935819</c:v>
                </c:pt>
                <c:pt idx="406">
                  <c:v>0.12103762616941083</c:v>
                </c:pt>
                <c:pt idx="407">
                  <c:v>0.12103762616933977</c:v>
                </c:pt>
                <c:pt idx="408">
                  <c:v>0.12036487616944669</c:v>
                </c:pt>
                <c:pt idx="409">
                  <c:v>0.11991972616931434</c:v>
                </c:pt>
                <c:pt idx="410">
                  <c:v>0.12258522616967582</c:v>
                </c:pt>
                <c:pt idx="411">
                  <c:v>0.12285474738145297</c:v>
                </c:pt>
                <c:pt idx="412">
                  <c:v>0.12241262616930726</c:v>
                </c:pt>
                <c:pt idx="413">
                  <c:v>0.12241262616952042</c:v>
                </c:pt>
                <c:pt idx="414">
                  <c:v>0.12361378001570245</c:v>
                </c:pt>
                <c:pt idx="415">
                  <c:v>0.12469148616931136</c:v>
                </c:pt>
                <c:pt idx="416">
                  <c:v>0.12503812616944288</c:v>
                </c:pt>
                <c:pt idx="417">
                  <c:v>0.12823152616940092</c:v>
                </c:pt>
                <c:pt idx="418">
                  <c:v>0.13016616152303584</c:v>
                </c:pt>
                <c:pt idx="419">
                  <c:v>0.13017262616951086</c:v>
                </c:pt>
                <c:pt idx="420">
                  <c:v>0.13067262616957009</c:v>
                </c:pt>
                <c:pt idx="421">
                  <c:v>0.13067262616957009</c:v>
                </c:pt>
                <c:pt idx="422">
                  <c:v>0.130473701438234</c:v>
                </c:pt>
                <c:pt idx="423">
                  <c:v>0.1318176261696351</c:v>
                </c:pt>
                <c:pt idx="424">
                  <c:v>0.13189337616964281</c:v>
                </c:pt>
                <c:pt idx="425">
                  <c:v>0.13232262616961066</c:v>
                </c:pt>
                <c:pt idx="426">
                  <c:v>0.13232262616961066</c:v>
                </c:pt>
                <c:pt idx="427">
                  <c:v>0.13266030616959767</c:v>
                </c:pt>
                <c:pt idx="428">
                  <c:v>0.13361862616942233</c:v>
                </c:pt>
                <c:pt idx="429">
                  <c:v>0.13361862616942233</c:v>
                </c:pt>
                <c:pt idx="430">
                  <c:v>0.13361862616940812</c:v>
                </c:pt>
                <c:pt idx="431">
                  <c:v>0.13361862616949338</c:v>
                </c:pt>
                <c:pt idx="432">
                  <c:v>0.13379646616945706</c:v>
                </c:pt>
                <c:pt idx="433">
                  <c:v>0.13411262616941144</c:v>
                </c:pt>
                <c:pt idx="434">
                  <c:v>0.13411262616941144</c:v>
                </c:pt>
                <c:pt idx="435">
                  <c:v>0.13537614616937788</c:v>
                </c:pt>
                <c:pt idx="436">
                  <c:v>0.13822662616944115</c:v>
                </c:pt>
                <c:pt idx="437">
                  <c:v>0.13822662616944115</c:v>
                </c:pt>
                <c:pt idx="438">
                  <c:v>0.13822662616946957</c:v>
                </c:pt>
                <c:pt idx="439">
                  <c:v>0.13822662616944115</c:v>
                </c:pt>
                <c:pt idx="440">
                  <c:v>0.13858653628169293</c:v>
                </c:pt>
                <c:pt idx="441">
                  <c:v>0.13864262616942824</c:v>
                </c:pt>
                <c:pt idx="442">
                  <c:v>0.13873414616938362</c:v>
                </c:pt>
                <c:pt idx="443">
                  <c:v>0.13892862616955881</c:v>
                </c:pt>
                <c:pt idx="444">
                  <c:v>0.13892862616955881</c:v>
                </c:pt>
                <c:pt idx="445">
                  <c:v>0.13935044435106647</c:v>
                </c:pt>
                <c:pt idx="446">
                  <c:v>0.13854662616941482</c:v>
                </c:pt>
                <c:pt idx="447">
                  <c:v>0.1385466261695143</c:v>
                </c:pt>
                <c:pt idx="448">
                  <c:v>0.13825662616953593</c:v>
                </c:pt>
                <c:pt idx="449">
                  <c:v>0.13825662616946488</c:v>
                </c:pt>
                <c:pt idx="450">
                  <c:v>0.13825662616946488</c:v>
                </c:pt>
                <c:pt idx="451">
                  <c:v>0.13825662616946488</c:v>
                </c:pt>
                <c:pt idx="452">
                  <c:v>0.1395423433411338</c:v>
                </c:pt>
                <c:pt idx="453">
                  <c:v>0.14004262616940366</c:v>
                </c:pt>
                <c:pt idx="454">
                  <c:v>0.14004262616940366</c:v>
                </c:pt>
                <c:pt idx="455">
                  <c:v>0.14004262616940366</c:v>
                </c:pt>
                <c:pt idx="456">
                  <c:v>0.14004262616943208</c:v>
                </c:pt>
                <c:pt idx="457">
                  <c:v>0.13876862616943697</c:v>
                </c:pt>
                <c:pt idx="458">
                  <c:v>0.13876862616936592</c:v>
                </c:pt>
                <c:pt idx="459">
                  <c:v>0.13876862616936592</c:v>
                </c:pt>
                <c:pt idx="460">
                  <c:v>0.13876862616936592</c:v>
                </c:pt>
                <c:pt idx="461">
                  <c:v>0.13949046616966143</c:v>
                </c:pt>
                <c:pt idx="462">
                  <c:v>0.13961902616958355</c:v>
                </c:pt>
                <c:pt idx="463">
                  <c:v>0.13941262616960159</c:v>
                </c:pt>
                <c:pt idx="464">
                  <c:v>0.13564053661731634</c:v>
                </c:pt>
                <c:pt idx="465">
                  <c:v>0.13555032616940821</c:v>
                </c:pt>
                <c:pt idx="466">
                  <c:v>0.13492172616936671</c:v>
                </c:pt>
                <c:pt idx="467">
                  <c:v>0.13522206616947585</c:v>
                </c:pt>
                <c:pt idx="468">
                  <c:v>0.13641262616948779</c:v>
                </c:pt>
                <c:pt idx="469">
                  <c:v>0.13641262616940253</c:v>
                </c:pt>
                <c:pt idx="470">
                  <c:v>0.13525262616944644</c:v>
                </c:pt>
                <c:pt idx="471">
                  <c:v>0.13501405474090689</c:v>
                </c:pt>
                <c:pt idx="472">
                  <c:v>0.13365580616952855</c:v>
                </c:pt>
                <c:pt idx="473">
                  <c:v>0.13332862616942975</c:v>
                </c:pt>
                <c:pt idx="474">
                  <c:v>0.13332862616942975</c:v>
                </c:pt>
                <c:pt idx="475">
                  <c:v>0.13332862616942975</c:v>
                </c:pt>
                <c:pt idx="476">
                  <c:v>0.13350587616940857</c:v>
                </c:pt>
                <c:pt idx="477">
                  <c:v>0.13403762616940185</c:v>
                </c:pt>
                <c:pt idx="478">
                  <c:v>0.13403762616941606</c:v>
                </c:pt>
                <c:pt idx="479">
                  <c:v>0.13403762616945869</c:v>
                </c:pt>
                <c:pt idx="480">
                  <c:v>0.1337393961696165</c:v>
                </c:pt>
                <c:pt idx="481">
                  <c:v>0.13319862616964429</c:v>
                </c:pt>
                <c:pt idx="482">
                  <c:v>0.13242342616936753</c:v>
                </c:pt>
                <c:pt idx="483">
                  <c:v>0.13008170780220496</c:v>
                </c:pt>
                <c:pt idx="484">
                  <c:v>0.12946582616953606</c:v>
                </c:pt>
                <c:pt idx="485">
                  <c:v>0.1287026261694848</c:v>
                </c:pt>
                <c:pt idx="486">
                  <c:v>0.12870262616942796</c:v>
                </c:pt>
                <c:pt idx="487">
                  <c:v>0.12920862616954309</c:v>
                </c:pt>
                <c:pt idx="488">
                  <c:v>0.12920862616954309</c:v>
                </c:pt>
                <c:pt idx="489">
                  <c:v>0.12920862616954309</c:v>
                </c:pt>
                <c:pt idx="490">
                  <c:v>0.12920862616954309</c:v>
                </c:pt>
                <c:pt idx="491">
                  <c:v>0.12920862616954309</c:v>
                </c:pt>
                <c:pt idx="492">
                  <c:v>0.12920862616954309</c:v>
                </c:pt>
                <c:pt idx="493">
                  <c:v>0.13129370616941571</c:v>
                </c:pt>
                <c:pt idx="494">
                  <c:v>0.13571089985373419</c:v>
                </c:pt>
                <c:pt idx="495">
                  <c:v>0.14009262616930584</c:v>
                </c:pt>
                <c:pt idx="496">
                  <c:v>0.14009262616932006</c:v>
                </c:pt>
                <c:pt idx="497">
                  <c:v>0.14009262616932006</c:v>
                </c:pt>
                <c:pt idx="498">
                  <c:v>0.14009262616932006</c:v>
                </c:pt>
                <c:pt idx="499">
                  <c:v>0.14009262616932006</c:v>
                </c:pt>
                <c:pt idx="500">
                  <c:v>0.14030958616943678</c:v>
                </c:pt>
                <c:pt idx="501">
                  <c:v>0.14208393229192495</c:v>
                </c:pt>
                <c:pt idx="502">
                  <c:v>0.14208662616941581</c:v>
                </c:pt>
                <c:pt idx="503">
                  <c:v>0.14059262616943613</c:v>
                </c:pt>
                <c:pt idx="504">
                  <c:v>0.14059262616942192</c:v>
                </c:pt>
                <c:pt idx="505">
                  <c:v>0.14033992616946023</c:v>
                </c:pt>
                <c:pt idx="506">
                  <c:v>0.13946262616947536</c:v>
                </c:pt>
                <c:pt idx="507">
                  <c:v>0.13946262616947536</c:v>
                </c:pt>
                <c:pt idx="508">
                  <c:v>0.13943217616947834</c:v>
                </c:pt>
                <c:pt idx="509">
                  <c:v>0.13902762616953623</c:v>
                </c:pt>
                <c:pt idx="510">
                  <c:v>0.13902762616955044</c:v>
                </c:pt>
                <c:pt idx="511">
                  <c:v>0.13902762616955044</c:v>
                </c:pt>
                <c:pt idx="512">
                  <c:v>0.13902762616955044</c:v>
                </c:pt>
                <c:pt idx="513">
                  <c:v>0.13902762616955044</c:v>
                </c:pt>
                <c:pt idx="514">
                  <c:v>0.13902762616955044</c:v>
                </c:pt>
                <c:pt idx="515">
                  <c:v>0.13902762616955044</c:v>
                </c:pt>
                <c:pt idx="516">
                  <c:v>0.13902762616955044</c:v>
                </c:pt>
                <c:pt idx="517">
                  <c:v>0.13902762616953623</c:v>
                </c:pt>
                <c:pt idx="518">
                  <c:v>0.13857762616947866</c:v>
                </c:pt>
                <c:pt idx="519">
                  <c:v>0.13857762616937919</c:v>
                </c:pt>
                <c:pt idx="520">
                  <c:v>0.13828737616935882</c:v>
                </c:pt>
                <c:pt idx="521">
                  <c:v>0.13668642616930526</c:v>
                </c:pt>
                <c:pt idx="522">
                  <c:v>0.13537262616932821</c:v>
                </c:pt>
                <c:pt idx="523">
                  <c:v>0.13558562616940151</c:v>
                </c:pt>
                <c:pt idx="524">
                  <c:v>0.13704822616952583</c:v>
                </c:pt>
                <c:pt idx="525">
                  <c:v>0.13744262616957315</c:v>
                </c:pt>
                <c:pt idx="526">
                  <c:v>0.13764720192718016</c:v>
                </c:pt>
                <c:pt idx="527">
                  <c:v>0.14052262616947075</c:v>
                </c:pt>
                <c:pt idx="528">
                  <c:v>0.14052262616937128</c:v>
                </c:pt>
                <c:pt idx="529">
                  <c:v>0.1404775061693897</c:v>
                </c:pt>
                <c:pt idx="530">
                  <c:v>0.13938442616938573</c:v>
                </c:pt>
                <c:pt idx="531">
                  <c:v>0.13937862616938901</c:v>
                </c:pt>
                <c:pt idx="532">
                  <c:v>0.13937862616934638</c:v>
                </c:pt>
                <c:pt idx="533">
                  <c:v>0.13937862616938901</c:v>
                </c:pt>
                <c:pt idx="534">
                  <c:v>0.13899948616958113</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0.13657834045523032</c:v>
                </c:pt>
                <c:pt idx="545">
                  <c:v>0.13693262616949653</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0.13693262616946811</c:v>
                </c:pt>
                <c:pt idx="554">
                  <c:v>0.13693262616948232</c:v>
                </c:pt>
                <c:pt idx="555">
                  <c:v>0.13693262616956758</c:v>
                </c:pt>
                <c:pt idx="556">
                  <c:v>0.13693262616956758</c:v>
                </c:pt>
                <c:pt idx="557">
                  <c:v>0.13735897310836265</c:v>
                </c:pt>
                <c:pt idx="558">
                  <c:v>0.13852738616948557</c:v>
                </c:pt>
                <c:pt idx="559">
                  <c:v>0.13871612616935636</c:v>
                </c:pt>
                <c:pt idx="560">
                  <c:v>0.13879262616941901</c:v>
                </c:pt>
                <c:pt idx="561">
                  <c:v>0.13879262616941901</c:v>
                </c:pt>
                <c:pt idx="562">
                  <c:v>0.13879262616949006</c:v>
                </c:pt>
                <c:pt idx="563">
                  <c:v>0.13879262616954691</c:v>
                </c:pt>
                <c:pt idx="564">
                  <c:v>0.1402488661695287</c:v>
                </c:pt>
                <c:pt idx="565">
                  <c:v>0.14312570616931453</c:v>
                </c:pt>
                <c:pt idx="566">
                  <c:v>0.1432926261693126</c:v>
                </c:pt>
                <c:pt idx="567">
                  <c:v>0.1432926261693126</c:v>
                </c:pt>
                <c:pt idx="568">
                  <c:v>0.1432926261693126</c:v>
                </c:pt>
                <c:pt idx="569">
                  <c:v>0.1432926261693126</c:v>
                </c:pt>
                <c:pt idx="570">
                  <c:v>0.1432926261693126</c:v>
                </c:pt>
                <c:pt idx="571">
                  <c:v>0.14329262616946892</c:v>
                </c:pt>
                <c:pt idx="572">
                  <c:v>0.14688262616942893</c:v>
                </c:pt>
                <c:pt idx="573">
                  <c:v>0.14688262616941472</c:v>
                </c:pt>
                <c:pt idx="574">
                  <c:v>0.14688262616941472</c:v>
                </c:pt>
                <c:pt idx="575">
                  <c:v>0.14691627616943492</c:v>
                </c:pt>
                <c:pt idx="576">
                  <c:v>0.14876280474081227</c:v>
                </c:pt>
                <c:pt idx="577">
                  <c:v>0.14876262616937197</c:v>
                </c:pt>
                <c:pt idx="578">
                  <c:v>0.14876262616937197</c:v>
                </c:pt>
                <c:pt idx="579">
                  <c:v>0.14771608616946708</c:v>
                </c:pt>
                <c:pt idx="580">
                  <c:v>0.14665662616940267</c:v>
                </c:pt>
                <c:pt idx="581">
                  <c:v>0.14665662616947372</c:v>
                </c:pt>
                <c:pt idx="582">
                  <c:v>0.14665662616934583</c:v>
                </c:pt>
                <c:pt idx="583">
                  <c:v>0.14665662616934583</c:v>
                </c:pt>
                <c:pt idx="584">
                  <c:v>0.14649126616940578</c:v>
                </c:pt>
                <c:pt idx="585">
                  <c:v>0.1462326261694642</c:v>
                </c:pt>
                <c:pt idx="586">
                  <c:v>0.14626622616947316</c:v>
                </c:pt>
                <c:pt idx="587">
                  <c:v>0.14677840616958804</c:v>
                </c:pt>
                <c:pt idx="588">
                  <c:v>0.14500498616948221</c:v>
                </c:pt>
                <c:pt idx="589">
                  <c:v>0.14126041188382032</c:v>
                </c:pt>
                <c:pt idx="590">
                  <c:v>0.13945262616941534</c:v>
                </c:pt>
                <c:pt idx="591">
                  <c:v>0.13983890616954398</c:v>
                </c:pt>
                <c:pt idx="592">
                  <c:v>0.14011862616959547</c:v>
                </c:pt>
                <c:pt idx="593">
                  <c:v>0.14067790616955733</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0.14694982616956054</c:v>
                </c:pt>
                <c:pt idx="605">
                  <c:v>0.14707662616957862</c:v>
                </c:pt>
                <c:pt idx="606">
                  <c:v>0.14707662616953598</c:v>
                </c:pt>
                <c:pt idx="607">
                  <c:v>0.1470766261695502</c:v>
                </c:pt>
                <c:pt idx="608">
                  <c:v>0.14707662616957862</c:v>
                </c:pt>
                <c:pt idx="609">
                  <c:v>0.14708414616956134</c:v>
                </c:pt>
                <c:pt idx="610">
                  <c:v>0.14709262616953822</c:v>
                </c:pt>
                <c:pt idx="611">
                  <c:v>0.14709262616953822</c:v>
                </c:pt>
                <c:pt idx="612">
                  <c:v>0.14690092616946515</c:v>
                </c:pt>
                <c:pt idx="613">
                  <c:v>0.14628297911055199</c:v>
                </c:pt>
                <c:pt idx="614">
                  <c:v>0.14325803616951305</c:v>
                </c:pt>
                <c:pt idx="615">
                  <c:v>0.14201862616945959</c:v>
                </c:pt>
                <c:pt idx="616">
                  <c:v>0.14201862616948802</c:v>
                </c:pt>
                <c:pt idx="617">
                  <c:v>0.14156722616944251</c:v>
                </c:pt>
                <c:pt idx="618">
                  <c:v>0.14106587616949184</c:v>
                </c:pt>
                <c:pt idx="619">
                  <c:v>0.14137993799749893</c:v>
                </c:pt>
                <c:pt idx="620">
                  <c:v>0.1399538495738426</c:v>
                </c:pt>
                <c:pt idx="621">
                  <c:v>0.13593192616940541</c:v>
                </c:pt>
                <c:pt idx="622">
                  <c:v>0.13502762616940345</c:v>
                </c:pt>
                <c:pt idx="623">
                  <c:v>0.13386494940195348</c:v>
                </c:pt>
                <c:pt idx="624">
                  <c:v>0.12569124935801312</c:v>
                </c:pt>
                <c:pt idx="625">
                  <c:v>0.12536211070570857</c:v>
                </c:pt>
                <c:pt idx="626">
                  <c:v>0.12537112616952584</c:v>
                </c:pt>
                <c:pt idx="627">
                  <c:v>0.1244944961694614</c:v>
                </c:pt>
                <c:pt idx="628">
                  <c:v>0.12438262616947782</c:v>
                </c:pt>
                <c:pt idx="629">
                  <c:v>0.12438262616947782</c:v>
                </c:pt>
                <c:pt idx="630">
                  <c:v>0.12438262616946361</c:v>
                </c:pt>
                <c:pt idx="631">
                  <c:v>0.12425152616944501</c:v>
                </c:pt>
                <c:pt idx="632">
                  <c:v>0.12381262616945321</c:v>
                </c:pt>
                <c:pt idx="633">
                  <c:v>0.12363710378154735</c:v>
                </c:pt>
                <c:pt idx="634">
                  <c:v>0.12353262616971961</c:v>
                </c:pt>
                <c:pt idx="635">
                  <c:v>0.12353262616971961</c:v>
                </c:pt>
                <c:pt idx="636">
                  <c:v>0.12403278616952207</c:v>
                </c:pt>
                <c:pt idx="637">
                  <c:v>0.12460262616937712</c:v>
                </c:pt>
                <c:pt idx="638">
                  <c:v>0.12456102616951625</c:v>
                </c:pt>
                <c:pt idx="639">
                  <c:v>0.12343952616943454</c:v>
                </c:pt>
                <c:pt idx="640">
                  <c:v>0.12273262616946568</c:v>
                </c:pt>
                <c:pt idx="641">
                  <c:v>0.12273262616947989</c:v>
                </c:pt>
                <c:pt idx="642">
                  <c:v>0.12148262616956629</c:v>
                </c:pt>
                <c:pt idx="643">
                  <c:v>0.12359090877821188</c:v>
                </c:pt>
                <c:pt idx="644">
                  <c:v>0.12606733205169007</c:v>
                </c:pt>
                <c:pt idx="645">
                  <c:v>0.12619262616939864</c:v>
                </c:pt>
                <c:pt idx="646">
                  <c:v>0.12619262616939864</c:v>
                </c:pt>
                <c:pt idx="647">
                  <c:v>0.12651356616953535</c:v>
                </c:pt>
                <c:pt idx="648">
                  <c:v>0.12669862616954219</c:v>
                </c:pt>
                <c:pt idx="649">
                  <c:v>0.12669862616952798</c:v>
                </c:pt>
                <c:pt idx="650">
                  <c:v>0.12680509675767837</c:v>
                </c:pt>
                <c:pt idx="651">
                  <c:v>0.12545262616950481</c:v>
                </c:pt>
                <c:pt idx="652">
                  <c:v>0.12545262616947639</c:v>
                </c:pt>
                <c:pt idx="653">
                  <c:v>0.12545262616947639</c:v>
                </c:pt>
                <c:pt idx="654">
                  <c:v>0.12462726616949737</c:v>
                </c:pt>
                <c:pt idx="655">
                  <c:v>0.12402215678177697</c:v>
                </c:pt>
                <c:pt idx="656">
                  <c:v>0.12525662616960176</c:v>
                </c:pt>
                <c:pt idx="657">
                  <c:v>0.12525662616960176</c:v>
                </c:pt>
                <c:pt idx="658">
                  <c:v>0.12525662616960176</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0.12170976902653763</c:v>
                </c:pt>
                <c:pt idx="670">
                  <c:v>0.12004609616953132</c:v>
                </c:pt>
                <c:pt idx="671">
                  <c:v>0.1205756261695683</c:v>
                </c:pt>
                <c:pt idx="672">
                  <c:v>0.1205926261695538</c:v>
                </c:pt>
                <c:pt idx="673">
                  <c:v>0.1205926261695538</c:v>
                </c:pt>
                <c:pt idx="674">
                  <c:v>0.1205926261695538</c:v>
                </c:pt>
                <c:pt idx="675">
                  <c:v>0.1205926261695538</c:v>
                </c:pt>
                <c:pt idx="676">
                  <c:v>0.1205926261695538</c:v>
                </c:pt>
                <c:pt idx="677">
                  <c:v>0.12046936529988272</c:v>
                </c:pt>
                <c:pt idx="678">
                  <c:v>0.11639620756469071</c:v>
                </c:pt>
                <c:pt idx="679">
                  <c:v>0.11420262616931609</c:v>
                </c:pt>
                <c:pt idx="680">
                  <c:v>0.11420262616931609</c:v>
                </c:pt>
                <c:pt idx="681">
                  <c:v>0.11377252616945555</c:v>
                </c:pt>
                <c:pt idx="682">
                  <c:v>0.11116133849812115</c:v>
                </c:pt>
                <c:pt idx="683">
                  <c:v>0.1057226261694808</c:v>
                </c:pt>
                <c:pt idx="684">
                  <c:v>0.10572262616949502</c:v>
                </c:pt>
                <c:pt idx="685">
                  <c:v>0.10494417256109045</c:v>
                </c:pt>
                <c:pt idx="686">
                  <c:v>0.10256737616938949</c:v>
                </c:pt>
                <c:pt idx="687">
                  <c:v>0.10224262616938518</c:v>
                </c:pt>
                <c:pt idx="688">
                  <c:v>0.10249688616934804</c:v>
                </c:pt>
                <c:pt idx="689">
                  <c:v>0.10433662616947004</c:v>
                </c:pt>
                <c:pt idx="690">
                  <c:v>0.10433662616952688</c:v>
                </c:pt>
                <c:pt idx="691">
                  <c:v>0.10467088423401094</c:v>
                </c:pt>
                <c:pt idx="692">
                  <c:v>0.10497933728061071</c:v>
                </c:pt>
                <c:pt idx="693">
                  <c:v>0.10244965616931268</c:v>
                </c:pt>
                <c:pt idx="694">
                  <c:v>0.10217762616932191</c:v>
                </c:pt>
                <c:pt idx="695">
                  <c:v>0.10217762616932191</c:v>
                </c:pt>
                <c:pt idx="696">
                  <c:v>0.10217762616935033</c:v>
                </c:pt>
                <c:pt idx="697">
                  <c:v>0.10217762616932191</c:v>
                </c:pt>
                <c:pt idx="698">
                  <c:v>0.10217762616936454</c:v>
                </c:pt>
                <c:pt idx="699">
                  <c:v>0.10217762616947823</c:v>
                </c:pt>
                <c:pt idx="700">
                  <c:v>0.10217762616932191</c:v>
                </c:pt>
                <c:pt idx="701">
                  <c:v>0.10217762616933612</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0.10220377616941789</c:v>
                </c:pt>
                <c:pt idx="710">
                  <c:v>0.10203172616952827</c:v>
                </c:pt>
                <c:pt idx="711">
                  <c:v>0.10201262616962481</c:v>
                </c:pt>
                <c:pt idx="712">
                  <c:v>0.10201262616962481</c:v>
                </c:pt>
                <c:pt idx="713">
                  <c:v>0.10388619759794437</c:v>
                </c:pt>
                <c:pt idx="714">
                  <c:v>0.10532366616936883</c:v>
                </c:pt>
                <c:pt idx="715">
                  <c:v>0.10505413301865474</c:v>
                </c:pt>
                <c:pt idx="716">
                  <c:v>0.1050526261693534</c:v>
                </c:pt>
                <c:pt idx="717">
                  <c:v>0.10505262616933919</c:v>
                </c:pt>
                <c:pt idx="718">
                  <c:v>0.10505262616933919</c:v>
                </c:pt>
                <c:pt idx="719">
                  <c:v>0.10569915678158281</c:v>
                </c:pt>
                <c:pt idx="720">
                  <c:v>0.10633692616944757</c:v>
                </c:pt>
                <c:pt idx="721">
                  <c:v>0.10634262616945023</c:v>
                </c:pt>
                <c:pt idx="722">
                  <c:v>0.10634262616945023</c:v>
                </c:pt>
                <c:pt idx="723">
                  <c:v>0.10634262616945023</c:v>
                </c:pt>
                <c:pt idx="724">
                  <c:v>0.10634262616945023</c:v>
                </c:pt>
                <c:pt idx="725">
                  <c:v>0.10634262616945023</c:v>
                </c:pt>
                <c:pt idx="726">
                  <c:v>0.10579065616951766</c:v>
                </c:pt>
                <c:pt idx="727">
                  <c:v>0.10647380616926228</c:v>
                </c:pt>
                <c:pt idx="728">
                  <c:v>0.10650262616923101</c:v>
                </c:pt>
                <c:pt idx="729">
                  <c:v>0.10650262616923101</c:v>
                </c:pt>
                <c:pt idx="730">
                  <c:v>0.10650262616923101</c:v>
                </c:pt>
                <c:pt idx="731">
                  <c:v>0.10650262616947259</c:v>
                </c:pt>
                <c:pt idx="732">
                  <c:v>0.10891262616948438</c:v>
                </c:pt>
                <c:pt idx="733">
                  <c:v>0.11071499616960523</c:v>
                </c:pt>
                <c:pt idx="734">
                  <c:v>0.11134862616950159</c:v>
                </c:pt>
                <c:pt idx="735">
                  <c:v>0.11134862616950159</c:v>
                </c:pt>
                <c:pt idx="736">
                  <c:v>0.11134862616950159</c:v>
                </c:pt>
                <c:pt idx="737">
                  <c:v>0.11134862616947316</c:v>
                </c:pt>
                <c:pt idx="738">
                  <c:v>0.11134862616953001</c:v>
                </c:pt>
                <c:pt idx="739">
                  <c:v>0.11134862616953001</c:v>
                </c:pt>
                <c:pt idx="740">
                  <c:v>0.11134862616950159</c:v>
                </c:pt>
                <c:pt idx="741">
                  <c:v>0.1112366661694324</c:v>
                </c:pt>
                <c:pt idx="742">
                  <c:v>0.11097842616943865</c:v>
                </c:pt>
                <c:pt idx="743">
                  <c:v>0.11098262616943089</c:v>
                </c:pt>
                <c:pt idx="744">
                  <c:v>0.11011645270015435</c:v>
                </c:pt>
                <c:pt idx="745">
                  <c:v>0.10967762616944299</c:v>
                </c:pt>
                <c:pt idx="746">
                  <c:v>0.10981262616947163</c:v>
                </c:pt>
                <c:pt idx="747">
                  <c:v>0.10981262616928689</c:v>
                </c:pt>
                <c:pt idx="748">
                  <c:v>0.10981262616928689</c:v>
                </c:pt>
                <c:pt idx="749">
                  <c:v>0.1094734261695578</c:v>
                </c:pt>
                <c:pt idx="750">
                  <c:v>0.10862897616927114</c:v>
                </c:pt>
                <c:pt idx="751">
                  <c:v>0.10846102823128945</c:v>
                </c:pt>
                <c:pt idx="752">
                  <c:v>0.10845662616947038</c:v>
                </c:pt>
                <c:pt idx="753">
                  <c:v>0.10845662616947038</c:v>
                </c:pt>
                <c:pt idx="754">
                  <c:v>0.10860290616932389</c:v>
                </c:pt>
                <c:pt idx="755">
                  <c:v>0.10909262616947046</c:v>
                </c:pt>
                <c:pt idx="756">
                  <c:v>0.11238262616957684</c:v>
                </c:pt>
                <c:pt idx="757">
                  <c:v>0.11238262616959105</c:v>
                </c:pt>
                <c:pt idx="758">
                  <c:v>0.11238262616959105</c:v>
                </c:pt>
                <c:pt idx="759">
                  <c:v>0.11502382616963303</c:v>
                </c:pt>
                <c:pt idx="760">
                  <c:v>0.11543262616962124</c:v>
                </c:pt>
                <c:pt idx="761">
                  <c:v>0.11543262616962124</c:v>
                </c:pt>
                <c:pt idx="762">
                  <c:v>0.11543262616962124</c:v>
                </c:pt>
                <c:pt idx="763">
                  <c:v>0.11551584839186546</c:v>
                </c:pt>
                <c:pt idx="764">
                  <c:v>0.12213624062742667</c:v>
                </c:pt>
                <c:pt idx="765">
                  <c:v>0.12267262616961716</c:v>
                </c:pt>
                <c:pt idx="766">
                  <c:v>0.12267262616961716</c:v>
                </c:pt>
                <c:pt idx="767">
                  <c:v>0.12267262616961716</c:v>
                </c:pt>
                <c:pt idx="768">
                  <c:v>0.12267262616961716</c:v>
                </c:pt>
                <c:pt idx="769">
                  <c:v>0.12294705915924453</c:v>
                </c:pt>
                <c:pt idx="770">
                  <c:v>0.12388262616940438</c:v>
                </c:pt>
                <c:pt idx="771">
                  <c:v>0.12388262616940438</c:v>
                </c:pt>
                <c:pt idx="772">
                  <c:v>0.12388262616947543</c:v>
                </c:pt>
                <c:pt idx="773">
                  <c:v>0.12448144969884822</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0.12753762616955555</c:v>
                </c:pt>
                <c:pt idx="783">
                  <c:v>0.12753762616956976</c:v>
                </c:pt>
                <c:pt idx="784">
                  <c:v>0.1286105061695082</c:v>
                </c:pt>
                <c:pt idx="785">
                  <c:v>0.12965862616948698</c:v>
                </c:pt>
                <c:pt idx="786">
                  <c:v>0.12965862616948698</c:v>
                </c:pt>
                <c:pt idx="787">
                  <c:v>0.12965862616948698</c:v>
                </c:pt>
                <c:pt idx="788">
                  <c:v>0.12921666616952621</c:v>
                </c:pt>
                <c:pt idx="789">
                  <c:v>0.12775959586646479</c:v>
                </c:pt>
                <c:pt idx="790">
                  <c:v>0.13278262616947245</c:v>
                </c:pt>
                <c:pt idx="791">
                  <c:v>0.13281062616928807</c:v>
                </c:pt>
                <c:pt idx="792">
                  <c:v>0.13371342616949278</c:v>
                </c:pt>
                <c:pt idx="793">
                  <c:v>0.13456262616956849</c:v>
                </c:pt>
                <c:pt idx="794">
                  <c:v>0.13456262616956849</c:v>
                </c:pt>
                <c:pt idx="795">
                  <c:v>0.13456262616956849</c:v>
                </c:pt>
                <c:pt idx="796">
                  <c:v>0.13456262616955428</c:v>
                </c:pt>
                <c:pt idx="797">
                  <c:v>0.13456262616956849</c:v>
                </c:pt>
                <c:pt idx="798">
                  <c:v>0.13456262616955428</c:v>
                </c:pt>
                <c:pt idx="799">
                  <c:v>0.13456262616956849</c:v>
                </c:pt>
                <c:pt idx="800">
                  <c:v>0.13456262616956849</c:v>
                </c:pt>
                <c:pt idx="801">
                  <c:v>0.13456262616956849</c:v>
                </c:pt>
                <c:pt idx="802">
                  <c:v>0.13456262616956849</c:v>
                </c:pt>
                <c:pt idx="803">
                  <c:v>0.13456262616956849</c:v>
                </c:pt>
                <c:pt idx="804">
                  <c:v>0.13428422616945568</c:v>
                </c:pt>
                <c:pt idx="805">
                  <c:v>0.13094654616928381</c:v>
                </c:pt>
                <c:pt idx="806">
                  <c:v>0.13069262616932065</c:v>
                </c:pt>
                <c:pt idx="807">
                  <c:v>0.13069262616947697</c:v>
                </c:pt>
                <c:pt idx="808">
                  <c:v>0.13297762616953435</c:v>
                </c:pt>
                <c:pt idx="809">
                  <c:v>0.13297762616954856</c:v>
                </c:pt>
                <c:pt idx="810">
                  <c:v>0.13297762616954856</c:v>
                </c:pt>
                <c:pt idx="811">
                  <c:v>0.13297762616954856</c:v>
                </c:pt>
                <c:pt idx="812">
                  <c:v>0.13279582616942776</c:v>
                </c:pt>
                <c:pt idx="813">
                  <c:v>0.13255972616936162</c:v>
                </c:pt>
                <c:pt idx="814">
                  <c:v>0.13175262616957184</c:v>
                </c:pt>
                <c:pt idx="815">
                  <c:v>0.13175733205190454</c:v>
                </c:pt>
                <c:pt idx="816">
                  <c:v>0.13376362616928361</c:v>
                </c:pt>
                <c:pt idx="817">
                  <c:v>0.13386262616927525</c:v>
                </c:pt>
                <c:pt idx="818">
                  <c:v>0.13386262616927525</c:v>
                </c:pt>
                <c:pt idx="819">
                  <c:v>0.13370602616930682</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0.12717197616937881</c:v>
                </c:pt>
                <c:pt idx="828">
                  <c:v>0.12557262616937237</c:v>
                </c:pt>
                <c:pt idx="829">
                  <c:v>0.12557262616937237</c:v>
                </c:pt>
                <c:pt idx="830">
                  <c:v>0.12557262616937237</c:v>
                </c:pt>
                <c:pt idx="831">
                  <c:v>0.12557262616937237</c:v>
                </c:pt>
                <c:pt idx="832">
                  <c:v>0.12557262616945764</c:v>
                </c:pt>
                <c:pt idx="833">
                  <c:v>0.12557262616940079</c:v>
                </c:pt>
                <c:pt idx="834">
                  <c:v>0.12557262616937237</c:v>
                </c:pt>
                <c:pt idx="835">
                  <c:v>0.12557262616937237</c:v>
                </c:pt>
                <c:pt idx="836">
                  <c:v>0.12587642616956884</c:v>
                </c:pt>
                <c:pt idx="837">
                  <c:v>0.12606262616961317</c:v>
                </c:pt>
                <c:pt idx="838">
                  <c:v>0.12606262616961317</c:v>
                </c:pt>
                <c:pt idx="839">
                  <c:v>0.12606262616959896</c:v>
                </c:pt>
                <c:pt idx="840">
                  <c:v>0.1261721725612972</c:v>
                </c:pt>
                <c:pt idx="841">
                  <c:v>0.12776941616940007</c:v>
                </c:pt>
                <c:pt idx="842">
                  <c:v>0.12856762616939932</c:v>
                </c:pt>
                <c:pt idx="843">
                  <c:v>0.12856762616939932</c:v>
                </c:pt>
                <c:pt idx="844">
                  <c:v>0.1285676261693709</c:v>
                </c:pt>
                <c:pt idx="845">
                  <c:v>0.12856762616939932</c:v>
                </c:pt>
                <c:pt idx="846">
                  <c:v>0.12856762616939932</c:v>
                </c:pt>
                <c:pt idx="847">
                  <c:v>0.12856762616939932</c:v>
                </c:pt>
                <c:pt idx="848">
                  <c:v>0.12856762616942774</c:v>
                </c:pt>
                <c:pt idx="849">
                  <c:v>0.12856762616944195</c:v>
                </c:pt>
                <c:pt idx="850">
                  <c:v>0.12909324616953199</c:v>
                </c:pt>
                <c:pt idx="851">
                  <c:v>0.12920862616961415</c:v>
                </c:pt>
                <c:pt idx="852">
                  <c:v>0.12920862616954309</c:v>
                </c:pt>
                <c:pt idx="853">
                  <c:v>0.1283333661693149</c:v>
                </c:pt>
                <c:pt idx="854">
                  <c:v>0.12396472616924825</c:v>
                </c:pt>
                <c:pt idx="855">
                  <c:v>0.1227470661694241</c:v>
                </c:pt>
                <c:pt idx="856">
                  <c:v>0.1224186261694058</c:v>
                </c:pt>
                <c:pt idx="857">
                  <c:v>0.11764302616936106</c:v>
                </c:pt>
                <c:pt idx="858">
                  <c:v>0.11768027616925281</c:v>
                </c:pt>
                <c:pt idx="859">
                  <c:v>0.11793292616950168</c:v>
                </c:pt>
                <c:pt idx="860">
                  <c:v>0.11839650616961706</c:v>
                </c:pt>
                <c:pt idx="861">
                  <c:v>0.11695677616961575</c:v>
                </c:pt>
                <c:pt idx="862">
                  <c:v>0.11478648183953055</c:v>
                </c:pt>
                <c:pt idx="863">
                  <c:v>0.11326482616969713</c:v>
                </c:pt>
                <c:pt idx="864">
                  <c:v>0.11273262616948898</c:v>
                </c:pt>
                <c:pt idx="865">
                  <c:v>0.11208862616932436</c:v>
                </c:pt>
                <c:pt idx="866">
                  <c:v>0.1121230661693744</c:v>
                </c:pt>
                <c:pt idx="867">
                  <c:v>0.11432352616944286</c:v>
                </c:pt>
                <c:pt idx="868">
                  <c:v>0.11615382616942327</c:v>
                </c:pt>
                <c:pt idx="869">
                  <c:v>0.11674262616946862</c:v>
                </c:pt>
                <c:pt idx="870">
                  <c:v>0.11834438616956788</c:v>
                </c:pt>
                <c:pt idx="871">
                  <c:v>0.11914358616958509</c:v>
                </c:pt>
                <c:pt idx="872">
                  <c:v>0.11992801505833484</c:v>
                </c:pt>
                <c:pt idx="873">
                  <c:v>0.12348262616937689</c:v>
                </c:pt>
                <c:pt idx="874">
                  <c:v>0.12348262616937689</c:v>
                </c:pt>
                <c:pt idx="875">
                  <c:v>0.12348798699413521</c:v>
                </c:pt>
                <c:pt idx="876">
                  <c:v>0.12353502616971923</c:v>
                </c:pt>
                <c:pt idx="877">
                  <c:v>0.12449022616944205</c:v>
                </c:pt>
                <c:pt idx="878">
                  <c:v>0.12466262616945301</c:v>
                </c:pt>
                <c:pt idx="879">
                  <c:v>0.12466262616945301</c:v>
                </c:pt>
                <c:pt idx="880">
                  <c:v>0.12466262616953827</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0.12438527677198863</c:v>
                </c:pt>
                <c:pt idx="890">
                  <c:v>0.12217312616938614</c:v>
                </c:pt>
                <c:pt idx="891">
                  <c:v>0.12043262616938932</c:v>
                </c:pt>
                <c:pt idx="892">
                  <c:v>0.12044827565392779</c:v>
                </c:pt>
                <c:pt idx="893">
                  <c:v>0.12093862616953288</c:v>
                </c:pt>
                <c:pt idx="894">
                  <c:v>0.1209897461694851</c:v>
                </c:pt>
                <c:pt idx="895">
                  <c:v>0.12201783829074486</c:v>
                </c:pt>
                <c:pt idx="896">
                  <c:v>0.12376862616946482</c:v>
                </c:pt>
                <c:pt idx="897">
                  <c:v>0.12564998616943512</c:v>
                </c:pt>
                <c:pt idx="898">
                  <c:v>0.12852722616933931</c:v>
                </c:pt>
                <c:pt idx="899">
                  <c:v>0.12889262616933195</c:v>
                </c:pt>
                <c:pt idx="900">
                  <c:v>0.12889262616931774</c:v>
                </c:pt>
                <c:pt idx="901">
                  <c:v>0.12889262616931774</c:v>
                </c:pt>
                <c:pt idx="902">
                  <c:v>0.12889262616931774</c:v>
                </c:pt>
                <c:pt idx="903">
                  <c:v>0.12889262616931774</c:v>
                </c:pt>
                <c:pt idx="904">
                  <c:v>0.12921647674406245</c:v>
                </c:pt>
                <c:pt idx="905">
                  <c:v>0.12946762616941498</c:v>
                </c:pt>
                <c:pt idx="906">
                  <c:v>0.12946762616931551</c:v>
                </c:pt>
                <c:pt idx="907">
                  <c:v>0.12946762616931551</c:v>
                </c:pt>
                <c:pt idx="908">
                  <c:v>0.1288819761695521</c:v>
                </c:pt>
                <c:pt idx="909">
                  <c:v>0.12742100616938501</c:v>
                </c:pt>
                <c:pt idx="910">
                  <c:v>0.12718662616939014</c:v>
                </c:pt>
                <c:pt idx="911">
                  <c:v>0.12746087359221292</c:v>
                </c:pt>
                <c:pt idx="912">
                  <c:v>0.12637070836142072</c:v>
                </c:pt>
                <c:pt idx="913">
                  <c:v>0.12476262616959843</c:v>
                </c:pt>
                <c:pt idx="914">
                  <c:v>0.12476262616959843</c:v>
                </c:pt>
                <c:pt idx="915">
                  <c:v>0.12558172616937213</c:v>
                </c:pt>
                <c:pt idx="916">
                  <c:v>0.12457946616939353</c:v>
                </c:pt>
                <c:pt idx="917">
                  <c:v>0.12135262616942555</c:v>
                </c:pt>
                <c:pt idx="918">
                  <c:v>0.12135262616939713</c:v>
                </c:pt>
                <c:pt idx="919">
                  <c:v>0.1204282061694073</c:v>
                </c:pt>
                <c:pt idx="920">
                  <c:v>0.12035862616940562</c:v>
                </c:pt>
                <c:pt idx="921">
                  <c:v>0.12035862616947668</c:v>
                </c:pt>
                <c:pt idx="922">
                  <c:v>0.1196488374370972</c:v>
                </c:pt>
                <c:pt idx="923">
                  <c:v>0.11909262616936189</c:v>
                </c:pt>
                <c:pt idx="924">
                  <c:v>0.11909262616936189</c:v>
                </c:pt>
                <c:pt idx="925">
                  <c:v>0.12011702616958075</c:v>
                </c:pt>
                <c:pt idx="926">
                  <c:v>0.12058762616956642</c:v>
                </c:pt>
                <c:pt idx="927">
                  <c:v>0.12058762616956642</c:v>
                </c:pt>
                <c:pt idx="928">
                  <c:v>0.12058762616956642</c:v>
                </c:pt>
                <c:pt idx="929">
                  <c:v>0.12058762616956642</c:v>
                </c:pt>
                <c:pt idx="930">
                  <c:v>0.12058762616949537</c:v>
                </c:pt>
                <c:pt idx="931">
                  <c:v>0.12273262616942304</c:v>
                </c:pt>
                <c:pt idx="932">
                  <c:v>0.1229492261695242</c:v>
                </c:pt>
                <c:pt idx="933">
                  <c:v>0.12408912616945145</c:v>
                </c:pt>
                <c:pt idx="934">
                  <c:v>0.12480262616952587</c:v>
                </c:pt>
                <c:pt idx="935">
                  <c:v>0.12480262616952587</c:v>
                </c:pt>
                <c:pt idx="936">
                  <c:v>0.12642612616926385</c:v>
                </c:pt>
                <c:pt idx="937">
                  <c:v>0.12688262616958923</c:v>
                </c:pt>
                <c:pt idx="938">
                  <c:v>0.12824762616929775</c:v>
                </c:pt>
                <c:pt idx="939">
                  <c:v>0.12664298616951442</c:v>
                </c:pt>
                <c:pt idx="940">
                  <c:v>0.12733714616962288</c:v>
                </c:pt>
                <c:pt idx="941">
                  <c:v>0.12801862616956328</c:v>
                </c:pt>
                <c:pt idx="942">
                  <c:v>0.12794536843757953</c:v>
                </c:pt>
                <c:pt idx="943">
                  <c:v>0.12737262616937528</c:v>
                </c:pt>
                <c:pt idx="944">
                  <c:v>0.12747432616941978</c:v>
                </c:pt>
                <c:pt idx="945">
                  <c:v>0.12759862616944417</c:v>
                </c:pt>
                <c:pt idx="946">
                  <c:v>0.12759862616944417</c:v>
                </c:pt>
                <c:pt idx="947">
                  <c:v>0.12759862616944417</c:v>
                </c:pt>
                <c:pt idx="948">
                  <c:v>0.12759862616944417</c:v>
                </c:pt>
                <c:pt idx="949">
                  <c:v>0.12679962616951457</c:v>
                </c:pt>
                <c:pt idx="950">
                  <c:v>0.12665262616937412</c:v>
                </c:pt>
                <c:pt idx="951">
                  <c:v>0.12665262616937412</c:v>
                </c:pt>
                <c:pt idx="952">
                  <c:v>0.12665262616937412</c:v>
                </c:pt>
                <c:pt idx="953">
                  <c:v>0.12982969616962237</c:v>
                </c:pt>
                <c:pt idx="954">
                  <c:v>0.13193083450273946</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0.13090722616946948</c:v>
                </c:pt>
                <c:pt idx="964">
                  <c:v>0.14677641564317412</c:v>
                </c:pt>
                <c:pt idx="965">
                  <c:v>0.15294525616936028</c:v>
                </c:pt>
                <c:pt idx="966">
                  <c:v>0.15300262616942462</c:v>
                </c:pt>
                <c:pt idx="967">
                  <c:v>0.15300262616942462</c:v>
                </c:pt>
                <c:pt idx="968">
                  <c:v>0.15263402616942301</c:v>
                </c:pt>
                <c:pt idx="969">
                  <c:v>0.1492823061694537</c:v>
                </c:pt>
                <c:pt idx="970">
                  <c:v>0.14764262616944279</c:v>
                </c:pt>
                <c:pt idx="971">
                  <c:v>0.14743838616951166</c:v>
                </c:pt>
                <c:pt idx="972">
                  <c:v>0.14736662616947172</c:v>
                </c:pt>
                <c:pt idx="973">
                  <c:v>0.14428262616949894</c:v>
                </c:pt>
                <c:pt idx="974">
                  <c:v>0.14427768616954495</c:v>
                </c:pt>
                <c:pt idx="975">
                  <c:v>0.14324718616938981</c:v>
                </c:pt>
                <c:pt idx="976">
                  <c:v>0.14321262616940089</c:v>
                </c:pt>
                <c:pt idx="977">
                  <c:v>0.14321262616940089</c:v>
                </c:pt>
                <c:pt idx="978">
                  <c:v>0.14322458493228396</c:v>
                </c:pt>
                <c:pt idx="979">
                  <c:v>0.14382112616929987</c:v>
                </c:pt>
                <c:pt idx="980">
                  <c:v>0.14436262616941065</c:v>
                </c:pt>
                <c:pt idx="981">
                  <c:v>0.14436262616945328</c:v>
                </c:pt>
                <c:pt idx="982">
                  <c:v>0.14436262616943907</c:v>
                </c:pt>
                <c:pt idx="983">
                  <c:v>0.14436262616941065</c:v>
                </c:pt>
                <c:pt idx="984">
                  <c:v>0.14398312616927456</c:v>
                </c:pt>
                <c:pt idx="985">
                  <c:v>0.14385662616929551</c:v>
                </c:pt>
                <c:pt idx="986">
                  <c:v>0.14387638616935305</c:v>
                </c:pt>
                <c:pt idx="987">
                  <c:v>0.14393262616940206</c:v>
                </c:pt>
                <c:pt idx="988">
                  <c:v>0.14393262616940206</c:v>
                </c:pt>
                <c:pt idx="989">
                  <c:v>0.14393262616941627</c:v>
                </c:pt>
                <c:pt idx="990">
                  <c:v>0.14115262616945756</c:v>
                </c:pt>
                <c:pt idx="991">
                  <c:v>0.14115262616942914</c:v>
                </c:pt>
                <c:pt idx="992">
                  <c:v>0.14115262616951441</c:v>
                </c:pt>
                <c:pt idx="993">
                  <c:v>0.14115262616942914</c:v>
                </c:pt>
                <c:pt idx="994">
                  <c:v>0.14115262616942914</c:v>
                </c:pt>
                <c:pt idx="995">
                  <c:v>0.14073712616963974</c:v>
                </c:pt>
                <c:pt idx="996">
                  <c:v>0.1405326261695734</c:v>
                </c:pt>
                <c:pt idx="997">
                  <c:v>0.1405326261695734</c:v>
                </c:pt>
                <c:pt idx="998">
                  <c:v>0.14040592616954939</c:v>
                </c:pt>
                <c:pt idx="999">
                  <c:v>0.13925262616946554</c:v>
                </c:pt>
                <c:pt idx="1000">
                  <c:v>0.1386826261695262</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0.13868262616944094</c:v>
                </c:pt>
                <c:pt idx="1009">
                  <c:v>0.13810262616938473</c:v>
                </c:pt>
                <c:pt idx="1010">
                  <c:v>0.1381026261693421</c:v>
                </c:pt>
                <c:pt idx="1011">
                  <c:v>0.1381026261693421</c:v>
                </c:pt>
                <c:pt idx="1012">
                  <c:v>0.13810262616935631</c:v>
                </c:pt>
                <c:pt idx="1013">
                  <c:v>0.1381026261693421</c:v>
                </c:pt>
                <c:pt idx="1014">
                  <c:v>0.1381026261693421</c:v>
                </c:pt>
                <c:pt idx="1015">
                  <c:v>0.1381026261693421</c:v>
                </c:pt>
                <c:pt idx="1016">
                  <c:v>0.13805222616933577</c:v>
                </c:pt>
                <c:pt idx="1017">
                  <c:v>0.13734262616941351</c:v>
                </c:pt>
                <c:pt idx="1018">
                  <c:v>0.13734262616945614</c:v>
                </c:pt>
                <c:pt idx="1019">
                  <c:v>0.13734262616949877</c:v>
                </c:pt>
                <c:pt idx="1020">
                  <c:v>0.13734262616949877</c:v>
                </c:pt>
                <c:pt idx="1021">
                  <c:v>0.13734262616949877</c:v>
                </c:pt>
                <c:pt idx="1022">
                  <c:v>0.13734262616949877</c:v>
                </c:pt>
                <c:pt idx="1023">
                  <c:v>0.13734262616949877</c:v>
                </c:pt>
                <c:pt idx="1024">
                  <c:v>0.13793101326632495</c:v>
                </c:pt>
                <c:pt idx="1025">
                  <c:v>0.13798262616947454</c:v>
                </c:pt>
                <c:pt idx="1026">
                  <c:v>0.13798262616947454</c:v>
                </c:pt>
                <c:pt idx="1027">
                  <c:v>0.13771037616940873</c:v>
                </c:pt>
                <c:pt idx="1028">
                  <c:v>0.13770762616940146</c:v>
                </c:pt>
                <c:pt idx="1029">
                  <c:v>0.13770762616940146</c:v>
                </c:pt>
                <c:pt idx="1030">
                  <c:v>0.13770762616938725</c:v>
                </c:pt>
                <c:pt idx="1031">
                  <c:v>0.13829817616947082</c:v>
                </c:pt>
                <c:pt idx="1032">
                  <c:v>0.13834262616947512</c:v>
                </c:pt>
                <c:pt idx="1033">
                  <c:v>0.13829432616961412</c:v>
                </c:pt>
                <c:pt idx="1034">
                  <c:v>0.13793555950277891</c:v>
                </c:pt>
                <c:pt idx="1035">
                  <c:v>0.13622262616947012</c:v>
                </c:pt>
                <c:pt idx="1036">
                  <c:v>0.13622262616947012</c:v>
                </c:pt>
                <c:pt idx="1037">
                  <c:v>0.13622262616947012</c:v>
                </c:pt>
                <c:pt idx="1038">
                  <c:v>0.13622262616947012</c:v>
                </c:pt>
                <c:pt idx="1039">
                  <c:v>0.13622262616947012</c:v>
                </c:pt>
                <c:pt idx="1040">
                  <c:v>0.13622262616947012</c:v>
                </c:pt>
                <c:pt idx="1041">
                  <c:v>0.13571027616941933</c:v>
                </c:pt>
                <c:pt idx="1042">
                  <c:v>0.13307751188384032</c:v>
                </c:pt>
                <c:pt idx="1043">
                  <c:v>0.13012262616959447</c:v>
                </c:pt>
                <c:pt idx="1044">
                  <c:v>0.12876082616953965</c:v>
                </c:pt>
                <c:pt idx="1045">
                  <c:v>0.12719262616946025</c:v>
                </c:pt>
                <c:pt idx="1046">
                  <c:v>0.12719262616946025</c:v>
                </c:pt>
                <c:pt idx="1047">
                  <c:v>0.12719262616944604</c:v>
                </c:pt>
                <c:pt idx="1048">
                  <c:v>0.12752542616937035</c:v>
                </c:pt>
                <c:pt idx="1049">
                  <c:v>0.1278326261694076</c:v>
                </c:pt>
                <c:pt idx="1050">
                  <c:v>0.12783262616950708</c:v>
                </c:pt>
                <c:pt idx="1051">
                  <c:v>0.12783262616949287</c:v>
                </c:pt>
                <c:pt idx="1052">
                  <c:v>0.1278326261694076</c:v>
                </c:pt>
                <c:pt idx="1053">
                  <c:v>0.12783262616943603</c:v>
                </c:pt>
                <c:pt idx="1054">
                  <c:v>0.1278326261694076</c:v>
                </c:pt>
                <c:pt idx="1055">
                  <c:v>0.1278326261694076</c:v>
                </c:pt>
                <c:pt idx="1056">
                  <c:v>0.12635782616938229</c:v>
                </c:pt>
                <c:pt idx="1057">
                  <c:v>0.12619262616939864</c:v>
                </c:pt>
                <c:pt idx="1058">
                  <c:v>0.12591072961777172</c:v>
                </c:pt>
                <c:pt idx="1059">
                  <c:v>0.12460762616947818</c:v>
                </c:pt>
                <c:pt idx="1060">
                  <c:v>0.12460762616942134</c:v>
                </c:pt>
                <c:pt idx="1061">
                  <c:v>0.12460762616942134</c:v>
                </c:pt>
                <c:pt idx="1062">
                  <c:v>0.12460762616942134</c:v>
                </c:pt>
                <c:pt idx="1063">
                  <c:v>0.12460762616942134</c:v>
                </c:pt>
                <c:pt idx="1064">
                  <c:v>0.12460762616942134</c:v>
                </c:pt>
                <c:pt idx="1065">
                  <c:v>0.12460762616940713</c:v>
                </c:pt>
                <c:pt idx="1066">
                  <c:v>0.12460762616942134</c:v>
                </c:pt>
                <c:pt idx="1067">
                  <c:v>0.12460762616939292</c:v>
                </c:pt>
                <c:pt idx="1068">
                  <c:v>0.12412699850975173</c:v>
                </c:pt>
                <c:pt idx="1069">
                  <c:v>0.12306262616925778</c:v>
                </c:pt>
                <c:pt idx="1070">
                  <c:v>0.12306262616927199</c:v>
                </c:pt>
                <c:pt idx="1071">
                  <c:v>0.12306262616925778</c:v>
                </c:pt>
                <c:pt idx="1072">
                  <c:v>0.12361472616939295</c:v>
                </c:pt>
                <c:pt idx="1073">
                  <c:v>0.12447552616937685</c:v>
                </c:pt>
                <c:pt idx="1074">
                  <c:v>0.12611725616925185</c:v>
                </c:pt>
                <c:pt idx="1075">
                  <c:v>0.12611862616945757</c:v>
                </c:pt>
                <c:pt idx="1076">
                  <c:v>0.12611862616951441</c:v>
                </c:pt>
                <c:pt idx="1077">
                  <c:v>0.12611862616951441</c:v>
                </c:pt>
                <c:pt idx="1078">
                  <c:v>0.12611862616941494</c:v>
                </c:pt>
                <c:pt idx="1079">
                  <c:v>0.12599301616963032</c:v>
                </c:pt>
                <c:pt idx="1080">
                  <c:v>0.12571812616970135</c:v>
                </c:pt>
                <c:pt idx="1081">
                  <c:v>0.1256926261697231</c:v>
                </c:pt>
                <c:pt idx="1082">
                  <c:v>0.12569262616970889</c:v>
                </c:pt>
                <c:pt idx="1083">
                  <c:v>0.1256926261697231</c:v>
                </c:pt>
                <c:pt idx="1084">
                  <c:v>0.12379672616962978</c:v>
                </c:pt>
                <c:pt idx="1085">
                  <c:v>0.12310262616944101</c:v>
                </c:pt>
                <c:pt idx="1086">
                  <c:v>0.1240926261694284</c:v>
                </c:pt>
                <c:pt idx="1087">
                  <c:v>0.12368942616932088</c:v>
                </c:pt>
                <c:pt idx="1088">
                  <c:v>0.12351662616933368</c:v>
                </c:pt>
                <c:pt idx="1089">
                  <c:v>0.12351662616930525</c:v>
                </c:pt>
                <c:pt idx="1090">
                  <c:v>0.12303440616945238</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0.12422662616944535</c:v>
                </c:pt>
                <c:pt idx="1099">
                  <c:v>0.12422662616944535</c:v>
                </c:pt>
                <c:pt idx="1100">
                  <c:v>0.12422662616944535</c:v>
                </c:pt>
                <c:pt idx="1101">
                  <c:v>0.12422662616944535</c:v>
                </c:pt>
                <c:pt idx="1102">
                  <c:v>0.1257234178358857</c:v>
                </c:pt>
                <c:pt idx="1103">
                  <c:v>0.12587262616946759</c:v>
                </c:pt>
                <c:pt idx="1104">
                  <c:v>0.12457762616945445</c:v>
                </c:pt>
                <c:pt idx="1105">
                  <c:v>0.12457762616961077</c:v>
                </c:pt>
                <c:pt idx="1106">
                  <c:v>0.12457762616961077</c:v>
                </c:pt>
                <c:pt idx="1107">
                  <c:v>0.12457762616961077</c:v>
                </c:pt>
                <c:pt idx="1108">
                  <c:v>0.12457762616961077</c:v>
                </c:pt>
                <c:pt idx="1109">
                  <c:v>0.12457762616961077</c:v>
                </c:pt>
                <c:pt idx="1110">
                  <c:v>0.12421968802522088</c:v>
                </c:pt>
                <c:pt idx="1111">
                  <c:v>0.12343262616943207</c:v>
                </c:pt>
                <c:pt idx="1112">
                  <c:v>0.1234326261694747</c:v>
                </c:pt>
                <c:pt idx="1113">
                  <c:v>0.12343262616946049</c:v>
                </c:pt>
                <c:pt idx="1114">
                  <c:v>0.12343262616946049</c:v>
                </c:pt>
                <c:pt idx="1115">
                  <c:v>0.12343262616946049</c:v>
                </c:pt>
                <c:pt idx="1116">
                  <c:v>0.12343262616948891</c:v>
                </c:pt>
                <c:pt idx="1117">
                  <c:v>0.12343262616946049</c:v>
                </c:pt>
                <c:pt idx="1118">
                  <c:v>0.12343262616946049</c:v>
                </c:pt>
                <c:pt idx="1119">
                  <c:v>0.12343262616946049</c:v>
                </c:pt>
                <c:pt idx="1120">
                  <c:v>0.12343262616946049</c:v>
                </c:pt>
                <c:pt idx="1121">
                  <c:v>0.12343262616940365</c:v>
                </c:pt>
                <c:pt idx="1122">
                  <c:v>0.12343262616951733</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0.1206486261693982</c:v>
                </c:pt>
                <c:pt idx="1131">
                  <c:v>0.12262942616943917</c:v>
                </c:pt>
                <c:pt idx="1132">
                  <c:v>0.12336126616941101</c:v>
                </c:pt>
                <c:pt idx="1133">
                  <c:v>0.12349262616930901</c:v>
                </c:pt>
                <c:pt idx="1134">
                  <c:v>0.12349262616932322</c:v>
                </c:pt>
                <c:pt idx="1135">
                  <c:v>0.12401632616953862</c:v>
                </c:pt>
                <c:pt idx="1136">
                  <c:v>0.12455262616953178</c:v>
                </c:pt>
                <c:pt idx="1137">
                  <c:v>0.12455262616946072</c:v>
                </c:pt>
                <c:pt idx="1138">
                  <c:v>0.12453862616955291</c:v>
                </c:pt>
                <c:pt idx="1139">
                  <c:v>0.12437712616933538</c:v>
                </c:pt>
                <c:pt idx="1140">
                  <c:v>0.11788202616925503</c:v>
                </c:pt>
                <c:pt idx="1141">
                  <c:v>0.11629262616935421</c:v>
                </c:pt>
                <c:pt idx="1142">
                  <c:v>0.11686022616940761</c:v>
                </c:pt>
                <c:pt idx="1143">
                  <c:v>0.11822262616946944</c:v>
                </c:pt>
                <c:pt idx="1144">
                  <c:v>0.11782227616933483</c:v>
                </c:pt>
                <c:pt idx="1145">
                  <c:v>0.11751262616937197</c:v>
                </c:pt>
                <c:pt idx="1146">
                  <c:v>0.11042262616953735</c:v>
                </c:pt>
                <c:pt idx="1147">
                  <c:v>0.11042262616942367</c:v>
                </c:pt>
                <c:pt idx="1148">
                  <c:v>0.10993977616951156</c:v>
                </c:pt>
                <c:pt idx="1149">
                  <c:v>0.1098676261695033</c:v>
                </c:pt>
                <c:pt idx="1150">
                  <c:v>0.1098676261695033</c:v>
                </c:pt>
                <c:pt idx="1151">
                  <c:v>0.1098676261695033</c:v>
                </c:pt>
                <c:pt idx="1152">
                  <c:v>0.11166262616956146</c:v>
                </c:pt>
                <c:pt idx="1153">
                  <c:v>0.11166262616958988</c:v>
                </c:pt>
                <c:pt idx="1154">
                  <c:v>0.11166262616958988</c:v>
                </c:pt>
                <c:pt idx="1155">
                  <c:v>0.11166262616958988</c:v>
                </c:pt>
                <c:pt idx="1156">
                  <c:v>0.11166262616958988</c:v>
                </c:pt>
                <c:pt idx="1157">
                  <c:v>0.11166262616958988</c:v>
                </c:pt>
                <c:pt idx="1158">
                  <c:v>0.11166262616958988</c:v>
                </c:pt>
                <c:pt idx="1159">
                  <c:v>0.11166262616944778</c:v>
                </c:pt>
                <c:pt idx="1160">
                  <c:v>0.11166262616956146</c:v>
                </c:pt>
                <c:pt idx="1161">
                  <c:v>0.11166262616958988</c:v>
                </c:pt>
                <c:pt idx="1162">
                  <c:v>0.11166262616958988</c:v>
                </c:pt>
                <c:pt idx="1163">
                  <c:v>0.11166262616958988</c:v>
                </c:pt>
                <c:pt idx="1164">
                  <c:v>0.11166262616958988</c:v>
                </c:pt>
                <c:pt idx="1165">
                  <c:v>0.11166262616958988</c:v>
                </c:pt>
                <c:pt idx="1166">
                  <c:v>0.11168392616961853</c:v>
                </c:pt>
                <c:pt idx="1167">
                  <c:v>0.1126347170785067</c:v>
                </c:pt>
                <c:pt idx="1168">
                  <c:v>0.1129426261693709</c:v>
                </c:pt>
                <c:pt idx="1169">
                  <c:v>0.11355802616944288</c:v>
                </c:pt>
                <c:pt idx="1170">
                  <c:v>0.11495662616957247</c:v>
                </c:pt>
                <c:pt idx="1171">
                  <c:v>0.11495662616952984</c:v>
                </c:pt>
                <c:pt idx="1172">
                  <c:v>0.11495662616957247</c:v>
                </c:pt>
                <c:pt idx="1173">
                  <c:v>0.11495662616957247</c:v>
                </c:pt>
                <c:pt idx="1174">
                  <c:v>0.11495662616957247</c:v>
                </c:pt>
                <c:pt idx="1175">
                  <c:v>0.114956626169473</c:v>
                </c:pt>
                <c:pt idx="1176">
                  <c:v>0.12137994759800108</c:v>
                </c:pt>
                <c:pt idx="1177">
                  <c:v>0.12691279638217168</c:v>
                </c:pt>
                <c:pt idx="1178">
                  <c:v>0.12909719616935433</c:v>
                </c:pt>
                <c:pt idx="1179">
                  <c:v>0.12917262616937819</c:v>
                </c:pt>
                <c:pt idx="1180">
                  <c:v>0.12917262616937819</c:v>
                </c:pt>
                <c:pt idx="1181">
                  <c:v>0.12917262616937819</c:v>
                </c:pt>
                <c:pt idx="1182">
                  <c:v>0.12917262616949188</c:v>
                </c:pt>
                <c:pt idx="1183">
                  <c:v>0.1291726261693924</c:v>
                </c:pt>
                <c:pt idx="1184">
                  <c:v>0.13003036616956365</c:v>
                </c:pt>
                <c:pt idx="1185">
                  <c:v>0.1314524261696306</c:v>
                </c:pt>
                <c:pt idx="1186">
                  <c:v>0.1318176261696351</c:v>
                </c:pt>
                <c:pt idx="1187">
                  <c:v>0.1318176261696351</c:v>
                </c:pt>
                <c:pt idx="1188">
                  <c:v>0.1318176261696351</c:v>
                </c:pt>
                <c:pt idx="1189">
                  <c:v>0.13181762616960668</c:v>
                </c:pt>
                <c:pt idx="1190">
                  <c:v>0.13166226902674794</c:v>
                </c:pt>
                <c:pt idx="1191">
                  <c:v>0.12954127616966105</c:v>
                </c:pt>
                <c:pt idx="1192">
                  <c:v>0.12726318616940091</c:v>
                </c:pt>
                <c:pt idx="1193">
                  <c:v>0.12586262616932231</c:v>
                </c:pt>
                <c:pt idx="1194">
                  <c:v>0.12586262616935073</c:v>
                </c:pt>
                <c:pt idx="1195">
                  <c:v>0.12771262616942636</c:v>
                </c:pt>
                <c:pt idx="1196">
                  <c:v>0.12779192616966384</c:v>
                </c:pt>
                <c:pt idx="1197">
                  <c:v>0.12856262616941194</c:v>
                </c:pt>
                <c:pt idx="1198">
                  <c:v>0.12856262616941194</c:v>
                </c:pt>
                <c:pt idx="1199">
                  <c:v>0.12856262616941194</c:v>
                </c:pt>
                <c:pt idx="1200">
                  <c:v>0.12856262616938352</c:v>
                </c:pt>
                <c:pt idx="1201">
                  <c:v>0.12856262616941194</c:v>
                </c:pt>
                <c:pt idx="1202">
                  <c:v>0.12856262616936931</c:v>
                </c:pt>
                <c:pt idx="1203">
                  <c:v>0.12856262616941194</c:v>
                </c:pt>
                <c:pt idx="1204">
                  <c:v>0.12856262616941194</c:v>
                </c:pt>
                <c:pt idx="1205">
                  <c:v>0.12910592616933059</c:v>
                </c:pt>
                <c:pt idx="1206">
                  <c:v>0.12963262616945315</c:v>
                </c:pt>
                <c:pt idx="1207">
                  <c:v>0.12963262616941051</c:v>
                </c:pt>
                <c:pt idx="1208">
                  <c:v>0.12963262616941051</c:v>
                </c:pt>
                <c:pt idx="1209">
                  <c:v>0.12963262616950999</c:v>
                </c:pt>
                <c:pt idx="1210">
                  <c:v>0.1319126261694521</c:v>
                </c:pt>
                <c:pt idx="1211">
                  <c:v>0.13191262616939525</c:v>
                </c:pt>
                <c:pt idx="1212">
                  <c:v>0.13191262616939525</c:v>
                </c:pt>
                <c:pt idx="1213">
                  <c:v>0.13260842616946888</c:v>
                </c:pt>
                <c:pt idx="1214">
                  <c:v>0.13261322616956761</c:v>
                </c:pt>
                <c:pt idx="1215">
                  <c:v>0.13261262616953218</c:v>
                </c:pt>
                <c:pt idx="1216">
                  <c:v>0.1326126261695606</c:v>
                </c:pt>
                <c:pt idx="1217">
                  <c:v>0.13613688616931086</c:v>
                </c:pt>
                <c:pt idx="1218">
                  <c:v>0.13797262616957084</c:v>
                </c:pt>
                <c:pt idx="1219">
                  <c:v>0.13797262616955663</c:v>
                </c:pt>
                <c:pt idx="1220">
                  <c:v>0.13797262616955663</c:v>
                </c:pt>
                <c:pt idx="1221">
                  <c:v>0.13797262616955663</c:v>
                </c:pt>
                <c:pt idx="1222">
                  <c:v>0.13797262616955663</c:v>
                </c:pt>
                <c:pt idx="1223">
                  <c:v>0.13797262616955663</c:v>
                </c:pt>
                <c:pt idx="1224">
                  <c:v>0.13797262616945716</c:v>
                </c:pt>
                <c:pt idx="1225">
                  <c:v>0.13797262616944295</c:v>
                </c:pt>
                <c:pt idx="1226">
                  <c:v>0.13797262616955663</c:v>
                </c:pt>
                <c:pt idx="1227">
                  <c:v>0.13797262616955663</c:v>
                </c:pt>
                <c:pt idx="1228">
                  <c:v>0.13688032616948931</c:v>
                </c:pt>
                <c:pt idx="1229">
                  <c:v>0.13675262616948203</c:v>
                </c:pt>
                <c:pt idx="1230">
                  <c:v>0.13597732004696184</c:v>
                </c:pt>
                <c:pt idx="1231">
                  <c:v>0.13533262616945763</c:v>
                </c:pt>
                <c:pt idx="1232">
                  <c:v>0.13533262616952868</c:v>
                </c:pt>
                <c:pt idx="1233">
                  <c:v>0.13689262616948383</c:v>
                </c:pt>
                <c:pt idx="1234">
                  <c:v>0.13764622616929501</c:v>
                </c:pt>
                <c:pt idx="1235">
                  <c:v>0.13912162616959733</c:v>
                </c:pt>
                <c:pt idx="1236">
                  <c:v>0.13931262616958406</c:v>
                </c:pt>
                <c:pt idx="1237">
                  <c:v>0.13931262616958406</c:v>
                </c:pt>
                <c:pt idx="1238">
                  <c:v>0.13931262616958406</c:v>
                </c:pt>
                <c:pt idx="1239">
                  <c:v>0.13931262616958406</c:v>
                </c:pt>
                <c:pt idx="1240">
                  <c:v>0.13797689283605052</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0.13661196827465005</c:v>
                </c:pt>
                <c:pt idx="1249">
                  <c:v>0.13661662616941328</c:v>
                </c:pt>
                <c:pt idx="1250">
                  <c:v>0.13661662616942749</c:v>
                </c:pt>
                <c:pt idx="1251">
                  <c:v>0.13661662616938486</c:v>
                </c:pt>
                <c:pt idx="1252">
                  <c:v>0.13661662616942749</c:v>
                </c:pt>
                <c:pt idx="1253">
                  <c:v>0.13661662616942749</c:v>
                </c:pt>
                <c:pt idx="1254">
                  <c:v>0.13658374616942126</c:v>
                </c:pt>
                <c:pt idx="1255">
                  <c:v>0.13634262616943715</c:v>
                </c:pt>
                <c:pt idx="1256">
                  <c:v>0.13634262616945136</c:v>
                </c:pt>
                <c:pt idx="1257">
                  <c:v>0.13518262616946686</c:v>
                </c:pt>
                <c:pt idx="1258">
                  <c:v>0.13518262616949528</c:v>
                </c:pt>
                <c:pt idx="1259">
                  <c:v>0.13518262616949528</c:v>
                </c:pt>
                <c:pt idx="1260">
                  <c:v>0.13518262616949528</c:v>
                </c:pt>
                <c:pt idx="1261">
                  <c:v>0.13560022616941581</c:v>
                </c:pt>
                <c:pt idx="1262">
                  <c:v>0.13634262616943715</c:v>
                </c:pt>
                <c:pt idx="1263">
                  <c:v>0.13634262616940873</c:v>
                </c:pt>
                <c:pt idx="1264">
                  <c:v>0.13634262616943715</c:v>
                </c:pt>
                <c:pt idx="1265">
                  <c:v>0.13634262616942294</c:v>
                </c:pt>
                <c:pt idx="1266">
                  <c:v>0.13634262616939452</c:v>
                </c:pt>
                <c:pt idx="1267">
                  <c:v>0.13636332616940194</c:v>
                </c:pt>
                <c:pt idx="1268">
                  <c:v>0.13774306616950582</c:v>
                </c:pt>
                <c:pt idx="1269">
                  <c:v>0.1396188761693935</c:v>
                </c:pt>
                <c:pt idx="1270">
                  <c:v>0.13961262616939507</c:v>
                </c:pt>
                <c:pt idx="1271">
                  <c:v>0.13961262616939507</c:v>
                </c:pt>
                <c:pt idx="1272">
                  <c:v>0.13961262616939507</c:v>
                </c:pt>
                <c:pt idx="1273">
                  <c:v>0.13961262616940928</c:v>
                </c:pt>
                <c:pt idx="1274">
                  <c:v>0.13948262616945328</c:v>
                </c:pt>
                <c:pt idx="1275">
                  <c:v>0.1394826261696096</c:v>
                </c:pt>
                <c:pt idx="1276">
                  <c:v>0.13903988932744937</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0.13986662616949275</c:v>
                </c:pt>
                <c:pt idx="1292">
                  <c:v>0.13986662616947854</c:v>
                </c:pt>
                <c:pt idx="1293">
                  <c:v>0.13986662616963486</c:v>
                </c:pt>
                <c:pt idx="1294">
                  <c:v>0.13986662616963486</c:v>
                </c:pt>
                <c:pt idx="1295">
                  <c:v>0.13986662616962064</c:v>
                </c:pt>
                <c:pt idx="1296">
                  <c:v>0.13986662616963486</c:v>
                </c:pt>
                <c:pt idx="1297">
                  <c:v>0.13986662616963486</c:v>
                </c:pt>
                <c:pt idx="1298">
                  <c:v>0.1389434961694036</c:v>
                </c:pt>
                <c:pt idx="1299">
                  <c:v>0.13850262616944065</c:v>
                </c:pt>
                <c:pt idx="1300">
                  <c:v>0.13850262616944065</c:v>
                </c:pt>
                <c:pt idx="1301">
                  <c:v>0.13731262616947504</c:v>
                </c:pt>
                <c:pt idx="1302">
                  <c:v>0.13731262616940398</c:v>
                </c:pt>
                <c:pt idx="1303">
                  <c:v>0.13731262616940398</c:v>
                </c:pt>
                <c:pt idx="1304">
                  <c:v>0.13731262616940398</c:v>
                </c:pt>
                <c:pt idx="1305">
                  <c:v>0.13636912616952657</c:v>
                </c:pt>
                <c:pt idx="1306">
                  <c:v>0.1383758661694543</c:v>
                </c:pt>
                <c:pt idx="1307">
                  <c:v>0.13902294616934796</c:v>
                </c:pt>
                <c:pt idx="1308">
                  <c:v>0.138083824085939</c:v>
                </c:pt>
                <c:pt idx="1309">
                  <c:v>0.13767762616942036</c:v>
                </c:pt>
                <c:pt idx="1310">
                  <c:v>0.13831762616943877</c:v>
                </c:pt>
                <c:pt idx="1311">
                  <c:v>0.13814380616945243</c:v>
                </c:pt>
                <c:pt idx="1312">
                  <c:v>0.13780262616957373</c:v>
                </c:pt>
                <c:pt idx="1313">
                  <c:v>0.13535026616941082</c:v>
                </c:pt>
                <c:pt idx="1314">
                  <c:v>0.13380262616954042</c:v>
                </c:pt>
                <c:pt idx="1315">
                  <c:v>0.13380262616958305</c:v>
                </c:pt>
                <c:pt idx="1316">
                  <c:v>0.13380262616954042</c:v>
                </c:pt>
                <c:pt idx="1317">
                  <c:v>0.13373426616961126</c:v>
                </c:pt>
                <c:pt idx="1318">
                  <c:v>0.13347262616962041</c:v>
                </c:pt>
                <c:pt idx="1319">
                  <c:v>0.13271762616957972</c:v>
                </c:pt>
                <c:pt idx="1320">
                  <c:v>0.13271762616955129</c:v>
                </c:pt>
                <c:pt idx="1321">
                  <c:v>0.13271762616957972</c:v>
                </c:pt>
                <c:pt idx="1322">
                  <c:v>0.13293777923082928</c:v>
                </c:pt>
                <c:pt idx="1323">
                  <c:v>0.13333262616956176</c:v>
                </c:pt>
                <c:pt idx="1324">
                  <c:v>0.1333938261695522</c:v>
                </c:pt>
                <c:pt idx="1325">
                  <c:v>0.13384262616955311</c:v>
                </c:pt>
                <c:pt idx="1326">
                  <c:v>0.13384262616951048</c:v>
                </c:pt>
                <c:pt idx="1327">
                  <c:v>0.13384262616956732</c:v>
                </c:pt>
                <c:pt idx="1328">
                  <c:v>0.13384262616956732</c:v>
                </c:pt>
                <c:pt idx="1329">
                  <c:v>0.13381202616957921</c:v>
                </c:pt>
                <c:pt idx="1330">
                  <c:v>0.1331208261693746</c:v>
                </c:pt>
                <c:pt idx="1331">
                  <c:v>0.13262992616924407</c:v>
                </c:pt>
                <c:pt idx="1332">
                  <c:v>0.13269262616951494</c:v>
                </c:pt>
                <c:pt idx="1333">
                  <c:v>0.13269262616951494</c:v>
                </c:pt>
                <c:pt idx="1334">
                  <c:v>0.13269262616951494</c:v>
                </c:pt>
                <c:pt idx="1335">
                  <c:v>0.13056262616946412</c:v>
                </c:pt>
                <c:pt idx="1336">
                  <c:v>0.13056262616953518</c:v>
                </c:pt>
                <c:pt idx="1337">
                  <c:v>0.13056262616953518</c:v>
                </c:pt>
                <c:pt idx="1338">
                  <c:v>0.13056262616953518</c:v>
                </c:pt>
                <c:pt idx="1339">
                  <c:v>0.12792962616947534</c:v>
                </c:pt>
                <c:pt idx="1340">
                  <c:v>0.12689262616947872</c:v>
                </c:pt>
                <c:pt idx="1341">
                  <c:v>0.12684883669582803</c:v>
                </c:pt>
                <c:pt idx="1342">
                  <c:v>0.12676262616940903</c:v>
                </c:pt>
                <c:pt idx="1343">
                  <c:v>0.1267626261693664</c:v>
                </c:pt>
                <c:pt idx="1344">
                  <c:v>0.12676262616933798</c:v>
                </c:pt>
                <c:pt idx="1345">
                  <c:v>0.12676262616940903</c:v>
                </c:pt>
                <c:pt idx="1346">
                  <c:v>0.12625442616943872</c:v>
                </c:pt>
                <c:pt idx="1347">
                  <c:v>0.1261026261695406</c:v>
                </c:pt>
                <c:pt idx="1348">
                  <c:v>0.12610262616945533</c:v>
                </c:pt>
                <c:pt idx="1349">
                  <c:v>0.12610262616945533</c:v>
                </c:pt>
                <c:pt idx="1350">
                  <c:v>0.12610262616945533</c:v>
                </c:pt>
                <c:pt idx="1351">
                  <c:v>0.1261026261695406</c:v>
                </c:pt>
                <c:pt idx="1352">
                  <c:v>0.12610262616949797</c:v>
                </c:pt>
                <c:pt idx="1353">
                  <c:v>0.12610262616945533</c:v>
                </c:pt>
                <c:pt idx="1354">
                  <c:v>0.12610262616951218</c:v>
                </c:pt>
                <c:pt idx="1355">
                  <c:v>0.12610262616945533</c:v>
                </c:pt>
                <c:pt idx="1356">
                  <c:v>0.12638312616965663</c:v>
                </c:pt>
                <c:pt idx="1357">
                  <c:v>0.1241441761694233</c:v>
                </c:pt>
                <c:pt idx="1358">
                  <c:v>0.11846192616951612</c:v>
                </c:pt>
                <c:pt idx="1359">
                  <c:v>0.11488862616953099</c:v>
                </c:pt>
                <c:pt idx="1360">
                  <c:v>0.11488862616957363</c:v>
                </c:pt>
                <c:pt idx="1361">
                  <c:v>0.11488862616947415</c:v>
                </c:pt>
                <c:pt idx="1362">
                  <c:v>0.1153326261695895</c:v>
                </c:pt>
                <c:pt idx="1363">
                  <c:v>0.11533262616964635</c:v>
                </c:pt>
                <c:pt idx="1364">
                  <c:v>0.11533262616964635</c:v>
                </c:pt>
                <c:pt idx="1365">
                  <c:v>0.11477052616949379</c:v>
                </c:pt>
                <c:pt idx="1366">
                  <c:v>0.11348262616931493</c:v>
                </c:pt>
                <c:pt idx="1367">
                  <c:v>0.11348262616931493</c:v>
                </c:pt>
                <c:pt idx="1368">
                  <c:v>0.11348262616931493</c:v>
                </c:pt>
                <c:pt idx="1369">
                  <c:v>0.11348262616944282</c:v>
                </c:pt>
                <c:pt idx="1370">
                  <c:v>0.11348262616942861</c:v>
                </c:pt>
                <c:pt idx="1371">
                  <c:v>0.11412598616955449</c:v>
                </c:pt>
                <c:pt idx="1372">
                  <c:v>0.11450262616949658</c:v>
                </c:pt>
                <c:pt idx="1373">
                  <c:v>0.11450262616953921</c:v>
                </c:pt>
                <c:pt idx="1374">
                  <c:v>0.114459726169585</c:v>
                </c:pt>
                <c:pt idx="1375">
                  <c:v>0.11414340616936158</c:v>
                </c:pt>
                <c:pt idx="1376">
                  <c:v>0.1116883404551885</c:v>
                </c:pt>
                <c:pt idx="1377">
                  <c:v>0.1114526261694806</c:v>
                </c:pt>
                <c:pt idx="1378">
                  <c:v>0.11298222616957787</c:v>
                </c:pt>
                <c:pt idx="1379">
                  <c:v>0.11324262616957981</c:v>
                </c:pt>
                <c:pt idx="1380">
                  <c:v>0.11324262616957981</c:v>
                </c:pt>
                <c:pt idx="1381">
                  <c:v>0.11324262616957981</c:v>
                </c:pt>
                <c:pt idx="1382">
                  <c:v>0.11324262616957981</c:v>
                </c:pt>
                <c:pt idx="1383">
                  <c:v>0.11324262616957981</c:v>
                </c:pt>
                <c:pt idx="1384">
                  <c:v>0.11324262616957981</c:v>
                </c:pt>
                <c:pt idx="1385">
                  <c:v>0.11324262616950875</c:v>
                </c:pt>
                <c:pt idx="1386">
                  <c:v>0.11324262616949454</c:v>
                </c:pt>
                <c:pt idx="1387">
                  <c:v>0.11324262616957981</c:v>
                </c:pt>
                <c:pt idx="1388">
                  <c:v>0.11324262616957981</c:v>
                </c:pt>
                <c:pt idx="1389">
                  <c:v>0.11324262616957981</c:v>
                </c:pt>
                <c:pt idx="1390">
                  <c:v>0.11324262616957981</c:v>
                </c:pt>
                <c:pt idx="1391">
                  <c:v>0.11324262616957981</c:v>
                </c:pt>
                <c:pt idx="1392">
                  <c:v>0.11324262616957981</c:v>
                </c:pt>
                <c:pt idx="1393">
                  <c:v>0.11324262616957981</c:v>
                </c:pt>
                <c:pt idx="1394">
                  <c:v>0.11324262616945191</c:v>
                </c:pt>
                <c:pt idx="1395">
                  <c:v>0.11665112616944384</c:v>
                </c:pt>
                <c:pt idx="1396">
                  <c:v>0.11827258616925462</c:v>
                </c:pt>
                <c:pt idx="1397">
                  <c:v>0.11838262616925022</c:v>
                </c:pt>
                <c:pt idx="1398">
                  <c:v>0.11838262616925022</c:v>
                </c:pt>
                <c:pt idx="1399">
                  <c:v>0.11838262616926443</c:v>
                </c:pt>
                <c:pt idx="1400">
                  <c:v>0.11797412616937208</c:v>
                </c:pt>
                <c:pt idx="1401">
                  <c:v>0.11737262616929911</c:v>
                </c:pt>
                <c:pt idx="1402">
                  <c:v>0.11737262616929911</c:v>
                </c:pt>
                <c:pt idx="1403">
                  <c:v>0.11737262616937016</c:v>
                </c:pt>
                <c:pt idx="1404">
                  <c:v>0.11694862616947432</c:v>
                </c:pt>
                <c:pt idx="1405">
                  <c:v>0.116948626169318</c:v>
                </c:pt>
                <c:pt idx="1406">
                  <c:v>0.116948626169318</c:v>
                </c:pt>
                <c:pt idx="1407">
                  <c:v>0.11529356301159055</c:v>
                </c:pt>
                <c:pt idx="1408">
                  <c:v>0.11385862616930353</c:v>
                </c:pt>
                <c:pt idx="1409">
                  <c:v>0.11385862616930353</c:v>
                </c:pt>
                <c:pt idx="1410">
                  <c:v>0.11352677616945073</c:v>
                </c:pt>
                <c:pt idx="1411">
                  <c:v>0.11071502616938744</c:v>
                </c:pt>
                <c:pt idx="1412">
                  <c:v>0.1098326261693785</c:v>
                </c:pt>
                <c:pt idx="1413">
                  <c:v>0.10983262616947798</c:v>
                </c:pt>
                <c:pt idx="1414">
                  <c:v>0.11118262616928121</c:v>
                </c:pt>
                <c:pt idx="1415">
                  <c:v>0.11171362616941849</c:v>
                </c:pt>
                <c:pt idx="1416">
                  <c:v>0.11246262616946012</c:v>
                </c:pt>
                <c:pt idx="1417">
                  <c:v>0.11246262616946012</c:v>
                </c:pt>
                <c:pt idx="1418">
                  <c:v>0.11246262616946012</c:v>
                </c:pt>
                <c:pt idx="1419">
                  <c:v>0.11246262616946012</c:v>
                </c:pt>
                <c:pt idx="1420">
                  <c:v>0.11246262616946012</c:v>
                </c:pt>
                <c:pt idx="1421">
                  <c:v>0.11253222616944925</c:v>
                </c:pt>
                <c:pt idx="1422">
                  <c:v>0.11275262616941006</c:v>
                </c:pt>
                <c:pt idx="1423">
                  <c:v>0.1127533861694161</c:v>
                </c:pt>
                <c:pt idx="1424">
                  <c:v>0.11370190616950993</c:v>
                </c:pt>
                <c:pt idx="1425">
                  <c:v>0.11405662616951417</c:v>
                </c:pt>
                <c:pt idx="1426">
                  <c:v>0.11405662616948575</c:v>
                </c:pt>
                <c:pt idx="1427">
                  <c:v>0.11405662616945733</c:v>
                </c:pt>
                <c:pt idx="1428">
                  <c:v>0.11687262616946725</c:v>
                </c:pt>
                <c:pt idx="1429">
                  <c:v>0.11693262616955735</c:v>
                </c:pt>
                <c:pt idx="1430">
                  <c:v>0.1169526261695637</c:v>
                </c:pt>
                <c:pt idx="1431">
                  <c:v>0.1169526261695637</c:v>
                </c:pt>
                <c:pt idx="1432">
                  <c:v>0.11695262616960633</c:v>
                </c:pt>
                <c:pt idx="1433">
                  <c:v>0.1169526261695637</c:v>
                </c:pt>
                <c:pt idx="1434">
                  <c:v>0.1169526261695637</c:v>
                </c:pt>
                <c:pt idx="1435">
                  <c:v>0.11788877616960747</c:v>
                </c:pt>
                <c:pt idx="1436">
                  <c:v>0.11821262616963679</c:v>
                </c:pt>
                <c:pt idx="1437">
                  <c:v>0.11979683669575536</c:v>
                </c:pt>
                <c:pt idx="1438">
                  <c:v>0.12058462616948873</c:v>
                </c:pt>
                <c:pt idx="1439">
                  <c:v>0.12068662616945858</c:v>
                </c:pt>
                <c:pt idx="1440">
                  <c:v>0.12068662616945858</c:v>
                </c:pt>
                <c:pt idx="1441">
                  <c:v>0.12068662616945858</c:v>
                </c:pt>
                <c:pt idx="1442">
                  <c:v>0.12024873616940113</c:v>
                </c:pt>
                <c:pt idx="1443">
                  <c:v>0.11833746827481662</c:v>
                </c:pt>
                <c:pt idx="1444">
                  <c:v>0.11844520681458448</c:v>
                </c:pt>
                <c:pt idx="1445">
                  <c:v>0.11810262616954503</c:v>
                </c:pt>
                <c:pt idx="1446">
                  <c:v>0.1181026261695024</c:v>
                </c:pt>
                <c:pt idx="1447">
                  <c:v>0.11820982616947617</c:v>
                </c:pt>
                <c:pt idx="1448">
                  <c:v>0.11984437616941079</c:v>
                </c:pt>
                <c:pt idx="1449">
                  <c:v>0.12243961616952959</c:v>
                </c:pt>
                <c:pt idx="1450">
                  <c:v>0.12357262616956177</c:v>
                </c:pt>
                <c:pt idx="1451">
                  <c:v>0.12343292616954216</c:v>
                </c:pt>
                <c:pt idx="1452">
                  <c:v>0.12255262616949381</c:v>
                </c:pt>
                <c:pt idx="1453">
                  <c:v>0.11964262616949384</c:v>
                </c:pt>
                <c:pt idx="1454">
                  <c:v>0.11964262616933752</c:v>
                </c:pt>
                <c:pt idx="1455">
                  <c:v>0.11964262616933752</c:v>
                </c:pt>
                <c:pt idx="1456">
                  <c:v>0.11964262616932331</c:v>
                </c:pt>
                <c:pt idx="1457">
                  <c:v>0.11964262616933752</c:v>
                </c:pt>
                <c:pt idx="1458">
                  <c:v>0.11964262616933752</c:v>
                </c:pt>
                <c:pt idx="1459">
                  <c:v>0.11964262616933752</c:v>
                </c:pt>
                <c:pt idx="1460">
                  <c:v>0.11964262616933752</c:v>
                </c:pt>
                <c:pt idx="1461">
                  <c:v>0.11984962616956807</c:v>
                </c:pt>
                <c:pt idx="1462">
                  <c:v>0.12017001747385336</c:v>
                </c:pt>
                <c:pt idx="1463">
                  <c:v>0.1184226261695045</c:v>
                </c:pt>
                <c:pt idx="1464">
                  <c:v>0.11842262616966082</c:v>
                </c:pt>
                <c:pt idx="1465">
                  <c:v>0.11860172616955822</c:v>
                </c:pt>
                <c:pt idx="1466">
                  <c:v>0.11826972616961484</c:v>
                </c:pt>
                <c:pt idx="1467">
                  <c:v>0.1182717361695893</c:v>
                </c:pt>
                <c:pt idx="1468">
                  <c:v>0.12005426616934756</c:v>
                </c:pt>
                <c:pt idx="1469">
                  <c:v>0.120102626169313</c:v>
                </c:pt>
                <c:pt idx="1470">
                  <c:v>0.120102626169313</c:v>
                </c:pt>
                <c:pt idx="1471">
                  <c:v>0.12070563821777114</c:v>
                </c:pt>
                <c:pt idx="1472">
                  <c:v>0.1217326261697167</c:v>
                </c:pt>
                <c:pt idx="1473">
                  <c:v>0.1217326261697167</c:v>
                </c:pt>
                <c:pt idx="1474">
                  <c:v>0.1217326261697167</c:v>
                </c:pt>
              </c:numCache>
            </c:numRef>
          </c:val>
          <c:smooth val="0"/>
          <c:extLs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-1.1198299990121825</c:v>
                </c:pt>
                <c:pt idx="2">
                  <c:v>-1.122437480646056</c:v>
                </c:pt>
                <c:pt idx="3">
                  <c:v>-1.1233801605880274</c:v>
                </c:pt>
                <c:pt idx="4">
                  <c:v>-1.1253400738839758</c:v>
                </c:pt>
                <c:pt idx="5">
                  <c:v>-1.124763273894942</c:v>
                </c:pt>
                <c:pt idx="6">
                  <c:v>-1.1263265903594686</c:v>
                </c:pt>
                <c:pt idx="7">
                  <c:v>-1.1266352295326101</c:v>
                </c:pt>
                <c:pt idx="8">
                  <c:v>-1.1269717965903254</c:v>
                </c:pt>
                <c:pt idx="9">
                  <c:v>-1.1278395057197628</c:v>
                </c:pt>
                <c:pt idx="10">
                  <c:v>-1.128817418054183</c:v>
                </c:pt>
                <c:pt idx="11">
                  <c:v>-1.1273581101925032</c:v>
                </c:pt>
                <c:pt idx="12">
                  <c:v>-1.1260163005573247</c:v>
                </c:pt>
                <c:pt idx="13">
                  <c:v>-1.1239373237831956</c:v>
                </c:pt>
                <c:pt idx="14">
                  <c:v>-1.1220593158390386</c:v>
                </c:pt>
                <c:pt idx="15">
                  <c:v>-1.1201191057415514</c:v>
                </c:pt>
                <c:pt idx="16">
                  <c:v>-1.1199928610783871</c:v>
                </c:pt>
                <c:pt idx="17">
                  <c:v>-1.1203376053903753</c:v>
                </c:pt>
                <c:pt idx="18">
                  <c:v>-1.1270405538279675</c:v>
                </c:pt>
                <c:pt idx="19">
                  <c:v>-1.1278550159409946</c:v>
                </c:pt>
                <c:pt idx="20">
                  <c:v>-1.1294638480272567</c:v>
                </c:pt>
                <c:pt idx="21">
                  <c:v>-1.1308951331405694</c:v>
                </c:pt>
                <c:pt idx="22">
                  <c:v>-1.1320147054956351</c:v>
                </c:pt>
                <c:pt idx="23">
                  <c:v>-1.1329483069778234</c:v>
                </c:pt>
                <c:pt idx="24">
                  <c:v>-1.1333788460548675</c:v>
                </c:pt>
                <c:pt idx="25">
                  <c:v>-1.1328120257311411</c:v>
                </c:pt>
                <c:pt idx="26">
                  <c:v>-1.1318396818981711</c:v>
                </c:pt>
                <c:pt idx="27">
                  <c:v>-1.1315810169424765</c:v>
                </c:pt>
                <c:pt idx="28">
                  <c:v>-1.131109544162257</c:v>
                </c:pt>
                <c:pt idx="29">
                  <c:v>-1.1311689668080476</c:v>
                </c:pt>
                <c:pt idx="30">
                  <c:v>-1.1318716225189007</c:v>
                </c:pt>
                <c:pt idx="31">
                  <c:v>-1.1315355487526233</c:v>
                </c:pt>
                <c:pt idx="32">
                  <c:v>-1.1325119717263448</c:v>
                </c:pt>
                <c:pt idx="33">
                  <c:v>-1.1315954931489784</c:v>
                </c:pt>
                <c:pt idx="34">
                  <c:v>-1.1304996936467404</c:v>
                </c:pt>
                <c:pt idx="35">
                  <c:v>-1.1304229678550826</c:v>
                </c:pt>
                <c:pt idx="36">
                  <c:v>-1.1280448951999347</c:v>
                </c:pt>
                <c:pt idx="37">
                  <c:v>-1.1279725995448331</c:v>
                </c:pt>
                <c:pt idx="38">
                  <c:v>-1.128025125596821</c:v>
                </c:pt>
                <c:pt idx="39">
                  <c:v>-1.1282363776560373</c:v>
                </c:pt>
                <c:pt idx="40">
                  <c:v>-1.1285075646252096</c:v>
                </c:pt>
                <c:pt idx="41">
                  <c:v>-1.1296274595169962</c:v>
                </c:pt>
                <c:pt idx="42">
                  <c:v>-1.1291750543482095</c:v>
                </c:pt>
                <c:pt idx="43">
                  <c:v>-1.1278808568233529</c:v>
                </c:pt>
                <c:pt idx="44">
                  <c:v>-1.128732951381437</c:v>
                </c:pt>
                <c:pt idx="45">
                  <c:v>-1.1290170398190469</c:v>
                </c:pt>
                <c:pt idx="46">
                  <c:v>-1.1289160763421933</c:v>
                </c:pt>
                <c:pt idx="47">
                  <c:v>-1.1291330771439476</c:v>
                </c:pt>
                <c:pt idx="48">
                  <c:v>-1.1302923974054266</c:v>
                </c:pt>
                <c:pt idx="49">
                  <c:v>-1.1307757850711937</c:v>
                </c:pt>
                <c:pt idx="50">
                  <c:v>-1.1308146033129844</c:v>
                </c:pt>
                <c:pt idx="51">
                  <c:v>-1.1311426326342371</c:v>
                </c:pt>
                <c:pt idx="52">
                  <c:v>-1.1334803692277973</c:v>
                </c:pt>
                <c:pt idx="53">
                  <c:v>-1.1346302979791858</c:v>
                </c:pt>
                <c:pt idx="54">
                  <c:v>-1.1373464934573718</c:v>
                </c:pt>
                <c:pt idx="55">
                  <c:v>-1.1383441564221215</c:v>
                </c:pt>
                <c:pt idx="56">
                  <c:v>-1.1389403655320507</c:v>
                </c:pt>
                <c:pt idx="57">
                  <c:v>-1.1387346914606837</c:v>
                </c:pt>
                <c:pt idx="58">
                  <c:v>-1.1387238011035095</c:v>
                </c:pt>
                <c:pt idx="59">
                  <c:v>-1.139377023320236</c:v>
                </c:pt>
                <c:pt idx="60">
                  <c:v>-1.1392811824852629</c:v>
                </c:pt>
                <c:pt idx="61">
                  <c:v>-1.141642397854099</c:v>
                </c:pt>
                <c:pt idx="62">
                  <c:v>-1.1421347501431427</c:v>
                </c:pt>
                <c:pt idx="63">
                  <c:v>-1.1417747612283904</c:v>
                </c:pt>
                <c:pt idx="64">
                  <c:v>-1.1433051694620389</c:v>
                </c:pt>
                <c:pt idx="65">
                  <c:v>-1.1430304915072895</c:v>
                </c:pt>
                <c:pt idx="66">
                  <c:v>-1.1422262557052818</c:v>
                </c:pt>
                <c:pt idx="67">
                  <c:v>-1.1415893595379032</c:v>
                </c:pt>
                <c:pt idx="68">
                  <c:v>-1.1407281011426846</c:v>
                </c:pt>
                <c:pt idx="69">
                  <c:v>-1.1419650578877594</c:v>
                </c:pt>
                <c:pt idx="70">
                  <c:v>-1.1403154343939548</c:v>
                </c:pt>
                <c:pt idx="71">
                  <c:v>-1.1420653668048146</c:v>
                </c:pt>
                <c:pt idx="72">
                  <c:v>-1.1400687886739291</c:v>
                </c:pt>
                <c:pt idx="73">
                  <c:v>-1.1417288282062117</c:v>
                </c:pt>
                <c:pt idx="74">
                  <c:v>-1.1400353302333883</c:v>
                </c:pt>
                <c:pt idx="75">
                  <c:v>-1.1399998891406824</c:v>
                </c:pt>
                <c:pt idx="76">
                  <c:v>-1.1384968111500768</c:v>
                </c:pt>
                <c:pt idx="77">
                  <c:v>-1.140870956446463</c:v>
                </c:pt>
                <c:pt idx="78">
                  <c:v>-1.1433026271138544</c:v>
                </c:pt>
                <c:pt idx="79">
                  <c:v>-1.1428583517674582</c:v>
                </c:pt>
                <c:pt idx="80">
                  <c:v>-1.1445762297210678</c:v>
                </c:pt>
                <c:pt idx="81">
                  <c:v>-1.1450559651329115</c:v>
                </c:pt>
                <c:pt idx="82">
                  <c:v>-1.1445410257877313</c:v>
                </c:pt>
                <c:pt idx="83">
                  <c:v>-1.1456595546416821</c:v>
                </c:pt>
                <c:pt idx="84">
                  <c:v>-1.1476606672592595</c:v>
                </c:pt>
                <c:pt idx="85">
                  <c:v>-1.147079256892539</c:v>
                </c:pt>
                <c:pt idx="86">
                  <c:v>-1.1474848562927491</c:v>
                </c:pt>
                <c:pt idx="87">
                  <c:v>-1.1486039922746301</c:v>
                </c:pt>
                <c:pt idx="88">
                  <c:v>-1.1485411355615298</c:v>
                </c:pt>
                <c:pt idx="89">
                  <c:v>-1.1486138201579479</c:v>
                </c:pt>
                <c:pt idx="90">
                  <c:v>-1.1476085775804847</c:v>
                </c:pt>
                <c:pt idx="91">
                  <c:v>-1.1471766440064641</c:v>
                </c:pt>
                <c:pt idx="92">
                  <c:v>-1.1484618484489175</c:v>
                </c:pt>
                <c:pt idx="93">
                  <c:v>-1.1484380376505499</c:v>
                </c:pt>
                <c:pt idx="94">
                  <c:v>-1.14663277122105</c:v>
                </c:pt>
                <c:pt idx="95">
                  <c:v>-1.1445258855350744</c:v>
                </c:pt>
                <c:pt idx="96">
                  <c:v>-1.1436644563851246</c:v>
                </c:pt>
                <c:pt idx="97">
                  <c:v>-1.1433663281142259</c:v>
                </c:pt>
                <c:pt idx="98">
                  <c:v>-1.1423430709128297</c:v>
                </c:pt>
                <c:pt idx="99">
                  <c:v>-1.141041322234372</c:v>
                </c:pt>
                <c:pt idx="100">
                  <c:v>-1.1407730001501193</c:v>
                </c:pt>
                <c:pt idx="101">
                  <c:v>-1.1381882952998268</c:v>
                </c:pt>
                <c:pt idx="102">
                  <c:v>-1.1374952492856778</c:v>
                </c:pt>
                <c:pt idx="103">
                  <c:v>-1.1367732982903931</c:v>
                </c:pt>
                <c:pt idx="104">
                  <c:v>-1.1383357989267751</c:v>
                </c:pt>
                <c:pt idx="105">
                  <c:v>-1.1360356947782861</c:v>
                </c:pt>
                <c:pt idx="106">
                  <c:v>-1.1363602710594733</c:v>
                </c:pt>
                <c:pt idx="107">
                  <c:v>-1.1335540878389736</c:v>
                </c:pt>
                <c:pt idx="108">
                  <c:v>-1.132711460681989</c:v>
                </c:pt>
                <c:pt idx="109">
                  <c:v>-1.1301104297823059</c:v>
                </c:pt>
                <c:pt idx="110">
                  <c:v>-1.1304527645553293</c:v>
                </c:pt>
                <c:pt idx="111">
                  <c:v>-1.1279405640603528</c:v>
                </c:pt>
                <c:pt idx="112">
                  <c:v>-1.1261907170268728</c:v>
                </c:pt>
                <c:pt idx="113">
                  <c:v>-1.1268467187511533</c:v>
                </c:pt>
                <c:pt idx="114">
                  <c:v>-1.1271014753208135</c:v>
                </c:pt>
                <c:pt idx="115">
                  <c:v>-1.125411297578836</c:v>
                </c:pt>
                <c:pt idx="116">
                  <c:v>-1.1248306556083918</c:v>
                </c:pt>
                <c:pt idx="117">
                  <c:v>-1.1239412226828449</c:v>
                </c:pt>
                <c:pt idx="118">
                  <c:v>-1.1246846887740105</c:v>
                </c:pt>
                <c:pt idx="119">
                  <c:v>-1.1220775012177029</c:v>
                </c:pt>
                <c:pt idx="120">
                  <c:v>-1.1217416646107523</c:v>
                </c:pt>
                <c:pt idx="121">
                  <c:v>-1.1202043977287985</c:v>
                </c:pt>
                <c:pt idx="122">
                  <c:v>-1.1228835678898719</c:v>
                </c:pt>
                <c:pt idx="123">
                  <c:v>-1.1232367645609429</c:v>
                </c:pt>
                <c:pt idx="124">
                  <c:v>-1.1217346162349884</c:v>
                </c:pt>
                <c:pt idx="125">
                  <c:v>-1.1219065188154644</c:v>
                </c:pt>
                <c:pt idx="126">
                  <c:v>-1.1212464853823008</c:v>
                </c:pt>
                <c:pt idx="127">
                  <c:v>-1.1209967660771412</c:v>
                </c:pt>
                <c:pt idx="128">
                  <c:v>-1.1226852837037171</c:v>
                </c:pt>
                <c:pt idx="129">
                  <c:v>-1.1229228699367155</c:v>
                </c:pt>
                <c:pt idx="130">
                  <c:v>-1.1241109433973406</c:v>
                </c:pt>
                <c:pt idx="131">
                  <c:v>-1.1217916578009266</c:v>
                </c:pt>
                <c:pt idx="132">
                  <c:v>-1.1196674025644313</c:v>
                </c:pt>
                <c:pt idx="133">
                  <c:v>-1.1187471009783962</c:v>
                </c:pt>
                <c:pt idx="134">
                  <c:v>-1.1180143070578197</c:v>
                </c:pt>
                <c:pt idx="135">
                  <c:v>-1.117826012023329</c:v>
                </c:pt>
                <c:pt idx="136">
                  <c:v>-1.1150274843065091</c:v>
                </c:pt>
                <c:pt idx="137">
                  <c:v>-1.1149108777991898</c:v>
                </c:pt>
                <c:pt idx="138">
                  <c:v>-1.1164693562130594</c:v>
                </c:pt>
                <c:pt idx="139">
                  <c:v>-1.1177836174186098</c:v>
                </c:pt>
                <c:pt idx="140">
                  <c:v>-1.1199178712931257</c:v>
                </c:pt>
                <c:pt idx="141">
                  <c:v>-1.119608349887244</c:v>
                </c:pt>
                <c:pt idx="142">
                  <c:v>-1.1185630084075058</c:v>
                </c:pt>
                <c:pt idx="143">
                  <c:v>-1.1153027029845788</c:v>
                </c:pt>
                <c:pt idx="144">
                  <c:v>-1.1164113185778604</c:v>
                </c:pt>
                <c:pt idx="145">
                  <c:v>-1.1157652775461031</c:v>
                </c:pt>
                <c:pt idx="146">
                  <c:v>-1.1180136809571479</c:v>
                </c:pt>
                <c:pt idx="147">
                  <c:v>-1.1179165689480612</c:v>
                </c:pt>
                <c:pt idx="148">
                  <c:v>-1.1181835724263749</c:v>
                </c:pt>
                <c:pt idx="149">
                  <c:v>-1.1201881570567878</c:v>
                </c:pt>
                <c:pt idx="150">
                  <c:v>-1.1189811393075786</c:v>
                </c:pt>
                <c:pt idx="151">
                  <c:v>-1.1174358279806142</c:v>
                </c:pt>
                <c:pt idx="152">
                  <c:v>-1.116690388723697</c:v>
                </c:pt>
                <c:pt idx="153">
                  <c:v>-1.1152008857340689</c:v>
                </c:pt>
                <c:pt idx="154">
                  <c:v>-1.1113237952563395</c:v>
                </c:pt>
                <c:pt idx="155">
                  <c:v>-1.1071382648193264</c:v>
                </c:pt>
                <c:pt idx="156">
                  <c:v>-1.1043287613679809</c:v>
                </c:pt>
                <c:pt idx="157">
                  <c:v>-1.1015740701847108</c:v>
                </c:pt>
                <c:pt idx="158">
                  <c:v>-1.1006561781376263</c:v>
                </c:pt>
                <c:pt idx="159">
                  <c:v>-1.1028898017782183</c:v>
                </c:pt>
                <c:pt idx="160">
                  <c:v>-1.103449070948372</c:v>
                </c:pt>
                <c:pt idx="161">
                  <c:v>-1.1062127457276745</c:v>
                </c:pt>
                <c:pt idx="162">
                  <c:v>-1.1081190135795111</c:v>
                </c:pt>
                <c:pt idx="163">
                  <c:v>-1.1082425451397597</c:v>
                </c:pt>
                <c:pt idx="164">
                  <c:v>-1.1084938202102137</c:v>
                </c:pt>
                <c:pt idx="165">
                  <c:v>-1.1087038390408281</c:v>
                </c:pt>
                <c:pt idx="166">
                  <c:v>-1.1118479553568932</c:v>
                </c:pt>
                <c:pt idx="167">
                  <c:v>-1.1151374029202827</c:v>
                </c:pt>
                <c:pt idx="168">
                  <c:v>-1.1143523865116833</c:v>
                </c:pt>
                <c:pt idx="169">
                  <c:v>-1.1152721663471539</c:v>
                </c:pt>
                <c:pt idx="170">
                  <c:v>-1.1142002819934191</c:v>
                </c:pt>
                <c:pt idx="171">
                  <c:v>-1.1146939434020453</c:v>
                </c:pt>
                <c:pt idx="172">
                  <c:v>-1.114910858826434</c:v>
                </c:pt>
                <c:pt idx="173">
                  <c:v>-1.1142084877067902</c:v>
                </c:pt>
                <c:pt idx="174">
                  <c:v>-1.113026551930048</c:v>
                </c:pt>
                <c:pt idx="175">
                  <c:v>-1.1102730180843849</c:v>
                </c:pt>
                <c:pt idx="176">
                  <c:v>-1.1097645389598085</c:v>
                </c:pt>
                <c:pt idx="177">
                  <c:v>-1.1086138987303826</c:v>
                </c:pt>
                <c:pt idx="178">
                  <c:v>-1.1120371610832649</c:v>
                </c:pt>
                <c:pt idx="179">
                  <c:v>-1.112719421090361</c:v>
                </c:pt>
                <c:pt idx="180">
                  <c:v>-1.1130683773523344</c:v>
                </c:pt>
                <c:pt idx="181">
                  <c:v>-1.1141518920004216</c:v>
                </c:pt>
                <c:pt idx="182">
                  <c:v>-1.1130901770394388</c:v>
                </c:pt>
                <c:pt idx="183">
                  <c:v>-1.1132278717558393</c:v>
                </c:pt>
                <c:pt idx="184">
                  <c:v>-1.1130974436018022</c:v>
                </c:pt>
                <c:pt idx="185">
                  <c:v>-1.1148140598677116</c:v>
                </c:pt>
                <c:pt idx="186">
                  <c:v>-1.114511387623736</c:v>
                </c:pt>
                <c:pt idx="187">
                  <c:v>-1.1122613999882702</c:v>
                </c:pt>
                <c:pt idx="188">
                  <c:v>-1.1119980772230349</c:v>
                </c:pt>
                <c:pt idx="189">
                  <c:v>-1.1137194651349631</c:v>
                </c:pt>
                <c:pt idx="190">
                  <c:v>-1.1140987019022504</c:v>
                </c:pt>
                <c:pt idx="191">
                  <c:v>-1.1152573486312036</c:v>
                </c:pt>
                <c:pt idx="192">
                  <c:v>-1.1152346572249598</c:v>
                </c:pt>
                <c:pt idx="193">
                  <c:v>-1.11491215845966</c:v>
                </c:pt>
                <c:pt idx="194">
                  <c:v>-1.1163253815171856</c:v>
                </c:pt>
                <c:pt idx="195">
                  <c:v>-1.1197075299258046</c:v>
                </c:pt>
                <c:pt idx="196">
                  <c:v>-1.1194515970457815</c:v>
                </c:pt>
                <c:pt idx="197">
                  <c:v>-1.1207839772253863</c:v>
                </c:pt>
                <c:pt idx="198">
                  <c:v>-1.1218706603223154</c:v>
                </c:pt>
                <c:pt idx="199">
                  <c:v>-1.1230647576303454</c:v>
                </c:pt>
                <c:pt idx="200">
                  <c:v>-1.1230710281234622</c:v>
                </c:pt>
                <c:pt idx="201">
                  <c:v>-1.124259784602998</c:v>
                </c:pt>
                <c:pt idx="202">
                  <c:v>-1.1230193368723747</c:v>
                </c:pt>
                <c:pt idx="203">
                  <c:v>-1.1220045035709347</c:v>
                </c:pt>
                <c:pt idx="204">
                  <c:v>-1.1227135151522702</c:v>
                </c:pt>
                <c:pt idx="205">
                  <c:v>-1.1242048869575569</c:v>
                </c:pt>
                <c:pt idx="206">
                  <c:v>-1.1241198890478756</c:v>
                </c:pt>
                <c:pt idx="207">
                  <c:v>-1.1245307344128292</c:v>
                </c:pt>
                <c:pt idx="208">
                  <c:v>-1.1235997321970927</c:v>
                </c:pt>
                <c:pt idx="209">
                  <c:v>-1.1241013526733923</c:v>
                </c:pt>
                <c:pt idx="210">
                  <c:v>-1.1232927721121371</c:v>
                </c:pt>
                <c:pt idx="211">
                  <c:v>-1.121921877254735</c:v>
                </c:pt>
                <c:pt idx="212">
                  <c:v>-1.1213745134837438</c:v>
                </c:pt>
                <c:pt idx="213">
                  <c:v>-1.1203517211146448</c:v>
                </c:pt>
                <c:pt idx="214">
                  <c:v>-1.1193708110860996</c:v>
                </c:pt>
                <c:pt idx="215">
                  <c:v>-1.1196777806574261</c:v>
                </c:pt>
                <c:pt idx="216">
                  <c:v>-1.1180675730469716</c:v>
                </c:pt>
                <c:pt idx="217">
                  <c:v>-1.1172352765510993</c:v>
                </c:pt>
                <c:pt idx="218">
                  <c:v>-1.1168110743717818</c:v>
                </c:pt>
                <c:pt idx="219">
                  <c:v>-1.1174430945429776</c:v>
                </c:pt>
                <c:pt idx="220">
                  <c:v>-1.1159427391416727</c:v>
                </c:pt>
                <c:pt idx="221">
                  <c:v>-1.1183480092306439</c:v>
                </c:pt>
                <c:pt idx="222">
                  <c:v>-1.1213328018979212</c:v>
                </c:pt>
                <c:pt idx="223">
                  <c:v>-1.1235228830825577</c:v>
                </c:pt>
                <c:pt idx="224">
                  <c:v>-1.1250950882793802</c:v>
                </c:pt>
                <c:pt idx="225">
                  <c:v>-1.1264862650040754</c:v>
                </c:pt>
                <c:pt idx="226">
                  <c:v>-1.1263892193996128</c:v>
                </c:pt>
                <c:pt idx="227">
                  <c:v>-1.12332575623401</c:v>
                </c:pt>
                <c:pt idx="228">
                  <c:v>-1.1225808007821598</c:v>
                </c:pt>
                <c:pt idx="229">
                  <c:v>-1.1195251259294707</c:v>
                </c:pt>
                <c:pt idx="230">
                  <c:v>-1.1223171459938186</c:v>
                </c:pt>
                <c:pt idx="231">
                  <c:v>-1.1242266486991639</c:v>
                </c:pt>
                <c:pt idx="232">
                  <c:v>-1.1245997098370708</c:v>
                </c:pt>
                <c:pt idx="233">
                  <c:v>-1.1259252029092579</c:v>
                </c:pt>
                <c:pt idx="234">
                  <c:v>-1.1236602837213638</c:v>
                </c:pt>
                <c:pt idx="235">
                  <c:v>-1.1226418361114838</c:v>
                </c:pt>
                <c:pt idx="236">
                  <c:v>-1.119474791229834</c:v>
                </c:pt>
                <c:pt idx="237">
                  <c:v>-1.117182532312512</c:v>
                </c:pt>
                <c:pt idx="238">
                  <c:v>-1.1161345156753697</c:v>
                </c:pt>
                <c:pt idx="239">
                  <c:v>-1.1142483304769542</c:v>
                </c:pt>
                <c:pt idx="240">
                  <c:v>-1.1124986921436886</c:v>
                </c:pt>
                <c:pt idx="241">
                  <c:v>-1.1114534929595692</c:v>
                </c:pt>
                <c:pt idx="242">
                  <c:v>-1.1111459162603268</c:v>
                </c:pt>
                <c:pt idx="243">
                  <c:v>-1.1104731615998276</c:v>
                </c:pt>
                <c:pt idx="244">
                  <c:v>-1.1106109796390768</c:v>
                </c:pt>
                <c:pt idx="245">
                  <c:v>-1.1102755035143446</c:v>
                </c:pt>
                <c:pt idx="246">
                  <c:v>-1.1123129015118849</c:v>
                </c:pt>
                <c:pt idx="247">
                  <c:v>-1.1118928353915578</c:v>
                </c:pt>
                <c:pt idx="248">
                  <c:v>-1.1123187925500417</c:v>
                </c:pt>
                <c:pt idx="249">
                  <c:v>-1.1117009070758854</c:v>
                </c:pt>
                <c:pt idx="250">
                  <c:v>-1.1112533020122726</c:v>
                </c:pt>
                <c:pt idx="251">
                  <c:v>-1.1123477259902756</c:v>
                </c:pt>
                <c:pt idx="252">
                  <c:v>-1.1121371284908719</c:v>
                </c:pt>
                <c:pt idx="253">
                  <c:v>-1.1115933885146916</c:v>
                </c:pt>
                <c:pt idx="254">
                  <c:v>-1.110221858070247</c:v>
                </c:pt>
                <c:pt idx="255">
                  <c:v>-1.1094014385144391</c:v>
                </c:pt>
                <c:pt idx="256">
                  <c:v>-1.1078824898203834</c:v>
                </c:pt>
                <c:pt idx="257">
                  <c:v>-1.1069752035392639</c:v>
                </c:pt>
                <c:pt idx="258">
                  <c:v>-1.1064203645056807</c:v>
                </c:pt>
                <c:pt idx="259">
                  <c:v>-1.1061146471357119</c:v>
                </c:pt>
                <c:pt idx="260">
                  <c:v>-1.1065470740011563</c:v>
                </c:pt>
                <c:pt idx="261">
                  <c:v>-1.1062317374480983</c:v>
                </c:pt>
                <c:pt idx="262">
                  <c:v>-1.1045991325090085</c:v>
                </c:pt>
                <c:pt idx="263">
                  <c:v>-1.1037800220727831</c:v>
                </c:pt>
                <c:pt idx="264">
                  <c:v>-1.1030053078661695</c:v>
                </c:pt>
                <c:pt idx="265">
                  <c:v>-1.1025911422703842</c:v>
                </c:pt>
                <c:pt idx="266">
                  <c:v>-1.1035690925502877</c:v>
                </c:pt>
                <c:pt idx="267">
                  <c:v>-1.1040800381320821</c:v>
                </c:pt>
                <c:pt idx="268">
                  <c:v>-1.1055632990877058</c:v>
                </c:pt>
                <c:pt idx="269">
                  <c:v>-1.1068146751210293</c:v>
                </c:pt>
                <c:pt idx="270">
                  <c:v>-1.1066966551439918</c:v>
                </c:pt>
                <c:pt idx="271">
                  <c:v>-1.1015934413601087</c:v>
                </c:pt>
                <c:pt idx="272">
                  <c:v>-1.10137751251861</c:v>
                </c:pt>
                <c:pt idx="273">
                  <c:v>-1.0994196387930231</c:v>
                </c:pt>
                <c:pt idx="274">
                  <c:v>-1.0984590485772401</c:v>
                </c:pt>
                <c:pt idx="275">
                  <c:v>-1.0966983870775664</c:v>
                </c:pt>
                <c:pt idx="276">
                  <c:v>-1.0970497528785046</c:v>
                </c:pt>
                <c:pt idx="277">
                  <c:v>-1.0966429961406732</c:v>
                </c:pt>
                <c:pt idx="278">
                  <c:v>-1.095770885333792</c:v>
                </c:pt>
                <c:pt idx="279">
                  <c:v>-1.0942344911982218</c:v>
                </c:pt>
                <c:pt idx="280">
                  <c:v>-1.094975471859442</c:v>
                </c:pt>
                <c:pt idx="281">
                  <c:v>-1.0963846821808261</c:v>
                </c:pt>
                <c:pt idx="282">
                  <c:v>-1.0948581728468127</c:v>
                </c:pt>
                <c:pt idx="283">
                  <c:v>-1.0942893224390673</c:v>
                </c:pt>
                <c:pt idx="284">
                  <c:v>-1.0955705805500031</c:v>
                </c:pt>
                <c:pt idx="285">
                  <c:v>-1.096839762507031</c:v>
                </c:pt>
                <c:pt idx="286">
                  <c:v>-1.0988721042673149</c:v>
                </c:pt>
                <c:pt idx="287">
                  <c:v>-1.1003068993389462</c:v>
                </c:pt>
                <c:pt idx="288">
                  <c:v>-1.1004234773871531</c:v>
                </c:pt>
                <c:pt idx="289">
                  <c:v>-1.1023287207106449</c:v>
                </c:pt>
                <c:pt idx="290">
                  <c:v>-1.1025909525428972</c:v>
                </c:pt>
                <c:pt idx="291">
                  <c:v>-1.1022599539866178</c:v>
                </c:pt>
                <c:pt idx="292">
                  <c:v>-1.1021600150381374</c:v>
                </c:pt>
                <c:pt idx="293">
                  <c:v>-1.1018083361868634</c:v>
                </c:pt>
                <c:pt idx="294">
                  <c:v>-1.1020594689617411</c:v>
                </c:pt>
                <c:pt idx="295">
                  <c:v>-1.1017912227684548</c:v>
                </c:pt>
                <c:pt idx="296">
                  <c:v>-1.1027996148220467</c:v>
                </c:pt>
                <c:pt idx="297">
                  <c:v>-1.1027789629861786</c:v>
                </c:pt>
                <c:pt idx="298">
                  <c:v>-1.1030193002675901</c:v>
                </c:pt>
                <c:pt idx="299">
                  <c:v>-1.1028148973703082</c:v>
                </c:pt>
                <c:pt idx="300">
                  <c:v>-1.1029402503143331</c:v>
                </c:pt>
                <c:pt idx="301">
                  <c:v>-1.1038048763722514</c:v>
                </c:pt>
                <c:pt idx="302">
                  <c:v>-1.1024434204568223</c:v>
                </c:pt>
                <c:pt idx="303">
                  <c:v>-1.102098154394298</c:v>
                </c:pt>
                <c:pt idx="304">
                  <c:v>-1.1024500988640114</c:v>
                </c:pt>
                <c:pt idx="305">
                  <c:v>-1.099452916992476</c:v>
                </c:pt>
                <c:pt idx="306">
                  <c:v>-1.0981137825147016</c:v>
                </c:pt>
                <c:pt idx="307">
                  <c:v>-1.0980484308852851</c:v>
                </c:pt>
                <c:pt idx="308">
                  <c:v>-1.1020969401384377</c:v>
                </c:pt>
                <c:pt idx="309">
                  <c:v>-1.1037881329224319</c:v>
                </c:pt>
                <c:pt idx="310">
                  <c:v>-1.105586996049567</c:v>
                </c:pt>
                <c:pt idx="311">
                  <c:v>-1.1071746735221382</c:v>
                </c:pt>
                <c:pt idx="312">
                  <c:v>-1.1056406604664346</c:v>
                </c:pt>
                <c:pt idx="313">
                  <c:v>-1.1056044604638231</c:v>
                </c:pt>
                <c:pt idx="314">
                  <c:v>-1.1061125885925804</c:v>
                </c:pt>
                <c:pt idx="315">
                  <c:v>-1.104398628511376</c:v>
                </c:pt>
                <c:pt idx="316">
                  <c:v>-1.1024584373866162</c:v>
                </c:pt>
                <c:pt idx="317">
                  <c:v>-1.1016298974948029</c:v>
                </c:pt>
                <c:pt idx="318">
                  <c:v>-1.1021409284539629</c:v>
                </c:pt>
                <c:pt idx="319">
                  <c:v>-1.1026553081030812</c:v>
                </c:pt>
                <c:pt idx="320">
                  <c:v>-1.1043380675007199</c:v>
                </c:pt>
                <c:pt idx="321">
                  <c:v>-1.1072409643025907</c:v>
                </c:pt>
                <c:pt idx="322">
                  <c:v>-1.1083244694643071</c:v>
                </c:pt>
                <c:pt idx="323">
                  <c:v>-1.1082947107095436</c:v>
                </c:pt>
                <c:pt idx="324">
                  <c:v>-1.1088199048248555</c:v>
                </c:pt>
                <c:pt idx="325">
                  <c:v>-1.1093370070632602</c:v>
                </c:pt>
                <c:pt idx="326">
                  <c:v>-1.1081723554596579</c:v>
                </c:pt>
                <c:pt idx="327">
                  <c:v>-1.107802595579841</c:v>
                </c:pt>
                <c:pt idx="328">
                  <c:v>-1.1063891163902326</c:v>
                </c:pt>
                <c:pt idx="329">
                  <c:v>-1.1067937102348253</c:v>
                </c:pt>
                <c:pt idx="330">
                  <c:v>-1.1077381641286763</c:v>
                </c:pt>
                <c:pt idx="331">
                  <c:v>-1.1094978390454742</c:v>
                </c:pt>
                <c:pt idx="332">
                  <c:v>-1.1089103194539973</c:v>
                </c:pt>
                <c:pt idx="333">
                  <c:v>-1.1090824686801852</c:v>
                </c:pt>
                <c:pt idx="334">
                  <c:v>-1.1073539090696158</c:v>
                </c:pt>
                <c:pt idx="335">
                  <c:v>-1.107122896893685</c:v>
                </c:pt>
                <c:pt idx="336">
                  <c:v>-1.1041348598865284</c:v>
                </c:pt>
                <c:pt idx="337">
                  <c:v>-1.1056493879303702</c:v>
                </c:pt>
                <c:pt idx="338">
                  <c:v>-1.107204223576673</c:v>
                </c:pt>
                <c:pt idx="339">
                  <c:v>-1.1078880488354628</c:v>
                </c:pt>
                <c:pt idx="340">
                  <c:v>-1.1082360659464143</c:v>
                </c:pt>
                <c:pt idx="341">
                  <c:v>-1.1071963404000087</c:v>
                </c:pt>
                <c:pt idx="342">
                  <c:v>-1.1062063044798265</c:v>
                </c:pt>
                <c:pt idx="343">
                  <c:v>-1.1055845959969872</c:v>
                </c:pt>
                <c:pt idx="344">
                  <c:v>-1.1066810026271412</c:v>
                </c:pt>
                <c:pt idx="345">
                  <c:v>-1.1070997596278858</c:v>
                </c:pt>
                <c:pt idx="346">
                  <c:v>-1.107209924887357</c:v>
                </c:pt>
                <c:pt idx="347">
                  <c:v>-1.1072159866802451</c:v>
                </c:pt>
                <c:pt idx="348">
                  <c:v>-1.1067465629568005</c:v>
                </c:pt>
                <c:pt idx="349">
                  <c:v>-1.1069149935244553</c:v>
                </c:pt>
                <c:pt idx="350">
                  <c:v>-1.1062819013930039</c:v>
                </c:pt>
                <c:pt idx="351">
                  <c:v>-1.1067124689291887</c:v>
                </c:pt>
                <c:pt idx="352">
                  <c:v>-1.1061213255428868</c:v>
                </c:pt>
                <c:pt idx="353">
                  <c:v>-1.1086765657160242</c:v>
                </c:pt>
                <c:pt idx="354">
                  <c:v>-1.1081714447677626</c:v>
                </c:pt>
                <c:pt idx="355">
                  <c:v>-1.1081319435070753</c:v>
                </c:pt>
                <c:pt idx="356">
                  <c:v>-1.1086106259314192</c:v>
                </c:pt>
                <c:pt idx="357">
                  <c:v>-1.1078818257742284</c:v>
                </c:pt>
                <c:pt idx="358">
                  <c:v>-1.1070022397047126</c:v>
                </c:pt>
                <c:pt idx="359">
                  <c:v>-1.1046933986059173</c:v>
                </c:pt>
                <c:pt idx="360">
                  <c:v>-1.1044785512110309</c:v>
                </c:pt>
                <c:pt idx="361">
                  <c:v>-1.1011047602977584</c:v>
                </c:pt>
                <c:pt idx="362">
                  <c:v>-1.1001294567161324</c:v>
                </c:pt>
                <c:pt idx="363">
                  <c:v>-1.1005465536014611</c:v>
                </c:pt>
                <c:pt idx="364">
                  <c:v>-1.0978889459681511</c:v>
                </c:pt>
                <c:pt idx="365">
                  <c:v>-1.1000705083890523</c:v>
                </c:pt>
                <c:pt idx="366">
                  <c:v>-1.100317571509521</c:v>
                </c:pt>
                <c:pt idx="367">
                  <c:v>-1.1001445210778087</c:v>
                </c:pt>
                <c:pt idx="368">
                  <c:v>-1.1041628921212521</c:v>
                </c:pt>
                <c:pt idx="369">
                  <c:v>-1.0999214300240396</c:v>
                </c:pt>
                <c:pt idx="370">
                  <c:v>-1.1020563194856265</c:v>
                </c:pt>
                <c:pt idx="371">
                  <c:v>-1.1009427614915523</c:v>
                </c:pt>
                <c:pt idx="372">
                  <c:v>-1.098652067825924</c:v>
                </c:pt>
                <c:pt idx="373">
                  <c:v>-1.0998645971583159</c:v>
                </c:pt>
                <c:pt idx="374">
                  <c:v>-1.0999611399849698</c:v>
                </c:pt>
                <c:pt idx="375">
                  <c:v>-1.0983400135582144</c:v>
                </c:pt>
                <c:pt idx="376">
                  <c:v>-1.1000932472271643</c:v>
                </c:pt>
                <c:pt idx="377">
                  <c:v>-1.1004514337308819</c:v>
                </c:pt>
                <c:pt idx="378">
                  <c:v>-1.0997062695788173</c:v>
                </c:pt>
                <c:pt idx="379">
                  <c:v>-1.0988861251278621</c:v>
                </c:pt>
                <c:pt idx="380">
                  <c:v>-1.0992795724831694</c:v>
                </c:pt>
                <c:pt idx="381">
                  <c:v>-1.0982153626058704</c:v>
                </c:pt>
                <c:pt idx="382">
                  <c:v>-1.0985862323914262</c:v>
                </c:pt>
                <c:pt idx="383">
                  <c:v>-1.0988522113413524</c:v>
                </c:pt>
                <c:pt idx="384">
                  <c:v>-1.0963035641980525</c:v>
                </c:pt>
                <c:pt idx="385">
                  <c:v>-1.0965516139014113</c:v>
                </c:pt>
                <c:pt idx="386">
                  <c:v>-1.0971725065560918</c:v>
                </c:pt>
                <c:pt idx="387">
                  <c:v>-1.0975945837876679</c:v>
                </c:pt>
                <c:pt idx="388">
                  <c:v>-1.0975393256600086</c:v>
                </c:pt>
                <c:pt idx="389">
                  <c:v>-1.0972585289941321</c:v>
                </c:pt>
                <c:pt idx="390">
                  <c:v>-1.0976864877775085</c:v>
                </c:pt>
                <c:pt idx="391">
                  <c:v>-1.0965308292563094</c:v>
                </c:pt>
                <c:pt idx="392">
                  <c:v>-1.0963500664026498</c:v>
                </c:pt>
                <c:pt idx="393">
                  <c:v>-1.0956162384673291</c:v>
                </c:pt>
                <c:pt idx="394">
                  <c:v>-1.0947864179150315</c:v>
                </c:pt>
                <c:pt idx="395">
                  <c:v>-1.094850820907098</c:v>
                </c:pt>
                <c:pt idx="396">
                  <c:v>-1.0944197031612219</c:v>
                </c:pt>
                <c:pt idx="397">
                  <c:v>-1.0952176020655031</c:v>
                </c:pt>
                <c:pt idx="398">
                  <c:v>-1.0961805354156411</c:v>
                </c:pt>
                <c:pt idx="399">
                  <c:v>-1.0944636155857665</c:v>
                </c:pt>
                <c:pt idx="400">
                  <c:v>-1.0977033830093319</c:v>
                </c:pt>
                <c:pt idx="401">
                  <c:v>-1.1010645475590053</c:v>
                </c:pt>
                <c:pt idx="402">
                  <c:v>-1.1006586161357035</c:v>
                </c:pt>
                <c:pt idx="403">
                  <c:v>-1.0995051299941423</c:v>
                </c:pt>
                <c:pt idx="404">
                  <c:v>-1.0996880272819141</c:v>
                </c:pt>
                <c:pt idx="405">
                  <c:v>-1.1015339143642251</c:v>
                </c:pt>
                <c:pt idx="406">
                  <c:v>-1.0994909288924788</c:v>
                </c:pt>
                <c:pt idx="407">
                  <c:v>-1.1022321019929961</c:v>
                </c:pt>
                <c:pt idx="408">
                  <c:v>-1.0991451126202492</c:v>
                </c:pt>
                <c:pt idx="409">
                  <c:v>-1.1000806872681892</c:v>
                </c:pt>
                <c:pt idx="410">
                  <c:v>-1.1034891034460088</c:v>
                </c:pt>
                <c:pt idx="411">
                  <c:v>-1.101286424356914</c:v>
                </c:pt>
                <c:pt idx="412">
                  <c:v>-1.1032573133874308</c:v>
                </c:pt>
                <c:pt idx="413">
                  <c:v>-1.1059612714433342</c:v>
                </c:pt>
                <c:pt idx="414">
                  <c:v>-1.1050905551334012</c:v>
                </c:pt>
                <c:pt idx="415">
                  <c:v>-1.1085497234113006</c:v>
                </c:pt>
                <c:pt idx="416">
                  <c:v>-1.1075222352871492</c:v>
                </c:pt>
                <c:pt idx="417">
                  <c:v>-1.1068356210344632</c:v>
                </c:pt>
                <c:pt idx="418">
                  <c:v>-1.1059547637908906</c:v>
                </c:pt>
                <c:pt idx="419">
                  <c:v>-1.1065171539780465</c:v>
                </c:pt>
                <c:pt idx="420">
                  <c:v>-1.1048401717820866</c:v>
                </c:pt>
                <c:pt idx="421">
                  <c:v>-1.1061354981854237</c:v>
                </c:pt>
                <c:pt idx="422">
                  <c:v>-1.1061782153268638</c:v>
                </c:pt>
                <c:pt idx="423">
                  <c:v>-1.1041534436928941</c:v>
                </c:pt>
                <c:pt idx="424">
                  <c:v>-1.1038632744896688</c:v>
                </c:pt>
                <c:pt idx="425">
                  <c:v>-1.1030826123266593</c:v>
                </c:pt>
                <c:pt idx="426">
                  <c:v>-1.1038296832398657</c:v>
                </c:pt>
                <c:pt idx="427">
                  <c:v>-1.1031357834520605</c:v>
                </c:pt>
                <c:pt idx="428">
                  <c:v>-1.1044001178720606</c:v>
                </c:pt>
                <c:pt idx="429">
                  <c:v>-1.1039547990245495</c:v>
                </c:pt>
                <c:pt idx="430">
                  <c:v>-1.1016459674121108</c:v>
                </c:pt>
                <c:pt idx="431">
                  <c:v>-1.1015755880045361</c:v>
                </c:pt>
                <c:pt idx="432">
                  <c:v>-1.1024300446697026</c:v>
                </c:pt>
                <c:pt idx="433">
                  <c:v>-1.102789416970154</c:v>
                </c:pt>
                <c:pt idx="434">
                  <c:v>-1.104094324611097</c:v>
                </c:pt>
                <c:pt idx="435">
                  <c:v>-1.1052363891585628</c:v>
                </c:pt>
                <c:pt idx="436">
                  <c:v>-1.1054663009151113</c:v>
                </c:pt>
                <c:pt idx="437">
                  <c:v>-1.1069383205177417</c:v>
                </c:pt>
                <c:pt idx="438">
                  <c:v>-1.1068480102387213</c:v>
                </c:pt>
                <c:pt idx="439">
                  <c:v>-1.1063772868820365</c:v>
                </c:pt>
                <c:pt idx="440">
                  <c:v>-1.1062824800618074</c:v>
                </c:pt>
                <c:pt idx="441">
                  <c:v>-1.1055198135499893</c:v>
                </c:pt>
                <c:pt idx="442">
                  <c:v>-1.1047553161680241</c:v>
                </c:pt>
                <c:pt idx="443">
                  <c:v>-1.1037826592847182</c:v>
                </c:pt>
                <c:pt idx="444">
                  <c:v>-1.1034479325835065</c:v>
                </c:pt>
                <c:pt idx="445">
                  <c:v>-1.1029699331780876</c:v>
                </c:pt>
                <c:pt idx="446">
                  <c:v>-1.103890832405682</c:v>
                </c:pt>
                <c:pt idx="447">
                  <c:v>-1.104291916291956</c:v>
                </c:pt>
                <c:pt idx="448">
                  <c:v>-1.1030524171986968</c:v>
                </c:pt>
                <c:pt idx="449">
                  <c:v>-1.1030535460771915</c:v>
                </c:pt>
                <c:pt idx="450">
                  <c:v>-1.103126202214483</c:v>
                </c:pt>
                <c:pt idx="451">
                  <c:v>-1.1019491993521342</c:v>
                </c:pt>
                <c:pt idx="452">
                  <c:v>-1.1028063691202306</c:v>
                </c:pt>
                <c:pt idx="453">
                  <c:v>-1.104758740748963</c:v>
                </c:pt>
                <c:pt idx="454">
                  <c:v>-1.1053801077223397</c:v>
                </c:pt>
                <c:pt idx="455">
                  <c:v>-1.1059848925142148</c:v>
                </c:pt>
                <c:pt idx="456">
                  <c:v>-1.1062281610851699</c:v>
                </c:pt>
                <c:pt idx="457">
                  <c:v>-1.110226686634519</c:v>
                </c:pt>
                <c:pt idx="458">
                  <c:v>-1.1109699345390709</c:v>
                </c:pt>
                <c:pt idx="459">
                  <c:v>-1.1091664230887375</c:v>
                </c:pt>
                <c:pt idx="460">
                  <c:v>-1.1072092039229489</c:v>
                </c:pt>
                <c:pt idx="461">
                  <c:v>-1.1079765946489459</c:v>
                </c:pt>
                <c:pt idx="462">
                  <c:v>-1.1094155447523377</c:v>
                </c:pt>
                <c:pt idx="463">
                  <c:v>-1.1084698101980024</c:v>
                </c:pt>
                <c:pt idx="464">
                  <c:v>-1.1090382052598216</c:v>
                </c:pt>
                <c:pt idx="465">
                  <c:v>-1.1106393913287462</c:v>
                </c:pt>
                <c:pt idx="466">
                  <c:v>-1.1096993011668701</c:v>
                </c:pt>
                <c:pt idx="467">
                  <c:v>-1.109114788755889</c:v>
                </c:pt>
                <c:pt idx="468">
                  <c:v>-1.1094118640392878</c:v>
                </c:pt>
                <c:pt idx="469">
                  <c:v>-1.1088676212852988</c:v>
                </c:pt>
                <c:pt idx="470">
                  <c:v>-1.1078402659703954</c:v>
                </c:pt>
                <c:pt idx="471">
                  <c:v>-1.1066524960737354</c:v>
                </c:pt>
                <c:pt idx="472">
                  <c:v>-1.1076075652199222</c:v>
                </c:pt>
                <c:pt idx="473">
                  <c:v>-1.1072255868905927</c:v>
                </c:pt>
                <c:pt idx="474">
                  <c:v>-1.1041549709991045</c:v>
                </c:pt>
                <c:pt idx="475">
                  <c:v>-1.1036259823342505</c:v>
                </c:pt>
                <c:pt idx="476">
                  <c:v>-1.1042465998840783</c:v>
                </c:pt>
                <c:pt idx="477">
                  <c:v>-1.1037255892596392</c:v>
                </c:pt>
                <c:pt idx="478">
                  <c:v>-1.1038861556233854</c:v>
                </c:pt>
                <c:pt idx="479">
                  <c:v>-1.1045160413604691</c:v>
                </c:pt>
                <c:pt idx="480">
                  <c:v>-1.1040093267014157</c:v>
                </c:pt>
                <c:pt idx="481">
                  <c:v>-1.1027238661268797</c:v>
                </c:pt>
                <c:pt idx="482">
                  <c:v>-1.1017328436237932</c:v>
                </c:pt>
                <c:pt idx="483">
                  <c:v>-1.1014124318607372</c:v>
                </c:pt>
                <c:pt idx="484">
                  <c:v>-1.1007039515163228</c:v>
                </c:pt>
                <c:pt idx="485">
                  <c:v>-1.0994580111752299</c:v>
                </c:pt>
                <c:pt idx="486">
                  <c:v>-1.0996415440500584</c:v>
                </c:pt>
                <c:pt idx="487">
                  <c:v>-1.1000407686070446</c:v>
                </c:pt>
                <c:pt idx="488">
                  <c:v>-1.100820207027823</c:v>
                </c:pt>
                <c:pt idx="489">
                  <c:v>-1.1033008843025129</c:v>
                </c:pt>
                <c:pt idx="490">
                  <c:v>-1.1048349353036997</c:v>
                </c:pt>
                <c:pt idx="491">
                  <c:v>-1.105282028103133</c:v>
                </c:pt>
                <c:pt idx="492">
                  <c:v>-1.1061844383881123</c:v>
                </c:pt>
                <c:pt idx="493">
                  <c:v>-1.1052333630052971</c:v>
                </c:pt>
                <c:pt idx="494">
                  <c:v>-1.1015200357992825</c:v>
                </c:pt>
                <c:pt idx="495">
                  <c:v>-1.0983900731530127</c:v>
                </c:pt>
                <c:pt idx="496">
                  <c:v>-1.0881119191125919</c:v>
                </c:pt>
                <c:pt idx="497">
                  <c:v>-1.0858702130815061</c:v>
                </c:pt>
                <c:pt idx="498">
                  <c:v>-1.0854532490054254</c:v>
                </c:pt>
                <c:pt idx="499">
                  <c:v>-1.0869463568171227</c:v>
                </c:pt>
                <c:pt idx="500">
                  <c:v>-1.0872626135484467</c:v>
                </c:pt>
                <c:pt idx="501">
                  <c:v>-1.0892025675138228</c:v>
                </c:pt>
                <c:pt idx="502">
                  <c:v>-1.0911524347398682</c:v>
                </c:pt>
                <c:pt idx="503">
                  <c:v>-1.0956765623186158</c:v>
                </c:pt>
                <c:pt idx="504">
                  <c:v>-1.0966114160021476</c:v>
                </c:pt>
                <c:pt idx="505">
                  <c:v>-1.0975789217844607</c:v>
                </c:pt>
                <c:pt idx="506">
                  <c:v>-1.0998586017700518</c:v>
                </c:pt>
                <c:pt idx="507">
                  <c:v>-1.1022464074447669</c:v>
                </c:pt>
                <c:pt idx="508">
                  <c:v>-1.1037508135277108</c:v>
                </c:pt>
                <c:pt idx="509">
                  <c:v>-1.1051056289814483</c:v>
                </c:pt>
                <c:pt idx="510">
                  <c:v>-1.1049299603105425</c:v>
                </c:pt>
                <c:pt idx="511">
                  <c:v>-1.1041795501937344</c:v>
                </c:pt>
                <c:pt idx="512">
                  <c:v>-1.1054385532716111</c:v>
                </c:pt>
                <c:pt idx="513">
                  <c:v>-1.1057333992571614</c:v>
                </c:pt>
                <c:pt idx="514">
                  <c:v>-1.1057730997317066</c:v>
                </c:pt>
                <c:pt idx="515">
                  <c:v>-1.1067466483341661</c:v>
                </c:pt>
                <c:pt idx="516">
                  <c:v>-1.1086372541827956</c:v>
                </c:pt>
                <c:pt idx="517">
                  <c:v>-1.107693976599279</c:v>
                </c:pt>
                <c:pt idx="518">
                  <c:v>-1.1088516462317415</c:v>
                </c:pt>
                <c:pt idx="519">
                  <c:v>-1.1110581578158758</c:v>
                </c:pt>
                <c:pt idx="520">
                  <c:v>-1.1126505310434851</c:v>
                </c:pt>
                <c:pt idx="521">
                  <c:v>-1.1115730971610276</c:v>
                </c:pt>
                <c:pt idx="522">
                  <c:v>-1.1116625536664202</c:v>
                </c:pt>
                <c:pt idx="523">
                  <c:v>-1.1105060129124524</c:v>
                </c:pt>
                <c:pt idx="524">
                  <c:v>-1.1085898507726739</c:v>
                </c:pt>
                <c:pt idx="525">
                  <c:v>-1.1058827432406417</c:v>
                </c:pt>
                <c:pt idx="526">
                  <c:v>-1.1036555323887853</c:v>
                </c:pt>
                <c:pt idx="527">
                  <c:v>-1.1036744577046136</c:v>
                </c:pt>
                <c:pt idx="528">
                  <c:v>-1.1028750504668636</c:v>
                </c:pt>
                <c:pt idx="529">
                  <c:v>-1.103116649436032</c:v>
                </c:pt>
                <c:pt idx="530">
                  <c:v>-1.1057190748326491</c:v>
                </c:pt>
                <c:pt idx="531">
                  <c:v>-1.1066260765225593</c:v>
                </c:pt>
                <c:pt idx="532">
                  <c:v>-1.1072633900903668</c:v>
                </c:pt>
                <c:pt idx="533">
                  <c:v>-1.1097188336106143</c:v>
                </c:pt>
                <c:pt idx="534">
                  <c:v>-1.1094919574936881</c:v>
                </c:pt>
                <c:pt idx="535">
                  <c:v>-1.1105650561032689</c:v>
                </c:pt>
                <c:pt idx="536">
                  <c:v>-1.1119632337718741</c:v>
                </c:pt>
                <c:pt idx="537">
                  <c:v>-1.1132997215513569</c:v>
                </c:pt>
                <c:pt idx="538">
                  <c:v>-1.1128729295919584</c:v>
                </c:pt>
                <c:pt idx="539">
                  <c:v>-1.1126613360232938</c:v>
                </c:pt>
                <c:pt idx="540">
                  <c:v>-1.1140760389551474</c:v>
                </c:pt>
                <c:pt idx="541">
                  <c:v>-1.1134399775886834</c:v>
                </c:pt>
                <c:pt idx="542">
                  <c:v>-1.1145424270389555</c:v>
                </c:pt>
                <c:pt idx="543">
                  <c:v>-1.1135893215721495</c:v>
                </c:pt>
                <c:pt idx="544">
                  <c:v>-1.1149669802141204</c:v>
                </c:pt>
                <c:pt idx="545">
                  <c:v>-1.1144261810138403</c:v>
                </c:pt>
                <c:pt idx="546">
                  <c:v>-1.1140278197168811</c:v>
                </c:pt>
                <c:pt idx="547">
                  <c:v>-1.112215134943014</c:v>
                </c:pt>
                <c:pt idx="548">
                  <c:v>-1.1116138790821992</c:v>
                </c:pt>
                <c:pt idx="549">
                  <c:v>-1.1103373736445832</c:v>
                </c:pt>
                <c:pt idx="550">
                  <c:v>-1.1101860470089662</c:v>
                </c:pt>
                <c:pt idx="551">
                  <c:v>-1.1108063135629607</c:v>
                </c:pt>
                <c:pt idx="552">
                  <c:v>-1.1109423576502877</c:v>
                </c:pt>
                <c:pt idx="553">
                  <c:v>-1.1109704278305088</c:v>
                </c:pt>
                <c:pt idx="554">
                  <c:v>-1.1103396978061539</c:v>
                </c:pt>
                <c:pt idx="555">
                  <c:v>-1.1098278415324927</c:v>
                </c:pt>
                <c:pt idx="556">
                  <c:v>-1.1108853919753585</c:v>
                </c:pt>
                <c:pt idx="557">
                  <c:v>-1.1095871532552337</c:v>
                </c:pt>
                <c:pt idx="558">
                  <c:v>-1.1081373317674093</c:v>
                </c:pt>
                <c:pt idx="559">
                  <c:v>-1.106956875864995</c:v>
                </c:pt>
                <c:pt idx="560">
                  <c:v>-1.1066511205495146</c:v>
                </c:pt>
                <c:pt idx="561">
                  <c:v>-1.1057593065441438</c:v>
                </c:pt>
                <c:pt idx="562">
                  <c:v>-1.1038659970789553</c:v>
                </c:pt>
                <c:pt idx="563">
                  <c:v>-1.1018833449448806</c:v>
                </c:pt>
                <c:pt idx="564">
                  <c:v>-1.0992413518829238</c:v>
                </c:pt>
                <c:pt idx="565">
                  <c:v>-1.0919849399359691</c:v>
                </c:pt>
                <c:pt idx="566">
                  <c:v>-1.0892462617517538</c:v>
                </c:pt>
                <c:pt idx="567">
                  <c:v>-1.0862688305105621</c:v>
                </c:pt>
                <c:pt idx="568">
                  <c:v>-1.0842157041051905</c:v>
                </c:pt>
                <c:pt idx="569">
                  <c:v>-1.0812921839265641</c:v>
                </c:pt>
                <c:pt idx="570">
                  <c:v>-1.0805413374365571</c:v>
                </c:pt>
                <c:pt idx="571">
                  <c:v>-1.0787671009359201</c:v>
                </c:pt>
                <c:pt idx="572">
                  <c:v>-1.0775898988597135</c:v>
                </c:pt>
                <c:pt idx="573">
                  <c:v>-1.0765968462726363</c:v>
                </c:pt>
                <c:pt idx="574">
                  <c:v>-1.0795352410854377</c:v>
                </c:pt>
                <c:pt idx="575">
                  <c:v>-1.0821893292740583</c:v>
                </c:pt>
                <c:pt idx="576">
                  <c:v>-1.0822223323686586</c:v>
                </c:pt>
                <c:pt idx="577">
                  <c:v>-1.0848727398442151</c:v>
                </c:pt>
                <c:pt idx="578">
                  <c:v>-1.0859271787564637</c:v>
                </c:pt>
                <c:pt idx="579">
                  <c:v>-1.0875043168676939</c:v>
                </c:pt>
                <c:pt idx="580">
                  <c:v>-1.0896533125671795</c:v>
                </c:pt>
                <c:pt idx="581">
                  <c:v>-1.0910139241953374</c:v>
                </c:pt>
                <c:pt idx="582">
                  <c:v>-1.0905657214901794</c:v>
                </c:pt>
                <c:pt idx="583">
                  <c:v>-1.088478624380059</c:v>
                </c:pt>
                <c:pt idx="584">
                  <c:v>-1.0861726576524973</c:v>
                </c:pt>
                <c:pt idx="585">
                  <c:v>-1.0849313276891053</c:v>
                </c:pt>
                <c:pt idx="586">
                  <c:v>-1.0833104289353201</c:v>
                </c:pt>
                <c:pt idx="587">
                  <c:v>-1.0835820617640621</c:v>
                </c:pt>
                <c:pt idx="588">
                  <c:v>-1.0834136217100223</c:v>
                </c:pt>
                <c:pt idx="589">
                  <c:v>-1.0842431007528575</c:v>
                </c:pt>
                <c:pt idx="590">
                  <c:v>-1.0835242612882041</c:v>
                </c:pt>
                <c:pt idx="591">
                  <c:v>-1.0857781478233193</c:v>
                </c:pt>
                <c:pt idx="592">
                  <c:v>-1.0874448942219033</c:v>
                </c:pt>
                <c:pt idx="593">
                  <c:v>-1.0884741657843335</c:v>
                </c:pt>
                <c:pt idx="594">
                  <c:v>-1.0896990653482419</c:v>
                </c:pt>
                <c:pt idx="595">
                  <c:v>-1.0904759993663191</c:v>
                </c:pt>
                <c:pt idx="596">
                  <c:v>-1.0923234327275964</c:v>
                </c:pt>
                <c:pt idx="597">
                  <c:v>-1.0919687751549247</c:v>
                </c:pt>
                <c:pt idx="598">
                  <c:v>-1.0921018025753852</c:v>
                </c:pt>
                <c:pt idx="599">
                  <c:v>-1.091904040139795</c:v>
                </c:pt>
                <c:pt idx="600">
                  <c:v>-1.0916220197316875</c:v>
                </c:pt>
                <c:pt idx="601">
                  <c:v>-1.089177305300268</c:v>
                </c:pt>
                <c:pt idx="602">
                  <c:v>-1.0885814756452987</c:v>
                </c:pt>
                <c:pt idx="603">
                  <c:v>-1.0877290016322689</c:v>
                </c:pt>
                <c:pt idx="604">
                  <c:v>-1.0872418383897013</c:v>
                </c:pt>
                <c:pt idx="605">
                  <c:v>-1.0880598578929295</c:v>
                </c:pt>
                <c:pt idx="606">
                  <c:v>-1.0876395546132471</c:v>
                </c:pt>
                <c:pt idx="607">
                  <c:v>-1.08868737203656</c:v>
                </c:pt>
                <c:pt idx="608">
                  <c:v>-1.0905132903019279</c:v>
                </c:pt>
                <c:pt idx="609">
                  <c:v>-1.0907524038411225</c:v>
                </c:pt>
                <c:pt idx="610">
                  <c:v>-1.0898787372689185</c:v>
                </c:pt>
                <c:pt idx="611">
                  <c:v>-1.0882852920810393</c:v>
                </c:pt>
                <c:pt idx="612">
                  <c:v>-1.0859097238285926</c:v>
                </c:pt>
                <c:pt idx="613">
                  <c:v>-1.0869179356410683</c:v>
                </c:pt>
                <c:pt idx="614">
                  <c:v>-1.0868494155627673</c:v>
                </c:pt>
                <c:pt idx="615">
                  <c:v>-1.085797357730371</c:v>
                </c:pt>
                <c:pt idx="616">
                  <c:v>-1.0843398807388525</c:v>
                </c:pt>
                <c:pt idx="617">
                  <c:v>-1.0839604447577074</c:v>
                </c:pt>
                <c:pt idx="618">
                  <c:v>-1.0832124062343667</c:v>
                </c:pt>
                <c:pt idx="619">
                  <c:v>-1.0845473856803807</c:v>
                </c:pt>
                <c:pt idx="620">
                  <c:v>-1.0840147352752325</c:v>
                </c:pt>
                <c:pt idx="621">
                  <c:v>-1.0853403326975268</c:v>
                </c:pt>
                <c:pt idx="622">
                  <c:v>-1.0848096269990037</c:v>
                </c:pt>
                <c:pt idx="623">
                  <c:v>-1.0827070291540224</c:v>
                </c:pt>
                <c:pt idx="624">
                  <c:v>-1.0822185662782431</c:v>
                </c:pt>
                <c:pt idx="625">
                  <c:v>-1.0841194648425017</c:v>
                </c:pt>
                <c:pt idx="626">
                  <c:v>-1.083739450192553</c:v>
                </c:pt>
                <c:pt idx="627">
                  <c:v>-1.0828939866097897</c:v>
                </c:pt>
                <c:pt idx="628">
                  <c:v>-1.0819222214456374</c:v>
                </c:pt>
                <c:pt idx="629">
                  <c:v>-1.0809331910810727</c:v>
                </c:pt>
                <c:pt idx="630">
                  <c:v>-1.0816677779262989</c:v>
                </c:pt>
                <c:pt idx="631">
                  <c:v>-1.0833245636323454</c:v>
                </c:pt>
                <c:pt idx="632">
                  <c:v>-1.0843415029087708</c:v>
                </c:pt>
                <c:pt idx="633">
                  <c:v>-1.0844002425356365</c:v>
                </c:pt>
                <c:pt idx="634">
                  <c:v>-1.0837726335282838</c:v>
                </c:pt>
                <c:pt idx="635">
                  <c:v>-1.0808894209521327</c:v>
                </c:pt>
                <c:pt idx="636">
                  <c:v>-1.0795954890457438</c:v>
                </c:pt>
                <c:pt idx="637">
                  <c:v>-1.0793151002939538</c:v>
                </c:pt>
                <c:pt idx="638">
                  <c:v>-1.0793958103626267</c:v>
                </c:pt>
                <c:pt idx="639">
                  <c:v>-1.078056457698267</c:v>
                </c:pt>
                <c:pt idx="640">
                  <c:v>-1.078026604079767</c:v>
                </c:pt>
                <c:pt idx="641">
                  <c:v>-1.0779930982073438</c:v>
                </c:pt>
                <c:pt idx="642">
                  <c:v>-1.0781458477990356</c:v>
                </c:pt>
                <c:pt idx="643">
                  <c:v>-1.0786687841573581</c:v>
                </c:pt>
                <c:pt idx="644">
                  <c:v>-1.0780392019842395</c:v>
                </c:pt>
                <c:pt idx="645">
                  <c:v>-1.0767588640515839</c:v>
                </c:pt>
                <c:pt idx="646">
                  <c:v>-1.0772448320110186</c:v>
                </c:pt>
                <c:pt idx="647">
                  <c:v>-1.0776093838715894</c:v>
                </c:pt>
                <c:pt idx="648">
                  <c:v>-1.0790693462930676</c:v>
                </c:pt>
                <c:pt idx="649">
                  <c:v>-1.078373985603676</c:v>
                </c:pt>
                <c:pt idx="650">
                  <c:v>-1.0796106577575273</c:v>
                </c:pt>
                <c:pt idx="651">
                  <c:v>-1.0800070648614906</c:v>
                </c:pt>
                <c:pt idx="652">
                  <c:v>-1.0804849409440322</c:v>
                </c:pt>
                <c:pt idx="653">
                  <c:v>-1.0808229214714657</c:v>
                </c:pt>
                <c:pt idx="654">
                  <c:v>-1.0794629549167354</c:v>
                </c:pt>
                <c:pt idx="655">
                  <c:v>-1.0788068393559627</c:v>
                </c:pt>
                <c:pt idx="656">
                  <c:v>-1.0799577736629828</c:v>
                </c:pt>
                <c:pt idx="657">
                  <c:v>-1.0813239158470935</c:v>
                </c:pt>
                <c:pt idx="658">
                  <c:v>-1.0814485952585642</c:v>
                </c:pt>
                <c:pt idx="659">
                  <c:v>-1.0809674179179183</c:v>
                </c:pt>
                <c:pt idx="660">
                  <c:v>-1.0806698493430815</c:v>
                </c:pt>
                <c:pt idx="661">
                  <c:v>-1.0779203092608185</c:v>
                </c:pt>
                <c:pt idx="662">
                  <c:v>-1.0751530770913291</c:v>
                </c:pt>
                <c:pt idx="663">
                  <c:v>-1.0751441883590331</c:v>
                </c:pt>
                <c:pt idx="664">
                  <c:v>-1.0728671360989921</c:v>
                </c:pt>
                <c:pt idx="665">
                  <c:v>-1.0729608424998389</c:v>
                </c:pt>
                <c:pt idx="666">
                  <c:v>-1.0737623462262036</c:v>
                </c:pt>
                <c:pt idx="667">
                  <c:v>-1.0742892099433021</c:v>
                </c:pt>
                <c:pt idx="668">
                  <c:v>-1.0735575164420936</c:v>
                </c:pt>
                <c:pt idx="669">
                  <c:v>-1.0705618998222519</c:v>
                </c:pt>
                <c:pt idx="670">
                  <c:v>-1.0676132692120461</c:v>
                </c:pt>
                <c:pt idx="671">
                  <c:v>-1.0733554282200259</c:v>
                </c:pt>
                <c:pt idx="672">
                  <c:v>-1.0741427308447271</c:v>
                </c:pt>
                <c:pt idx="673">
                  <c:v>-1.0737808920870719</c:v>
                </c:pt>
                <c:pt idx="674">
                  <c:v>-1.0742077978829627</c:v>
                </c:pt>
                <c:pt idx="675">
                  <c:v>-1.0753344091274215</c:v>
                </c:pt>
                <c:pt idx="676">
                  <c:v>-1.0764118335234798</c:v>
                </c:pt>
                <c:pt idx="677">
                  <c:v>-1.0760424341258812</c:v>
                </c:pt>
                <c:pt idx="678">
                  <c:v>-1.0740346620738563</c:v>
                </c:pt>
                <c:pt idx="679">
                  <c:v>-1.0717977371751886</c:v>
                </c:pt>
                <c:pt idx="680">
                  <c:v>-1.0708538050318879</c:v>
                </c:pt>
                <c:pt idx="681">
                  <c:v>-1.0689064137494171</c:v>
                </c:pt>
                <c:pt idx="682">
                  <c:v>-1.0667344325660935</c:v>
                </c:pt>
                <c:pt idx="683">
                  <c:v>-1.0635712391522247</c:v>
                </c:pt>
                <c:pt idx="684">
                  <c:v>-1.0618001141821907</c:v>
                </c:pt>
                <c:pt idx="685">
                  <c:v>-1.0602350237657561</c:v>
                </c:pt>
                <c:pt idx="686">
                  <c:v>-1.0580703565766925</c:v>
                </c:pt>
                <c:pt idx="687">
                  <c:v>-1.0572100942507348</c:v>
                </c:pt>
                <c:pt idx="688">
                  <c:v>-1.0580293280097806</c:v>
                </c:pt>
                <c:pt idx="689">
                  <c:v>-1.0579364374370641</c:v>
                </c:pt>
                <c:pt idx="690">
                  <c:v>-1.0580027471902724</c:v>
                </c:pt>
                <c:pt idx="691">
                  <c:v>-1.0571713708726804</c:v>
                </c:pt>
                <c:pt idx="692">
                  <c:v>-1.0582627022928079</c:v>
                </c:pt>
                <c:pt idx="693">
                  <c:v>-1.0581677152314626</c:v>
                </c:pt>
                <c:pt idx="694">
                  <c:v>-1.0580309501797132</c:v>
                </c:pt>
                <c:pt idx="695">
                  <c:v>-1.056577514383477</c:v>
                </c:pt>
                <c:pt idx="696">
                  <c:v>-1.0558878644911402</c:v>
                </c:pt>
                <c:pt idx="697">
                  <c:v>-1.0556999109660978</c:v>
                </c:pt>
                <c:pt idx="698">
                  <c:v>-1.053825394007518</c:v>
                </c:pt>
                <c:pt idx="699">
                  <c:v>-1.0552035174818002</c:v>
                </c:pt>
                <c:pt idx="700">
                  <c:v>-1.0565386107643064</c:v>
                </c:pt>
                <c:pt idx="701">
                  <c:v>-1.0569284343248171</c:v>
                </c:pt>
                <c:pt idx="702">
                  <c:v>-1.0546566849477443</c:v>
                </c:pt>
                <c:pt idx="703">
                  <c:v>-1.0533216675562329</c:v>
                </c:pt>
                <c:pt idx="704">
                  <c:v>-1.0539413269822973</c:v>
                </c:pt>
                <c:pt idx="705">
                  <c:v>-1.0529146546863188</c:v>
                </c:pt>
                <c:pt idx="706">
                  <c:v>-1.0528948945695902</c:v>
                </c:pt>
                <c:pt idx="707">
                  <c:v>-1.0527897286291079</c:v>
                </c:pt>
                <c:pt idx="708">
                  <c:v>-1.0518801656182717</c:v>
                </c:pt>
                <c:pt idx="709">
                  <c:v>-1.0562066256251512</c:v>
                </c:pt>
                <c:pt idx="710">
                  <c:v>-1.0576496074374262</c:v>
                </c:pt>
                <c:pt idx="711">
                  <c:v>-1.0585385850170326</c:v>
                </c:pt>
                <c:pt idx="712">
                  <c:v>-1.0588743077874909</c:v>
                </c:pt>
                <c:pt idx="713">
                  <c:v>-1.0590511337959896</c:v>
                </c:pt>
                <c:pt idx="714">
                  <c:v>-1.0606676213859316</c:v>
                </c:pt>
                <c:pt idx="715">
                  <c:v>-1.0617382914838345</c:v>
                </c:pt>
                <c:pt idx="716">
                  <c:v>-1.0637987888017051</c:v>
                </c:pt>
                <c:pt idx="717">
                  <c:v>-1.0687567187701035</c:v>
                </c:pt>
                <c:pt idx="718">
                  <c:v>-1.0673260977029457</c:v>
                </c:pt>
                <c:pt idx="719">
                  <c:v>-1.0665005649916424</c:v>
                </c:pt>
                <c:pt idx="720">
                  <c:v>-1.064755138608362</c:v>
                </c:pt>
                <c:pt idx="721">
                  <c:v>-1.0644411016885158</c:v>
                </c:pt>
                <c:pt idx="722">
                  <c:v>-1.0652109683580875</c:v>
                </c:pt>
                <c:pt idx="723">
                  <c:v>-1.0647878760845089</c:v>
                </c:pt>
                <c:pt idx="724">
                  <c:v>-1.064997600837529</c:v>
                </c:pt>
                <c:pt idx="725">
                  <c:v>-1.0747358758559074</c:v>
                </c:pt>
                <c:pt idx="726">
                  <c:v>-1.075104554289112</c:v>
                </c:pt>
                <c:pt idx="727">
                  <c:v>-1.0757332732021894</c:v>
                </c:pt>
                <c:pt idx="728">
                  <c:v>-1.0760827607010981</c:v>
                </c:pt>
                <c:pt idx="729">
                  <c:v>-1.0769650029552764</c:v>
                </c:pt>
                <c:pt idx="730">
                  <c:v>-1.0754612514321309</c:v>
                </c:pt>
                <c:pt idx="731">
                  <c:v>-1.0736611266172531</c:v>
                </c:pt>
                <c:pt idx="732">
                  <c:v>-1.0742833947961259</c:v>
                </c:pt>
                <c:pt idx="733">
                  <c:v>-1.0750212923858413</c:v>
                </c:pt>
                <c:pt idx="734">
                  <c:v>-1.0753967820354546</c:v>
                </c:pt>
                <c:pt idx="735">
                  <c:v>-1.076143207875262</c:v>
                </c:pt>
                <c:pt idx="736">
                  <c:v>-1.0766431587497465</c:v>
                </c:pt>
                <c:pt idx="737">
                  <c:v>-1.0777960472497909</c:v>
                </c:pt>
                <c:pt idx="738">
                  <c:v>-1.0796894231195751</c:v>
                </c:pt>
                <c:pt idx="739">
                  <c:v>-1.0815247139223203</c:v>
                </c:pt>
                <c:pt idx="740">
                  <c:v>-1.0828192434702544</c:v>
                </c:pt>
                <c:pt idx="741">
                  <c:v>-1.0836807295384432</c:v>
                </c:pt>
                <c:pt idx="742">
                  <c:v>-1.0833682294111782</c:v>
                </c:pt>
                <c:pt idx="743">
                  <c:v>-1.0843040981366983</c:v>
                </c:pt>
                <c:pt idx="744">
                  <c:v>-1.0837127081046845</c:v>
                </c:pt>
                <c:pt idx="745">
                  <c:v>-1.0816480367823402</c:v>
                </c:pt>
                <c:pt idx="746">
                  <c:v>-1.0819946024780904</c:v>
                </c:pt>
                <c:pt idx="747">
                  <c:v>-1.0819320777880677</c:v>
                </c:pt>
                <c:pt idx="748">
                  <c:v>-1.0846744651444453</c:v>
                </c:pt>
                <c:pt idx="749">
                  <c:v>-1.0854849524668282</c:v>
                </c:pt>
                <c:pt idx="750">
                  <c:v>-1.0834639089778051</c:v>
                </c:pt>
                <c:pt idx="751">
                  <c:v>-1.0844759722580619</c:v>
                </c:pt>
                <c:pt idx="752">
                  <c:v>-1.086718275930707</c:v>
                </c:pt>
                <c:pt idx="753">
                  <c:v>-1.0898054455445418</c:v>
                </c:pt>
                <c:pt idx="754">
                  <c:v>-1.0936158088686625</c:v>
                </c:pt>
                <c:pt idx="755">
                  <c:v>-1.095114418777186</c:v>
                </c:pt>
                <c:pt idx="756">
                  <c:v>-1.093364799416662</c:v>
                </c:pt>
                <c:pt idx="757">
                  <c:v>-1.0836151692087839</c:v>
                </c:pt>
                <c:pt idx="758">
                  <c:v>-1.0807231248186042</c:v>
                </c:pt>
                <c:pt idx="759">
                  <c:v>-1.0784333892767108</c:v>
                </c:pt>
                <c:pt idx="760">
                  <c:v>-1.0754848819893823</c:v>
                </c:pt>
                <c:pt idx="761">
                  <c:v>-1.0766419444939146</c:v>
                </c:pt>
                <c:pt idx="762">
                  <c:v>-1.0799062247074858</c:v>
                </c:pt>
                <c:pt idx="763">
                  <c:v>-1.0820553532162194</c:v>
                </c:pt>
                <c:pt idx="764">
                  <c:v>-1.0834134414689345</c:v>
                </c:pt>
                <c:pt idx="765">
                  <c:v>-1.0837409964714908</c:v>
                </c:pt>
                <c:pt idx="766">
                  <c:v>-1.088292169702072</c:v>
                </c:pt>
                <c:pt idx="767">
                  <c:v>-1.0894128899083881</c:v>
                </c:pt>
                <c:pt idx="768">
                  <c:v>-1.0883823851173702</c:v>
                </c:pt>
                <c:pt idx="769">
                  <c:v>-1.0882273018777084</c:v>
                </c:pt>
                <c:pt idx="770">
                  <c:v>-1.0882821615776663</c:v>
                </c:pt>
                <c:pt idx="771">
                  <c:v>-1.089204085333634</c:v>
                </c:pt>
                <c:pt idx="772">
                  <c:v>-1.0888522831595111</c:v>
                </c:pt>
                <c:pt idx="773">
                  <c:v>-1.0901103755455068</c:v>
                </c:pt>
                <c:pt idx="774">
                  <c:v>-1.0925454233619831</c:v>
                </c:pt>
                <c:pt idx="775">
                  <c:v>-1.0926943309722645</c:v>
                </c:pt>
                <c:pt idx="776">
                  <c:v>-1.0919043057582627</c:v>
                </c:pt>
                <c:pt idx="777">
                  <c:v>-1.0928205946081562</c:v>
                </c:pt>
                <c:pt idx="778">
                  <c:v>-1.092403535668339</c:v>
                </c:pt>
                <c:pt idx="779">
                  <c:v>-1.091961840615653</c:v>
                </c:pt>
                <c:pt idx="780">
                  <c:v>-1.0917680719434486</c:v>
                </c:pt>
                <c:pt idx="781">
                  <c:v>-1.0932988691184278</c:v>
                </c:pt>
                <c:pt idx="782">
                  <c:v>-1.0938279621333891</c:v>
                </c:pt>
                <c:pt idx="783">
                  <c:v>-1.0958008717615115</c:v>
                </c:pt>
                <c:pt idx="784">
                  <c:v>-1.0957789108060467</c:v>
                </c:pt>
                <c:pt idx="785">
                  <c:v>-1.0966902382824486</c:v>
                </c:pt>
                <c:pt idx="786">
                  <c:v>-1.0972651220239555</c:v>
                </c:pt>
                <c:pt idx="787">
                  <c:v>-1.0974557696791578</c:v>
                </c:pt>
                <c:pt idx="788">
                  <c:v>-1.0994883485988112</c:v>
                </c:pt>
                <c:pt idx="789">
                  <c:v>-1.098610631344954</c:v>
                </c:pt>
                <c:pt idx="790">
                  <c:v>-1.0981811262826398</c:v>
                </c:pt>
                <c:pt idx="791">
                  <c:v>-1.0977778225849164</c:v>
                </c:pt>
                <c:pt idx="792">
                  <c:v>-1.0979999934604052</c:v>
                </c:pt>
                <c:pt idx="793">
                  <c:v>-1.0968446764486828</c:v>
                </c:pt>
                <c:pt idx="794">
                  <c:v>-1.0971312692889796</c:v>
                </c:pt>
                <c:pt idx="795">
                  <c:v>-1.0959351798424422</c:v>
                </c:pt>
                <c:pt idx="796">
                  <c:v>-1.0944292749124287</c:v>
                </c:pt>
                <c:pt idx="797">
                  <c:v>-1.0926562716403936</c:v>
                </c:pt>
                <c:pt idx="798">
                  <c:v>-1.0925622047573285</c:v>
                </c:pt>
                <c:pt idx="799">
                  <c:v>-1.0942242743736017</c:v>
                </c:pt>
                <c:pt idx="800">
                  <c:v>-1.0952048618654402</c:v>
                </c:pt>
                <c:pt idx="801">
                  <c:v>-1.0974009953565798</c:v>
                </c:pt>
                <c:pt idx="802">
                  <c:v>-1.0965127482277524</c:v>
                </c:pt>
                <c:pt idx="803">
                  <c:v>-1.0965405717622474</c:v>
                </c:pt>
                <c:pt idx="804">
                  <c:v>-1.0948696703319172</c:v>
                </c:pt>
                <c:pt idx="805">
                  <c:v>-1.0940363303349301</c:v>
                </c:pt>
                <c:pt idx="806">
                  <c:v>-1.0926597815987122</c:v>
                </c:pt>
                <c:pt idx="807">
                  <c:v>-1.0911849065975616</c:v>
                </c:pt>
                <c:pt idx="808">
                  <c:v>-1.0895805141342549</c:v>
                </c:pt>
                <c:pt idx="809">
                  <c:v>-1.0891954053015667</c:v>
                </c:pt>
                <c:pt idx="810">
                  <c:v>-1.0889574965318474</c:v>
                </c:pt>
                <c:pt idx="811">
                  <c:v>-1.0901849099848278</c:v>
                </c:pt>
                <c:pt idx="812">
                  <c:v>-1.0918711888271559</c:v>
                </c:pt>
                <c:pt idx="813">
                  <c:v>-1.0938654048509591</c:v>
                </c:pt>
                <c:pt idx="814">
                  <c:v>-1.0947792367300337</c:v>
                </c:pt>
                <c:pt idx="815">
                  <c:v>-1.0958152815633895</c:v>
                </c:pt>
                <c:pt idx="816">
                  <c:v>-1.0986154693956252</c:v>
                </c:pt>
                <c:pt idx="817">
                  <c:v>-1.1026562567404596</c:v>
                </c:pt>
                <c:pt idx="818">
                  <c:v>-1.103758146494684</c:v>
                </c:pt>
                <c:pt idx="819">
                  <c:v>-1.102194735166421</c:v>
                </c:pt>
                <c:pt idx="820">
                  <c:v>-1.099857178813977</c:v>
                </c:pt>
                <c:pt idx="821">
                  <c:v>-1.0963322320198188</c:v>
                </c:pt>
                <c:pt idx="822">
                  <c:v>-1.0921486178303326</c:v>
                </c:pt>
                <c:pt idx="823">
                  <c:v>-1.0893185574068411</c:v>
                </c:pt>
                <c:pt idx="824">
                  <c:v>-1.0885265021088486</c:v>
                </c:pt>
                <c:pt idx="825">
                  <c:v>-1.0880280311086779</c:v>
                </c:pt>
                <c:pt idx="826">
                  <c:v>-1.0872707433708229</c:v>
                </c:pt>
                <c:pt idx="827">
                  <c:v>-1.0867550261429955</c:v>
                </c:pt>
                <c:pt idx="828">
                  <c:v>-1.085717444517087</c:v>
                </c:pt>
                <c:pt idx="829">
                  <c:v>-1.0841339979672284</c:v>
                </c:pt>
                <c:pt idx="830">
                  <c:v>-1.0834111267937203</c:v>
                </c:pt>
                <c:pt idx="831">
                  <c:v>-1.0825726926139794</c:v>
                </c:pt>
                <c:pt idx="832">
                  <c:v>-1.0823278208458476</c:v>
                </c:pt>
                <c:pt idx="833">
                  <c:v>-1.079187963911636</c:v>
                </c:pt>
                <c:pt idx="834">
                  <c:v>-1.0797035673029995</c:v>
                </c:pt>
                <c:pt idx="835">
                  <c:v>-1.0802718675010681</c:v>
                </c:pt>
                <c:pt idx="836">
                  <c:v>-1.0818036892044063</c:v>
                </c:pt>
                <c:pt idx="837">
                  <c:v>-1.0843720680053082</c:v>
                </c:pt>
                <c:pt idx="838">
                  <c:v>-1.0867371158691554</c:v>
                </c:pt>
                <c:pt idx="839">
                  <c:v>-1.0883406830179325</c:v>
                </c:pt>
                <c:pt idx="840">
                  <c:v>-1.0880627891824446</c:v>
                </c:pt>
                <c:pt idx="841">
                  <c:v>-1.0887280496075959</c:v>
                </c:pt>
                <c:pt idx="842">
                  <c:v>-1.0868343986329592</c:v>
                </c:pt>
                <c:pt idx="843">
                  <c:v>-1.0843023146984194</c:v>
                </c:pt>
                <c:pt idx="844">
                  <c:v>-1.0826920311969559</c:v>
                </c:pt>
                <c:pt idx="845">
                  <c:v>-1.0826740924640177</c:v>
                </c:pt>
                <c:pt idx="846">
                  <c:v>-1.0826270210769735</c:v>
                </c:pt>
                <c:pt idx="847">
                  <c:v>-1.0812059433019243</c:v>
                </c:pt>
                <c:pt idx="848">
                  <c:v>-1.0815858441153807</c:v>
                </c:pt>
                <c:pt idx="849">
                  <c:v>-1.083861425987493</c:v>
                </c:pt>
                <c:pt idx="850">
                  <c:v>-1.0814197092501985</c:v>
                </c:pt>
                <c:pt idx="851">
                  <c:v>-1.0745108116363724</c:v>
                </c:pt>
                <c:pt idx="852">
                  <c:v>-1.0663627279796373</c:v>
                </c:pt>
                <c:pt idx="853">
                  <c:v>-1.0851377416976504</c:v>
                </c:pt>
                <c:pt idx="854">
                  <c:v>-1.0849920309953518</c:v>
                </c:pt>
                <c:pt idx="855">
                  <c:v>-1.0916734358779507</c:v>
                </c:pt>
                <c:pt idx="856">
                  <c:v>-1.091943579345994</c:v>
                </c:pt>
                <c:pt idx="857">
                  <c:v>-1.077795667794831</c:v>
                </c:pt>
                <c:pt idx="858">
                  <c:v>-1.0795387984756388</c:v>
                </c:pt>
                <c:pt idx="859">
                  <c:v>-1.0667946615536437</c:v>
                </c:pt>
                <c:pt idx="860">
                  <c:v>-1.0708026355313507</c:v>
                </c:pt>
                <c:pt idx="861">
                  <c:v>-1.0693064351618062</c:v>
                </c:pt>
                <c:pt idx="862">
                  <c:v>-1.0669199196339179</c:v>
                </c:pt>
                <c:pt idx="863">
                  <c:v>-1.0658972316149544</c:v>
                </c:pt>
                <c:pt idx="864">
                  <c:v>-1.0680903674119406</c:v>
                </c:pt>
                <c:pt idx="865">
                  <c:v>-1.0582392709494002</c:v>
                </c:pt>
                <c:pt idx="866">
                  <c:v>-1.0524126452687028</c:v>
                </c:pt>
                <c:pt idx="867">
                  <c:v>-1.0557081830841071</c:v>
                </c:pt>
                <c:pt idx="868">
                  <c:v>-1.0547041832215882</c:v>
                </c:pt>
                <c:pt idx="869">
                  <c:v>-1.0527325732266775</c:v>
                </c:pt>
                <c:pt idx="870">
                  <c:v>-1.0506275753291163</c:v>
                </c:pt>
                <c:pt idx="871">
                  <c:v>-1.0501612915953871</c:v>
                </c:pt>
                <c:pt idx="872">
                  <c:v>-1.0485011192538849</c:v>
                </c:pt>
                <c:pt idx="873">
                  <c:v>-1.0485457811019643</c:v>
                </c:pt>
                <c:pt idx="874">
                  <c:v>-1.0446958595989173</c:v>
                </c:pt>
                <c:pt idx="875">
                  <c:v>-1.0419198335608826</c:v>
                </c:pt>
                <c:pt idx="876">
                  <c:v>-1.0409897040915155</c:v>
                </c:pt>
                <c:pt idx="877">
                  <c:v>-1.040883703350147</c:v>
                </c:pt>
                <c:pt idx="878">
                  <c:v>-1.0395449862728299</c:v>
                </c:pt>
                <c:pt idx="879">
                  <c:v>-1.0388636938758822</c:v>
                </c:pt>
                <c:pt idx="880">
                  <c:v>-1.0382521642721798</c:v>
                </c:pt>
                <c:pt idx="881">
                  <c:v>-1.0397468088764299</c:v>
                </c:pt>
                <c:pt idx="882">
                  <c:v>-1.0392713992510778</c:v>
                </c:pt>
                <c:pt idx="883">
                  <c:v>-1.0361208037416816</c:v>
                </c:pt>
                <c:pt idx="884">
                  <c:v>-1.0373304207573142</c:v>
                </c:pt>
                <c:pt idx="885">
                  <c:v>-1.0373561857487061</c:v>
                </c:pt>
                <c:pt idx="886">
                  <c:v>-1.0375264566728788</c:v>
                </c:pt>
                <c:pt idx="887">
                  <c:v>-1.0371288637721818</c:v>
                </c:pt>
                <c:pt idx="888">
                  <c:v>-1.0373938751119738</c:v>
                </c:pt>
                <c:pt idx="889">
                  <c:v>-1.0385221654446326</c:v>
                </c:pt>
                <c:pt idx="890">
                  <c:v>-1.0397216984448647</c:v>
                </c:pt>
                <c:pt idx="891">
                  <c:v>-1.0408399427075921</c:v>
                </c:pt>
                <c:pt idx="892">
                  <c:v>-1.0427780088845964</c:v>
                </c:pt>
                <c:pt idx="893">
                  <c:v>-1.0428884587352911</c:v>
                </c:pt>
                <c:pt idx="894">
                  <c:v>-1.0462355739653191</c:v>
                </c:pt>
                <c:pt idx="895">
                  <c:v>-1.0427540083587559</c:v>
                </c:pt>
                <c:pt idx="896">
                  <c:v>-1.0402533432943812</c:v>
                </c:pt>
                <c:pt idx="897">
                  <c:v>-1.0412175478185759</c:v>
                </c:pt>
                <c:pt idx="898">
                  <c:v>-1.0401228013038804</c:v>
                </c:pt>
                <c:pt idx="899">
                  <c:v>-1.0377714517638594</c:v>
                </c:pt>
                <c:pt idx="900">
                  <c:v>-1.0354301008618592</c:v>
                </c:pt>
                <c:pt idx="901">
                  <c:v>-1.0424284265219512</c:v>
                </c:pt>
                <c:pt idx="902">
                  <c:v>-1.0397474729226133</c:v>
                </c:pt>
                <c:pt idx="903">
                  <c:v>-1.0344215854854184</c:v>
                </c:pt>
                <c:pt idx="904">
                  <c:v>-1.040004344953644</c:v>
                </c:pt>
                <c:pt idx="905">
                  <c:v>-1.0388913656283876</c:v>
                </c:pt>
                <c:pt idx="906">
                  <c:v>-1.0349291064862456</c:v>
                </c:pt>
                <c:pt idx="907">
                  <c:v>-1.0316927162117793</c:v>
                </c:pt>
                <c:pt idx="908">
                  <c:v>-1.0343795798220157</c:v>
                </c:pt>
                <c:pt idx="909">
                  <c:v>-1.0345614241223018</c:v>
                </c:pt>
                <c:pt idx="910">
                  <c:v>-1.032271536798433</c:v>
                </c:pt>
                <c:pt idx="911">
                  <c:v>-1.0330513167286739</c:v>
                </c:pt>
                <c:pt idx="912">
                  <c:v>-1.0338040699798512</c:v>
                </c:pt>
                <c:pt idx="913">
                  <c:v>-1.0304692016584482</c:v>
                </c:pt>
                <c:pt idx="914">
                  <c:v>-1.0322749424066444</c:v>
                </c:pt>
                <c:pt idx="915">
                  <c:v>-1.0265640694596101</c:v>
                </c:pt>
                <c:pt idx="916">
                  <c:v>-1.027562415443299</c:v>
                </c:pt>
                <c:pt idx="917">
                  <c:v>-1.0346387285827774</c:v>
                </c:pt>
                <c:pt idx="918">
                  <c:v>-1.0204155426551438</c:v>
                </c:pt>
                <c:pt idx="919">
                  <c:v>-1.0246317899706696</c:v>
                </c:pt>
                <c:pt idx="920">
                  <c:v>-1.0289193653311486</c:v>
                </c:pt>
                <c:pt idx="921">
                  <c:v>-1.0189242562272369</c:v>
                </c:pt>
                <c:pt idx="922">
                  <c:v>-1.0180959345220231</c:v>
                </c:pt>
                <c:pt idx="923">
                  <c:v>-1.0227384330736129</c:v>
                </c:pt>
                <c:pt idx="924">
                  <c:v>-1.020205058992218</c:v>
                </c:pt>
                <c:pt idx="925">
                  <c:v>-1.0157227378630154</c:v>
                </c:pt>
                <c:pt idx="926">
                  <c:v>-1.012818778587274</c:v>
                </c:pt>
                <c:pt idx="927">
                  <c:v>-1.0130576739398691</c:v>
                </c:pt>
                <c:pt idx="928">
                  <c:v>-1.0097993606554496</c:v>
                </c:pt>
                <c:pt idx="929">
                  <c:v>-1.0103703834428046</c:v>
                </c:pt>
                <c:pt idx="930">
                  <c:v>-1.0141471365443664</c:v>
                </c:pt>
                <c:pt idx="931">
                  <c:v>-1.0186463339326224</c:v>
                </c:pt>
                <c:pt idx="932">
                  <c:v>-1.0211601660839165</c:v>
                </c:pt>
                <c:pt idx="933">
                  <c:v>-1.0226354489991394</c:v>
                </c:pt>
                <c:pt idx="934">
                  <c:v>-1.0249288747404535</c:v>
                </c:pt>
                <c:pt idx="935">
                  <c:v>-1.0269043456895304</c:v>
                </c:pt>
                <c:pt idx="936">
                  <c:v>-1.0266208548934657</c:v>
                </c:pt>
                <c:pt idx="937">
                  <c:v>-1.0296603459923688</c:v>
                </c:pt>
                <c:pt idx="938">
                  <c:v>-1.0295473917389728</c:v>
                </c:pt>
                <c:pt idx="939">
                  <c:v>-1.0301760347610696</c:v>
                </c:pt>
                <c:pt idx="940">
                  <c:v>-1.0316092645810357</c:v>
                </c:pt>
                <c:pt idx="941">
                  <c:v>-1.0314643127886569</c:v>
                </c:pt>
                <c:pt idx="942">
                  <c:v>-1.0320206981011779</c:v>
                </c:pt>
                <c:pt idx="943">
                  <c:v>-1.0323518104939353</c:v>
                </c:pt>
                <c:pt idx="944">
                  <c:v>-1.0323575876955999</c:v>
                </c:pt>
                <c:pt idx="945">
                  <c:v>-1.0320998429181856</c:v>
                </c:pt>
                <c:pt idx="946">
                  <c:v>-1.0328359950150912</c:v>
                </c:pt>
                <c:pt idx="947">
                  <c:v>-1.032125361263823</c:v>
                </c:pt>
                <c:pt idx="948">
                  <c:v>-1.0316290816160176</c:v>
                </c:pt>
                <c:pt idx="949">
                  <c:v>-1.0335403108413885</c:v>
                </c:pt>
                <c:pt idx="950">
                  <c:v>-1.0351813301940922</c:v>
                </c:pt>
                <c:pt idx="951">
                  <c:v>-1.0357447828551187</c:v>
                </c:pt>
                <c:pt idx="952">
                  <c:v>-1.03559352262414</c:v>
                </c:pt>
                <c:pt idx="953">
                  <c:v>-1.0357352016175412</c:v>
                </c:pt>
                <c:pt idx="954">
                  <c:v>-1.0344290986934936</c:v>
                </c:pt>
                <c:pt idx="955">
                  <c:v>-1.03440108543154</c:v>
                </c:pt>
                <c:pt idx="956">
                  <c:v>-1.0353850310997217</c:v>
                </c:pt>
                <c:pt idx="957">
                  <c:v>-1.0347438850368746</c:v>
                </c:pt>
                <c:pt idx="958">
                  <c:v>-1.0371381414458085</c:v>
                </c:pt>
                <c:pt idx="959">
                  <c:v>-1.038308911760538</c:v>
                </c:pt>
                <c:pt idx="960">
                  <c:v>-1.0397475298408665</c:v>
                </c:pt>
                <c:pt idx="961">
                  <c:v>-1.0403710217619562</c:v>
                </c:pt>
                <c:pt idx="962">
                  <c:v>-1.0409492636798063</c:v>
                </c:pt>
                <c:pt idx="963">
                  <c:v>-1.0399082859320572</c:v>
                </c:pt>
                <c:pt idx="964">
                  <c:v>-1.0375107662105307</c:v>
                </c:pt>
                <c:pt idx="965">
                  <c:v>-1.0361206329869503</c:v>
                </c:pt>
                <c:pt idx="966">
                  <c:v>-1.0362341089909108</c:v>
                </c:pt>
                <c:pt idx="967">
                  <c:v>-1.0376033721920237</c:v>
                </c:pt>
                <c:pt idx="968">
                  <c:v>-1.0433671221868792</c:v>
                </c:pt>
                <c:pt idx="969">
                  <c:v>-1.0449144161659802</c:v>
                </c:pt>
                <c:pt idx="970">
                  <c:v>-1.0395260324978892</c:v>
                </c:pt>
                <c:pt idx="971">
                  <c:v>-1.0402607806114759</c:v>
                </c:pt>
                <c:pt idx="972">
                  <c:v>-1.0451042764521645</c:v>
                </c:pt>
                <c:pt idx="973">
                  <c:v>-1.0381037973852045</c:v>
                </c:pt>
                <c:pt idx="974">
                  <c:v>-1.0367375603373716</c:v>
                </c:pt>
                <c:pt idx="975">
                  <c:v>-1.0367618549407922</c:v>
                </c:pt>
                <c:pt idx="976">
                  <c:v>-1.0352254323461239</c:v>
                </c:pt>
                <c:pt idx="977">
                  <c:v>-1.0375256787902174</c:v>
                </c:pt>
                <c:pt idx="978">
                  <c:v>-1.0345995688315384</c:v>
                </c:pt>
                <c:pt idx="979">
                  <c:v>-1.033746335908603</c:v>
                </c:pt>
                <c:pt idx="980">
                  <c:v>-1.0343213050274898</c:v>
                </c:pt>
                <c:pt idx="981">
                  <c:v>-1.0324246278995872</c:v>
                </c:pt>
                <c:pt idx="982">
                  <c:v>-1.0336927189236178</c:v>
                </c:pt>
                <c:pt idx="983">
                  <c:v>-1.0345156144229861</c:v>
                </c:pt>
                <c:pt idx="984">
                  <c:v>-1.0342263938571392</c:v>
                </c:pt>
                <c:pt idx="985">
                  <c:v>-1.037846991758812</c:v>
                </c:pt>
                <c:pt idx="986">
                  <c:v>-1.0386035680186012</c:v>
                </c:pt>
                <c:pt idx="987">
                  <c:v>-1.0394136189677994</c:v>
                </c:pt>
                <c:pt idx="988">
                  <c:v>-1.0407818386677832</c:v>
                </c:pt>
                <c:pt idx="989">
                  <c:v>-1.0408452076450772</c:v>
                </c:pt>
                <c:pt idx="990">
                  <c:v>-1.040960704246686</c:v>
                </c:pt>
                <c:pt idx="991">
                  <c:v>-1.0403292247987821</c:v>
                </c:pt>
                <c:pt idx="992">
                  <c:v>-1.0409075141485147</c:v>
                </c:pt>
                <c:pt idx="993">
                  <c:v>-1.0424290621089938</c:v>
                </c:pt>
                <c:pt idx="994">
                  <c:v>-1.0420431659072449</c:v>
                </c:pt>
                <c:pt idx="995">
                  <c:v>-1.0425535138474942</c:v>
                </c:pt>
                <c:pt idx="996">
                  <c:v>-1.0436553846289769</c:v>
                </c:pt>
                <c:pt idx="997">
                  <c:v>-1.0446579330762518</c:v>
                </c:pt>
                <c:pt idx="998">
                  <c:v>-1.0462657026886433</c:v>
                </c:pt>
                <c:pt idx="999">
                  <c:v>-1.0482450440782571</c:v>
                </c:pt>
                <c:pt idx="1000">
                  <c:v>-1.0494365990380885</c:v>
                </c:pt>
                <c:pt idx="1001">
                  <c:v>-1.050912460622115</c:v>
                </c:pt>
                <c:pt idx="1002">
                  <c:v>-1.0502528730485068</c:v>
                </c:pt>
                <c:pt idx="1003">
                  <c:v>-1.0495905723719972</c:v>
                </c:pt>
                <c:pt idx="1004">
                  <c:v>-1.0486382637605942</c:v>
                </c:pt>
                <c:pt idx="1005">
                  <c:v>-1.0490768283099214</c:v>
                </c:pt>
                <c:pt idx="1006">
                  <c:v>-1.0493092444691854</c:v>
                </c:pt>
                <c:pt idx="1007">
                  <c:v>-1.0507740639140479</c:v>
                </c:pt>
                <c:pt idx="1008">
                  <c:v>-1.0531913437523173</c:v>
                </c:pt>
                <c:pt idx="1009">
                  <c:v>-1.0525634027218587</c:v>
                </c:pt>
                <c:pt idx="1010">
                  <c:v>-1.0540595841186757</c:v>
                </c:pt>
                <c:pt idx="1011">
                  <c:v>-1.0552068092535336</c:v>
                </c:pt>
                <c:pt idx="1012">
                  <c:v>-1.0555421051371638</c:v>
                </c:pt>
                <c:pt idx="1013">
                  <c:v>-1.0540064793978843</c:v>
                </c:pt>
                <c:pt idx="1014">
                  <c:v>-1.052474572317152</c:v>
                </c:pt>
                <c:pt idx="1015">
                  <c:v>-1.0527261035197171</c:v>
                </c:pt>
                <c:pt idx="1016">
                  <c:v>-1.0527517546746026</c:v>
                </c:pt>
                <c:pt idx="1017">
                  <c:v>-1.0523879996694347</c:v>
                </c:pt>
                <c:pt idx="1018">
                  <c:v>-1.0527759069824185</c:v>
                </c:pt>
                <c:pt idx="1019">
                  <c:v>-1.0516627948479425</c:v>
                </c:pt>
                <c:pt idx="1020">
                  <c:v>-1.0519068982197695</c:v>
                </c:pt>
                <c:pt idx="1021">
                  <c:v>-1.0522559493454935</c:v>
                </c:pt>
                <c:pt idx="1022">
                  <c:v>-1.0521845928413995</c:v>
                </c:pt>
                <c:pt idx="1023">
                  <c:v>-1.0527289778910074</c:v>
                </c:pt>
                <c:pt idx="1024">
                  <c:v>-1.0530955029173299</c:v>
                </c:pt>
                <c:pt idx="1025">
                  <c:v>-1.0521688264880709</c:v>
                </c:pt>
                <c:pt idx="1026">
                  <c:v>-1.0517328042869281</c:v>
                </c:pt>
                <c:pt idx="1027">
                  <c:v>-1.0510735487364116</c:v>
                </c:pt>
                <c:pt idx="1028">
                  <c:v>-1.0522214094582978</c:v>
                </c:pt>
                <c:pt idx="1029">
                  <c:v>-1.053777525765085</c:v>
                </c:pt>
                <c:pt idx="1030">
                  <c:v>-1.0542413999598352</c:v>
                </c:pt>
                <c:pt idx="1031">
                  <c:v>-1.0567171917519858</c:v>
                </c:pt>
                <c:pt idx="1032">
                  <c:v>-1.0594679650628365</c:v>
                </c:pt>
                <c:pt idx="1033">
                  <c:v>-1.059950830978039</c:v>
                </c:pt>
                <c:pt idx="1034">
                  <c:v>-1.0588036627614485</c:v>
                </c:pt>
                <c:pt idx="1035">
                  <c:v>-1.0601134653712734</c:v>
                </c:pt>
                <c:pt idx="1036">
                  <c:v>-1.0589901553849188</c:v>
                </c:pt>
                <c:pt idx="1037">
                  <c:v>-1.060293251128428</c:v>
                </c:pt>
                <c:pt idx="1038">
                  <c:v>-1.0609124836676784</c:v>
                </c:pt>
                <c:pt idx="1039">
                  <c:v>-1.0627598126788342</c:v>
                </c:pt>
                <c:pt idx="1040">
                  <c:v>-1.0626322494097167</c:v>
                </c:pt>
                <c:pt idx="1041">
                  <c:v>-1.0606135395686351</c:v>
                </c:pt>
                <c:pt idx="1042">
                  <c:v>-1.0610117585700038</c:v>
                </c:pt>
                <c:pt idx="1043">
                  <c:v>-1.0628172147269765</c:v>
                </c:pt>
                <c:pt idx="1044">
                  <c:v>-1.0616593458806705</c:v>
                </c:pt>
                <c:pt idx="1045">
                  <c:v>-1.0615313652111098</c:v>
                </c:pt>
                <c:pt idx="1046">
                  <c:v>-1.0625916761887595</c:v>
                </c:pt>
                <c:pt idx="1047">
                  <c:v>-1.0631859216192936</c:v>
                </c:pt>
                <c:pt idx="1048">
                  <c:v>-1.0645692720855635</c:v>
                </c:pt>
                <c:pt idx="1049">
                  <c:v>-1.0655324900268965</c:v>
                </c:pt>
                <c:pt idx="1050">
                  <c:v>-1.0642410150913264</c:v>
                </c:pt>
                <c:pt idx="1051">
                  <c:v>-1.0610226678999197</c:v>
                </c:pt>
                <c:pt idx="1052">
                  <c:v>-1.0564957797863883</c:v>
                </c:pt>
                <c:pt idx="1053">
                  <c:v>-1.0544160251296262</c:v>
                </c:pt>
                <c:pt idx="1054">
                  <c:v>-1.0513267400543924</c:v>
                </c:pt>
                <c:pt idx="1055">
                  <c:v>-1.0489531923995798</c:v>
                </c:pt>
                <c:pt idx="1056">
                  <c:v>-1.04758073229047</c:v>
                </c:pt>
                <c:pt idx="1057">
                  <c:v>-1.0488264354722219</c:v>
                </c:pt>
                <c:pt idx="1058">
                  <c:v>-1.0500880283301655</c:v>
                </c:pt>
                <c:pt idx="1059">
                  <c:v>-1.0497627215981993</c:v>
                </c:pt>
                <c:pt idx="1060">
                  <c:v>-1.0494767833177008</c:v>
                </c:pt>
                <c:pt idx="1061">
                  <c:v>-1.0517434859438737</c:v>
                </c:pt>
                <c:pt idx="1062">
                  <c:v>-1.0514054674709428</c:v>
                </c:pt>
                <c:pt idx="1063">
                  <c:v>-1.0500677938947547</c:v>
                </c:pt>
                <c:pt idx="1064">
                  <c:v>-1.048082703762617</c:v>
                </c:pt>
                <c:pt idx="1065">
                  <c:v>-1.0477072141129753</c:v>
                </c:pt>
                <c:pt idx="1066">
                  <c:v>-1.0487819348925171</c:v>
                </c:pt>
                <c:pt idx="1067">
                  <c:v>-1.0494014709957327</c:v>
                </c:pt>
                <c:pt idx="1068">
                  <c:v>-1.0508213250285507</c:v>
                </c:pt>
                <c:pt idx="1069">
                  <c:v>-1.050853189758314</c:v>
                </c:pt>
                <c:pt idx="1070">
                  <c:v>-1.0481879550804365</c:v>
                </c:pt>
                <c:pt idx="1071">
                  <c:v>-1.0455916863404298</c:v>
                </c:pt>
                <c:pt idx="1072">
                  <c:v>-1.0444701313332132</c:v>
                </c:pt>
                <c:pt idx="1073">
                  <c:v>-1.0435273090956656</c:v>
                </c:pt>
                <c:pt idx="1074">
                  <c:v>-1.04379663673555</c:v>
                </c:pt>
                <c:pt idx="1075">
                  <c:v>-1.0443979495146039</c:v>
                </c:pt>
                <c:pt idx="1076">
                  <c:v>-1.0430662333811824</c:v>
                </c:pt>
                <c:pt idx="1077">
                  <c:v>-1.043402857357151</c:v>
                </c:pt>
                <c:pt idx="1078">
                  <c:v>-1.0432021162001774</c:v>
                </c:pt>
                <c:pt idx="1079">
                  <c:v>-1.0409209847993708</c:v>
                </c:pt>
                <c:pt idx="1080">
                  <c:v>-1.0391428019672162</c:v>
                </c:pt>
                <c:pt idx="1081">
                  <c:v>-1.037849486675114</c:v>
                </c:pt>
                <c:pt idx="1082">
                  <c:v>-1.0368003221867355</c:v>
                </c:pt>
                <c:pt idx="1083">
                  <c:v>-1.0386722209061503</c:v>
                </c:pt>
                <c:pt idx="1084">
                  <c:v>-1.0399871461578556</c:v>
                </c:pt>
                <c:pt idx="1085">
                  <c:v>-1.0422310625140483</c:v>
                </c:pt>
                <c:pt idx="1086">
                  <c:v>-1.045714734095597</c:v>
                </c:pt>
                <c:pt idx="1087">
                  <c:v>-1.0453981927730638</c:v>
                </c:pt>
                <c:pt idx="1088">
                  <c:v>-1.0424448474350783</c:v>
                </c:pt>
                <c:pt idx="1089">
                  <c:v>-1.0440279524754459</c:v>
                </c:pt>
                <c:pt idx="1090">
                  <c:v>-1.0445156943868028</c:v>
                </c:pt>
                <c:pt idx="1091">
                  <c:v>-1.0451731854717821</c:v>
                </c:pt>
                <c:pt idx="1092">
                  <c:v>-1.0439064035673482</c:v>
                </c:pt>
                <c:pt idx="1093">
                  <c:v>-1.0430614143032813</c:v>
                </c:pt>
                <c:pt idx="1094">
                  <c:v>-1.0416936025173698</c:v>
                </c:pt>
                <c:pt idx="1095">
                  <c:v>-1.0403325260568863</c:v>
                </c:pt>
                <c:pt idx="1096">
                  <c:v>-1.038926341888768</c:v>
                </c:pt>
                <c:pt idx="1097">
                  <c:v>-1.0385174317440828</c:v>
                </c:pt>
                <c:pt idx="1098">
                  <c:v>-1.0402548800869482</c:v>
                </c:pt>
                <c:pt idx="1099">
                  <c:v>-1.0419263412133404</c:v>
                </c:pt>
                <c:pt idx="1100">
                  <c:v>-1.0420388685799082</c:v>
                </c:pt>
                <c:pt idx="1101">
                  <c:v>-1.0409907570790295</c:v>
                </c:pt>
                <c:pt idx="1102">
                  <c:v>-1.0414397566395905</c:v>
                </c:pt>
                <c:pt idx="1103">
                  <c:v>-1.042739902120843</c:v>
                </c:pt>
                <c:pt idx="1104">
                  <c:v>-1.0409345123684943</c:v>
                </c:pt>
                <c:pt idx="1105">
                  <c:v>-1.0435710033335965</c:v>
                </c:pt>
                <c:pt idx="1106">
                  <c:v>-1.0450018236145979</c:v>
                </c:pt>
                <c:pt idx="1107">
                  <c:v>-1.0455132530014595</c:v>
                </c:pt>
                <c:pt idx="1108">
                  <c:v>-1.0468067295618937</c:v>
                </c:pt>
                <c:pt idx="1109">
                  <c:v>-1.0469393111227987</c:v>
                </c:pt>
                <c:pt idx="1110">
                  <c:v>-1.0477096046791843</c:v>
                </c:pt>
                <c:pt idx="1111">
                  <c:v>-1.0469578664700379</c:v>
                </c:pt>
                <c:pt idx="1112">
                  <c:v>-1.0472574556425087</c:v>
                </c:pt>
                <c:pt idx="1113">
                  <c:v>-1.0479763709981285</c:v>
                </c:pt>
                <c:pt idx="1114">
                  <c:v>-1.0480402901851278</c:v>
                </c:pt>
                <c:pt idx="1115">
                  <c:v>-1.0481245007257769</c:v>
                </c:pt>
                <c:pt idx="1116">
                  <c:v>-1.0505702017400722</c:v>
                </c:pt>
                <c:pt idx="1117">
                  <c:v>-1.0504303061849498</c:v>
                </c:pt>
                <c:pt idx="1118">
                  <c:v>-1.0491670437252054</c:v>
                </c:pt>
                <c:pt idx="1119">
                  <c:v>-1.0497101481143432</c:v>
                </c:pt>
                <c:pt idx="1120">
                  <c:v>-1.049545341341485</c:v>
                </c:pt>
                <c:pt idx="1121">
                  <c:v>-1.0500135602954686</c:v>
                </c:pt>
                <c:pt idx="1122">
                  <c:v>-1.0520582058826307</c:v>
                </c:pt>
                <c:pt idx="1123">
                  <c:v>-1.0526713956017488</c:v>
                </c:pt>
                <c:pt idx="1124">
                  <c:v>-1.0527632237005946</c:v>
                </c:pt>
                <c:pt idx="1125">
                  <c:v>-1.0517823705902742</c:v>
                </c:pt>
                <c:pt idx="1126">
                  <c:v>-1.0528535529523566</c:v>
                </c:pt>
                <c:pt idx="1127">
                  <c:v>-1.0538419856753762</c:v>
                </c:pt>
                <c:pt idx="1128">
                  <c:v>-1.0536258481336347</c:v>
                </c:pt>
                <c:pt idx="1129">
                  <c:v>-1.0538357436413861</c:v>
                </c:pt>
                <c:pt idx="1130">
                  <c:v>-1.0527579777358511</c:v>
                </c:pt>
                <c:pt idx="1131">
                  <c:v>-1.0514534210907556</c:v>
                </c:pt>
                <c:pt idx="1132">
                  <c:v>-1.0526270088585221</c:v>
                </c:pt>
                <c:pt idx="1133">
                  <c:v>-1.0521170498596035</c:v>
                </c:pt>
                <c:pt idx="1134">
                  <c:v>-1.0542605814077604</c:v>
                </c:pt>
                <c:pt idx="1135">
                  <c:v>-1.0540605896743074</c:v>
                </c:pt>
                <c:pt idx="1136">
                  <c:v>-1.0519714340210555</c:v>
                </c:pt>
                <c:pt idx="1137">
                  <c:v>-1.049198016735815</c:v>
                </c:pt>
                <c:pt idx="1138">
                  <c:v>-1.0488871577512242</c:v>
                </c:pt>
                <c:pt idx="1139">
                  <c:v>-1.046597972419022</c:v>
                </c:pt>
                <c:pt idx="1140">
                  <c:v>-1.0453955840202696</c:v>
                </c:pt>
                <c:pt idx="1141">
                  <c:v>-1.0473579448006802</c:v>
                </c:pt>
                <c:pt idx="1142">
                  <c:v>-1.0430246640909928</c:v>
                </c:pt>
                <c:pt idx="1143">
                  <c:v>-1.0451948333768968</c:v>
                </c:pt>
                <c:pt idx="1144">
                  <c:v>-1.0469939241770305</c:v>
                </c:pt>
                <c:pt idx="1145">
                  <c:v>-1.0436631255100224</c:v>
                </c:pt>
                <c:pt idx="1146">
                  <c:v>-1.0450220485636521</c:v>
                </c:pt>
                <c:pt idx="1147">
                  <c:v>-1.0525065603697783</c:v>
                </c:pt>
                <c:pt idx="1148">
                  <c:v>-1.0479532621914558</c:v>
                </c:pt>
                <c:pt idx="1149">
                  <c:v>-1.0467051115252559</c:v>
                </c:pt>
                <c:pt idx="1150">
                  <c:v>-1.0493202866083351</c:v>
                </c:pt>
                <c:pt idx="1151">
                  <c:v>-1.0497562993231071</c:v>
                </c:pt>
                <c:pt idx="1152">
                  <c:v>-1.0462221317735754</c:v>
                </c:pt>
                <c:pt idx="1153">
                  <c:v>-1.0512908910476142</c:v>
                </c:pt>
                <c:pt idx="1154">
                  <c:v>-1.0481780323333822</c:v>
                </c:pt>
                <c:pt idx="1155">
                  <c:v>-1.0516268604637986</c:v>
                </c:pt>
                <c:pt idx="1156">
                  <c:v>-1.0544950655965124</c:v>
                </c:pt>
                <c:pt idx="1157">
                  <c:v>-1.0538741634554611</c:v>
                </c:pt>
                <c:pt idx="1158">
                  <c:v>-1.0559036403308539</c:v>
                </c:pt>
                <c:pt idx="1159">
                  <c:v>-1.0582541645563452</c:v>
                </c:pt>
                <c:pt idx="1160">
                  <c:v>-1.0567951223131473</c:v>
                </c:pt>
                <c:pt idx="1161">
                  <c:v>-1.058514290413612</c:v>
                </c:pt>
                <c:pt idx="1162">
                  <c:v>-1.0586788884862131</c:v>
                </c:pt>
                <c:pt idx="1163">
                  <c:v>-1.0601473601850415</c:v>
                </c:pt>
                <c:pt idx="1164">
                  <c:v>-1.0597781220557891</c:v>
                </c:pt>
                <c:pt idx="1165">
                  <c:v>-1.0574770028652836</c:v>
                </c:pt>
                <c:pt idx="1166">
                  <c:v>-1.057743218974565</c:v>
                </c:pt>
                <c:pt idx="1167">
                  <c:v>-1.0562155523029446</c:v>
                </c:pt>
                <c:pt idx="1168">
                  <c:v>-1.0546431384058934</c:v>
                </c:pt>
                <c:pt idx="1169">
                  <c:v>-1.0503418172897057</c:v>
                </c:pt>
                <c:pt idx="1170">
                  <c:v>-1.0474599328059071</c:v>
                </c:pt>
                <c:pt idx="1171">
                  <c:v>-1.0456297172131883</c:v>
                </c:pt>
                <c:pt idx="1172">
                  <c:v>-1.0420211575199261</c:v>
                </c:pt>
                <c:pt idx="1173">
                  <c:v>-1.0404867650092626</c:v>
                </c:pt>
                <c:pt idx="1174">
                  <c:v>-1.0389817612847878</c:v>
                </c:pt>
                <c:pt idx="1175">
                  <c:v>-1.0386339433876799</c:v>
                </c:pt>
                <c:pt idx="1176">
                  <c:v>-1.0371579964262594</c:v>
                </c:pt>
                <c:pt idx="1177">
                  <c:v>-1.0380178792972714</c:v>
                </c:pt>
                <c:pt idx="1178">
                  <c:v>-1.0394961219611361</c:v>
                </c:pt>
                <c:pt idx="1179">
                  <c:v>-1.0387967295628897</c:v>
                </c:pt>
                <c:pt idx="1180">
                  <c:v>-1.03867994281444</c:v>
                </c:pt>
                <c:pt idx="1181">
                  <c:v>-1.0387909713339525</c:v>
                </c:pt>
                <c:pt idx="1182">
                  <c:v>-1.038899542882632</c:v>
                </c:pt>
                <c:pt idx="1183">
                  <c:v>-1.0372762156171547</c:v>
                </c:pt>
                <c:pt idx="1184">
                  <c:v>-1.038442223772222</c:v>
                </c:pt>
                <c:pt idx="1185">
                  <c:v>-1.0379275500455094</c:v>
                </c:pt>
                <c:pt idx="1186">
                  <c:v>-1.0374273525252988</c:v>
                </c:pt>
                <c:pt idx="1187">
                  <c:v>-1.0391586062660423</c:v>
                </c:pt>
                <c:pt idx="1188">
                  <c:v>-1.0421542418586398</c:v>
                </c:pt>
                <c:pt idx="1189">
                  <c:v>-1.0428878800665018</c:v>
                </c:pt>
                <c:pt idx="1190">
                  <c:v>-1.0446801311910718</c:v>
                </c:pt>
                <c:pt idx="1191">
                  <c:v>-1.045886171843776</c:v>
                </c:pt>
                <c:pt idx="1192">
                  <c:v>-1.0466845735258659</c:v>
                </c:pt>
                <c:pt idx="1193">
                  <c:v>-1.0475284339114523</c:v>
                </c:pt>
                <c:pt idx="1194">
                  <c:v>-1.0493970503455046</c:v>
                </c:pt>
                <c:pt idx="1195">
                  <c:v>-1.0507929133388956</c:v>
                </c:pt>
                <c:pt idx="1196">
                  <c:v>-1.0500020438376225</c:v>
                </c:pt>
                <c:pt idx="1197">
                  <c:v>-1.0504530924549442</c:v>
                </c:pt>
                <c:pt idx="1198">
                  <c:v>-1.0500242704115408</c:v>
                </c:pt>
                <c:pt idx="1199">
                  <c:v>-1.0486331790642112</c:v>
                </c:pt>
                <c:pt idx="1200">
                  <c:v>-1.0495327339506559</c:v>
                </c:pt>
                <c:pt idx="1201">
                  <c:v>-1.0497352775186499</c:v>
                </c:pt>
                <c:pt idx="1202">
                  <c:v>-1.0500443815241027</c:v>
                </c:pt>
                <c:pt idx="1203">
                  <c:v>-1.0556803310904854</c:v>
                </c:pt>
                <c:pt idx="1204">
                  <c:v>-1.0575566314873583</c:v>
                </c:pt>
                <c:pt idx="1205">
                  <c:v>-1.0578240903115983</c:v>
                </c:pt>
                <c:pt idx="1206">
                  <c:v>-1.0571815687245589</c:v>
                </c:pt>
                <c:pt idx="1207">
                  <c:v>-1.0580176028517059</c:v>
                </c:pt>
                <c:pt idx="1208">
                  <c:v>-1.057598324100411</c:v>
                </c:pt>
                <c:pt idx="1209">
                  <c:v>-1.0637857355512779</c:v>
                </c:pt>
                <c:pt idx="1210">
                  <c:v>-1.0652016717117334</c:v>
                </c:pt>
                <c:pt idx="1211">
                  <c:v>-1.0652859771161047</c:v>
                </c:pt>
                <c:pt idx="1212">
                  <c:v>-1.0644310271594861</c:v>
                </c:pt>
                <c:pt idx="1213">
                  <c:v>-1.0646843323139592</c:v>
                </c:pt>
                <c:pt idx="1214">
                  <c:v>-1.0650590345945687</c:v>
                </c:pt>
                <c:pt idx="1215">
                  <c:v>-1.0643305569740846</c:v>
                </c:pt>
                <c:pt idx="1216">
                  <c:v>-1.0644415570344705</c:v>
                </c:pt>
                <c:pt idx="1217">
                  <c:v>-1.0656160080622499</c:v>
                </c:pt>
                <c:pt idx="1218">
                  <c:v>-1.0680439031528408</c:v>
                </c:pt>
                <c:pt idx="1219">
                  <c:v>-1.06840980207852</c:v>
                </c:pt>
                <c:pt idx="1220">
                  <c:v>-1.0673230430905676</c:v>
                </c:pt>
                <c:pt idx="1221">
                  <c:v>-1.0661587709419251</c:v>
                </c:pt>
                <c:pt idx="1222">
                  <c:v>-1.0647878096798991</c:v>
                </c:pt>
                <c:pt idx="1223">
                  <c:v>-1.0647179899683721</c:v>
                </c:pt>
                <c:pt idx="1224">
                  <c:v>-1.0662000366681497</c:v>
                </c:pt>
                <c:pt idx="1225">
                  <c:v>-1.0678449833796435</c:v>
                </c:pt>
                <c:pt idx="1226">
                  <c:v>-1.0694214574446903</c:v>
                </c:pt>
                <c:pt idx="1227">
                  <c:v>-1.0697753845665687</c:v>
                </c:pt>
                <c:pt idx="1228">
                  <c:v>-1.0713847573761086</c:v>
                </c:pt>
                <c:pt idx="1229">
                  <c:v>-1.0724392247474839</c:v>
                </c:pt>
                <c:pt idx="1230">
                  <c:v>-1.0718527107116387</c:v>
                </c:pt>
                <c:pt idx="1231">
                  <c:v>-1.0708552374743476</c:v>
                </c:pt>
                <c:pt idx="1232">
                  <c:v>-1.0707304442263847</c:v>
                </c:pt>
                <c:pt idx="1233">
                  <c:v>-1.0723028486370509</c:v>
                </c:pt>
                <c:pt idx="1234">
                  <c:v>-1.0791084491260676</c:v>
                </c:pt>
                <c:pt idx="1235">
                  <c:v>-1.0805303522156464</c:v>
                </c:pt>
                <c:pt idx="1236">
                  <c:v>-1.0787558785556541</c:v>
                </c:pt>
                <c:pt idx="1237">
                  <c:v>-1.0786746467364026</c:v>
                </c:pt>
                <c:pt idx="1238">
                  <c:v>-1.0781634639952671</c:v>
                </c:pt>
                <c:pt idx="1239">
                  <c:v>-1.0774021635212705</c:v>
                </c:pt>
                <c:pt idx="1240">
                  <c:v>-1.0785842131345191</c:v>
                </c:pt>
                <c:pt idx="1241">
                  <c:v>-1.0781092683414784</c:v>
                </c:pt>
                <c:pt idx="1242">
                  <c:v>-1.0771667591542666</c:v>
                </c:pt>
                <c:pt idx="1243">
                  <c:v>-1.0749002367691673</c:v>
                </c:pt>
                <c:pt idx="1244">
                  <c:v>-1.0732028588694504</c:v>
                </c:pt>
                <c:pt idx="1245">
                  <c:v>-1.0717967126468011</c:v>
                </c:pt>
                <c:pt idx="1246">
                  <c:v>-1.0704585552655459</c:v>
                </c:pt>
                <c:pt idx="1247">
                  <c:v>-1.070478590487113</c:v>
                </c:pt>
                <c:pt idx="1248">
                  <c:v>-1.069245333427844</c:v>
                </c:pt>
                <c:pt idx="1249">
                  <c:v>-1.0698033219375418</c:v>
                </c:pt>
                <c:pt idx="1250">
                  <c:v>-1.0702632498007745</c:v>
                </c:pt>
                <c:pt idx="1251">
                  <c:v>-1.0708219497885096</c:v>
                </c:pt>
                <c:pt idx="1252">
                  <c:v>-1.0713938737813891</c:v>
                </c:pt>
                <c:pt idx="1253">
                  <c:v>-1.0721317713711045</c:v>
                </c:pt>
                <c:pt idx="1254">
                  <c:v>-1.071983584725217</c:v>
                </c:pt>
                <c:pt idx="1255">
                  <c:v>-1.072008714129538</c:v>
                </c:pt>
                <c:pt idx="1256">
                  <c:v>-1.0748976090436315</c:v>
                </c:pt>
                <c:pt idx="1257">
                  <c:v>-1.0738523529412731</c:v>
                </c:pt>
                <c:pt idx="1258">
                  <c:v>-1.0734059526471356</c:v>
                </c:pt>
                <c:pt idx="1259">
                  <c:v>-1.0752337871600162</c:v>
                </c:pt>
                <c:pt idx="1260">
                  <c:v>-1.0769627262255455</c:v>
                </c:pt>
                <c:pt idx="1261">
                  <c:v>-1.0779609678591271</c:v>
                </c:pt>
                <c:pt idx="1262">
                  <c:v>-1.0783751429412973</c:v>
                </c:pt>
                <c:pt idx="1263">
                  <c:v>-1.0780314705895648</c:v>
                </c:pt>
                <c:pt idx="1264">
                  <c:v>-1.0786497924369058</c:v>
                </c:pt>
                <c:pt idx="1265">
                  <c:v>-1.0808437914939191</c:v>
                </c:pt>
                <c:pt idx="1266">
                  <c:v>-1.0843710909088173</c:v>
                </c:pt>
                <c:pt idx="1267">
                  <c:v>-1.0849133984425379</c:v>
                </c:pt>
                <c:pt idx="1268">
                  <c:v>-1.0841909921013126</c:v>
                </c:pt>
                <c:pt idx="1269">
                  <c:v>-1.0837003378731822</c:v>
                </c:pt>
                <c:pt idx="1270">
                  <c:v>-1.0855611185624383</c:v>
                </c:pt>
                <c:pt idx="1271">
                  <c:v>-1.0843303564195139</c:v>
                </c:pt>
                <c:pt idx="1272">
                  <c:v>-1.0862460252678545</c:v>
                </c:pt>
                <c:pt idx="1273">
                  <c:v>-1.0862023025707828</c:v>
                </c:pt>
                <c:pt idx="1274">
                  <c:v>-1.0873744009778363</c:v>
                </c:pt>
                <c:pt idx="1275">
                  <c:v>-1.0866022860376745</c:v>
                </c:pt>
                <c:pt idx="1276">
                  <c:v>-1.0853124901902902</c:v>
                </c:pt>
                <c:pt idx="1277">
                  <c:v>-1.0830700821675237</c:v>
                </c:pt>
                <c:pt idx="1278">
                  <c:v>-1.0810237385194341</c:v>
                </c:pt>
                <c:pt idx="1279">
                  <c:v>-1.0759625683444511</c:v>
                </c:pt>
                <c:pt idx="1280">
                  <c:v>-1.0821536415356405</c:v>
                </c:pt>
                <c:pt idx="1281">
                  <c:v>-1.0818597916193369</c:v>
                </c:pt>
                <c:pt idx="1282">
                  <c:v>-1.0777987413799508</c:v>
                </c:pt>
                <c:pt idx="1283">
                  <c:v>-1.0793894544921585</c:v>
                </c:pt>
                <c:pt idx="1284">
                  <c:v>-1.0799262124971847</c:v>
                </c:pt>
                <c:pt idx="1285">
                  <c:v>-1.0821519719338397</c:v>
                </c:pt>
                <c:pt idx="1286">
                  <c:v>-1.0797777697192288</c:v>
                </c:pt>
                <c:pt idx="1287">
                  <c:v>-1.0807876890790027</c:v>
                </c:pt>
                <c:pt idx="1288">
                  <c:v>-1.0805496475000496</c:v>
                </c:pt>
                <c:pt idx="1289">
                  <c:v>-1.0771107610894433</c:v>
                </c:pt>
                <c:pt idx="1290">
                  <c:v>-1.0756647341511609</c:v>
                </c:pt>
                <c:pt idx="1291">
                  <c:v>-1.0756659768661336</c:v>
                </c:pt>
                <c:pt idx="1292">
                  <c:v>-1.0738035740069449</c:v>
                </c:pt>
                <c:pt idx="1293">
                  <c:v>-1.0722741238970457</c:v>
                </c:pt>
                <c:pt idx="1294">
                  <c:v>-1.0705100852482872</c:v>
                </c:pt>
                <c:pt idx="1295">
                  <c:v>-1.0696601535834418</c:v>
                </c:pt>
                <c:pt idx="1296">
                  <c:v>-1.0688295361757554</c:v>
                </c:pt>
                <c:pt idx="1297">
                  <c:v>-1.0683100528574982</c:v>
                </c:pt>
                <c:pt idx="1298">
                  <c:v>-1.0669841234121265</c:v>
                </c:pt>
                <c:pt idx="1299">
                  <c:v>-1.0690857726197436</c:v>
                </c:pt>
                <c:pt idx="1300">
                  <c:v>-1.0697270514918102</c:v>
                </c:pt>
                <c:pt idx="1301">
                  <c:v>-1.0694188392055111</c:v>
                </c:pt>
                <c:pt idx="1302">
                  <c:v>-1.0703463504356847</c:v>
                </c:pt>
                <c:pt idx="1303">
                  <c:v>-1.0688188640051663</c:v>
                </c:pt>
                <c:pt idx="1304">
                  <c:v>-1.0678714124171762</c:v>
                </c:pt>
                <c:pt idx="1305">
                  <c:v>-1.0666420352848149</c:v>
                </c:pt>
                <c:pt idx="1306">
                  <c:v>-1.0645795268557094</c:v>
                </c:pt>
                <c:pt idx="1307">
                  <c:v>-1.0643458774678436</c:v>
                </c:pt>
                <c:pt idx="1308">
                  <c:v>-1.0650912503201369</c:v>
                </c:pt>
                <c:pt idx="1309">
                  <c:v>-1.0645019947222494</c:v>
                </c:pt>
                <c:pt idx="1310">
                  <c:v>-1.063267115493062</c:v>
                </c:pt>
                <c:pt idx="1311">
                  <c:v>-1.0633128587877536</c:v>
                </c:pt>
                <c:pt idx="1312">
                  <c:v>-1.0641331360479285</c:v>
                </c:pt>
                <c:pt idx="1313">
                  <c:v>-1.0650361534608379</c:v>
                </c:pt>
                <c:pt idx="1314">
                  <c:v>-1.0659513798368749</c:v>
                </c:pt>
                <c:pt idx="1315">
                  <c:v>-1.066201194005771</c:v>
                </c:pt>
                <c:pt idx="1316">
                  <c:v>-1.0666100472322171</c:v>
                </c:pt>
                <c:pt idx="1317">
                  <c:v>-1.0652292865459856</c:v>
                </c:pt>
                <c:pt idx="1318">
                  <c:v>-1.0641282126199201</c:v>
                </c:pt>
                <c:pt idx="1319">
                  <c:v>-1.0630044378012258</c:v>
                </c:pt>
                <c:pt idx="1320">
                  <c:v>-1.0635517636267053</c:v>
                </c:pt>
                <c:pt idx="1321">
                  <c:v>-1.0634451747301625</c:v>
                </c:pt>
                <c:pt idx="1322">
                  <c:v>-1.0618317986708519</c:v>
                </c:pt>
                <c:pt idx="1323">
                  <c:v>-1.061077565545375</c:v>
                </c:pt>
                <c:pt idx="1324">
                  <c:v>-1.0598788294005317</c:v>
                </c:pt>
                <c:pt idx="1325">
                  <c:v>-1.0589461670693794</c:v>
                </c:pt>
                <c:pt idx="1326">
                  <c:v>-1.0604745167599106</c:v>
                </c:pt>
                <c:pt idx="1327">
                  <c:v>-1.0617831999776257</c:v>
                </c:pt>
                <c:pt idx="1328">
                  <c:v>-1.0629565790451778</c:v>
                </c:pt>
                <c:pt idx="1329">
                  <c:v>-1.0624132374966848</c:v>
                </c:pt>
                <c:pt idx="1330">
                  <c:v>-1.0614512907294795</c:v>
                </c:pt>
                <c:pt idx="1331">
                  <c:v>-1.0614206212828208</c:v>
                </c:pt>
                <c:pt idx="1332">
                  <c:v>-1.0615604124878217</c:v>
                </c:pt>
                <c:pt idx="1333">
                  <c:v>-1.0611635405515472</c:v>
                </c:pt>
                <c:pt idx="1334">
                  <c:v>-1.0599380433460937</c:v>
                </c:pt>
                <c:pt idx="1335">
                  <c:v>-1.0603193860883806</c:v>
                </c:pt>
                <c:pt idx="1336">
                  <c:v>-1.062165690571149</c:v>
                </c:pt>
                <c:pt idx="1337">
                  <c:v>-1.063466481125829</c:v>
                </c:pt>
                <c:pt idx="1338">
                  <c:v>-1.0645219066209535</c:v>
                </c:pt>
                <c:pt idx="1339">
                  <c:v>-1.0641207183845722</c:v>
                </c:pt>
                <c:pt idx="1340">
                  <c:v>-1.0607381241163836</c:v>
                </c:pt>
                <c:pt idx="1341">
                  <c:v>-1.0611296457377932</c:v>
                </c:pt>
                <c:pt idx="1342">
                  <c:v>-1.0601595881209249</c:v>
                </c:pt>
                <c:pt idx="1343">
                  <c:v>-1.0595481438946024</c:v>
                </c:pt>
                <c:pt idx="1344">
                  <c:v>-1.0591276888329446</c:v>
                </c:pt>
                <c:pt idx="1345">
                  <c:v>-1.0600529233333873</c:v>
                </c:pt>
                <c:pt idx="1346">
                  <c:v>-1.0587372676308888</c:v>
                </c:pt>
                <c:pt idx="1347">
                  <c:v>-1.0590080371996038</c:v>
                </c:pt>
                <c:pt idx="1348">
                  <c:v>-1.0569523210141654</c:v>
                </c:pt>
                <c:pt idx="1349">
                  <c:v>-1.0536841039554474</c:v>
                </c:pt>
                <c:pt idx="1350">
                  <c:v>-1.0537459361401602</c:v>
                </c:pt>
                <c:pt idx="1351">
                  <c:v>-1.0519682655721994</c:v>
                </c:pt>
                <c:pt idx="1352">
                  <c:v>-1.0515817812152761</c:v>
                </c:pt>
                <c:pt idx="1353">
                  <c:v>-1.0528864327241081</c:v>
                </c:pt>
                <c:pt idx="1354">
                  <c:v>-1.0546635246232938</c:v>
                </c:pt>
                <c:pt idx="1355">
                  <c:v>-1.059584581056555</c:v>
                </c:pt>
                <c:pt idx="1356">
                  <c:v>-1.0601443719772732</c:v>
                </c:pt>
                <c:pt idx="1357">
                  <c:v>-1.0604394835812911</c:v>
                </c:pt>
                <c:pt idx="1358">
                  <c:v>-1.0613949226960671</c:v>
                </c:pt>
                <c:pt idx="1359">
                  <c:v>-1.0616021620191276</c:v>
                </c:pt>
                <c:pt idx="1360">
                  <c:v>-1.0612903259380175</c:v>
                </c:pt>
                <c:pt idx="1361">
                  <c:v>-1.0610142439999493</c:v>
                </c:pt>
                <c:pt idx="1362">
                  <c:v>-1.0588402422190057</c:v>
                </c:pt>
                <c:pt idx="1363">
                  <c:v>-1.0605117033453837</c:v>
                </c:pt>
                <c:pt idx="1364">
                  <c:v>-1.0614411023639434</c:v>
                </c:pt>
                <c:pt idx="1365">
                  <c:v>-1.0585310907816989</c:v>
                </c:pt>
                <c:pt idx="1366">
                  <c:v>-1.0591624374203548</c:v>
                </c:pt>
                <c:pt idx="1367">
                  <c:v>-1.0550753281119967</c:v>
                </c:pt>
                <c:pt idx="1368">
                  <c:v>-1.053656982412619</c:v>
                </c:pt>
                <c:pt idx="1369">
                  <c:v>-1.0558179973477593</c:v>
                </c:pt>
                <c:pt idx="1370">
                  <c:v>-1.0507114917921427</c:v>
                </c:pt>
                <c:pt idx="1371">
                  <c:v>-1.0484310908421435</c:v>
                </c:pt>
                <c:pt idx="1372">
                  <c:v>-1.047395330599997</c:v>
                </c:pt>
                <c:pt idx="1373">
                  <c:v>-1.0498848302023589</c:v>
                </c:pt>
                <c:pt idx="1374">
                  <c:v>-1.0499684146423363</c:v>
                </c:pt>
                <c:pt idx="1375">
                  <c:v>-1.0484501869126888</c:v>
                </c:pt>
                <c:pt idx="1376">
                  <c:v>-1.0484669019034243</c:v>
                </c:pt>
                <c:pt idx="1377">
                  <c:v>-1.0459297617315997</c:v>
                </c:pt>
                <c:pt idx="1378">
                  <c:v>-1.0481253260403065</c:v>
                </c:pt>
                <c:pt idx="1379">
                  <c:v>-1.046476983206972</c:v>
                </c:pt>
                <c:pt idx="1380">
                  <c:v>-1.0486903344666416</c:v>
                </c:pt>
                <c:pt idx="1381">
                  <c:v>-1.0464473572614565</c:v>
                </c:pt>
                <c:pt idx="1382">
                  <c:v>-1.0437692021423999</c:v>
                </c:pt>
                <c:pt idx="1383">
                  <c:v>-1.04095745042045</c:v>
                </c:pt>
                <c:pt idx="1384">
                  <c:v>-1.0382265510627917</c:v>
                </c:pt>
                <c:pt idx="1385">
                  <c:v>-1.0372378147758212</c:v>
                </c:pt>
                <c:pt idx="1386">
                  <c:v>-1.0393560935967798</c:v>
                </c:pt>
                <c:pt idx="1387">
                  <c:v>-1.0404147349726429</c:v>
                </c:pt>
                <c:pt idx="1388">
                  <c:v>-1.0419862286914281</c:v>
                </c:pt>
                <c:pt idx="1389">
                  <c:v>-1.042220295479737</c:v>
                </c:pt>
                <c:pt idx="1390">
                  <c:v>-1.039765990324355</c:v>
                </c:pt>
                <c:pt idx="1391">
                  <c:v>-1.0398717349336266</c:v>
                </c:pt>
                <c:pt idx="1392">
                  <c:v>-1.0381435358052613</c:v>
                </c:pt>
                <c:pt idx="1393">
                  <c:v>-1.0352831189854754</c:v>
                </c:pt>
                <c:pt idx="1394">
                  <c:v>-1.032631971572755</c:v>
                </c:pt>
                <c:pt idx="1395">
                  <c:v>-1.0298535739412671</c:v>
                </c:pt>
                <c:pt idx="1396">
                  <c:v>-1.0275388038587892</c:v>
                </c:pt>
                <c:pt idx="1397">
                  <c:v>-1.0230829781717432</c:v>
                </c:pt>
                <c:pt idx="1398">
                  <c:v>-1.0203753488891607</c:v>
                </c:pt>
                <c:pt idx="1399">
                  <c:v>-1.0192751666822204</c:v>
                </c:pt>
                <c:pt idx="1400">
                  <c:v>-1.0193323220846509</c:v>
                </c:pt>
                <c:pt idx="1401">
                  <c:v>-1.0195628978873827</c:v>
                </c:pt>
                <c:pt idx="1402">
                  <c:v>-1.020438385843363</c:v>
                </c:pt>
                <c:pt idx="1403">
                  <c:v>-1.0207768596622486</c:v>
                </c:pt>
                <c:pt idx="1404">
                  <c:v>-1.0217333422781394</c:v>
                </c:pt>
                <c:pt idx="1405">
                  <c:v>-1.0233282957994447</c:v>
                </c:pt>
                <c:pt idx="1406">
                  <c:v>-1.0231822435876836</c:v>
                </c:pt>
                <c:pt idx="1407">
                  <c:v>-1.0215797958310304</c:v>
                </c:pt>
                <c:pt idx="1408">
                  <c:v>-1.0214151692993028</c:v>
                </c:pt>
                <c:pt idx="1409">
                  <c:v>-1.0196388647691492</c:v>
                </c:pt>
                <c:pt idx="1410">
                  <c:v>-1.0184645750097303</c:v>
                </c:pt>
                <c:pt idx="1411">
                  <c:v>-1.0171004629096103</c:v>
                </c:pt>
                <c:pt idx="1412">
                  <c:v>-1.0155922433043827</c:v>
                </c:pt>
                <c:pt idx="1413">
                  <c:v>-1.0200287452478989</c:v>
                </c:pt>
                <c:pt idx="1414">
                  <c:v>-1.0231359216242026</c:v>
                </c:pt>
                <c:pt idx="1415">
                  <c:v>-1.0245993655448729</c:v>
                </c:pt>
                <c:pt idx="1416">
                  <c:v>-1.0247776809140703</c:v>
                </c:pt>
                <c:pt idx="1417">
                  <c:v>-1.0226058420263513</c:v>
                </c:pt>
                <c:pt idx="1418">
                  <c:v>-1.0203224908140669</c:v>
                </c:pt>
                <c:pt idx="1419">
                  <c:v>-1.0189820851622216</c:v>
                </c:pt>
                <c:pt idx="1420">
                  <c:v>-1.0151952385588885</c:v>
                </c:pt>
                <c:pt idx="1421">
                  <c:v>-1.0138735779817409</c:v>
                </c:pt>
                <c:pt idx="1422">
                  <c:v>-1.0131890412449138</c:v>
                </c:pt>
                <c:pt idx="1423">
                  <c:v>-1.0128912639698626</c:v>
                </c:pt>
                <c:pt idx="1424">
                  <c:v>-1.0120178535297271</c:v>
                </c:pt>
                <c:pt idx="1425">
                  <c:v>-1.0124391054467878</c:v>
                </c:pt>
                <c:pt idx="1426">
                  <c:v>-1.0116472398762824</c:v>
                </c:pt>
                <c:pt idx="1427">
                  <c:v>-1.0111791252724061</c:v>
                </c:pt>
                <c:pt idx="1428">
                  <c:v>-1.0105350384336731</c:v>
                </c:pt>
                <c:pt idx="1429">
                  <c:v>-1.0095285246820964</c:v>
                </c:pt>
                <c:pt idx="1430">
                  <c:v>-1.0071264230420098</c:v>
                </c:pt>
                <c:pt idx="1431">
                  <c:v>-1.0058547271959242</c:v>
                </c:pt>
                <c:pt idx="1432">
                  <c:v>-1.0073615617905602</c:v>
                </c:pt>
                <c:pt idx="1433">
                  <c:v>-1.0070637275972558</c:v>
                </c:pt>
                <c:pt idx="1434">
                  <c:v>-1.0071902853107417</c:v>
                </c:pt>
                <c:pt idx="1435">
                  <c:v>-1.0086246724683008</c:v>
                </c:pt>
                <c:pt idx="1436">
                  <c:v>-1.0093906876701055</c:v>
                </c:pt>
                <c:pt idx="1437">
                  <c:v>-1.0094398934912476</c:v>
                </c:pt>
                <c:pt idx="1438">
                  <c:v>-1.0063791339421897</c:v>
                </c:pt>
                <c:pt idx="1439">
                  <c:v>-1.0058551351099965</c:v>
                </c:pt>
                <c:pt idx="1440">
                  <c:v>-1.0047632914256752</c:v>
                </c:pt>
                <c:pt idx="1441">
                  <c:v>-1.0031560435638482</c:v>
                </c:pt>
                <c:pt idx="1442">
                  <c:v>-1.0032600521667092</c:v>
                </c:pt>
                <c:pt idx="1443">
                  <c:v>-1.0027308832607673</c:v>
                </c:pt>
                <c:pt idx="1444">
                  <c:v>-1.0021908524567635</c:v>
                </c:pt>
                <c:pt idx="1445">
                  <c:v>-1.0018492101890359</c:v>
                </c:pt>
                <c:pt idx="1446">
                  <c:v>-1.000219403730199</c:v>
                </c:pt>
                <c:pt idx="1447">
                  <c:v>-1.0008345571287123</c:v>
                </c:pt>
                <c:pt idx="1448">
                  <c:v>-0.99967562580852132</c:v>
                </c:pt>
                <c:pt idx="1449">
                  <c:v>-0.99891017978916352</c:v>
                </c:pt>
                <c:pt idx="1450">
                  <c:v>-0.99759259835278158</c:v>
                </c:pt>
                <c:pt idx="1451">
                  <c:v>-0.9962651510875844</c:v>
                </c:pt>
                <c:pt idx="1452">
                  <c:v>-0.99730870912904379</c:v>
                </c:pt>
                <c:pt idx="1453">
                  <c:v>-0.99630366576541007</c:v>
                </c:pt>
                <c:pt idx="1454">
                  <c:v>-0.99606089997227798</c:v>
                </c:pt>
                <c:pt idx="1455">
                  <c:v>-0.99593598340146627</c:v>
                </c:pt>
                <c:pt idx="1456">
                  <c:v>-0.99685456795383232</c:v>
                </c:pt>
                <c:pt idx="1457">
                  <c:v>-0.9980332024724845</c:v>
                </c:pt>
                <c:pt idx="1458">
                  <c:v>-0.99822811899592523</c:v>
                </c:pt>
                <c:pt idx="1459">
                  <c:v>-0.99877459104777699</c:v>
                </c:pt>
                <c:pt idx="1460">
                  <c:v>-0.99906979751551717</c:v>
                </c:pt>
                <c:pt idx="1461">
                  <c:v>-1.0006779655556102</c:v>
                </c:pt>
                <c:pt idx="1462">
                  <c:v>-1.0006538986251599</c:v>
                </c:pt>
                <c:pt idx="1463">
                  <c:v>-1.0008551425599421</c:v>
                </c:pt>
                <c:pt idx="1464">
                  <c:v>-0.99781303322187398</c:v>
                </c:pt>
                <c:pt idx="1465">
                  <c:v>-0.99920104149771305</c:v>
                </c:pt>
                <c:pt idx="1466">
                  <c:v>-0.99879760499072745</c:v>
                </c:pt>
                <c:pt idx="1467">
                  <c:v>-0.99872936001726487</c:v>
                </c:pt>
                <c:pt idx="1468">
                  <c:v>-1.0004113699913688</c:v>
                </c:pt>
                <c:pt idx="1469">
                  <c:v>-0.99750617748702552</c:v>
                </c:pt>
                <c:pt idx="1470">
                  <c:v>-0.99604825463595148</c:v>
                </c:pt>
                <c:pt idx="1471">
                  <c:v>-0.99747071742159221</c:v>
                </c:pt>
                <c:pt idx="1472">
                  <c:v>-0.99733225430891537</c:v>
                </c:pt>
                <c:pt idx="1473">
                  <c:v>-0.99609874111756369</c:v>
                </c:pt>
                <c:pt idx="1474">
                  <c:v>-0.99545141942535054</c:v>
                </c:pt>
              </c:numCache>
            </c:numRef>
          </c:val>
          <c:smooth val="0"/>
          <c:extLst>
            <c:ext xmlns:c16="http://schemas.microsoft.com/office/drawing/2014/chart" uri="{C3380CC4-5D6E-409C-BE32-E72D297353CC}">
              <c16:uniqueId val="{00000003-BC77-4B03-8AFB-4B9212FEFA1E}"/>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9.5577726931892926E-2</c:v>
                </c:pt>
                <c:pt idx="1">
                  <c:v>9.5354046932058623E-2</c:v>
                </c:pt>
                <c:pt idx="2">
                  <c:v>9.5039066932159244E-2</c:v>
                </c:pt>
                <c:pt idx="3">
                  <c:v>9.4305786931968782E-2</c:v>
                </c:pt>
                <c:pt idx="4">
                  <c:v>9.3521676932027731E-2</c:v>
                </c:pt>
                <c:pt idx="5">
                  <c:v>9.2994005282605485E-2</c:v>
                </c:pt>
                <c:pt idx="6">
                  <c:v>9.1830126932052281E-2</c:v>
                </c:pt>
                <c:pt idx="7">
                  <c:v>9.1055206931969224E-2</c:v>
                </c:pt>
                <c:pt idx="8">
                  <c:v>9.054658407492866E-2</c:v>
                </c:pt>
                <c:pt idx="9">
                  <c:v>8.8621726932004208E-2</c:v>
                </c:pt>
                <c:pt idx="10">
                  <c:v>8.8174976932108962E-2</c:v>
                </c:pt>
                <c:pt idx="11">
                  <c:v>8.7587096931969199E-2</c:v>
                </c:pt>
                <c:pt idx="12">
                  <c:v>8.721069631984335E-2</c:v>
                </c:pt>
                <c:pt idx="13">
                  <c:v>8.7354136931963922E-2</c:v>
                </c:pt>
                <c:pt idx="14">
                  <c:v>8.7826366932034716E-2</c:v>
                </c:pt>
                <c:pt idx="15">
                  <c:v>8.8175496932137776E-2</c:v>
                </c:pt>
                <c:pt idx="16">
                  <c:v>8.8540586932083443E-2</c:v>
                </c:pt>
                <c:pt idx="17">
                  <c:v>8.8867998537068615E-2</c:v>
                </c:pt>
                <c:pt idx="18">
                  <c:v>8.995373975257337E-2</c:v>
                </c:pt>
                <c:pt idx="19">
                  <c:v>9.0184686932047953E-2</c:v>
                </c:pt>
                <c:pt idx="20">
                  <c:v>9.0432546932035507E-2</c:v>
                </c:pt>
                <c:pt idx="21">
                  <c:v>9.0611796932023481E-2</c:v>
                </c:pt>
                <c:pt idx="22">
                  <c:v>9.0843496932137668E-2</c:v>
                </c:pt>
                <c:pt idx="23">
                  <c:v>9.1007986932112317E-2</c:v>
                </c:pt>
                <c:pt idx="24">
                  <c:v>9.1135636022954714E-2</c:v>
                </c:pt>
                <c:pt idx="25">
                  <c:v>9.0958662415971503E-2</c:v>
                </c:pt>
                <c:pt idx="26">
                  <c:v>9.1053406932104508E-2</c:v>
                </c:pt>
                <c:pt idx="27">
                  <c:v>9.1195246932031182E-2</c:v>
                </c:pt>
                <c:pt idx="28">
                  <c:v>9.1419426932091596E-2</c:v>
                </c:pt>
                <c:pt idx="29">
                  <c:v>9.1900086932028557E-2</c:v>
                </c:pt>
                <c:pt idx="30">
                  <c:v>9.2331936932026792E-2</c:v>
                </c:pt>
                <c:pt idx="31">
                  <c:v>9.2885866932022054E-2</c:v>
                </c:pt>
                <c:pt idx="32">
                  <c:v>9.3968406932120274E-2</c:v>
                </c:pt>
                <c:pt idx="33">
                  <c:v>9.4595069037339385E-2</c:v>
                </c:pt>
                <c:pt idx="34">
                  <c:v>9.7737926931998231E-2</c:v>
                </c:pt>
                <c:pt idx="35">
                  <c:v>9.8325656932061634E-2</c:v>
                </c:pt>
                <c:pt idx="36">
                  <c:v>9.9234656932125631E-2</c:v>
                </c:pt>
                <c:pt idx="37">
                  <c:v>0.10035877693206885</c:v>
                </c:pt>
                <c:pt idx="38">
                  <c:v>0.10135733693216764</c:v>
                </c:pt>
                <c:pt idx="39">
                  <c:v>0.10245929693218159</c:v>
                </c:pt>
                <c:pt idx="40">
                  <c:v>0.10338461234870522</c:v>
                </c:pt>
                <c:pt idx="41">
                  <c:v>0.10419988077826758</c:v>
                </c:pt>
                <c:pt idx="42">
                  <c:v>0.10774117137646044</c:v>
                </c:pt>
                <c:pt idx="43">
                  <c:v>0.1083890969320862</c:v>
                </c:pt>
                <c:pt idx="44">
                  <c:v>0.10947986693194878</c:v>
                </c:pt>
                <c:pt idx="45">
                  <c:v>0.11033717693211997</c:v>
                </c:pt>
                <c:pt idx="46">
                  <c:v>0.11115266693207104</c:v>
                </c:pt>
                <c:pt idx="47">
                  <c:v>0.11184858693191302</c:v>
                </c:pt>
                <c:pt idx="48">
                  <c:v>0.11252770693205605</c:v>
                </c:pt>
                <c:pt idx="49">
                  <c:v>0.11311761693210087</c:v>
                </c:pt>
                <c:pt idx="50">
                  <c:v>0.11335575074166115</c:v>
                </c:pt>
                <c:pt idx="51">
                  <c:v>0.11479110928503644</c:v>
                </c:pt>
                <c:pt idx="52">
                  <c:v>0.11508462693201693</c:v>
                </c:pt>
                <c:pt idx="53">
                  <c:v>0.11558422693209991</c:v>
                </c:pt>
                <c:pt idx="54">
                  <c:v>0.11628028693215242</c:v>
                </c:pt>
                <c:pt idx="55">
                  <c:v>0.11700876693193152</c:v>
                </c:pt>
                <c:pt idx="56">
                  <c:v>0.11790884033398186</c:v>
                </c:pt>
                <c:pt idx="57">
                  <c:v>0.11862714693198484</c:v>
                </c:pt>
                <c:pt idx="58">
                  <c:v>0.11944322693199183</c:v>
                </c:pt>
                <c:pt idx="59">
                  <c:v>0.11995251071583368</c:v>
                </c:pt>
                <c:pt idx="60">
                  <c:v>0.12227748368880498</c:v>
                </c:pt>
                <c:pt idx="61">
                  <c:v>0.12267396693204091</c:v>
                </c:pt>
                <c:pt idx="62">
                  <c:v>0.12358003693209696</c:v>
                </c:pt>
                <c:pt idx="63">
                  <c:v>0.12426751693199378</c:v>
                </c:pt>
                <c:pt idx="64">
                  <c:v>0.12485997693197248</c:v>
                </c:pt>
                <c:pt idx="65">
                  <c:v>0.12535820693202027</c:v>
                </c:pt>
                <c:pt idx="66">
                  <c:v>0.12580622693219823</c:v>
                </c:pt>
                <c:pt idx="67">
                  <c:v>0.12622693206019164</c:v>
                </c:pt>
                <c:pt idx="68">
                  <c:v>0.12763710875020706</c:v>
                </c:pt>
                <c:pt idx="69">
                  <c:v>0.12802208693193506</c:v>
                </c:pt>
                <c:pt idx="70">
                  <c:v>0.12842574693206643</c:v>
                </c:pt>
                <c:pt idx="71">
                  <c:v>0.12889603693206197</c:v>
                </c:pt>
                <c:pt idx="72">
                  <c:v>0.12907715693201283</c:v>
                </c:pt>
                <c:pt idx="73">
                  <c:v>0.12923871693199374</c:v>
                </c:pt>
                <c:pt idx="74">
                  <c:v>0.12941058693193952</c:v>
                </c:pt>
                <c:pt idx="75">
                  <c:v>0.12954272693208679</c:v>
                </c:pt>
                <c:pt idx="76">
                  <c:v>0.1301437087502535</c:v>
                </c:pt>
                <c:pt idx="77">
                  <c:v>0.13016194693199168</c:v>
                </c:pt>
                <c:pt idx="78">
                  <c:v>0.13009597693204</c:v>
                </c:pt>
                <c:pt idx="79">
                  <c:v>0.13020980940629556</c:v>
                </c:pt>
                <c:pt idx="80">
                  <c:v>0.1303899769320509</c:v>
                </c:pt>
                <c:pt idx="81">
                  <c:v>0.1305387069320858</c:v>
                </c:pt>
                <c:pt idx="82">
                  <c:v>0.13071731693202082</c:v>
                </c:pt>
                <c:pt idx="83">
                  <c:v>0.13077910693216666</c:v>
                </c:pt>
                <c:pt idx="84">
                  <c:v>0.13073620519293172</c:v>
                </c:pt>
                <c:pt idx="85">
                  <c:v>0.13036359872695868</c:v>
                </c:pt>
                <c:pt idx="86">
                  <c:v>0.13022108693196799</c:v>
                </c:pt>
                <c:pt idx="87">
                  <c:v>0.1301147269320353</c:v>
                </c:pt>
                <c:pt idx="88">
                  <c:v>0.13025338693199728</c:v>
                </c:pt>
                <c:pt idx="89">
                  <c:v>0.13072478693206335</c:v>
                </c:pt>
                <c:pt idx="90">
                  <c:v>0.13110250012792335</c:v>
                </c:pt>
                <c:pt idx="91">
                  <c:v>0.13150606693206157</c:v>
                </c:pt>
                <c:pt idx="92">
                  <c:v>0.13181339693211669</c:v>
                </c:pt>
                <c:pt idx="93">
                  <c:v>0.13200027693201832</c:v>
                </c:pt>
                <c:pt idx="94">
                  <c:v>0.13267072693203374</c:v>
                </c:pt>
                <c:pt idx="95">
                  <c:v>0.13276925693203623</c:v>
                </c:pt>
                <c:pt idx="96">
                  <c:v>0.13289574776526081</c:v>
                </c:pt>
                <c:pt idx="97">
                  <c:v>0.13310152693212274</c:v>
                </c:pt>
                <c:pt idx="98">
                  <c:v>0.13322657693207418</c:v>
                </c:pt>
                <c:pt idx="99">
                  <c:v>0.13331871693198138</c:v>
                </c:pt>
                <c:pt idx="100">
                  <c:v>0.13332297693216333</c:v>
                </c:pt>
                <c:pt idx="101">
                  <c:v>0.13314926377411496</c:v>
                </c:pt>
                <c:pt idx="102">
                  <c:v>0.13298272693205604</c:v>
                </c:pt>
                <c:pt idx="103">
                  <c:v>0.13244717520794325</c:v>
                </c:pt>
                <c:pt idx="104">
                  <c:v>0.13227270693207061</c:v>
                </c:pt>
                <c:pt idx="105">
                  <c:v>0.13192679693209186</c:v>
                </c:pt>
                <c:pt idx="106">
                  <c:v>0.13174146693208399</c:v>
                </c:pt>
                <c:pt idx="107">
                  <c:v>0.13181608693199109</c:v>
                </c:pt>
                <c:pt idx="108">
                  <c:v>0.13179309693204289</c:v>
                </c:pt>
                <c:pt idx="109">
                  <c:v>0.13157263693209131</c:v>
                </c:pt>
                <c:pt idx="110">
                  <c:v>0.13135798203423121</c:v>
                </c:pt>
                <c:pt idx="111">
                  <c:v>0.1312626619970132</c:v>
                </c:pt>
                <c:pt idx="112">
                  <c:v>0.1313380394321797</c:v>
                </c:pt>
                <c:pt idx="113">
                  <c:v>0.13128610693210874</c:v>
                </c:pt>
                <c:pt idx="114">
                  <c:v>0.13117793693199076</c:v>
                </c:pt>
                <c:pt idx="115">
                  <c:v>0.13107833693203474</c:v>
                </c:pt>
                <c:pt idx="116">
                  <c:v>0.13089169662902123</c:v>
                </c:pt>
                <c:pt idx="117">
                  <c:v>0.13062611693210613</c:v>
                </c:pt>
                <c:pt idx="118">
                  <c:v>0.13040471693201994</c:v>
                </c:pt>
                <c:pt idx="119">
                  <c:v>0.13028997693206179</c:v>
                </c:pt>
                <c:pt idx="120">
                  <c:v>0.12975385193210798</c:v>
                </c:pt>
                <c:pt idx="121">
                  <c:v>0.12955903693205073</c:v>
                </c:pt>
                <c:pt idx="122">
                  <c:v>0.1292829248486953</c:v>
                </c:pt>
                <c:pt idx="123">
                  <c:v>0.12893603693206046</c:v>
                </c:pt>
                <c:pt idx="124">
                  <c:v>0.12847325693208234</c:v>
                </c:pt>
                <c:pt idx="125">
                  <c:v>0.12795838693203621</c:v>
                </c:pt>
                <c:pt idx="126">
                  <c:v>0.12746131693212703</c:v>
                </c:pt>
                <c:pt idx="127">
                  <c:v>0.12706535693206433</c:v>
                </c:pt>
                <c:pt idx="128">
                  <c:v>0.126803726932053</c:v>
                </c:pt>
                <c:pt idx="129">
                  <c:v>0.12587545420484503</c:v>
                </c:pt>
                <c:pt idx="130">
                  <c:v>0.12543330693210919</c:v>
                </c:pt>
                <c:pt idx="131">
                  <c:v>0.12515093693204449</c:v>
                </c:pt>
                <c:pt idx="132">
                  <c:v>0.12505508407500088</c:v>
                </c:pt>
                <c:pt idx="133">
                  <c:v>0.12490471693206473</c:v>
                </c:pt>
                <c:pt idx="134">
                  <c:v>0.12476692693196867</c:v>
                </c:pt>
                <c:pt idx="135">
                  <c:v>0.12470266693216558</c:v>
                </c:pt>
                <c:pt idx="136">
                  <c:v>0.1246646869321637</c:v>
                </c:pt>
                <c:pt idx="137">
                  <c:v>0.12458795500219821</c:v>
                </c:pt>
                <c:pt idx="138">
                  <c:v>0.12430872693205686</c:v>
                </c:pt>
                <c:pt idx="139">
                  <c:v>0.12438546886752988</c:v>
                </c:pt>
                <c:pt idx="140">
                  <c:v>0.12454432693206741</c:v>
                </c:pt>
                <c:pt idx="141">
                  <c:v>0.12466551693214001</c:v>
                </c:pt>
                <c:pt idx="142">
                  <c:v>0.12465418693209074</c:v>
                </c:pt>
                <c:pt idx="143">
                  <c:v>0.12439839359872451</c:v>
                </c:pt>
                <c:pt idx="144">
                  <c:v>0.12407799693204424</c:v>
                </c:pt>
                <c:pt idx="145">
                  <c:v>0.12383622693189977</c:v>
                </c:pt>
                <c:pt idx="146">
                  <c:v>0.12364946978924252</c:v>
                </c:pt>
                <c:pt idx="147">
                  <c:v>0.12313027956362532</c:v>
                </c:pt>
                <c:pt idx="148">
                  <c:v>0.1229399087502685</c:v>
                </c:pt>
                <c:pt idx="149">
                  <c:v>0.12253911693197495</c:v>
                </c:pt>
                <c:pt idx="150">
                  <c:v>0.12204072693209866</c:v>
                </c:pt>
                <c:pt idx="151">
                  <c:v>0.12166232693220991</c:v>
                </c:pt>
                <c:pt idx="152">
                  <c:v>0.12135272693195986</c:v>
                </c:pt>
                <c:pt idx="153">
                  <c:v>0.12111252693198082</c:v>
                </c:pt>
                <c:pt idx="154">
                  <c:v>0.12088265693199673</c:v>
                </c:pt>
                <c:pt idx="155">
                  <c:v>0.12072188482682122</c:v>
                </c:pt>
                <c:pt idx="156">
                  <c:v>0.12001461154747517</c:v>
                </c:pt>
                <c:pt idx="157">
                  <c:v>0.11990864693191838</c:v>
                </c:pt>
                <c:pt idx="158">
                  <c:v>0.1197368369320202</c:v>
                </c:pt>
                <c:pt idx="159">
                  <c:v>0.11938627693200488</c:v>
                </c:pt>
                <c:pt idx="160">
                  <c:v>0.11917694693204339</c:v>
                </c:pt>
                <c:pt idx="161">
                  <c:v>0.11900131026530403</c:v>
                </c:pt>
                <c:pt idx="162">
                  <c:v>0.11878541693205591</c:v>
                </c:pt>
                <c:pt idx="163">
                  <c:v>0.11861472693203723</c:v>
                </c:pt>
                <c:pt idx="164">
                  <c:v>0.11857006026538386</c:v>
                </c:pt>
                <c:pt idx="165">
                  <c:v>0.11926059872695305</c:v>
                </c:pt>
                <c:pt idx="166">
                  <c:v>0.1194312669321107</c:v>
                </c:pt>
                <c:pt idx="167">
                  <c:v>0.1195115269320155</c:v>
                </c:pt>
                <c:pt idx="168">
                  <c:v>0.11952464182569145</c:v>
                </c:pt>
                <c:pt idx="169">
                  <c:v>0.11962221693219988</c:v>
                </c:pt>
                <c:pt idx="170">
                  <c:v>0.11970176693205303</c:v>
                </c:pt>
                <c:pt idx="171">
                  <c:v>0.11975702693204937</c:v>
                </c:pt>
                <c:pt idx="172">
                  <c:v>0.11980032693217879</c:v>
                </c:pt>
                <c:pt idx="173">
                  <c:v>0.11979872693204641</c:v>
                </c:pt>
                <c:pt idx="174">
                  <c:v>0.12077957878392453</c:v>
                </c:pt>
                <c:pt idx="175">
                  <c:v>0.12109094693209954</c:v>
                </c:pt>
                <c:pt idx="176">
                  <c:v>0.12135922693207135</c:v>
                </c:pt>
                <c:pt idx="177">
                  <c:v>0.12152209693205407</c:v>
                </c:pt>
                <c:pt idx="178">
                  <c:v>0.12189555693201726</c:v>
                </c:pt>
                <c:pt idx="179">
                  <c:v>0.12216209693200142</c:v>
                </c:pt>
                <c:pt idx="180">
                  <c:v>0.1224209106055838</c:v>
                </c:pt>
                <c:pt idx="181">
                  <c:v>0.12283039693210185</c:v>
                </c:pt>
                <c:pt idx="182">
                  <c:v>0.12337733562767994</c:v>
                </c:pt>
                <c:pt idx="183">
                  <c:v>0.12792355046146042</c:v>
                </c:pt>
                <c:pt idx="184">
                  <c:v>0.12893091693206316</c:v>
                </c:pt>
                <c:pt idx="185">
                  <c:v>0.12962533693206524</c:v>
                </c:pt>
                <c:pt idx="186">
                  <c:v>0.12991404693208608</c:v>
                </c:pt>
                <c:pt idx="187">
                  <c:v>0.13011593311759384</c:v>
                </c:pt>
                <c:pt idx="188">
                  <c:v>0.13080046162592396</c:v>
                </c:pt>
                <c:pt idx="189">
                  <c:v>0.13097475693203364</c:v>
                </c:pt>
                <c:pt idx="190">
                  <c:v>0.1311939269320419</c:v>
                </c:pt>
                <c:pt idx="191">
                  <c:v>0.13137224693213057</c:v>
                </c:pt>
                <c:pt idx="192">
                  <c:v>0.13159770631361312</c:v>
                </c:pt>
                <c:pt idx="193">
                  <c:v>0.131847402256696</c:v>
                </c:pt>
                <c:pt idx="194">
                  <c:v>0.13174317137654157</c:v>
                </c:pt>
                <c:pt idx="195">
                  <c:v>0.13165125693217306</c:v>
                </c:pt>
                <c:pt idx="196">
                  <c:v>0.13120130693198462</c:v>
                </c:pt>
                <c:pt idx="197">
                  <c:v>0.13074062693215183</c:v>
                </c:pt>
                <c:pt idx="198">
                  <c:v>0.13019880940620965</c:v>
                </c:pt>
                <c:pt idx="199">
                  <c:v>0.12957338693206566</c:v>
                </c:pt>
                <c:pt idx="200">
                  <c:v>0.12900032693194419</c:v>
                </c:pt>
                <c:pt idx="201">
                  <c:v>0.12869876264635138</c:v>
                </c:pt>
                <c:pt idx="202">
                  <c:v>0.12771711154746868</c:v>
                </c:pt>
                <c:pt idx="203">
                  <c:v>0.12742385958507896</c:v>
                </c:pt>
                <c:pt idx="204">
                  <c:v>0.12703364693206254</c:v>
                </c:pt>
                <c:pt idx="205">
                  <c:v>0.12676409806603317</c:v>
                </c:pt>
                <c:pt idx="206">
                  <c:v>0.12655572693192596</c:v>
                </c:pt>
                <c:pt idx="207">
                  <c:v>0.12651890693193479</c:v>
                </c:pt>
                <c:pt idx="208">
                  <c:v>0.12658309693210867</c:v>
                </c:pt>
                <c:pt idx="209">
                  <c:v>0.1266958469320798</c:v>
                </c:pt>
                <c:pt idx="210">
                  <c:v>0.12675645420479498</c:v>
                </c:pt>
                <c:pt idx="211">
                  <c:v>0.12735872693205863</c:v>
                </c:pt>
                <c:pt idx="212">
                  <c:v>0.12749870587943235</c:v>
                </c:pt>
                <c:pt idx="213">
                  <c:v>0.12783822693209856</c:v>
                </c:pt>
                <c:pt idx="214">
                  <c:v>0.12807329693195868</c:v>
                </c:pt>
                <c:pt idx="215">
                  <c:v>0.12826300693205894</c:v>
                </c:pt>
                <c:pt idx="216">
                  <c:v>0.12827298693213152</c:v>
                </c:pt>
                <c:pt idx="217">
                  <c:v>0.12823794693214552</c:v>
                </c:pt>
                <c:pt idx="218">
                  <c:v>0.12821474713415171</c:v>
                </c:pt>
                <c:pt idx="219">
                  <c:v>0.12820418147752832</c:v>
                </c:pt>
                <c:pt idx="220">
                  <c:v>0.12802740340261209</c:v>
                </c:pt>
                <c:pt idx="221">
                  <c:v>0.127967786932075</c:v>
                </c:pt>
                <c:pt idx="222">
                  <c:v>0.12784749693197739</c:v>
                </c:pt>
                <c:pt idx="223">
                  <c:v>0.12765204693198484</c:v>
                </c:pt>
                <c:pt idx="224">
                  <c:v>0.12743404608106346</c:v>
                </c:pt>
                <c:pt idx="225">
                  <c:v>0.12725250693206647</c:v>
                </c:pt>
                <c:pt idx="226">
                  <c:v>0.12707566693200079</c:v>
                </c:pt>
                <c:pt idx="227">
                  <c:v>0.12693001428840489</c:v>
                </c:pt>
                <c:pt idx="228">
                  <c:v>0.12574872693205918</c:v>
                </c:pt>
                <c:pt idx="229">
                  <c:v>0.12556121693208411</c:v>
                </c:pt>
                <c:pt idx="230">
                  <c:v>0.1250445969320424</c:v>
                </c:pt>
                <c:pt idx="231">
                  <c:v>0.12469863693199557</c:v>
                </c:pt>
                <c:pt idx="232">
                  <c:v>0.12434711693209977</c:v>
                </c:pt>
                <c:pt idx="233">
                  <c:v>0.12403692693206381</c:v>
                </c:pt>
                <c:pt idx="234">
                  <c:v>0.12377148693202855</c:v>
                </c:pt>
                <c:pt idx="235">
                  <c:v>0.12362190693194464</c:v>
                </c:pt>
                <c:pt idx="236">
                  <c:v>0.12357935193205094</c:v>
                </c:pt>
                <c:pt idx="237">
                  <c:v>0.12340825818215251</c:v>
                </c:pt>
                <c:pt idx="238">
                  <c:v>0.12342853338361692</c:v>
                </c:pt>
                <c:pt idx="239">
                  <c:v>0.1234482769320806</c:v>
                </c:pt>
                <c:pt idx="240">
                  <c:v>0.12347377693210149</c:v>
                </c:pt>
                <c:pt idx="241">
                  <c:v>0.12348872693203816</c:v>
                </c:pt>
                <c:pt idx="242">
                  <c:v>0.12351038693192606</c:v>
                </c:pt>
                <c:pt idx="243">
                  <c:v>0.12354372693198457</c:v>
                </c:pt>
                <c:pt idx="244">
                  <c:v>0.12381017011379924</c:v>
                </c:pt>
                <c:pt idx="245">
                  <c:v>0.12505312019031578</c:v>
                </c:pt>
                <c:pt idx="246">
                  <c:v>0.12538151693215127</c:v>
                </c:pt>
                <c:pt idx="247">
                  <c:v>0.12568098693206764</c:v>
                </c:pt>
                <c:pt idx="248">
                  <c:v>0.12589298693217188</c:v>
                </c:pt>
                <c:pt idx="249">
                  <c:v>0.12608331203846035</c:v>
                </c:pt>
                <c:pt idx="250">
                  <c:v>0.12623607693198835</c:v>
                </c:pt>
                <c:pt idx="251">
                  <c:v>0.12640486693202035</c:v>
                </c:pt>
                <c:pt idx="252">
                  <c:v>0.12650262693193781</c:v>
                </c:pt>
                <c:pt idx="253">
                  <c:v>0.12654039359874503</c:v>
                </c:pt>
                <c:pt idx="254">
                  <c:v>0.1267989849965403</c:v>
                </c:pt>
                <c:pt idx="255">
                  <c:v>0.12685535851106522</c:v>
                </c:pt>
                <c:pt idx="256">
                  <c:v>0.12690346693204901</c:v>
                </c:pt>
                <c:pt idx="257">
                  <c:v>0.12695232693182845</c:v>
                </c:pt>
                <c:pt idx="258">
                  <c:v>0.12697354693210627</c:v>
                </c:pt>
                <c:pt idx="259">
                  <c:v>0.12700987693199295</c:v>
                </c:pt>
                <c:pt idx="260">
                  <c:v>0.12703872693205653</c:v>
                </c:pt>
                <c:pt idx="261">
                  <c:v>0.12716575470970781</c:v>
                </c:pt>
                <c:pt idx="262">
                  <c:v>0.12731367484880707</c:v>
                </c:pt>
                <c:pt idx="263">
                  <c:v>0.12743322693201264</c:v>
                </c:pt>
                <c:pt idx="264">
                  <c:v>0.12754612693196066</c:v>
                </c:pt>
                <c:pt idx="265">
                  <c:v>0.12764806693209607</c:v>
                </c:pt>
                <c:pt idx="266">
                  <c:v>0.12762498693209068</c:v>
                </c:pt>
                <c:pt idx="267">
                  <c:v>0.12750708863413251</c:v>
                </c:pt>
                <c:pt idx="268">
                  <c:v>0.12739248334234787</c:v>
                </c:pt>
                <c:pt idx="269">
                  <c:v>0.12636126026542627</c:v>
                </c:pt>
                <c:pt idx="270">
                  <c:v>0.12619926693199091</c:v>
                </c:pt>
                <c:pt idx="271">
                  <c:v>0.1259551369320917</c:v>
                </c:pt>
                <c:pt idx="272">
                  <c:v>0.12574019693204264</c:v>
                </c:pt>
                <c:pt idx="273">
                  <c:v>0.12552089693204493</c:v>
                </c:pt>
                <c:pt idx="274">
                  <c:v>0.12533871693212006</c:v>
                </c:pt>
                <c:pt idx="275">
                  <c:v>0.12519214693206493</c:v>
                </c:pt>
                <c:pt idx="276">
                  <c:v>0.12507635693205543</c:v>
                </c:pt>
                <c:pt idx="277">
                  <c:v>0.12496084457907841</c:v>
                </c:pt>
                <c:pt idx="278">
                  <c:v>0.12459848734873447</c:v>
                </c:pt>
                <c:pt idx="279">
                  <c:v>0.12452033299263121</c:v>
                </c:pt>
                <c:pt idx="280">
                  <c:v>0.1244461669320458</c:v>
                </c:pt>
                <c:pt idx="281">
                  <c:v>0.12439276693200441</c:v>
                </c:pt>
                <c:pt idx="282">
                  <c:v>0.1243347769320593</c:v>
                </c:pt>
                <c:pt idx="283">
                  <c:v>0.12429076693203456</c:v>
                </c:pt>
                <c:pt idx="284">
                  <c:v>0.12422684888323943</c:v>
                </c:pt>
                <c:pt idx="285">
                  <c:v>0.12415343693201919</c:v>
                </c:pt>
                <c:pt idx="286">
                  <c:v>0.12409932693199721</c:v>
                </c:pt>
                <c:pt idx="287">
                  <c:v>0.12405292693209446</c:v>
                </c:pt>
                <c:pt idx="288">
                  <c:v>0.12401173693208989</c:v>
                </c:pt>
                <c:pt idx="289">
                  <c:v>0.12396098955831292</c:v>
                </c:pt>
                <c:pt idx="290">
                  <c:v>0.12359032693207439</c:v>
                </c:pt>
                <c:pt idx="291">
                  <c:v>0.12316613693204204</c:v>
                </c:pt>
                <c:pt idx="292">
                  <c:v>0.12264726693204864</c:v>
                </c:pt>
                <c:pt idx="293">
                  <c:v>0.12225703693215451</c:v>
                </c:pt>
                <c:pt idx="294">
                  <c:v>0.12193322693198638</c:v>
                </c:pt>
                <c:pt idx="295">
                  <c:v>0.12156684521151817</c:v>
                </c:pt>
                <c:pt idx="296">
                  <c:v>0.12130942693224256</c:v>
                </c:pt>
                <c:pt idx="297">
                  <c:v>0.12102168693202486</c:v>
                </c:pt>
                <c:pt idx="298">
                  <c:v>0.12078550693203738</c:v>
                </c:pt>
                <c:pt idx="299">
                  <c:v>0.12058943693199353</c:v>
                </c:pt>
                <c:pt idx="300">
                  <c:v>0.12040125218454989</c:v>
                </c:pt>
                <c:pt idx="301">
                  <c:v>0.12025998693204087</c:v>
                </c:pt>
                <c:pt idx="302">
                  <c:v>0.12009372693202636</c:v>
                </c:pt>
                <c:pt idx="303">
                  <c:v>0.11995506693196489</c:v>
                </c:pt>
                <c:pt idx="304">
                  <c:v>0.11982933693208508</c:v>
                </c:pt>
                <c:pt idx="305">
                  <c:v>0.11967580647750253</c:v>
                </c:pt>
                <c:pt idx="306">
                  <c:v>0.11938197693213226</c:v>
                </c:pt>
                <c:pt idx="307">
                  <c:v>0.11920639693205715</c:v>
                </c:pt>
                <c:pt idx="308">
                  <c:v>0.11904889693211373</c:v>
                </c:pt>
                <c:pt idx="309">
                  <c:v>0.11899967693210556</c:v>
                </c:pt>
                <c:pt idx="310">
                  <c:v>0.11903303544269761</c:v>
                </c:pt>
                <c:pt idx="311">
                  <c:v>0.11902122693219042</c:v>
                </c:pt>
                <c:pt idx="312">
                  <c:v>0.11896036693194389</c:v>
                </c:pt>
                <c:pt idx="313">
                  <c:v>0.11882083693198808</c:v>
                </c:pt>
                <c:pt idx="314">
                  <c:v>0.11861506026542656</c:v>
                </c:pt>
                <c:pt idx="315">
                  <c:v>0.1171106956820438</c:v>
                </c:pt>
                <c:pt idx="316">
                  <c:v>0.11668171693202112</c:v>
                </c:pt>
                <c:pt idx="317">
                  <c:v>0.11635602693209535</c:v>
                </c:pt>
                <c:pt idx="318">
                  <c:v>0.11604868693206072</c:v>
                </c:pt>
                <c:pt idx="319">
                  <c:v>0.11581326693212191</c:v>
                </c:pt>
                <c:pt idx="320">
                  <c:v>0.11558418693205397</c:v>
                </c:pt>
                <c:pt idx="321">
                  <c:v>0.11540261114264183</c:v>
                </c:pt>
                <c:pt idx="322">
                  <c:v>0.11515967693213724</c:v>
                </c:pt>
                <c:pt idx="323">
                  <c:v>0.11491113693205079</c:v>
                </c:pt>
                <c:pt idx="324">
                  <c:v>0.11467022693194906</c:v>
                </c:pt>
                <c:pt idx="325">
                  <c:v>0.11448495693208827</c:v>
                </c:pt>
                <c:pt idx="326">
                  <c:v>0.11430013804314854</c:v>
                </c:pt>
                <c:pt idx="327">
                  <c:v>0.1141215169319878</c:v>
                </c:pt>
                <c:pt idx="328">
                  <c:v>0.11397525693205068</c:v>
                </c:pt>
                <c:pt idx="329">
                  <c:v>0.11382830693202095</c:v>
                </c:pt>
                <c:pt idx="330">
                  <c:v>0.11373088854821845</c:v>
                </c:pt>
                <c:pt idx="331">
                  <c:v>0.11361238693199027</c:v>
                </c:pt>
                <c:pt idx="332">
                  <c:v>0.11352122693207889</c:v>
                </c:pt>
                <c:pt idx="333">
                  <c:v>0.11347539359873338</c:v>
                </c:pt>
                <c:pt idx="334">
                  <c:v>0.11326180385509588</c:v>
                </c:pt>
                <c:pt idx="335">
                  <c:v>0.11314794693207375</c:v>
                </c:pt>
                <c:pt idx="336">
                  <c:v>0.1129177795636167</c:v>
                </c:pt>
                <c:pt idx="337">
                  <c:v>0.11269795693205253</c:v>
                </c:pt>
                <c:pt idx="338">
                  <c:v>0.11249959693203948</c:v>
                </c:pt>
                <c:pt idx="339">
                  <c:v>0.11230379693208192</c:v>
                </c:pt>
                <c:pt idx="340">
                  <c:v>0.11212960693218577</c:v>
                </c:pt>
                <c:pt idx="341">
                  <c:v>0.11192055839276804</c:v>
                </c:pt>
                <c:pt idx="342">
                  <c:v>0.11177922693205744</c:v>
                </c:pt>
                <c:pt idx="343">
                  <c:v>0.11136622693206277</c:v>
                </c:pt>
                <c:pt idx="344">
                  <c:v>0.1112944820341113</c:v>
                </c:pt>
                <c:pt idx="345">
                  <c:v>0.1111611769320433</c:v>
                </c:pt>
                <c:pt idx="346">
                  <c:v>0.11098598693207862</c:v>
                </c:pt>
                <c:pt idx="347">
                  <c:v>0.11072898693211641</c:v>
                </c:pt>
                <c:pt idx="348">
                  <c:v>0.11024848450774982</c:v>
                </c:pt>
                <c:pt idx="349">
                  <c:v>0.10958341693212503</c:v>
                </c:pt>
                <c:pt idx="350">
                  <c:v>0.10898505420476567</c:v>
                </c:pt>
                <c:pt idx="351">
                  <c:v>0.10739402104971418</c:v>
                </c:pt>
                <c:pt idx="352">
                  <c:v>0.10707903693204912</c:v>
                </c:pt>
                <c:pt idx="353">
                  <c:v>0.10662124208364787</c:v>
                </c:pt>
                <c:pt idx="354">
                  <c:v>0.10630579693206244</c:v>
                </c:pt>
                <c:pt idx="355">
                  <c:v>0.10618128693185724</c:v>
                </c:pt>
                <c:pt idx="356">
                  <c:v>0.10610330693214109</c:v>
                </c:pt>
                <c:pt idx="357">
                  <c:v>0.10596634693200713</c:v>
                </c:pt>
                <c:pt idx="358">
                  <c:v>0.1058728697892235</c:v>
                </c:pt>
                <c:pt idx="359">
                  <c:v>0.10579274388118165</c:v>
                </c:pt>
                <c:pt idx="360">
                  <c:v>0.10505807261110078</c:v>
                </c:pt>
                <c:pt idx="361">
                  <c:v>0.10449372693196324</c:v>
                </c:pt>
                <c:pt idx="362">
                  <c:v>0.10376007693200506</c:v>
                </c:pt>
                <c:pt idx="363">
                  <c:v>0.10285167693209019</c:v>
                </c:pt>
                <c:pt idx="364">
                  <c:v>0.10214898225123648</c:v>
                </c:pt>
                <c:pt idx="365">
                  <c:v>0.10163055385513076</c:v>
                </c:pt>
                <c:pt idx="366">
                  <c:v>0.10055463602293457</c:v>
                </c:pt>
                <c:pt idx="367">
                  <c:v>0.10032999693206079</c:v>
                </c:pt>
                <c:pt idx="368">
                  <c:v>9.9956326932073125E-2</c:v>
                </c:pt>
                <c:pt idx="369">
                  <c:v>9.9609896931937669E-2</c:v>
                </c:pt>
                <c:pt idx="370">
                  <c:v>9.9236807740155086E-2</c:v>
                </c:pt>
                <c:pt idx="371">
                  <c:v>9.9009296931967583E-2</c:v>
                </c:pt>
                <c:pt idx="372">
                  <c:v>9.8805766932017036E-2</c:v>
                </c:pt>
                <c:pt idx="373">
                  <c:v>9.8633286932042097E-2</c:v>
                </c:pt>
                <c:pt idx="374">
                  <c:v>9.8572426932108215E-2</c:v>
                </c:pt>
                <c:pt idx="375">
                  <c:v>9.8568726932072082E-2</c:v>
                </c:pt>
                <c:pt idx="376">
                  <c:v>9.8689520582738055E-2</c:v>
                </c:pt>
                <c:pt idx="377">
                  <c:v>9.8724466062506622E-2</c:v>
                </c:pt>
                <c:pt idx="378">
                  <c:v>9.8770786932064425E-2</c:v>
                </c:pt>
                <c:pt idx="379">
                  <c:v>9.8807686932019578E-2</c:v>
                </c:pt>
                <c:pt idx="380">
                  <c:v>9.8849976932086747E-2</c:v>
                </c:pt>
                <c:pt idx="381">
                  <c:v>9.8894006931942613E-2</c:v>
                </c:pt>
                <c:pt idx="382">
                  <c:v>9.8987188470587739E-2</c:v>
                </c:pt>
                <c:pt idx="383">
                  <c:v>9.9118309021605455E-2</c:v>
                </c:pt>
                <c:pt idx="384">
                  <c:v>9.8849438272253565E-2</c:v>
                </c:pt>
                <c:pt idx="385">
                  <c:v>9.8528346931985311E-2</c:v>
                </c:pt>
                <c:pt idx="386">
                  <c:v>9.8338296931927971E-2</c:v>
                </c:pt>
                <c:pt idx="387">
                  <c:v>9.8324406932050579E-2</c:v>
                </c:pt>
                <c:pt idx="388">
                  <c:v>9.8353762226068397E-2</c:v>
                </c:pt>
                <c:pt idx="389">
                  <c:v>9.8358726932048057E-2</c:v>
                </c:pt>
                <c:pt idx="390">
                  <c:v>9.8459460265374332E-2</c:v>
                </c:pt>
                <c:pt idx="391">
                  <c:v>9.8509066931896427E-2</c:v>
                </c:pt>
                <c:pt idx="392">
                  <c:v>9.8561326932113502E-2</c:v>
                </c:pt>
                <c:pt idx="393">
                  <c:v>9.8608646932049737E-2</c:v>
                </c:pt>
                <c:pt idx="394">
                  <c:v>9.8649406932139527E-2</c:v>
                </c:pt>
                <c:pt idx="395">
                  <c:v>9.8767769942682548E-2</c:v>
                </c:pt>
                <c:pt idx="396">
                  <c:v>9.8982276932062518E-2</c:v>
                </c:pt>
                <c:pt idx="397">
                  <c:v>9.9142389853383861E-2</c:v>
                </c:pt>
                <c:pt idx="398">
                  <c:v>9.9675761414758313E-2</c:v>
                </c:pt>
                <c:pt idx="399">
                  <c:v>9.979725693204955E-2</c:v>
                </c:pt>
                <c:pt idx="400">
                  <c:v>9.992881582094526E-2</c:v>
                </c:pt>
                <c:pt idx="401">
                  <c:v>0.10005136693204975</c:v>
                </c:pt>
                <c:pt idx="402">
                  <c:v>0.10019779693195119</c:v>
                </c:pt>
                <c:pt idx="403">
                  <c:v>0.10034893693217839</c:v>
                </c:pt>
                <c:pt idx="404">
                  <c:v>0.10047647693197348</c:v>
                </c:pt>
                <c:pt idx="405">
                  <c:v>0.10057016740822178</c:v>
                </c:pt>
                <c:pt idx="406">
                  <c:v>0.10079170470984877</c:v>
                </c:pt>
                <c:pt idx="407">
                  <c:v>0.10070230693217752</c:v>
                </c:pt>
                <c:pt idx="408">
                  <c:v>0.10051508693207722</c:v>
                </c:pt>
                <c:pt idx="409">
                  <c:v>9.9903676932086682E-2</c:v>
                </c:pt>
                <c:pt idx="410">
                  <c:v>9.9211696932115956E-2</c:v>
                </c:pt>
                <c:pt idx="411">
                  <c:v>9.8853070366345719E-2</c:v>
                </c:pt>
                <c:pt idx="412">
                  <c:v>9.8817126932104316E-2</c:v>
                </c:pt>
                <c:pt idx="413">
                  <c:v>9.8818726932094592E-2</c:v>
                </c:pt>
                <c:pt idx="414">
                  <c:v>9.883821411159488E-2</c:v>
                </c:pt>
                <c:pt idx="415">
                  <c:v>9.8790186931992707E-2</c:v>
                </c:pt>
                <c:pt idx="416">
                  <c:v>9.871126693199983E-2</c:v>
                </c:pt>
                <c:pt idx="417">
                  <c:v>9.8800626932145974E-2</c:v>
                </c:pt>
                <c:pt idx="418">
                  <c:v>9.9051555214870746E-2</c:v>
                </c:pt>
                <c:pt idx="419">
                  <c:v>9.9296446932157778E-2</c:v>
                </c:pt>
                <c:pt idx="420">
                  <c:v>9.9525076932039269E-2</c:v>
                </c:pt>
                <c:pt idx="421">
                  <c:v>9.9708613008075986E-2</c:v>
                </c:pt>
                <c:pt idx="422">
                  <c:v>0.10015630757730776</c:v>
                </c:pt>
                <c:pt idx="423">
                  <c:v>0.10027071683103372</c:v>
                </c:pt>
                <c:pt idx="424">
                  <c:v>0.10038890693201097</c:v>
                </c:pt>
                <c:pt idx="425">
                  <c:v>0.10051464693212608</c:v>
                </c:pt>
                <c:pt idx="426">
                  <c:v>0.10061519693198306</c:v>
                </c:pt>
                <c:pt idx="427">
                  <c:v>0.10070106693218861</c:v>
                </c:pt>
                <c:pt idx="428">
                  <c:v>0.10073473883677764</c:v>
                </c:pt>
                <c:pt idx="429">
                  <c:v>0.1007504711182321</c:v>
                </c:pt>
                <c:pt idx="430">
                  <c:v>0.10082405277466933</c:v>
                </c:pt>
                <c:pt idx="431">
                  <c:v>0.1008267669320162</c:v>
                </c:pt>
                <c:pt idx="432">
                  <c:v>0.10082786693195089</c:v>
                </c:pt>
                <c:pt idx="433">
                  <c:v>0.10085672693209347</c:v>
                </c:pt>
                <c:pt idx="434">
                  <c:v>0.1008914036996913</c:v>
                </c:pt>
                <c:pt idx="435">
                  <c:v>0.10091747693203956</c:v>
                </c:pt>
                <c:pt idx="436">
                  <c:v>0.10089787693203789</c:v>
                </c:pt>
                <c:pt idx="437">
                  <c:v>0.1008627069318635</c:v>
                </c:pt>
                <c:pt idx="438">
                  <c:v>0.10083872693205365</c:v>
                </c:pt>
                <c:pt idx="439">
                  <c:v>0.10081030587947737</c:v>
                </c:pt>
                <c:pt idx="440">
                  <c:v>0.10080971569612984</c:v>
                </c:pt>
                <c:pt idx="441">
                  <c:v>0.10086166693207588</c:v>
                </c:pt>
                <c:pt idx="442">
                  <c:v>0.10092075693194147</c:v>
                </c:pt>
                <c:pt idx="443">
                  <c:v>0.10102101693198051</c:v>
                </c:pt>
                <c:pt idx="444">
                  <c:v>0.10109631693210019</c:v>
                </c:pt>
                <c:pt idx="445">
                  <c:v>0.10126196935632947</c:v>
                </c:pt>
                <c:pt idx="446">
                  <c:v>0.10158415693196332</c:v>
                </c:pt>
                <c:pt idx="447">
                  <c:v>0.10183566026542223</c:v>
                </c:pt>
                <c:pt idx="448">
                  <c:v>0.10265591443199185</c:v>
                </c:pt>
                <c:pt idx="449">
                  <c:v>0.10277707693221316</c:v>
                </c:pt>
                <c:pt idx="450">
                  <c:v>0.10297966693201488</c:v>
                </c:pt>
                <c:pt idx="451">
                  <c:v>0.10314932693196965</c:v>
                </c:pt>
                <c:pt idx="452">
                  <c:v>0.10335446430575246</c:v>
                </c:pt>
                <c:pt idx="453">
                  <c:v>0.10360744693204538</c:v>
                </c:pt>
                <c:pt idx="454">
                  <c:v>0.1038102169320041</c:v>
                </c:pt>
                <c:pt idx="455">
                  <c:v>0.10405198693202067</c:v>
                </c:pt>
                <c:pt idx="456">
                  <c:v>0.10415715936449033</c:v>
                </c:pt>
                <c:pt idx="457">
                  <c:v>0.10440263318216125</c:v>
                </c:pt>
                <c:pt idx="458">
                  <c:v>0.1043702323083977</c:v>
                </c:pt>
                <c:pt idx="459">
                  <c:v>0.10435048693193494</c:v>
                </c:pt>
                <c:pt idx="460">
                  <c:v>0.10431850693210265</c:v>
                </c:pt>
                <c:pt idx="461">
                  <c:v>0.10430832693202774</c:v>
                </c:pt>
                <c:pt idx="462">
                  <c:v>0.1043239269321532</c:v>
                </c:pt>
                <c:pt idx="463">
                  <c:v>0.10432970519303808</c:v>
                </c:pt>
                <c:pt idx="464">
                  <c:v>0.10391192096190593</c:v>
                </c:pt>
                <c:pt idx="465">
                  <c:v>0.10354993693195524</c:v>
                </c:pt>
                <c:pt idx="466">
                  <c:v>0.1031532269321076</c:v>
                </c:pt>
                <c:pt idx="467">
                  <c:v>0.10274729693209395</c:v>
                </c:pt>
                <c:pt idx="468">
                  <c:v>0.10226625693208291</c:v>
                </c:pt>
                <c:pt idx="469">
                  <c:v>0.1018974201138434</c:v>
                </c:pt>
                <c:pt idx="470">
                  <c:v>0.100752612646275</c:v>
                </c:pt>
                <c:pt idx="471">
                  <c:v>0.10050092080962258</c:v>
                </c:pt>
                <c:pt idx="472">
                  <c:v>0.10022539693193266</c:v>
                </c:pt>
                <c:pt idx="473">
                  <c:v>9.9986976932044058E-2</c:v>
                </c:pt>
                <c:pt idx="474">
                  <c:v>9.9763896932032026E-2</c:v>
                </c:pt>
                <c:pt idx="475">
                  <c:v>9.9563416931957249E-2</c:v>
                </c:pt>
                <c:pt idx="476">
                  <c:v>9.9359456932063495E-2</c:v>
                </c:pt>
                <c:pt idx="477">
                  <c:v>9.92244443233119E-2</c:v>
                </c:pt>
                <c:pt idx="478">
                  <c:v>9.8713118824036883E-2</c:v>
                </c:pt>
                <c:pt idx="479">
                  <c:v>9.8603216932019677E-2</c:v>
                </c:pt>
                <c:pt idx="480">
                  <c:v>9.850746693204826E-2</c:v>
                </c:pt>
                <c:pt idx="481">
                  <c:v>9.8347896932097001E-2</c:v>
                </c:pt>
                <c:pt idx="482">
                  <c:v>9.8136826932034182E-2</c:v>
                </c:pt>
                <c:pt idx="483">
                  <c:v>9.7734012646299107E-2</c:v>
                </c:pt>
                <c:pt idx="484">
                  <c:v>9.7306056932126239E-2</c:v>
                </c:pt>
                <c:pt idx="485">
                  <c:v>9.687814693209873E-2</c:v>
                </c:pt>
                <c:pt idx="486">
                  <c:v>9.6649406932044712E-2</c:v>
                </c:pt>
                <c:pt idx="487">
                  <c:v>9.5660032487614899E-2</c:v>
                </c:pt>
                <c:pt idx="488">
                  <c:v>9.5477826932153675E-2</c:v>
                </c:pt>
                <c:pt idx="489">
                  <c:v>9.5172494608817715E-2</c:v>
                </c:pt>
                <c:pt idx="490">
                  <c:v>9.4901276931963707E-2</c:v>
                </c:pt>
                <c:pt idx="491">
                  <c:v>9.4683376932138685E-2</c:v>
                </c:pt>
                <c:pt idx="492">
                  <c:v>9.4455406932056007E-2</c:v>
                </c:pt>
                <c:pt idx="493">
                  <c:v>9.4269336932043757E-2</c:v>
                </c:pt>
                <c:pt idx="494">
                  <c:v>9.4275779563716355E-2</c:v>
                </c:pt>
                <c:pt idx="495">
                  <c:v>9.4815343370484584E-2</c:v>
                </c:pt>
                <c:pt idx="496">
                  <c:v>9.5054906932077188E-2</c:v>
                </c:pt>
                <c:pt idx="497">
                  <c:v>9.5260036932103276E-2</c:v>
                </c:pt>
                <c:pt idx="498">
                  <c:v>9.5475226931966972E-2</c:v>
                </c:pt>
                <c:pt idx="499">
                  <c:v>9.5657376932024363E-2</c:v>
                </c:pt>
                <c:pt idx="500">
                  <c:v>9.5781076932027531E-2</c:v>
                </c:pt>
                <c:pt idx="501">
                  <c:v>9.5834033054572387E-2</c:v>
                </c:pt>
                <c:pt idx="502">
                  <c:v>9.5814373990847912E-2</c:v>
                </c:pt>
                <c:pt idx="503">
                  <c:v>9.5603419239679965E-2</c:v>
                </c:pt>
                <c:pt idx="504">
                  <c:v>9.5546826931936835E-2</c:v>
                </c:pt>
                <c:pt idx="505">
                  <c:v>9.5490176932003124E-2</c:v>
                </c:pt>
                <c:pt idx="506">
                  <c:v>9.542018693203147E-2</c:v>
                </c:pt>
                <c:pt idx="507">
                  <c:v>9.532994432338171E-2</c:v>
                </c:pt>
                <c:pt idx="508">
                  <c:v>9.5251696931995866E-2</c:v>
                </c:pt>
                <c:pt idx="509">
                  <c:v>9.5167043387846206E-2</c:v>
                </c:pt>
                <c:pt idx="510">
                  <c:v>9.4876205193017427E-2</c:v>
                </c:pt>
                <c:pt idx="511">
                  <c:v>9.4797366932098726E-2</c:v>
                </c:pt>
                <c:pt idx="512">
                  <c:v>9.4725076932107299E-2</c:v>
                </c:pt>
                <c:pt idx="513">
                  <c:v>9.4658686115636215E-2</c:v>
                </c:pt>
                <c:pt idx="514">
                  <c:v>9.4587756932000389E-2</c:v>
                </c:pt>
                <c:pt idx="515">
                  <c:v>9.4527726932099654E-2</c:v>
                </c:pt>
                <c:pt idx="516">
                  <c:v>9.4457486931887047E-2</c:v>
                </c:pt>
                <c:pt idx="517">
                  <c:v>9.4416938199671563E-2</c:v>
                </c:pt>
                <c:pt idx="518">
                  <c:v>9.4398726932055865E-2</c:v>
                </c:pt>
                <c:pt idx="519">
                  <c:v>9.4420891880517388E-2</c:v>
                </c:pt>
                <c:pt idx="520">
                  <c:v>9.4439726931966561E-2</c:v>
                </c:pt>
                <c:pt idx="521">
                  <c:v>9.4416116932066529E-2</c:v>
                </c:pt>
                <c:pt idx="522">
                  <c:v>9.4237096932147324E-2</c:v>
                </c:pt>
                <c:pt idx="523">
                  <c:v>9.4094906932085109E-2</c:v>
                </c:pt>
                <c:pt idx="524">
                  <c:v>9.395735693206575E-2</c:v>
                </c:pt>
                <c:pt idx="525">
                  <c:v>9.38423548389693E-2</c:v>
                </c:pt>
                <c:pt idx="526">
                  <c:v>9.3754029962269669E-2</c:v>
                </c:pt>
                <c:pt idx="527">
                  <c:v>9.2698726932056275E-2</c:v>
                </c:pt>
                <c:pt idx="528">
                  <c:v>9.2483576931940092E-2</c:v>
                </c:pt>
                <c:pt idx="529">
                  <c:v>9.2048756932058495E-2</c:v>
                </c:pt>
                <c:pt idx="530">
                  <c:v>9.1669386932096586E-2</c:v>
                </c:pt>
                <c:pt idx="531">
                  <c:v>9.1372356931955778E-2</c:v>
                </c:pt>
                <c:pt idx="532">
                  <c:v>9.1091432195185007E-2</c:v>
                </c:pt>
                <c:pt idx="533">
                  <c:v>9.0821586932023024E-2</c:v>
                </c:pt>
                <c:pt idx="534">
                  <c:v>9.0612836932038476E-2</c:v>
                </c:pt>
                <c:pt idx="535">
                  <c:v>9.0450976932004323E-2</c:v>
                </c:pt>
                <c:pt idx="536">
                  <c:v>9.0287748671201484E-2</c:v>
                </c:pt>
                <c:pt idx="537">
                  <c:v>9.0237706932015271E-2</c:v>
                </c:pt>
                <c:pt idx="538">
                  <c:v>9.0184056602481633E-2</c:v>
                </c:pt>
                <c:pt idx="539">
                  <c:v>9.0136526932155903E-2</c:v>
                </c:pt>
                <c:pt idx="540">
                  <c:v>9.0108246932132374E-2</c:v>
                </c:pt>
                <c:pt idx="541">
                  <c:v>9.0083366932219633E-2</c:v>
                </c:pt>
                <c:pt idx="542">
                  <c:v>9.0047386932070594E-2</c:v>
                </c:pt>
                <c:pt idx="543">
                  <c:v>9.0025426931944708E-2</c:v>
                </c:pt>
                <c:pt idx="544">
                  <c:v>9.0029976932058275E-2</c:v>
                </c:pt>
                <c:pt idx="545">
                  <c:v>9.0076908750219786E-2</c:v>
                </c:pt>
                <c:pt idx="546">
                  <c:v>9.0081966932189061E-2</c:v>
                </c:pt>
                <c:pt idx="547">
                  <c:v>9.0082726932195101E-2</c:v>
                </c:pt>
                <c:pt idx="548">
                  <c:v>9.0081846932164922E-2</c:v>
                </c:pt>
                <c:pt idx="549">
                  <c:v>9.008826693211347E-2</c:v>
                </c:pt>
                <c:pt idx="550">
                  <c:v>9.0096492889529145E-2</c:v>
                </c:pt>
                <c:pt idx="551">
                  <c:v>9.0087826932020221E-2</c:v>
                </c:pt>
                <c:pt idx="552">
                  <c:v>9.0087446932116677E-2</c:v>
                </c:pt>
                <c:pt idx="553">
                  <c:v>9.0082726932038781E-2</c:v>
                </c:pt>
                <c:pt idx="554">
                  <c:v>9.0077188470516489E-2</c:v>
                </c:pt>
                <c:pt idx="555">
                  <c:v>9.0069926931917621E-2</c:v>
                </c:pt>
                <c:pt idx="556">
                  <c:v>9.0067726932218761E-2</c:v>
                </c:pt>
                <c:pt idx="557">
                  <c:v>9.0068318768871336E-2</c:v>
                </c:pt>
                <c:pt idx="558">
                  <c:v>9.0041566931986949E-2</c:v>
                </c:pt>
                <c:pt idx="559">
                  <c:v>9.0068146932068771E-2</c:v>
                </c:pt>
                <c:pt idx="560">
                  <c:v>9.0149846932135347E-2</c:v>
                </c:pt>
                <c:pt idx="561">
                  <c:v>9.0214186931987683E-2</c:v>
                </c:pt>
                <c:pt idx="562">
                  <c:v>9.0257584074890929E-2</c:v>
                </c:pt>
                <c:pt idx="563">
                  <c:v>9.0409152463891473E-2</c:v>
                </c:pt>
                <c:pt idx="564">
                  <c:v>9.0419186932052753E-2</c:v>
                </c:pt>
                <c:pt idx="565">
                  <c:v>9.0222626932145999E-2</c:v>
                </c:pt>
                <c:pt idx="566">
                  <c:v>8.9875696932153915E-2</c:v>
                </c:pt>
                <c:pt idx="567">
                  <c:v>8.9547626932102276E-2</c:v>
                </c:pt>
                <c:pt idx="568">
                  <c:v>8.9258576932166989E-2</c:v>
                </c:pt>
                <c:pt idx="569">
                  <c:v>8.8993033054478587E-2</c:v>
                </c:pt>
                <c:pt idx="570">
                  <c:v>8.8791446932077633E-2</c:v>
                </c:pt>
                <c:pt idx="571">
                  <c:v>8.8698726932051386E-2</c:v>
                </c:pt>
                <c:pt idx="572">
                  <c:v>8.8414298360618204E-2</c:v>
                </c:pt>
                <c:pt idx="573">
                  <c:v>8.8303286932287506E-2</c:v>
                </c:pt>
                <c:pt idx="574">
                  <c:v>8.8217986932093595E-2</c:v>
                </c:pt>
                <c:pt idx="575">
                  <c:v>8.8133916932108036E-2</c:v>
                </c:pt>
                <c:pt idx="576">
                  <c:v>8.7982250741518442E-2</c:v>
                </c:pt>
                <c:pt idx="577">
                  <c:v>8.7862066932089533E-2</c:v>
                </c:pt>
                <c:pt idx="578">
                  <c:v>8.7754076932029079E-2</c:v>
                </c:pt>
                <c:pt idx="579">
                  <c:v>8.7639116932081151E-2</c:v>
                </c:pt>
                <c:pt idx="580">
                  <c:v>8.7577908750276379E-2</c:v>
                </c:pt>
                <c:pt idx="581">
                  <c:v>8.736229836063103E-2</c:v>
                </c:pt>
                <c:pt idx="582">
                  <c:v>8.7319496932082075E-2</c:v>
                </c:pt>
                <c:pt idx="583">
                  <c:v>8.7246543258586939E-2</c:v>
                </c:pt>
                <c:pt idx="584">
                  <c:v>8.7198876932205849E-2</c:v>
                </c:pt>
                <c:pt idx="585">
                  <c:v>8.7158926932147551E-2</c:v>
                </c:pt>
                <c:pt idx="586">
                  <c:v>8.7145526932005168E-2</c:v>
                </c:pt>
                <c:pt idx="587">
                  <c:v>8.7192946932049153E-2</c:v>
                </c:pt>
                <c:pt idx="588">
                  <c:v>8.7258666932115148E-2</c:v>
                </c:pt>
                <c:pt idx="589">
                  <c:v>8.7333334074912727E-2</c:v>
                </c:pt>
                <c:pt idx="590">
                  <c:v>8.751241114264019E-2</c:v>
                </c:pt>
                <c:pt idx="591">
                  <c:v>8.7534906932091872E-2</c:v>
                </c:pt>
                <c:pt idx="592">
                  <c:v>8.7562786932124936E-2</c:v>
                </c:pt>
                <c:pt idx="593">
                  <c:v>8.7605306932090343E-2</c:v>
                </c:pt>
                <c:pt idx="594">
                  <c:v>8.7721046932031754E-2</c:v>
                </c:pt>
                <c:pt idx="595">
                  <c:v>8.7839680955013932E-2</c:v>
                </c:pt>
                <c:pt idx="596">
                  <c:v>8.8001906932049678E-2</c:v>
                </c:pt>
                <c:pt idx="597">
                  <c:v>8.8271555879416042E-2</c:v>
                </c:pt>
                <c:pt idx="598">
                  <c:v>8.8936846497276179E-2</c:v>
                </c:pt>
                <c:pt idx="599">
                  <c:v>8.9030586932025813E-2</c:v>
                </c:pt>
                <c:pt idx="600">
                  <c:v>8.9113246932001289E-2</c:v>
                </c:pt>
                <c:pt idx="601">
                  <c:v>8.9189817841102581E-2</c:v>
                </c:pt>
                <c:pt idx="602">
                  <c:v>8.9266426932084642E-2</c:v>
                </c:pt>
                <c:pt idx="603">
                  <c:v>8.931850693207366E-2</c:v>
                </c:pt>
                <c:pt idx="604">
                  <c:v>8.9493476931991722E-2</c:v>
                </c:pt>
                <c:pt idx="605">
                  <c:v>8.9897876931999576E-2</c:v>
                </c:pt>
                <c:pt idx="606">
                  <c:v>9.0162770410302073E-2</c:v>
                </c:pt>
                <c:pt idx="607">
                  <c:v>9.1185918421444967E-2</c:v>
                </c:pt>
                <c:pt idx="608">
                  <c:v>9.1429726932005906E-2</c:v>
                </c:pt>
                <c:pt idx="609">
                  <c:v>9.1736666932106914E-2</c:v>
                </c:pt>
                <c:pt idx="610">
                  <c:v>9.1950956932095096E-2</c:v>
                </c:pt>
                <c:pt idx="611">
                  <c:v>9.2146956932168678E-2</c:v>
                </c:pt>
                <c:pt idx="612">
                  <c:v>9.229769693214962E-2</c:v>
                </c:pt>
                <c:pt idx="613">
                  <c:v>9.2469173990949116E-2</c:v>
                </c:pt>
                <c:pt idx="614">
                  <c:v>9.2659726932097897E-2</c:v>
                </c:pt>
                <c:pt idx="615">
                  <c:v>9.2791188470528141E-2</c:v>
                </c:pt>
                <c:pt idx="616">
                  <c:v>9.3377648500691635E-2</c:v>
                </c:pt>
                <c:pt idx="617">
                  <c:v>9.3521716932002619E-2</c:v>
                </c:pt>
                <c:pt idx="618">
                  <c:v>9.3736756931988907E-2</c:v>
                </c:pt>
                <c:pt idx="619">
                  <c:v>9.3972339835261209E-2</c:v>
                </c:pt>
                <c:pt idx="620">
                  <c:v>9.431915246395306E-2</c:v>
                </c:pt>
                <c:pt idx="621">
                  <c:v>9.4838886932024025E-2</c:v>
                </c:pt>
                <c:pt idx="622">
                  <c:v>9.52993269320217E-2</c:v>
                </c:pt>
                <c:pt idx="623">
                  <c:v>9.5815817841241824E-2</c:v>
                </c:pt>
                <c:pt idx="624">
                  <c:v>9.7391089250919549E-2</c:v>
                </c:pt>
                <c:pt idx="625">
                  <c:v>9.8150376416555218E-2</c:v>
                </c:pt>
                <c:pt idx="626">
                  <c:v>9.8973626932078673E-2</c:v>
                </c:pt>
                <c:pt idx="627">
                  <c:v>9.988397693200568E-2</c:v>
                </c:pt>
                <c:pt idx="628">
                  <c:v>0.10084101693205128</c:v>
                </c:pt>
                <c:pt idx="629">
                  <c:v>0.10179070693206427</c:v>
                </c:pt>
                <c:pt idx="630">
                  <c:v>0.10262657387085028</c:v>
                </c:pt>
                <c:pt idx="631">
                  <c:v>0.10332327693200227</c:v>
                </c:pt>
                <c:pt idx="632">
                  <c:v>0.10372729836063854</c:v>
                </c:pt>
                <c:pt idx="633">
                  <c:v>0.10523107021562339</c:v>
                </c:pt>
                <c:pt idx="634">
                  <c:v>0.10560489693202157</c:v>
                </c:pt>
                <c:pt idx="635">
                  <c:v>0.10598023693199821</c:v>
                </c:pt>
                <c:pt idx="636">
                  <c:v>0.10634959693202006</c:v>
                </c:pt>
                <c:pt idx="637">
                  <c:v>0.10668649776536654</c:v>
                </c:pt>
                <c:pt idx="638">
                  <c:v>0.10705955693205738</c:v>
                </c:pt>
                <c:pt idx="639">
                  <c:v>0.10738390693205702</c:v>
                </c:pt>
                <c:pt idx="640">
                  <c:v>0.10775282693209931</c:v>
                </c:pt>
                <c:pt idx="641">
                  <c:v>0.10798122693205414</c:v>
                </c:pt>
                <c:pt idx="642">
                  <c:v>0.10897545827531019</c:v>
                </c:pt>
                <c:pt idx="643">
                  <c:v>0.10928287910591905</c:v>
                </c:pt>
                <c:pt idx="644">
                  <c:v>0.10974035046149311</c:v>
                </c:pt>
                <c:pt idx="645">
                  <c:v>0.11009997693204809</c:v>
                </c:pt>
                <c:pt idx="646">
                  <c:v>0.11045507693198431</c:v>
                </c:pt>
                <c:pt idx="647">
                  <c:v>0.11079983693201712</c:v>
                </c:pt>
                <c:pt idx="648">
                  <c:v>0.11126452693216038</c:v>
                </c:pt>
                <c:pt idx="649">
                  <c:v>0.11161802285045042</c:v>
                </c:pt>
                <c:pt idx="650">
                  <c:v>0.11188166810852351</c:v>
                </c:pt>
                <c:pt idx="651">
                  <c:v>0.11293517137649189</c:v>
                </c:pt>
                <c:pt idx="652">
                  <c:v>0.11315442693208411</c:v>
                </c:pt>
                <c:pt idx="653">
                  <c:v>0.11345694693206099</c:v>
                </c:pt>
                <c:pt idx="654">
                  <c:v>0.11376275693213245</c:v>
                </c:pt>
                <c:pt idx="655">
                  <c:v>0.11419393101371611</c:v>
                </c:pt>
                <c:pt idx="656">
                  <c:v>0.11477295693214273</c:v>
                </c:pt>
                <c:pt idx="657">
                  <c:v>0.11529408693212417</c:v>
                </c:pt>
                <c:pt idx="658">
                  <c:v>0.11578334693214742</c:v>
                </c:pt>
                <c:pt idx="659">
                  <c:v>0.11601472693205039</c:v>
                </c:pt>
                <c:pt idx="660">
                  <c:v>0.11740592693199403</c:v>
                </c:pt>
                <c:pt idx="661">
                  <c:v>0.11789230693202057</c:v>
                </c:pt>
                <c:pt idx="662">
                  <c:v>0.11837326301453288</c:v>
                </c:pt>
                <c:pt idx="663">
                  <c:v>0.11887262693205969</c:v>
                </c:pt>
                <c:pt idx="664">
                  <c:v>0.11925095693207766</c:v>
                </c:pt>
                <c:pt idx="665">
                  <c:v>0.11962057693213524</c:v>
                </c:pt>
                <c:pt idx="666">
                  <c:v>0.11995131693204542</c:v>
                </c:pt>
                <c:pt idx="667">
                  <c:v>0.12025227041040409</c:v>
                </c:pt>
                <c:pt idx="668">
                  <c:v>0.12042966632600383</c:v>
                </c:pt>
                <c:pt idx="669">
                  <c:v>0.12144586978921268</c:v>
                </c:pt>
                <c:pt idx="670">
                  <c:v>0.12180613693202247</c:v>
                </c:pt>
                <c:pt idx="671">
                  <c:v>0.12245279693196665</c:v>
                </c:pt>
                <c:pt idx="672">
                  <c:v>0.12303086693205501</c:v>
                </c:pt>
                <c:pt idx="673">
                  <c:v>0.12364219631976425</c:v>
                </c:pt>
                <c:pt idx="674">
                  <c:v>0.12413105693211435</c:v>
                </c:pt>
                <c:pt idx="675">
                  <c:v>0.12456564693201244</c:v>
                </c:pt>
                <c:pt idx="676">
                  <c:v>0.12495652693199588</c:v>
                </c:pt>
                <c:pt idx="677">
                  <c:v>0.12523659649728813</c:v>
                </c:pt>
                <c:pt idx="678">
                  <c:v>0.12985690135073469</c:v>
                </c:pt>
                <c:pt idx="679">
                  <c:v>0.13055121651542834</c:v>
                </c:pt>
                <c:pt idx="680">
                  <c:v>0.13103549693208549</c:v>
                </c:pt>
                <c:pt idx="681">
                  <c:v>0.13148637693208798</c:v>
                </c:pt>
                <c:pt idx="682">
                  <c:v>0.13179456254844979</c:v>
                </c:pt>
                <c:pt idx="683">
                  <c:v>0.13315872693205222</c:v>
                </c:pt>
                <c:pt idx="684">
                  <c:v>0.13337724693212749</c:v>
                </c:pt>
                <c:pt idx="685">
                  <c:v>0.13379031456094026</c:v>
                </c:pt>
                <c:pt idx="686">
                  <c:v>0.13414110693209125</c:v>
                </c:pt>
                <c:pt idx="687">
                  <c:v>0.1345567069319884</c:v>
                </c:pt>
                <c:pt idx="688">
                  <c:v>0.1349067869320919</c:v>
                </c:pt>
                <c:pt idx="689">
                  <c:v>0.13525909693201754</c:v>
                </c:pt>
                <c:pt idx="690">
                  <c:v>0.13547848642572546</c:v>
                </c:pt>
                <c:pt idx="691">
                  <c:v>0.13572275919011645</c:v>
                </c:pt>
                <c:pt idx="692">
                  <c:v>0.13693606026538419</c:v>
                </c:pt>
                <c:pt idx="693">
                  <c:v>0.13737306693208495</c:v>
                </c:pt>
                <c:pt idx="694">
                  <c:v>0.13805533693202676</c:v>
                </c:pt>
                <c:pt idx="695">
                  <c:v>0.13863217693199203</c:v>
                </c:pt>
                <c:pt idx="696">
                  <c:v>0.13920448883690995</c:v>
                </c:pt>
                <c:pt idx="697">
                  <c:v>0.13966979693199733</c:v>
                </c:pt>
                <c:pt idx="698">
                  <c:v>0.1400706085110528</c:v>
                </c:pt>
                <c:pt idx="699">
                  <c:v>0.14132324693201781</c:v>
                </c:pt>
                <c:pt idx="700">
                  <c:v>0.14155386693205685</c:v>
                </c:pt>
                <c:pt idx="701">
                  <c:v>0.14179468042038934</c:v>
                </c:pt>
                <c:pt idx="702">
                  <c:v>0.14205616693195111</c:v>
                </c:pt>
                <c:pt idx="703">
                  <c:v>0.14228553693196488</c:v>
                </c:pt>
                <c:pt idx="704">
                  <c:v>0.1424922469319938</c:v>
                </c:pt>
                <c:pt idx="705">
                  <c:v>0.14268062693200534</c:v>
                </c:pt>
                <c:pt idx="706">
                  <c:v>0.14279128248749373</c:v>
                </c:pt>
                <c:pt idx="707">
                  <c:v>0.14286197693201075</c:v>
                </c:pt>
                <c:pt idx="708">
                  <c:v>0.14302272693205964</c:v>
                </c:pt>
                <c:pt idx="709">
                  <c:v>0.14300728693200426</c:v>
                </c:pt>
                <c:pt idx="710">
                  <c:v>0.14301923693194851</c:v>
                </c:pt>
                <c:pt idx="711">
                  <c:v>0.14316672693209398</c:v>
                </c:pt>
                <c:pt idx="712">
                  <c:v>0.14335927693210238</c:v>
                </c:pt>
                <c:pt idx="713">
                  <c:v>0.14348249223824894</c:v>
                </c:pt>
                <c:pt idx="714">
                  <c:v>0.1433960869320714</c:v>
                </c:pt>
                <c:pt idx="715">
                  <c:v>0.14305945295943445</c:v>
                </c:pt>
                <c:pt idx="716">
                  <c:v>0.14199387327352042</c:v>
                </c:pt>
                <c:pt idx="717">
                  <c:v>0.14167324693210048</c:v>
                </c:pt>
                <c:pt idx="718">
                  <c:v>0.14141120693194864</c:v>
                </c:pt>
                <c:pt idx="719">
                  <c:v>0.14116531876881311</c:v>
                </c:pt>
                <c:pt idx="720">
                  <c:v>0.14096876693199079</c:v>
                </c:pt>
                <c:pt idx="721">
                  <c:v>0.14076955693205662</c:v>
                </c:pt>
                <c:pt idx="722">
                  <c:v>0.14061810693209509</c:v>
                </c:pt>
                <c:pt idx="723">
                  <c:v>0.1405073022744574</c:v>
                </c:pt>
                <c:pt idx="724">
                  <c:v>0.14005872693202548</c:v>
                </c:pt>
                <c:pt idx="725">
                  <c:v>0.13999195666178821</c:v>
                </c:pt>
                <c:pt idx="726">
                  <c:v>0.13969859693199282</c:v>
                </c:pt>
                <c:pt idx="727">
                  <c:v>0.13896541693210906</c:v>
                </c:pt>
                <c:pt idx="728">
                  <c:v>0.13813084693204303</c:v>
                </c:pt>
                <c:pt idx="729">
                  <c:v>0.13728605693199825</c:v>
                </c:pt>
                <c:pt idx="730">
                  <c:v>0.13662230693202559</c:v>
                </c:pt>
                <c:pt idx="731">
                  <c:v>0.13625872693204144</c:v>
                </c:pt>
                <c:pt idx="732">
                  <c:v>0.13336362166890581</c:v>
                </c:pt>
                <c:pt idx="733">
                  <c:v>0.13299968693202402</c:v>
                </c:pt>
                <c:pt idx="734">
                  <c:v>0.13231410693212808</c:v>
                </c:pt>
                <c:pt idx="735">
                  <c:v>0.13153781693206668</c:v>
                </c:pt>
                <c:pt idx="736">
                  <c:v>0.13091613693200088</c:v>
                </c:pt>
                <c:pt idx="737">
                  <c:v>0.13058372693205911</c:v>
                </c:pt>
                <c:pt idx="738">
                  <c:v>0.1291776373798541</c:v>
                </c:pt>
                <c:pt idx="739">
                  <c:v>0.12883908775688724</c:v>
                </c:pt>
                <c:pt idx="740">
                  <c:v>0.12840660693210282</c:v>
                </c:pt>
                <c:pt idx="741">
                  <c:v>0.12808182693214576</c:v>
                </c:pt>
                <c:pt idx="742">
                  <c:v>0.12782023693195299</c:v>
                </c:pt>
                <c:pt idx="743">
                  <c:v>0.12770815693212967</c:v>
                </c:pt>
                <c:pt idx="744">
                  <c:v>0.12759257387082812</c:v>
                </c:pt>
                <c:pt idx="745">
                  <c:v>0.12753457006931512</c:v>
                </c:pt>
                <c:pt idx="746">
                  <c:v>0.12761872693205589</c:v>
                </c:pt>
                <c:pt idx="747">
                  <c:v>0.12764784693213471</c:v>
                </c:pt>
                <c:pt idx="748">
                  <c:v>0.12769972693197928</c:v>
                </c:pt>
                <c:pt idx="749">
                  <c:v>0.12773717693207232</c:v>
                </c:pt>
                <c:pt idx="750">
                  <c:v>0.1277761669320796</c:v>
                </c:pt>
                <c:pt idx="751">
                  <c:v>0.12781274755069205</c:v>
                </c:pt>
                <c:pt idx="752">
                  <c:v>0.1278166269320451</c:v>
                </c:pt>
                <c:pt idx="753">
                  <c:v>0.12781572693202747</c:v>
                </c:pt>
                <c:pt idx="754">
                  <c:v>0.12780972693207104</c:v>
                </c:pt>
                <c:pt idx="755">
                  <c:v>0.12779472693205207</c:v>
                </c:pt>
                <c:pt idx="756">
                  <c:v>0.12764569662908798</c:v>
                </c:pt>
                <c:pt idx="757">
                  <c:v>0.12766776141479852</c:v>
                </c:pt>
                <c:pt idx="758">
                  <c:v>0.12769517374073303</c:v>
                </c:pt>
                <c:pt idx="759">
                  <c:v>0.12779633693202186</c:v>
                </c:pt>
                <c:pt idx="760">
                  <c:v>0.12796932693203189</c:v>
                </c:pt>
                <c:pt idx="761">
                  <c:v>0.12813856693207981</c:v>
                </c:pt>
                <c:pt idx="762">
                  <c:v>0.12828700693195572</c:v>
                </c:pt>
                <c:pt idx="763">
                  <c:v>0.12841211582089329</c:v>
                </c:pt>
                <c:pt idx="764">
                  <c:v>0.12843537753437317</c:v>
                </c:pt>
                <c:pt idx="765">
                  <c:v>0.128594976932078</c:v>
                </c:pt>
                <c:pt idx="766">
                  <c:v>0.12872530693199735</c:v>
                </c:pt>
                <c:pt idx="767">
                  <c:v>0.12884063693206826</c:v>
                </c:pt>
                <c:pt idx="768">
                  <c:v>0.12895786693215427</c:v>
                </c:pt>
                <c:pt idx="769">
                  <c:v>0.12905864445782811</c:v>
                </c:pt>
                <c:pt idx="770">
                  <c:v>0.12919786693207413</c:v>
                </c:pt>
                <c:pt idx="771">
                  <c:v>0.12931252693192619</c:v>
                </c:pt>
                <c:pt idx="772">
                  <c:v>0.12936799008996047</c:v>
                </c:pt>
                <c:pt idx="773">
                  <c:v>0.12959872693200225</c:v>
                </c:pt>
                <c:pt idx="774">
                  <c:v>0.12958062693195416</c:v>
                </c:pt>
                <c:pt idx="775">
                  <c:v>0.12954558693203921</c:v>
                </c:pt>
                <c:pt idx="776">
                  <c:v>0.12952614961265851</c:v>
                </c:pt>
                <c:pt idx="777">
                  <c:v>0.12950327693206987</c:v>
                </c:pt>
                <c:pt idx="778">
                  <c:v>0.12950132693200089</c:v>
                </c:pt>
                <c:pt idx="779">
                  <c:v>0.12949112693209486</c:v>
                </c:pt>
                <c:pt idx="780">
                  <c:v>0.12948245827523408</c:v>
                </c:pt>
                <c:pt idx="781">
                  <c:v>0.12939372693205087</c:v>
                </c:pt>
                <c:pt idx="782">
                  <c:v>0.12936422693199745</c:v>
                </c:pt>
                <c:pt idx="783">
                  <c:v>0.12932542796295365</c:v>
                </c:pt>
                <c:pt idx="784">
                  <c:v>0.12932306693214457</c:v>
                </c:pt>
                <c:pt idx="785">
                  <c:v>0.12942794693204007</c:v>
                </c:pt>
                <c:pt idx="786">
                  <c:v>0.12955087693208611</c:v>
                </c:pt>
                <c:pt idx="787">
                  <c:v>0.12966077693215539</c:v>
                </c:pt>
                <c:pt idx="788">
                  <c:v>0.12976922693202653</c:v>
                </c:pt>
                <c:pt idx="789">
                  <c:v>0.12996543905323676</c:v>
                </c:pt>
                <c:pt idx="790">
                  <c:v>0.13092872693205493</c:v>
                </c:pt>
                <c:pt idx="791">
                  <c:v>0.1310800769320366</c:v>
                </c:pt>
                <c:pt idx="792">
                  <c:v>0.13150710693201972</c:v>
                </c:pt>
                <c:pt idx="793">
                  <c:v>0.13182186693200038</c:v>
                </c:pt>
                <c:pt idx="794">
                  <c:v>0.13206539693219099</c:v>
                </c:pt>
                <c:pt idx="795">
                  <c:v>0.13229549693208753</c:v>
                </c:pt>
                <c:pt idx="796">
                  <c:v>0.13248116222618478</c:v>
                </c:pt>
                <c:pt idx="797">
                  <c:v>0.1326977569320178</c:v>
                </c:pt>
                <c:pt idx="798">
                  <c:v>0.13285349616286624</c:v>
                </c:pt>
                <c:pt idx="799">
                  <c:v>0.13325998466405053</c:v>
                </c:pt>
                <c:pt idx="800">
                  <c:v>0.13339569693205533</c:v>
                </c:pt>
                <c:pt idx="801">
                  <c:v>0.13347944693204283</c:v>
                </c:pt>
                <c:pt idx="802">
                  <c:v>0.13358457229284681</c:v>
                </c:pt>
                <c:pt idx="803">
                  <c:v>0.13367279693213163</c:v>
                </c:pt>
                <c:pt idx="804">
                  <c:v>0.133745236932171</c:v>
                </c:pt>
                <c:pt idx="805">
                  <c:v>0.13370708693203426</c:v>
                </c:pt>
                <c:pt idx="806">
                  <c:v>0.13356550693205804</c:v>
                </c:pt>
                <c:pt idx="807">
                  <c:v>0.13347658407491281</c:v>
                </c:pt>
                <c:pt idx="808">
                  <c:v>0.13323167608469078</c:v>
                </c:pt>
                <c:pt idx="809">
                  <c:v>0.13322454693202701</c:v>
                </c:pt>
                <c:pt idx="810">
                  <c:v>0.13319632693202266</c:v>
                </c:pt>
                <c:pt idx="811">
                  <c:v>0.13317702693207423</c:v>
                </c:pt>
                <c:pt idx="812">
                  <c:v>0.1331440669320898</c:v>
                </c:pt>
                <c:pt idx="813">
                  <c:v>0.13301794693202851</c:v>
                </c:pt>
                <c:pt idx="814">
                  <c:v>0.13283937641651278</c:v>
                </c:pt>
                <c:pt idx="815">
                  <c:v>0.132669256343803</c:v>
                </c:pt>
                <c:pt idx="816">
                  <c:v>0.1317937069320152</c:v>
                </c:pt>
                <c:pt idx="817">
                  <c:v>0.13153811693210571</c:v>
                </c:pt>
                <c:pt idx="818">
                  <c:v>0.13138206693213306</c:v>
                </c:pt>
                <c:pt idx="819">
                  <c:v>0.1312497569320783</c:v>
                </c:pt>
                <c:pt idx="820">
                  <c:v>0.13111315992178163</c:v>
                </c:pt>
                <c:pt idx="821">
                  <c:v>0.13098517693201472</c:v>
                </c:pt>
                <c:pt idx="822">
                  <c:v>0.13087403693211286</c:v>
                </c:pt>
                <c:pt idx="823">
                  <c:v>0.13079009201136671</c:v>
                </c:pt>
                <c:pt idx="824">
                  <c:v>0.13030347137650722</c:v>
                </c:pt>
                <c:pt idx="825">
                  <c:v>0.13003749693203304</c:v>
                </c:pt>
                <c:pt idx="826">
                  <c:v>0.12976035579788459</c:v>
                </c:pt>
                <c:pt idx="827">
                  <c:v>0.12946665693208104</c:v>
                </c:pt>
                <c:pt idx="828">
                  <c:v>0.12926849693215559</c:v>
                </c:pt>
                <c:pt idx="829">
                  <c:v>0.12909333693217206</c:v>
                </c:pt>
                <c:pt idx="830">
                  <c:v>0.12891404693205288</c:v>
                </c:pt>
                <c:pt idx="831">
                  <c:v>0.12876787126194245</c:v>
                </c:pt>
                <c:pt idx="832">
                  <c:v>0.12869544121775789</c:v>
                </c:pt>
                <c:pt idx="833">
                  <c:v>0.12834562693213059</c:v>
                </c:pt>
                <c:pt idx="834">
                  <c:v>0.12827413693219114</c:v>
                </c:pt>
                <c:pt idx="835">
                  <c:v>0.12819876693221488</c:v>
                </c:pt>
                <c:pt idx="836">
                  <c:v>0.12811955693202037</c:v>
                </c:pt>
                <c:pt idx="837">
                  <c:v>0.12807155693197103</c:v>
                </c:pt>
                <c:pt idx="838">
                  <c:v>0.12804159151521333</c:v>
                </c:pt>
                <c:pt idx="839">
                  <c:v>0.12801285550349917</c:v>
                </c:pt>
                <c:pt idx="840">
                  <c:v>0.12793707744762628</c:v>
                </c:pt>
                <c:pt idx="841">
                  <c:v>0.12790649693207001</c:v>
                </c:pt>
                <c:pt idx="842">
                  <c:v>0.12784497693202468</c:v>
                </c:pt>
                <c:pt idx="843">
                  <c:v>0.12778330693198825</c:v>
                </c:pt>
                <c:pt idx="844">
                  <c:v>0.12774877847844834</c:v>
                </c:pt>
                <c:pt idx="845">
                  <c:v>0.12771082693180347</c:v>
                </c:pt>
                <c:pt idx="846">
                  <c:v>0.12767860693216448</c:v>
                </c:pt>
                <c:pt idx="847">
                  <c:v>0.12764732693199221</c:v>
                </c:pt>
                <c:pt idx="848">
                  <c:v>0.12763472693204392</c:v>
                </c:pt>
                <c:pt idx="849">
                  <c:v>0.12760536329571437</c:v>
                </c:pt>
                <c:pt idx="850">
                  <c:v>0.12761177693201375</c:v>
                </c:pt>
                <c:pt idx="851">
                  <c:v>0.12761768797105333</c:v>
                </c:pt>
                <c:pt idx="852">
                  <c:v>0.12761122693186167</c:v>
                </c:pt>
                <c:pt idx="853">
                  <c:v>0.12755286693206358</c:v>
                </c:pt>
                <c:pt idx="854">
                  <c:v>0.12729198693203614</c:v>
                </c:pt>
                <c:pt idx="855">
                  <c:v>0.12716337693204594</c:v>
                </c:pt>
                <c:pt idx="856">
                  <c:v>0.12707052003550245</c:v>
                </c:pt>
                <c:pt idx="857">
                  <c:v>0.12647418026537594</c:v>
                </c:pt>
                <c:pt idx="858">
                  <c:v>0.12589570693212693</c:v>
                </c:pt>
                <c:pt idx="859">
                  <c:v>0.1250085569320305</c:v>
                </c:pt>
                <c:pt idx="860">
                  <c:v>0.12406102693208254</c:v>
                </c:pt>
                <c:pt idx="861">
                  <c:v>0.12320302693203189</c:v>
                </c:pt>
                <c:pt idx="862">
                  <c:v>0.12249138672586923</c:v>
                </c:pt>
                <c:pt idx="863">
                  <c:v>0.12164589693213657</c:v>
                </c:pt>
                <c:pt idx="864">
                  <c:v>0.12129472693204946</c:v>
                </c:pt>
                <c:pt idx="865">
                  <c:v>0.11958759836059585</c:v>
                </c:pt>
                <c:pt idx="866">
                  <c:v>0.11917310693200989</c:v>
                </c:pt>
                <c:pt idx="867">
                  <c:v>0.11868856693212138</c:v>
                </c:pt>
                <c:pt idx="868">
                  <c:v>0.11820327693207844</c:v>
                </c:pt>
                <c:pt idx="869">
                  <c:v>0.1177003970350512</c:v>
                </c:pt>
                <c:pt idx="870">
                  <c:v>0.11720442693209066</c:v>
                </c:pt>
                <c:pt idx="871">
                  <c:v>0.11680129693203867</c:v>
                </c:pt>
                <c:pt idx="872">
                  <c:v>0.11655616026540372</c:v>
                </c:pt>
                <c:pt idx="873">
                  <c:v>0.11609184056841571</c:v>
                </c:pt>
                <c:pt idx="874">
                  <c:v>0.11601408693212534</c:v>
                </c:pt>
                <c:pt idx="875">
                  <c:v>0.11594574755068265</c:v>
                </c:pt>
                <c:pt idx="876">
                  <c:v>0.11594504693212571</c:v>
                </c:pt>
                <c:pt idx="877">
                  <c:v>0.11609987693205426</c:v>
                </c:pt>
                <c:pt idx="878">
                  <c:v>0.11633163693213078</c:v>
                </c:pt>
                <c:pt idx="879">
                  <c:v>0.11650946693221442</c:v>
                </c:pt>
                <c:pt idx="880">
                  <c:v>0.11671072693201268</c:v>
                </c:pt>
                <c:pt idx="881">
                  <c:v>0.11727905016434192</c:v>
                </c:pt>
                <c:pt idx="882">
                  <c:v>0.11737176693222295</c:v>
                </c:pt>
                <c:pt idx="883">
                  <c:v>0.11741927693194043</c:v>
                </c:pt>
                <c:pt idx="884">
                  <c:v>0.11748604693215725</c:v>
                </c:pt>
                <c:pt idx="885">
                  <c:v>0.1175322269321839</c:v>
                </c:pt>
                <c:pt idx="886">
                  <c:v>0.11758831456080543</c:v>
                </c:pt>
                <c:pt idx="887">
                  <c:v>0.11763654693200465</c:v>
                </c:pt>
                <c:pt idx="888">
                  <c:v>0.11765806026539849</c:v>
                </c:pt>
                <c:pt idx="889">
                  <c:v>0.11773589560678488</c:v>
                </c:pt>
                <c:pt idx="890">
                  <c:v>0.11765004693211267</c:v>
                </c:pt>
                <c:pt idx="891">
                  <c:v>0.11737027693196467</c:v>
                </c:pt>
                <c:pt idx="892">
                  <c:v>0.11709609806607091</c:v>
                </c:pt>
                <c:pt idx="893">
                  <c:v>0.1168277969320286</c:v>
                </c:pt>
                <c:pt idx="894">
                  <c:v>0.11661067693201232</c:v>
                </c:pt>
                <c:pt idx="895">
                  <c:v>0.11650071178051746</c:v>
                </c:pt>
                <c:pt idx="896">
                  <c:v>0.11687747693206063</c:v>
                </c:pt>
                <c:pt idx="897">
                  <c:v>0.11701260693203608</c:v>
                </c:pt>
                <c:pt idx="898">
                  <c:v>0.11736110693200885</c:v>
                </c:pt>
                <c:pt idx="899">
                  <c:v>0.11778888157118672</c:v>
                </c:pt>
                <c:pt idx="900">
                  <c:v>0.11828510693197813</c:v>
                </c:pt>
                <c:pt idx="901">
                  <c:v>0.11863054693201036</c:v>
                </c:pt>
                <c:pt idx="902">
                  <c:v>0.11892800693200911</c:v>
                </c:pt>
                <c:pt idx="903">
                  <c:v>0.11920988693213985</c:v>
                </c:pt>
                <c:pt idx="904">
                  <c:v>0.11949740509301421</c:v>
                </c:pt>
                <c:pt idx="905">
                  <c:v>0.12013628430908341</c:v>
                </c:pt>
                <c:pt idx="906">
                  <c:v>0.12029944693207995</c:v>
                </c:pt>
                <c:pt idx="907">
                  <c:v>0.12046480693206263</c:v>
                </c:pt>
                <c:pt idx="908">
                  <c:v>0.12057736693198251</c:v>
                </c:pt>
                <c:pt idx="909">
                  <c:v>0.1206055069320513</c:v>
                </c:pt>
                <c:pt idx="910">
                  <c:v>0.12063146693223814</c:v>
                </c:pt>
                <c:pt idx="911">
                  <c:v>0.12065594342681152</c:v>
                </c:pt>
                <c:pt idx="912">
                  <c:v>0.12062549405540324</c:v>
                </c:pt>
                <c:pt idx="913">
                  <c:v>0.12040819084953114</c:v>
                </c:pt>
                <c:pt idx="914">
                  <c:v>0.12034861693209109</c:v>
                </c:pt>
                <c:pt idx="915">
                  <c:v>0.12029592693201607</c:v>
                </c:pt>
                <c:pt idx="916">
                  <c:v>0.1201210169320035</c:v>
                </c:pt>
                <c:pt idx="917">
                  <c:v>0.11993668569495242</c:v>
                </c:pt>
                <c:pt idx="918">
                  <c:v>0.11976675693206573</c:v>
                </c:pt>
                <c:pt idx="919">
                  <c:v>0.1195793869320454</c:v>
                </c:pt>
                <c:pt idx="920">
                  <c:v>0.11945276693212747</c:v>
                </c:pt>
                <c:pt idx="921">
                  <c:v>0.11939472693205744</c:v>
                </c:pt>
                <c:pt idx="922">
                  <c:v>0.11889112129837542</c:v>
                </c:pt>
                <c:pt idx="923">
                  <c:v>0.11909708693212906</c:v>
                </c:pt>
                <c:pt idx="924">
                  <c:v>0.11941700528258536</c:v>
                </c:pt>
                <c:pt idx="925">
                  <c:v>0.11969191693205516</c:v>
                </c:pt>
                <c:pt idx="926">
                  <c:v>0.12002498693206576</c:v>
                </c:pt>
                <c:pt idx="927">
                  <c:v>0.12029264693205732</c:v>
                </c:pt>
                <c:pt idx="928">
                  <c:v>0.12055646693210065</c:v>
                </c:pt>
                <c:pt idx="929">
                  <c:v>0.12076714693195356</c:v>
                </c:pt>
                <c:pt idx="930">
                  <c:v>0.12094914359867914</c:v>
                </c:pt>
                <c:pt idx="931">
                  <c:v>0.1214728335986166</c:v>
                </c:pt>
                <c:pt idx="932">
                  <c:v>0.12152184693202628</c:v>
                </c:pt>
                <c:pt idx="933">
                  <c:v>0.12158100693216056</c:v>
                </c:pt>
                <c:pt idx="934">
                  <c:v>0.12163462693209226</c:v>
                </c:pt>
                <c:pt idx="935">
                  <c:v>0.12168917693199433</c:v>
                </c:pt>
                <c:pt idx="936">
                  <c:v>0.12170872693219792</c:v>
                </c:pt>
                <c:pt idx="937">
                  <c:v>0.12169643969801314</c:v>
                </c:pt>
                <c:pt idx="938">
                  <c:v>0.12147576490684742</c:v>
                </c:pt>
                <c:pt idx="939">
                  <c:v>0.12140180693198488</c:v>
                </c:pt>
                <c:pt idx="940">
                  <c:v>0.121370546931999</c:v>
                </c:pt>
                <c:pt idx="941">
                  <c:v>0.1215301269321003</c:v>
                </c:pt>
                <c:pt idx="942">
                  <c:v>0.12169202590116868</c:v>
                </c:pt>
                <c:pt idx="943">
                  <c:v>0.12182265693206773</c:v>
                </c:pt>
                <c:pt idx="944">
                  <c:v>0.12194291693214154</c:v>
                </c:pt>
                <c:pt idx="945">
                  <c:v>0.12200197693213966</c:v>
                </c:pt>
                <c:pt idx="946">
                  <c:v>0.12202872693207212</c:v>
                </c:pt>
                <c:pt idx="947">
                  <c:v>0.12210886486310812</c:v>
                </c:pt>
                <c:pt idx="948">
                  <c:v>0.12212393745826944</c:v>
                </c:pt>
                <c:pt idx="949">
                  <c:v>0.12215985193209633</c:v>
                </c:pt>
                <c:pt idx="950">
                  <c:v>0.12230144693205602</c:v>
                </c:pt>
                <c:pt idx="951">
                  <c:v>0.12247791693215504</c:v>
                </c:pt>
                <c:pt idx="952">
                  <c:v>0.12260516693196166</c:v>
                </c:pt>
                <c:pt idx="953">
                  <c:v>0.12276400693214384</c:v>
                </c:pt>
                <c:pt idx="954">
                  <c:v>0.12290183109878683</c:v>
                </c:pt>
                <c:pt idx="955">
                  <c:v>0.1229487269320515</c:v>
                </c:pt>
                <c:pt idx="956">
                  <c:v>0.12327833158319379</c:v>
                </c:pt>
                <c:pt idx="957">
                  <c:v>0.12338763693205124</c:v>
                </c:pt>
                <c:pt idx="958">
                  <c:v>0.12351607693214817</c:v>
                </c:pt>
                <c:pt idx="959">
                  <c:v>0.12364315693208994</c:v>
                </c:pt>
                <c:pt idx="960">
                  <c:v>0.12375666693208132</c:v>
                </c:pt>
                <c:pt idx="961">
                  <c:v>0.12387444858160279</c:v>
                </c:pt>
                <c:pt idx="962">
                  <c:v>0.12399716693207097</c:v>
                </c:pt>
                <c:pt idx="963">
                  <c:v>0.12414025693198028</c:v>
                </c:pt>
                <c:pt idx="964">
                  <c:v>0.12459143745836343</c:v>
                </c:pt>
                <c:pt idx="965">
                  <c:v>0.12449027693222092</c:v>
                </c:pt>
                <c:pt idx="966">
                  <c:v>0.12446038693209971</c:v>
                </c:pt>
                <c:pt idx="967">
                  <c:v>0.12443909806596309</c:v>
                </c:pt>
                <c:pt idx="968">
                  <c:v>0.12439944693198868</c:v>
                </c:pt>
                <c:pt idx="969">
                  <c:v>0.12437842693191214</c:v>
                </c:pt>
                <c:pt idx="970">
                  <c:v>0.12433612693206442</c:v>
                </c:pt>
                <c:pt idx="971">
                  <c:v>0.12426757693208401</c:v>
                </c:pt>
                <c:pt idx="972">
                  <c:v>0.12420372693202353</c:v>
                </c:pt>
                <c:pt idx="973">
                  <c:v>0.12385880856467679</c:v>
                </c:pt>
                <c:pt idx="974">
                  <c:v>0.12380592693205017</c:v>
                </c:pt>
                <c:pt idx="975">
                  <c:v>0.12367874693211434</c:v>
                </c:pt>
                <c:pt idx="976">
                  <c:v>0.12354162693199555</c:v>
                </c:pt>
                <c:pt idx="977">
                  <c:v>0.1234229569321883</c:v>
                </c:pt>
                <c:pt idx="978">
                  <c:v>0.123335458890935</c:v>
                </c:pt>
                <c:pt idx="979">
                  <c:v>0.12322811693212543</c:v>
                </c:pt>
                <c:pt idx="980">
                  <c:v>0.12314481693202595</c:v>
                </c:pt>
                <c:pt idx="981">
                  <c:v>0.12311081388858724</c:v>
                </c:pt>
                <c:pt idx="982">
                  <c:v>0.12295943281439747</c:v>
                </c:pt>
                <c:pt idx="983">
                  <c:v>0.12293984693206994</c:v>
                </c:pt>
                <c:pt idx="984">
                  <c:v>0.12289800693193342</c:v>
                </c:pt>
                <c:pt idx="985">
                  <c:v>0.12283203943202636</c:v>
                </c:pt>
                <c:pt idx="986">
                  <c:v>0.1227770669321302</c:v>
                </c:pt>
                <c:pt idx="987">
                  <c:v>0.12274642693198246</c:v>
                </c:pt>
                <c:pt idx="988">
                  <c:v>0.12274142693206613</c:v>
                </c:pt>
                <c:pt idx="989">
                  <c:v>0.12273789359862519</c:v>
                </c:pt>
                <c:pt idx="990">
                  <c:v>0.12273488077823913</c:v>
                </c:pt>
                <c:pt idx="991">
                  <c:v>0.12274377693199767</c:v>
                </c:pt>
                <c:pt idx="992">
                  <c:v>0.12275534855363901</c:v>
                </c:pt>
                <c:pt idx="993">
                  <c:v>0.12277442693199703</c:v>
                </c:pt>
                <c:pt idx="994">
                  <c:v>0.12279422693202946</c:v>
                </c:pt>
                <c:pt idx="995">
                  <c:v>0.1228350569320753</c:v>
                </c:pt>
                <c:pt idx="996">
                  <c:v>0.12293850693207276</c:v>
                </c:pt>
                <c:pt idx="997">
                  <c:v>0.12301672693193666</c:v>
                </c:pt>
                <c:pt idx="998">
                  <c:v>0.12310840693200475</c:v>
                </c:pt>
                <c:pt idx="999">
                  <c:v>0.12314963602297269</c:v>
                </c:pt>
                <c:pt idx="1000">
                  <c:v>0.12326872693209623</c:v>
                </c:pt>
                <c:pt idx="1001">
                  <c:v>0.12326872693212465</c:v>
                </c:pt>
                <c:pt idx="1002">
                  <c:v>0.12326794693211696</c:v>
                </c:pt>
                <c:pt idx="1003">
                  <c:v>0.12326074693201861</c:v>
                </c:pt>
                <c:pt idx="1004">
                  <c:v>0.12327973693192007</c:v>
                </c:pt>
                <c:pt idx="1005">
                  <c:v>0.12331165246384046</c:v>
                </c:pt>
                <c:pt idx="1006">
                  <c:v>0.12332854836078866</c:v>
                </c:pt>
                <c:pt idx="1007">
                  <c:v>0.12332872693224317</c:v>
                </c:pt>
                <c:pt idx="1008">
                  <c:v>0.12333185193205054</c:v>
                </c:pt>
                <c:pt idx="1009">
                  <c:v>0.12339034762172219</c:v>
                </c:pt>
                <c:pt idx="1010">
                  <c:v>0.1234035269322078</c:v>
                </c:pt>
                <c:pt idx="1011">
                  <c:v>0.12342328693210902</c:v>
                </c:pt>
                <c:pt idx="1012">
                  <c:v>0.12342507261121227</c:v>
                </c:pt>
                <c:pt idx="1013">
                  <c:v>0.12345139693204032</c:v>
                </c:pt>
                <c:pt idx="1014">
                  <c:v>0.12346382693188218</c:v>
                </c:pt>
                <c:pt idx="1015">
                  <c:v>0.12349197693191627</c:v>
                </c:pt>
                <c:pt idx="1016">
                  <c:v>0.12351998693203825</c:v>
                </c:pt>
                <c:pt idx="1017">
                  <c:v>0.12363547693200871</c:v>
                </c:pt>
                <c:pt idx="1018">
                  <c:v>0.12356689359883433</c:v>
                </c:pt>
                <c:pt idx="1019">
                  <c:v>0.1234033769320888</c:v>
                </c:pt>
                <c:pt idx="1020">
                  <c:v>0.12331297693202714</c:v>
                </c:pt>
                <c:pt idx="1021">
                  <c:v>0.12323209693221315</c:v>
                </c:pt>
                <c:pt idx="1022">
                  <c:v>0.12314664693214183</c:v>
                </c:pt>
                <c:pt idx="1023">
                  <c:v>0.12308122693207224</c:v>
                </c:pt>
                <c:pt idx="1024">
                  <c:v>0.12302722693209489</c:v>
                </c:pt>
                <c:pt idx="1025">
                  <c:v>0.12287372693207033</c:v>
                </c:pt>
                <c:pt idx="1026">
                  <c:v>0.12284863693200521</c:v>
                </c:pt>
                <c:pt idx="1027">
                  <c:v>0.12277679693205812</c:v>
                </c:pt>
                <c:pt idx="1028">
                  <c:v>0.12270295693200239</c:v>
                </c:pt>
                <c:pt idx="1029">
                  <c:v>0.12259697693198746</c:v>
                </c:pt>
                <c:pt idx="1030">
                  <c:v>0.12252326301452854</c:v>
                </c:pt>
                <c:pt idx="1031">
                  <c:v>0.12243639693203079</c:v>
                </c:pt>
                <c:pt idx="1032">
                  <c:v>0.12234236693213063</c:v>
                </c:pt>
                <c:pt idx="1033">
                  <c:v>0.12228077693208661</c:v>
                </c:pt>
                <c:pt idx="1034">
                  <c:v>0.12224206026539264</c:v>
                </c:pt>
                <c:pt idx="1035">
                  <c:v>0.12137349742387471</c:v>
                </c:pt>
                <c:pt idx="1036">
                  <c:v>0.12115593693216908</c:v>
                </c:pt>
                <c:pt idx="1037">
                  <c:v>0.12088668569489869</c:v>
                </c:pt>
                <c:pt idx="1038">
                  <c:v>0.12063745693198769</c:v>
                </c:pt>
                <c:pt idx="1039">
                  <c:v>0.12042553693210323</c:v>
                </c:pt>
                <c:pt idx="1040">
                  <c:v>0.12023653693201197</c:v>
                </c:pt>
                <c:pt idx="1041">
                  <c:v>0.12007237693210016</c:v>
                </c:pt>
                <c:pt idx="1042">
                  <c:v>0.12000015550343335</c:v>
                </c:pt>
                <c:pt idx="1043">
                  <c:v>0.12049779763901824</c:v>
                </c:pt>
                <c:pt idx="1044">
                  <c:v>0.12070984693195896</c:v>
                </c:pt>
                <c:pt idx="1045">
                  <c:v>0.12082798693204211</c:v>
                </c:pt>
                <c:pt idx="1046">
                  <c:v>0.12095821693210951</c:v>
                </c:pt>
                <c:pt idx="1047">
                  <c:v>0.12106046920007429</c:v>
                </c:pt>
                <c:pt idx="1048">
                  <c:v>0.12115308693212512</c:v>
                </c:pt>
                <c:pt idx="1049">
                  <c:v>0.12121700693199955</c:v>
                </c:pt>
                <c:pt idx="1050">
                  <c:v>0.12127535788440014</c:v>
                </c:pt>
                <c:pt idx="1051">
                  <c:v>0.12146050715180934</c:v>
                </c:pt>
                <c:pt idx="1052">
                  <c:v>0.12150859693205973</c:v>
                </c:pt>
                <c:pt idx="1053">
                  <c:v>0.12154063414848792</c:v>
                </c:pt>
                <c:pt idx="1054">
                  <c:v>0.12157372693197033</c:v>
                </c:pt>
                <c:pt idx="1055">
                  <c:v>0.12159898693222715</c:v>
                </c:pt>
                <c:pt idx="1056">
                  <c:v>0.12158089693200225</c:v>
                </c:pt>
                <c:pt idx="1057">
                  <c:v>0.12150282693205838</c:v>
                </c:pt>
                <c:pt idx="1058">
                  <c:v>0.12143755451823779</c:v>
                </c:pt>
                <c:pt idx="1059">
                  <c:v>0.12111997693207854</c:v>
                </c:pt>
                <c:pt idx="1060">
                  <c:v>0.12104894915420061</c:v>
                </c:pt>
                <c:pt idx="1061">
                  <c:v>0.12093464693211331</c:v>
                </c:pt>
                <c:pt idx="1062">
                  <c:v>0.12082404693198612</c:v>
                </c:pt>
                <c:pt idx="1063">
                  <c:v>0.12072808693213233</c:v>
                </c:pt>
                <c:pt idx="1064">
                  <c:v>0.12065901693193837</c:v>
                </c:pt>
                <c:pt idx="1065">
                  <c:v>0.12058093311762264</c:v>
                </c:pt>
                <c:pt idx="1066">
                  <c:v>0.12051482693209437</c:v>
                </c:pt>
                <c:pt idx="1067">
                  <c:v>0.12045624044570502</c:v>
                </c:pt>
                <c:pt idx="1068">
                  <c:v>0.12010548225111961</c:v>
                </c:pt>
                <c:pt idx="1069">
                  <c:v>0.11984861693207449</c:v>
                </c:pt>
                <c:pt idx="1070">
                  <c:v>0.11962586095262395</c:v>
                </c:pt>
                <c:pt idx="1071">
                  <c:v>0.11939020693212399</c:v>
                </c:pt>
                <c:pt idx="1072">
                  <c:v>0.11918888693210761</c:v>
                </c:pt>
                <c:pt idx="1073">
                  <c:v>0.11896935693204114</c:v>
                </c:pt>
                <c:pt idx="1074">
                  <c:v>0.11863828693215339</c:v>
                </c:pt>
                <c:pt idx="1075">
                  <c:v>0.11829066443206671</c:v>
                </c:pt>
                <c:pt idx="1076">
                  <c:v>0.11809439359875284</c:v>
                </c:pt>
                <c:pt idx="1077">
                  <c:v>0.1171954676727438</c:v>
                </c:pt>
                <c:pt idx="1078">
                  <c:v>0.11702181693208047</c:v>
                </c:pt>
                <c:pt idx="1079">
                  <c:v>0.11681232693192101</c:v>
                </c:pt>
                <c:pt idx="1080">
                  <c:v>0.11641729693204184</c:v>
                </c:pt>
                <c:pt idx="1081">
                  <c:v>0.11603202693193282</c:v>
                </c:pt>
                <c:pt idx="1082">
                  <c:v>0.11571474776538082</c:v>
                </c:pt>
                <c:pt idx="1083">
                  <c:v>0.11540735693208148</c:v>
                </c:pt>
                <c:pt idx="1084">
                  <c:v>0.11516539693208472</c:v>
                </c:pt>
                <c:pt idx="1085">
                  <c:v>0.11503101264634097</c:v>
                </c:pt>
                <c:pt idx="1086">
                  <c:v>0.1146987996593225</c:v>
                </c:pt>
                <c:pt idx="1087">
                  <c:v>0.11464850693208462</c:v>
                </c:pt>
                <c:pt idx="1088">
                  <c:v>0.11457576693199201</c:v>
                </c:pt>
                <c:pt idx="1089">
                  <c:v>0.11451130587954594</c:v>
                </c:pt>
                <c:pt idx="1090">
                  <c:v>0.11443522693211605</c:v>
                </c:pt>
                <c:pt idx="1091">
                  <c:v>0.11435948693207365</c:v>
                </c:pt>
                <c:pt idx="1092">
                  <c:v>0.1142733569319887</c:v>
                </c:pt>
                <c:pt idx="1093">
                  <c:v>0.11419847693217378</c:v>
                </c:pt>
                <c:pt idx="1094">
                  <c:v>0.11416122693205466</c:v>
                </c:pt>
                <c:pt idx="1095">
                  <c:v>0.11398346162597761</c:v>
                </c:pt>
                <c:pt idx="1096">
                  <c:v>0.11395824272149468</c:v>
                </c:pt>
                <c:pt idx="1097">
                  <c:v>0.11389685693208662</c:v>
                </c:pt>
                <c:pt idx="1098">
                  <c:v>0.11381250693195</c:v>
                </c:pt>
                <c:pt idx="1099">
                  <c:v>0.11371919693206678</c:v>
                </c:pt>
                <c:pt idx="1100">
                  <c:v>0.11366324693213414</c:v>
                </c:pt>
                <c:pt idx="1101">
                  <c:v>0.11360832693196699</c:v>
                </c:pt>
                <c:pt idx="1102">
                  <c:v>0.11354951859871676</c:v>
                </c:pt>
                <c:pt idx="1103">
                  <c:v>0.1135062269320315</c:v>
                </c:pt>
                <c:pt idx="1104">
                  <c:v>0.11286086026532871</c:v>
                </c:pt>
                <c:pt idx="1105">
                  <c:v>0.11276802693207344</c:v>
                </c:pt>
                <c:pt idx="1106">
                  <c:v>0.11256482693211467</c:v>
                </c:pt>
                <c:pt idx="1107">
                  <c:v>0.11237220693209338</c:v>
                </c:pt>
                <c:pt idx="1108">
                  <c:v>0.11214245693213343</c:v>
                </c:pt>
                <c:pt idx="1109">
                  <c:v>0.11200965693215892</c:v>
                </c:pt>
                <c:pt idx="1110">
                  <c:v>0.11186653105569633</c:v>
                </c:pt>
                <c:pt idx="1111">
                  <c:v>0.11171436329580331</c:v>
                </c:pt>
                <c:pt idx="1112">
                  <c:v>0.11128767430051312</c:v>
                </c:pt>
                <c:pt idx="1113">
                  <c:v>0.11121253693202959</c:v>
                </c:pt>
                <c:pt idx="1114">
                  <c:v>0.11107681693195559</c:v>
                </c:pt>
                <c:pt idx="1115">
                  <c:v>0.11097671693211453</c:v>
                </c:pt>
                <c:pt idx="1116">
                  <c:v>0.11088603943196063</c:v>
                </c:pt>
                <c:pt idx="1117">
                  <c:v>0.11081268693219215</c:v>
                </c:pt>
                <c:pt idx="1118">
                  <c:v>0.11075064693207537</c:v>
                </c:pt>
                <c:pt idx="1119">
                  <c:v>0.11067692693218589</c:v>
                </c:pt>
                <c:pt idx="1120">
                  <c:v>0.11061065693212413</c:v>
                </c:pt>
                <c:pt idx="1121">
                  <c:v>0.11037781264639079</c:v>
                </c:pt>
                <c:pt idx="1122">
                  <c:v>0.11035372693208956</c:v>
                </c:pt>
                <c:pt idx="1123">
                  <c:v>0.11031232693204629</c:v>
                </c:pt>
                <c:pt idx="1124">
                  <c:v>0.11025312693203659</c:v>
                </c:pt>
                <c:pt idx="1125">
                  <c:v>0.11022357693195772</c:v>
                </c:pt>
                <c:pt idx="1126">
                  <c:v>0.11020602693194803</c:v>
                </c:pt>
                <c:pt idx="1127">
                  <c:v>0.11018762693217354</c:v>
                </c:pt>
                <c:pt idx="1128">
                  <c:v>0.11016912693204972</c:v>
                </c:pt>
                <c:pt idx="1129">
                  <c:v>0.11009849504807789</c:v>
                </c:pt>
                <c:pt idx="1130">
                  <c:v>0.11004537693190741</c:v>
                </c:pt>
                <c:pt idx="1131">
                  <c:v>0.10993488693210907</c:v>
                </c:pt>
                <c:pt idx="1132">
                  <c:v>0.10975763693186025</c:v>
                </c:pt>
                <c:pt idx="1133">
                  <c:v>0.1096545669319795</c:v>
                </c:pt>
                <c:pt idx="1134">
                  <c:v>0.10958924239611179</c:v>
                </c:pt>
                <c:pt idx="1135">
                  <c:v>0.10950964693205378</c:v>
                </c:pt>
                <c:pt idx="1136">
                  <c:v>0.10943152693202762</c:v>
                </c:pt>
                <c:pt idx="1137">
                  <c:v>0.10908825634381003</c:v>
                </c:pt>
                <c:pt idx="1138">
                  <c:v>0.10902219693197424</c:v>
                </c:pt>
                <c:pt idx="1139">
                  <c:v>0.10885844693210345</c:v>
                </c:pt>
                <c:pt idx="1140">
                  <c:v>0.10856227693209064</c:v>
                </c:pt>
                <c:pt idx="1141">
                  <c:v>0.10817189798471816</c:v>
                </c:pt>
                <c:pt idx="1142">
                  <c:v>0.10769825693203927</c:v>
                </c:pt>
                <c:pt idx="1143">
                  <c:v>0.10726811693200489</c:v>
                </c:pt>
                <c:pt idx="1144">
                  <c:v>0.10681396693209422</c:v>
                </c:pt>
                <c:pt idx="1145">
                  <c:v>0.10635076994279302</c:v>
                </c:pt>
                <c:pt idx="1146">
                  <c:v>0.10536464359874742</c:v>
                </c:pt>
                <c:pt idx="1147">
                  <c:v>0.1055155169321722</c:v>
                </c:pt>
                <c:pt idx="1148">
                  <c:v>0.10568984693217942</c:v>
                </c:pt>
                <c:pt idx="1149">
                  <c:v>0.1057973269320911</c:v>
                </c:pt>
                <c:pt idx="1150">
                  <c:v>0.10589778693199037</c:v>
                </c:pt>
                <c:pt idx="1151">
                  <c:v>0.10597500279408223</c:v>
                </c:pt>
                <c:pt idx="1152">
                  <c:v>0.1062945700693092</c:v>
                </c:pt>
                <c:pt idx="1153">
                  <c:v>0.10629602693198592</c:v>
                </c:pt>
                <c:pt idx="1154">
                  <c:v>0.10631006693209599</c:v>
                </c:pt>
                <c:pt idx="1155">
                  <c:v>0.10631872693207356</c:v>
                </c:pt>
                <c:pt idx="1156">
                  <c:v>0.1063168269321153</c:v>
                </c:pt>
                <c:pt idx="1157">
                  <c:v>0.10632022693202714</c:v>
                </c:pt>
                <c:pt idx="1158">
                  <c:v>0.10632985193203126</c:v>
                </c:pt>
                <c:pt idx="1159">
                  <c:v>0.10633992693209393</c:v>
                </c:pt>
                <c:pt idx="1160">
                  <c:v>0.10636872693203259</c:v>
                </c:pt>
                <c:pt idx="1161">
                  <c:v>0.1063653769318762</c:v>
                </c:pt>
                <c:pt idx="1162">
                  <c:v>0.1063574769319473</c:v>
                </c:pt>
                <c:pt idx="1163">
                  <c:v>0.10634992693208289</c:v>
                </c:pt>
                <c:pt idx="1164">
                  <c:v>0.10635042693206742</c:v>
                </c:pt>
                <c:pt idx="1165">
                  <c:v>0.10634903943211782</c:v>
                </c:pt>
                <c:pt idx="1166">
                  <c:v>0.106342026932154</c:v>
                </c:pt>
                <c:pt idx="1167">
                  <c:v>0.10641963602289195</c:v>
                </c:pt>
                <c:pt idx="1168">
                  <c:v>0.10720868569491415</c:v>
                </c:pt>
                <c:pt idx="1169">
                  <c:v>0.10742033693209407</c:v>
                </c:pt>
                <c:pt idx="1170">
                  <c:v>0.10764157693206755</c:v>
                </c:pt>
                <c:pt idx="1171">
                  <c:v>0.10781719915431154</c:v>
                </c:pt>
                <c:pt idx="1172">
                  <c:v>0.10800779693202855</c:v>
                </c:pt>
                <c:pt idx="1173">
                  <c:v>0.10819118693204643</c:v>
                </c:pt>
                <c:pt idx="1174">
                  <c:v>0.1083235269320113</c:v>
                </c:pt>
                <c:pt idx="1175">
                  <c:v>0.10844252003556676</c:v>
                </c:pt>
                <c:pt idx="1176">
                  <c:v>0.10878572693205513</c:v>
                </c:pt>
                <c:pt idx="1177">
                  <c:v>0.10866083331490017</c:v>
                </c:pt>
                <c:pt idx="1178">
                  <c:v>0.10839347693193702</c:v>
                </c:pt>
                <c:pt idx="1179">
                  <c:v>0.10796013693206419</c:v>
                </c:pt>
                <c:pt idx="1180">
                  <c:v>0.10765212693205228</c:v>
                </c:pt>
                <c:pt idx="1181">
                  <c:v>0.10741979693202097</c:v>
                </c:pt>
                <c:pt idx="1182">
                  <c:v>0.10719692693203342</c:v>
                </c:pt>
                <c:pt idx="1183">
                  <c:v>0.10636917137647117</c:v>
                </c:pt>
                <c:pt idx="1184">
                  <c:v>0.10618982693212331</c:v>
                </c:pt>
                <c:pt idx="1185">
                  <c:v>0.10599470693209412</c:v>
                </c:pt>
                <c:pt idx="1186">
                  <c:v>0.10577623693203009</c:v>
                </c:pt>
                <c:pt idx="1187">
                  <c:v>0.10561982693205607</c:v>
                </c:pt>
                <c:pt idx="1188">
                  <c:v>0.10545718526546466</c:v>
                </c:pt>
                <c:pt idx="1189">
                  <c:v>0.10532339359869525</c:v>
                </c:pt>
                <c:pt idx="1190">
                  <c:v>0.10465535958515204</c:v>
                </c:pt>
                <c:pt idx="1191">
                  <c:v>0.10458121693186229</c:v>
                </c:pt>
                <c:pt idx="1192">
                  <c:v>0.10454868693206265</c:v>
                </c:pt>
                <c:pt idx="1193">
                  <c:v>0.10449376859868664</c:v>
                </c:pt>
                <c:pt idx="1194">
                  <c:v>0.10445139359876521</c:v>
                </c:pt>
                <c:pt idx="1195">
                  <c:v>0.10434396502733989</c:v>
                </c:pt>
                <c:pt idx="1196">
                  <c:v>0.10436390693200792</c:v>
                </c:pt>
                <c:pt idx="1197">
                  <c:v>0.10448920693205821</c:v>
                </c:pt>
                <c:pt idx="1198">
                  <c:v>0.10461889693209514</c:v>
                </c:pt>
                <c:pt idx="1199">
                  <c:v>0.10474963693204131</c:v>
                </c:pt>
                <c:pt idx="1200">
                  <c:v>0.10485884151530911</c:v>
                </c:pt>
                <c:pt idx="1201">
                  <c:v>0.10497617693201278</c:v>
                </c:pt>
                <c:pt idx="1202">
                  <c:v>0.10504057878385709</c:v>
                </c:pt>
                <c:pt idx="1203">
                  <c:v>0.10530350693206003</c:v>
                </c:pt>
                <c:pt idx="1204">
                  <c:v>0.10534354693199077</c:v>
                </c:pt>
                <c:pt idx="1205">
                  <c:v>0.10538322693201962</c:v>
                </c:pt>
                <c:pt idx="1206">
                  <c:v>0.10539172693209764</c:v>
                </c:pt>
                <c:pt idx="1207">
                  <c:v>0.10539450693212871</c:v>
                </c:pt>
                <c:pt idx="1208">
                  <c:v>0.10537912693212093</c:v>
                </c:pt>
                <c:pt idx="1209">
                  <c:v>0.1053764734108853</c:v>
                </c:pt>
                <c:pt idx="1210">
                  <c:v>0.10488338407488129</c:v>
                </c:pt>
                <c:pt idx="1211">
                  <c:v>0.10445424693205041</c:v>
                </c:pt>
                <c:pt idx="1212">
                  <c:v>0.1040437269320762</c:v>
                </c:pt>
                <c:pt idx="1213">
                  <c:v>0.10370812693206233</c:v>
                </c:pt>
                <c:pt idx="1214">
                  <c:v>0.10338861693212209</c:v>
                </c:pt>
                <c:pt idx="1215">
                  <c:v>0.10317808943202067</c:v>
                </c:pt>
                <c:pt idx="1216">
                  <c:v>0.10253286522994642</c:v>
                </c:pt>
                <c:pt idx="1217">
                  <c:v>0.10234293693203256</c:v>
                </c:pt>
                <c:pt idx="1218">
                  <c:v>0.10210614359878889</c:v>
                </c:pt>
                <c:pt idx="1219">
                  <c:v>0.10190227693202303</c:v>
                </c:pt>
                <c:pt idx="1220">
                  <c:v>0.10169270693204169</c:v>
                </c:pt>
                <c:pt idx="1221">
                  <c:v>0.10151524693216629</c:v>
                </c:pt>
                <c:pt idx="1222">
                  <c:v>0.1013355569319998</c:v>
                </c:pt>
                <c:pt idx="1223">
                  <c:v>0.10119394915423641</c:v>
                </c:pt>
                <c:pt idx="1224">
                  <c:v>0.1010996092849723</c:v>
                </c:pt>
                <c:pt idx="1225">
                  <c:v>0.10075554511388418</c:v>
                </c:pt>
                <c:pt idx="1226">
                  <c:v>0.10068583693205824</c:v>
                </c:pt>
                <c:pt idx="1227">
                  <c:v>0.10062117693200889</c:v>
                </c:pt>
                <c:pt idx="1228">
                  <c:v>0.10055436693218667</c:v>
                </c:pt>
                <c:pt idx="1229">
                  <c:v>0.10051188693209667</c:v>
                </c:pt>
                <c:pt idx="1230">
                  <c:v>0.10046643101367181</c:v>
                </c:pt>
                <c:pt idx="1231">
                  <c:v>0.10044208514109698</c:v>
                </c:pt>
                <c:pt idx="1232">
                  <c:v>0.10039378575554281</c:v>
                </c:pt>
                <c:pt idx="1233">
                  <c:v>0.10040572693205263</c:v>
                </c:pt>
                <c:pt idx="1234">
                  <c:v>0.10044291693196783</c:v>
                </c:pt>
                <c:pt idx="1235">
                  <c:v>0.10061010693212324</c:v>
                </c:pt>
                <c:pt idx="1236">
                  <c:v>0.10085685693211133</c:v>
                </c:pt>
                <c:pt idx="1237">
                  <c:v>0.10112149693208039</c:v>
                </c:pt>
                <c:pt idx="1238">
                  <c:v>0.10131762592189375</c:v>
                </c:pt>
                <c:pt idx="1239">
                  <c:v>0.10151897693201306</c:v>
                </c:pt>
                <c:pt idx="1240">
                  <c:v>0.10165562026531916</c:v>
                </c:pt>
                <c:pt idx="1241">
                  <c:v>0.10213815401547777</c:v>
                </c:pt>
                <c:pt idx="1242">
                  <c:v>0.10223634693204531</c:v>
                </c:pt>
                <c:pt idx="1243">
                  <c:v>0.10230030693202252</c:v>
                </c:pt>
                <c:pt idx="1244">
                  <c:v>0.10238048693193491</c:v>
                </c:pt>
                <c:pt idx="1245">
                  <c:v>0.1024537585109897</c:v>
                </c:pt>
                <c:pt idx="1246">
                  <c:v>0.10251332693218274</c:v>
                </c:pt>
                <c:pt idx="1247">
                  <c:v>0.10255720693204751</c:v>
                </c:pt>
                <c:pt idx="1248">
                  <c:v>0.10245626640572425</c:v>
                </c:pt>
                <c:pt idx="1249">
                  <c:v>0.10189076733611557</c:v>
                </c:pt>
                <c:pt idx="1250">
                  <c:v>0.10176073693200749</c:v>
                </c:pt>
                <c:pt idx="1251">
                  <c:v>0.10161034798468904</c:v>
                </c:pt>
                <c:pt idx="1252">
                  <c:v>0.1015126569319591</c:v>
                </c:pt>
                <c:pt idx="1253">
                  <c:v>0.10141519693208068</c:v>
                </c:pt>
                <c:pt idx="1254">
                  <c:v>0.10132796693198998</c:v>
                </c:pt>
                <c:pt idx="1255">
                  <c:v>0.10122017693203134</c:v>
                </c:pt>
                <c:pt idx="1256">
                  <c:v>0.10109767693201377</c:v>
                </c:pt>
                <c:pt idx="1257">
                  <c:v>0.10079088077820586</c:v>
                </c:pt>
                <c:pt idx="1258">
                  <c:v>0.10070823693210684</c:v>
                </c:pt>
                <c:pt idx="1259">
                  <c:v>0.10056703693203417</c:v>
                </c:pt>
                <c:pt idx="1260">
                  <c:v>0.10046697693213957</c:v>
                </c:pt>
                <c:pt idx="1261">
                  <c:v>0.10034135693203439</c:v>
                </c:pt>
                <c:pt idx="1262">
                  <c:v>0.10017402693195265</c:v>
                </c:pt>
                <c:pt idx="1263">
                  <c:v>0.10005363104166065</c:v>
                </c:pt>
                <c:pt idx="1264">
                  <c:v>9.9918786932036596E-2</c:v>
                </c:pt>
                <c:pt idx="1265">
                  <c:v>9.9796565316026431E-2</c:v>
                </c:pt>
                <c:pt idx="1266">
                  <c:v>9.9500042721544446E-2</c:v>
                </c:pt>
                <c:pt idx="1267">
                  <c:v>9.9440826932053028E-2</c:v>
                </c:pt>
                <c:pt idx="1268">
                  <c:v>9.935492693209369E-2</c:v>
                </c:pt>
                <c:pt idx="1269">
                  <c:v>9.9186195682037237E-2</c:v>
                </c:pt>
                <c:pt idx="1270">
                  <c:v>9.8966866931945674E-2</c:v>
                </c:pt>
                <c:pt idx="1271">
                  <c:v>9.8796286932071098E-2</c:v>
                </c:pt>
                <c:pt idx="1272">
                  <c:v>9.8648796932153004E-2</c:v>
                </c:pt>
                <c:pt idx="1273">
                  <c:v>9.8510226931978195E-2</c:v>
                </c:pt>
                <c:pt idx="1274">
                  <c:v>9.7775496162839204E-2</c:v>
                </c:pt>
                <c:pt idx="1275">
                  <c:v>9.7611626932064155E-2</c:v>
                </c:pt>
                <c:pt idx="1276">
                  <c:v>9.7372011142681458E-2</c:v>
                </c:pt>
                <c:pt idx="1277">
                  <c:v>9.7400036931944101E-2</c:v>
                </c:pt>
                <c:pt idx="1278">
                  <c:v>9.7575316931965972E-2</c:v>
                </c:pt>
                <c:pt idx="1279">
                  <c:v>9.7723376932108863E-2</c:v>
                </c:pt>
                <c:pt idx="1280">
                  <c:v>9.7912526932091737E-2</c:v>
                </c:pt>
                <c:pt idx="1281">
                  <c:v>9.8050576932081412E-2</c:v>
                </c:pt>
                <c:pt idx="1282">
                  <c:v>9.8181533383666419E-2</c:v>
                </c:pt>
                <c:pt idx="1283">
                  <c:v>9.8548726932051522E-2</c:v>
                </c:pt>
                <c:pt idx="1284">
                  <c:v>9.8613986931894715E-2</c:v>
                </c:pt>
                <c:pt idx="1285">
                  <c:v>9.8710546931897625E-2</c:v>
                </c:pt>
                <c:pt idx="1286">
                  <c:v>9.8819906932050117E-2</c:v>
                </c:pt>
                <c:pt idx="1287">
                  <c:v>9.8901806932005343E-2</c:v>
                </c:pt>
                <c:pt idx="1288">
                  <c:v>9.8997216931934418E-2</c:v>
                </c:pt>
                <c:pt idx="1289">
                  <c:v>9.9091029015440313E-2</c:v>
                </c:pt>
                <c:pt idx="1290">
                  <c:v>9.9154586932030497E-2</c:v>
                </c:pt>
                <c:pt idx="1291">
                  <c:v>9.9202441217698833E-2</c:v>
                </c:pt>
                <c:pt idx="1292">
                  <c:v>9.9358726932052832E-2</c:v>
                </c:pt>
                <c:pt idx="1293">
                  <c:v>9.9380446932073596E-2</c:v>
                </c:pt>
                <c:pt idx="1294">
                  <c:v>9.940882693196329E-2</c:v>
                </c:pt>
                <c:pt idx="1295">
                  <c:v>9.94450810986649E-2</c:v>
                </c:pt>
                <c:pt idx="1296">
                  <c:v>9.948062693210602E-2</c:v>
                </c:pt>
                <c:pt idx="1297">
                  <c:v>9.9509566931999416E-2</c:v>
                </c:pt>
                <c:pt idx="1298">
                  <c:v>9.9538366932137023E-2</c:v>
                </c:pt>
                <c:pt idx="1299">
                  <c:v>9.9572726932066757E-2</c:v>
                </c:pt>
                <c:pt idx="1300">
                  <c:v>9.9588726931955307E-2</c:v>
                </c:pt>
                <c:pt idx="1301">
                  <c:v>9.9472976932077017E-2</c:v>
                </c:pt>
                <c:pt idx="1302">
                  <c:v>9.9355652463955835E-2</c:v>
                </c:pt>
                <c:pt idx="1303">
                  <c:v>9.9124496931992212E-2</c:v>
                </c:pt>
                <c:pt idx="1304">
                  <c:v>9.8981436931950384E-2</c:v>
                </c:pt>
                <c:pt idx="1305">
                  <c:v>9.8718096932131516E-2</c:v>
                </c:pt>
                <c:pt idx="1306">
                  <c:v>9.8182186932021409E-2</c:v>
                </c:pt>
                <c:pt idx="1307">
                  <c:v>9.7612586932015688E-2</c:v>
                </c:pt>
                <c:pt idx="1308">
                  <c:v>9.7042779015367842E-2</c:v>
                </c:pt>
                <c:pt idx="1309">
                  <c:v>9.6651120374758648E-2</c:v>
                </c:pt>
                <c:pt idx="1310">
                  <c:v>9.5665090568417099E-2</c:v>
                </c:pt>
                <c:pt idx="1311">
                  <c:v>9.5510706931989375E-2</c:v>
                </c:pt>
                <c:pt idx="1312">
                  <c:v>9.5446526931880271E-2</c:v>
                </c:pt>
                <c:pt idx="1313">
                  <c:v>9.543294693213511E-2</c:v>
                </c:pt>
                <c:pt idx="1314">
                  <c:v>9.5398646932096653E-2</c:v>
                </c:pt>
                <c:pt idx="1315">
                  <c:v>9.5354305879325807E-2</c:v>
                </c:pt>
                <c:pt idx="1316">
                  <c:v>9.5319026932187967E-2</c:v>
                </c:pt>
                <c:pt idx="1317">
                  <c:v>9.5292846932053976E-2</c:v>
                </c:pt>
                <c:pt idx="1318">
                  <c:v>9.543504214947518E-2</c:v>
                </c:pt>
                <c:pt idx="1319">
                  <c:v>9.6220159364534652E-2</c:v>
                </c:pt>
                <c:pt idx="1320">
                  <c:v>9.6331306931958238E-2</c:v>
                </c:pt>
                <c:pt idx="1321">
                  <c:v>9.644574082096824E-2</c:v>
                </c:pt>
                <c:pt idx="1322">
                  <c:v>9.6555655503451021E-2</c:v>
                </c:pt>
                <c:pt idx="1323">
                  <c:v>9.669562693217415E-2</c:v>
                </c:pt>
                <c:pt idx="1324">
                  <c:v>9.6793726932162372E-2</c:v>
                </c:pt>
                <c:pt idx="1325">
                  <c:v>9.6853209690721087E-2</c:v>
                </c:pt>
                <c:pt idx="1326">
                  <c:v>9.6969107884476102E-2</c:v>
                </c:pt>
                <c:pt idx="1327">
                  <c:v>9.6987286932133543E-2</c:v>
                </c:pt>
                <c:pt idx="1328">
                  <c:v>9.7013484826831586E-2</c:v>
                </c:pt>
                <c:pt idx="1329">
                  <c:v>9.7049666932122136E-2</c:v>
                </c:pt>
                <c:pt idx="1330">
                  <c:v>9.7058726932132799E-2</c:v>
                </c:pt>
                <c:pt idx="1331">
                  <c:v>9.7047426931936798E-2</c:v>
                </c:pt>
                <c:pt idx="1332">
                  <c:v>9.7117696932102149E-2</c:v>
                </c:pt>
                <c:pt idx="1333">
                  <c:v>9.7226686932017969E-2</c:v>
                </c:pt>
                <c:pt idx="1334">
                  <c:v>9.7319486932008203E-2</c:v>
                </c:pt>
                <c:pt idx="1335">
                  <c:v>9.7322021049663476E-2</c:v>
                </c:pt>
                <c:pt idx="1336">
                  <c:v>9.7310866932062368E-2</c:v>
                </c:pt>
                <c:pt idx="1337">
                  <c:v>9.7281466932088279E-2</c:v>
                </c:pt>
                <c:pt idx="1338">
                  <c:v>9.7275606932115011E-2</c:v>
                </c:pt>
                <c:pt idx="1339">
                  <c:v>9.7206316932087589E-2</c:v>
                </c:pt>
                <c:pt idx="1340">
                  <c:v>9.70519769319651E-2</c:v>
                </c:pt>
                <c:pt idx="1341">
                  <c:v>9.6880474300476749E-2</c:v>
                </c:pt>
                <c:pt idx="1342">
                  <c:v>9.6701246932141771E-2</c:v>
                </c:pt>
                <c:pt idx="1343">
                  <c:v>9.6551915611286176E-2</c:v>
                </c:pt>
                <c:pt idx="1344">
                  <c:v>9.603685513719995E-2</c:v>
                </c:pt>
                <c:pt idx="1345">
                  <c:v>9.5922896931924129E-2</c:v>
                </c:pt>
                <c:pt idx="1346">
                  <c:v>9.5784696932014413E-2</c:v>
                </c:pt>
                <c:pt idx="1347">
                  <c:v>9.5680811439123659E-2</c:v>
                </c:pt>
                <c:pt idx="1348">
                  <c:v>9.5550356932022851E-2</c:v>
                </c:pt>
                <c:pt idx="1349">
                  <c:v>9.545409693198792E-2</c:v>
                </c:pt>
                <c:pt idx="1350">
                  <c:v>9.5383706932054224E-2</c:v>
                </c:pt>
                <c:pt idx="1351">
                  <c:v>9.5320540491400152E-2</c:v>
                </c:pt>
                <c:pt idx="1352">
                  <c:v>9.5123726932044406E-2</c:v>
                </c:pt>
                <c:pt idx="1353">
                  <c:v>9.5089146932039625E-2</c:v>
                </c:pt>
                <c:pt idx="1354">
                  <c:v>9.5032343953320719E-2</c:v>
                </c:pt>
                <c:pt idx="1355">
                  <c:v>9.4989076931838667E-2</c:v>
                </c:pt>
                <c:pt idx="1356">
                  <c:v>9.4864376932051186E-2</c:v>
                </c:pt>
                <c:pt idx="1357">
                  <c:v>9.4551666932062517E-2</c:v>
                </c:pt>
                <c:pt idx="1358">
                  <c:v>9.4190686932194012E-2</c:v>
                </c:pt>
                <c:pt idx="1359">
                  <c:v>9.3600821668914591E-2</c:v>
                </c:pt>
                <c:pt idx="1360">
                  <c:v>9.3062956932143948E-2</c:v>
                </c:pt>
                <c:pt idx="1361">
                  <c:v>9.2820726931989839E-2</c:v>
                </c:pt>
                <c:pt idx="1362">
                  <c:v>9.160124867111108E-2</c:v>
                </c:pt>
                <c:pt idx="1363">
                  <c:v>9.1361226932136219E-2</c:v>
                </c:pt>
                <c:pt idx="1364">
                  <c:v>9.0993096932038497E-2</c:v>
                </c:pt>
                <c:pt idx="1365">
                  <c:v>9.0650256931994022E-2</c:v>
                </c:pt>
                <c:pt idx="1366">
                  <c:v>9.0467924848695702E-2</c:v>
                </c:pt>
                <c:pt idx="1367">
                  <c:v>9.0311446931963246E-2</c:v>
                </c:pt>
                <c:pt idx="1368">
                  <c:v>9.0200306932160856E-2</c:v>
                </c:pt>
                <c:pt idx="1369">
                  <c:v>9.0103048360717253E-2</c:v>
                </c:pt>
                <c:pt idx="1370">
                  <c:v>8.9623913372619768E-2</c:v>
                </c:pt>
                <c:pt idx="1371">
                  <c:v>8.9479576931978499E-2</c:v>
                </c:pt>
                <c:pt idx="1372">
                  <c:v>8.9124146932107351E-2</c:v>
                </c:pt>
                <c:pt idx="1373">
                  <c:v>8.8738474300427583E-2</c:v>
                </c:pt>
                <c:pt idx="1374">
                  <c:v>8.8411786932098835E-2</c:v>
                </c:pt>
                <c:pt idx="1375">
                  <c:v>8.790360693207333E-2</c:v>
                </c:pt>
                <c:pt idx="1376">
                  <c:v>8.7327526931986199E-2</c:v>
                </c:pt>
                <c:pt idx="1377">
                  <c:v>8.5714126932060708E-2</c:v>
                </c:pt>
                <c:pt idx="1378">
                  <c:v>8.5366376932029198E-2</c:v>
                </c:pt>
                <c:pt idx="1379">
                  <c:v>8.4927186932134191E-2</c:v>
                </c:pt>
                <c:pt idx="1380">
                  <c:v>8.4576453247834138E-2</c:v>
                </c:pt>
                <c:pt idx="1381">
                  <c:v>8.412108693214293E-2</c:v>
                </c:pt>
                <c:pt idx="1382">
                  <c:v>8.3771496932030232E-2</c:v>
                </c:pt>
                <c:pt idx="1383">
                  <c:v>8.3489076931925865E-2</c:v>
                </c:pt>
                <c:pt idx="1384">
                  <c:v>8.3176786931943525E-2</c:v>
                </c:pt>
                <c:pt idx="1385">
                  <c:v>8.2936367557039148E-2</c:v>
                </c:pt>
                <c:pt idx="1386">
                  <c:v>8.2379298360621078E-2</c:v>
                </c:pt>
                <c:pt idx="1387">
                  <c:v>8.2273556932008773E-2</c:v>
                </c:pt>
                <c:pt idx="1388">
                  <c:v>8.2130326932158937E-2</c:v>
                </c:pt>
                <c:pt idx="1389">
                  <c:v>8.1970936932009408E-2</c:v>
                </c:pt>
                <c:pt idx="1390">
                  <c:v>8.1828906932102541E-2</c:v>
                </c:pt>
                <c:pt idx="1391">
                  <c:v>8.1712046931983195E-2</c:v>
                </c:pt>
                <c:pt idx="1392">
                  <c:v>8.1615453247977143E-2</c:v>
                </c:pt>
                <c:pt idx="1393">
                  <c:v>8.1476936932077137E-2</c:v>
                </c:pt>
                <c:pt idx="1394">
                  <c:v>8.1397393598692247E-2</c:v>
                </c:pt>
                <c:pt idx="1395">
                  <c:v>8.1158726932059722E-2</c:v>
                </c:pt>
                <c:pt idx="1396">
                  <c:v>8.1146426932164673E-2</c:v>
                </c:pt>
                <c:pt idx="1397">
                  <c:v>8.1130776931942705E-2</c:v>
                </c:pt>
                <c:pt idx="1398">
                  <c:v>8.1110626932002106E-2</c:v>
                </c:pt>
                <c:pt idx="1399">
                  <c:v>8.1087685265373466E-2</c:v>
                </c:pt>
                <c:pt idx="1400">
                  <c:v>8.1083946932096751E-2</c:v>
                </c:pt>
                <c:pt idx="1401">
                  <c:v>8.1132626932117091E-2</c:v>
                </c:pt>
                <c:pt idx="1402">
                  <c:v>8.117015693201779E-2</c:v>
                </c:pt>
                <c:pt idx="1403">
                  <c:v>8.120075470985455E-2</c:v>
                </c:pt>
                <c:pt idx="1404">
                  <c:v>8.1278726932055179E-2</c:v>
                </c:pt>
                <c:pt idx="1405">
                  <c:v>8.1273826932019233E-2</c:v>
                </c:pt>
                <c:pt idx="1406">
                  <c:v>8.1287226932133194E-2</c:v>
                </c:pt>
                <c:pt idx="1407">
                  <c:v>8.1366653247741283E-2</c:v>
                </c:pt>
                <c:pt idx="1408">
                  <c:v>8.1540616931974341E-2</c:v>
                </c:pt>
                <c:pt idx="1409">
                  <c:v>8.1715426932021273E-2</c:v>
                </c:pt>
                <c:pt idx="1410">
                  <c:v>8.1866316932106997E-2</c:v>
                </c:pt>
                <c:pt idx="1411">
                  <c:v>8.1995146932200669E-2</c:v>
                </c:pt>
                <c:pt idx="1412">
                  <c:v>8.2103616932087675E-2</c:v>
                </c:pt>
                <c:pt idx="1413">
                  <c:v>8.2149779563621905E-2</c:v>
                </c:pt>
                <c:pt idx="1414">
                  <c:v>8.3404369789320754E-2</c:v>
                </c:pt>
                <c:pt idx="1415">
                  <c:v>8.3733586932027038E-2</c:v>
                </c:pt>
                <c:pt idx="1416">
                  <c:v>8.4001496932074815E-2</c:v>
                </c:pt>
                <c:pt idx="1417">
                  <c:v>8.4247306932056176E-2</c:v>
                </c:pt>
                <c:pt idx="1418">
                  <c:v>8.4491756932138173E-2</c:v>
                </c:pt>
                <c:pt idx="1419">
                  <c:v>8.46632631639892E-2</c:v>
                </c:pt>
                <c:pt idx="1420">
                  <c:v>8.5230766932042457E-2</c:v>
                </c:pt>
                <c:pt idx="1421">
                  <c:v>8.5393676932028484E-2</c:v>
                </c:pt>
                <c:pt idx="1422">
                  <c:v>8.5483406932141293E-2</c:v>
                </c:pt>
                <c:pt idx="1423">
                  <c:v>8.5527626932062617E-2</c:v>
                </c:pt>
                <c:pt idx="1424">
                  <c:v>8.5718346932068812E-2</c:v>
                </c:pt>
                <c:pt idx="1425">
                  <c:v>8.6104685265496528E-2</c:v>
                </c:pt>
                <c:pt idx="1426">
                  <c:v>8.6488486932026376E-2</c:v>
                </c:pt>
                <c:pt idx="1427">
                  <c:v>8.6791381477524965E-2</c:v>
                </c:pt>
                <c:pt idx="1428">
                  <c:v>8.7803726932051518E-2</c:v>
                </c:pt>
                <c:pt idx="1429">
                  <c:v>8.7979036932125609E-2</c:v>
                </c:pt>
                <c:pt idx="1430">
                  <c:v>8.8275326932119924E-2</c:v>
                </c:pt>
                <c:pt idx="1431">
                  <c:v>8.8530676931995345E-2</c:v>
                </c:pt>
                <c:pt idx="1432">
                  <c:v>8.8769705879371941E-2</c:v>
                </c:pt>
                <c:pt idx="1433">
                  <c:v>8.899811693203219E-2</c:v>
                </c:pt>
                <c:pt idx="1434">
                  <c:v>8.91844169319711E-2</c:v>
                </c:pt>
                <c:pt idx="1435">
                  <c:v>8.9505336932120372E-2</c:v>
                </c:pt>
                <c:pt idx="1436">
                  <c:v>8.9872895763249971E-2</c:v>
                </c:pt>
                <c:pt idx="1437">
                  <c:v>9.1196105879447487E-2</c:v>
                </c:pt>
                <c:pt idx="1438">
                  <c:v>9.1836014166119639E-2</c:v>
                </c:pt>
                <c:pt idx="1439">
                  <c:v>9.2423336932142774E-2</c:v>
                </c:pt>
                <c:pt idx="1440">
                  <c:v>9.2922826931939539E-2</c:v>
                </c:pt>
                <c:pt idx="1441">
                  <c:v>9.341253693203555E-2</c:v>
                </c:pt>
                <c:pt idx="1442">
                  <c:v>9.3832366932062428E-2</c:v>
                </c:pt>
                <c:pt idx="1443">
                  <c:v>9.437393745844247E-2</c:v>
                </c:pt>
                <c:pt idx="1444">
                  <c:v>9.4762898975076837E-2</c:v>
                </c:pt>
                <c:pt idx="1445">
                  <c:v>9.6791963043074247E-2</c:v>
                </c:pt>
                <c:pt idx="1446">
                  <c:v>9.7225406931954694E-2</c:v>
                </c:pt>
                <c:pt idx="1447">
                  <c:v>9.7700306932054559E-2</c:v>
                </c:pt>
                <c:pt idx="1448">
                  <c:v>9.8137566931967513E-2</c:v>
                </c:pt>
                <c:pt idx="1449">
                  <c:v>9.878612693196942E-2</c:v>
                </c:pt>
                <c:pt idx="1450">
                  <c:v>9.9318969037213378E-2</c:v>
                </c:pt>
                <c:pt idx="1451">
                  <c:v>9.9760706932087828E-2</c:v>
                </c:pt>
                <c:pt idx="1452">
                  <c:v>0.10021057878390138</c:v>
                </c:pt>
                <c:pt idx="1453">
                  <c:v>0.10189586978920318</c:v>
                </c:pt>
                <c:pt idx="1454">
                  <c:v>0.10223499693201177</c:v>
                </c:pt>
                <c:pt idx="1455">
                  <c:v>0.10273637693205728</c:v>
                </c:pt>
                <c:pt idx="1456">
                  <c:v>0.10314834548876206</c:v>
                </c:pt>
                <c:pt idx="1457">
                  <c:v>0.10361197945724143</c:v>
                </c:pt>
                <c:pt idx="1458">
                  <c:v>0.10396757693217751</c:v>
                </c:pt>
                <c:pt idx="1459">
                  <c:v>0.10430092693205495</c:v>
                </c:pt>
                <c:pt idx="1460">
                  <c:v>0.10463405693201366</c:v>
                </c:pt>
                <c:pt idx="1461">
                  <c:v>0.10489294693208251</c:v>
                </c:pt>
                <c:pt idx="1462">
                  <c:v>0.10507368345382417</c:v>
                </c:pt>
                <c:pt idx="1463">
                  <c:v>0.1057805005169854</c:v>
                </c:pt>
                <c:pt idx="1464">
                  <c:v>0.10598008693216343</c:v>
                </c:pt>
                <c:pt idx="1465">
                  <c:v>0.10617011693216227</c:v>
                </c:pt>
                <c:pt idx="1466">
                  <c:v>0.10627180693219884</c:v>
                </c:pt>
                <c:pt idx="1467">
                  <c:v>0.10626174693183543</c:v>
                </c:pt>
                <c:pt idx="1468">
                  <c:v>0.1061852669319876</c:v>
                </c:pt>
                <c:pt idx="1469">
                  <c:v>0.10615468482683355</c:v>
                </c:pt>
                <c:pt idx="1470">
                  <c:v>0.10612040084527052</c:v>
                </c:pt>
                <c:pt idx="1471">
                  <c:v>0.10610537753458971</c:v>
                </c:pt>
                <c:pt idx="1472">
                  <c:v>0.10615990693207777</c:v>
                </c:pt>
                <c:pt idx="1473">
                  <c:v>0.10622557693216095</c:v>
                </c:pt>
                <c:pt idx="1474">
                  <c:v>0.1062787269321035</c:v>
                </c:pt>
              </c:numCache>
            </c:numRef>
          </c:val>
          <c:smooth val="0"/>
          <c:extLs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-0.27134241751251409</c:v>
                </c:pt>
                <c:pt idx="1">
                  <c:v>-0.27107425306793687</c:v>
                </c:pt>
                <c:pt idx="2">
                  <c:v>-0.27071294306789184</c:v>
                </c:pt>
                <c:pt idx="3">
                  <c:v>-0.27038884306801947</c:v>
                </c:pt>
                <c:pt idx="4">
                  <c:v>-0.27003661306800097</c:v>
                </c:pt>
                <c:pt idx="5">
                  <c:v>-0.26968188131534987</c:v>
                </c:pt>
                <c:pt idx="6">
                  <c:v>-0.26943536306795579</c:v>
                </c:pt>
                <c:pt idx="7">
                  <c:v>-0.26920138306792296</c:v>
                </c:pt>
                <c:pt idx="8">
                  <c:v>-0.26906518735370355</c:v>
                </c:pt>
                <c:pt idx="9">
                  <c:v>-0.26830180640129697</c:v>
                </c:pt>
                <c:pt idx="10">
                  <c:v>-0.26815239306780825</c:v>
                </c:pt>
                <c:pt idx="11">
                  <c:v>-0.26793660306802281</c:v>
                </c:pt>
                <c:pt idx="12">
                  <c:v>-0.26769785470058594</c:v>
                </c:pt>
                <c:pt idx="13">
                  <c:v>-0.26746265306800865</c:v>
                </c:pt>
                <c:pt idx="14">
                  <c:v>-0.26716451306801048</c:v>
                </c:pt>
                <c:pt idx="15">
                  <c:v>-0.26696688306807914</c:v>
                </c:pt>
                <c:pt idx="16">
                  <c:v>-0.26695402306803828</c:v>
                </c:pt>
                <c:pt idx="17">
                  <c:v>-0.26637616195688452</c:v>
                </c:pt>
                <c:pt idx="18">
                  <c:v>-0.26564137563201484</c:v>
                </c:pt>
                <c:pt idx="19">
                  <c:v>-0.26541452306788926</c:v>
                </c:pt>
                <c:pt idx="20">
                  <c:v>-0.26511940306784254</c:v>
                </c:pt>
                <c:pt idx="21">
                  <c:v>-0.2648891030679863</c:v>
                </c:pt>
                <c:pt idx="22">
                  <c:v>-0.26461440306785278</c:v>
                </c:pt>
                <c:pt idx="23">
                  <c:v>-0.26436670306802057</c:v>
                </c:pt>
                <c:pt idx="24">
                  <c:v>-0.26416715618489661</c:v>
                </c:pt>
                <c:pt idx="25">
                  <c:v>-0.26351596123993204</c:v>
                </c:pt>
                <c:pt idx="26">
                  <c:v>-0.26330884306803171</c:v>
                </c:pt>
                <c:pt idx="27">
                  <c:v>-0.26300533306792317</c:v>
                </c:pt>
                <c:pt idx="28">
                  <c:v>-0.26278803306800569</c:v>
                </c:pt>
                <c:pt idx="29">
                  <c:v>-0.26253007306787879</c:v>
                </c:pt>
                <c:pt idx="30">
                  <c:v>-0.26223799306801254</c:v>
                </c:pt>
                <c:pt idx="31">
                  <c:v>-0.26197625306792816</c:v>
                </c:pt>
                <c:pt idx="32">
                  <c:v>-0.2616739430679047</c:v>
                </c:pt>
                <c:pt idx="33">
                  <c:v>-0.26154127306791963</c:v>
                </c:pt>
                <c:pt idx="34">
                  <c:v>-0.2607903016393891</c:v>
                </c:pt>
                <c:pt idx="35">
                  <c:v>-0.26066134306786637</c:v>
                </c:pt>
                <c:pt idx="36">
                  <c:v>-0.26046152306790304</c:v>
                </c:pt>
                <c:pt idx="37">
                  <c:v>-0.26024363306797227</c:v>
                </c:pt>
                <c:pt idx="38">
                  <c:v>-0.26005659306790108</c:v>
                </c:pt>
                <c:pt idx="39">
                  <c:v>-0.25982666306795466</c:v>
                </c:pt>
                <c:pt idx="40">
                  <c:v>-0.25958605431794979</c:v>
                </c:pt>
                <c:pt idx="41">
                  <c:v>-0.25936392691404819</c:v>
                </c:pt>
                <c:pt idx="42">
                  <c:v>-0.25855147941722123</c:v>
                </c:pt>
                <c:pt idx="43">
                  <c:v>-0.25832779306800546</c:v>
                </c:pt>
                <c:pt idx="44">
                  <c:v>-0.25807627306791403</c:v>
                </c:pt>
                <c:pt idx="45">
                  <c:v>-0.25775568306806917</c:v>
                </c:pt>
                <c:pt idx="46">
                  <c:v>-0.25747908306804845</c:v>
                </c:pt>
                <c:pt idx="47">
                  <c:v>-0.25727145306787236</c:v>
                </c:pt>
                <c:pt idx="48">
                  <c:v>-0.25699926306793941</c:v>
                </c:pt>
                <c:pt idx="49">
                  <c:v>-0.25676422306801783</c:v>
                </c:pt>
                <c:pt idx="50">
                  <c:v>-0.2565987492585009</c:v>
                </c:pt>
                <c:pt idx="51">
                  <c:v>-0.25576580247965808</c:v>
                </c:pt>
                <c:pt idx="52">
                  <c:v>-0.25559380306788171</c:v>
                </c:pt>
                <c:pt idx="53">
                  <c:v>-0.25527941306793878</c:v>
                </c:pt>
                <c:pt idx="54">
                  <c:v>-0.25495106306797766</c:v>
                </c:pt>
                <c:pt idx="55">
                  <c:v>-0.25465907306798385</c:v>
                </c:pt>
                <c:pt idx="56">
                  <c:v>-0.25436989162453472</c:v>
                </c:pt>
                <c:pt idx="57">
                  <c:v>-0.25413127306795502</c:v>
                </c:pt>
                <c:pt idx="58">
                  <c:v>-0.25385315306790801</c:v>
                </c:pt>
                <c:pt idx="59">
                  <c:v>-0.25370327306791296</c:v>
                </c:pt>
                <c:pt idx="60">
                  <c:v>-0.25267519198690991</c:v>
                </c:pt>
                <c:pt idx="61">
                  <c:v>-0.25248327306815099</c:v>
                </c:pt>
                <c:pt idx="62">
                  <c:v>-0.25195463306791055</c:v>
                </c:pt>
                <c:pt idx="63">
                  <c:v>-0.25148081306805636</c:v>
                </c:pt>
                <c:pt idx="64">
                  <c:v>-0.25107076306788656</c:v>
                </c:pt>
                <c:pt idx="65">
                  <c:v>-0.25084125306796068</c:v>
                </c:pt>
                <c:pt idx="66">
                  <c:v>-0.25064627306797149</c:v>
                </c:pt>
                <c:pt idx="67">
                  <c:v>-0.25042079870888756</c:v>
                </c:pt>
                <c:pt idx="68">
                  <c:v>-0.24806707306801457</c:v>
                </c:pt>
                <c:pt idx="69">
                  <c:v>-0.24782146306789343</c:v>
                </c:pt>
                <c:pt idx="70">
                  <c:v>-0.24748962306803435</c:v>
                </c:pt>
                <c:pt idx="71">
                  <c:v>-0.24710289306797506</c:v>
                </c:pt>
                <c:pt idx="72">
                  <c:v>-0.24678773306786184</c:v>
                </c:pt>
                <c:pt idx="73">
                  <c:v>-0.24643923306787485</c:v>
                </c:pt>
                <c:pt idx="74">
                  <c:v>-0.24606913306793388</c:v>
                </c:pt>
                <c:pt idx="75">
                  <c:v>-0.2459121064012777</c:v>
                </c:pt>
                <c:pt idx="76">
                  <c:v>-0.24473483670426788</c:v>
                </c:pt>
                <c:pt idx="77">
                  <c:v>-0.24443288306810018</c:v>
                </c:pt>
                <c:pt idx="78">
                  <c:v>-0.24382121306797444</c:v>
                </c:pt>
                <c:pt idx="79">
                  <c:v>-0.24306278853181595</c:v>
                </c:pt>
                <c:pt idx="80">
                  <c:v>-0.24235689306790675</c:v>
                </c:pt>
                <c:pt idx="81">
                  <c:v>-0.2419719730680896</c:v>
                </c:pt>
                <c:pt idx="82">
                  <c:v>-0.24154309306793209</c:v>
                </c:pt>
                <c:pt idx="83">
                  <c:v>-0.24119337306784416</c:v>
                </c:pt>
                <c:pt idx="84">
                  <c:v>-0.24093953393753509</c:v>
                </c:pt>
                <c:pt idx="85">
                  <c:v>-0.2401381961448692</c:v>
                </c:pt>
                <c:pt idx="86">
                  <c:v>-0.23993721306784721</c:v>
                </c:pt>
                <c:pt idx="87">
                  <c:v>-0.23958428306801238</c:v>
                </c:pt>
                <c:pt idx="88">
                  <c:v>-0.23927233306797291</c:v>
                </c:pt>
                <c:pt idx="89">
                  <c:v>-0.23902163306789248</c:v>
                </c:pt>
                <c:pt idx="90">
                  <c:v>-0.23880838647002633</c:v>
                </c:pt>
                <c:pt idx="91">
                  <c:v>-0.23856355306800481</c:v>
                </c:pt>
                <c:pt idx="92">
                  <c:v>-0.2383756630678846</c:v>
                </c:pt>
                <c:pt idx="93">
                  <c:v>-0.23821202306798739</c:v>
                </c:pt>
                <c:pt idx="94">
                  <c:v>-0.23737352306795856</c:v>
                </c:pt>
                <c:pt idx="95">
                  <c:v>-0.23720846306791543</c:v>
                </c:pt>
                <c:pt idx="96">
                  <c:v>-0.23697229390134567</c:v>
                </c:pt>
                <c:pt idx="97">
                  <c:v>-0.23658451306791051</c:v>
                </c:pt>
                <c:pt idx="98">
                  <c:v>-0.23624866306796832</c:v>
                </c:pt>
                <c:pt idx="99">
                  <c:v>-0.2358755330679827</c:v>
                </c:pt>
                <c:pt idx="100">
                  <c:v>-0.23545119306808715</c:v>
                </c:pt>
                <c:pt idx="101">
                  <c:v>-0.23505577833101654</c:v>
                </c:pt>
                <c:pt idx="102">
                  <c:v>-0.2348337730679475</c:v>
                </c:pt>
                <c:pt idx="103">
                  <c:v>-0.23404265237833499</c:v>
                </c:pt>
                <c:pt idx="104">
                  <c:v>-0.23370533306795949</c:v>
                </c:pt>
                <c:pt idx="105">
                  <c:v>-0.23326099306798653</c:v>
                </c:pt>
                <c:pt idx="106">
                  <c:v>-0.23283348306793528</c:v>
                </c:pt>
                <c:pt idx="107">
                  <c:v>-0.2323095530679069</c:v>
                </c:pt>
                <c:pt idx="108">
                  <c:v>-0.2319205430679574</c:v>
                </c:pt>
                <c:pt idx="109">
                  <c:v>-0.23160429306781793</c:v>
                </c:pt>
                <c:pt idx="110">
                  <c:v>-0.23131989551704635</c:v>
                </c:pt>
                <c:pt idx="111">
                  <c:v>-0.22994285748355026</c:v>
                </c:pt>
                <c:pt idx="112">
                  <c:v>-0.22968371056795434</c:v>
                </c:pt>
                <c:pt idx="113">
                  <c:v>-0.22945977306800103</c:v>
                </c:pt>
                <c:pt idx="114">
                  <c:v>-0.22916209306799828</c:v>
                </c:pt>
                <c:pt idx="115">
                  <c:v>-0.22882477306811211</c:v>
                </c:pt>
                <c:pt idx="116">
                  <c:v>-0.22839606094674991</c:v>
                </c:pt>
                <c:pt idx="117">
                  <c:v>-0.22782177306801543</c:v>
                </c:pt>
                <c:pt idx="118">
                  <c:v>-0.22750666306805556</c:v>
                </c:pt>
                <c:pt idx="119">
                  <c:v>-0.2272004397346592</c:v>
                </c:pt>
                <c:pt idx="120">
                  <c:v>-0.22650958556791068</c:v>
                </c:pt>
                <c:pt idx="121">
                  <c:v>-0.22627807306800207</c:v>
                </c:pt>
                <c:pt idx="122">
                  <c:v>-0.22599366890140971</c:v>
                </c:pt>
                <c:pt idx="123">
                  <c:v>-0.22560762306785875</c:v>
                </c:pt>
                <c:pt idx="124">
                  <c:v>-0.22531036306796182</c:v>
                </c:pt>
                <c:pt idx="125">
                  <c:v>-0.22489819306798609</c:v>
                </c:pt>
                <c:pt idx="126">
                  <c:v>-0.22452404306785922</c:v>
                </c:pt>
                <c:pt idx="127">
                  <c:v>-0.22433997306784192</c:v>
                </c:pt>
                <c:pt idx="128">
                  <c:v>-0.22416627306793657</c:v>
                </c:pt>
                <c:pt idx="129">
                  <c:v>-0.22342987912848855</c:v>
                </c:pt>
                <c:pt idx="130">
                  <c:v>-0.22317500306795068</c:v>
                </c:pt>
                <c:pt idx="131">
                  <c:v>-0.2228969530679592</c:v>
                </c:pt>
                <c:pt idx="132">
                  <c:v>-0.22256407919037713</c:v>
                </c:pt>
                <c:pt idx="133">
                  <c:v>-0.22215944306792323</c:v>
                </c:pt>
                <c:pt idx="134">
                  <c:v>-0.22184189306786095</c:v>
                </c:pt>
                <c:pt idx="135">
                  <c:v>-0.22158246306790375</c:v>
                </c:pt>
                <c:pt idx="136">
                  <c:v>-0.22125422306797304</c:v>
                </c:pt>
                <c:pt idx="137">
                  <c:v>-0.22106997482234192</c:v>
                </c:pt>
                <c:pt idx="138">
                  <c:v>-0.22001127306795354</c:v>
                </c:pt>
                <c:pt idx="139">
                  <c:v>-0.21986568167012877</c:v>
                </c:pt>
                <c:pt idx="140">
                  <c:v>-0.21954653306799798</c:v>
                </c:pt>
                <c:pt idx="141">
                  <c:v>-0.21931302306794009</c:v>
                </c:pt>
                <c:pt idx="142">
                  <c:v>-0.21905099306796671</c:v>
                </c:pt>
                <c:pt idx="143">
                  <c:v>-0.21886515185582311</c:v>
                </c:pt>
                <c:pt idx="144">
                  <c:v>-0.21851002306789269</c:v>
                </c:pt>
                <c:pt idx="145">
                  <c:v>-0.21816955306792352</c:v>
                </c:pt>
                <c:pt idx="146">
                  <c:v>-0.21803824449651188</c:v>
                </c:pt>
                <c:pt idx="147">
                  <c:v>-0.21733074675211128</c:v>
                </c:pt>
                <c:pt idx="148">
                  <c:v>-0.21711776801743099</c:v>
                </c:pt>
                <c:pt idx="149">
                  <c:v>-0.21687334306803052</c:v>
                </c:pt>
                <c:pt idx="150">
                  <c:v>-0.21648602306794373</c:v>
                </c:pt>
                <c:pt idx="151">
                  <c:v>-0.21616606306808706</c:v>
                </c:pt>
                <c:pt idx="152">
                  <c:v>-0.2158989230679822</c:v>
                </c:pt>
                <c:pt idx="153">
                  <c:v>-0.21554073306792532</c:v>
                </c:pt>
                <c:pt idx="154">
                  <c:v>-0.21527240306781437</c:v>
                </c:pt>
                <c:pt idx="155">
                  <c:v>-0.21498364148898474</c:v>
                </c:pt>
                <c:pt idx="156">
                  <c:v>-0.21429798460641791</c:v>
                </c:pt>
                <c:pt idx="157">
                  <c:v>-0.21416127306798671</c:v>
                </c:pt>
                <c:pt idx="158">
                  <c:v>-0.21377426306787584</c:v>
                </c:pt>
                <c:pt idx="159">
                  <c:v>-0.21339843306806472</c:v>
                </c:pt>
                <c:pt idx="160">
                  <c:v>-0.21304947306789757</c:v>
                </c:pt>
                <c:pt idx="161">
                  <c:v>-0.21274288765121696</c:v>
                </c:pt>
                <c:pt idx="162">
                  <c:v>-0.21236195306799743</c:v>
                </c:pt>
                <c:pt idx="163">
                  <c:v>-0.2121296530680894</c:v>
                </c:pt>
                <c:pt idx="164">
                  <c:v>-0.21186913021077203</c:v>
                </c:pt>
                <c:pt idx="165">
                  <c:v>-0.21074127306791013</c:v>
                </c:pt>
                <c:pt idx="166">
                  <c:v>-0.21046457306793798</c:v>
                </c:pt>
                <c:pt idx="167">
                  <c:v>-0.21009502306786487</c:v>
                </c:pt>
                <c:pt idx="168">
                  <c:v>-0.20985859221686098</c:v>
                </c:pt>
                <c:pt idx="169">
                  <c:v>-0.2095477330678932</c:v>
                </c:pt>
                <c:pt idx="170">
                  <c:v>-0.20925442306781861</c:v>
                </c:pt>
                <c:pt idx="171">
                  <c:v>-0.20887826306790203</c:v>
                </c:pt>
                <c:pt idx="172">
                  <c:v>-0.20849445306795644</c:v>
                </c:pt>
                <c:pt idx="173">
                  <c:v>-0.20838427306793506</c:v>
                </c:pt>
                <c:pt idx="174">
                  <c:v>-0.20768275454938134</c:v>
                </c:pt>
                <c:pt idx="175">
                  <c:v>-0.20732839306802475</c:v>
                </c:pt>
                <c:pt idx="176">
                  <c:v>-0.20707559306795531</c:v>
                </c:pt>
                <c:pt idx="177">
                  <c:v>-0.20678497306792565</c:v>
                </c:pt>
                <c:pt idx="178">
                  <c:v>-0.20637005306778633</c:v>
                </c:pt>
                <c:pt idx="179">
                  <c:v>-0.20602235306789396</c:v>
                </c:pt>
                <c:pt idx="180">
                  <c:v>-0.20564501796593504</c:v>
                </c:pt>
                <c:pt idx="181">
                  <c:v>-0.20525296306794871</c:v>
                </c:pt>
                <c:pt idx="182">
                  <c:v>-0.20506114263311304</c:v>
                </c:pt>
                <c:pt idx="183">
                  <c:v>-0.20273014071503326</c:v>
                </c:pt>
                <c:pt idx="184">
                  <c:v>-0.20232981306791942</c:v>
                </c:pt>
                <c:pt idx="185">
                  <c:v>-0.20198167306791959</c:v>
                </c:pt>
                <c:pt idx="186">
                  <c:v>-0.20165248306794581</c:v>
                </c:pt>
                <c:pt idx="187">
                  <c:v>-0.20132549987214077</c:v>
                </c:pt>
                <c:pt idx="188">
                  <c:v>-0.19954784449650731</c:v>
                </c:pt>
                <c:pt idx="189">
                  <c:v>-0.19921032306797315</c:v>
                </c:pt>
                <c:pt idx="190">
                  <c:v>-0.19887787306804228</c:v>
                </c:pt>
                <c:pt idx="191">
                  <c:v>-0.19841600306789076</c:v>
                </c:pt>
                <c:pt idx="192">
                  <c:v>-0.19789786069678428</c:v>
                </c:pt>
                <c:pt idx="193">
                  <c:v>-0.1975710782626976</c:v>
                </c:pt>
                <c:pt idx="194">
                  <c:v>-0.19621927306793907</c:v>
                </c:pt>
                <c:pt idx="195">
                  <c:v>-0.19593013306804608</c:v>
                </c:pt>
                <c:pt idx="196">
                  <c:v>-0.19545507306790455</c:v>
                </c:pt>
                <c:pt idx="197">
                  <c:v>-0.19510690306799461</c:v>
                </c:pt>
                <c:pt idx="198">
                  <c:v>-0.19475052049060082</c:v>
                </c:pt>
                <c:pt idx="199">
                  <c:v>-0.19443361306801421</c:v>
                </c:pt>
                <c:pt idx="200">
                  <c:v>-0.19421980306780995</c:v>
                </c:pt>
                <c:pt idx="201">
                  <c:v>-0.19395591592510186</c:v>
                </c:pt>
                <c:pt idx="202">
                  <c:v>-0.19304560640127022</c:v>
                </c:pt>
                <c:pt idx="203">
                  <c:v>-0.1928440485781806</c:v>
                </c:pt>
                <c:pt idx="204">
                  <c:v>-0.19260019306788934</c:v>
                </c:pt>
                <c:pt idx="205">
                  <c:v>-0.1924050359547067</c:v>
                </c:pt>
                <c:pt idx="206">
                  <c:v>-0.19207265306796728</c:v>
                </c:pt>
                <c:pt idx="207">
                  <c:v>-0.19179009306785133</c:v>
                </c:pt>
                <c:pt idx="208">
                  <c:v>-0.19153118306788031</c:v>
                </c:pt>
                <c:pt idx="209">
                  <c:v>-0.19117882306797185</c:v>
                </c:pt>
                <c:pt idx="210">
                  <c:v>-0.19105818215889769</c:v>
                </c:pt>
                <c:pt idx="211">
                  <c:v>-0.19017627306794793</c:v>
                </c:pt>
                <c:pt idx="212">
                  <c:v>-0.19010359938384624</c:v>
                </c:pt>
                <c:pt idx="213">
                  <c:v>-0.18976487306797196</c:v>
                </c:pt>
                <c:pt idx="214">
                  <c:v>-0.18951841306805761</c:v>
                </c:pt>
                <c:pt idx="215">
                  <c:v>-0.18929461306787232</c:v>
                </c:pt>
                <c:pt idx="216">
                  <c:v>-0.18908338306799521</c:v>
                </c:pt>
                <c:pt idx="217">
                  <c:v>-0.18885641306791001</c:v>
                </c:pt>
                <c:pt idx="218">
                  <c:v>-0.18861147508813758</c:v>
                </c:pt>
                <c:pt idx="219">
                  <c:v>-0.18847948518916269</c:v>
                </c:pt>
                <c:pt idx="220">
                  <c:v>-0.18781627306800885</c:v>
                </c:pt>
                <c:pt idx="221">
                  <c:v>-0.18765556306794906</c:v>
                </c:pt>
                <c:pt idx="222">
                  <c:v>-0.18741690306801218</c:v>
                </c:pt>
                <c:pt idx="223">
                  <c:v>-0.1871146730679385</c:v>
                </c:pt>
                <c:pt idx="224">
                  <c:v>-0.18684365604663355</c:v>
                </c:pt>
                <c:pt idx="225">
                  <c:v>-0.18665499306790423</c:v>
                </c:pt>
                <c:pt idx="226">
                  <c:v>-0.18633112306787325</c:v>
                </c:pt>
                <c:pt idx="227">
                  <c:v>-0.18611739950463857</c:v>
                </c:pt>
                <c:pt idx="228">
                  <c:v>-0.1852762730679558</c:v>
                </c:pt>
                <c:pt idx="229">
                  <c:v>-0.18509214306806143</c:v>
                </c:pt>
                <c:pt idx="230">
                  <c:v>-0.18481202306790578</c:v>
                </c:pt>
                <c:pt idx="231">
                  <c:v>-0.18464625306772575</c:v>
                </c:pt>
                <c:pt idx="232">
                  <c:v>-0.18439242306803294</c:v>
                </c:pt>
                <c:pt idx="233">
                  <c:v>-0.18413277306797227</c:v>
                </c:pt>
                <c:pt idx="234">
                  <c:v>-0.18383945306796079</c:v>
                </c:pt>
                <c:pt idx="235">
                  <c:v>-0.18355003306803042</c:v>
                </c:pt>
                <c:pt idx="236">
                  <c:v>-0.18344627306792916</c:v>
                </c:pt>
                <c:pt idx="237">
                  <c:v>-0.18288139806792003</c:v>
                </c:pt>
                <c:pt idx="238">
                  <c:v>-0.18267130532591125</c:v>
                </c:pt>
                <c:pt idx="239">
                  <c:v>-0.18242393306793758</c:v>
                </c:pt>
                <c:pt idx="240">
                  <c:v>-0.18215937306800356</c:v>
                </c:pt>
                <c:pt idx="241">
                  <c:v>-0.18187887306787331</c:v>
                </c:pt>
                <c:pt idx="242">
                  <c:v>-0.18167929306798669</c:v>
                </c:pt>
                <c:pt idx="243">
                  <c:v>-0.18149400425068052</c:v>
                </c:pt>
                <c:pt idx="244">
                  <c:v>-0.18137278443153093</c:v>
                </c:pt>
                <c:pt idx="245">
                  <c:v>-0.18073372250610475</c:v>
                </c:pt>
                <c:pt idx="246">
                  <c:v>-0.18051837306806817</c:v>
                </c:pt>
                <c:pt idx="247">
                  <c:v>-0.18031779306789986</c:v>
                </c:pt>
                <c:pt idx="248">
                  <c:v>-0.18011311306797495</c:v>
                </c:pt>
                <c:pt idx="249">
                  <c:v>-0.17988924115299199</c:v>
                </c:pt>
                <c:pt idx="250">
                  <c:v>-0.17969709306774462</c:v>
                </c:pt>
                <c:pt idx="251">
                  <c:v>-0.17947041306800315</c:v>
                </c:pt>
                <c:pt idx="252">
                  <c:v>-0.17925376306784813</c:v>
                </c:pt>
                <c:pt idx="253">
                  <c:v>-0.17917971751235484</c:v>
                </c:pt>
                <c:pt idx="254">
                  <c:v>-0.17833499349794124</c:v>
                </c:pt>
                <c:pt idx="255">
                  <c:v>-0.17810997833107933</c:v>
                </c:pt>
                <c:pt idx="256">
                  <c:v>-0.17790562306780089</c:v>
                </c:pt>
                <c:pt idx="257">
                  <c:v>-0.17767365306789884</c:v>
                </c:pt>
                <c:pt idx="258">
                  <c:v>-0.17747575306795227</c:v>
                </c:pt>
                <c:pt idx="259">
                  <c:v>-0.17729253306787029</c:v>
                </c:pt>
                <c:pt idx="260">
                  <c:v>-0.17718127306794429</c:v>
                </c:pt>
                <c:pt idx="261">
                  <c:v>-0.17668081473466657</c:v>
                </c:pt>
                <c:pt idx="262">
                  <c:v>-0.17647187723459012</c:v>
                </c:pt>
                <c:pt idx="263">
                  <c:v>-0.17627141306796545</c:v>
                </c:pt>
                <c:pt idx="264">
                  <c:v>-0.17608532306805103</c:v>
                </c:pt>
                <c:pt idx="265">
                  <c:v>-0.17587145306791285</c:v>
                </c:pt>
                <c:pt idx="266">
                  <c:v>-0.17568246306788637</c:v>
                </c:pt>
                <c:pt idx="267">
                  <c:v>-0.17547876242954885</c:v>
                </c:pt>
                <c:pt idx="268">
                  <c:v>-0.17531405511932974</c:v>
                </c:pt>
                <c:pt idx="269">
                  <c:v>-0.17466680640130505</c:v>
                </c:pt>
                <c:pt idx="270">
                  <c:v>-0.17457054306794362</c:v>
                </c:pt>
                <c:pt idx="271">
                  <c:v>-0.17437778306792495</c:v>
                </c:pt>
                <c:pt idx="272">
                  <c:v>-0.17419520306786751</c:v>
                </c:pt>
                <c:pt idx="273">
                  <c:v>-0.17400974306789863</c:v>
                </c:pt>
                <c:pt idx="274">
                  <c:v>-0.17381470306803237</c:v>
                </c:pt>
                <c:pt idx="275">
                  <c:v>-0.17364302306800994</c:v>
                </c:pt>
                <c:pt idx="276">
                  <c:v>-0.17347666306788767</c:v>
                </c:pt>
                <c:pt idx="277">
                  <c:v>-0.17322627306792526</c:v>
                </c:pt>
                <c:pt idx="278">
                  <c:v>-0.17260997098466646</c:v>
                </c:pt>
                <c:pt idx="279">
                  <c:v>-0.17234823266403509</c:v>
                </c:pt>
                <c:pt idx="280">
                  <c:v>-0.17217499306802608</c:v>
                </c:pt>
                <c:pt idx="281">
                  <c:v>-0.17196246306789931</c:v>
                </c:pt>
                <c:pt idx="282">
                  <c:v>-0.1717954930680321</c:v>
                </c:pt>
                <c:pt idx="283">
                  <c:v>-0.17161846306785833</c:v>
                </c:pt>
                <c:pt idx="284">
                  <c:v>-0.17143555355579565</c:v>
                </c:pt>
                <c:pt idx="285">
                  <c:v>-0.17126260306797292</c:v>
                </c:pt>
                <c:pt idx="286">
                  <c:v>-0.17106801306778152</c:v>
                </c:pt>
                <c:pt idx="287">
                  <c:v>-0.17084255306795626</c:v>
                </c:pt>
                <c:pt idx="288">
                  <c:v>-0.17064237306793473</c:v>
                </c:pt>
                <c:pt idx="289">
                  <c:v>-0.17047413165376213</c:v>
                </c:pt>
                <c:pt idx="290">
                  <c:v>-0.17027745306799602</c:v>
                </c:pt>
                <c:pt idx="291">
                  <c:v>-0.17009168306805122</c:v>
                </c:pt>
                <c:pt idx="292">
                  <c:v>-0.16985276306802177</c:v>
                </c:pt>
                <c:pt idx="293">
                  <c:v>-0.16965557306789947</c:v>
                </c:pt>
                <c:pt idx="294">
                  <c:v>-0.16949603306805727</c:v>
                </c:pt>
                <c:pt idx="295">
                  <c:v>-0.16927105801417497</c:v>
                </c:pt>
                <c:pt idx="296">
                  <c:v>-0.16912095306801689</c:v>
                </c:pt>
                <c:pt idx="297">
                  <c:v>-0.16894968306799285</c:v>
                </c:pt>
                <c:pt idx="298">
                  <c:v>-0.16875881306810925</c:v>
                </c:pt>
                <c:pt idx="299">
                  <c:v>-0.16856993306804213</c:v>
                </c:pt>
                <c:pt idx="300">
                  <c:v>-0.16837246498722891</c:v>
                </c:pt>
                <c:pt idx="301">
                  <c:v>-0.16819281306807454</c:v>
                </c:pt>
                <c:pt idx="302">
                  <c:v>-0.16798400306790029</c:v>
                </c:pt>
                <c:pt idx="303">
                  <c:v>-0.16778609306788894</c:v>
                </c:pt>
                <c:pt idx="304">
                  <c:v>-0.16759329306792381</c:v>
                </c:pt>
                <c:pt idx="305">
                  <c:v>-0.16741147761345587</c:v>
                </c:pt>
                <c:pt idx="306">
                  <c:v>-0.16719586306788869</c:v>
                </c:pt>
                <c:pt idx="307">
                  <c:v>-0.16698051306805439</c:v>
                </c:pt>
                <c:pt idx="308">
                  <c:v>-0.1668047230679548</c:v>
                </c:pt>
                <c:pt idx="309">
                  <c:v>-0.166688203067892</c:v>
                </c:pt>
                <c:pt idx="310">
                  <c:v>-0.16653236881255395</c:v>
                </c:pt>
                <c:pt idx="311">
                  <c:v>-0.16635760306789393</c:v>
                </c:pt>
                <c:pt idx="312">
                  <c:v>-0.166172323068011</c:v>
                </c:pt>
                <c:pt idx="313">
                  <c:v>-0.16602746306786287</c:v>
                </c:pt>
                <c:pt idx="314">
                  <c:v>-0.16590761715394819</c:v>
                </c:pt>
                <c:pt idx="315">
                  <c:v>-0.16531994494300761</c:v>
                </c:pt>
                <c:pt idx="316">
                  <c:v>-0.16510764306802628</c:v>
                </c:pt>
                <c:pt idx="317">
                  <c:v>-0.16489374306800642</c:v>
                </c:pt>
                <c:pt idx="318">
                  <c:v>-0.16466480306792164</c:v>
                </c:pt>
                <c:pt idx="319">
                  <c:v>-0.16446314306786292</c:v>
                </c:pt>
                <c:pt idx="320">
                  <c:v>-0.16423205306797684</c:v>
                </c:pt>
                <c:pt idx="321">
                  <c:v>-0.16403895727846418</c:v>
                </c:pt>
                <c:pt idx="322">
                  <c:v>-0.163858423067893</c:v>
                </c:pt>
                <c:pt idx="323">
                  <c:v>-0.16364595306782803</c:v>
                </c:pt>
                <c:pt idx="324">
                  <c:v>-0.16344285306800543</c:v>
                </c:pt>
                <c:pt idx="325">
                  <c:v>-0.16329558306807712</c:v>
                </c:pt>
                <c:pt idx="326">
                  <c:v>-0.16313453973450009</c:v>
                </c:pt>
                <c:pt idx="327">
                  <c:v>-0.16292891306807178</c:v>
                </c:pt>
                <c:pt idx="328">
                  <c:v>-0.16272795306787202</c:v>
                </c:pt>
                <c:pt idx="329">
                  <c:v>-0.16253641306799693</c:v>
                </c:pt>
                <c:pt idx="330">
                  <c:v>-0.16236855589616539</c:v>
                </c:pt>
                <c:pt idx="331">
                  <c:v>-0.16217037306786608</c:v>
                </c:pt>
                <c:pt idx="332">
                  <c:v>-0.16202095306793751</c:v>
                </c:pt>
                <c:pt idx="333">
                  <c:v>-0.16188627306794956</c:v>
                </c:pt>
                <c:pt idx="334">
                  <c:v>-0.16139830383710319</c:v>
                </c:pt>
                <c:pt idx="335">
                  <c:v>-0.16122881306799286</c:v>
                </c:pt>
                <c:pt idx="336">
                  <c:v>-0.16103487306794761</c:v>
                </c:pt>
                <c:pt idx="337">
                  <c:v>-0.16082487306800886</c:v>
                </c:pt>
                <c:pt idx="338">
                  <c:v>-0.16064448306799761</c:v>
                </c:pt>
                <c:pt idx="339">
                  <c:v>-0.16048767306781997</c:v>
                </c:pt>
                <c:pt idx="340">
                  <c:v>-0.16036137306799958</c:v>
                </c:pt>
                <c:pt idx="341">
                  <c:v>-0.16014256520271886</c:v>
                </c:pt>
                <c:pt idx="342">
                  <c:v>-0.16004329229872383</c:v>
                </c:pt>
                <c:pt idx="343">
                  <c:v>-0.15945877306793932</c:v>
                </c:pt>
                <c:pt idx="344">
                  <c:v>-0.15935903837397802</c:v>
                </c:pt>
                <c:pt idx="345">
                  <c:v>-0.15917185306797421</c:v>
                </c:pt>
                <c:pt idx="346">
                  <c:v>-0.15897518306800862</c:v>
                </c:pt>
                <c:pt idx="347">
                  <c:v>-0.15877986306789182</c:v>
                </c:pt>
                <c:pt idx="348">
                  <c:v>-0.15858598013866754</c:v>
                </c:pt>
                <c:pt idx="349">
                  <c:v>-0.15837133306791884</c:v>
                </c:pt>
                <c:pt idx="350">
                  <c:v>-0.15819438215888226</c:v>
                </c:pt>
                <c:pt idx="351">
                  <c:v>-0.15772421424439642</c:v>
                </c:pt>
                <c:pt idx="352">
                  <c:v>-0.15762878306784955</c:v>
                </c:pt>
                <c:pt idx="353">
                  <c:v>-0.15753055589613041</c:v>
                </c:pt>
                <c:pt idx="354">
                  <c:v>-0.15733150306802202</c:v>
                </c:pt>
                <c:pt idx="355">
                  <c:v>-0.15712397306803894</c:v>
                </c:pt>
                <c:pt idx="356">
                  <c:v>-0.15695494306785918</c:v>
                </c:pt>
                <c:pt idx="357">
                  <c:v>-0.15676314306800521</c:v>
                </c:pt>
                <c:pt idx="358">
                  <c:v>-0.15663830603506312</c:v>
                </c:pt>
                <c:pt idx="359">
                  <c:v>-0.15650286628833499</c:v>
                </c:pt>
                <c:pt idx="360">
                  <c:v>-0.15533884096916495</c:v>
                </c:pt>
                <c:pt idx="361">
                  <c:v>-0.15513529306805651</c:v>
                </c:pt>
                <c:pt idx="362">
                  <c:v>-0.15496963306796374</c:v>
                </c:pt>
                <c:pt idx="363">
                  <c:v>-0.1547810830680163</c:v>
                </c:pt>
                <c:pt idx="364">
                  <c:v>-0.15458086881270106</c:v>
                </c:pt>
                <c:pt idx="365">
                  <c:v>-0.15436752306791846</c:v>
                </c:pt>
                <c:pt idx="366">
                  <c:v>-0.15382009124978424</c:v>
                </c:pt>
                <c:pt idx="367">
                  <c:v>-0.1537194630679295</c:v>
                </c:pt>
                <c:pt idx="368">
                  <c:v>-0.15355788306797535</c:v>
                </c:pt>
                <c:pt idx="369">
                  <c:v>-0.15342445306781372</c:v>
                </c:pt>
                <c:pt idx="370">
                  <c:v>-0.15315494983563838</c:v>
                </c:pt>
                <c:pt idx="371">
                  <c:v>-0.15291927306800801</c:v>
                </c:pt>
                <c:pt idx="372">
                  <c:v>-0.15271073306796268</c:v>
                </c:pt>
                <c:pt idx="373">
                  <c:v>-0.15241335306797055</c:v>
                </c:pt>
                <c:pt idx="374">
                  <c:v>-0.15224436306803568</c:v>
                </c:pt>
                <c:pt idx="375">
                  <c:v>-0.15210218973460599</c:v>
                </c:pt>
                <c:pt idx="376">
                  <c:v>-0.15163384449648731</c:v>
                </c:pt>
                <c:pt idx="377">
                  <c:v>-0.15147763176358353</c:v>
                </c:pt>
                <c:pt idx="378">
                  <c:v>-0.15131362306789242</c:v>
                </c:pt>
                <c:pt idx="379">
                  <c:v>-0.15111869306797132</c:v>
                </c:pt>
                <c:pt idx="380">
                  <c:v>-0.15094754306791458</c:v>
                </c:pt>
                <c:pt idx="381">
                  <c:v>-0.15073890306794624</c:v>
                </c:pt>
                <c:pt idx="382">
                  <c:v>-0.15060314119983786</c:v>
                </c:pt>
                <c:pt idx="383">
                  <c:v>-0.15042267605298321</c:v>
                </c:pt>
                <c:pt idx="384">
                  <c:v>-0.14942933492358179</c:v>
                </c:pt>
                <c:pt idx="385">
                  <c:v>-0.14925967306787413</c:v>
                </c:pt>
                <c:pt idx="386">
                  <c:v>-0.1490660230678742</c:v>
                </c:pt>
                <c:pt idx="387">
                  <c:v>-0.1489071930680268</c:v>
                </c:pt>
                <c:pt idx="388">
                  <c:v>-0.1487229907149441</c:v>
                </c:pt>
                <c:pt idx="389">
                  <c:v>-0.14862855878222092</c:v>
                </c:pt>
                <c:pt idx="390">
                  <c:v>-0.14813723973458082</c:v>
                </c:pt>
                <c:pt idx="391">
                  <c:v>-0.14801091306804892</c:v>
                </c:pt>
                <c:pt idx="392">
                  <c:v>-0.14781783306793272</c:v>
                </c:pt>
                <c:pt idx="393">
                  <c:v>-0.1476351730680534</c:v>
                </c:pt>
                <c:pt idx="394">
                  <c:v>-0.14752873306814251</c:v>
                </c:pt>
                <c:pt idx="395">
                  <c:v>-0.14734121930450783</c:v>
                </c:pt>
                <c:pt idx="396">
                  <c:v>-0.14717486306787464</c:v>
                </c:pt>
                <c:pt idx="397">
                  <c:v>-0.14704320565218154</c:v>
                </c:pt>
                <c:pt idx="398">
                  <c:v>-0.14653660640135513</c:v>
                </c:pt>
                <c:pt idx="399">
                  <c:v>-0.14638637306802593</c:v>
                </c:pt>
                <c:pt idx="400">
                  <c:v>-0.1461968841789627</c:v>
                </c:pt>
                <c:pt idx="401">
                  <c:v>-0.14600494306793621</c:v>
                </c:pt>
                <c:pt idx="402">
                  <c:v>-0.1458021430679679</c:v>
                </c:pt>
                <c:pt idx="403">
                  <c:v>-0.14562528306790057</c:v>
                </c:pt>
                <c:pt idx="404">
                  <c:v>-0.14546989306796831</c:v>
                </c:pt>
                <c:pt idx="405">
                  <c:v>-0.14536361830607802</c:v>
                </c:pt>
                <c:pt idx="406">
                  <c:v>-0.14465640640131028</c:v>
                </c:pt>
                <c:pt idx="407">
                  <c:v>-0.14455504306805267</c:v>
                </c:pt>
                <c:pt idx="408">
                  <c:v>-0.14438321306789703</c:v>
                </c:pt>
                <c:pt idx="409">
                  <c:v>-0.14420197306795046</c:v>
                </c:pt>
                <c:pt idx="410">
                  <c:v>-0.14404330306795998</c:v>
                </c:pt>
                <c:pt idx="411">
                  <c:v>-0.14390017205781191</c:v>
                </c:pt>
                <c:pt idx="412">
                  <c:v>-0.14375965306794569</c:v>
                </c:pt>
                <c:pt idx="413">
                  <c:v>-0.14368520855178701</c:v>
                </c:pt>
                <c:pt idx="414">
                  <c:v>-0.14335991409355131</c:v>
                </c:pt>
                <c:pt idx="415">
                  <c:v>-0.1432594930679727</c:v>
                </c:pt>
                <c:pt idx="416">
                  <c:v>-0.14312437306797676</c:v>
                </c:pt>
                <c:pt idx="417">
                  <c:v>-0.14297067306793565</c:v>
                </c:pt>
                <c:pt idx="418">
                  <c:v>-0.14278798013864957</c:v>
                </c:pt>
                <c:pt idx="419">
                  <c:v>-0.14260373306795771</c:v>
                </c:pt>
                <c:pt idx="420">
                  <c:v>-0.14239249306793056</c:v>
                </c:pt>
                <c:pt idx="421">
                  <c:v>-0.14225215914389366</c:v>
                </c:pt>
                <c:pt idx="422">
                  <c:v>-0.14167196123993619</c:v>
                </c:pt>
                <c:pt idx="423">
                  <c:v>-0.14151972761334264</c:v>
                </c:pt>
                <c:pt idx="424">
                  <c:v>-0.14136059306798643</c:v>
                </c:pt>
                <c:pt idx="425">
                  <c:v>-0.14119027306797705</c:v>
                </c:pt>
                <c:pt idx="426">
                  <c:v>-0.14107049306795716</c:v>
                </c:pt>
                <c:pt idx="427">
                  <c:v>-0.14092740306791995</c:v>
                </c:pt>
                <c:pt idx="428">
                  <c:v>-0.14076995163931372</c:v>
                </c:pt>
                <c:pt idx="429">
                  <c:v>-0.1406580172539833</c:v>
                </c:pt>
                <c:pt idx="430">
                  <c:v>-0.1399787337421543</c:v>
                </c:pt>
                <c:pt idx="431">
                  <c:v>-0.13980051306793939</c:v>
                </c:pt>
                <c:pt idx="432">
                  <c:v>-0.13964380306781266</c:v>
                </c:pt>
                <c:pt idx="433">
                  <c:v>-0.1394862930678471</c:v>
                </c:pt>
                <c:pt idx="434">
                  <c:v>-0.13936015185572614</c:v>
                </c:pt>
                <c:pt idx="435">
                  <c:v>-0.13921013306791963</c:v>
                </c:pt>
                <c:pt idx="436">
                  <c:v>-0.13904117306790909</c:v>
                </c:pt>
                <c:pt idx="437">
                  <c:v>-0.1389004130678444</c:v>
                </c:pt>
                <c:pt idx="438">
                  <c:v>-0.13881327306793878</c:v>
                </c:pt>
                <c:pt idx="439">
                  <c:v>-0.13842608008559409</c:v>
                </c:pt>
                <c:pt idx="440">
                  <c:v>-0.13830366632645053</c:v>
                </c:pt>
                <c:pt idx="441">
                  <c:v>-0.13812291306787472</c:v>
                </c:pt>
                <c:pt idx="442">
                  <c:v>-0.13796227306806941</c:v>
                </c:pt>
                <c:pt idx="443">
                  <c:v>-0.13777155306790689</c:v>
                </c:pt>
                <c:pt idx="444">
                  <c:v>-0.13761289306800961</c:v>
                </c:pt>
                <c:pt idx="445">
                  <c:v>-0.13744323266384129</c:v>
                </c:pt>
                <c:pt idx="446">
                  <c:v>-0.13729817306790437</c:v>
                </c:pt>
                <c:pt idx="447">
                  <c:v>-0.13717573973463004</c:v>
                </c:pt>
                <c:pt idx="448">
                  <c:v>-0.13668392931792539</c:v>
                </c:pt>
                <c:pt idx="449">
                  <c:v>-0.13658630306802877</c:v>
                </c:pt>
                <c:pt idx="450">
                  <c:v>-0.13639493306791906</c:v>
                </c:pt>
                <c:pt idx="451">
                  <c:v>-0.13621871306796152</c:v>
                </c:pt>
                <c:pt idx="452">
                  <c:v>-0.13604905084572749</c:v>
                </c:pt>
                <c:pt idx="453">
                  <c:v>-0.13585811306788287</c:v>
                </c:pt>
                <c:pt idx="454">
                  <c:v>-0.1356829830679942</c:v>
                </c:pt>
                <c:pt idx="455">
                  <c:v>-0.13549531306799167</c:v>
                </c:pt>
                <c:pt idx="456">
                  <c:v>-0.13540705685174714</c:v>
                </c:pt>
                <c:pt idx="457">
                  <c:v>-0.13485749181796791</c:v>
                </c:pt>
                <c:pt idx="458">
                  <c:v>-0.13474105801432756</c:v>
                </c:pt>
                <c:pt idx="459">
                  <c:v>-0.1345919730678844</c:v>
                </c:pt>
                <c:pt idx="460">
                  <c:v>-0.13442640306789144</c:v>
                </c:pt>
                <c:pt idx="461">
                  <c:v>-0.13426172306789397</c:v>
                </c:pt>
                <c:pt idx="462">
                  <c:v>-0.13408703306788539</c:v>
                </c:pt>
                <c:pt idx="463">
                  <c:v>-0.13396129480716468</c:v>
                </c:pt>
                <c:pt idx="464">
                  <c:v>-0.13315433276936517</c:v>
                </c:pt>
                <c:pt idx="465">
                  <c:v>-0.13299466306797569</c:v>
                </c:pt>
                <c:pt idx="466">
                  <c:v>-0.13287002306786633</c:v>
                </c:pt>
                <c:pt idx="467">
                  <c:v>-0.13269413306809952</c:v>
                </c:pt>
                <c:pt idx="468">
                  <c:v>-0.13252224306798155</c:v>
                </c:pt>
                <c:pt idx="469">
                  <c:v>-0.13238030715882587</c:v>
                </c:pt>
                <c:pt idx="470">
                  <c:v>-0.13189475878220946</c:v>
                </c:pt>
                <c:pt idx="471">
                  <c:v>-0.13175212000680858</c:v>
                </c:pt>
                <c:pt idx="472">
                  <c:v>-0.1315856430679645</c:v>
                </c:pt>
                <c:pt idx="473">
                  <c:v>-0.13144287306798219</c:v>
                </c:pt>
                <c:pt idx="474">
                  <c:v>-0.13130232306792777</c:v>
                </c:pt>
                <c:pt idx="475">
                  <c:v>-0.13115789306797865</c:v>
                </c:pt>
                <c:pt idx="476">
                  <c:v>-0.13100449306800499</c:v>
                </c:pt>
                <c:pt idx="477">
                  <c:v>-0.13087877306794837</c:v>
                </c:pt>
                <c:pt idx="478">
                  <c:v>-0.13040027306783486</c:v>
                </c:pt>
                <c:pt idx="479">
                  <c:v>-0.13027181306794944</c:v>
                </c:pt>
                <c:pt idx="480">
                  <c:v>-0.13010071306794657</c:v>
                </c:pt>
                <c:pt idx="481">
                  <c:v>-0.12998964306788707</c:v>
                </c:pt>
                <c:pt idx="482">
                  <c:v>-0.12982167306795134</c:v>
                </c:pt>
                <c:pt idx="483">
                  <c:v>-0.12966650776176891</c:v>
                </c:pt>
                <c:pt idx="484">
                  <c:v>-0.12952362306796772</c:v>
                </c:pt>
                <c:pt idx="485">
                  <c:v>-0.12934541306790948</c:v>
                </c:pt>
                <c:pt idx="486">
                  <c:v>-0.12926855306794494</c:v>
                </c:pt>
                <c:pt idx="487">
                  <c:v>-0.12889766195682739</c:v>
                </c:pt>
                <c:pt idx="488">
                  <c:v>-0.12882052306792957</c:v>
                </c:pt>
                <c:pt idx="489">
                  <c:v>-0.12863932357285535</c:v>
                </c:pt>
                <c:pt idx="490">
                  <c:v>-0.12846707306786698</c:v>
                </c:pt>
                <c:pt idx="491">
                  <c:v>-0.1283042630678608</c:v>
                </c:pt>
                <c:pt idx="492">
                  <c:v>-0.12812780306784077</c:v>
                </c:pt>
                <c:pt idx="493">
                  <c:v>-0.12799674306788233</c:v>
                </c:pt>
                <c:pt idx="494">
                  <c:v>-0.12786966254165577</c:v>
                </c:pt>
                <c:pt idx="495">
                  <c:v>-0.127375163478888</c:v>
                </c:pt>
                <c:pt idx="496">
                  <c:v>-0.12723062306794475</c:v>
                </c:pt>
                <c:pt idx="497">
                  <c:v>-0.1271023630678485</c:v>
                </c:pt>
                <c:pt idx="498">
                  <c:v>-0.12693927306797548</c:v>
                </c:pt>
                <c:pt idx="499">
                  <c:v>-0.12676525306801523</c:v>
                </c:pt>
                <c:pt idx="500">
                  <c:v>-0.126640373067886</c:v>
                </c:pt>
                <c:pt idx="501">
                  <c:v>-0.12650356898637938</c:v>
                </c:pt>
                <c:pt idx="502">
                  <c:v>-0.12638699071501946</c:v>
                </c:pt>
                <c:pt idx="503">
                  <c:v>-0.12575838076024581</c:v>
                </c:pt>
                <c:pt idx="504">
                  <c:v>-0.12564544306795256</c:v>
                </c:pt>
                <c:pt idx="505">
                  <c:v>-0.12550193306796587</c:v>
                </c:pt>
                <c:pt idx="506">
                  <c:v>-0.12538018306800325</c:v>
                </c:pt>
                <c:pt idx="507">
                  <c:v>-0.12521563176352402</c:v>
                </c:pt>
                <c:pt idx="508">
                  <c:v>-0.12508235306793836</c:v>
                </c:pt>
                <c:pt idx="509">
                  <c:v>-0.12496831104260764</c:v>
                </c:pt>
                <c:pt idx="510">
                  <c:v>-0.12445839263315861</c:v>
                </c:pt>
                <c:pt idx="511">
                  <c:v>-0.12434768306793842</c:v>
                </c:pt>
                <c:pt idx="512">
                  <c:v>-0.12420173306793458</c:v>
                </c:pt>
                <c:pt idx="513">
                  <c:v>-0.12407131388425796</c:v>
                </c:pt>
                <c:pt idx="514">
                  <c:v>-0.12392010306794532</c:v>
                </c:pt>
                <c:pt idx="515">
                  <c:v>-0.12379243306793342</c:v>
                </c:pt>
                <c:pt idx="516">
                  <c:v>-0.12363492306795365</c:v>
                </c:pt>
                <c:pt idx="517">
                  <c:v>-0.12351321672993265</c:v>
                </c:pt>
                <c:pt idx="518">
                  <c:v>-0.12313502306793112</c:v>
                </c:pt>
                <c:pt idx="519">
                  <c:v>-0.12303884007828003</c:v>
                </c:pt>
                <c:pt idx="520">
                  <c:v>-0.12291384306794839</c:v>
                </c:pt>
                <c:pt idx="521">
                  <c:v>-0.12277220306802406</c:v>
                </c:pt>
                <c:pt idx="522">
                  <c:v>-0.12262253306795401</c:v>
                </c:pt>
                <c:pt idx="523">
                  <c:v>-0.12250513306790367</c:v>
                </c:pt>
                <c:pt idx="524">
                  <c:v>-0.12236029306787088</c:v>
                </c:pt>
                <c:pt idx="525">
                  <c:v>-0.12223284283527391</c:v>
                </c:pt>
                <c:pt idx="526">
                  <c:v>-0.12210983367401695</c:v>
                </c:pt>
                <c:pt idx="527">
                  <c:v>-0.12176127306794626</c:v>
                </c:pt>
                <c:pt idx="528">
                  <c:v>-0.12166164306799487</c:v>
                </c:pt>
                <c:pt idx="529">
                  <c:v>-0.1215168030679763</c:v>
                </c:pt>
                <c:pt idx="530">
                  <c:v>-0.12139811306788317</c:v>
                </c:pt>
                <c:pt idx="531">
                  <c:v>-0.12128018306802346</c:v>
                </c:pt>
                <c:pt idx="532">
                  <c:v>-0.12119219938379899</c:v>
                </c:pt>
                <c:pt idx="533">
                  <c:v>-0.12103926306789958</c:v>
                </c:pt>
                <c:pt idx="534">
                  <c:v>-0.12093385306809523</c:v>
                </c:pt>
                <c:pt idx="535">
                  <c:v>-0.12080264806795071</c:v>
                </c:pt>
                <c:pt idx="536">
                  <c:v>-0.12036855567669136</c:v>
                </c:pt>
                <c:pt idx="537">
                  <c:v>-0.12024237306791008</c:v>
                </c:pt>
                <c:pt idx="538">
                  <c:v>-0.12013925109003765</c:v>
                </c:pt>
                <c:pt idx="539">
                  <c:v>-0.1200295730679386</c:v>
                </c:pt>
                <c:pt idx="540">
                  <c:v>-0.11990082306795102</c:v>
                </c:pt>
                <c:pt idx="541">
                  <c:v>-0.11979460306795886</c:v>
                </c:pt>
                <c:pt idx="542">
                  <c:v>-0.11965299306800148</c:v>
                </c:pt>
                <c:pt idx="543">
                  <c:v>-0.11951387306802985</c:v>
                </c:pt>
                <c:pt idx="544">
                  <c:v>-0.11940220163940296</c:v>
                </c:pt>
                <c:pt idx="545">
                  <c:v>-0.11895527306793952</c:v>
                </c:pt>
                <c:pt idx="546">
                  <c:v>-0.11887760306787243</c:v>
                </c:pt>
                <c:pt idx="547">
                  <c:v>-0.11875800306796691</c:v>
                </c:pt>
                <c:pt idx="548">
                  <c:v>-0.1185872530679859</c:v>
                </c:pt>
                <c:pt idx="549">
                  <c:v>-0.11843315306798274</c:v>
                </c:pt>
                <c:pt idx="550">
                  <c:v>-0.11829778370622535</c:v>
                </c:pt>
                <c:pt idx="551">
                  <c:v>-0.11815512306802134</c:v>
                </c:pt>
                <c:pt idx="552">
                  <c:v>-0.11803603306799459</c:v>
                </c:pt>
                <c:pt idx="553">
                  <c:v>-0.11796105084572162</c:v>
                </c:pt>
                <c:pt idx="554">
                  <c:v>-0.11765588845260311</c:v>
                </c:pt>
                <c:pt idx="555">
                  <c:v>-0.11758909306797705</c:v>
                </c:pt>
                <c:pt idx="556">
                  <c:v>-0.11740865306795456</c:v>
                </c:pt>
                <c:pt idx="557">
                  <c:v>-0.11726245674137203</c:v>
                </c:pt>
                <c:pt idx="558">
                  <c:v>-0.11708410306789574</c:v>
                </c:pt>
                <c:pt idx="559">
                  <c:v>-0.11696058306800694</c:v>
                </c:pt>
                <c:pt idx="560">
                  <c:v>-0.11678558306802245</c:v>
                </c:pt>
                <c:pt idx="561">
                  <c:v>-0.11665863306798485</c:v>
                </c:pt>
                <c:pt idx="562">
                  <c:v>-0.11656127306794417</c:v>
                </c:pt>
                <c:pt idx="563">
                  <c:v>-0.11621308157856447</c:v>
                </c:pt>
                <c:pt idx="564">
                  <c:v>-0.11610360306799805</c:v>
                </c:pt>
                <c:pt idx="565">
                  <c:v>-0.11598446306791743</c:v>
                </c:pt>
                <c:pt idx="566">
                  <c:v>-0.11585592306792591</c:v>
                </c:pt>
                <c:pt idx="567">
                  <c:v>-0.11570776306777475</c:v>
                </c:pt>
                <c:pt idx="568">
                  <c:v>-0.11557474306793836</c:v>
                </c:pt>
                <c:pt idx="569">
                  <c:v>-0.11544883429237984</c:v>
                </c:pt>
                <c:pt idx="570">
                  <c:v>-0.11526749306798934</c:v>
                </c:pt>
                <c:pt idx="571">
                  <c:v>-0.11518127306794668</c:v>
                </c:pt>
                <c:pt idx="572">
                  <c:v>-0.11474064449637922</c:v>
                </c:pt>
                <c:pt idx="573">
                  <c:v>-0.11468136306787358</c:v>
                </c:pt>
                <c:pt idx="574">
                  <c:v>-0.11443060306785924</c:v>
                </c:pt>
                <c:pt idx="575">
                  <c:v>-0.11431213306791221</c:v>
                </c:pt>
                <c:pt idx="576">
                  <c:v>-0.11417374925849799</c:v>
                </c:pt>
                <c:pt idx="577">
                  <c:v>-0.11403926306780932</c:v>
                </c:pt>
                <c:pt idx="578">
                  <c:v>-0.11393621306788759</c:v>
                </c:pt>
                <c:pt idx="579">
                  <c:v>-0.11382710306779131</c:v>
                </c:pt>
                <c:pt idx="580">
                  <c:v>-0.11379275034070702</c:v>
                </c:pt>
                <c:pt idx="581">
                  <c:v>-0.11341448735362292</c:v>
                </c:pt>
                <c:pt idx="582">
                  <c:v>-0.11334263306784464</c:v>
                </c:pt>
                <c:pt idx="583">
                  <c:v>-0.11321225265976409</c:v>
                </c:pt>
                <c:pt idx="584">
                  <c:v>-0.11307604306793451</c:v>
                </c:pt>
                <c:pt idx="585">
                  <c:v>-0.11292823306789046</c:v>
                </c:pt>
                <c:pt idx="586">
                  <c:v>-0.11279508306790831</c:v>
                </c:pt>
                <c:pt idx="587">
                  <c:v>-0.11263662306785704</c:v>
                </c:pt>
                <c:pt idx="588">
                  <c:v>-0.1125074930680654</c:v>
                </c:pt>
                <c:pt idx="589">
                  <c:v>-0.11240163021075489</c:v>
                </c:pt>
                <c:pt idx="590">
                  <c:v>-0.11204348359426319</c:v>
                </c:pt>
                <c:pt idx="591">
                  <c:v>-0.11195847306794349</c:v>
                </c:pt>
                <c:pt idx="592">
                  <c:v>-0.11179136306803628</c:v>
                </c:pt>
                <c:pt idx="593">
                  <c:v>-0.11164731306809017</c:v>
                </c:pt>
                <c:pt idx="594">
                  <c:v>-0.11150433306798391</c:v>
                </c:pt>
                <c:pt idx="595">
                  <c:v>-0.11137999720587288</c:v>
                </c:pt>
                <c:pt idx="596">
                  <c:v>-0.11125611306795236</c:v>
                </c:pt>
                <c:pt idx="597">
                  <c:v>-0.11110186517313991</c:v>
                </c:pt>
                <c:pt idx="598">
                  <c:v>-0.11066440350258233</c:v>
                </c:pt>
                <c:pt idx="599">
                  <c:v>-0.11055091306778309</c:v>
                </c:pt>
                <c:pt idx="600">
                  <c:v>-0.11043014306802945</c:v>
                </c:pt>
                <c:pt idx="601">
                  <c:v>-0.11030016195678627</c:v>
                </c:pt>
                <c:pt idx="602">
                  <c:v>-0.11019357306795996</c:v>
                </c:pt>
                <c:pt idx="603">
                  <c:v>-0.11005284306803276</c:v>
                </c:pt>
                <c:pt idx="604">
                  <c:v>-0.10992533306787777</c:v>
                </c:pt>
                <c:pt idx="605">
                  <c:v>-0.10978205306798827</c:v>
                </c:pt>
                <c:pt idx="606">
                  <c:v>-0.10973122958968418</c:v>
                </c:pt>
                <c:pt idx="607">
                  <c:v>-0.10934161349352678</c:v>
                </c:pt>
                <c:pt idx="608">
                  <c:v>-0.10924321306799811</c:v>
                </c:pt>
                <c:pt idx="609">
                  <c:v>-0.10906521306796435</c:v>
                </c:pt>
                <c:pt idx="610">
                  <c:v>-0.1089505730680429</c:v>
                </c:pt>
                <c:pt idx="611">
                  <c:v>-0.10880281306796746</c:v>
                </c:pt>
                <c:pt idx="612">
                  <c:v>-0.10869132306794427</c:v>
                </c:pt>
                <c:pt idx="613">
                  <c:v>-0.10854520247958988</c:v>
                </c:pt>
                <c:pt idx="614">
                  <c:v>-0.10842981306787181</c:v>
                </c:pt>
                <c:pt idx="615">
                  <c:v>-0.1083712730678883</c:v>
                </c:pt>
                <c:pt idx="616">
                  <c:v>-0.10800566522486577</c:v>
                </c:pt>
                <c:pt idx="617">
                  <c:v>-0.10789679306802213</c:v>
                </c:pt>
                <c:pt idx="618">
                  <c:v>-0.1077599730678287</c:v>
                </c:pt>
                <c:pt idx="619">
                  <c:v>-0.10765097199269746</c:v>
                </c:pt>
                <c:pt idx="620">
                  <c:v>-0.1074725177489313</c:v>
                </c:pt>
                <c:pt idx="621">
                  <c:v>-0.10735310306792201</c:v>
                </c:pt>
                <c:pt idx="622">
                  <c:v>-0.10724418306789119</c:v>
                </c:pt>
                <c:pt idx="623">
                  <c:v>-0.10708612155283959</c:v>
                </c:pt>
                <c:pt idx="624">
                  <c:v>-0.10664596872018706</c:v>
                </c:pt>
                <c:pt idx="625">
                  <c:v>-0.10650387100602643</c:v>
                </c:pt>
                <c:pt idx="626">
                  <c:v>-0.10639370306793694</c:v>
                </c:pt>
                <c:pt idx="627">
                  <c:v>-0.10625386306793416</c:v>
                </c:pt>
                <c:pt idx="628">
                  <c:v>-0.10613775306795503</c:v>
                </c:pt>
                <c:pt idx="629">
                  <c:v>-0.10599115306794715</c:v>
                </c:pt>
                <c:pt idx="630">
                  <c:v>-0.1058579567414597</c:v>
                </c:pt>
                <c:pt idx="631">
                  <c:v>-0.10574460306786193</c:v>
                </c:pt>
                <c:pt idx="632">
                  <c:v>-0.10565727306796191</c:v>
                </c:pt>
                <c:pt idx="633">
                  <c:v>-0.10528176560524116</c:v>
                </c:pt>
                <c:pt idx="634">
                  <c:v>-0.1051470830679051</c:v>
                </c:pt>
                <c:pt idx="635">
                  <c:v>-0.10503941306801323</c:v>
                </c:pt>
                <c:pt idx="636">
                  <c:v>-0.10490454306787456</c:v>
                </c:pt>
                <c:pt idx="637">
                  <c:v>-0.10480786681777943</c:v>
                </c:pt>
                <c:pt idx="638">
                  <c:v>-0.10463110306778844</c:v>
                </c:pt>
                <c:pt idx="639">
                  <c:v>-0.10451411306796388</c:v>
                </c:pt>
                <c:pt idx="640">
                  <c:v>-0.10437593306784265</c:v>
                </c:pt>
                <c:pt idx="641">
                  <c:v>-0.10428127306794011</c:v>
                </c:pt>
                <c:pt idx="642">
                  <c:v>-0.10384385515753536</c:v>
                </c:pt>
                <c:pt idx="643">
                  <c:v>-0.10372106654624247</c:v>
                </c:pt>
                <c:pt idx="644">
                  <c:v>-0.1035765083620106</c:v>
                </c:pt>
                <c:pt idx="645">
                  <c:v>-0.10343151306788911</c:v>
                </c:pt>
                <c:pt idx="646">
                  <c:v>-0.10328705306787356</c:v>
                </c:pt>
                <c:pt idx="647">
                  <c:v>-0.10314720306784864</c:v>
                </c:pt>
                <c:pt idx="648">
                  <c:v>-0.10299159306784134</c:v>
                </c:pt>
                <c:pt idx="649">
                  <c:v>-0.1028659465375199</c:v>
                </c:pt>
                <c:pt idx="650">
                  <c:v>-0.10275050836213495</c:v>
                </c:pt>
                <c:pt idx="651">
                  <c:v>-0.10240932862345176</c:v>
                </c:pt>
                <c:pt idx="652">
                  <c:v>-0.10227467306799554</c:v>
                </c:pt>
                <c:pt idx="653">
                  <c:v>-0.10212119306800105</c:v>
                </c:pt>
                <c:pt idx="654">
                  <c:v>-0.10199158306798495</c:v>
                </c:pt>
                <c:pt idx="655">
                  <c:v>-0.10182925265985432</c:v>
                </c:pt>
                <c:pt idx="656">
                  <c:v>-0.10166895306795709</c:v>
                </c:pt>
                <c:pt idx="657">
                  <c:v>-0.10152551306794066</c:v>
                </c:pt>
                <c:pt idx="658">
                  <c:v>-0.10137424306788034</c:v>
                </c:pt>
                <c:pt idx="659">
                  <c:v>-0.10130127306794634</c:v>
                </c:pt>
                <c:pt idx="660">
                  <c:v>-0.10090568735364513</c:v>
                </c:pt>
                <c:pt idx="661">
                  <c:v>-0.1007619430678659</c:v>
                </c:pt>
                <c:pt idx="662">
                  <c:v>-0.10060812873790326</c:v>
                </c:pt>
                <c:pt idx="663">
                  <c:v>-0.10040176306797832</c:v>
                </c:pt>
                <c:pt idx="664">
                  <c:v>-0.10021866306797733</c:v>
                </c:pt>
                <c:pt idx="665">
                  <c:v>-0.1000610230679797</c:v>
                </c:pt>
                <c:pt idx="666">
                  <c:v>-9.9910623067984261E-2</c:v>
                </c:pt>
                <c:pt idx="667">
                  <c:v>-9.9786066546258212E-2</c:v>
                </c:pt>
                <c:pt idx="668">
                  <c:v>-9.9690333674004705E-2</c:v>
                </c:pt>
                <c:pt idx="669">
                  <c:v>-9.9336358782181833E-2</c:v>
                </c:pt>
                <c:pt idx="670">
                  <c:v>-9.9239093067922113E-2</c:v>
                </c:pt>
                <c:pt idx="671">
                  <c:v>-9.907526306795944E-2</c:v>
                </c:pt>
                <c:pt idx="672">
                  <c:v>-9.8919183068019834E-2</c:v>
                </c:pt>
                <c:pt idx="673">
                  <c:v>-9.8720181231229276E-2</c:v>
                </c:pt>
                <c:pt idx="674">
                  <c:v>-9.8558643068002993E-2</c:v>
                </c:pt>
                <c:pt idx="675">
                  <c:v>-9.8403493068005332E-2</c:v>
                </c:pt>
                <c:pt idx="676">
                  <c:v>-9.8218613067942329E-2</c:v>
                </c:pt>
                <c:pt idx="677">
                  <c:v>-9.8110881763545876E-2</c:v>
                </c:pt>
                <c:pt idx="678">
                  <c:v>-9.7334087021522464E-2</c:v>
                </c:pt>
                <c:pt idx="679">
                  <c:v>-9.7201398067880973E-2</c:v>
                </c:pt>
                <c:pt idx="680">
                  <c:v>-9.7057873067910805E-2</c:v>
                </c:pt>
                <c:pt idx="681">
                  <c:v>-9.6851113067899064E-2</c:v>
                </c:pt>
                <c:pt idx="682">
                  <c:v>-9.6700779917256341E-2</c:v>
                </c:pt>
                <c:pt idx="683">
                  <c:v>-9.610527306794836E-2</c:v>
                </c:pt>
                <c:pt idx="684">
                  <c:v>-9.6024763067902086E-2</c:v>
                </c:pt>
                <c:pt idx="685">
                  <c:v>-9.587601533606005E-2</c:v>
                </c:pt>
                <c:pt idx="686">
                  <c:v>-9.5737533067975278E-2</c:v>
                </c:pt>
                <c:pt idx="687">
                  <c:v>-9.5575613067893528E-2</c:v>
                </c:pt>
                <c:pt idx="688">
                  <c:v>-9.5450213067792333E-2</c:v>
                </c:pt>
                <c:pt idx="689">
                  <c:v>-9.5268283067952098E-2</c:v>
                </c:pt>
                <c:pt idx="690">
                  <c:v>-9.5108386991839211E-2</c:v>
                </c:pt>
                <c:pt idx="691">
                  <c:v>-9.5029660164669849E-2</c:v>
                </c:pt>
                <c:pt idx="692">
                  <c:v>-9.4482273067981737E-2</c:v>
                </c:pt>
                <c:pt idx="693">
                  <c:v>-9.4345793068001171E-2</c:v>
                </c:pt>
                <c:pt idx="694">
                  <c:v>-9.4194123067964597E-2</c:v>
                </c:pt>
                <c:pt idx="695">
                  <c:v>-9.4028863068004398E-2</c:v>
                </c:pt>
                <c:pt idx="696">
                  <c:v>-9.3867213544044148E-2</c:v>
                </c:pt>
                <c:pt idx="697">
                  <c:v>-9.3715253067955473E-2</c:v>
                </c:pt>
                <c:pt idx="698">
                  <c:v>-9.3546654646900151E-2</c:v>
                </c:pt>
                <c:pt idx="699">
                  <c:v>-9.2996313067928327E-2</c:v>
                </c:pt>
                <c:pt idx="700">
                  <c:v>-9.2883353067847452E-2</c:v>
                </c:pt>
                <c:pt idx="701">
                  <c:v>-9.2758540509819909E-2</c:v>
                </c:pt>
                <c:pt idx="702">
                  <c:v>-9.2583963067937702E-2</c:v>
                </c:pt>
                <c:pt idx="703">
                  <c:v>-9.2427053067950737E-2</c:v>
                </c:pt>
                <c:pt idx="704">
                  <c:v>-9.2281193068004086E-2</c:v>
                </c:pt>
                <c:pt idx="705">
                  <c:v>-9.2120753068030581E-2</c:v>
                </c:pt>
                <c:pt idx="706">
                  <c:v>-9.1999706401324488E-2</c:v>
                </c:pt>
                <c:pt idx="707">
                  <c:v>-9.1906741817922466E-2</c:v>
                </c:pt>
                <c:pt idx="708">
                  <c:v>-9.1436273067941443E-2</c:v>
                </c:pt>
                <c:pt idx="709">
                  <c:v>-9.1357473068057971E-2</c:v>
                </c:pt>
                <c:pt idx="710">
                  <c:v>-9.1183833067958631E-2</c:v>
                </c:pt>
                <c:pt idx="711">
                  <c:v>-9.1030143067868607E-2</c:v>
                </c:pt>
                <c:pt idx="712">
                  <c:v>-9.0833243067834246E-2</c:v>
                </c:pt>
                <c:pt idx="713">
                  <c:v>-9.0691446537334741E-2</c:v>
                </c:pt>
                <c:pt idx="714">
                  <c:v>-9.0492823067933159E-2</c:v>
                </c:pt>
                <c:pt idx="715">
                  <c:v>-9.033590320491669E-2</c:v>
                </c:pt>
                <c:pt idx="716">
                  <c:v>-8.9840395019180619E-2</c:v>
                </c:pt>
                <c:pt idx="717">
                  <c:v>-8.9675493067900902E-2</c:v>
                </c:pt>
                <c:pt idx="718">
                  <c:v>-8.9536813068036736E-2</c:v>
                </c:pt>
                <c:pt idx="719">
                  <c:v>-8.9353385312847422E-2</c:v>
                </c:pt>
                <c:pt idx="720">
                  <c:v>-8.9213393067936408E-2</c:v>
                </c:pt>
                <c:pt idx="721">
                  <c:v>-8.9044923067945092E-2</c:v>
                </c:pt>
                <c:pt idx="722">
                  <c:v>-8.8890813068047692E-2</c:v>
                </c:pt>
                <c:pt idx="723">
                  <c:v>-8.8758684026856827E-2</c:v>
                </c:pt>
                <c:pt idx="724">
                  <c:v>-8.8071130210821025E-2</c:v>
                </c:pt>
                <c:pt idx="725">
                  <c:v>-8.7985746040942558E-2</c:v>
                </c:pt>
                <c:pt idx="726">
                  <c:v>-8.7823743067986015E-2</c:v>
                </c:pt>
                <c:pt idx="727">
                  <c:v>-8.7686743067905581E-2</c:v>
                </c:pt>
                <c:pt idx="728">
                  <c:v>-8.7507623067963891E-2</c:v>
                </c:pt>
                <c:pt idx="729">
                  <c:v>-8.7338533067935487E-2</c:v>
                </c:pt>
                <c:pt idx="730">
                  <c:v>-8.7204743067999857E-2</c:v>
                </c:pt>
                <c:pt idx="731">
                  <c:v>-8.7081273067965981E-2</c:v>
                </c:pt>
                <c:pt idx="732">
                  <c:v>-8.6217273067987321E-2</c:v>
                </c:pt>
                <c:pt idx="733">
                  <c:v>-8.608412306801938E-2</c:v>
                </c:pt>
                <c:pt idx="734">
                  <c:v>-8.5938903067855676E-2</c:v>
                </c:pt>
                <c:pt idx="735">
                  <c:v>-8.5784743067975455E-2</c:v>
                </c:pt>
                <c:pt idx="736">
                  <c:v>-8.5637273068030595E-2</c:v>
                </c:pt>
                <c:pt idx="737">
                  <c:v>-8.5541273067946122E-2</c:v>
                </c:pt>
                <c:pt idx="738">
                  <c:v>-8.5119556650028017E-2</c:v>
                </c:pt>
                <c:pt idx="739">
                  <c:v>-8.5001943171064909E-2</c:v>
                </c:pt>
                <c:pt idx="740">
                  <c:v>-8.4838403068090429E-2</c:v>
                </c:pt>
                <c:pt idx="741">
                  <c:v>-8.4703243068076972E-2</c:v>
                </c:pt>
                <c:pt idx="742">
                  <c:v>-8.4567373067940821E-2</c:v>
                </c:pt>
                <c:pt idx="743">
                  <c:v>-8.4470693067927982E-2</c:v>
                </c:pt>
                <c:pt idx="744">
                  <c:v>-8.4308007761848103E-2</c:v>
                </c:pt>
                <c:pt idx="745">
                  <c:v>-8.4207155420884305E-2</c:v>
                </c:pt>
                <c:pt idx="746">
                  <c:v>-8.3941273067949851E-2</c:v>
                </c:pt>
                <c:pt idx="747">
                  <c:v>-8.375423306790708E-2</c:v>
                </c:pt>
                <c:pt idx="748">
                  <c:v>-8.3562193068047463E-2</c:v>
                </c:pt>
                <c:pt idx="749">
                  <c:v>-8.3384593067961532E-2</c:v>
                </c:pt>
                <c:pt idx="750">
                  <c:v>-8.3203093067879763E-2</c:v>
                </c:pt>
                <c:pt idx="751">
                  <c:v>-8.3026829768925836E-2</c:v>
                </c:pt>
                <c:pt idx="752">
                  <c:v>-8.2829633067973418E-2</c:v>
                </c:pt>
                <c:pt idx="753">
                  <c:v>-8.2695153068002014E-2</c:v>
                </c:pt>
                <c:pt idx="754">
                  <c:v>-8.2588243067917233E-2</c:v>
                </c:pt>
                <c:pt idx="755">
                  <c:v>-8.2486273067942761E-2</c:v>
                </c:pt>
                <c:pt idx="756">
                  <c:v>-8.2142363977013133E-2</c:v>
                </c:pt>
                <c:pt idx="757">
                  <c:v>-8.2030468470208007E-2</c:v>
                </c:pt>
                <c:pt idx="758">
                  <c:v>-8.1915687961426897E-2</c:v>
                </c:pt>
                <c:pt idx="759">
                  <c:v>-8.1722843067893791E-2</c:v>
                </c:pt>
                <c:pt idx="760">
                  <c:v>-8.1593233068005588E-2</c:v>
                </c:pt>
                <c:pt idx="761">
                  <c:v>-8.1464203067923791E-2</c:v>
                </c:pt>
                <c:pt idx="762">
                  <c:v>-8.1337703067859479E-2</c:v>
                </c:pt>
                <c:pt idx="763">
                  <c:v>-8.1224817512264735E-2</c:v>
                </c:pt>
                <c:pt idx="764">
                  <c:v>-8.0736851381161046E-2</c:v>
                </c:pt>
                <c:pt idx="765">
                  <c:v>-8.0596183067996208E-2</c:v>
                </c:pt>
                <c:pt idx="766">
                  <c:v>-8.0476733067868622E-2</c:v>
                </c:pt>
                <c:pt idx="767">
                  <c:v>-8.0335113067960151E-2</c:v>
                </c:pt>
                <c:pt idx="768">
                  <c:v>-8.0203583067913087E-2</c:v>
                </c:pt>
                <c:pt idx="769">
                  <c:v>-8.0098108119514677E-2</c:v>
                </c:pt>
                <c:pt idx="770">
                  <c:v>-7.9915473067870835E-2</c:v>
                </c:pt>
                <c:pt idx="771">
                  <c:v>-7.9792013067930156E-2</c:v>
                </c:pt>
                <c:pt idx="772">
                  <c:v>-7.9731273067906727E-2</c:v>
                </c:pt>
                <c:pt idx="773">
                  <c:v>-7.9318802479733108E-2</c:v>
                </c:pt>
                <c:pt idx="774">
                  <c:v>-7.920811306793496E-2</c:v>
                </c:pt>
                <c:pt idx="775">
                  <c:v>-7.9079133068049146E-2</c:v>
                </c:pt>
                <c:pt idx="776">
                  <c:v>-7.8931499872084032E-2</c:v>
                </c:pt>
                <c:pt idx="777">
                  <c:v>-7.8771163067997918E-2</c:v>
                </c:pt>
                <c:pt idx="778">
                  <c:v>-7.8620523067939985E-2</c:v>
                </c:pt>
                <c:pt idx="779">
                  <c:v>-7.847497306788398E-2</c:v>
                </c:pt>
                <c:pt idx="780">
                  <c:v>-7.8380870082753518E-2</c:v>
                </c:pt>
                <c:pt idx="781">
                  <c:v>-7.8017523067956063E-2</c:v>
                </c:pt>
                <c:pt idx="782">
                  <c:v>-7.79552230679883E-2</c:v>
                </c:pt>
                <c:pt idx="783">
                  <c:v>-7.7843757604057373E-2</c:v>
                </c:pt>
                <c:pt idx="784">
                  <c:v>-7.7698023067924282E-2</c:v>
                </c:pt>
                <c:pt idx="785">
                  <c:v>-7.7587713067870823E-2</c:v>
                </c:pt>
                <c:pt idx="786">
                  <c:v>-7.7413763068008734E-2</c:v>
                </c:pt>
                <c:pt idx="787">
                  <c:v>-7.7265243067913048E-2</c:v>
                </c:pt>
                <c:pt idx="788">
                  <c:v>-7.7130673067870248E-2</c:v>
                </c:pt>
                <c:pt idx="789">
                  <c:v>-7.6990576098324937E-2</c:v>
                </c:pt>
                <c:pt idx="790">
                  <c:v>-7.6661273067941238E-2</c:v>
                </c:pt>
                <c:pt idx="791">
                  <c:v>-7.6583813067927053E-2</c:v>
                </c:pt>
                <c:pt idx="792">
                  <c:v>-7.6394193067983451E-2</c:v>
                </c:pt>
                <c:pt idx="793">
                  <c:v>-7.6210603068005867E-2</c:v>
                </c:pt>
                <c:pt idx="794">
                  <c:v>-7.6081683067883432E-2</c:v>
                </c:pt>
                <c:pt idx="795">
                  <c:v>-7.5929863067770498E-2</c:v>
                </c:pt>
                <c:pt idx="796">
                  <c:v>-7.5793378950336887E-2</c:v>
                </c:pt>
                <c:pt idx="797">
                  <c:v>-7.5647063067918907E-2</c:v>
                </c:pt>
                <c:pt idx="798">
                  <c:v>-7.5519760247459544E-2</c:v>
                </c:pt>
                <c:pt idx="799">
                  <c:v>-7.5150860696794552E-2</c:v>
                </c:pt>
                <c:pt idx="800">
                  <c:v>-7.5038493068063872E-2</c:v>
                </c:pt>
                <c:pt idx="801">
                  <c:v>-7.494578306791766E-2</c:v>
                </c:pt>
                <c:pt idx="802">
                  <c:v>-7.479407719164044E-2</c:v>
                </c:pt>
                <c:pt idx="803">
                  <c:v>-7.4668043067930512E-2</c:v>
                </c:pt>
                <c:pt idx="804">
                  <c:v>-7.4570113067991883E-2</c:v>
                </c:pt>
                <c:pt idx="805">
                  <c:v>-7.4435833067795443E-2</c:v>
                </c:pt>
                <c:pt idx="806">
                  <c:v>-7.43292930679047E-2</c:v>
                </c:pt>
                <c:pt idx="807">
                  <c:v>-7.4247273067939545E-2</c:v>
                </c:pt>
                <c:pt idx="808">
                  <c:v>-7.3970934084883311E-2</c:v>
                </c:pt>
                <c:pt idx="809">
                  <c:v>-7.3852863068012198E-2</c:v>
                </c:pt>
                <c:pt idx="810">
                  <c:v>-7.3723943067903974E-2</c:v>
                </c:pt>
                <c:pt idx="811">
                  <c:v>-7.3595663067905548E-2</c:v>
                </c:pt>
                <c:pt idx="812">
                  <c:v>-7.3460873067901389E-2</c:v>
                </c:pt>
                <c:pt idx="813">
                  <c:v>-7.332866306795438E-2</c:v>
                </c:pt>
                <c:pt idx="814">
                  <c:v>-7.3204180284506037E-2</c:v>
                </c:pt>
                <c:pt idx="815">
                  <c:v>-7.3076787773814544E-2</c:v>
                </c:pt>
                <c:pt idx="816">
                  <c:v>-7.2679133067907742E-2</c:v>
                </c:pt>
                <c:pt idx="817">
                  <c:v>-7.2554883067937226E-2</c:v>
                </c:pt>
                <c:pt idx="818">
                  <c:v>-7.2438493067878085E-2</c:v>
                </c:pt>
                <c:pt idx="819">
                  <c:v>-7.2332983067965984E-2</c:v>
                </c:pt>
                <c:pt idx="820">
                  <c:v>-7.2205901933955374E-2</c:v>
                </c:pt>
                <c:pt idx="821">
                  <c:v>-7.2062453067943011E-2</c:v>
                </c:pt>
                <c:pt idx="822">
                  <c:v>-7.1944303067979831E-2</c:v>
                </c:pt>
                <c:pt idx="823">
                  <c:v>-7.1803955607663283E-2</c:v>
                </c:pt>
                <c:pt idx="824">
                  <c:v>-7.1368061956789575E-2</c:v>
                </c:pt>
                <c:pt idx="825">
                  <c:v>-7.1228253067985747E-2</c:v>
                </c:pt>
                <c:pt idx="826">
                  <c:v>-7.1119314304993964E-2</c:v>
                </c:pt>
                <c:pt idx="827">
                  <c:v>-7.0954143067908149E-2</c:v>
                </c:pt>
                <c:pt idx="828">
                  <c:v>-7.0841013068033476E-2</c:v>
                </c:pt>
                <c:pt idx="829">
                  <c:v>-7.0698953067989123E-2</c:v>
                </c:pt>
                <c:pt idx="830">
                  <c:v>-7.0538533067960429E-2</c:v>
                </c:pt>
                <c:pt idx="831">
                  <c:v>-7.0446314305030455E-2</c:v>
                </c:pt>
                <c:pt idx="832">
                  <c:v>-7.0341273067910493E-2</c:v>
                </c:pt>
                <c:pt idx="833">
                  <c:v>-6.9835793067966279E-2</c:v>
                </c:pt>
                <c:pt idx="834">
                  <c:v>-6.9733153068028741E-2</c:v>
                </c:pt>
                <c:pt idx="835">
                  <c:v>-6.9631113067941897E-2</c:v>
                </c:pt>
                <c:pt idx="836">
                  <c:v>-6.9470653067966737E-2</c:v>
                </c:pt>
                <c:pt idx="837">
                  <c:v>-6.9302973067962625E-2</c:v>
                </c:pt>
                <c:pt idx="838">
                  <c:v>-6.9182970984726921E-2</c:v>
                </c:pt>
                <c:pt idx="839">
                  <c:v>-6.9058473067897808E-2</c:v>
                </c:pt>
                <c:pt idx="840">
                  <c:v>-6.8653736985496039E-2</c:v>
                </c:pt>
                <c:pt idx="841">
                  <c:v>-6.8533053067980632E-2</c:v>
                </c:pt>
                <c:pt idx="842">
                  <c:v>-6.8400653067939743E-2</c:v>
                </c:pt>
                <c:pt idx="843">
                  <c:v>-6.8265553067888618E-2</c:v>
                </c:pt>
                <c:pt idx="844">
                  <c:v>-6.8103592655589296E-2</c:v>
                </c:pt>
                <c:pt idx="845">
                  <c:v>-6.7962203067921223E-2</c:v>
                </c:pt>
                <c:pt idx="846">
                  <c:v>-6.7806383067988918E-2</c:v>
                </c:pt>
                <c:pt idx="847">
                  <c:v>-6.7698043067878189E-2</c:v>
                </c:pt>
                <c:pt idx="848">
                  <c:v>-6.7645606401271152E-2</c:v>
                </c:pt>
                <c:pt idx="849">
                  <c:v>-6.7304091249766884E-2</c:v>
                </c:pt>
                <c:pt idx="850">
                  <c:v>-6.717092306791983E-2</c:v>
                </c:pt>
                <c:pt idx="851">
                  <c:v>-6.7113078262678982E-2</c:v>
                </c:pt>
                <c:pt idx="852">
                  <c:v>-6.6931883068036768E-2</c:v>
                </c:pt>
                <c:pt idx="853">
                  <c:v>-6.6776583067920114E-2</c:v>
                </c:pt>
                <c:pt idx="854">
                  <c:v>-6.6470193067985406E-2</c:v>
                </c:pt>
                <c:pt idx="855">
                  <c:v>-6.6298973068015243E-2</c:v>
                </c:pt>
                <c:pt idx="856">
                  <c:v>-6.6159307550748281E-2</c:v>
                </c:pt>
                <c:pt idx="857">
                  <c:v>-6.5023739734556329E-2</c:v>
                </c:pt>
                <c:pt idx="858">
                  <c:v>-6.4862313067948207E-2</c:v>
                </c:pt>
                <c:pt idx="859">
                  <c:v>-6.4695773067953155E-2</c:v>
                </c:pt>
                <c:pt idx="860">
                  <c:v>-6.4541763068049818E-2</c:v>
                </c:pt>
                <c:pt idx="861">
                  <c:v>-6.4426923068012343E-2</c:v>
                </c:pt>
                <c:pt idx="862">
                  <c:v>-6.4269396779209842E-2</c:v>
                </c:pt>
                <c:pt idx="863">
                  <c:v>-6.4142023067930154E-2</c:v>
                </c:pt>
                <c:pt idx="864">
                  <c:v>-6.4115273067940848E-2</c:v>
                </c:pt>
                <c:pt idx="865">
                  <c:v>-6.376381592508551E-2</c:v>
                </c:pt>
                <c:pt idx="866">
                  <c:v>-6.3646613068115698E-2</c:v>
                </c:pt>
                <c:pt idx="867">
                  <c:v>-6.3504723067865143E-2</c:v>
                </c:pt>
                <c:pt idx="868">
                  <c:v>-6.3361783067890087E-2</c:v>
                </c:pt>
                <c:pt idx="869">
                  <c:v>-6.3261644201986655E-2</c:v>
                </c:pt>
                <c:pt idx="870">
                  <c:v>-6.3122803067955147E-2</c:v>
                </c:pt>
                <c:pt idx="871">
                  <c:v>-6.3045153067889714E-2</c:v>
                </c:pt>
                <c:pt idx="872">
                  <c:v>-6.2946506401317492E-2</c:v>
                </c:pt>
                <c:pt idx="873">
                  <c:v>-6.2561148067985073E-2</c:v>
                </c:pt>
                <c:pt idx="874">
                  <c:v>-6.2435013067940304E-2</c:v>
                </c:pt>
                <c:pt idx="875">
                  <c:v>-6.2330252449328327E-2</c:v>
                </c:pt>
                <c:pt idx="876">
                  <c:v>-6.2207053068021878E-2</c:v>
                </c:pt>
                <c:pt idx="877">
                  <c:v>-6.2096043067924711E-2</c:v>
                </c:pt>
                <c:pt idx="878">
                  <c:v>-6.1997293068060344E-2</c:v>
                </c:pt>
                <c:pt idx="879">
                  <c:v>-6.1904573068034097E-2</c:v>
                </c:pt>
                <c:pt idx="880">
                  <c:v>-6.1803317024015314E-2</c:v>
                </c:pt>
                <c:pt idx="881">
                  <c:v>-6.1280475088111075E-2</c:v>
                </c:pt>
                <c:pt idx="882">
                  <c:v>-6.1129933067888942E-2</c:v>
                </c:pt>
                <c:pt idx="883">
                  <c:v>-6.1017183068059921E-2</c:v>
                </c:pt>
                <c:pt idx="884">
                  <c:v>-6.0860443067852543E-2</c:v>
                </c:pt>
                <c:pt idx="885">
                  <c:v>-6.072459306794542E-2</c:v>
                </c:pt>
                <c:pt idx="886">
                  <c:v>-6.0578974098874028E-2</c:v>
                </c:pt>
                <c:pt idx="887">
                  <c:v>-6.045204306788321E-2</c:v>
                </c:pt>
                <c:pt idx="888">
                  <c:v>-6.0391273067949669E-2</c:v>
                </c:pt>
                <c:pt idx="889">
                  <c:v>-6.0008622465574035E-2</c:v>
                </c:pt>
                <c:pt idx="890">
                  <c:v>-5.9896573068058956E-2</c:v>
                </c:pt>
                <c:pt idx="891">
                  <c:v>-5.9743373067931316E-2</c:v>
                </c:pt>
                <c:pt idx="892">
                  <c:v>-5.9601499871931196E-2</c:v>
                </c:pt>
                <c:pt idx="893">
                  <c:v>-5.9383233068032837E-2</c:v>
                </c:pt>
                <c:pt idx="894">
                  <c:v>-5.9225223067784327E-2</c:v>
                </c:pt>
                <c:pt idx="895">
                  <c:v>-5.9091939734642551E-2</c:v>
                </c:pt>
                <c:pt idx="896">
                  <c:v>-5.8751273067940701E-2</c:v>
                </c:pt>
                <c:pt idx="897">
                  <c:v>-5.8662003068008062E-2</c:v>
                </c:pt>
                <c:pt idx="898">
                  <c:v>-5.8530833067791832E-2</c:v>
                </c:pt>
                <c:pt idx="899">
                  <c:v>-5.839776791326301E-2</c:v>
                </c:pt>
                <c:pt idx="900">
                  <c:v>-5.8214843068000732E-2</c:v>
                </c:pt>
                <c:pt idx="901">
                  <c:v>-5.8109873067991202E-2</c:v>
                </c:pt>
                <c:pt idx="902">
                  <c:v>-5.8041273067857446E-2</c:v>
                </c:pt>
                <c:pt idx="903">
                  <c:v>-5.7857233067991842E-2</c:v>
                </c:pt>
                <c:pt idx="904">
                  <c:v>-5.7725031688690365E-2</c:v>
                </c:pt>
                <c:pt idx="905">
                  <c:v>-5.7276551756586969E-2</c:v>
                </c:pt>
                <c:pt idx="906">
                  <c:v>-5.7155153067952824E-2</c:v>
                </c:pt>
                <c:pt idx="907">
                  <c:v>-5.7000523067955555E-2</c:v>
                </c:pt>
                <c:pt idx="908">
                  <c:v>-5.6882113067942441E-2</c:v>
                </c:pt>
                <c:pt idx="909">
                  <c:v>-5.6756473068091395E-2</c:v>
                </c:pt>
                <c:pt idx="910">
                  <c:v>-5.6650743068061615E-2</c:v>
                </c:pt>
                <c:pt idx="911">
                  <c:v>-5.652171636687342E-2</c:v>
                </c:pt>
                <c:pt idx="912">
                  <c:v>-5.6415067588503121E-2</c:v>
                </c:pt>
                <c:pt idx="913">
                  <c:v>-5.6033066882520188E-2</c:v>
                </c:pt>
                <c:pt idx="914">
                  <c:v>-5.588021306795099E-2</c:v>
                </c:pt>
                <c:pt idx="915">
                  <c:v>-5.5634923067813702E-2</c:v>
                </c:pt>
                <c:pt idx="916">
                  <c:v>-5.543611306792684E-2</c:v>
                </c:pt>
                <c:pt idx="917">
                  <c:v>-5.5318953480252731E-2</c:v>
                </c:pt>
                <c:pt idx="918">
                  <c:v>-5.5203123068025661E-2</c:v>
                </c:pt>
                <c:pt idx="919">
                  <c:v>-5.5078533067913327E-2</c:v>
                </c:pt>
                <c:pt idx="920">
                  <c:v>-5.4978983067925924E-2</c:v>
                </c:pt>
                <c:pt idx="921">
                  <c:v>-5.4931273067950315E-2</c:v>
                </c:pt>
                <c:pt idx="922">
                  <c:v>-5.4595202645458585E-2</c:v>
                </c:pt>
                <c:pt idx="923">
                  <c:v>-5.4494283067967331E-2</c:v>
                </c:pt>
                <c:pt idx="924">
                  <c:v>-5.4372840078244167E-2</c:v>
                </c:pt>
                <c:pt idx="925">
                  <c:v>-5.4244303067946475E-2</c:v>
                </c:pt>
                <c:pt idx="926">
                  <c:v>-5.408568306782513E-2</c:v>
                </c:pt>
                <c:pt idx="927">
                  <c:v>-5.3982233067941365E-2</c:v>
                </c:pt>
                <c:pt idx="928">
                  <c:v>-5.3858813067975575E-2</c:v>
                </c:pt>
                <c:pt idx="929">
                  <c:v>-5.3764753067852666E-2</c:v>
                </c:pt>
                <c:pt idx="930">
                  <c:v>-5.3652856401285476E-2</c:v>
                </c:pt>
                <c:pt idx="931">
                  <c:v>-5.321335306786068E-2</c:v>
                </c:pt>
                <c:pt idx="932">
                  <c:v>-5.3041003067903603E-2</c:v>
                </c:pt>
                <c:pt idx="933">
                  <c:v>-5.287859306803E-2</c:v>
                </c:pt>
                <c:pt idx="934">
                  <c:v>-5.2765683068003E-2</c:v>
                </c:pt>
                <c:pt idx="935">
                  <c:v>-5.2666573067909894E-2</c:v>
                </c:pt>
                <c:pt idx="936">
                  <c:v>-5.2582748067763418E-2</c:v>
                </c:pt>
                <c:pt idx="937">
                  <c:v>-5.2467198599970288E-2</c:v>
                </c:pt>
                <c:pt idx="938">
                  <c:v>-5.2039893321122577E-2</c:v>
                </c:pt>
                <c:pt idx="939">
                  <c:v>-5.1913733067834755E-2</c:v>
                </c:pt>
                <c:pt idx="940">
                  <c:v>-5.1812193068002443E-2</c:v>
                </c:pt>
                <c:pt idx="941">
                  <c:v>-5.1666173068014132E-2</c:v>
                </c:pt>
                <c:pt idx="942">
                  <c:v>-5.15196957483397E-2</c:v>
                </c:pt>
                <c:pt idx="943">
                  <c:v>-5.1420913067914853E-2</c:v>
                </c:pt>
                <c:pt idx="944">
                  <c:v>-5.128829306799787E-2</c:v>
                </c:pt>
                <c:pt idx="945">
                  <c:v>-5.1170863068023209E-2</c:v>
                </c:pt>
                <c:pt idx="946">
                  <c:v>-5.1105673067922908E-2</c:v>
                </c:pt>
                <c:pt idx="947">
                  <c:v>-5.0821273067882089E-2</c:v>
                </c:pt>
                <c:pt idx="948">
                  <c:v>-5.0736241488962719E-2</c:v>
                </c:pt>
                <c:pt idx="949">
                  <c:v>-5.0581825151326143E-2</c:v>
                </c:pt>
                <c:pt idx="950">
                  <c:v>-5.0469823067956554E-2</c:v>
                </c:pt>
                <c:pt idx="951">
                  <c:v>-5.0345713067983411E-2</c:v>
                </c:pt>
                <c:pt idx="952">
                  <c:v>-5.0252453067997749E-2</c:v>
                </c:pt>
                <c:pt idx="953">
                  <c:v>-5.0109033067940345E-2</c:v>
                </c:pt>
                <c:pt idx="954">
                  <c:v>-5.0010918901435275E-2</c:v>
                </c:pt>
                <c:pt idx="955">
                  <c:v>-4.9935873067951775E-2</c:v>
                </c:pt>
                <c:pt idx="956">
                  <c:v>-4.9611319579554447E-2</c:v>
                </c:pt>
                <c:pt idx="957">
                  <c:v>-4.9497193067949752E-2</c:v>
                </c:pt>
                <c:pt idx="958">
                  <c:v>-4.9390563068016036E-2</c:v>
                </c:pt>
                <c:pt idx="959">
                  <c:v>-4.9261653067802058E-2</c:v>
                </c:pt>
                <c:pt idx="960">
                  <c:v>-4.915251306802304E-2</c:v>
                </c:pt>
                <c:pt idx="961">
                  <c:v>-4.9015798841168134E-2</c:v>
                </c:pt>
                <c:pt idx="962">
                  <c:v>-4.8856073067895522E-2</c:v>
                </c:pt>
                <c:pt idx="963">
                  <c:v>-4.874663306787852E-2</c:v>
                </c:pt>
                <c:pt idx="964">
                  <c:v>-4.7828996752130593E-2</c:v>
                </c:pt>
                <c:pt idx="965">
                  <c:v>-4.7662123067922835E-2</c:v>
                </c:pt>
                <c:pt idx="966">
                  <c:v>-4.7556733068006452E-2</c:v>
                </c:pt>
                <c:pt idx="967">
                  <c:v>-4.7405499872070322E-2</c:v>
                </c:pt>
                <c:pt idx="968">
                  <c:v>-4.730567306795308E-2</c:v>
                </c:pt>
                <c:pt idx="969">
                  <c:v>-4.7110773067956302E-2</c:v>
                </c:pt>
                <c:pt idx="970">
                  <c:v>-4.6961423067983787E-2</c:v>
                </c:pt>
                <c:pt idx="971">
                  <c:v>-4.6893733067960852E-2</c:v>
                </c:pt>
                <c:pt idx="972">
                  <c:v>-4.6779085567948187E-2</c:v>
                </c:pt>
                <c:pt idx="973">
                  <c:v>-4.639496694549905E-2</c:v>
                </c:pt>
                <c:pt idx="974">
                  <c:v>-4.6327723068046112E-2</c:v>
                </c:pt>
                <c:pt idx="975">
                  <c:v>-4.6152683068001465E-2</c:v>
                </c:pt>
                <c:pt idx="976">
                  <c:v>-4.6031373067947357E-2</c:v>
                </c:pt>
                <c:pt idx="977">
                  <c:v>-4.5903713067929175E-2</c:v>
                </c:pt>
                <c:pt idx="978">
                  <c:v>-4.5802716367006724E-2</c:v>
                </c:pt>
                <c:pt idx="979">
                  <c:v>-4.5683143067904552E-2</c:v>
                </c:pt>
                <c:pt idx="980">
                  <c:v>-4.5601673068134119E-2</c:v>
                </c:pt>
                <c:pt idx="981">
                  <c:v>-4.5487620894050451E-2</c:v>
                </c:pt>
                <c:pt idx="982">
                  <c:v>-4.5212253460064744E-2</c:v>
                </c:pt>
                <c:pt idx="983">
                  <c:v>-4.50986030679843E-2</c:v>
                </c:pt>
                <c:pt idx="984">
                  <c:v>-4.4955743067845333E-2</c:v>
                </c:pt>
                <c:pt idx="985">
                  <c:v>-4.4829220984595963E-2</c:v>
                </c:pt>
                <c:pt idx="986">
                  <c:v>-4.4721393067945314E-2</c:v>
                </c:pt>
                <c:pt idx="987">
                  <c:v>-4.4557943067871975E-2</c:v>
                </c:pt>
                <c:pt idx="988">
                  <c:v>-4.4464313067933858E-2</c:v>
                </c:pt>
                <c:pt idx="989">
                  <c:v>-4.4382030643660642E-2</c:v>
                </c:pt>
                <c:pt idx="990">
                  <c:v>-4.4080503837179208E-2</c:v>
                </c:pt>
                <c:pt idx="991">
                  <c:v>-4.3988813067983301E-2</c:v>
                </c:pt>
                <c:pt idx="992">
                  <c:v>-4.3881894689477008E-2</c:v>
                </c:pt>
                <c:pt idx="993">
                  <c:v>-4.3756743067874027E-2</c:v>
                </c:pt>
                <c:pt idx="994">
                  <c:v>-4.3584843067989709E-2</c:v>
                </c:pt>
                <c:pt idx="995">
                  <c:v>-4.3474793067900919E-2</c:v>
                </c:pt>
                <c:pt idx="996">
                  <c:v>-4.3366493068106138E-2</c:v>
                </c:pt>
                <c:pt idx="997">
                  <c:v>-4.3282303067982753E-2</c:v>
                </c:pt>
                <c:pt idx="998">
                  <c:v>-4.3186663067956488E-2</c:v>
                </c:pt>
                <c:pt idx="999">
                  <c:v>-4.3126273067940701E-2</c:v>
                </c:pt>
                <c:pt idx="1000">
                  <c:v>-4.2830294807089331E-2</c:v>
                </c:pt>
                <c:pt idx="1001">
                  <c:v>-4.2738853067973537E-2</c:v>
                </c:pt>
                <c:pt idx="1002">
                  <c:v>-4.2621843067948362E-2</c:v>
                </c:pt>
                <c:pt idx="1003">
                  <c:v>-4.252350306789765E-2</c:v>
                </c:pt>
                <c:pt idx="1004">
                  <c:v>-4.2411773067854597E-2</c:v>
                </c:pt>
                <c:pt idx="1005">
                  <c:v>-4.2279570940195299E-2</c:v>
                </c:pt>
                <c:pt idx="1006">
                  <c:v>-4.2205951639431305E-2</c:v>
                </c:pt>
                <c:pt idx="1007">
                  <c:v>-4.2078103068078576E-2</c:v>
                </c:pt>
                <c:pt idx="1008">
                  <c:v>-4.1987023067932228E-2</c:v>
                </c:pt>
                <c:pt idx="1009">
                  <c:v>-4.1711238585151023E-2</c:v>
                </c:pt>
                <c:pt idx="1010">
                  <c:v>-4.1630123067889713E-2</c:v>
                </c:pt>
                <c:pt idx="1011">
                  <c:v>-4.1506113067882211E-2</c:v>
                </c:pt>
                <c:pt idx="1012">
                  <c:v>-4.1429248376644523E-2</c:v>
                </c:pt>
                <c:pt idx="1013">
                  <c:v>-4.1273913067982448E-2</c:v>
                </c:pt>
                <c:pt idx="1014">
                  <c:v>-4.1180033067917066E-2</c:v>
                </c:pt>
                <c:pt idx="1015">
                  <c:v>-4.1045373067888136E-2</c:v>
                </c:pt>
                <c:pt idx="1016">
                  <c:v>-4.0952933067984532E-2</c:v>
                </c:pt>
                <c:pt idx="1017">
                  <c:v>-4.0605939734447816E-2</c:v>
                </c:pt>
                <c:pt idx="1018">
                  <c:v>-4.052136681802665E-2</c:v>
                </c:pt>
                <c:pt idx="1019">
                  <c:v>-4.0406363067887696E-2</c:v>
                </c:pt>
                <c:pt idx="1020">
                  <c:v>-4.0301873067917882E-2</c:v>
                </c:pt>
                <c:pt idx="1021">
                  <c:v>-4.0222633067870106E-2</c:v>
                </c:pt>
                <c:pt idx="1022">
                  <c:v>-4.0109213067864857E-2</c:v>
                </c:pt>
                <c:pt idx="1023">
                  <c:v>-4.0030393067908676E-2</c:v>
                </c:pt>
                <c:pt idx="1024">
                  <c:v>-3.994904726147297E-2</c:v>
                </c:pt>
                <c:pt idx="1025">
                  <c:v>-3.9652606401290313E-2</c:v>
                </c:pt>
                <c:pt idx="1026">
                  <c:v>-3.9600463067941405E-2</c:v>
                </c:pt>
                <c:pt idx="1027">
                  <c:v>-3.9479553068019868E-2</c:v>
                </c:pt>
                <c:pt idx="1028">
                  <c:v>-3.9371203067986471E-2</c:v>
                </c:pt>
                <c:pt idx="1029">
                  <c:v>-3.9266563068039773E-2</c:v>
                </c:pt>
                <c:pt idx="1030">
                  <c:v>-3.919184007837373E-2</c:v>
                </c:pt>
                <c:pt idx="1031">
                  <c:v>-3.9099283068040336E-2</c:v>
                </c:pt>
                <c:pt idx="1032">
                  <c:v>-3.8992433067932097E-2</c:v>
                </c:pt>
                <c:pt idx="1033">
                  <c:v>-3.8900453067896024E-2</c:v>
                </c:pt>
                <c:pt idx="1034">
                  <c:v>-3.8820939734605986E-2</c:v>
                </c:pt>
                <c:pt idx="1035">
                  <c:v>-3.8552174707263021E-2</c:v>
                </c:pt>
                <c:pt idx="1036">
                  <c:v>-3.846563306790074E-2</c:v>
                </c:pt>
                <c:pt idx="1037">
                  <c:v>-3.8351386469955173E-2</c:v>
                </c:pt>
                <c:pt idx="1038">
                  <c:v>-3.8246873068032983E-2</c:v>
                </c:pt>
                <c:pt idx="1039">
                  <c:v>-3.813744306798128E-2</c:v>
                </c:pt>
                <c:pt idx="1040">
                  <c:v>-3.8036573067998347E-2</c:v>
                </c:pt>
                <c:pt idx="1041">
                  <c:v>-3.7919653067959302E-2</c:v>
                </c:pt>
                <c:pt idx="1042">
                  <c:v>-3.7835001639365373E-2</c:v>
                </c:pt>
                <c:pt idx="1043">
                  <c:v>-3.751086902761358E-2</c:v>
                </c:pt>
                <c:pt idx="1044">
                  <c:v>-3.7367953067928283E-2</c:v>
                </c:pt>
                <c:pt idx="1045">
                  <c:v>-3.7269323068130689E-2</c:v>
                </c:pt>
                <c:pt idx="1046">
                  <c:v>-3.7138093067852651E-2</c:v>
                </c:pt>
                <c:pt idx="1047">
                  <c:v>-3.7047345232920748E-2</c:v>
                </c:pt>
                <c:pt idx="1048">
                  <c:v>-3.6935973067869554E-2</c:v>
                </c:pt>
                <c:pt idx="1049">
                  <c:v>-3.6845883067982754E-2</c:v>
                </c:pt>
                <c:pt idx="1050">
                  <c:v>-3.6771320686980857E-2</c:v>
                </c:pt>
                <c:pt idx="1051">
                  <c:v>-3.6460306034982182E-2</c:v>
                </c:pt>
                <c:pt idx="1052">
                  <c:v>-3.6351303067860385E-2</c:v>
                </c:pt>
                <c:pt idx="1053">
                  <c:v>-3.6244778222524587E-2</c:v>
                </c:pt>
                <c:pt idx="1054">
                  <c:v>-3.6160203067922225E-2</c:v>
                </c:pt>
                <c:pt idx="1055">
                  <c:v>-3.6069263067886936E-2</c:v>
                </c:pt>
                <c:pt idx="1056">
                  <c:v>-3.5987363068002765E-2</c:v>
                </c:pt>
                <c:pt idx="1057">
                  <c:v>-3.5896603067982369E-2</c:v>
                </c:pt>
                <c:pt idx="1058">
                  <c:v>-3.5814686861002087E-2</c:v>
                </c:pt>
                <c:pt idx="1059">
                  <c:v>-3.5561273067941102E-2</c:v>
                </c:pt>
                <c:pt idx="1060">
                  <c:v>-3.5509030643808615E-2</c:v>
                </c:pt>
                <c:pt idx="1061">
                  <c:v>-3.54137230679612E-2</c:v>
                </c:pt>
                <c:pt idx="1062">
                  <c:v>-3.530129306804497E-2</c:v>
                </c:pt>
                <c:pt idx="1063">
                  <c:v>-3.5216093067987231E-2</c:v>
                </c:pt>
                <c:pt idx="1064">
                  <c:v>-3.51083430680319E-2</c:v>
                </c:pt>
                <c:pt idx="1065">
                  <c:v>-3.4986365851409573E-2</c:v>
                </c:pt>
                <c:pt idx="1066">
                  <c:v>-3.4908693067720264E-2</c:v>
                </c:pt>
                <c:pt idx="1067">
                  <c:v>-3.4836962257116966E-2</c:v>
                </c:pt>
                <c:pt idx="1068">
                  <c:v>-3.4530368812653478E-2</c:v>
                </c:pt>
                <c:pt idx="1069">
                  <c:v>-3.4422053067871161E-2</c:v>
                </c:pt>
                <c:pt idx="1070">
                  <c:v>-3.4304984408208838E-2</c:v>
                </c:pt>
                <c:pt idx="1071">
                  <c:v>-3.418868306792433E-2</c:v>
                </c:pt>
                <c:pt idx="1072">
                  <c:v>-3.4095823067787023E-2</c:v>
                </c:pt>
                <c:pt idx="1073">
                  <c:v>-3.3982203067893124E-2</c:v>
                </c:pt>
                <c:pt idx="1074">
                  <c:v>-3.3864463068027817E-2</c:v>
                </c:pt>
                <c:pt idx="1075">
                  <c:v>-3.379328348465549E-2</c:v>
                </c:pt>
                <c:pt idx="1076">
                  <c:v>-3.3723828623493546E-2</c:v>
                </c:pt>
                <c:pt idx="1077">
                  <c:v>-3.3483421216104148E-2</c:v>
                </c:pt>
                <c:pt idx="1078">
                  <c:v>-3.3402903067937473E-2</c:v>
                </c:pt>
                <c:pt idx="1079">
                  <c:v>-3.3305173067958549E-2</c:v>
                </c:pt>
                <c:pt idx="1080">
                  <c:v>-3.3185463067994192E-2</c:v>
                </c:pt>
                <c:pt idx="1081">
                  <c:v>-3.3070833067924355E-2</c:v>
                </c:pt>
                <c:pt idx="1082">
                  <c:v>-3.2985533484648499E-2</c:v>
                </c:pt>
                <c:pt idx="1083">
                  <c:v>-3.2905973067983041E-2</c:v>
                </c:pt>
                <c:pt idx="1084">
                  <c:v>-3.286422306793213E-2</c:v>
                </c:pt>
                <c:pt idx="1085">
                  <c:v>-3.2770796877457542E-2</c:v>
                </c:pt>
                <c:pt idx="1086">
                  <c:v>-3.2553709431553557E-2</c:v>
                </c:pt>
                <c:pt idx="1087">
                  <c:v>-3.2475963067895464E-2</c:v>
                </c:pt>
                <c:pt idx="1088">
                  <c:v>-3.2360623067916094E-2</c:v>
                </c:pt>
                <c:pt idx="1089">
                  <c:v>-3.228880991004246E-2</c:v>
                </c:pt>
                <c:pt idx="1090">
                  <c:v>-3.2197133068024186E-2</c:v>
                </c:pt>
                <c:pt idx="1091">
                  <c:v>-3.2099693067976887E-2</c:v>
                </c:pt>
                <c:pt idx="1092">
                  <c:v>-3.2005743067898607E-2</c:v>
                </c:pt>
                <c:pt idx="1093">
                  <c:v>-3.1918963068022776E-2</c:v>
                </c:pt>
                <c:pt idx="1094">
                  <c:v>-3.1864106401286563E-2</c:v>
                </c:pt>
                <c:pt idx="1095">
                  <c:v>-3.1634946537380415E-2</c:v>
                </c:pt>
                <c:pt idx="1096">
                  <c:v>-3.155440990994407E-2</c:v>
                </c:pt>
                <c:pt idx="1097">
                  <c:v>-3.1458883067884358E-2</c:v>
                </c:pt>
                <c:pt idx="1098">
                  <c:v>-3.1374933067922939E-2</c:v>
                </c:pt>
                <c:pt idx="1099">
                  <c:v>-3.1278893068019897E-2</c:v>
                </c:pt>
                <c:pt idx="1100">
                  <c:v>-3.11795630679228E-2</c:v>
                </c:pt>
                <c:pt idx="1101">
                  <c:v>-3.1073773068030164E-2</c:v>
                </c:pt>
                <c:pt idx="1102">
                  <c:v>-3.0969918901163851E-2</c:v>
                </c:pt>
                <c:pt idx="1103">
                  <c:v>-3.0941273067938369E-2</c:v>
                </c:pt>
                <c:pt idx="1104">
                  <c:v>-3.057627306795041E-2</c:v>
                </c:pt>
                <c:pt idx="1105">
                  <c:v>-3.0516213067869558E-2</c:v>
                </c:pt>
                <c:pt idx="1106">
                  <c:v>-3.0450143068023294E-2</c:v>
                </c:pt>
                <c:pt idx="1107">
                  <c:v>-3.0310353067861229E-2</c:v>
                </c:pt>
                <c:pt idx="1108">
                  <c:v>-3.0210093067921662E-2</c:v>
                </c:pt>
                <c:pt idx="1109">
                  <c:v>-3.0118723068071063E-2</c:v>
                </c:pt>
                <c:pt idx="1110">
                  <c:v>-3.0017840078230051E-2</c:v>
                </c:pt>
                <c:pt idx="1111">
                  <c:v>-2.9941709431597019E-2</c:v>
                </c:pt>
                <c:pt idx="1112">
                  <c:v>-2.9731273067909569E-2</c:v>
                </c:pt>
                <c:pt idx="1113">
                  <c:v>-2.9669013067874062E-2</c:v>
                </c:pt>
                <c:pt idx="1114">
                  <c:v>-2.9576333067822702E-2</c:v>
                </c:pt>
                <c:pt idx="1115">
                  <c:v>-2.9500073067836752E-2</c:v>
                </c:pt>
                <c:pt idx="1116">
                  <c:v>-2.9393939734646324E-2</c:v>
                </c:pt>
                <c:pt idx="1117">
                  <c:v>-2.9298493067898335E-2</c:v>
                </c:pt>
                <c:pt idx="1118">
                  <c:v>-2.9215163067860317E-2</c:v>
                </c:pt>
                <c:pt idx="1119">
                  <c:v>-2.912496306795731E-2</c:v>
                </c:pt>
                <c:pt idx="1120">
                  <c:v>-2.9050433067993708E-2</c:v>
                </c:pt>
                <c:pt idx="1121">
                  <c:v>-2.8701273067895272E-2</c:v>
                </c:pt>
                <c:pt idx="1122">
                  <c:v>-2.8628207278401874E-2</c:v>
                </c:pt>
                <c:pt idx="1123">
                  <c:v>-2.8528663067831417E-2</c:v>
                </c:pt>
                <c:pt idx="1124">
                  <c:v>-2.8416733067928135E-2</c:v>
                </c:pt>
                <c:pt idx="1125">
                  <c:v>-2.8325023067949928E-2</c:v>
                </c:pt>
                <c:pt idx="1126">
                  <c:v>-2.8213943067868286E-2</c:v>
                </c:pt>
                <c:pt idx="1127">
                  <c:v>-2.8123193068026353E-2</c:v>
                </c:pt>
                <c:pt idx="1128">
                  <c:v>-2.8101273067932198E-2</c:v>
                </c:pt>
                <c:pt idx="1129">
                  <c:v>-2.7783562923005434E-2</c:v>
                </c:pt>
                <c:pt idx="1130">
                  <c:v>-2.7707213067870384E-2</c:v>
                </c:pt>
                <c:pt idx="1131">
                  <c:v>-2.7627873067970654E-2</c:v>
                </c:pt>
                <c:pt idx="1132">
                  <c:v>-2.7538493067993386E-2</c:v>
                </c:pt>
                <c:pt idx="1133">
                  <c:v>-2.7440093067951921E-2</c:v>
                </c:pt>
                <c:pt idx="1134">
                  <c:v>-2.7341376160620712E-2</c:v>
                </c:pt>
                <c:pt idx="1135">
                  <c:v>-2.7256963068111872E-2</c:v>
                </c:pt>
                <c:pt idx="1136">
                  <c:v>-2.7175091249659999E-2</c:v>
                </c:pt>
                <c:pt idx="1137">
                  <c:v>-2.6937155420881709E-2</c:v>
                </c:pt>
                <c:pt idx="1138">
                  <c:v>-2.6881173067991426E-2</c:v>
                </c:pt>
                <c:pt idx="1139">
                  <c:v>-2.6817273068004965E-2</c:v>
                </c:pt>
                <c:pt idx="1140">
                  <c:v>-2.6723183068000367E-2</c:v>
                </c:pt>
                <c:pt idx="1141">
                  <c:v>-2.6652167804812166E-2</c:v>
                </c:pt>
                <c:pt idx="1142">
                  <c:v>-2.6554873067993867E-2</c:v>
                </c:pt>
                <c:pt idx="1143">
                  <c:v>-2.6438323068020964E-2</c:v>
                </c:pt>
                <c:pt idx="1144">
                  <c:v>-2.6350463067927876E-2</c:v>
                </c:pt>
                <c:pt idx="1145">
                  <c:v>-2.6260477369007162E-2</c:v>
                </c:pt>
                <c:pt idx="1146">
                  <c:v>-2.5589439734616803E-2</c:v>
                </c:pt>
                <c:pt idx="1147">
                  <c:v>-2.5530163067983835E-2</c:v>
                </c:pt>
                <c:pt idx="1148">
                  <c:v>-2.5438543067949126E-2</c:v>
                </c:pt>
                <c:pt idx="1149">
                  <c:v>-2.5364663067961146E-2</c:v>
                </c:pt>
                <c:pt idx="1150">
                  <c:v>-2.5274993067938567E-2</c:v>
                </c:pt>
                <c:pt idx="1151">
                  <c:v>-2.5189962723132453E-2</c:v>
                </c:pt>
                <c:pt idx="1152">
                  <c:v>-2.4750018165960341E-2</c:v>
                </c:pt>
                <c:pt idx="1153">
                  <c:v>-2.4656693067967694E-2</c:v>
                </c:pt>
                <c:pt idx="1154">
                  <c:v>-2.4568083067833868E-2</c:v>
                </c:pt>
                <c:pt idx="1155">
                  <c:v>-2.4455803067951365E-2</c:v>
                </c:pt>
                <c:pt idx="1156">
                  <c:v>-2.435421306793728E-2</c:v>
                </c:pt>
                <c:pt idx="1157">
                  <c:v>-2.4251983067927085E-2</c:v>
                </c:pt>
                <c:pt idx="1158">
                  <c:v>-2.4170054318020107E-2</c:v>
                </c:pt>
                <c:pt idx="1159">
                  <c:v>-2.4076773067932322E-2</c:v>
                </c:pt>
                <c:pt idx="1160">
                  <c:v>-2.3828606401323782E-2</c:v>
                </c:pt>
                <c:pt idx="1161">
                  <c:v>-2.3772573067915914E-2</c:v>
                </c:pt>
                <c:pt idx="1162">
                  <c:v>-2.3682503068002347E-2</c:v>
                </c:pt>
                <c:pt idx="1163">
                  <c:v>-2.3592633068005853E-2</c:v>
                </c:pt>
                <c:pt idx="1164">
                  <c:v>-2.3493753067953094E-2</c:v>
                </c:pt>
                <c:pt idx="1165">
                  <c:v>-2.338846056785826E-2</c:v>
                </c:pt>
                <c:pt idx="1166">
                  <c:v>-2.331175306808575E-2</c:v>
                </c:pt>
                <c:pt idx="1167">
                  <c:v>-2.323072761348044E-2</c:v>
                </c:pt>
                <c:pt idx="1168">
                  <c:v>-2.2968128738071414E-2</c:v>
                </c:pt>
                <c:pt idx="1169">
                  <c:v>-2.2891183068026066E-2</c:v>
                </c:pt>
                <c:pt idx="1170">
                  <c:v>-2.281792306783359E-2</c:v>
                </c:pt>
                <c:pt idx="1171">
                  <c:v>-2.276574529017239E-2</c:v>
                </c:pt>
                <c:pt idx="1172">
                  <c:v>-2.266421306788402E-2</c:v>
                </c:pt>
                <c:pt idx="1173">
                  <c:v>-2.2578063067911103E-2</c:v>
                </c:pt>
                <c:pt idx="1174">
                  <c:v>-2.2506473067906541E-2</c:v>
                </c:pt>
                <c:pt idx="1175">
                  <c:v>-2.2444893757608497E-2</c:v>
                </c:pt>
                <c:pt idx="1176">
                  <c:v>-2.1960773067846162E-2</c:v>
                </c:pt>
                <c:pt idx="1177">
                  <c:v>-2.187815604673915E-2</c:v>
                </c:pt>
                <c:pt idx="1178">
                  <c:v>-2.1796923067910257E-2</c:v>
                </c:pt>
                <c:pt idx="1179">
                  <c:v>-2.1699323067906562E-2</c:v>
                </c:pt>
                <c:pt idx="1180">
                  <c:v>-2.1637833067799761E-2</c:v>
                </c:pt>
                <c:pt idx="1181">
                  <c:v>-2.1552093067853662E-2</c:v>
                </c:pt>
                <c:pt idx="1182">
                  <c:v>-2.1495513067961269E-2</c:v>
                </c:pt>
                <c:pt idx="1183">
                  <c:v>-2.1190638147345453E-2</c:v>
                </c:pt>
                <c:pt idx="1184">
                  <c:v>-2.1103333067998165E-2</c:v>
                </c:pt>
                <c:pt idx="1185">
                  <c:v>-2.1023503067979732E-2</c:v>
                </c:pt>
                <c:pt idx="1186">
                  <c:v>-2.0936513067979945E-2</c:v>
                </c:pt>
                <c:pt idx="1187">
                  <c:v>-2.0859593067882543E-2</c:v>
                </c:pt>
                <c:pt idx="1188">
                  <c:v>-2.0788210567971532E-2</c:v>
                </c:pt>
                <c:pt idx="1189">
                  <c:v>-2.0709791586398296E-2</c:v>
                </c:pt>
                <c:pt idx="1190">
                  <c:v>-2.0173415925114568E-2</c:v>
                </c:pt>
                <c:pt idx="1191">
                  <c:v>-2.005887306792431E-2</c:v>
                </c:pt>
                <c:pt idx="1192">
                  <c:v>-1.9984983067928397E-2</c:v>
                </c:pt>
                <c:pt idx="1193">
                  <c:v>-1.989218973459117E-2</c:v>
                </c:pt>
                <c:pt idx="1194">
                  <c:v>-1.9823106401261725E-2</c:v>
                </c:pt>
                <c:pt idx="1195">
                  <c:v>-1.954127306792941E-2</c:v>
                </c:pt>
                <c:pt idx="1196">
                  <c:v>-1.9481673067943461E-2</c:v>
                </c:pt>
                <c:pt idx="1197">
                  <c:v>-1.9379093067968256E-2</c:v>
                </c:pt>
                <c:pt idx="1198">
                  <c:v>-1.9291943067884176E-2</c:v>
                </c:pt>
                <c:pt idx="1199">
                  <c:v>-1.9186193068009061E-2</c:v>
                </c:pt>
                <c:pt idx="1200">
                  <c:v>-1.9093481401213808E-2</c:v>
                </c:pt>
                <c:pt idx="1201">
                  <c:v>-1.9004333068011192E-2</c:v>
                </c:pt>
                <c:pt idx="1202">
                  <c:v>-1.8918847141989659E-2</c:v>
                </c:pt>
                <c:pt idx="1203">
                  <c:v>-1.8612813067804268E-2</c:v>
                </c:pt>
                <c:pt idx="1204">
                  <c:v>-1.8538793067918391E-2</c:v>
                </c:pt>
                <c:pt idx="1205">
                  <c:v>-1.8450763068003084E-2</c:v>
                </c:pt>
                <c:pt idx="1206">
                  <c:v>-1.8379970984682359E-2</c:v>
                </c:pt>
                <c:pt idx="1207">
                  <c:v>-1.830812306788232E-2</c:v>
                </c:pt>
                <c:pt idx="1208">
                  <c:v>-1.8260353067802271E-2</c:v>
                </c:pt>
                <c:pt idx="1209">
                  <c:v>-1.8181442082081389E-2</c:v>
                </c:pt>
                <c:pt idx="1210">
                  <c:v>-1.7738358782324326E-2</c:v>
                </c:pt>
                <c:pt idx="1211">
                  <c:v>-1.763586306798004E-2</c:v>
                </c:pt>
                <c:pt idx="1212">
                  <c:v>-1.7542241817949389E-2</c:v>
                </c:pt>
                <c:pt idx="1213">
                  <c:v>-1.7443043067899566E-2</c:v>
                </c:pt>
                <c:pt idx="1214">
                  <c:v>-1.7353153067901417E-2</c:v>
                </c:pt>
                <c:pt idx="1215">
                  <c:v>-1.7308585568002854E-2</c:v>
                </c:pt>
                <c:pt idx="1216">
                  <c:v>-1.7116400727545056E-2</c:v>
                </c:pt>
                <c:pt idx="1217">
                  <c:v>-1.7042083067977387E-2</c:v>
                </c:pt>
                <c:pt idx="1218">
                  <c:v>-1.6957273067973233E-2</c:v>
                </c:pt>
                <c:pt idx="1219">
                  <c:v>-1.6897333067802833E-2</c:v>
                </c:pt>
                <c:pt idx="1220">
                  <c:v>-1.6805773067929408E-2</c:v>
                </c:pt>
                <c:pt idx="1221">
                  <c:v>-1.6729973067981518E-2</c:v>
                </c:pt>
                <c:pt idx="1222">
                  <c:v>-1.6652973068062238E-2</c:v>
                </c:pt>
                <c:pt idx="1223">
                  <c:v>-1.6611495290177913E-2</c:v>
                </c:pt>
                <c:pt idx="1224">
                  <c:v>-1.6564214244411346E-2</c:v>
                </c:pt>
                <c:pt idx="1225">
                  <c:v>-1.6171273067953962E-2</c:v>
                </c:pt>
                <c:pt idx="1226">
                  <c:v>-1.6119163067884301E-2</c:v>
                </c:pt>
                <c:pt idx="1227">
                  <c:v>-1.6054193068129052E-2</c:v>
                </c:pt>
                <c:pt idx="1228">
                  <c:v>-1.5973233067953174E-2</c:v>
                </c:pt>
                <c:pt idx="1229">
                  <c:v>-1.5916913067997029E-2</c:v>
                </c:pt>
                <c:pt idx="1230">
                  <c:v>-1.5836752659737385E-2</c:v>
                </c:pt>
                <c:pt idx="1231">
                  <c:v>-1.5765123814119875E-2</c:v>
                </c:pt>
                <c:pt idx="1232">
                  <c:v>-1.5728763263965106E-2</c:v>
                </c:pt>
                <c:pt idx="1233">
                  <c:v>-1.5416273067941688E-2</c:v>
                </c:pt>
                <c:pt idx="1234">
                  <c:v>-1.5351773067948216E-2</c:v>
                </c:pt>
                <c:pt idx="1235">
                  <c:v>-1.524677306795752E-2</c:v>
                </c:pt>
                <c:pt idx="1236">
                  <c:v>-1.515891306799233E-2</c:v>
                </c:pt>
                <c:pt idx="1237">
                  <c:v>-1.5064143068016733E-2</c:v>
                </c:pt>
                <c:pt idx="1238">
                  <c:v>-1.5009970037596077E-2</c:v>
                </c:pt>
                <c:pt idx="1239">
                  <c:v>-1.4909450151336046E-2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-1.3956509910030945E-2</c:v>
                </c:pt>
                <c:pt idx="1249">
                  <c:v>-1.3751424583219318E-2</c:v>
                </c:pt>
                <c:pt idx="1250">
                  <c:v>-1.3694173068046211E-2</c:v>
                </c:pt>
                <c:pt idx="1251">
                  <c:v>-1.3604736225900638E-2</c:v>
                </c:pt>
                <c:pt idx="1252">
                  <c:v>-1.3522113067907071E-2</c:v>
                </c:pt>
                <c:pt idx="1253">
                  <c:v>-1.3418733067950939E-2</c:v>
                </c:pt>
                <c:pt idx="1254">
                  <c:v>-1.3325563068036672E-2</c:v>
                </c:pt>
                <c:pt idx="1255">
                  <c:v>-1.3268773067906636E-2</c:v>
                </c:pt>
                <c:pt idx="1256">
                  <c:v>-1.3202723067863076E-2</c:v>
                </c:pt>
                <c:pt idx="1257">
                  <c:v>-1.3042811529487608E-2</c:v>
                </c:pt>
                <c:pt idx="1258">
                  <c:v>-1.3010503067874879E-2</c:v>
                </c:pt>
                <c:pt idx="1259">
                  <c:v>-1.2923013067819511E-2</c:v>
                </c:pt>
                <c:pt idx="1260">
                  <c:v>-1.2853853068051535E-2</c:v>
                </c:pt>
                <c:pt idx="1261">
                  <c:v>-1.2755723067925828E-2</c:v>
                </c:pt>
                <c:pt idx="1262">
                  <c:v>-1.2664093067925819E-2</c:v>
                </c:pt>
                <c:pt idx="1263">
                  <c:v>-1.261928676662194E-2</c:v>
                </c:pt>
                <c:pt idx="1264">
                  <c:v>-1.2524953067853062E-2</c:v>
                </c:pt>
                <c:pt idx="1265">
                  <c:v>-1.2478374078099819E-2</c:v>
                </c:pt>
                <c:pt idx="1266">
                  <c:v>-1.2292444120603818E-2</c:v>
                </c:pt>
                <c:pt idx="1267">
                  <c:v>-1.2224653067747226E-2</c:v>
                </c:pt>
                <c:pt idx="1268">
                  <c:v>-1.2136473067968723E-2</c:v>
                </c:pt>
                <c:pt idx="1269">
                  <c:v>-1.2064793901188864E-2</c:v>
                </c:pt>
                <c:pt idx="1270">
                  <c:v>-1.1986933067987593E-2</c:v>
                </c:pt>
                <c:pt idx="1271">
                  <c:v>-1.1923213067888128E-2</c:v>
                </c:pt>
                <c:pt idx="1272">
                  <c:v>-1.1861783068027876E-2</c:v>
                </c:pt>
                <c:pt idx="1273">
                  <c:v>-1.1800466616406879E-2</c:v>
                </c:pt>
                <c:pt idx="1274">
                  <c:v>-1.1621273067916604E-2</c:v>
                </c:pt>
                <c:pt idx="1275">
                  <c:v>-1.1587763067922197E-2</c:v>
                </c:pt>
                <c:pt idx="1276">
                  <c:v>-1.1533946752237512E-2</c:v>
                </c:pt>
                <c:pt idx="1277">
                  <c:v>-1.1469453068059465E-2</c:v>
                </c:pt>
                <c:pt idx="1278">
                  <c:v>-1.1392773067996131E-2</c:v>
                </c:pt>
                <c:pt idx="1279">
                  <c:v>-1.1296873067976776E-2</c:v>
                </c:pt>
                <c:pt idx="1280">
                  <c:v>-1.1191193067958238E-2</c:v>
                </c:pt>
                <c:pt idx="1281">
                  <c:v>-1.1104923067861705E-2</c:v>
                </c:pt>
                <c:pt idx="1282">
                  <c:v>-1.1024079519586394E-2</c:v>
                </c:pt>
                <c:pt idx="1283">
                  <c:v>-1.0816273067945303E-2</c:v>
                </c:pt>
                <c:pt idx="1284">
                  <c:v>-1.0767833067887977E-2</c:v>
                </c:pt>
                <c:pt idx="1285">
                  <c:v>-1.0704393067925366E-2</c:v>
                </c:pt>
                <c:pt idx="1286">
                  <c:v>-1.0620203067915668E-2</c:v>
                </c:pt>
                <c:pt idx="1287">
                  <c:v>-1.0558303067909947E-2</c:v>
                </c:pt>
                <c:pt idx="1288">
                  <c:v>-1.0467213067983039E-2</c:v>
                </c:pt>
                <c:pt idx="1289">
                  <c:v>-1.0380595984727847E-2</c:v>
                </c:pt>
                <c:pt idx="1290">
                  <c:v>-1.0321193067952095E-2</c:v>
                </c:pt>
                <c:pt idx="1291">
                  <c:v>-1.026516592510518E-2</c:v>
                </c:pt>
                <c:pt idx="1292">
                  <c:v>-1.0061273067947241E-2</c:v>
                </c:pt>
                <c:pt idx="1293">
                  <c:v>-1.0025153068099257E-2</c:v>
                </c:pt>
                <c:pt idx="1294">
                  <c:v>-9.9693930678341758E-3</c:v>
                </c:pt>
                <c:pt idx="1295">
                  <c:v>-9.9071376512682718E-3</c:v>
                </c:pt>
                <c:pt idx="1296">
                  <c:v>-9.8534330680024595E-3</c:v>
                </c:pt>
                <c:pt idx="1297">
                  <c:v>-9.7762830677936563E-3</c:v>
                </c:pt>
                <c:pt idx="1298">
                  <c:v>-9.7170930680192669E-3</c:v>
                </c:pt>
                <c:pt idx="1299">
                  <c:v>-9.6602130679315223E-3</c:v>
                </c:pt>
                <c:pt idx="1300">
                  <c:v>-9.6011374746751699E-3</c:v>
                </c:pt>
                <c:pt idx="1301">
                  <c:v>-9.4112730679256629E-3</c:v>
                </c:pt>
                <c:pt idx="1302">
                  <c:v>-9.3822517913935144E-3</c:v>
                </c:pt>
                <c:pt idx="1303">
                  <c:v>-9.3071130679760472E-3</c:v>
                </c:pt>
                <c:pt idx="1304">
                  <c:v>-9.235823067911042E-3</c:v>
                </c:pt>
                <c:pt idx="1305">
                  <c:v>-9.1642530679081347E-3</c:v>
                </c:pt>
                <c:pt idx="1306">
                  <c:v>-9.0891730680624505E-3</c:v>
                </c:pt>
                <c:pt idx="1307">
                  <c:v>-9.0218330680329473E-3</c:v>
                </c:pt>
                <c:pt idx="1308">
                  <c:v>-8.9439814014014019E-3</c:v>
                </c:pt>
                <c:pt idx="1309">
                  <c:v>-8.8894042153810915E-3</c:v>
                </c:pt>
                <c:pt idx="1310">
                  <c:v>-8.725273067938133E-3</c:v>
                </c:pt>
                <c:pt idx="1311">
                  <c:v>-8.6873530679127953E-3</c:v>
                </c:pt>
                <c:pt idx="1312">
                  <c:v>-8.627423068077178E-3</c:v>
                </c:pt>
                <c:pt idx="1313">
                  <c:v>-8.5610530678650321E-3</c:v>
                </c:pt>
                <c:pt idx="1314">
                  <c:v>-8.4915030681287362E-3</c:v>
                </c:pt>
                <c:pt idx="1315">
                  <c:v>-8.4150835942011781E-3</c:v>
                </c:pt>
                <c:pt idx="1316">
                  <c:v>-8.3502330679436909E-3</c:v>
                </c:pt>
                <c:pt idx="1317">
                  <c:v>-8.2703630678793161E-3</c:v>
                </c:pt>
                <c:pt idx="1318">
                  <c:v>-8.2032948070889233E-3</c:v>
                </c:pt>
                <c:pt idx="1319">
                  <c:v>-7.866191986835247E-3</c:v>
                </c:pt>
                <c:pt idx="1320">
                  <c:v>-7.7962230680128641E-3</c:v>
                </c:pt>
                <c:pt idx="1321">
                  <c:v>-7.7251619567846319E-3</c:v>
                </c:pt>
                <c:pt idx="1322">
                  <c:v>-7.6729057209519169E-3</c:v>
                </c:pt>
                <c:pt idx="1323">
                  <c:v>-7.592623067949944E-3</c:v>
                </c:pt>
                <c:pt idx="1324">
                  <c:v>-7.5283930678722299E-3</c:v>
                </c:pt>
                <c:pt idx="1325">
                  <c:v>-7.4791006541943261E-3</c:v>
                </c:pt>
                <c:pt idx="1326">
                  <c:v>-7.3312730679901961E-3</c:v>
                </c:pt>
                <c:pt idx="1327">
                  <c:v>-7.2873730679248183E-3</c:v>
                </c:pt>
                <c:pt idx="1328">
                  <c:v>-7.2347467522462239E-3</c:v>
                </c:pt>
                <c:pt idx="1329">
                  <c:v>-7.1617530678622643E-3</c:v>
                </c:pt>
                <c:pt idx="1330">
                  <c:v>-7.0917530678116236E-3</c:v>
                </c:pt>
                <c:pt idx="1331">
                  <c:v>-7.0387130679847587E-3</c:v>
                </c:pt>
                <c:pt idx="1332">
                  <c:v>-7.0072130681069211E-3</c:v>
                </c:pt>
                <c:pt idx="1333">
                  <c:v>-6.9121130678411191E-3</c:v>
                </c:pt>
                <c:pt idx="1334">
                  <c:v>-6.8456730679855582E-3</c:v>
                </c:pt>
                <c:pt idx="1335">
                  <c:v>-6.6235083620824753E-3</c:v>
                </c:pt>
                <c:pt idx="1336">
                  <c:v>-6.5818030679736239E-3</c:v>
                </c:pt>
                <c:pt idx="1337">
                  <c:v>-6.4874130679442032E-3</c:v>
                </c:pt>
                <c:pt idx="1338">
                  <c:v>-6.3858430678465083E-3</c:v>
                </c:pt>
                <c:pt idx="1339">
                  <c:v>-6.2967830679667713E-3</c:v>
                </c:pt>
                <c:pt idx="1340">
                  <c:v>-6.241033067965418E-3</c:v>
                </c:pt>
                <c:pt idx="1341">
                  <c:v>-6.1748309625926368E-3</c:v>
                </c:pt>
                <c:pt idx="1342">
                  <c:v>-6.1116830679992518E-3</c:v>
                </c:pt>
                <c:pt idx="1343">
                  <c:v>-6.0877825019076681E-3</c:v>
                </c:pt>
                <c:pt idx="1344">
                  <c:v>-5.9089397345672978E-3</c:v>
                </c:pt>
                <c:pt idx="1345">
                  <c:v>-5.8496730679706843E-3</c:v>
                </c:pt>
                <c:pt idx="1346">
                  <c:v>-5.7762230680253879E-3</c:v>
                </c:pt>
                <c:pt idx="1347">
                  <c:v>-5.7045406737188387E-3</c:v>
                </c:pt>
                <c:pt idx="1348">
                  <c:v>-5.659373068041873E-3</c:v>
                </c:pt>
                <c:pt idx="1349">
                  <c:v>-5.555493067987527E-3</c:v>
                </c:pt>
                <c:pt idx="1350">
                  <c:v>-5.4849930680234138E-3</c:v>
                </c:pt>
                <c:pt idx="1351">
                  <c:v>-5.4311035763561222E-3</c:v>
                </c:pt>
                <c:pt idx="1352">
                  <c:v>-5.282023067977093E-3</c:v>
                </c:pt>
                <c:pt idx="1353">
                  <c:v>-5.2575630680280483E-3</c:v>
                </c:pt>
                <c:pt idx="1354">
                  <c:v>-5.1983368977346345E-3</c:v>
                </c:pt>
                <c:pt idx="1355">
                  <c:v>-5.1398930678772103E-3</c:v>
                </c:pt>
                <c:pt idx="1356">
                  <c:v>-5.0793730678577731E-3</c:v>
                </c:pt>
                <c:pt idx="1357">
                  <c:v>-5.0243930677851267E-3</c:v>
                </c:pt>
                <c:pt idx="1358">
                  <c:v>-4.9747730680138602E-3</c:v>
                </c:pt>
                <c:pt idx="1359">
                  <c:v>-4.9287256994716699E-3</c:v>
                </c:pt>
                <c:pt idx="1360">
                  <c:v>-4.8690130681166011E-3</c:v>
                </c:pt>
                <c:pt idx="1361">
                  <c:v>-4.8523499909975953E-3</c:v>
                </c:pt>
                <c:pt idx="1362">
                  <c:v>-4.6462730679905917E-3</c:v>
                </c:pt>
                <c:pt idx="1363">
                  <c:v>-4.5967030679179288E-3</c:v>
                </c:pt>
                <c:pt idx="1364">
                  <c:v>-4.5055130679827471E-3</c:v>
                </c:pt>
                <c:pt idx="1365">
                  <c:v>-4.397873067929936E-3</c:v>
                </c:pt>
                <c:pt idx="1366">
                  <c:v>-4.3238251511894532E-3</c:v>
                </c:pt>
                <c:pt idx="1367">
                  <c:v>-4.2204930679048402E-3</c:v>
                </c:pt>
                <c:pt idx="1368">
                  <c:v>-4.1310330679635854E-3</c:v>
                </c:pt>
                <c:pt idx="1369">
                  <c:v>-4.0588802107919264E-3</c:v>
                </c:pt>
                <c:pt idx="1370">
                  <c:v>-3.8505612035208969E-3</c:v>
                </c:pt>
                <c:pt idx="1371">
                  <c:v>-3.7995330680189454E-3</c:v>
                </c:pt>
                <c:pt idx="1372">
                  <c:v>-3.7572230680495977E-3</c:v>
                </c:pt>
                <c:pt idx="1373">
                  <c:v>-3.6907888573125547E-3</c:v>
                </c:pt>
                <c:pt idx="1374">
                  <c:v>-3.6494530678368164E-3</c:v>
                </c:pt>
                <c:pt idx="1375">
                  <c:v>-3.5921230678042093E-3</c:v>
                </c:pt>
                <c:pt idx="1376">
                  <c:v>-3.5323016394812612E-3</c:v>
                </c:pt>
                <c:pt idx="1377">
                  <c:v>-3.3712730679411607E-3</c:v>
                </c:pt>
                <c:pt idx="1378">
                  <c:v>-3.3240130680241009E-3</c:v>
                </c:pt>
                <c:pt idx="1379">
                  <c:v>-3.2588830679856073E-3</c:v>
                </c:pt>
                <c:pt idx="1380">
                  <c:v>-3.1973678049013188E-3</c:v>
                </c:pt>
                <c:pt idx="1381">
                  <c:v>-3.0955530680216725E-3</c:v>
                </c:pt>
                <c:pt idx="1382">
                  <c:v>-3.0464430677881182E-3</c:v>
                </c:pt>
                <c:pt idx="1383">
                  <c:v>-2.9985730680124334E-3</c:v>
                </c:pt>
                <c:pt idx="1384">
                  <c:v>-2.9209130679248574E-3</c:v>
                </c:pt>
                <c:pt idx="1385">
                  <c:v>-2.8727574429865399E-3</c:v>
                </c:pt>
                <c:pt idx="1386">
                  <c:v>-2.7312730679511787E-3</c:v>
                </c:pt>
                <c:pt idx="1387">
                  <c:v>-2.6980730679611042E-3</c:v>
                </c:pt>
                <c:pt idx="1388">
                  <c:v>-2.6145130680248485E-3</c:v>
                </c:pt>
                <c:pt idx="1389">
                  <c:v>-2.5478630679884873E-3</c:v>
                </c:pt>
                <c:pt idx="1390">
                  <c:v>-2.4786130679501639E-3</c:v>
                </c:pt>
                <c:pt idx="1391">
                  <c:v>-2.4351230681673997E-3</c:v>
                </c:pt>
                <c:pt idx="1392">
                  <c:v>-2.4084941206439225E-3</c:v>
                </c:pt>
                <c:pt idx="1393">
                  <c:v>-2.311383068018813E-3</c:v>
                </c:pt>
                <c:pt idx="1394">
                  <c:v>-2.2641162052252639E-3</c:v>
                </c:pt>
                <c:pt idx="1395">
                  <c:v>-2.1337730679675815E-3</c:v>
                </c:pt>
                <c:pt idx="1396">
                  <c:v>-2.1034130679140617E-3</c:v>
                </c:pt>
                <c:pt idx="1397">
                  <c:v>-2.0596930679204206E-3</c:v>
                </c:pt>
                <c:pt idx="1398">
                  <c:v>-2.0055330680008865E-3</c:v>
                </c:pt>
                <c:pt idx="1399">
                  <c:v>-1.9541793178916578E-3</c:v>
                </c:pt>
                <c:pt idx="1400">
                  <c:v>-1.9006930679239531E-3</c:v>
                </c:pt>
                <c:pt idx="1401">
                  <c:v>-1.8427230679378681E-3</c:v>
                </c:pt>
                <c:pt idx="1402">
                  <c:v>-1.7903430680092924E-3</c:v>
                </c:pt>
                <c:pt idx="1403">
                  <c:v>-1.7551341791346431E-3</c:v>
                </c:pt>
                <c:pt idx="1404">
                  <c:v>-1.6212730679399101E-3</c:v>
                </c:pt>
                <c:pt idx="1405">
                  <c:v>-1.585793067917507E-3</c:v>
                </c:pt>
                <c:pt idx="1406">
                  <c:v>-1.5192530679399852E-3</c:v>
                </c:pt>
                <c:pt idx="1407">
                  <c:v>-1.4398835942159849E-3</c:v>
                </c:pt>
                <c:pt idx="1408">
                  <c:v>-1.3987730680042887E-3</c:v>
                </c:pt>
                <c:pt idx="1409">
                  <c:v>-1.332933067899944E-3</c:v>
                </c:pt>
                <c:pt idx="1410">
                  <c:v>-1.2854230679124612E-3</c:v>
                </c:pt>
                <c:pt idx="1411">
                  <c:v>-1.2275130680023949E-3</c:v>
                </c:pt>
                <c:pt idx="1412">
                  <c:v>-1.1718730679888267E-3</c:v>
                </c:pt>
                <c:pt idx="1413">
                  <c:v>-1.152430962690687E-3</c:v>
                </c:pt>
                <c:pt idx="1414">
                  <c:v>-9.1714211558269199E-4</c:v>
                </c:pt>
                <c:pt idx="1415">
                  <c:v>-8.4527306793802381E-4</c:v>
                </c:pt>
                <c:pt idx="1416">
                  <c:v>-8.021230678991742E-4</c:v>
                </c:pt>
                <c:pt idx="1417">
                  <c:v>-7.5524306787144724E-4</c:v>
                </c:pt>
                <c:pt idx="1418">
                  <c:v>-7.0503306770319796E-4</c:v>
                </c:pt>
                <c:pt idx="1419">
                  <c:v>-6.7837451733510079E-4</c:v>
                </c:pt>
                <c:pt idx="1420">
                  <c:v>-5.342530678831281E-4</c:v>
                </c:pt>
                <c:pt idx="1421">
                  <c:v>-4.8542306788590395E-4</c:v>
                </c:pt>
                <c:pt idx="1422">
                  <c:v>-4.4565306789934311E-4</c:v>
                </c:pt>
                <c:pt idx="1423">
                  <c:v>-4.074230678696722E-4</c:v>
                </c:pt>
                <c:pt idx="1424">
                  <c:v>-3.4027306780615163E-4</c:v>
                </c:pt>
                <c:pt idx="1425">
                  <c:v>-2.8275223455409559E-4</c:v>
                </c:pt>
                <c:pt idx="1426">
                  <c:v>-2.4267306791614374E-4</c:v>
                </c:pt>
                <c:pt idx="1427">
                  <c:v>-1.936367042958409E-4</c:v>
                </c:pt>
                <c:pt idx="1428">
                  <c:v>6.2269320579844134E-6</c:v>
                </c:pt>
                <c:pt idx="1429">
                  <c:v>4.061693213941453E-5</c:v>
                </c:pt>
                <c:pt idx="1430">
                  <c:v>9.4586932164020254E-5</c:v>
                </c:pt>
                <c:pt idx="1431">
                  <c:v>1.5704693198870245E-4</c:v>
                </c:pt>
                <c:pt idx="1432">
                  <c:v>2.2936903732784231E-4</c:v>
                </c:pt>
                <c:pt idx="1433">
                  <c:v>3.1302693206214371E-4</c:v>
                </c:pt>
                <c:pt idx="1434">
                  <c:v>3.8893693209729463E-4</c:v>
                </c:pt>
                <c:pt idx="1435">
                  <c:v>4.7254693215847965E-4</c:v>
                </c:pt>
                <c:pt idx="1436">
                  <c:v>5.0268797107833052E-4</c:v>
                </c:pt>
                <c:pt idx="1437">
                  <c:v>6.7504272153939837E-4</c:v>
                </c:pt>
                <c:pt idx="1438">
                  <c:v>7.4328012352964379E-4</c:v>
                </c:pt>
                <c:pt idx="1439">
                  <c:v>7.9772693187862842E-4</c:v>
                </c:pt>
                <c:pt idx="1440">
                  <c:v>8.799869320768039E-4</c:v>
                </c:pt>
                <c:pt idx="1441">
                  <c:v>9.4527693201484908E-4</c:v>
                </c:pt>
                <c:pt idx="1442">
                  <c:v>9.9848693197657212E-4</c:v>
                </c:pt>
                <c:pt idx="1443">
                  <c:v>1.0743058792854754E-3</c:v>
                </c:pt>
                <c:pt idx="1444">
                  <c:v>1.1337484375530948E-3</c:v>
                </c:pt>
                <c:pt idx="1445">
                  <c:v>1.3486435987459799E-3</c:v>
                </c:pt>
                <c:pt idx="1446">
                  <c:v>1.4230569320687891E-3</c:v>
                </c:pt>
                <c:pt idx="1447">
                  <c:v>1.5109769319252564E-3</c:v>
                </c:pt>
                <c:pt idx="1448">
                  <c:v>1.575896932038745E-3</c:v>
                </c:pt>
                <c:pt idx="1449">
                  <c:v>1.6460269319367171E-3</c:v>
                </c:pt>
                <c:pt idx="1450">
                  <c:v>1.7045795635795002E-3</c:v>
                </c:pt>
                <c:pt idx="1451">
                  <c:v>1.755346932128532E-3</c:v>
                </c:pt>
                <c:pt idx="1452">
                  <c:v>1.8093195246393634E-3</c:v>
                </c:pt>
                <c:pt idx="1453">
                  <c:v>1.993726932056461E-3</c:v>
                </c:pt>
                <c:pt idx="1454">
                  <c:v>2.0504569319967914E-3</c:v>
                </c:pt>
                <c:pt idx="1455">
                  <c:v>2.1533469320189624E-3</c:v>
                </c:pt>
                <c:pt idx="1456">
                  <c:v>2.2323454888493188E-3</c:v>
                </c:pt>
                <c:pt idx="1457">
                  <c:v>2.3481410734547126E-3</c:v>
                </c:pt>
                <c:pt idx="1458">
                  <c:v>2.4354269319672994E-3</c:v>
                </c:pt>
                <c:pt idx="1459">
                  <c:v>2.5413069319597525E-3</c:v>
                </c:pt>
                <c:pt idx="1460">
                  <c:v>2.620616932048847E-3</c:v>
                </c:pt>
                <c:pt idx="1461">
                  <c:v>2.6903469320984641E-3</c:v>
                </c:pt>
                <c:pt idx="1462">
                  <c:v>2.734379105945095E-3</c:v>
                </c:pt>
                <c:pt idx="1463">
                  <c:v>2.9093873094723222E-3</c:v>
                </c:pt>
                <c:pt idx="1464">
                  <c:v>2.9483269321701755E-3</c:v>
                </c:pt>
                <c:pt idx="1465">
                  <c:v>3.0279269321624724E-3</c:v>
                </c:pt>
                <c:pt idx="1466">
                  <c:v>3.1053669321323696E-3</c:v>
                </c:pt>
                <c:pt idx="1467">
                  <c:v>3.1447469320937671E-3</c:v>
                </c:pt>
                <c:pt idx="1468">
                  <c:v>3.2082769320851412E-3</c:v>
                </c:pt>
                <c:pt idx="1469">
                  <c:v>3.2697164058390626E-3</c:v>
                </c:pt>
                <c:pt idx="1470">
                  <c:v>3.3250638885249373E-3</c:v>
                </c:pt>
                <c:pt idx="1471">
                  <c:v>3.5863654863277361E-3</c:v>
                </c:pt>
                <c:pt idx="1472">
                  <c:v>3.6491469320196757E-3</c:v>
                </c:pt>
                <c:pt idx="1473">
                  <c:v>3.7084469320092239E-3</c:v>
                </c:pt>
                <c:pt idx="1474">
                  <c:v>3.7617669321434732E-3</c:v>
                </c:pt>
              </c:numCache>
            </c:numRef>
          </c:val>
          <c:smooth val="0"/>
          <c:extLs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9.4673238043100127E-2</c:v>
                </c:pt>
                <c:pt idx="1">
                  <c:v>9.2714726932072722E-2</c:v>
                </c:pt>
                <c:pt idx="2">
                  <c:v>9.0556526932061843E-2</c:v>
                </c:pt>
                <c:pt idx="3">
                  <c:v>8.6663746931904484E-2</c:v>
                </c:pt>
                <c:pt idx="4">
                  <c:v>8.5267726932201526E-2</c:v>
                </c:pt>
                <c:pt idx="5">
                  <c:v>8.4088726932208147E-2</c:v>
                </c:pt>
                <c:pt idx="6">
                  <c:v>8.3423226932168859E-2</c:v>
                </c:pt>
                <c:pt idx="7">
                  <c:v>8.3158726932168747E-2</c:v>
                </c:pt>
                <c:pt idx="8">
                  <c:v>8.3158726932097693E-2</c:v>
                </c:pt>
                <c:pt idx="9">
                  <c:v>8.1478726932061818E-2</c:v>
                </c:pt>
                <c:pt idx="10">
                  <c:v>8.1478726932047607E-2</c:v>
                </c:pt>
                <c:pt idx="11">
                  <c:v>8.1985226931962529E-2</c:v>
                </c:pt>
                <c:pt idx="12">
                  <c:v>8.6206461626005648E-2</c:v>
                </c:pt>
                <c:pt idx="13">
                  <c:v>9.0842086932113375E-2</c:v>
                </c:pt>
                <c:pt idx="14">
                  <c:v>9.2388086931961766E-2</c:v>
                </c:pt>
                <c:pt idx="15">
                  <c:v>9.1748726931882629E-2</c:v>
                </c:pt>
                <c:pt idx="16">
                  <c:v>9.1748726931882629E-2</c:v>
                </c:pt>
                <c:pt idx="17">
                  <c:v>9.2031319524537025E-2</c:v>
                </c:pt>
                <c:pt idx="18">
                  <c:v>9.2578726931890287E-2</c:v>
                </c:pt>
                <c:pt idx="19">
                  <c:v>9.2578726931918709E-2</c:v>
                </c:pt>
                <c:pt idx="20">
                  <c:v>9.2578726931918709E-2</c:v>
                </c:pt>
                <c:pt idx="21">
                  <c:v>9.2578726931918709E-2</c:v>
                </c:pt>
                <c:pt idx="22">
                  <c:v>9.2578726931918709E-2</c:v>
                </c:pt>
                <c:pt idx="23">
                  <c:v>9.2578726931918709E-2</c:v>
                </c:pt>
                <c:pt idx="24">
                  <c:v>9.250470095796004E-2</c:v>
                </c:pt>
                <c:pt idx="25">
                  <c:v>9.121324306107681E-2</c:v>
                </c:pt>
                <c:pt idx="26">
                  <c:v>9.2277026932052308E-2</c:v>
                </c:pt>
                <c:pt idx="27">
                  <c:v>9.2341726932019697E-2</c:v>
                </c:pt>
                <c:pt idx="28">
                  <c:v>9.5134086932020523E-2</c:v>
                </c:pt>
                <c:pt idx="29">
                  <c:v>9.6503756931994644E-2</c:v>
                </c:pt>
                <c:pt idx="30">
                  <c:v>9.6068726931889614E-2</c:v>
                </c:pt>
                <c:pt idx="31">
                  <c:v>0.10007715693203068</c:v>
                </c:pt>
                <c:pt idx="32">
                  <c:v>0.10650442693214757</c:v>
                </c:pt>
                <c:pt idx="33">
                  <c:v>0.10713872693212068</c:v>
                </c:pt>
                <c:pt idx="34">
                  <c:v>0.10714815550355183</c:v>
                </c:pt>
                <c:pt idx="35">
                  <c:v>0.10743552693209324</c:v>
                </c:pt>
                <c:pt idx="36">
                  <c:v>0.10859712693202539</c:v>
                </c:pt>
                <c:pt idx="37">
                  <c:v>0.1120168069320755</c:v>
                </c:pt>
                <c:pt idx="38">
                  <c:v>0.11207872693208287</c:v>
                </c:pt>
                <c:pt idx="39">
                  <c:v>0.11207872693208287</c:v>
                </c:pt>
                <c:pt idx="40">
                  <c:v>0.11232048734855482</c:v>
                </c:pt>
                <c:pt idx="41">
                  <c:v>0.11384039359882081</c:v>
                </c:pt>
                <c:pt idx="42">
                  <c:v>0.11723872693197279</c:v>
                </c:pt>
                <c:pt idx="43">
                  <c:v>0.11800092693206921</c:v>
                </c:pt>
                <c:pt idx="44">
                  <c:v>0.11844872693204422</c:v>
                </c:pt>
                <c:pt idx="45">
                  <c:v>0.11844872693204422</c:v>
                </c:pt>
                <c:pt idx="46">
                  <c:v>0.11872032693204915</c:v>
                </c:pt>
                <c:pt idx="47">
                  <c:v>0.11880872693204481</c:v>
                </c:pt>
                <c:pt idx="48">
                  <c:v>0.11880872693204481</c:v>
                </c:pt>
                <c:pt idx="49">
                  <c:v>0.11880872693204481</c:v>
                </c:pt>
                <c:pt idx="50">
                  <c:v>0.11880872693204481</c:v>
                </c:pt>
                <c:pt idx="51">
                  <c:v>0.11881872693209061</c:v>
                </c:pt>
                <c:pt idx="52">
                  <c:v>0.11941377693193544</c:v>
                </c:pt>
                <c:pt idx="53">
                  <c:v>0.12095177693217352</c:v>
                </c:pt>
                <c:pt idx="54">
                  <c:v>0.12381370693195493</c:v>
                </c:pt>
                <c:pt idx="55">
                  <c:v>0.1248133669321021</c:v>
                </c:pt>
                <c:pt idx="56">
                  <c:v>0.12532852074652112</c:v>
                </c:pt>
                <c:pt idx="57">
                  <c:v>0.12637914693206653</c:v>
                </c:pt>
                <c:pt idx="58">
                  <c:v>0.12786872693217788</c:v>
                </c:pt>
                <c:pt idx="59">
                  <c:v>0.12803737558076023</c:v>
                </c:pt>
                <c:pt idx="60">
                  <c:v>0.12998953774278732</c:v>
                </c:pt>
                <c:pt idx="61">
                  <c:v>0.13051122693210004</c:v>
                </c:pt>
                <c:pt idx="62">
                  <c:v>0.13097508693203963</c:v>
                </c:pt>
                <c:pt idx="63">
                  <c:v>0.13042162693217563</c:v>
                </c:pt>
                <c:pt idx="64">
                  <c:v>0.13038872693218195</c:v>
                </c:pt>
                <c:pt idx="65">
                  <c:v>0.13038872693218195</c:v>
                </c:pt>
                <c:pt idx="66">
                  <c:v>0.13044608693201099</c:v>
                </c:pt>
                <c:pt idx="67">
                  <c:v>0.13050272693190834</c:v>
                </c:pt>
                <c:pt idx="68">
                  <c:v>0.13051436329558896</c:v>
                </c:pt>
                <c:pt idx="69">
                  <c:v>0.1324565269320459</c:v>
                </c:pt>
                <c:pt idx="70">
                  <c:v>0.13284780693210507</c:v>
                </c:pt>
                <c:pt idx="71">
                  <c:v>0.13200832693209463</c:v>
                </c:pt>
                <c:pt idx="72">
                  <c:v>0.13053857693196846</c:v>
                </c:pt>
                <c:pt idx="73">
                  <c:v>0.13083872693195531</c:v>
                </c:pt>
                <c:pt idx="74">
                  <c:v>0.13113702693195251</c:v>
                </c:pt>
                <c:pt idx="75">
                  <c:v>0.13180444915424516</c:v>
                </c:pt>
                <c:pt idx="76">
                  <c:v>0.13047010875027354</c:v>
                </c:pt>
                <c:pt idx="77">
                  <c:v>0.13000482693225024</c:v>
                </c:pt>
                <c:pt idx="78">
                  <c:v>0.12961372693217754</c:v>
                </c:pt>
                <c:pt idx="79">
                  <c:v>0.13114860322063748</c:v>
                </c:pt>
                <c:pt idx="80">
                  <c:v>0.13188227693201782</c:v>
                </c:pt>
                <c:pt idx="81">
                  <c:v>0.13191342693208696</c:v>
                </c:pt>
                <c:pt idx="82">
                  <c:v>0.13208722693197217</c:v>
                </c:pt>
                <c:pt idx="83">
                  <c:v>0.13080366693203871</c:v>
                </c:pt>
                <c:pt idx="84">
                  <c:v>0.13019872693205059</c:v>
                </c:pt>
                <c:pt idx="85">
                  <c:v>0.12862206026541401</c:v>
                </c:pt>
                <c:pt idx="86">
                  <c:v>0.1284519269320441</c:v>
                </c:pt>
                <c:pt idx="87">
                  <c:v>0.12972894693216119</c:v>
                </c:pt>
                <c:pt idx="88">
                  <c:v>0.13282988693217135</c:v>
                </c:pt>
                <c:pt idx="89">
                  <c:v>0.13509592693203842</c:v>
                </c:pt>
                <c:pt idx="90">
                  <c:v>0.13496872693207251</c:v>
                </c:pt>
                <c:pt idx="91">
                  <c:v>0.13519012693193133</c:v>
                </c:pt>
                <c:pt idx="92">
                  <c:v>0.13508222693205596</c:v>
                </c:pt>
                <c:pt idx="93">
                  <c:v>0.13474960193205732</c:v>
                </c:pt>
                <c:pt idx="94">
                  <c:v>0.13462882693202971</c:v>
                </c:pt>
                <c:pt idx="95">
                  <c:v>0.13426992693203488</c:v>
                </c:pt>
                <c:pt idx="96">
                  <c:v>0.13425872693200347</c:v>
                </c:pt>
                <c:pt idx="97">
                  <c:v>0.13425872693203189</c:v>
                </c:pt>
                <c:pt idx="98">
                  <c:v>0.13405601693204972</c:v>
                </c:pt>
                <c:pt idx="99">
                  <c:v>0.13380774693213482</c:v>
                </c:pt>
                <c:pt idx="100">
                  <c:v>0.13271902693212212</c:v>
                </c:pt>
                <c:pt idx="101">
                  <c:v>0.13086287430039079</c:v>
                </c:pt>
                <c:pt idx="102">
                  <c:v>0.13092272693204166</c:v>
                </c:pt>
                <c:pt idx="103">
                  <c:v>0.13168493382856639</c:v>
                </c:pt>
                <c:pt idx="104">
                  <c:v>0.12959662693211271</c:v>
                </c:pt>
                <c:pt idx="105">
                  <c:v>0.12908200693206595</c:v>
                </c:pt>
                <c:pt idx="106">
                  <c:v>0.13108974693220432</c:v>
                </c:pt>
                <c:pt idx="107">
                  <c:v>0.13296192693192666</c:v>
                </c:pt>
                <c:pt idx="108">
                  <c:v>0.13013548693211874</c:v>
                </c:pt>
                <c:pt idx="109">
                  <c:v>0.12885872693202316</c:v>
                </c:pt>
                <c:pt idx="110">
                  <c:v>0.12885872693200895</c:v>
                </c:pt>
                <c:pt idx="111">
                  <c:v>0.13230872693205242</c:v>
                </c:pt>
                <c:pt idx="112">
                  <c:v>0.13181278943201846</c:v>
                </c:pt>
                <c:pt idx="113">
                  <c:v>0.13037552693212717</c:v>
                </c:pt>
                <c:pt idx="114">
                  <c:v>0.12999062693216956</c:v>
                </c:pt>
                <c:pt idx="115">
                  <c:v>0.12978246693209883</c:v>
                </c:pt>
                <c:pt idx="116">
                  <c:v>0.12815195925540479</c:v>
                </c:pt>
                <c:pt idx="117">
                  <c:v>0.12760932693193183</c:v>
                </c:pt>
                <c:pt idx="118">
                  <c:v>0.12805932693204625</c:v>
                </c:pt>
                <c:pt idx="119">
                  <c:v>0.12812872693208988</c:v>
                </c:pt>
                <c:pt idx="120">
                  <c:v>0.12740072693206628</c:v>
                </c:pt>
                <c:pt idx="121">
                  <c:v>0.12657064693209463</c:v>
                </c:pt>
                <c:pt idx="122">
                  <c:v>0.12659185193199107</c:v>
                </c:pt>
                <c:pt idx="123">
                  <c:v>0.12486432693209792</c:v>
                </c:pt>
                <c:pt idx="124">
                  <c:v>0.12332872693210106</c:v>
                </c:pt>
                <c:pt idx="125">
                  <c:v>0.12288864693208268</c:v>
                </c:pt>
                <c:pt idx="126">
                  <c:v>0.12322882693203496</c:v>
                </c:pt>
                <c:pt idx="127">
                  <c:v>0.12301362693190754</c:v>
                </c:pt>
                <c:pt idx="128">
                  <c:v>0.12284872693204818</c:v>
                </c:pt>
                <c:pt idx="129">
                  <c:v>0.12204554511370702</c:v>
                </c:pt>
                <c:pt idx="130">
                  <c:v>0.12166428693201681</c:v>
                </c:pt>
                <c:pt idx="131">
                  <c:v>0.12369502693196921</c:v>
                </c:pt>
                <c:pt idx="132">
                  <c:v>0.12396954325870979</c:v>
                </c:pt>
                <c:pt idx="133">
                  <c:v>0.12320577693205337</c:v>
                </c:pt>
                <c:pt idx="134">
                  <c:v>0.12358044693199588</c:v>
                </c:pt>
                <c:pt idx="135">
                  <c:v>0.12413272693194699</c:v>
                </c:pt>
                <c:pt idx="136">
                  <c:v>0.12446568693219717</c:v>
                </c:pt>
                <c:pt idx="137">
                  <c:v>0.12231311289684754</c:v>
                </c:pt>
                <c:pt idx="138">
                  <c:v>0.1259487269320374</c:v>
                </c:pt>
                <c:pt idx="139">
                  <c:v>0.1259487269319095</c:v>
                </c:pt>
                <c:pt idx="140">
                  <c:v>0.1259487269319095</c:v>
                </c:pt>
                <c:pt idx="141">
                  <c:v>0.12569412693211746</c:v>
                </c:pt>
                <c:pt idx="142">
                  <c:v>0.12277282693192149</c:v>
                </c:pt>
                <c:pt idx="143">
                  <c:v>0.12106286834604418</c:v>
                </c:pt>
                <c:pt idx="144">
                  <c:v>0.12104522693188358</c:v>
                </c:pt>
                <c:pt idx="145">
                  <c:v>0.12091452693212545</c:v>
                </c:pt>
                <c:pt idx="146">
                  <c:v>0.12091872693204664</c:v>
                </c:pt>
                <c:pt idx="147">
                  <c:v>0.12143872693202695</c:v>
                </c:pt>
                <c:pt idx="148">
                  <c:v>0.11928153501284555</c:v>
                </c:pt>
                <c:pt idx="149">
                  <c:v>0.118018726931993</c:v>
                </c:pt>
                <c:pt idx="150">
                  <c:v>0.118018726931993</c:v>
                </c:pt>
                <c:pt idx="151">
                  <c:v>0.11819442693190751</c:v>
                </c:pt>
                <c:pt idx="152">
                  <c:v>0.1186092469320954</c:v>
                </c:pt>
                <c:pt idx="153">
                  <c:v>0.11979138693207858</c:v>
                </c:pt>
                <c:pt idx="154">
                  <c:v>0.11771624693207627</c:v>
                </c:pt>
                <c:pt idx="155">
                  <c:v>0.11779872693206528</c:v>
                </c:pt>
                <c:pt idx="156">
                  <c:v>0.11897372693194086</c:v>
                </c:pt>
                <c:pt idx="157">
                  <c:v>0.11764068693204877</c:v>
                </c:pt>
                <c:pt idx="158">
                  <c:v>0.11704847693209786</c:v>
                </c:pt>
                <c:pt idx="159">
                  <c:v>0.11696634693204544</c:v>
                </c:pt>
                <c:pt idx="160">
                  <c:v>0.11716956693189218</c:v>
                </c:pt>
                <c:pt idx="161">
                  <c:v>0.11717472693189279</c:v>
                </c:pt>
                <c:pt idx="162">
                  <c:v>0.11681917693211119</c:v>
                </c:pt>
                <c:pt idx="163">
                  <c:v>0.11719719693184061</c:v>
                </c:pt>
                <c:pt idx="164">
                  <c:v>0.11802367931301205</c:v>
                </c:pt>
                <c:pt idx="165">
                  <c:v>0.12213872693205019</c:v>
                </c:pt>
                <c:pt idx="166">
                  <c:v>0.12144048693197362</c:v>
                </c:pt>
                <c:pt idx="167">
                  <c:v>0.1196266469320193</c:v>
                </c:pt>
                <c:pt idx="168">
                  <c:v>0.12016697161307377</c:v>
                </c:pt>
                <c:pt idx="169">
                  <c:v>0.12037862693212276</c:v>
                </c:pt>
                <c:pt idx="170">
                  <c:v>0.12030252693205057</c:v>
                </c:pt>
                <c:pt idx="171">
                  <c:v>0.12006432693216595</c:v>
                </c:pt>
                <c:pt idx="172">
                  <c:v>0.11988049693189851</c:v>
                </c:pt>
                <c:pt idx="173">
                  <c:v>0.11975372693204633</c:v>
                </c:pt>
                <c:pt idx="174">
                  <c:v>0.12460687508018964</c:v>
                </c:pt>
                <c:pt idx="175">
                  <c:v>0.12470607693195745</c:v>
                </c:pt>
                <c:pt idx="176">
                  <c:v>0.12377312693217846</c:v>
                </c:pt>
                <c:pt idx="177">
                  <c:v>0.1244253269319131</c:v>
                </c:pt>
                <c:pt idx="178">
                  <c:v>0.12475013693202186</c:v>
                </c:pt>
                <c:pt idx="179">
                  <c:v>0.12486442693199251</c:v>
                </c:pt>
                <c:pt idx="180">
                  <c:v>0.1253803595850087</c:v>
                </c:pt>
                <c:pt idx="181">
                  <c:v>0.12849737693214536</c:v>
                </c:pt>
                <c:pt idx="182">
                  <c:v>0.13070079214955399</c:v>
                </c:pt>
                <c:pt idx="183">
                  <c:v>0.13833872693190585</c:v>
                </c:pt>
                <c:pt idx="184">
                  <c:v>0.13759532693225651</c:v>
                </c:pt>
                <c:pt idx="185">
                  <c:v>0.13508559693201505</c:v>
                </c:pt>
                <c:pt idx="186">
                  <c:v>0.13139277693207418</c:v>
                </c:pt>
                <c:pt idx="187">
                  <c:v>0.13241305682899451</c:v>
                </c:pt>
                <c:pt idx="188">
                  <c:v>0.13235435958507935</c:v>
                </c:pt>
                <c:pt idx="189">
                  <c:v>0.13288432693208563</c:v>
                </c:pt>
                <c:pt idx="190">
                  <c:v>0.13350872693192173</c:v>
                </c:pt>
                <c:pt idx="191">
                  <c:v>0.13274544693204859</c:v>
                </c:pt>
                <c:pt idx="192">
                  <c:v>0.13478017023089706</c:v>
                </c:pt>
                <c:pt idx="193">
                  <c:v>0.13443580485403572</c:v>
                </c:pt>
                <c:pt idx="194">
                  <c:v>0.1300887269320441</c:v>
                </c:pt>
                <c:pt idx="195">
                  <c:v>0.12921626693193389</c:v>
                </c:pt>
                <c:pt idx="196">
                  <c:v>0.1266797669322699</c:v>
                </c:pt>
                <c:pt idx="197">
                  <c:v>0.1253248769319697</c:v>
                </c:pt>
                <c:pt idx="198">
                  <c:v>0.12453906713828644</c:v>
                </c:pt>
                <c:pt idx="199">
                  <c:v>0.12339882693207471</c:v>
                </c:pt>
                <c:pt idx="200">
                  <c:v>0.12330582693212477</c:v>
                </c:pt>
                <c:pt idx="201">
                  <c:v>0.12405086978914426</c:v>
                </c:pt>
                <c:pt idx="202">
                  <c:v>0.12352872693196559</c:v>
                </c:pt>
                <c:pt idx="203">
                  <c:v>0.12352872693203665</c:v>
                </c:pt>
                <c:pt idx="204">
                  <c:v>0.12352872693205086</c:v>
                </c:pt>
                <c:pt idx="205">
                  <c:v>0.1238992217773216</c:v>
                </c:pt>
                <c:pt idx="206">
                  <c:v>0.12550954693222138</c:v>
                </c:pt>
                <c:pt idx="207">
                  <c:v>0.12664612693193078</c:v>
                </c:pt>
                <c:pt idx="208">
                  <c:v>0.1273927069319285</c:v>
                </c:pt>
                <c:pt idx="209">
                  <c:v>0.12752872693189943</c:v>
                </c:pt>
                <c:pt idx="210">
                  <c:v>0.1276948360228829</c:v>
                </c:pt>
                <c:pt idx="211">
                  <c:v>0.13069372693205139</c:v>
                </c:pt>
                <c:pt idx="212">
                  <c:v>0.13069372693198034</c:v>
                </c:pt>
                <c:pt idx="213">
                  <c:v>0.13042923693220132</c:v>
                </c:pt>
                <c:pt idx="214">
                  <c:v>0.13017592693208258</c:v>
                </c:pt>
                <c:pt idx="215">
                  <c:v>0.12920342693193732</c:v>
                </c:pt>
                <c:pt idx="216">
                  <c:v>0.12782567693209046</c:v>
                </c:pt>
                <c:pt idx="217">
                  <c:v>0.12801842693191645</c:v>
                </c:pt>
                <c:pt idx="218">
                  <c:v>0.12794913097246763</c:v>
                </c:pt>
                <c:pt idx="219">
                  <c:v>0.1279487269321038</c:v>
                </c:pt>
                <c:pt idx="220">
                  <c:v>0.12724872693208056</c:v>
                </c:pt>
                <c:pt idx="221">
                  <c:v>0.12724872693183897</c:v>
                </c:pt>
                <c:pt idx="222">
                  <c:v>0.12579426693190499</c:v>
                </c:pt>
                <c:pt idx="223">
                  <c:v>0.12530312693210988</c:v>
                </c:pt>
                <c:pt idx="224">
                  <c:v>0.12538372693215649</c:v>
                </c:pt>
                <c:pt idx="225">
                  <c:v>0.1253010769321321</c:v>
                </c:pt>
                <c:pt idx="226">
                  <c:v>0.12516362693212102</c:v>
                </c:pt>
                <c:pt idx="227">
                  <c:v>0.12523872693218152</c:v>
                </c:pt>
                <c:pt idx="228">
                  <c:v>0.12164872693203677</c:v>
                </c:pt>
                <c:pt idx="229">
                  <c:v>0.12133776693200105</c:v>
                </c:pt>
                <c:pt idx="230">
                  <c:v>0.12092442693200667</c:v>
                </c:pt>
                <c:pt idx="231">
                  <c:v>0.12121460693198571</c:v>
                </c:pt>
                <c:pt idx="232">
                  <c:v>0.12115877693210564</c:v>
                </c:pt>
                <c:pt idx="233">
                  <c:v>0.12107872693209742</c:v>
                </c:pt>
                <c:pt idx="234">
                  <c:v>0.12153687693195536</c:v>
                </c:pt>
                <c:pt idx="235">
                  <c:v>0.12268946693200178</c:v>
                </c:pt>
                <c:pt idx="236">
                  <c:v>0.12265872693207314</c:v>
                </c:pt>
                <c:pt idx="237">
                  <c:v>0.12346435193198602</c:v>
                </c:pt>
                <c:pt idx="238">
                  <c:v>0.12360872693193414</c:v>
                </c:pt>
                <c:pt idx="239">
                  <c:v>0.12360872693199099</c:v>
                </c:pt>
                <c:pt idx="240">
                  <c:v>0.12360872693199099</c:v>
                </c:pt>
                <c:pt idx="241">
                  <c:v>0.12360872693199099</c:v>
                </c:pt>
                <c:pt idx="242">
                  <c:v>0.12360872693199099</c:v>
                </c:pt>
                <c:pt idx="243">
                  <c:v>0.1245548559644476</c:v>
                </c:pt>
                <c:pt idx="244">
                  <c:v>0.1270087269321607</c:v>
                </c:pt>
                <c:pt idx="245">
                  <c:v>0.12894973816786148</c:v>
                </c:pt>
                <c:pt idx="246">
                  <c:v>0.12856762693226642</c:v>
                </c:pt>
                <c:pt idx="247">
                  <c:v>0.12828272693224108</c:v>
                </c:pt>
                <c:pt idx="248">
                  <c:v>0.12793116693211459</c:v>
                </c:pt>
                <c:pt idx="249">
                  <c:v>0.12790872693214794</c:v>
                </c:pt>
                <c:pt idx="250">
                  <c:v>0.12790872693210531</c:v>
                </c:pt>
                <c:pt idx="251">
                  <c:v>0.12772032693216318</c:v>
                </c:pt>
                <c:pt idx="252">
                  <c:v>0.12706872693192395</c:v>
                </c:pt>
                <c:pt idx="253">
                  <c:v>0.12706872693208027</c:v>
                </c:pt>
                <c:pt idx="254">
                  <c:v>0.1274287269318819</c:v>
                </c:pt>
                <c:pt idx="255">
                  <c:v>0.12742872693189611</c:v>
                </c:pt>
                <c:pt idx="256">
                  <c:v>0.12742872693192453</c:v>
                </c:pt>
                <c:pt idx="257">
                  <c:v>0.12742872693192453</c:v>
                </c:pt>
                <c:pt idx="258">
                  <c:v>0.12742872693192453</c:v>
                </c:pt>
                <c:pt idx="259">
                  <c:v>0.12742872693192453</c:v>
                </c:pt>
                <c:pt idx="260">
                  <c:v>0.12742872693205243</c:v>
                </c:pt>
                <c:pt idx="261">
                  <c:v>0.1281252547099001</c:v>
                </c:pt>
                <c:pt idx="262">
                  <c:v>0.12869872693208606</c:v>
                </c:pt>
                <c:pt idx="263">
                  <c:v>0.12869872693205764</c:v>
                </c:pt>
                <c:pt idx="264">
                  <c:v>0.12869872693205764</c:v>
                </c:pt>
                <c:pt idx="265">
                  <c:v>0.12846822693204274</c:v>
                </c:pt>
                <c:pt idx="266">
                  <c:v>0.12662772693202839</c:v>
                </c:pt>
                <c:pt idx="267">
                  <c:v>0.12655872693198944</c:v>
                </c:pt>
                <c:pt idx="268">
                  <c:v>0.12544782949611033</c:v>
                </c:pt>
                <c:pt idx="269">
                  <c:v>0.12367472693208015</c:v>
                </c:pt>
                <c:pt idx="270">
                  <c:v>0.12367472693210857</c:v>
                </c:pt>
                <c:pt idx="271">
                  <c:v>0.12367472693210857</c:v>
                </c:pt>
                <c:pt idx="272">
                  <c:v>0.12367472693210857</c:v>
                </c:pt>
                <c:pt idx="273">
                  <c:v>0.12367472693210857</c:v>
                </c:pt>
                <c:pt idx="274">
                  <c:v>0.12367472693210857</c:v>
                </c:pt>
                <c:pt idx="275">
                  <c:v>0.12367472693210857</c:v>
                </c:pt>
                <c:pt idx="276">
                  <c:v>0.12367472693210857</c:v>
                </c:pt>
                <c:pt idx="277">
                  <c:v>0.12367472693210857</c:v>
                </c:pt>
                <c:pt idx="278">
                  <c:v>0.12367472693213699</c:v>
                </c:pt>
                <c:pt idx="279">
                  <c:v>0.12367472693210857</c:v>
                </c:pt>
                <c:pt idx="280">
                  <c:v>0.12367472693210857</c:v>
                </c:pt>
                <c:pt idx="281">
                  <c:v>0.12367472693210857</c:v>
                </c:pt>
                <c:pt idx="282">
                  <c:v>0.12367472693210857</c:v>
                </c:pt>
                <c:pt idx="283">
                  <c:v>0.12367472693210857</c:v>
                </c:pt>
                <c:pt idx="284">
                  <c:v>0.12367472693217962</c:v>
                </c:pt>
                <c:pt idx="285">
                  <c:v>0.12367472693210857</c:v>
                </c:pt>
                <c:pt idx="286">
                  <c:v>0.12367472693210857</c:v>
                </c:pt>
                <c:pt idx="287">
                  <c:v>0.12367472693210857</c:v>
                </c:pt>
                <c:pt idx="288">
                  <c:v>0.12367472693210857</c:v>
                </c:pt>
                <c:pt idx="289">
                  <c:v>0.12250054511402197</c:v>
                </c:pt>
                <c:pt idx="290">
                  <c:v>0.11848352693215247</c:v>
                </c:pt>
                <c:pt idx="291">
                  <c:v>0.11839872693212783</c:v>
                </c:pt>
                <c:pt idx="292">
                  <c:v>0.11839872693212783</c:v>
                </c:pt>
                <c:pt idx="293">
                  <c:v>0.11839872693212783</c:v>
                </c:pt>
                <c:pt idx="294">
                  <c:v>0.11839872693212783</c:v>
                </c:pt>
                <c:pt idx="295">
                  <c:v>0.11845107101810015</c:v>
                </c:pt>
                <c:pt idx="296">
                  <c:v>0.11865872693212509</c:v>
                </c:pt>
                <c:pt idx="297">
                  <c:v>0.11865872693212509</c:v>
                </c:pt>
                <c:pt idx="298">
                  <c:v>0.11865872693212509</c:v>
                </c:pt>
                <c:pt idx="299">
                  <c:v>0.11868907693200015</c:v>
                </c:pt>
                <c:pt idx="300">
                  <c:v>0.11884155521502748</c:v>
                </c:pt>
                <c:pt idx="301">
                  <c:v>0.11888322693219777</c:v>
                </c:pt>
                <c:pt idx="302">
                  <c:v>0.11856872693198284</c:v>
                </c:pt>
                <c:pt idx="303">
                  <c:v>0.11856872693198284</c:v>
                </c:pt>
                <c:pt idx="304">
                  <c:v>0.11846822693189552</c:v>
                </c:pt>
                <c:pt idx="305">
                  <c:v>0.11727372693228233</c:v>
                </c:pt>
                <c:pt idx="306">
                  <c:v>0.11732822693213052</c:v>
                </c:pt>
                <c:pt idx="307">
                  <c:v>0.11760872693209024</c:v>
                </c:pt>
                <c:pt idx="308">
                  <c:v>0.11780752693212548</c:v>
                </c:pt>
                <c:pt idx="309">
                  <c:v>0.11938162693202514</c:v>
                </c:pt>
                <c:pt idx="310">
                  <c:v>0.11940245033638064</c:v>
                </c:pt>
                <c:pt idx="311">
                  <c:v>0.11865872693212509</c:v>
                </c:pt>
                <c:pt idx="312">
                  <c:v>0.11806287693205775</c:v>
                </c:pt>
                <c:pt idx="313">
                  <c:v>0.11717872693213849</c:v>
                </c:pt>
                <c:pt idx="314">
                  <c:v>0.1161469204803609</c:v>
                </c:pt>
                <c:pt idx="315">
                  <c:v>0.1123765394321623</c:v>
                </c:pt>
                <c:pt idx="316">
                  <c:v>0.11271788693215967</c:v>
                </c:pt>
                <c:pt idx="317">
                  <c:v>0.11305472693217666</c:v>
                </c:pt>
                <c:pt idx="318">
                  <c:v>0.11312200693203067</c:v>
                </c:pt>
                <c:pt idx="319">
                  <c:v>0.11325862693215072</c:v>
                </c:pt>
                <c:pt idx="320">
                  <c:v>0.11346497693214985</c:v>
                </c:pt>
                <c:pt idx="321">
                  <c:v>0.11346317956359542</c:v>
                </c:pt>
                <c:pt idx="322">
                  <c:v>0.11229200693192354</c:v>
                </c:pt>
                <c:pt idx="323">
                  <c:v>0.11226872693191581</c:v>
                </c:pt>
                <c:pt idx="324">
                  <c:v>0.1124307769321149</c:v>
                </c:pt>
                <c:pt idx="325">
                  <c:v>0.11254372693205994</c:v>
                </c:pt>
                <c:pt idx="326">
                  <c:v>0.11254372693205994</c:v>
                </c:pt>
                <c:pt idx="327">
                  <c:v>0.11254372693205994</c:v>
                </c:pt>
                <c:pt idx="328">
                  <c:v>0.11254372693205994</c:v>
                </c:pt>
                <c:pt idx="329">
                  <c:v>0.11254372693205994</c:v>
                </c:pt>
                <c:pt idx="330">
                  <c:v>0.11254372693205994</c:v>
                </c:pt>
                <c:pt idx="331">
                  <c:v>0.11254372693205994</c:v>
                </c:pt>
                <c:pt idx="332">
                  <c:v>0.11254372693205994</c:v>
                </c:pt>
                <c:pt idx="333">
                  <c:v>0.11254372693205994</c:v>
                </c:pt>
                <c:pt idx="334">
                  <c:v>0.11268534231682281</c:v>
                </c:pt>
                <c:pt idx="335">
                  <c:v>0.11113383693188439</c:v>
                </c:pt>
                <c:pt idx="336">
                  <c:v>0.1103237269319095</c:v>
                </c:pt>
                <c:pt idx="337">
                  <c:v>0.11045603693230532</c:v>
                </c:pt>
                <c:pt idx="338">
                  <c:v>0.11042272693229904</c:v>
                </c:pt>
                <c:pt idx="339">
                  <c:v>0.1101956069321659</c:v>
                </c:pt>
                <c:pt idx="340">
                  <c:v>0.11008872693216176</c:v>
                </c:pt>
                <c:pt idx="341">
                  <c:v>0.11008872693216176</c:v>
                </c:pt>
                <c:pt idx="342">
                  <c:v>0.11008872693213334</c:v>
                </c:pt>
                <c:pt idx="343">
                  <c:v>0.11008872693203386</c:v>
                </c:pt>
                <c:pt idx="344">
                  <c:v>0.11008872693216176</c:v>
                </c:pt>
                <c:pt idx="345">
                  <c:v>0.11008872693216176</c:v>
                </c:pt>
                <c:pt idx="346">
                  <c:v>0.10891152693196204</c:v>
                </c:pt>
                <c:pt idx="347">
                  <c:v>0.10783772693208959</c:v>
                </c:pt>
                <c:pt idx="348">
                  <c:v>0.10374244410365918</c:v>
                </c:pt>
                <c:pt idx="349">
                  <c:v>0.10202872693209031</c:v>
                </c:pt>
                <c:pt idx="350">
                  <c:v>0.10202872693209031</c:v>
                </c:pt>
                <c:pt idx="351">
                  <c:v>0.10202872693209031</c:v>
                </c:pt>
                <c:pt idx="352">
                  <c:v>0.1020149269321422</c:v>
                </c:pt>
                <c:pt idx="353">
                  <c:v>0.10221229258867481</c:v>
                </c:pt>
                <c:pt idx="354">
                  <c:v>0.10398283693200483</c:v>
                </c:pt>
                <c:pt idx="355">
                  <c:v>0.1057157769320014</c:v>
                </c:pt>
                <c:pt idx="356">
                  <c:v>0.10482722693208757</c:v>
                </c:pt>
                <c:pt idx="357">
                  <c:v>0.10482272693208472</c:v>
                </c:pt>
                <c:pt idx="358">
                  <c:v>0.10482272693208472</c:v>
                </c:pt>
                <c:pt idx="359">
                  <c:v>0.10491079472866716</c:v>
                </c:pt>
                <c:pt idx="360">
                  <c:v>9.9594998536943535E-2</c:v>
                </c:pt>
                <c:pt idx="361">
                  <c:v>9.76044269322216E-2</c:v>
                </c:pt>
                <c:pt idx="362">
                  <c:v>9.554872693207983E-2</c:v>
                </c:pt>
                <c:pt idx="363">
                  <c:v>9.554872693207983E-2</c:v>
                </c:pt>
                <c:pt idx="364">
                  <c:v>9.5588939698004083E-2</c:v>
                </c:pt>
                <c:pt idx="365">
                  <c:v>9.6484111547297857E-2</c:v>
                </c:pt>
                <c:pt idx="366">
                  <c:v>9.6858726932026684E-2</c:v>
                </c:pt>
                <c:pt idx="367">
                  <c:v>9.6858726931912997E-2</c:v>
                </c:pt>
                <c:pt idx="368">
                  <c:v>9.6042326932007427E-2</c:v>
                </c:pt>
                <c:pt idx="369">
                  <c:v>9.5768726932007553E-2</c:v>
                </c:pt>
                <c:pt idx="370">
                  <c:v>9.6287514810882158E-2</c:v>
                </c:pt>
                <c:pt idx="371">
                  <c:v>9.6868726932129334E-2</c:v>
                </c:pt>
                <c:pt idx="372">
                  <c:v>9.6802766932057693E-2</c:v>
                </c:pt>
                <c:pt idx="373">
                  <c:v>9.7364376932134178E-2</c:v>
                </c:pt>
                <c:pt idx="374">
                  <c:v>9.827123693183637E-2</c:v>
                </c:pt>
                <c:pt idx="375">
                  <c:v>9.8604726932066455E-2</c:v>
                </c:pt>
                <c:pt idx="376">
                  <c:v>9.916872693193568E-2</c:v>
                </c:pt>
                <c:pt idx="377">
                  <c:v>9.9168726931836204E-2</c:v>
                </c:pt>
                <c:pt idx="378">
                  <c:v>9.9168726931807782E-2</c:v>
                </c:pt>
                <c:pt idx="379">
                  <c:v>9.9168726931807782E-2</c:v>
                </c:pt>
                <c:pt idx="380">
                  <c:v>9.9168726931807782E-2</c:v>
                </c:pt>
                <c:pt idx="381">
                  <c:v>9.9332426931965756E-2</c:v>
                </c:pt>
                <c:pt idx="382">
                  <c:v>0.10033872693203705</c:v>
                </c:pt>
                <c:pt idx="383">
                  <c:v>0.10033872693205126</c:v>
                </c:pt>
                <c:pt idx="384">
                  <c:v>9.6572912499041763E-2</c:v>
                </c:pt>
                <c:pt idx="385">
                  <c:v>9.5635066932103996E-2</c:v>
                </c:pt>
                <c:pt idx="386">
                  <c:v>9.7874926932064454E-2</c:v>
                </c:pt>
                <c:pt idx="387">
                  <c:v>9.8423926932014183E-2</c:v>
                </c:pt>
                <c:pt idx="388">
                  <c:v>9.8748726932143427E-2</c:v>
                </c:pt>
                <c:pt idx="389">
                  <c:v>9.8748726932058162E-2</c:v>
                </c:pt>
                <c:pt idx="390">
                  <c:v>9.89849769320017E-2</c:v>
                </c:pt>
                <c:pt idx="391">
                  <c:v>9.9153726931987762E-2</c:v>
                </c:pt>
                <c:pt idx="392">
                  <c:v>9.9153726931987762E-2</c:v>
                </c:pt>
                <c:pt idx="393">
                  <c:v>9.9153726931987762E-2</c:v>
                </c:pt>
                <c:pt idx="394">
                  <c:v>9.9153726931987762E-2</c:v>
                </c:pt>
                <c:pt idx="395">
                  <c:v>0.10018903876000707</c:v>
                </c:pt>
                <c:pt idx="396">
                  <c:v>0.10086272693207832</c:v>
                </c:pt>
                <c:pt idx="397">
                  <c:v>0.10094272693197581</c:v>
                </c:pt>
                <c:pt idx="398">
                  <c:v>0.10121872693187584</c:v>
                </c:pt>
                <c:pt idx="399">
                  <c:v>0.10121872693193268</c:v>
                </c:pt>
                <c:pt idx="400">
                  <c:v>0.10121872693187584</c:v>
                </c:pt>
                <c:pt idx="401">
                  <c:v>0.10122822693219291</c:v>
                </c:pt>
                <c:pt idx="402">
                  <c:v>0.10160732693204011</c:v>
                </c:pt>
                <c:pt idx="403">
                  <c:v>0.10174902693216836</c:v>
                </c:pt>
                <c:pt idx="404">
                  <c:v>0.10161352693201309</c:v>
                </c:pt>
                <c:pt idx="405">
                  <c:v>0.10173272693197077</c:v>
                </c:pt>
                <c:pt idx="406">
                  <c:v>9.9733726931987121E-2</c:v>
                </c:pt>
                <c:pt idx="407">
                  <c:v>9.9733726931930278E-2</c:v>
                </c:pt>
                <c:pt idx="408">
                  <c:v>9.6507276931930619E-2</c:v>
                </c:pt>
                <c:pt idx="409">
                  <c:v>9.2234026931961921E-2</c:v>
                </c:pt>
                <c:pt idx="410">
                  <c:v>9.3667586932085101E-2</c:v>
                </c:pt>
                <c:pt idx="411">
                  <c:v>9.624074713428854E-2</c:v>
                </c:pt>
                <c:pt idx="412">
                  <c:v>9.8898726932119985E-2</c:v>
                </c:pt>
                <c:pt idx="413">
                  <c:v>9.889872693204893E-2</c:v>
                </c:pt>
                <c:pt idx="414">
                  <c:v>9.8771291034523756E-2</c:v>
                </c:pt>
                <c:pt idx="415">
                  <c:v>9.8114566931968739E-2</c:v>
                </c:pt>
                <c:pt idx="416">
                  <c:v>9.814642693200426E-2</c:v>
                </c:pt>
                <c:pt idx="417">
                  <c:v>0.10040038693209397</c:v>
                </c:pt>
                <c:pt idx="418">
                  <c:v>0.10166610066947612</c:v>
                </c:pt>
                <c:pt idx="419">
                  <c:v>0.10166872693208973</c:v>
                </c:pt>
                <c:pt idx="420">
                  <c:v>0.10163372693199335</c:v>
                </c:pt>
                <c:pt idx="421">
                  <c:v>0.10163372693206441</c:v>
                </c:pt>
                <c:pt idx="422">
                  <c:v>0.1011699097277301</c:v>
                </c:pt>
                <c:pt idx="423">
                  <c:v>0.10138872693195822</c:v>
                </c:pt>
                <c:pt idx="424">
                  <c:v>0.10142772693200186</c:v>
                </c:pt>
                <c:pt idx="425">
                  <c:v>0.10164872693196969</c:v>
                </c:pt>
                <c:pt idx="426">
                  <c:v>0.10164872693196969</c:v>
                </c:pt>
                <c:pt idx="427">
                  <c:v>0.10142966693203448</c:v>
                </c:pt>
                <c:pt idx="428">
                  <c:v>0.10085872693188946</c:v>
                </c:pt>
                <c:pt idx="429">
                  <c:v>0.10085872693187525</c:v>
                </c:pt>
                <c:pt idx="430">
                  <c:v>0.10085872693187525</c:v>
                </c:pt>
                <c:pt idx="431">
                  <c:v>0.1008587269319321</c:v>
                </c:pt>
                <c:pt idx="432">
                  <c:v>0.10099192693208181</c:v>
                </c:pt>
                <c:pt idx="433">
                  <c:v>0.1012287269321348</c:v>
                </c:pt>
                <c:pt idx="434">
                  <c:v>0.1012287269321348</c:v>
                </c:pt>
                <c:pt idx="435">
                  <c:v>0.1010587669320131</c:v>
                </c:pt>
                <c:pt idx="436">
                  <c:v>0.10067872693184654</c:v>
                </c:pt>
                <c:pt idx="437">
                  <c:v>0.10067872693184654</c:v>
                </c:pt>
                <c:pt idx="438">
                  <c:v>0.1006787269320597</c:v>
                </c:pt>
                <c:pt idx="439">
                  <c:v>0.10067872693200286</c:v>
                </c:pt>
                <c:pt idx="440">
                  <c:v>0.10118052468504857</c:v>
                </c:pt>
                <c:pt idx="441">
                  <c:v>0.10125872693217275</c:v>
                </c:pt>
                <c:pt idx="442">
                  <c:v>0.10144432693213901</c:v>
                </c:pt>
                <c:pt idx="443">
                  <c:v>0.10183872693210105</c:v>
                </c:pt>
                <c:pt idx="444">
                  <c:v>0.10183872693210105</c:v>
                </c:pt>
                <c:pt idx="445">
                  <c:v>0.10395219157862812</c:v>
                </c:pt>
                <c:pt idx="446">
                  <c:v>0.10535872693185411</c:v>
                </c:pt>
                <c:pt idx="447">
                  <c:v>0.10535872693209569</c:v>
                </c:pt>
                <c:pt idx="448">
                  <c:v>0.1048087269320348</c:v>
                </c:pt>
                <c:pt idx="449">
                  <c:v>0.1048087269320348</c:v>
                </c:pt>
                <c:pt idx="450">
                  <c:v>0.1048087269320348</c:v>
                </c:pt>
                <c:pt idx="451">
                  <c:v>0.1048087269320348</c:v>
                </c:pt>
                <c:pt idx="452">
                  <c:v>0.10560862592207343</c:v>
                </c:pt>
                <c:pt idx="453">
                  <c:v>0.10590872693214237</c:v>
                </c:pt>
                <c:pt idx="454">
                  <c:v>0.10590872693214237</c:v>
                </c:pt>
                <c:pt idx="455">
                  <c:v>0.10590872693214237</c:v>
                </c:pt>
                <c:pt idx="456">
                  <c:v>0.10590872693200026</c:v>
                </c:pt>
                <c:pt idx="457">
                  <c:v>0.10401872693194036</c:v>
                </c:pt>
                <c:pt idx="458">
                  <c:v>0.10401872693194036</c:v>
                </c:pt>
                <c:pt idx="459">
                  <c:v>0.10401872693199721</c:v>
                </c:pt>
                <c:pt idx="460">
                  <c:v>0.10401872693199721</c:v>
                </c:pt>
                <c:pt idx="461">
                  <c:v>0.10426792693222353</c:v>
                </c:pt>
                <c:pt idx="462">
                  <c:v>0.10455552693198911</c:v>
                </c:pt>
                <c:pt idx="463">
                  <c:v>0.10459872693195393</c:v>
                </c:pt>
                <c:pt idx="464">
                  <c:v>0.10201850305149662</c:v>
                </c:pt>
                <c:pt idx="465">
                  <c:v>0.10004366693196687</c:v>
                </c:pt>
                <c:pt idx="466">
                  <c:v>9.896892693213033E-2</c:v>
                </c:pt>
                <c:pt idx="467">
                  <c:v>9.8579476932073362E-2</c:v>
                </c:pt>
                <c:pt idx="468">
                  <c:v>9.7673726931986948E-2</c:v>
                </c:pt>
                <c:pt idx="469">
                  <c:v>9.7673726932058003E-2</c:v>
                </c:pt>
                <c:pt idx="470">
                  <c:v>9.7833726931938259E-2</c:v>
                </c:pt>
                <c:pt idx="471">
                  <c:v>9.7862655503405449E-2</c:v>
                </c:pt>
                <c:pt idx="472">
                  <c:v>9.7796726931989042E-2</c:v>
                </c:pt>
                <c:pt idx="473">
                  <c:v>9.7568726932010463E-2</c:v>
                </c:pt>
                <c:pt idx="474">
                  <c:v>9.7568726932010463E-2</c:v>
                </c:pt>
                <c:pt idx="475">
                  <c:v>9.7568726932010463E-2</c:v>
                </c:pt>
                <c:pt idx="476">
                  <c:v>9.7570226932049309E-2</c:v>
                </c:pt>
                <c:pt idx="477">
                  <c:v>9.7574726932151634E-2</c:v>
                </c:pt>
                <c:pt idx="478">
                  <c:v>9.7574726932151634E-2</c:v>
                </c:pt>
                <c:pt idx="479">
                  <c:v>9.7574726932151634E-2</c:v>
                </c:pt>
                <c:pt idx="480">
                  <c:v>9.7223616932183177E-2</c:v>
                </c:pt>
                <c:pt idx="481">
                  <c:v>9.658272693209824E-2</c:v>
                </c:pt>
                <c:pt idx="482">
                  <c:v>9.524672693206071E-2</c:v>
                </c:pt>
                <c:pt idx="483">
                  <c:v>9.3012298360520163E-2</c:v>
                </c:pt>
                <c:pt idx="484">
                  <c:v>9.2907926932127793E-2</c:v>
                </c:pt>
                <c:pt idx="485">
                  <c:v>9.27787269321243E-2</c:v>
                </c:pt>
                <c:pt idx="486">
                  <c:v>9.2778726932053246E-2</c:v>
                </c:pt>
                <c:pt idx="487">
                  <c:v>9.242472693210857E-2</c:v>
                </c:pt>
                <c:pt idx="488">
                  <c:v>9.242472693210857E-2</c:v>
                </c:pt>
                <c:pt idx="489">
                  <c:v>9.242472693210857E-2</c:v>
                </c:pt>
                <c:pt idx="490">
                  <c:v>9.242472693210857E-2</c:v>
                </c:pt>
                <c:pt idx="491">
                  <c:v>9.242472693210857E-2</c:v>
                </c:pt>
                <c:pt idx="492">
                  <c:v>9.242472693210857E-2</c:v>
                </c:pt>
                <c:pt idx="493">
                  <c:v>9.3058126932049845E-2</c:v>
                </c:pt>
                <c:pt idx="494">
                  <c:v>9.5510053247807036E-2</c:v>
                </c:pt>
                <c:pt idx="495">
                  <c:v>9.7322726932134174E-2</c:v>
                </c:pt>
                <c:pt idx="496">
                  <c:v>9.7322726932191017E-2</c:v>
                </c:pt>
                <c:pt idx="497">
                  <c:v>9.7322726932191017E-2</c:v>
                </c:pt>
                <c:pt idx="498">
                  <c:v>9.7322726932191017E-2</c:v>
                </c:pt>
                <c:pt idx="499">
                  <c:v>9.7322726932191017E-2</c:v>
                </c:pt>
                <c:pt idx="500">
                  <c:v>9.7253546931995061E-2</c:v>
                </c:pt>
                <c:pt idx="501">
                  <c:v>9.5534543258480653E-2</c:v>
                </c:pt>
                <c:pt idx="502">
                  <c:v>9.5528726931917163E-2</c:v>
                </c:pt>
                <c:pt idx="503">
                  <c:v>9.5003726932148425E-2</c:v>
                </c:pt>
                <c:pt idx="504">
                  <c:v>9.5003726932091581E-2</c:v>
                </c:pt>
                <c:pt idx="505">
                  <c:v>9.4902326932199799E-2</c:v>
                </c:pt>
                <c:pt idx="506">
                  <c:v>9.4522726932126488E-2</c:v>
                </c:pt>
                <c:pt idx="507">
                  <c:v>9.4522726932126488E-2</c:v>
                </c:pt>
                <c:pt idx="508">
                  <c:v>9.4484646932102123E-2</c:v>
                </c:pt>
                <c:pt idx="509">
                  <c:v>9.3978726931950973E-2</c:v>
                </c:pt>
                <c:pt idx="510">
                  <c:v>9.3978726931922552E-2</c:v>
                </c:pt>
                <c:pt idx="511">
                  <c:v>9.3978726931908341E-2</c:v>
                </c:pt>
                <c:pt idx="512">
                  <c:v>9.3978726931908341E-2</c:v>
                </c:pt>
                <c:pt idx="513">
                  <c:v>9.3978726931908341E-2</c:v>
                </c:pt>
                <c:pt idx="514">
                  <c:v>9.3978726931908341E-2</c:v>
                </c:pt>
                <c:pt idx="515">
                  <c:v>9.3978726931908341E-2</c:v>
                </c:pt>
                <c:pt idx="516">
                  <c:v>9.3978726931908341E-2</c:v>
                </c:pt>
                <c:pt idx="517">
                  <c:v>9.3978726931965184E-2</c:v>
                </c:pt>
                <c:pt idx="518">
                  <c:v>9.4488726932056011E-2</c:v>
                </c:pt>
                <c:pt idx="519">
                  <c:v>9.4488726932226541E-2</c:v>
                </c:pt>
                <c:pt idx="520">
                  <c:v>9.4551726931939584E-2</c:v>
                </c:pt>
                <c:pt idx="521">
                  <c:v>9.3679906931981805E-2</c:v>
                </c:pt>
                <c:pt idx="522">
                  <c:v>9.2648726931955139E-2</c:v>
                </c:pt>
                <c:pt idx="523">
                  <c:v>9.2660726932038529E-2</c:v>
                </c:pt>
                <c:pt idx="524">
                  <c:v>9.2844926932130534E-2</c:v>
                </c:pt>
                <c:pt idx="525">
                  <c:v>9.2908726932165564E-2</c:v>
                </c:pt>
                <c:pt idx="526">
                  <c:v>9.2811923901663818E-2</c:v>
                </c:pt>
                <c:pt idx="527">
                  <c:v>8.7923726932061186E-2</c:v>
                </c:pt>
                <c:pt idx="528">
                  <c:v>8.792372693196171E-2</c:v>
                </c:pt>
                <c:pt idx="529">
                  <c:v>8.7946526931972357E-2</c:v>
                </c:pt>
                <c:pt idx="530">
                  <c:v>8.8456226932137838E-2</c:v>
                </c:pt>
                <c:pt idx="531">
                  <c:v>8.8458726932117315E-2</c:v>
                </c:pt>
                <c:pt idx="532">
                  <c:v>8.8458726932074683E-2</c:v>
                </c:pt>
                <c:pt idx="533">
                  <c:v>8.8458726932117315E-2</c:v>
                </c:pt>
                <c:pt idx="534">
                  <c:v>8.8681226932067148E-2</c:v>
                </c:pt>
                <c:pt idx="535">
                  <c:v>8.9467976932141369E-2</c:v>
                </c:pt>
                <c:pt idx="536">
                  <c:v>8.9808726932247396E-2</c:v>
                </c:pt>
                <c:pt idx="537">
                  <c:v>8.9808726932204763E-2</c:v>
                </c:pt>
                <c:pt idx="538">
                  <c:v>8.9808726932261607E-2</c:v>
                </c:pt>
                <c:pt idx="539">
                  <c:v>8.9808726932204763E-2</c:v>
                </c:pt>
                <c:pt idx="540">
                  <c:v>8.9808726932204763E-2</c:v>
                </c:pt>
                <c:pt idx="541">
                  <c:v>8.9808726932204763E-2</c:v>
                </c:pt>
                <c:pt idx="542">
                  <c:v>8.9808726932204763E-2</c:v>
                </c:pt>
                <c:pt idx="543">
                  <c:v>8.9808726932204763E-2</c:v>
                </c:pt>
                <c:pt idx="544">
                  <c:v>8.990694121780507E-2</c:v>
                </c:pt>
                <c:pt idx="545">
                  <c:v>9.0028726932061431E-2</c:v>
                </c:pt>
                <c:pt idx="546">
                  <c:v>9.0028726932132486E-2</c:v>
                </c:pt>
                <c:pt idx="547">
                  <c:v>9.0028726932132486E-2</c:v>
                </c:pt>
                <c:pt idx="548">
                  <c:v>9.0028726932132486E-2</c:v>
                </c:pt>
                <c:pt idx="549">
                  <c:v>9.0028726932132486E-2</c:v>
                </c:pt>
                <c:pt idx="550">
                  <c:v>9.0028726932175118E-2</c:v>
                </c:pt>
                <c:pt idx="551">
                  <c:v>9.0028726932132486E-2</c:v>
                </c:pt>
                <c:pt idx="552">
                  <c:v>9.0028726932132486E-2</c:v>
                </c:pt>
                <c:pt idx="553">
                  <c:v>9.0028726932089853E-2</c:v>
                </c:pt>
                <c:pt idx="554">
                  <c:v>9.0028726932089853E-2</c:v>
                </c:pt>
                <c:pt idx="555">
                  <c:v>9.0028726932132486E-2</c:v>
                </c:pt>
                <c:pt idx="556">
                  <c:v>9.0028726932132486E-2</c:v>
                </c:pt>
                <c:pt idx="557">
                  <c:v>8.9922257544372997E-2</c:v>
                </c:pt>
                <c:pt idx="558">
                  <c:v>8.9726926932215179E-2</c:v>
                </c:pt>
                <c:pt idx="559">
                  <c:v>9.0584776932061573E-2</c:v>
                </c:pt>
                <c:pt idx="560">
                  <c:v>9.0913726932001282E-2</c:v>
                </c:pt>
                <c:pt idx="561">
                  <c:v>9.0913726932001282E-2</c:v>
                </c:pt>
                <c:pt idx="562">
                  <c:v>9.0913726932072336E-2</c:v>
                </c:pt>
                <c:pt idx="563">
                  <c:v>9.091372693197286E-2</c:v>
                </c:pt>
                <c:pt idx="564">
                  <c:v>8.9723916931973235E-2</c:v>
                </c:pt>
                <c:pt idx="565">
                  <c:v>8.7024126931893875E-2</c:v>
                </c:pt>
                <c:pt idx="566">
                  <c:v>8.6633726931921728E-2</c:v>
                </c:pt>
                <c:pt idx="567">
                  <c:v>8.6633726931921728E-2</c:v>
                </c:pt>
                <c:pt idx="568">
                  <c:v>8.6633726931921728E-2</c:v>
                </c:pt>
                <c:pt idx="569">
                  <c:v>8.6633726931921728E-2</c:v>
                </c:pt>
                <c:pt idx="570">
                  <c:v>8.6633726931921728E-2</c:v>
                </c:pt>
                <c:pt idx="571">
                  <c:v>8.6633726932049626E-2</c:v>
                </c:pt>
                <c:pt idx="572">
                  <c:v>8.7343726932019194E-2</c:v>
                </c:pt>
                <c:pt idx="573">
                  <c:v>8.7343726932019194E-2</c:v>
                </c:pt>
                <c:pt idx="574">
                  <c:v>8.7343726932019194E-2</c:v>
                </c:pt>
                <c:pt idx="575">
                  <c:v>8.7336776932033899E-2</c:v>
                </c:pt>
                <c:pt idx="576">
                  <c:v>8.6649203122689755E-2</c:v>
                </c:pt>
                <c:pt idx="577">
                  <c:v>8.6648726932139652E-2</c:v>
                </c:pt>
                <c:pt idx="578">
                  <c:v>8.6648726932139652E-2</c:v>
                </c:pt>
                <c:pt idx="579">
                  <c:v>8.6652626932163912E-2</c:v>
                </c:pt>
                <c:pt idx="580">
                  <c:v>8.6658726932043351E-2</c:v>
                </c:pt>
                <c:pt idx="581">
                  <c:v>8.6658726932043351E-2</c:v>
                </c:pt>
                <c:pt idx="582">
                  <c:v>8.6658726932114405E-2</c:v>
                </c:pt>
                <c:pt idx="583">
                  <c:v>8.6658726932100194E-2</c:v>
                </c:pt>
                <c:pt idx="584">
                  <c:v>8.6771826932107388E-2</c:v>
                </c:pt>
                <c:pt idx="585">
                  <c:v>8.6948726932092768E-2</c:v>
                </c:pt>
                <c:pt idx="586">
                  <c:v>8.7018326932081891E-2</c:v>
                </c:pt>
                <c:pt idx="587">
                  <c:v>8.8091326932016045E-2</c:v>
                </c:pt>
                <c:pt idx="588">
                  <c:v>8.8050826932018822E-2</c:v>
                </c:pt>
                <c:pt idx="589">
                  <c:v>8.7973512646314589E-2</c:v>
                </c:pt>
                <c:pt idx="590">
                  <c:v>8.7958726932043874E-2</c:v>
                </c:pt>
                <c:pt idx="591">
                  <c:v>8.7964526931926912E-2</c:v>
                </c:pt>
                <c:pt idx="592">
                  <c:v>8.7968726931947572E-2</c:v>
                </c:pt>
                <c:pt idx="593">
                  <c:v>8.8677326932113942E-2</c:v>
                </c:pt>
                <c:pt idx="594">
                  <c:v>8.9138726932119994E-2</c:v>
                </c:pt>
                <c:pt idx="595">
                  <c:v>8.912125566766349E-2</c:v>
                </c:pt>
                <c:pt idx="596">
                  <c:v>8.9836426932123459E-2</c:v>
                </c:pt>
                <c:pt idx="597">
                  <c:v>9.1128726931941628E-2</c:v>
                </c:pt>
                <c:pt idx="598">
                  <c:v>8.9908726931966498E-2</c:v>
                </c:pt>
                <c:pt idx="599">
                  <c:v>8.9908726932023342E-2</c:v>
                </c:pt>
                <c:pt idx="600">
                  <c:v>8.9908726932023342E-2</c:v>
                </c:pt>
                <c:pt idx="601">
                  <c:v>8.9908726932009131E-2</c:v>
                </c:pt>
                <c:pt idx="602">
                  <c:v>8.9908726932023342E-2</c:v>
                </c:pt>
                <c:pt idx="603">
                  <c:v>8.9908726932023342E-2</c:v>
                </c:pt>
                <c:pt idx="604">
                  <c:v>9.2094946932149924E-2</c:v>
                </c:pt>
                <c:pt idx="605">
                  <c:v>9.4528726932196605E-2</c:v>
                </c:pt>
                <c:pt idx="606">
                  <c:v>9.4528726931997653E-2</c:v>
                </c:pt>
                <c:pt idx="607">
                  <c:v>9.4528726931983442E-2</c:v>
                </c:pt>
                <c:pt idx="608">
                  <c:v>9.4528726932196605E-2</c:v>
                </c:pt>
                <c:pt idx="609">
                  <c:v>9.4239206931987951E-2</c:v>
                </c:pt>
                <c:pt idx="610">
                  <c:v>9.3912726932018131E-2</c:v>
                </c:pt>
                <c:pt idx="611">
                  <c:v>9.3912726932018131E-2</c:v>
                </c:pt>
                <c:pt idx="612">
                  <c:v>9.3920826932148316E-2</c:v>
                </c:pt>
                <c:pt idx="613">
                  <c:v>9.4056938696880366E-2</c:v>
                </c:pt>
                <c:pt idx="614">
                  <c:v>9.5264226932101792E-2</c:v>
                </c:pt>
                <c:pt idx="615">
                  <c:v>9.5288726932039935E-2</c:v>
                </c:pt>
                <c:pt idx="616">
                  <c:v>9.5288726931997303E-2</c:v>
                </c:pt>
                <c:pt idx="617">
                  <c:v>9.5569626931876428E-2</c:v>
                </c:pt>
                <c:pt idx="618">
                  <c:v>9.6095406932064975E-2</c:v>
                </c:pt>
                <c:pt idx="619">
                  <c:v>9.7124189297801422E-2</c:v>
                </c:pt>
                <c:pt idx="620">
                  <c:v>9.8114312038376283E-2</c:v>
                </c:pt>
                <c:pt idx="621">
                  <c:v>9.9757576931949643E-2</c:v>
                </c:pt>
                <c:pt idx="622">
                  <c:v>0.1000387269320413</c:v>
                </c:pt>
                <c:pt idx="623">
                  <c:v>0.10061741380067701</c:v>
                </c:pt>
                <c:pt idx="624">
                  <c:v>0.10389075591741914</c:v>
                </c:pt>
                <c:pt idx="625">
                  <c:v>0.10643336610731069</c:v>
                </c:pt>
                <c:pt idx="626">
                  <c:v>0.10704616693206503</c:v>
                </c:pt>
                <c:pt idx="627">
                  <c:v>0.10950134693202074</c:v>
                </c:pt>
                <c:pt idx="628">
                  <c:v>0.11069872693212801</c:v>
                </c:pt>
                <c:pt idx="629">
                  <c:v>0.11069872693212801</c:v>
                </c:pt>
                <c:pt idx="630">
                  <c:v>0.11069872693214222</c:v>
                </c:pt>
                <c:pt idx="631">
                  <c:v>0.11058947693224752</c:v>
                </c:pt>
                <c:pt idx="632">
                  <c:v>0.1102237269320625</c:v>
                </c:pt>
                <c:pt idx="633">
                  <c:v>0.1098607717081137</c:v>
                </c:pt>
                <c:pt idx="634">
                  <c:v>0.10964472693208904</c:v>
                </c:pt>
                <c:pt idx="635">
                  <c:v>0.10964472693208904</c:v>
                </c:pt>
                <c:pt idx="636">
                  <c:v>0.10995216693218879</c:v>
                </c:pt>
                <c:pt idx="637">
                  <c:v>0.1102987269322</c:v>
                </c:pt>
                <c:pt idx="638">
                  <c:v>0.1106003269321576</c:v>
                </c:pt>
                <c:pt idx="639">
                  <c:v>0.11106822693217566</c:v>
                </c:pt>
                <c:pt idx="640">
                  <c:v>0.11166872693215169</c:v>
                </c:pt>
                <c:pt idx="641">
                  <c:v>0.11166872693205221</c:v>
                </c:pt>
                <c:pt idx="642">
                  <c:v>0.11238372693215126</c:v>
                </c:pt>
                <c:pt idx="643">
                  <c:v>0.11324227041033907</c:v>
                </c:pt>
                <c:pt idx="644">
                  <c:v>0.11373784457897784</c:v>
                </c:pt>
                <c:pt idx="645">
                  <c:v>0.11373872693201292</c:v>
                </c:pt>
                <c:pt idx="646">
                  <c:v>0.11373872693201292</c:v>
                </c:pt>
                <c:pt idx="647">
                  <c:v>0.11493592693220478</c:v>
                </c:pt>
                <c:pt idx="648">
                  <c:v>0.11555872693222113</c:v>
                </c:pt>
                <c:pt idx="649">
                  <c:v>0.11555872693222113</c:v>
                </c:pt>
                <c:pt idx="650">
                  <c:v>0.11560725634386415</c:v>
                </c:pt>
                <c:pt idx="651">
                  <c:v>0.1164487269320631</c:v>
                </c:pt>
                <c:pt idx="652">
                  <c:v>0.11644872693182151</c:v>
                </c:pt>
                <c:pt idx="653">
                  <c:v>0.11644872693182151</c:v>
                </c:pt>
                <c:pt idx="654">
                  <c:v>0.11743212693218652</c:v>
                </c:pt>
                <c:pt idx="655">
                  <c:v>0.1191995228504652</c:v>
                </c:pt>
                <c:pt idx="656">
                  <c:v>0.12041872693214373</c:v>
                </c:pt>
                <c:pt idx="657">
                  <c:v>0.12041872693214373</c:v>
                </c:pt>
                <c:pt idx="658">
                  <c:v>0.12041872693214373</c:v>
                </c:pt>
                <c:pt idx="659">
                  <c:v>0.12053592693206383</c:v>
                </c:pt>
                <c:pt idx="660">
                  <c:v>0.12322572693217637</c:v>
                </c:pt>
                <c:pt idx="661">
                  <c:v>0.12322872693209774</c:v>
                </c:pt>
                <c:pt idx="662">
                  <c:v>0.12322872693211195</c:v>
                </c:pt>
                <c:pt idx="663">
                  <c:v>0.12322872693209774</c:v>
                </c:pt>
                <c:pt idx="664">
                  <c:v>0.12322872693209774</c:v>
                </c:pt>
                <c:pt idx="665">
                  <c:v>0.12322872693209774</c:v>
                </c:pt>
                <c:pt idx="666">
                  <c:v>0.12322872693209774</c:v>
                </c:pt>
                <c:pt idx="667">
                  <c:v>0.12322872693215459</c:v>
                </c:pt>
                <c:pt idx="668">
                  <c:v>0.12427372693208838</c:v>
                </c:pt>
                <c:pt idx="669">
                  <c:v>0.12526215550350628</c:v>
                </c:pt>
                <c:pt idx="670">
                  <c:v>0.12759383693200732</c:v>
                </c:pt>
                <c:pt idx="671">
                  <c:v>0.12900376693195881</c:v>
                </c:pt>
                <c:pt idx="672">
                  <c:v>0.12902272693195016</c:v>
                </c:pt>
                <c:pt idx="673">
                  <c:v>0.12902272693195016</c:v>
                </c:pt>
                <c:pt idx="674">
                  <c:v>0.12902272693195016</c:v>
                </c:pt>
                <c:pt idx="675">
                  <c:v>0.12902272693195016</c:v>
                </c:pt>
                <c:pt idx="676">
                  <c:v>0.12902272693195016</c:v>
                </c:pt>
                <c:pt idx="677">
                  <c:v>0.13009672693199548</c:v>
                </c:pt>
                <c:pt idx="678">
                  <c:v>0.13658291297865333</c:v>
                </c:pt>
                <c:pt idx="679">
                  <c:v>0.13586872693214502</c:v>
                </c:pt>
                <c:pt idx="680">
                  <c:v>0.13586872693214502</c:v>
                </c:pt>
                <c:pt idx="681">
                  <c:v>0.13552912693215546</c:v>
                </c:pt>
                <c:pt idx="682">
                  <c:v>0.13548886391849635</c:v>
                </c:pt>
                <c:pt idx="683">
                  <c:v>0.13774872693205964</c:v>
                </c:pt>
                <c:pt idx="684">
                  <c:v>0.13774872693197437</c:v>
                </c:pt>
                <c:pt idx="685">
                  <c:v>0.1372501702309421</c:v>
                </c:pt>
                <c:pt idx="686">
                  <c:v>0.1381090769321105</c:v>
                </c:pt>
                <c:pt idx="687">
                  <c:v>0.13835872693209694</c:v>
                </c:pt>
                <c:pt idx="688">
                  <c:v>0.13834782693197667</c:v>
                </c:pt>
                <c:pt idx="689">
                  <c:v>0.13834872693212219</c:v>
                </c:pt>
                <c:pt idx="690">
                  <c:v>0.13834872693219324</c:v>
                </c:pt>
                <c:pt idx="691">
                  <c:v>0.13856679144817008</c:v>
                </c:pt>
                <c:pt idx="692">
                  <c:v>0.14095557137640924</c:v>
                </c:pt>
                <c:pt idx="693">
                  <c:v>0.14404007693208598</c:v>
                </c:pt>
                <c:pt idx="694">
                  <c:v>0.14436872693205771</c:v>
                </c:pt>
                <c:pt idx="695">
                  <c:v>0.14436872693205771</c:v>
                </c:pt>
                <c:pt idx="696">
                  <c:v>0.14436872693205771</c:v>
                </c:pt>
                <c:pt idx="697">
                  <c:v>0.14436872693205771</c:v>
                </c:pt>
                <c:pt idx="698">
                  <c:v>0.14436872693205771</c:v>
                </c:pt>
                <c:pt idx="699">
                  <c:v>0.14436872693205771</c:v>
                </c:pt>
                <c:pt idx="700">
                  <c:v>0.14436872693205771</c:v>
                </c:pt>
                <c:pt idx="701">
                  <c:v>0.14436872693205771</c:v>
                </c:pt>
                <c:pt idx="702">
                  <c:v>0.14436872693205771</c:v>
                </c:pt>
                <c:pt idx="703">
                  <c:v>0.14436872693205771</c:v>
                </c:pt>
                <c:pt idx="704">
                  <c:v>0.14436872693205771</c:v>
                </c:pt>
                <c:pt idx="705">
                  <c:v>0.14436872693205771</c:v>
                </c:pt>
                <c:pt idx="706">
                  <c:v>0.14377472693219318</c:v>
                </c:pt>
                <c:pt idx="707">
                  <c:v>0.14370872693204717</c:v>
                </c:pt>
                <c:pt idx="708">
                  <c:v>0.14342872693205777</c:v>
                </c:pt>
                <c:pt idx="709">
                  <c:v>0.14304692693195875</c:v>
                </c:pt>
                <c:pt idx="710">
                  <c:v>0.14389302693204797</c:v>
                </c:pt>
                <c:pt idx="711">
                  <c:v>0.14497872693200975</c:v>
                </c:pt>
                <c:pt idx="712">
                  <c:v>0.14497872693200975</c:v>
                </c:pt>
                <c:pt idx="713">
                  <c:v>0.144182859584987</c:v>
                </c:pt>
                <c:pt idx="714">
                  <c:v>0.1409029269320996</c:v>
                </c:pt>
                <c:pt idx="715">
                  <c:v>0.13902911049360966</c:v>
                </c:pt>
                <c:pt idx="716">
                  <c:v>0.13903272693195845</c:v>
                </c:pt>
                <c:pt idx="717">
                  <c:v>0.13903272693195845</c:v>
                </c:pt>
                <c:pt idx="718">
                  <c:v>0.13903272693195845</c:v>
                </c:pt>
                <c:pt idx="719">
                  <c:v>0.13897525754428841</c:v>
                </c:pt>
                <c:pt idx="720">
                  <c:v>0.13915286693213602</c:v>
                </c:pt>
                <c:pt idx="721">
                  <c:v>0.1391547269321336</c:v>
                </c:pt>
                <c:pt idx="722">
                  <c:v>0.1391547269321336</c:v>
                </c:pt>
                <c:pt idx="723">
                  <c:v>0.13915472693220465</c:v>
                </c:pt>
                <c:pt idx="724">
                  <c:v>0.13915472693211939</c:v>
                </c:pt>
                <c:pt idx="725">
                  <c:v>0.13915472693220465</c:v>
                </c:pt>
                <c:pt idx="726">
                  <c:v>0.13454883693206909</c:v>
                </c:pt>
                <c:pt idx="727">
                  <c:v>0.12998274693204337</c:v>
                </c:pt>
                <c:pt idx="728">
                  <c:v>0.12981872693214314</c:v>
                </c:pt>
                <c:pt idx="729">
                  <c:v>0.12981872693214314</c:v>
                </c:pt>
                <c:pt idx="730">
                  <c:v>0.12981872693214314</c:v>
                </c:pt>
                <c:pt idx="731">
                  <c:v>0.12981872693204366</c:v>
                </c:pt>
                <c:pt idx="732">
                  <c:v>0.12913872693208361</c:v>
                </c:pt>
                <c:pt idx="733">
                  <c:v>0.12725951693204252</c:v>
                </c:pt>
                <c:pt idx="734">
                  <c:v>0.12470472693196655</c:v>
                </c:pt>
                <c:pt idx="735">
                  <c:v>0.12470472693196655</c:v>
                </c:pt>
                <c:pt idx="736">
                  <c:v>0.12470472693196655</c:v>
                </c:pt>
                <c:pt idx="737">
                  <c:v>0.12470472693205181</c:v>
                </c:pt>
                <c:pt idx="738">
                  <c:v>0.12470472693198076</c:v>
                </c:pt>
                <c:pt idx="739">
                  <c:v>0.12470472693195234</c:v>
                </c:pt>
                <c:pt idx="740">
                  <c:v>0.12470472693196655</c:v>
                </c:pt>
                <c:pt idx="741">
                  <c:v>0.12503586693198088</c:v>
                </c:pt>
                <c:pt idx="742">
                  <c:v>0.12649752693184269</c:v>
                </c:pt>
                <c:pt idx="743">
                  <c:v>0.12652872693183781</c:v>
                </c:pt>
                <c:pt idx="744">
                  <c:v>0.1266638289728661</c:v>
                </c:pt>
                <c:pt idx="745">
                  <c:v>0.12672872693205761</c:v>
                </c:pt>
                <c:pt idx="746">
                  <c:v>0.12812872693206145</c:v>
                </c:pt>
                <c:pt idx="747">
                  <c:v>0.12812872693203303</c:v>
                </c:pt>
                <c:pt idx="748">
                  <c:v>0.12812872693203303</c:v>
                </c:pt>
                <c:pt idx="749">
                  <c:v>0.12818702693209616</c:v>
                </c:pt>
                <c:pt idx="750">
                  <c:v>0.12835492693216111</c:v>
                </c:pt>
                <c:pt idx="751">
                  <c:v>0.12790553105587321</c:v>
                </c:pt>
                <c:pt idx="752">
                  <c:v>0.12786872693217788</c:v>
                </c:pt>
                <c:pt idx="753">
                  <c:v>0.12786872693217788</c:v>
                </c:pt>
                <c:pt idx="754">
                  <c:v>0.12783767693213122</c:v>
                </c:pt>
                <c:pt idx="755">
                  <c:v>0.12773372693204976</c:v>
                </c:pt>
                <c:pt idx="756">
                  <c:v>0.12786372693217629</c:v>
                </c:pt>
                <c:pt idx="757">
                  <c:v>0.12786372693224735</c:v>
                </c:pt>
                <c:pt idx="758">
                  <c:v>0.12786372693226156</c:v>
                </c:pt>
                <c:pt idx="759">
                  <c:v>0.12938127693217893</c:v>
                </c:pt>
                <c:pt idx="760">
                  <c:v>0.12966872693218079</c:v>
                </c:pt>
                <c:pt idx="761">
                  <c:v>0.12966872693218079</c:v>
                </c:pt>
                <c:pt idx="762">
                  <c:v>0.12966872693218079</c:v>
                </c:pt>
                <c:pt idx="763">
                  <c:v>0.12961319359878587</c:v>
                </c:pt>
                <c:pt idx="764">
                  <c:v>0.12998541367903726</c:v>
                </c:pt>
                <c:pt idx="765">
                  <c:v>0.13011372693203782</c:v>
                </c:pt>
                <c:pt idx="766">
                  <c:v>0.13011372693203782</c:v>
                </c:pt>
                <c:pt idx="767">
                  <c:v>0.13011372693203782</c:v>
                </c:pt>
                <c:pt idx="768">
                  <c:v>0.13011372693203782</c:v>
                </c:pt>
                <c:pt idx="769">
                  <c:v>0.13018063414850189</c:v>
                </c:pt>
                <c:pt idx="770">
                  <c:v>0.13040872693190408</c:v>
                </c:pt>
                <c:pt idx="771">
                  <c:v>0.13040872693190408</c:v>
                </c:pt>
                <c:pt idx="772">
                  <c:v>0.1304087269320604</c:v>
                </c:pt>
                <c:pt idx="773">
                  <c:v>0.13013558967719518</c:v>
                </c:pt>
                <c:pt idx="774">
                  <c:v>0.12929872693196387</c:v>
                </c:pt>
                <c:pt idx="775">
                  <c:v>0.12929872693196387</c:v>
                </c:pt>
                <c:pt idx="776">
                  <c:v>0.12929872693194966</c:v>
                </c:pt>
                <c:pt idx="777">
                  <c:v>0.12929872693196387</c:v>
                </c:pt>
                <c:pt idx="778">
                  <c:v>0.12929872693196387</c:v>
                </c:pt>
                <c:pt idx="779">
                  <c:v>0.12929872693196387</c:v>
                </c:pt>
                <c:pt idx="780">
                  <c:v>0.12929872693197808</c:v>
                </c:pt>
                <c:pt idx="781">
                  <c:v>0.1289847269320461</c:v>
                </c:pt>
                <c:pt idx="782">
                  <c:v>0.12898472693197505</c:v>
                </c:pt>
                <c:pt idx="783">
                  <c:v>0.12898472693197505</c:v>
                </c:pt>
                <c:pt idx="784">
                  <c:v>0.1298860669319879</c:v>
                </c:pt>
                <c:pt idx="785">
                  <c:v>0.13066872693192977</c:v>
                </c:pt>
                <c:pt idx="786">
                  <c:v>0.13066872693192977</c:v>
                </c:pt>
                <c:pt idx="787">
                  <c:v>0.13066872693192977</c:v>
                </c:pt>
                <c:pt idx="788">
                  <c:v>0.13103282693194274</c:v>
                </c:pt>
                <c:pt idx="789">
                  <c:v>0.13313084814404874</c:v>
                </c:pt>
                <c:pt idx="790">
                  <c:v>0.13448872693204805</c:v>
                </c:pt>
                <c:pt idx="791">
                  <c:v>0.13450772693224167</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0.1343171469320481</c:v>
                </c:pt>
                <c:pt idx="805">
                  <c:v>0.13220442693213386</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0.13177732693219468</c:v>
                </c:pt>
                <c:pt idx="814">
                  <c:v>0.13076872693190467</c:v>
                </c:pt>
                <c:pt idx="815">
                  <c:v>0.13073755046137592</c:v>
                </c:pt>
                <c:pt idx="816">
                  <c:v>0.12974432693202687</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0.12689472693190851</c:v>
                </c:pt>
                <c:pt idx="827">
                  <c:v>0.12714376693205054</c:v>
                </c:pt>
                <c:pt idx="828">
                  <c:v>0.12750472693203108</c:v>
                </c:pt>
                <c:pt idx="829">
                  <c:v>0.12750472693203108</c:v>
                </c:pt>
                <c:pt idx="830">
                  <c:v>0.12750472693203108</c:v>
                </c:pt>
                <c:pt idx="831">
                  <c:v>0.12750472693200265</c:v>
                </c:pt>
                <c:pt idx="832">
                  <c:v>0.12750472693204529</c:v>
                </c:pt>
                <c:pt idx="833">
                  <c:v>0.12750472693198844</c:v>
                </c:pt>
                <c:pt idx="834">
                  <c:v>0.12750472693203108</c:v>
                </c:pt>
                <c:pt idx="835">
                  <c:v>0.12750472693203108</c:v>
                </c:pt>
                <c:pt idx="836">
                  <c:v>0.12766530693207301</c:v>
                </c:pt>
                <c:pt idx="837">
                  <c:v>0.12776372693213034</c:v>
                </c:pt>
                <c:pt idx="838">
                  <c:v>0.12776372693215876</c:v>
                </c:pt>
                <c:pt idx="839">
                  <c:v>0.12776372693220139</c:v>
                </c:pt>
                <c:pt idx="840">
                  <c:v>0.12767821146829306</c:v>
                </c:pt>
                <c:pt idx="841">
                  <c:v>0.12742202693195281</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0.12763912693186796</c:v>
                </c:pt>
                <c:pt idx="851">
                  <c:v>0.12767872693193283</c:v>
                </c:pt>
                <c:pt idx="852">
                  <c:v>0.1276787269318902</c:v>
                </c:pt>
                <c:pt idx="853">
                  <c:v>0.1267102169321106</c:v>
                </c:pt>
                <c:pt idx="854">
                  <c:v>0.12587332693222208</c:v>
                </c:pt>
                <c:pt idx="855">
                  <c:v>0.12611712693217214</c:v>
                </c:pt>
                <c:pt idx="856">
                  <c:v>0.12609872693215607</c:v>
                </c:pt>
                <c:pt idx="857">
                  <c:v>0.12033208693189579</c:v>
                </c:pt>
                <c:pt idx="858">
                  <c:v>0.11889564693210275</c:v>
                </c:pt>
                <c:pt idx="859">
                  <c:v>0.11560410693199685</c:v>
                </c:pt>
                <c:pt idx="860">
                  <c:v>0.11487040693205586</c:v>
                </c:pt>
                <c:pt idx="861">
                  <c:v>0.116003766931982</c:v>
                </c:pt>
                <c:pt idx="862">
                  <c:v>0.1146693248703059</c:v>
                </c:pt>
                <c:pt idx="863">
                  <c:v>0.11427797693194464</c:v>
                </c:pt>
                <c:pt idx="864">
                  <c:v>0.1146087269320617</c:v>
                </c:pt>
                <c:pt idx="865">
                  <c:v>0.11438872693189239</c:v>
                </c:pt>
                <c:pt idx="866">
                  <c:v>0.11437132693197327</c:v>
                </c:pt>
                <c:pt idx="867">
                  <c:v>0.1137331069321732</c:v>
                </c:pt>
                <c:pt idx="868">
                  <c:v>0.1129613869320707</c:v>
                </c:pt>
                <c:pt idx="869">
                  <c:v>0.11264272693200894</c:v>
                </c:pt>
                <c:pt idx="870">
                  <c:v>0.11297656693193403</c:v>
                </c:pt>
                <c:pt idx="871">
                  <c:v>0.11333392693197197</c:v>
                </c:pt>
                <c:pt idx="872">
                  <c:v>0.11376191582083095</c:v>
                </c:pt>
                <c:pt idx="873">
                  <c:v>0.11531872693198864</c:v>
                </c:pt>
                <c:pt idx="874">
                  <c:v>0.11531872693208811</c:v>
                </c:pt>
                <c:pt idx="875">
                  <c:v>0.1153459434268882</c:v>
                </c:pt>
                <c:pt idx="876">
                  <c:v>0.11661310693206417</c:v>
                </c:pt>
                <c:pt idx="877">
                  <c:v>0.11834370693209451</c:v>
                </c:pt>
                <c:pt idx="878">
                  <c:v>0.11855872693209335</c:v>
                </c:pt>
                <c:pt idx="879">
                  <c:v>0.11855872693209335</c:v>
                </c:pt>
                <c:pt idx="880">
                  <c:v>0.11855872693200808</c:v>
                </c:pt>
                <c:pt idx="881">
                  <c:v>0.118080444103839</c:v>
                </c:pt>
                <c:pt idx="882">
                  <c:v>0.11803872693212725</c:v>
                </c:pt>
                <c:pt idx="883">
                  <c:v>0.11803872693212725</c:v>
                </c:pt>
                <c:pt idx="884">
                  <c:v>0.11803872693212725</c:v>
                </c:pt>
                <c:pt idx="885">
                  <c:v>0.11803872693212725</c:v>
                </c:pt>
                <c:pt idx="886">
                  <c:v>0.11803872693215567</c:v>
                </c:pt>
                <c:pt idx="887">
                  <c:v>0.11803872693212725</c:v>
                </c:pt>
                <c:pt idx="888">
                  <c:v>0.11803872693205619</c:v>
                </c:pt>
                <c:pt idx="889">
                  <c:v>0.11732258235373649</c:v>
                </c:pt>
                <c:pt idx="890">
                  <c:v>0.1156876569320815</c:v>
                </c:pt>
                <c:pt idx="891">
                  <c:v>0.11421472693204748</c:v>
                </c:pt>
                <c:pt idx="892">
                  <c:v>0.11422381971554785</c:v>
                </c:pt>
                <c:pt idx="893">
                  <c:v>0.11450872693215786</c:v>
                </c:pt>
                <c:pt idx="894">
                  <c:v>0.11459512693217278</c:v>
                </c:pt>
                <c:pt idx="895">
                  <c:v>0.11640049965947696</c:v>
                </c:pt>
                <c:pt idx="896">
                  <c:v>0.11843872693205526</c:v>
                </c:pt>
                <c:pt idx="897">
                  <c:v>0.11971902693218794</c:v>
                </c:pt>
                <c:pt idx="898">
                  <c:v>0.12184362693216144</c:v>
                </c:pt>
                <c:pt idx="899">
                  <c:v>0.12232872693218155</c:v>
                </c:pt>
                <c:pt idx="900">
                  <c:v>0.12232872693218155</c:v>
                </c:pt>
                <c:pt idx="901">
                  <c:v>0.12232872693218155</c:v>
                </c:pt>
                <c:pt idx="902">
                  <c:v>0.12232872693218155</c:v>
                </c:pt>
                <c:pt idx="903">
                  <c:v>0.12232872693218155</c:v>
                </c:pt>
                <c:pt idx="904">
                  <c:v>0.12212596831147948</c:v>
                </c:pt>
                <c:pt idx="905">
                  <c:v>0.12196872693215255</c:v>
                </c:pt>
                <c:pt idx="906">
                  <c:v>0.12196872693218097</c:v>
                </c:pt>
                <c:pt idx="907">
                  <c:v>0.12196872693218097</c:v>
                </c:pt>
                <c:pt idx="908">
                  <c:v>0.12131832693195577</c:v>
                </c:pt>
                <c:pt idx="909">
                  <c:v>0.12100972693205847</c:v>
                </c:pt>
                <c:pt idx="910">
                  <c:v>0.12100872693206099</c:v>
                </c:pt>
                <c:pt idx="911">
                  <c:v>0.12090212899394714</c:v>
                </c:pt>
                <c:pt idx="912">
                  <c:v>0.11993722008278951</c:v>
                </c:pt>
                <c:pt idx="913">
                  <c:v>0.11972272693216723</c:v>
                </c:pt>
                <c:pt idx="914">
                  <c:v>0.11972272693216723</c:v>
                </c:pt>
                <c:pt idx="915">
                  <c:v>0.11896266693217683</c:v>
                </c:pt>
                <c:pt idx="916">
                  <c:v>0.11843062693205297</c:v>
                </c:pt>
                <c:pt idx="917">
                  <c:v>0.11780872693188371</c:v>
                </c:pt>
                <c:pt idx="918">
                  <c:v>0.11780872693188371</c:v>
                </c:pt>
                <c:pt idx="919">
                  <c:v>0.11834812693189178</c:v>
                </c:pt>
                <c:pt idx="920">
                  <c:v>0.11838872693189728</c:v>
                </c:pt>
                <c:pt idx="921">
                  <c:v>0.1183887269320536</c:v>
                </c:pt>
                <c:pt idx="922">
                  <c:v>0.11938051566446006</c:v>
                </c:pt>
                <c:pt idx="923">
                  <c:v>0.12210872693216857</c:v>
                </c:pt>
                <c:pt idx="924">
                  <c:v>0.12210872693216857</c:v>
                </c:pt>
                <c:pt idx="925">
                  <c:v>0.12271942693186588</c:v>
                </c:pt>
                <c:pt idx="926">
                  <c:v>0.12299872693188263</c:v>
                </c:pt>
                <c:pt idx="927">
                  <c:v>0.12299872693188263</c:v>
                </c:pt>
                <c:pt idx="928">
                  <c:v>0.12299872693188263</c:v>
                </c:pt>
                <c:pt idx="929">
                  <c:v>0.12299872693188263</c:v>
                </c:pt>
                <c:pt idx="930">
                  <c:v>0.12299872693208158</c:v>
                </c:pt>
                <c:pt idx="931">
                  <c:v>0.121888726932184</c:v>
                </c:pt>
                <c:pt idx="932">
                  <c:v>0.12194420693209906</c:v>
                </c:pt>
                <c:pt idx="933">
                  <c:v>0.12210074693206252</c:v>
                </c:pt>
                <c:pt idx="934">
                  <c:v>0.12215872693209917</c:v>
                </c:pt>
                <c:pt idx="935">
                  <c:v>0.12215872693209917</c:v>
                </c:pt>
                <c:pt idx="936">
                  <c:v>0.12186700193194611</c:v>
                </c:pt>
                <c:pt idx="937">
                  <c:v>0.12166372693181415</c:v>
                </c:pt>
                <c:pt idx="938">
                  <c:v>0.12079872693198013</c:v>
                </c:pt>
                <c:pt idx="939">
                  <c:v>0.12035022693204667</c:v>
                </c:pt>
                <c:pt idx="940">
                  <c:v>0.12191322693205109</c:v>
                </c:pt>
                <c:pt idx="941">
                  <c:v>0.12322872693209774</c:v>
                </c:pt>
                <c:pt idx="942">
                  <c:v>0.12320377847852626</c:v>
                </c:pt>
                <c:pt idx="943">
                  <c:v>0.12300872693208476</c:v>
                </c:pt>
                <c:pt idx="944">
                  <c:v>0.12273152693204281</c:v>
                </c:pt>
                <c:pt idx="945">
                  <c:v>0.1223927269320626</c:v>
                </c:pt>
                <c:pt idx="946">
                  <c:v>0.1223927269320626</c:v>
                </c:pt>
                <c:pt idx="947">
                  <c:v>0.1223927269320626</c:v>
                </c:pt>
                <c:pt idx="948">
                  <c:v>0.1223927269320626</c:v>
                </c:pt>
                <c:pt idx="949">
                  <c:v>0.12321381026522715</c:v>
                </c:pt>
                <c:pt idx="950">
                  <c:v>0.12409472693184398</c:v>
                </c:pt>
                <c:pt idx="951">
                  <c:v>0.12409472693184398</c:v>
                </c:pt>
                <c:pt idx="952">
                  <c:v>0.12409472693184398</c:v>
                </c:pt>
                <c:pt idx="953">
                  <c:v>0.12415319693188565</c:v>
                </c:pt>
                <c:pt idx="954">
                  <c:v>0.12429466443215631</c:v>
                </c:pt>
                <c:pt idx="955">
                  <c:v>0.12424872693200939</c:v>
                </c:pt>
                <c:pt idx="956">
                  <c:v>0.12424872693196676</c:v>
                </c:pt>
                <c:pt idx="957">
                  <c:v>0.12483072693218844</c:v>
                </c:pt>
                <c:pt idx="958">
                  <c:v>0.12484872693218563</c:v>
                </c:pt>
                <c:pt idx="959">
                  <c:v>0.12484872693218563</c:v>
                </c:pt>
                <c:pt idx="960">
                  <c:v>0.12517092693215659</c:v>
                </c:pt>
                <c:pt idx="961">
                  <c:v>0.12492666507640138</c:v>
                </c:pt>
                <c:pt idx="962">
                  <c:v>0.12525066693203257</c:v>
                </c:pt>
                <c:pt idx="963">
                  <c:v>0.12577436693219113</c:v>
                </c:pt>
                <c:pt idx="964">
                  <c:v>0.12431306903718564</c:v>
                </c:pt>
                <c:pt idx="965">
                  <c:v>0.12413636693192132</c:v>
                </c:pt>
                <c:pt idx="966">
                  <c:v>0.12414872693190659</c:v>
                </c:pt>
                <c:pt idx="967">
                  <c:v>0.12414872693190659</c:v>
                </c:pt>
                <c:pt idx="968">
                  <c:v>0.12412158693202002</c:v>
                </c:pt>
                <c:pt idx="969">
                  <c:v>0.12379737693204618</c:v>
                </c:pt>
                <c:pt idx="970">
                  <c:v>0.12369872693213324</c:v>
                </c:pt>
                <c:pt idx="971">
                  <c:v>0.123269526932134</c:v>
                </c:pt>
                <c:pt idx="972">
                  <c:v>0.12311872693204862</c:v>
                </c:pt>
                <c:pt idx="973">
                  <c:v>0.12301872693207372</c:v>
                </c:pt>
                <c:pt idx="974">
                  <c:v>0.1230158269320043</c:v>
                </c:pt>
                <c:pt idx="975">
                  <c:v>0.12238092693209524</c:v>
                </c:pt>
                <c:pt idx="976">
                  <c:v>0.12235872693212002</c:v>
                </c:pt>
                <c:pt idx="977">
                  <c:v>0.12235872693212002</c:v>
                </c:pt>
                <c:pt idx="978">
                  <c:v>0.12235880940639277</c:v>
                </c:pt>
                <c:pt idx="979">
                  <c:v>0.12237002693197496</c:v>
                </c:pt>
                <c:pt idx="980">
                  <c:v>0.12250872693209658</c:v>
                </c:pt>
                <c:pt idx="981">
                  <c:v>0.12250872693202552</c:v>
                </c:pt>
                <c:pt idx="982">
                  <c:v>0.122508726932125</c:v>
                </c:pt>
                <c:pt idx="983">
                  <c:v>0.12250872693209658</c:v>
                </c:pt>
                <c:pt idx="984">
                  <c:v>0.12223872693209614</c:v>
                </c:pt>
                <c:pt idx="985">
                  <c:v>0.12214872693212442</c:v>
                </c:pt>
                <c:pt idx="986">
                  <c:v>0.12229952693206769</c:v>
                </c:pt>
                <c:pt idx="987">
                  <c:v>0.1227287269320243</c:v>
                </c:pt>
                <c:pt idx="988">
                  <c:v>0.1227287269320243</c:v>
                </c:pt>
                <c:pt idx="989">
                  <c:v>0.12272872693210957</c:v>
                </c:pt>
                <c:pt idx="990">
                  <c:v>0.12281872693205287</c:v>
                </c:pt>
                <c:pt idx="991">
                  <c:v>0.12281872693195339</c:v>
                </c:pt>
                <c:pt idx="992">
                  <c:v>0.12281872693193918</c:v>
                </c:pt>
                <c:pt idx="993">
                  <c:v>0.12281872693195339</c:v>
                </c:pt>
                <c:pt idx="994">
                  <c:v>0.12281872693195339</c:v>
                </c:pt>
                <c:pt idx="995">
                  <c:v>0.12352457693228303</c:v>
                </c:pt>
                <c:pt idx="996">
                  <c:v>0.12390372693226936</c:v>
                </c:pt>
                <c:pt idx="997">
                  <c:v>0.12390372693226936</c:v>
                </c:pt>
                <c:pt idx="998">
                  <c:v>0.12388307693220213</c:v>
                </c:pt>
                <c:pt idx="999">
                  <c:v>0.12374372693206226</c:v>
                </c:pt>
                <c:pt idx="1000">
                  <c:v>0.1233787269320743</c:v>
                </c:pt>
                <c:pt idx="1001">
                  <c:v>0.12337872693200325</c:v>
                </c:pt>
                <c:pt idx="1002">
                  <c:v>0.12337872693200325</c:v>
                </c:pt>
                <c:pt idx="1003">
                  <c:v>0.12337872693200325</c:v>
                </c:pt>
                <c:pt idx="1004">
                  <c:v>0.12337872693200325</c:v>
                </c:pt>
                <c:pt idx="1005">
                  <c:v>0.12337872693204588</c:v>
                </c:pt>
                <c:pt idx="1006">
                  <c:v>0.1233787269320743</c:v>
                </c:pt>
                <c:pt idx="1007">
                  <c:v>0.12337872693200325</c:v>
                </c:pt>
                <c:pt idx="1008">
                  <c:v>0.1233787269320743</c:v>
                </c:pt>
                <c:pt idx="1009">
                  <c:v>0.12366872693205266</c:v>
                </c:pt>
                <c:pt idx="1010">
                  <c:v>0.12366872693212372</c:v>
                </c:pt>
                <c:pt idx="1011">
                  <c:v>0.12366872693212372</c:v>
                </c:pt>
                <c:pt idx="1012">
                  <c:v>0.12366872693205266</c:v>
                </c:pt>
                <c:pt idx="1013">
                  <c:v>0.12366872693212372</c:v>
                </c:pt>
                <c:pt idx="1014">
                  <c:v>0.12366872693212372</c:v>
                </c:pt>
                <c:pt idx="1015">
                  <c:v>0.12366872693212372</c:v>
                </c:pt>
                <c:pt idx="1016">
                  <c:v>0.12375552693202962</c:v>
                </c:pt>
                <c:pt idx="1017">
                  <c:v>0.12239872693221798</c:v>
                </c:pt>
                <c:pt idx="1018">
                  <c:v>0.12239872693223219</c:v>
                </c:pt>
                <c:pt idx="1019">
                  <c:v>0.12239872693223219</c:v>
                </c:pt>
                <c:pt idx="1020">
                  <c:v>0.12239872693223219</c:v>
                </c:pt>
                <c:pt idx="1021">
                  <c:v>0.12239872693223219</c:v>
                </c:pt>
                <c:pt idx="1022">
                  <c:v>0.12239872693223219</c:v>
                </c:pt>
                <c:pt idx="1023">
                  <c:v>0.12239872693223219</c:v>
                </c:pt>
                <c:pt idx="1024">
                  <c:v>0.122334372093448</c:v>
                </c:pt>
                <c:pt idx="1025">
                  <c:v>0.12232872693202523</c:v>
                </c:pt>
                <c:pt idx="1026">
                  <c:v>0.12232872693218155</c:v>
                </c:pt>
                <c:pt idx="1027">
                  <c:v>0.12175452693217892</c:v>
                </c:pt>
                <c:pt idx="1028">
                  <c:v>0.12174872693216798</c:v>
                </c:pt>
                <c:pt idx="1029">
                  <c:v>0.12174872693216798</c:v>
                </c:pt>
                <c:pt idx="1030">
                  <c:v>0.12174872693216798</c:v>
                </c:pt>
                <c:pt idx="1031">
                  <c:v>0.12161852693219544</c:v>
                </c:pt>
                <c:pt idx="1032">
                  <c:v>0.12160872693218039</c:v>
                </c:pt>
                <c:pt idx="1033">
                  <c:v>0.12155832693218827</c:v>
                </c:pt>
                <c:pt idx="1034">
                  <c:v>0.12117039359870319</c:v>
                </c:pt>
                <c:pt idx="1035">
                  <c:v>0.11832872693206298</c:v>
                </c:pt>
                <c:pt idx="1036">
                  <c:v>0.11832872693207719</c:v>
                </c:pt>
                <c:pt idx="1037">
                  <c:v>0.11832872693210561</c:v>
                </c:pt>
                <c:pt idx="1038">
                  <c:v>0.11832872693207719</c:v>
                </c:pt>
                <c:pt idx="1039">
                  <c:v>0.11832872693207719</c:v>
                </c:pt>
                <c:pt idx="1040">
                  <c:v>0.11832872693207719</c:v>
                </c:pt>
                <c:pt idx="1041">
                  <c:v>0.11856892693202781</c:v>
                </c:pt>
                <c:pt idx="1042">
                  <c:v>0.11993715550336503</c:v>
                </c:pt>
                <c:pt idx="1043">
                  <c:v>0.12242372693185644</c:v>
                </c:pt>
                <c:pt idx="1044">
                  <c:v>0.12226267693196746</c:v>
                </c:pt>
                <c:pt idx="1045">
                  <c:v>0.12207872693205957</c:v>
                </c:pt>
                <c:pt idx="1046">
                  <c:v>0.12207872693205957</c:v>
                </c:pt>
                <c:pt idx="1047">
                  <c:v>0.12207872693208799</c:v>
                </c:pt>
                <c:pt idx="1048">
                  <c:v>0.12200592693200463</c:v>
                </c:pt>
                <c:pt idx="1049">
                  <c:v>0.12193872693200092</c:v>
                </c:pt>
                <c:pt idx="1050">
                  <c:v>0.12193872693207197</c:v>
                </c:pt>
                <c:pt idx="1051">
                  <c:v>0.12193872693207197</c:v>
                </c:pt>
                <c:pt idx="1052">
                  <c:v>0.12193872693200092</c:v>
                </c:pt>
                <c:pt idx="1053">
                  <c:v>0.12193872693201513</c:v>
                </c:pt>
                <c:pt idx="1054">
                  <c:v>0.12193872693200092</c:v>
                </c:pt>
                <c:pt idx="1055">
                  <c:v>0.12193872693200092</c:v>
                </c:pt>
                <c:pt idx="1056">
                  <c:v>0.12088920693183525</c:v>
                </c:pt>
                <c:pt idx="1057">
                  <c:v>0.1207687269318285</c:v>
                </c:pt>
                <c:pt idx="1058">
                  <c:v>0.12066596831138554</c:v>
                </c:pt>
                <c:pt idx="1059">
                  <c:v>0.11984472693204395</c:v>
                </c:pt>
                <c:pt idx="1060">
                  <c:v>0.11984472693188764</c:v>
                </c:pt>
                <c:pt idx="1061">
                  <c:v>0.11984472693188764</c:v>
                </c:pt>
                <c:pt idx="1062">
                  <c:v>0.11984472693188764</c:v>
                </c:pt>
                <c:pt idx="1063">
                  <c:v>0.11984472693188764</c:v>
                </c:pt>
                <c:pt idx="1064">
                  <c:v>0.11984472693188764</c:v>
                </c:pt>
                <c:pt idx="1065">
                  <c:v>0.11984472693190185</c:v>
                </c:pt>
                <c:pt idx="1066">
                  <c:v>0.11984472693188764</c:v>
                </c:pt>
                <c:pt idx="1067">
                  <c:v>0.11984472693194448</c:v>
                </c:pt>
                <c:pt idx="1068">
                  <c:v>0.1182075035277137</c:v>
                </c:pt>
                <c:pt idx="1069">
                  <c:v>0.1174387269320647</c:v>
                </c:pt>
                <c:pt idx="1070">
                  <c:v>0.1174387269320647</c:v>
                </c:pt>
                <c:pt idx="1071">
                  <c:v>0.1174387269320647</c:v>
                </c:pt>
                <c:pt idx="1072">
                  <c:v>0.11707104693215342</c:v>
                </c:pt>
                <c:pt idx="1073">
                  <c:v>0.11647866693201081</c:v>
                </c:pt>
                <c:pt idx="1074">
                  <c:v>0.11500628693215731</c:v>
                </c:pt>
                <c:pt idx="1075">
                  <c:v>0.11447872693221939</c:v>
                </c:pt>
                <c:pt idx="1076">
                  <c:v>0.11447872693214833</c:v>
                </c:pt>
                <c:pt idx="1077">
                  <c:v>0.11447872693207728</c:v>
                </c:pt>
                <c:pt idx="1078">
                  <c:v>0.11447872693221939</c:v>
                </c:pt>
                <c:pt idx="1079">
                  <c:v>0.11400392693221306</c:v>
                </c:pt>
                <c:pt idx="1080">
                  <c:v>0.11274932693196149</c:v>
                </c:pt>
                <c:pt idx="1081">
                  <c:v>0.11254872693197626</c:v>
                </c:pt>
                <c:pt idx="1082">
                  <c:v>0.11254872693197626</c:v>
                </c:pt>
                <c:pt idx="1083">
                  <c:v>0.11254872693197626</c:v>
                </c:pt>
                <c:pt idx="1084">
                  <c:v>0.11291996693201156</c:v>
                </c:pt>
                <c:pt idx="1085">
                  <c:v>0.11305872693202446</c:v>
                </c:pt>
                <c:pt idx="1086">
                  <c:v>0.11393872693217588</c:v>
                </c:pt>
                <c:pt idx="1087">
                  <c:v>0.11388272693220358</c:v>
                </c:pt>
                <c:pt idx="1088">
                  <c:v>0.11385872693219312</c:v>
                </c:pt>
                <c:pt idx="1089">
                  <c:v>0.11385872693222154</c:v>
                </c:pt>
                <c:pt idx="1090">
                  <c:v>0.11383608693203939</c:v>
                </c:pt>
                <c:pt idx="1091">
                  <c:v>0.11348872693199041</c:v>
                </c:pt>
                <c:pt idx="1092">
                  <c:v>0.11348872693199041</c:v>
                </c:pt>
                <c:pt idx="1093">
                  <c:v>0.11348872693199041</c:v>
                </c:pt>
                <c:pt idx="1094">
                  <c:v>0.11348872693206147</c:v>
                </c:pt>
                <c:pt idx="1095">
                  <c:v>0.11348872693213252</c:v>
                </c:pt>
                <c:pt idx="1096">
                  <c:v>0.11348872693199041</c:v>
                </c:pt>
                <c:pt idx="1097">
                  <c:v>0.11319796693221917</c:v>
                </c:pt>
                <c:pt idx="1098">
                  <c:v>0.11309272693219441</c:v>
                </c:pt>
                <c:pt idx="1099">
                  <c:v>0.11309272693219441</c:v>
                </c:pt>
                <c:pt idx="1100">
                  <c:v>0.11309272693219441</c:v>
                </c:pt>
                <c:pt idx="1101">
                  <c:v>0.11309272693219441</c:v>
                </c:pt>
                <c:pt idx="1102">
                  <c:v>0.11282712276529594</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0.11031913930317216</c:v>
                </c:pt>
                <c:pt idx="1111">
                  <c:v>0.10999872693206214</c:v>
                </c:pt>
                <c:pt idx="1112">
                  <c:v>0.10999872693204793</c:v>
                </c:pt>
                <c:pt idx="1113">
                  <c:v>0.10999872693201951</c:v>
                </c:pt>
                <c:pt idx="1114">
                  <c:v>0.10999872693201951</c:v>
                </c:pt>
                <c:pt idx="1115">
                  <c:v>0.10999872693201951</c:v>
                </c:pt>
                <c:pt idx="1116">
                  <c:v>0.10999872693199109</c:v>
                </c:pt>
                <c:pt idx="1117">
                  <c:v>0.10999872693201951</c:v>
                </c:pt>
                <c:pt idx="1118">
                  <c:v>0.10999872693201951</c:v>
                </c:pt>
                <c:pt idx="1119">
                  <c:v>0.10999872693201951</c:v>
                </c:pt>
                <c:pt idx="1120">
                  <c:v>0.10999872693201951</c:v>
                </c:pt>
                <c:pt idx="1121">
                  <c:v>0.10999872693210477</c:v>
                </c:pt>
                <c:pt idx="1122">
                  <c:v>0.10999872693197688</c:v>
                </c:pt>
                <c:pt idx="1123">
                  <c:v>0.10998392693197445</c:v>
                </c:pt>
                <c:pt idx="1124">
                  <c:v>0.10995872693192155</c:v>
                </c:pt>
                <c:pt idx="1125">
                  <c:v>0.10995872693192155</c:v>
                </c:pt>
                <c:pt idx="1126">
                  <c:v>0.10995872693192155</c:v>
                </c:pt>
                <c:pt idx="1127">
                  <c:v>0.10995872693192155</c:v>
                </c:pt>
                <c:pt idx="1128">
                  <c:v>0.10995872693206366</c:v>
                </c:pt>
                <c:pt idx="1129">
                  <c:v>0.10939272693212843</c:v>
                </c:pt>
                <c:pt idx="1130">
                  <c:v>0.10939272693204316</c:v>
                </c:pt>
                <c:pt idx="1131">
                  <c:v>0.10823835693194894</c:v>
                </c:pt>
                <c:pt idx="1132">
                  <c:v>0.1080196269319913</c:v>
                </c:pt>
                <c:pt idx="1133">
                  <c:v>0.10896872693207627</c:v>
                </c:pt>
                <c:pt idx="1134">
                  <c:v>0.10896872693210469</c:v>
                </c:pt>
                <c:pt idx="1135">
                  <c:v>0.1088048269322428</c:v>
                </c:pt>
                <c:pt idx="1136">
                  <c:v>0.10863872693209942</c:v>
                </c:pt>
                <c:pt idx="1137">
                  <c:v>0.10790872693205245</c:v>
                </c:pt>
                <c:pt idx="1138">
                  <c:v>0.10779352693207045</c:v>
                </c:pt>
                <c:pt idx="1139">
                  <c:v>0.1067743269320971</c:v>
                </c:pt>
                <c:pt idx="1140">
                  <c:v>0.10460408693195689</c:v>
                </c:pt>
                <c:pt idx="1141">
                  <c:v>0.10375472693188215</c:v>
                </c:pt>
                <c:pt idx="1142">
                  <c:v>0.10351272693186786</c:v>
                </c:pt>
                <c:pt idx="1143">
                  <c:v>0.10292872693202071</c:v>
                </c:pt>
                <c:pt idx="1144">
                  <c:v>0.10231252693215254</c:v>
                </c:pt>
                <c:pt idx="1145">
                  <c:v>0.1018387269321579</c:v>
                </c:pt>
                <c:pt idx="1146">
                  <c:v>0.10738872693204371</c:v>
                </c:pt>
                <c:pt idx="1147">
                  <c:v>0.10738872693208634</c:v>
                </c:pt>
                <c:pt idx="1148">
                  <c:v>0.10707552693209266</c:v>
                </c:pt>
                <c:pt idx="1149">
                  <c:v>0.10702872693208576</c:v>
                </c:pt>
                <c:pt idx="1150">
                  <c:v>0.10702872693208576</c:v>
                </c:pt>
                <c:pt idx="1151">
                  <c:v>0.10702872693212839</c:v>
                </c:pt>
                <c:pt idx="1152">
                  <c:v>0.10631872693200251</c:v>
                </c:pt>
                <c:pt idx="1153">
                  <c:v>0.10631872693207356</c:v>
                </c:pt>
                <c:pt idx="1154">
                  <c:v>0.10631872693207356</c:v>
                </c:pt>
                <c:pt idx="1155">
                  <c:v>0.10631872693207356</c:v>
                </c:pt>
                <c:pt idx="1156">
                  <c:v>0.10631872693207356</c:v>
                </c:pt>
                <c:pt idx="1157">
                  <c:v>0.10631872693207356</c:v>
                </c:pt>
                <c:pt idx="1158">
                  <c:v>0.10631872693203093</c:v>
                </c:pt>
                <c:pt idx="1159">
                  <c:v>0.10631872693201672</c:v>
                </c:pt>
                <c:pt idx="1160">
                  <c:v>0.10631872693200251</c:v>
                </c:pt>
                <c:pt idx="1161">
                  <c:v>0.10631872693207356</c:v>
                </c:pt>
                <c:pt idx="1162">
                  <c:v>0.10631872693207356</c:v>
                </c:pt>
                <c:pt idx="1163">
                  <c:v>0.10631872693207356</c:v>
                </c:pt>
                <c:pt idx="1164">
                  <c:v>0.10631872693207356</c:v>
                </c:pt>
                <c:pt idx="1165">
                  <c:v>0.10631872693203093</c:v>
                </c:pt>
                <c:pt idx="1166">
                  <c:v>0.10634422693206602</c:v>
                </c:pt>
                <c:pt idx="1167">
                  <c:v>0.10840569662900634</c:v>
                </c:pt>
                <c:pt idx="1168">
                  <c:v>0.10934872693202635</c:v>
                </c:pt>
                <c:pt idx="1169">
                  <c:v>0.10950102693222163</c:v>
                </c:pt>
                <c:pt idx="1170">
                  <c:v>0.10980472693228194</c:v>
                </c:pt>
                <c:pt idx="1171">
                  <c:v>0.10980472693219667</c:v>
                </c:pt>
                <c:pt idx="1172">
                  <c:v>0.10980472693228194</c:v>
                </c:pt>
                <c:pt idx="1173">
                  <c:v>0.10980472693228194</c:v>
                </c:pt>
                <c:pt idx="1174">
                  <c:v>0.10980472693228194</c:v>
                </c:pt>
                <c:pt idx="1175">
                  <c:v>0.10980472693213983</c:v>
                </c:pt>
                <c:pt idx="1176">
                  <c:v>0.10858872693195565</c:v>
                </c:pt>
                <c:pt idx="1177">
                  <c:v>0.10624517374064624</c:v>
                </c:pt>
                <c:pt idx="1178">
                  <c:v>0.10453752693206297</c:v>
                </c:pt>
                <c:pt idx="1179">
                  <c:v>0.10447872693205795</c:v>
                </c:pt>
                <c:pt idx="1180">
                  <c:v>0.10447872693205795</c:v>
                </c:pt>
                <c:pt idx="1181">
                  <c:v>0.10447872693205795</c:v>
                </c:pt>
                <c:pt idx="1182">
                  <c:v>0.10447872693205795</c:v>
                </c:pt>
                <c:pt idx="1183">
                  <c:v>0.10447872693205795</c:v>
                </c:pt>
                <c:pt idx="1184">
                  <c:v>0.10427482693197021</c:v>
                </c:pt>
                <c:pt idx="1185">
                  <c:v>0.10395767693211155</c:v>
                </c:pt>
                <c:pt idx="1186">
                  <c:v>0.1038687269320917</c:v>
                </c:pt>
                <c:pt idx="1187">
                  <c:v>0.1038687269320917</c:v>
                </c:pt>
                <c:pt idx="1188">
                  <c:v>0.10386872693206328</c:v>
                </c:pt>
                <c:pt idx="1189">
                  <c:v>0.10386872693202065</c:v>
                </c:pt>
                <c:pt idx="1190">
                  <c:v>0.10384505346262074</c:v>
                </c:pt>
                <c:pt idx="1191">
                  <c:v>0.10411297693191557</c:v>
                </c:pt>
                <c:pt idx="1192">
                  <c:v>0.10412542693225646</c:v>
                </c:pt>
                <c:pt idx="1193">
                  <c:v>0.10395872693224817</c:v>
                </c:pt>
                <c:pt idx="1194">
                  <c:v>0.10395872693213448</c:v>
                </c:pt>
                <c:pt idx="1195">
                  <c:v>0.10488372693205861</c:v>
                </c:pt>
                <c:pt idx="1196">
                  <c:v>0.10497352693194273</c:v>
                </c:pt>
                <c:pt idx="1197">
                  <c:v>0.10582872693230172</c:v>
                </c:pt>
                <c:pt idx="1198">
                  <c:v>0.10582872693230172</c:v>
                </c:pt>
                <c:pt idx="1199">
                  <c:v>0.10582872693230172</c:v>
                </c:pt>
                <c:pt idx="1200">
                  <c:v>0.10582872693228751</c:v>
                </c:pt>
                <c:pt idx="1201">
                  <c:v>0.10582872693230172</c:v>
                </c:pt>
                <c:pt idx="1202">
                  <c:v>0.10582872693211698</c:v>
                </c:pt>
                <c:pt idx="1203">
                  <c:v>0.10582872693230172</c:v>
                </c:pt>
                <c:pt idx="1204">
                  <c:v>0.10582872693230172</c:v>
                </c:pt>
                <c:pt idx="1205">
                  <c:v>0.10558022693217595</c:v>
                </c:pt>
                <c:pt idx="1206">
                  <c:v>0.10547872693220484</c:v>
                </c:pt>
                <c:pt idx="1207">
                  <c:v>0.10547872693220484</c:v>
                </c:pt>
                <c:pt idx="1208">
                  <c:v>0.10547872693220484</c:v>
                </c:pt>
                <c:pt idx="1209">
                  <c:v>0.10547872693219063</c:v>
                </c:pt>
                <c:pt idx="1210">
                  <c:v>0.1001987269319784</c:v>
                </c:pt>
                <c:pt idx="1211">
                  <c:v>0.10019872693206366</c:v>
                </c:pt>
                <c:pt idx="1212">
                  <c:v>0.10019872693202103</c:v>
                </c:pt>
                <c:pt idx="1213">
                  <c:v>0.10016932693196168</c:v>
                </c:pt>
                <c:pt idx="1214">
                  <c:v>0.10078536693198714</c:v>
                </c:pt>
                <c:pt idx="1215">
                  <c:v>0.10082472693198952</c:v>
                </c:pt>
                <c:pt idx="1216">
                  <c:v>0.10082472693197531</c:v>
                </c:pt>
                <c:pt idx="1217">
                  <c:v>0.1003547869321153</c:v>
                </c:pt>
                <c:pt idx="1218">
                  <c:v>9.9818726932184632E-2</c:v>
                </c:pt>
                <c:pt idx="1219">
                  <c:v>9.9818726932170421E-2</c:v>
                </c:pt>
                <c:pt idx="1220">
                  <c:v>9.9818726932170421E-2</c:v>
                </c:pt>
                <c:pt idx="1221">
                  <c:v>9.9818726932170421E-2</c:v>
                </c:pt>
                <c:pt idx="1222">
                  <c:v>9.9818726932170421E-2</c:v>
                </c:pt>
                <c:pt idx="1223">
                  <c:v>9.9818726932170421E-2</c:v>
                </c:pt>
                <c:pt idx="1224">
                  <c:v>9.9818726932028312E-2</c:v>
                </c:pt>
                <c:pt idx="1225">
                  <c:v>9.9818726932014101E-2</c:v>
                </c:pt>
                <c:pt idx="1226">
                  <c:v>9.9818726932170421E-2</c:v>
                </c:pt>
                <c:pt idx="1227">
                  <c:v>9.9818726932170421E-2</c:v>
                </c:pt>
                <c:pt idx="1228">
                  <c:v>0.10016722693198687</c:v>
                </c:pt>
                <c:pt idx="1229">
                  <c:v>0.10020872693196736</c:v>
                </c:pt>
                <c:pt idx="1230">
                  <c:v>0.10004291060559467</c:v>
                </c:pt>
                <c:pt idx="1231">
                  <c:v>9.9908726932014247E-2</c:v>
                </c:pt>
                <c:pt idx="1232">
                  <c:v>9.9908726932014247E-2</c:v>
                </c:pt>
                <c:pt idx="1233">
                  <c:v>0.10092872693205379</c:v>
                </c:pt>
                <c:pt idx="1234">
                  <c:v>0.10111112693211055</c:v>
                </c:pt>
                <c:pt idx="1235">
                  <c:v>0.10289702693231106</c:v>
                </c:pt>
                <c:pt idx="1236">
                  <c:v>0.10330872693229765</c:v>
                </c:pt>
                <c:pt idx="1237">
                  <c:v>0.10330872693229765</c:v>
                </c:pt>
                <c:pt idx="1238">
                  <c:v>0.10330872693228343</c:v>
                </c:pt>
                <c:pt idx="1239">
                  <c:v>0.10330872693228343</c:v>
                </c:pt>
                <c:pt idx="1240">
                  <c:v>0.10293592693210485</c:v>
                </c:pt>
                <c:pt idx="1241">
                  <c:v>0.10305272693213396</c:v>
                </c:pt>
                <c:pt idx="1242">
                  <c:v>0.10305272693210554</c:v>
                </c:pt>
                <c:pt idx="1243">
                  <c:v>0.10305272693210554</c:v>
                </c:pt>
                <c:pt idx="1244">
                  <c:v>0.10305272693210554</c:v>
                </c:pt>
                <c:pt idx="1245">
                  <c:v>0.10305272693214818</c:v>
                </c:pt>
                <c:pt idx="1246">
                  <c:v>0.10305272693210554</c:v>
                </c:pt>
                <c:pt idx="1247">
                  <c:v>0.1025461669321146</c:v>
                </c:pt>
                <c:pt idx="1248">
                  <c:v>0.10039306903721013</c:v>
                </c:pt>
                <c:pt idx="1249">
                  <c:v>0.1003887269318966</c:v>
                </c:pt>
                <c:pt idx="1250">
                  <c:v>0.1003887269318966</c:v>
                </c:pt>
                <c:pt idx="1251">
                  <c:v>0.10038872693191081</c:v>
                </c:pt>
                <c:pt idx="1252">
                  <c:v>0.1003887269318966</c:v>
                </c:pt>
                <c:pt idx="1253">
                  <c:v>0.1003887269318966</c:v>
                </c:pt>
                <c:pt idx="1254">
                  <c:v>0.10032512693196338</c:v>
                </c:pt>
                <c:pt idx="1255">
                  <c:v>9.9858726932183117E-2</c:v>
                </c:pt>
                <c:pt idx="1256">
                  <c:v>9.9858726932083641E-2</c:v>
                </c:pt>
                <c:pt idx="1257">
                  <c:v>9.928372693208587E-2</c:v>
                </c:pt>
                <c:pt idx="1258">
                  <c:v>9.9283726932156924E-2</c:v>
                </c:pt>
                <c:pt idx="1259">
                  <c:v>9.9283726932156924E-2</c:v>
                </c:pt>
                <c:pt idx="1260">
                  <c:v>9.9283726932156924E-2</c:v>
                </c:pt>
                <c:pt idx="1261">
                  <c:v>9.909112693205202E-2</c:v>
                </c:pt>
                <c:pt idx="1262">
                  <c:v>9.8748726932072373E-2</c:v>
                </c:pt>
                <c:pt idx="1263">
                  <c:v>9.8748726932143427E-2</c:v>
                </c:pt>
                <c:pt idx="1264">
                  <c:v>9.8748726932072373E-2</c:v>
                </c:pt>
                <c:pt idx="1265">
                  <c:v>9.8748726932086583E-2</c:v>
                </c:pt>
                <c:pt idx="1266">
                  <c:v>9.8748726932143427E-2</c:v>
                </c:pt>
                <c:pt idx="1267">
                  <c:v>9.8745726932094158E-2</c:v>
                </c:pt>
                <c:pt idx="1268">
                  <c:v>9.8274906931990813E-2</c:v>
                </c:pt>
                <c:pt idx="1269">
                  <c:v>9.7224060265517664E-2</c:v>
                </c:pt>
                <c:pt idx="1270">
                  <c:v>9.7198726932191448E-2</c:v>
                </c:pt>
                <c:pt idx="1271">
                  <c:v>9.7198726932191448E-2</c:v>
                </c:pt>
                <c:pt idx="1272">
                  <c:v>9.7198726932191448E-2</c:v>
                </c:pt>
                <c:pt idx="1273">
                  <c:v>9.7198726932163027E-2</c:v>
                </c:pt>
                <c:pt idx="1274">
                  <c:v>9.4774726932030262E-2</c:v>
                </c:pt>
                <c:pt idx="1275">
                  <c:v>9.4774726932016051E-2</c:v>
                </c:pt>
                <c:pt idx="1276">
                  <c:v>9.5264432195108384E-2</c:v>
                </c:pt>
                <c:pt idx="1277">
                  <c:v>9.8809426932007227E-2</c:v>
                </c:pt>
                <c:pt idx="1278">
                  <c:v>9.9558726932002628E-2</c:v>
                </c:pt>
                <c:pt idx="1279">
                  <c:v>9.9558726932002628E-2</c:v>
                </c:pt>
                <c:pt idx="1280">
                  <c:v>9.9558726932002628E-2</c:v>
                </c:pt>
                <c:pt idx="1281">
                  <c:v>9.9558726932002628E-2</c:v>
                </c:pt>
                <c:pt idx="1282">
                  <c:v>9.9558726932016839E-2</c:v>
                </c:pt>
                <c:pt idx="1283">
                  <c:v>9.980872693205356E-2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9.9808726932067771E-2</c:v>
                </c:pt>
                <c:pt idx="1292">
                  <c:v>9.980872693205356E-2</c:v>
                </c:pt>
                <c:pt idx="1293">
                  <c:v>9.9808726931968295E-2</c:v>
                </c:pt>
                <c:pt idx="1294">
                  <c:v>9.9808726931968295E-2</c:v>
                </c:pt>
                <c:pt idx="1295">
                  <c:v>9.9808726931968295E-2</c:v>
                </c:pt>
                <c:pt idx="1296">
                  <c:v>9.9808726931968295E-2</c:v>
                </c:pt>
                <c:pt idx="1297">
                  <c:v>9.9808726931968295E-2</c:v>
                </c:pt>
                <c:pt idx="1298">
                  <c:v>9.9922126932042943E-2</c:v>
                </c:pt>
                <c:pt idx="1299">
                  <c:v>9.998872693203964E-2</c:v>
                </c:pt>
                <c:pt idx="1300">
                  <c:v>9.9988726932053851E-2</c:v>
                </c:pt>
                <c:pt idx="1301">
                  <c:v>9.7218726932069899E-2</c:v>
                </c:pt>
                <c:pt idx="1302">
                  <c:v>9.7218726931913579E-2</c:v>
                </c:pt>
                <c:pt idx="1303">
                  <c:v>9.7218726931913579E-2</c:v>
                </c:pt>
                <c:pt idx="1304">
                  <c:v>9.7218726931913579E-2</c:v>
                </c:pt>
                <c:pt idx="1305">
                  <c:v>9.5432376932009788E-2</c:v>
                </c:pt>
                <c:pt idx="1306">
                  <c:v>9.2187826932089934E-2</c:v>
                </c:pt>
                <c:pt idx="1307">
                  <c:v>9.1832926932127634E-2</c:v>
                </c:pt>
                <c:pt idx="1308">
                  <c:v>9.1947372765432078E-2</c:v>
                </c:pt>
                <c:pt idx="1309">
                  <c:v>9.1918726931965011E-2</c:v>
                </c:pt>
                <c:pt idx="1310">
                  <c:v>9.2978726932088307E-2</c:v>
                </c:pt>
                <c:pt idx="1311">
                  <c:v>9.3719876932169655E-2</c:v>
                </c:pt>
                <c:pt idx="1312">
                  <c:v>9.5408726932006971E-2</c:v>
                </c:pt>
                <c:pt idx="1313">
                  <c:v>9.5131216931832796E-2</c:v>
                </c:pt>
                <c:pt idx="1314">
                  <c:v>9.4934726931811042E-2</c:v>
                </c:pt>
                <c:pt idx="1315">
                  <c:v>9.4934726931825253E-2</c:v>
                </c:pt>
                <c:pt idx="1316">
                  <c:v>9.4934726931811042E-2</c:v>
                </c:pt>
                <c:pt idx="1317">
                  <c:v>9.5726486931951627E-2</c:v>
                </c:pt>
                <c:pt idx="1318">
                  <c:v>9.7598726932105251E-2</c:v>
                </c:pt>
                <c:pt idx="1319">
                  <c:v>9.7578726931971005E-2</c:v>
                </c:pt>
                <c:pt idx="1320">
                  <c:v>9.7578726931914161E-2</c:v>
                </c:pt>
                <c:pt idx="1321">
                  <c:v>9.7578726931971005E-2</c:v>
                </c:pt>
                <c:pt idx="1322">
                  <c:v>9.7668379993237409E-2</c:v>
                </c:pt>
                <c:pt idx="1323">
                  <c:v>9.7828726932036147E-2</c:v>
                </c:pt>
                <c:pt idx="1324">
                  <c:v>9.777592693205861E-2</c:v>
                </c:pt>
                <c:pt idx="1325">
                  <c:v>9.7388726932010172E-2</c:v>
                </c:pt>
                <c:pt idx="1326">
                  <c:v>9.7388726932024383E-2</c:v>
                </c:pt>
                <c:pt idx="1327">
                  <c:v>9.7388726932081227E-2</c:v>
                </c:pt>
                <c:pt idx="1328">
                  <c:v>9.7388726932038594E-2</c:v>
                </c:pt>
                <c:pt idx="1329">
                  <c:v>9.7373726932033833E-2</c:v>
                </c:pt>
                <c:pt idx="1330">
                  <c:v>9.7125226931936481E-2</c:v>
                </c:pt>
                <c:pt idx="1331">
                  <c:v>9.7150276932083557E-2</c:v>
                </c:pt>
                <c:pt idx="1332">
                  <c:v>9.8368726931965966E-2</c:v>
                </c:pt>
                <c:pt idx="1333">
                  <c:v>9.8368726931965966E-2</c:v>
                </c:pt>
                <c:pt idx="1334">
                  <c:v>9.8368726932108075E-2</c:v>
                </c:pt>
                <c:pt idx="1335">
                  <c:v>9.6908726932056766E-2</c:v>
                </c:pt>
                <c:pt idx="1336">
                  <c:v>9.690872693212782E-2</c:v>
                </c:pt>
                <c:pt idx="1337">
                  <c:v>9.690872693212782E-2</c:v>
                </c:pt>
                <c:pt idx="1338">
                  <c:v>9.690872693212782E-2</c:v>
                </c:pt>
                <c:pt idx="1339">
                  <c:v>9.5839086932286932E-2</c:v>
                </c:pt>
                <c:pt idx="1340">
                  <c:v>9.5388726932299051E-2</c:v>
                </c:pt>
                <c:pt idx="1341">
                  <c:v>9.5179884826791294E-2</c:v>
                </c:pt>
                <c:pt idx="1342">
                  <c:v>9.4768726931960146E-2</c:v>
                </c:pt>
                <c:pt idx="1343">
                  <c:v>9.4768726932088043E-2</c:v>
                </c:pt>
                <c:pt idx="1344">
                  <c:v>9.4768726931988567E-2</c:v>
                </c:pt>
                <c:pt idx="1345">
                  <c:v>9.4768726931960146E-2</c:v>
                </c:pt>
                <c:pt idx="1346">
                  <c:v>9.4576226931991414E-2</c:v>
                </c:pt>
                <c:pt idx="1347">
                  <c:v>9.4518726931966057E-2</c:v>
                </c:pt>
                <c:pt idx="1348">
                  <c:v>9.4518726931994479E-2</c:v>
                </c:pt>
                <c:pt idx="1349">
                  <c:v>9.4518726931994479E-2</c:v>
                </c:pt>
                <c:pt idx="1350">
                  <c:v>9.4518726931994479E-2</c:v>
                </c:pt>
                <c:pt idx="1351">
                  <c:v>9.4518726932022901E-2</c:v>
                </c:pt>
                <c:pt idx="1352">
                  <c:v>9.4518726932037112E-2</c:v>
                </c:pt>
                <c:pt idx="1353">
                  <c:v>9.4518726931994479E-2</c:v>
                </c:pt>
                <c:pt idx="1354">
                  <c:v>9.4518726931951846E-2</c:v>
                </c:pt>
                <c:pt idx="1355">
                  <c:v>9.4518726931994479E-2</c:v>
                </c:pt>
                <c:pt idx="1356">
                  <c:v>9.2909626931927392E-2</c:v>
                </c:pt>
                <c:pt idx="1357">
                  <c:v>9.07854769319556E-2</c:v>
                </c:pt>
                <c:pt idx="1358">
                  <c:v>8.8878376932015613E-2</c:v>
                </c:pt>
                <c:pt idx="1359">
                  <c:v>8.8738726932135137E-2</c:v>
                </c:pt>
                <c:pt idx="1360">
                  <c:v>8.8738726932092504E-2</c:v>
                </c:pt>
                <c:pt idx="1361">
                  <c:v>8.8738726932035661E-2</c:v>
                </c:pt>
                <c:pt idx="1362">
                  <c:v>8.7448726932066734E-2</c:v>
                </c:pt>
                <c:pt idx="1363">
                  <c:v>8.7448726931995679E-2</c:v>
                </c:pt>
                <c:pt idx="1364">
                  <c:v>8.7448726931995679E-2</c:v>
                </c:pt>
                <c:pt idx="1365">
                  <c:v>8.7859276932022112E-2</c:v>
                </c:pt>
                <c:pt idx="1366">
                  <c:v>8.8808726932171567E-2</c:v>
                </c:pt>
                <c:pt idx="1367">
                  <c:v>8.8808726932143145E-2</c:v>
                </c:pt>
                <c:pt idx="1368">
                  <c:v>8.8808726932143145E-2</c:v>
                </c:pt>
                <c:pt idx="1369">
                  <c:v>8.8808726932185778E-2</c:v>
                </c:pt>
                <c:pt idx="1370">
                  <c:v>8.8808726932185778E-2</c:v>
                </c:pt>
                <c:pt idx="1371">
                  <c:v>8.7026096931936081E-2</c:v>
                </c:pt>
                <c:pt idx="1372">
                  <c:v>8.5478726931881965E-2</c:v>
                </c:pt>
                <c:pt idx="1373">
                  <c:v>8.5478726931881965E-2</c:v>
                </c:pt>
                <c:pt idx="1374">
                  <c:v>8.4843926931853275E-2</c:v>
                </c:pt>
                <c:pt idx="1375">
                  <c:v>8.2267486932281031E-2</c:v>
                </c:pt>
                <c:pt idx="1376">
                  <c:v>8.0130155503411515E-2</c:v>
                </c:pt>
                <c:pt idx="1377">
                  <c:v>7.993872693205617E-2</c:v>
                </c:pt>
                <c:pt idx="1378">
                  <c:v>8.0322246932055918E-2</c:v>
                </c:pt>
                <c:pt idx="1379">
                  <c:v>8.0388726932056898E-2</c:v>
                </c:pt>
                <c:pt idx="1380">
                  <c:v>8.038872693209953E-2</c:v>
                </c:pt>
                <c:pt idx="1381">
                  <c:v>8.0388726932056898E-2</c:v>
                </c:pt>
                <c:pt idx="1382">
                  <c:v>8.0388726932056898E-2</c:v>
                </c:pt>
                <c:pt idx="1383">
                  <c:v>8.0388726932056898E-2</c:v>
                </c:pt>
                <c:pt idx="1384">
                  <c:v>8.0388726932056898E-2</c:v>
                </c:pt>
                <c:pt idx="1385">
                  <c:v>8.0388726932142163E-2</c:v>
                </c:pt>
                <c:pt idx="1386">
                  <c:v>8.0388726932056898E-2</c:v>
                </c:pt>
                <c:pt idx="1387">
                  <c:v>8.0388726932056898E-2</c:v>
                </c:pt>
                <c:pt idx="1388">
                  <c:v>8.0388726932056898E-2</c:v>
                </c:pt>
                <c:pt idx="1389">
                  <c:v>8.0388726932056898E-2</c:v>
                </c:pt>
                <c:pt idx="1390">
                  <c:v>8.0388726932056898E-2</c:v>
                </c:pt>
                <c:pt idx="1391">
                  <c:v>8.0388726932056898E-2</c:v>
                </c:pt>
                <c:pt idx="1392">
                  <c:v>8.038872693209953E-2</c:v>
                </c:pt>
                <c:pt idx="1393">
                  <c:v>8.0388726932056898E-2</c:v>
                </c:pt>
                <c:pt idx="1394">
                  <c:v>8.0388726932127952E-2</c:v>
                </c:pt>
                <c:pt idx="1395">
                  <c:v>8.0890393598693322E-2</c:v>
                </c:pt>
                <c:pt idx="1396">
                  <c:v>8.0877826931825325E-2</c:v>
                </c:pt>
                <c:pt idx="1397">
                  <c:v>8.0878726931814526E-2</c:v>
                </c:pt>
                <c:pt idx="1398">
                  <c:v>8.0878726931814526E-2</c:v>
                </c:pt>
                <c:pt idx="1399">
                  <c:v>8.0878726931828737E-2</c:v>
                </c:pt>
                <c:pt idx="1400">
                  <c:v>8.1209726932058857E-2</c:v>
                </c:pt>
                <c:pt idx="1401">
                  <c:v>8.1698726932060595E-2</c:v>
                </c:pt>
                <c:pt idx="1402">
                  <c:v>8.1698726932060595E-2</c:v>
                </c:pt>
                <c:pt idx="1403">
                  <c:v>8.1698726932032173E-2</c:v>
                </c:pt>
                <c:pt idx="1404">
                  <c:v>8.1262726932052942E-2</c:v>
                </c:pt>
                <c:pt idx="1405">
                  <c:v>8.1262726932266105E-2</c:v>
                </c:pt>
                <c:pt idx="1406">
                  <c:v>8.1262726932266105E-2</c:v>
                </c:pt>
                <c:pt idx="1407">
                  <c:v>8.284943219527463E-2</c:v>
                </c:pt>
                <c:pt idx="1408">
                  <c:v>8.3348726932086947E-2</c:v>
                </c:pt>
                <c:pt idx="1409">
                  <c:v>8.3348726932086947E-2</c:v>
                </c:pt>
                <c:pt idx="1410">
                  <c:v>8.3371666932094968E-2</c:v>
                </c:pt>
                <c:pt idx="1411">
                  <c:v>8.3222726932078217E-2</c:v>
                </c:pt>
                <c:pt idx="1412">
                  <c:v>8.3118726932084996E-2</c:v>
                </c:pt>
                <c:pt idx="1413">
                  <c:v>8.3118726932084996E-2</c:v>
                </c:pt>
                <c:pt idx="1414">
                  <c:v>8.6608726932183799E-2</c:v>
                </c:pt>
                <c:pt idx="1415">
                  <c:v>8.6678026932105467E-2</c:v>
                </c:pt>
                <c:pt idx="1416">
                  <c:v>8.676372693209089E-2</c:v>
                </c:pt>
                <c:pt idx="1417">
                  <c:v>8.676372693209089E-2</c:v>
                </c:pt>
                <c:pt idx="1418">
                  <c:v>8.676372693209089E-2</c:v>
                </c:pt>
                <c:pt idx="1419">
                  <c:v>8.676372693209089E-2</c:v>
                </c:pt>
                <c:pt idx="1420">
                  <c:v>8.676372693209089E-2</c:v>
                </c:pt>
                <c:pt idx="1421">
                  <c:v>8.6624526932112644E-2</c:v>
                </c:pt>
                <c:pt idx="1422">
                  <c:v>8.6183726932148375E-2</c:v>
                </c:pt>
                <c:pt idx="1423">
                  <c:v>8.61895269321451E-2</c:v>
                </c:pt>
                <c:pt idx="1424">
                  <c:v>8.9439476932014372E-2</c:v>
                </c:pt>
                <c:pt idx="1425">
                  <c:v>9.0338726931946667E-2</c:v>
                </c:pt>
                <c:pt idx="1426">
                  <c:v>9.0338726931975089E-2</c:v>
                </c:pt>
                <c:pt idx="1427">
                  <c:v>9.0338726931932456E-2</c:v>
                </c:pt>
                <c:pt idx="1428">
                  <c:v>9.1478726932052723E-2</c:v>
                </c:pt>
                <c:pt idx="1429">
                  <c:v>9.109622693213737E-2</c:v>
                </c:pt>
                <c:pt idx="1430">
                  <c:v>9.0968726932146637E-2</c:v>
                </c:pt>
                <c:pt idx="1431">
                  <c:v>9.0968726932146637E-2</c:v>
                </c:pt>
                <c:pt idx="1432">
                  <c:v>9.096872693218927E-2</c:v>
                </c:pt>
                <c:pt idx="1433">
                  <c:v>9.0968726932146637E-2</c:v>
                </c:pt>
                <c:pt idx="1434">
                  <c:v>9.0968726932146637E-2</c:v>
                </c:pt>
                <c:pt idx="1435">
                  <c:v>9.3593526932252757E-2</c:v>
                </c:pt>
                <c:pt idx="1436">
                  <c:v>9.4598726932190402E-2</c:v>
                </c:pt>
                <c:pt idx="1437">
                  <c:v>9.670314798462698E-2</c:v>
                </c:pt>
                <c:pt idx="1438">
                  <c:v>9.784649288948799E-2</c:v>
                </c:pt>
                <c:pt idx="1439">
                  <c:v>9.796372693210742E-2</c:v>
                </c:pt>
                <c:pt idx="1440">
                  <c:v>9.796372693210742E-2</c:v>
                </c:pt>
                <c:pt idx="1441">
                  <c:v>9.796372693210742E-2</c:v>
                </c:pt>
                <c:pt idx="1442">
                  <c:v>9.8359116932030588E-2</c:v>
                </c:pt>
                <c:pt idx="1443">
                  <c:v>0.10060159009007918</c:v>
                </c:pt>
                <c:pt idx="1444">
                  <c:v>0.10112808177083821</c:v>
                </c:pt>
                <c:pt idx="1445">
                  <c:v>0.1018787269321848</c:v>
                </c:pt>
                <c:pt idx="1446">
                  <c:v>0.10187872693219902</c:v>
                </c:pt>
                <c:pt idx="1447">
                  <c:v>0.10201632693214435</c:v>
                </c:pt>
                <c:pt idx="1448">
                  <c:v>0.10336344693209298</c:v>
                </c:pt>
                <c:pt idx="1449">
                  <c:v>0.10451348693214868</c:v>
                </c:pt>
                <c:pt idx="1450">
                  <c:v>0.10417372693227378</c:v>
                </c:pt>
                <c:pt idx="1451">
                  <c:v>0.1044676769322308</c:v>
                </c:pt>
                <c:pt idx="1452">
                  <c:v>0.1067787269321343</c:v>
                </c:pt>
                <c:pt idx="1453">
                  <c:v>0.1074287269320422</c:v>
                </c:pt>
                <c:pt idx="1454">
                  <c:v>0.10742872693209904</c:v>
                </c:pt>
                <c:pt idx="1455">
                  <c:v>0.10742872693209904</c:v>
                </c:pt>
                <c:pt idx="1456">
                  <c:v>0.10742872693209904</c:v>
                </c:pt>
                <c:pt idx="1457">
                  <c:v>0.10742872693209904</c:v>
                </c:pt>
                <c:pt idx="1458">
                  <c:v>0.10742872693209904</c:v>
                </c:pt>
                <c:pt idx="1459">
                  <c:v>0.10742872693209904</c:v>
                </c:pt>
                <c:pt idx="1460">
                  <c:v>0.10742872693209904</c:v>
                </c:pt>
                <c:pt idx="1461">
                  <c:v>0.10795072693201746</c:v>
                </c:pt>
                <c:pt idx="1462">
                  <c:v>0.10782298780159749</c:v>
                </c:pt>
                <c:pt idx="1463">
                  <c:v>0.10872872693202851</c:v>
                </c:pt>
                <c:pt idx="1464">
                  <c:v>0.10872872693202851</c:v>
                </c:pt>
                <c:pt idx="1465">
                  <c:v>0.10801306693211643</c:v>
                </c:pt>
                <c:pt idx="1466">
                  <c:v>0.10654292693220668</c:v>
                </c:pt>
                <c:pt idx="1467">
                  <c:v>0.10610760693208476</c:v>
                </c:pt>
                <c:pt idx="1468">
                  <c:v>0.10574892693195181</c:v>
                </c:pt>
                <c:pt idx="1469">
                  <c:v>0.10592872693197819</c:v>
                </c:pt>
                <c:pt idx="1470">
                  <c:v>0.1059287269319924</c:v>
                </c:pt>
                <c:pt idx="1471">
                  <c:v>0.10625197994419011</c:v>
                </c:pt>
                <c:pt idx="1472">
                  <c:v>0.10681372693206015</c:v>
                </c:pt>
                <c:pt idx="1473">
                  <c:v>0.10681372693206015</c:v>
                </c:pt>
                <c:pt idx="1474">
                  <c:v>0.10681372693206015</c:v>
                </c:pt>
              </c:numCache>
            </c:numRef>
          </c:val>
          <c:smooth val="0"/>
          <c:extLs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-0.12029016178554741</c:v>
                </c:pt>
                <c:pt idx="1">
                  <c:v>-0.1189918376880712</c:v>
                </c:pt>
                <c:pt idx="2">
                  <c:v>-0.11946387965070926</c:v>
                </c:pt>
                <c:pt idx="3">
                  <c:v>-0.12001168928125594</c:v>
                </c:pt>
                <c:pt idx="4">
                  <c:v>-0.11921757544014611</c:v>
                </c:pt>
                <c:pt idx="5">
                  <c:v>-0.11871965464965228</c:v>
                </c:pt>
                <c:pt idx="6">
                  <c:v>-0.11878181885747097</c:v>
                </c:pt>
                <c:pt idx="7">
                  <c:v>-0.1172526438524244</c:v>
                </c:pt>
                <c:pt idx="8">
                  <c:v>-0.11661565282132358</c:v>
                </c:pt>
                <c:pt idx="9">
                  <c:v>-0.11722571203708299</c:v>
                </c:pt>
                <c:pt idx="10">
                  <c:v>-0.11735445161654923</c:v>
                </c:pt>
                <c:pt idx="11">
                  <c:v>-0.11469677757862939</c:v>
                </c:pt>
                <c:pt idx="12">
                  <c:v>-0.11336528911817823</c:v>
                </c:pt>
                <c:pt idx="13">
                  <c:v>-0.11212216623010818</c:v>
                </c:pt>
                <c:pt idx="14">
                  <c:v>-0.1131419039868149</c:v>
                </c:pt>
                <c:pt idx="15">
                  <c:v>-0.11411749215963596</c:v>
                </c:pt>
                <c:pt idx="16">
                  <c:v>-0.11290095957747326</c:v>
                </c:pt>
                <c:pt idx="17">
                  <c:v>-0.11328188491931712</c:v>
                </c:pt>
                <c:pt idx="18">
                  <c:v>-0.11264475159261167</c:v>
                </c:pt>
                <c:pt idx="19">
                  <c:v>-0.11517894150216534</c:v>
                </c:pt>
                <c:pt idx="20">
                  <c:v>-0.11692598056897907</c:v>
                </c:pt>
                <c:pt idx="21">
                  <c:v>-0.11728926125546479</c:v>
                </c:pt>
                <c:pt idx="22">
                  <c:v>-0.11926845086308902</c:v>
                </c:pt>
                <c:pt idx="23">
                  <c:v>-0.11971328590553298</c:v>
                </c:pt>
                <c:pt idx="24">
                  <c:v>-0.1190211221241384</c:v>
                </c:pt>
                <c:pt idx="25">
                  <c:v>-0.11775233859481204</c:v>
                </c:pt>
                <c:pt idx="26">
                  <c:v>-0.11604165131257105</c:v>
                </c:pt>
                <c:pt idx="27">
                  <c:v>-0.11546346631295989</c:v>
                </c:pt>
                <c:pt idx="28">
                  <c:v>-0.11646883221328608</c:v>
                </c:pt>
                <c:pt idx="29">
                  <c:v>-0.11680716373655287</c:v>
                </c:pt>
                <c:pt idx="30">
                  <c:v>-0.11875599694785421</c:v>
                </c:pt>
                <c:pt idx="31">
                  <c:v>-0.11972696525661775</c:v>
                </c:pt>
                <c:pt idx="32">
                  <c:v>-0.12135803340316897</c:v>
                </c:pt>
                <c:pt idx="33">
                  <c:v>-0.12080697943275709</c:v>
                </c:pt>
                <c:pt idx="34">
                  <c:v>-0.12175656545485936</c:v>
                </c:pt>
                <c:pt idx="35">
                  <c:v>-0.12236465150483866</c:v>
                </c:pt>
                <c:pt idx="36">
                  <c:v>-0.12208117968154397</c:v>
                </c:pt>
                <c:pt idx="37">
                  <c:v>-0.12123508999810895</c:v>
                </c:pt>
                <c:pt idx="38">
                  <c:v>-0.12074454960647074</c:v>
                </c:pt>
                <c:pt idx="39">
                  <c:v>-0.12262440739351632</c:v>
                </c:pt>
                <c:pt idx="40">
                  <c:v>-0.1230920381923255</c:v>
                </c:pt>
                <c:pt idx="41">
                  <c:v>-0.12293519048714074</c:v>
                </c:pt>
                <c:pt idx="42">
                  <c:v>-0.12328187950576819</c:v>
                </c:pt>
                <c:pt idx="43">
                  <c:v>-0.1234364884267336</c:v>
                </c:pt>
                <c:pt idx="44">
                  <c:v>-0.12366917969082181</c:v>
                </c:pt>
                <c:pt idx="45">
                  <c:v>-0.12467182300186153</c:v>
                </c:pt>
                <c:pt idx="46">
                  <c:v>-0.12573825269065253</c:v>
                </c:pt>
                <c:pt idx="47">
                  <c:v>-0.12528844678830353</c:v>
                </c:pt>
                <c:pt idx="48">
                  <c:v>-0.12610559354513384</c:v>
                </c:pt>
                <c:pt idx="49">
                  <c:v>-0.12587137497483525</c:v>
                </c:pt>
                <c:pt idx="50">
                  <c:v>-0.12479543045309072</c:v>
                </c:pt>
                <c:pt idx="51">
                  <c:v>-0.12566072055717825</c:v>
                </c:pt>
                <c:pt idx="52">
                  <c:v>-0.12567082354534875</c:v>
                </c:pt>
                <c:pt idx="53">
                  <c:v>-0.12547301367787611</c:v>
                </c:pt>
                <c:pt idx="54">
                  <c:v>-0.12607504742133813</c:v>
                </c:pt>
                <c:pt idx="55">
                  <c:v>-0.12682670973950394</c:v>
                </c:pt>
                <c:pt idx="56">
                  <c:v>-0.1261456734746389</c:v>
                </c:pt>
                <c:pt idx="57">
                  <c:v>-0.127009161167706</c:v>
                </c:pt>
                <c:pt idx="58">
                  <c:v>-0.12842120791486877</c:v>
                </c:pt>
                <c:pt idx="59">
                  <c:v>-0.12905063830601193</c:v>
                </c:pt>
                <c:pt idx="60">
                  <c:v>-0.12984634585794197</c:v>
                </c:pt>
                <c:pt idx="61">
                  <c:v>-0.12886666905799871</c:v>
                </c:pt>
                <c:pt idx="62">
                  <c:v>-0.12966651266890494</c:v>
                </c:pt>
                <c:pt idx="63">
                  <c:v>-0.12955040893940861</c:v>
                </c:pt>
                <c:pt idx="64">
                  <c:v>-0.12909582190462743</c:v>
                </c:pt>
                <c:pt idx="65">
                  <c:v>-0.13050563935394166</c:v>
                </c:pt>
                <c:pt idx="66">
                  <c:v>-0.13216081237644062</c:v>
                </c:pt>
                <c:pt idx="67">
                  <c:v>-0.13344939396797884</c:v>
                </c:pt>
                <c:pt idx="68">
                  <c:v>-0.13324460212935207</c:v>
                </c:pt>
                <c:pt idx="69">
                  <c:v>-0.13251960600808843</c:v>
                </c:pt>
                <c:pt idx="70">
                  <c:v>-0.13322936701297294</c:v>
                </c:pt>
                <c:pt idx="71">
                  <c:v>-0.13257576534127224</c:v>
                </c:pt>
                <c:pt idx="72">
                  <c:v>-0.13425994769498573</c:v>
                </c:pt>
                <c:pt idx="73">
                  <c:v>-0.13462584662065069</c:v>
                </c:pt>
                <c:pt idx="74">
                  <c:v>-0.13537734767044185</c:v>
                </c:pt>
                <c:pt idx="75">
                  <c:v>-0.13549659138971037</c:v>
                </c:pt>
                <c:pt idx="76">
                  <c:v>-0.13457249525411896</c:v>
                </c:pt>
                <c:pt idx="77">
                  <c:v>-0.13477172807768056</c:v>
                </c:pt>
                <c:pt idx="78">
                  <c:v>-0.1344115494354412</c:v>
                </c:pt>
                <c:pt idx="79">
                  <c:v>-0.13520096752151289</c:v>
                </c:pt>
                <c:pt idx="80">
                  <c:v>-0.13677564866191005</c:v>
                </c:pt>
                <c:pt idx="81">
                  <c:v>-0.13663239493043022</c:v>
                </c:pt>
                <c:pt idx="82">
                  <c:v>-0.13646072002292442</c:v>
                </c:pt>
                <c:pt idx="83">
                  <c:v>-0.13558447315702438</c:v>
                </c:pt>
                <c:pt idx="84">
                  <c:v>-0.13496017489413248</c:v>
                </c:pt>
                <c:pt idx="85">
                  <c:v>-0.13525093225257478</c:v>
                </c:pt>
                <c:pt idx="86">
                  <c:v>-0.13557585004321027</c:v>
                </c:pt>
                <c:pt idx="87">
                  <c:v>-0.13597836637191563</c:v>
                </c:pt>
                <c:pt idx="88">
                  <c:v>-0.13682115479724644</c:v>
                </c:pt>
                <c:pt idx="89">
                  <c:v>-0.13683951093065616</c:v>
                </c:pt>
                <c:pt idx="90">
                  <c:v>-0.135462535307596</c:v>
                </c:pt>
                <c:pt idx="91">
                  <c:v>-0.13547623363143657</c:v>
                </c:pt>
                <c:pt idx="92">
                  <c:v>-0.13512339744256963</c:v>
                </c:pt>
                <c:pt idx="93">
                  <c:v>-0.13492170764818923</c:v>
                </c:pt>
                <c:pt idx="94">
                  <c:v>-0.13577121242620649</c:v>
                </c:pt>
                <c:pt idx="95">
                  <c:v>-0.13467041360497944</c:v>
                </c:pt>
                <c:pt idx="96">
                  <c:v>-0.13506370917831134</c:v>
                </c:pt>
                <c:pt idx="97">
                  <c:v>-0.13556513992713803</c:v>
                </c:pt>
                <c:pt idx="98">
                  <c:v>-0.13650149245771104</c:v>
                </c:pt>
                <c:pt idx="99">
                  <c:v>-0.13611564368785878</c:v>
                </c:pt>
                <c:pt idx="100">
                  <c:v>-0.1359062224988179</c:v>
                </c:pt>
                <c:pt idx="101">
                  <c:v>-0.13568470618309902</c:v>
                </c:pt>
                <c:pt idx="102">
                  <c:v>-0.13458754064305367</c:v>
                </c:pt>
                <c:pt idx="103">
                  <c:v>-0.13550919878055367</c:v>
                </c:pt>
                <c:pt idx="104">
                  <c:v>-0.13833712476991877</c:v>
                </c:pt>
                <c:pt idx="105">
                  <c:v>-0.1388550333500973</c:v>
                </c:pt>
                <c:pt idx="106">
                  <c:v>-0.13874385304860937</c:v>
                </c:pt>
                <c:pt idx="107">
                  <c:v>-0.13975537560556006</c:v>
                </c:pt>
                <c:pt idx="108">
                  <c:v>-0.13886534503846804</c:v>
                </c:pt>
                <c:pt idx="109">
                  <c:v>-0.13906052718037643</c:v>
                </c:pt>
                <c:pt idx="110">
                  <c:v>-0.13943898606501648</c:v>
                </c:pt>
                <c:pt idx="111">
                  <c:v>-0.14080873307118225</c:v>
                </c:pt>
                <c:pt idx="112">
                  <c:v>-0.14324730033236222</c:v>
                </c:pt>
                <c:pt idx="113">
                  <c:v>-0.14412961847752115</c:v>
                </c:pt>
                <c:pt idx="114">
                  <c:v>-0.14316360205592105</c:v>
                </c:pt>
                <c:pt idx="115">
                  <c:v>-0.14483826009028178</c:v>
                </c:pt>
                <c:pt idx="116">
                  <c:v>-0.14469420001704236</c:v>
                </c:pt>
                <c:pt idx="117">
                  <c:v>-0.14374452861756026</c:v>
                </c:pt>
                <c:pt idx="118">
                  <c:v>-0.1426993863516941</c:v>
                </c:pt>
                <c:pt idx="119">
                  <c:v>-0.14159979229992814</c:v>
                </c:pt>
                <c:pt idx="120">
                  <c:v>-0.1420604221548416</c:v>
                </c:pt>
                <c:pt idx="121">
                  <c:v>-0.14238409723050438</c:v>
                </c:pt>
                <c:pt idx="122">
                  <c:v>-0.14048650941072083</c:v>
                </c:pt>
                <c:pt idx="123">
                  <c:v>-0.14227378018904346</c:v>
                </c:pt>
                <c:pt idx="124">
                  <c:v>-0.1417215593946537</c:v>
                </c:pt>
                <c:pt idx="125">
                  <c:v>-0.14205572639978925</c:v>
                </c:pt>
                <c:pt idx="126">
                  <c:v>-0.14194757225155286</c:v>
                </c:pt>
                <c:pt idx="127">
                  <c:v>-0.14284223216910164</c:v>
                </c:pt>
                <c:pt idx="128">
                  <c:v>-0.14389964980271941</c:v>
                </c:pt>
                <c:pt idx="129">
                  <c:v>-0.1437548118468186</c:v>
                </c:pt>
                <c:pt idx="130">
                  <c:v>-0.14450374208931294</c:v>
                </c:pt>
                <c:pt idx="131">
                  <c:v>-0.14388141699218693</c:v>
                </c:pt>
                <c:pt idx="132">
                  <c:v>-0.14292040937596084</c:v>
                </c:pt>
                <c:pt idx="133">
                  <c:v>-0.14233148580115085</c:v>
                </c:pt>
                <c:pt idx="134">
                  <c:v>-0.14056423127165374</c:v>
                </c:pt>
                <c:pt idx="135">
                  <c:v>-0.1416480210245652</c:v>
                </c:pt>
                <c:pt idx="136">
                  <c:v>-0.14227805854363851</c:v>
                </c:pt>
                <c:pt idx="137">
                  <c:v>-0.14280894448324943</c:v>
                </c:pt>
                <c:pt idx="138">
                  <c:v>-0.14477664609215424</c:v>
                </c:pt>
                <c:pt idx="139">
                  <c:v>-0.1449640114620081</c:v>
                </c:pt>
                <c:pt idx="140">
                  <c:v>-0.14273683855564911</c:v>
                </c:pt>
                <c:pt idx="141">
                  <c:v>-0.14188888005655542</c:v>
                </c:pt>
                <c:pt idx="142">
                  <c:v>-0.14274513913275655</c:v>
                </c:pt>
                <c:pt idx="143">
                  <c:v>-0.14265937282681307</c:v>
                </c:pt>
                <c:pt idx="144">
                  <c:v>-0.14211251183363061</c:v>
                </c:pt>
                <c:pt idx="145">
                  <c:v>-0.14270281093264714</c:v>
                </c:pt>
                <c:pt idx="146">
                  <c:v>-0.14276149364127377</c:v>
                </c:pt>
                <c:pt idx="147">
                  <c:v>-0.14186032607128141</c:v>
                </c:pt>
                <c:pt idx="148">
                  <c:v>-0.14328110028237973</c:v>
                </c:pt>
                <c:pt idx="149">
                  <c:v>-0.14134518751225755</c:v>
                </c:pt>
                <c:pt idx="150">
                  <c:v>-0.14002268264783879</c:v>
                </c:pt>
                <c:pt idx="151">
                  <c:v>-0.14118502906259778</c:v>
                </c:pt>
                <c:pt idx="152">
                  <c:v>-0.14112467675218454</c:v>
                </c:pt>
                <c:pt idx="153">
                  <c:v>-0.14121695071058582</c:v>
                </c:pt>
                <c:pt idx="154">
                  <c:v>-0.14127725558913085</c:v>
                </c:pt>
                <c:pt idx="155">
                  <c:v>-0.14009401069279193</c:v>
                </c:pt>
                <c:pt idx="156">
                  <c:v>-0.13902878577349043</c:v>
                </c:pt>
                <c:pt idx="157">
                  <c:v>-0.13770259070963675</c:v>
                </c:pt>
                <c:pt idx="158">
                  <c:v>-0.13788759397240824</c:v>
                </c:pt>
                <c:pt idx="159">
                  <c:v>-0.13862618406741944</c:v>
                </c:pt>
                <c:pt idx="160">
                  <c:v>-0.13885618120133358</c:v>
                </c:pt>
                <c:pt idx="161">
                  <c:v>-0.13995263526335577</c:v>
                </c:pt>
                <c:pt idx="162">
                  <c:v>-0.1409309270527217</c:v>
                </c:pt>
                <c:pt idx="163">
                  <c:v>-0.14216541734057841</c:v>
                </c:pt>
                <c:pt idx="164">
                  <c:v>-0.14060543059328268</c:v>
                </c:pt>
                <c:pt idx="165">
                  <c:v>-0.14012381687942366</c:v>
                </c:pt>
                <c:pt idx="166">
                  <c:v>-0.1397929226732515</c:v>
                </c:pt>
                <c:pt idx="167">
                  <c:v>-0.13858858008147479</c:v>
                </c:pt>
                <c:pt idx="168">
                  <c:v>-0.13851273652258556</c:v>
                </c:pt>
                <c:pt idx="169">
                  <c:v>-0.13905109772477431</c:v>
                </c:pt>
                <c:pt idx="170">
                  <c:v>-0.13722036038149099</c:v>
                </c:pt>
                <c:pt idx="171">
                  <c:v>-0.13617076900628433</c:v>
                </c:pt>
                <c:pt idx="172">
                  <c:v>-0.13463750537411556</c:v>
                </c:pt>
                <c:pt idx="173">
                  <c:v>-0.13439454985349641</c:v>
                </c:pt>
                <c:pt idx="174">
                  <c:v>-0.13470461198269845</c:v>
                </c:pt>
                <c:pt idx="175">
                  <c:v>-0.13535292025778745</c:v>
                </c:pt>
                <c:pt idx="176">
                  <c:v>-0.13278226472718302</c:v>
                </c:pt>
                <c:pt idx="177">
                  <c:v>-0.13109152728912932</c:v>
                </c:pt>
                <c:pt idx="178">
                  <c:v>-0.13041481681074174</c:v>
                </c:pt>
                <c:pt idx="179">
                  <c:v>-0.1309462624464004</c:v>
                </c:pt>
                <c:pt idx="180">
                  <c:v>-0.12931551683657005</c:v>
                </c:pt>
                <c:pt idx="181">
                  <c:v>-0.12764501383394133</c:v>
                </c:pt>
                <c:pt idx="182">
                  <c:v>-0.12830277053738826</c:v>
                </c:pt>
                <c:pt idx="183">
                  <c:v>-0.12855324875243923</c:v>
                </c:pt>
                <c:pt idx="184">
                  <c:v>-0.12755040622757008</c:v>
                </c:pt>
                <c:pt idx="185">
                  <c:v>-0.12852186782775732</c:v>
                </c:pt>
                <c:pt idx="186">
                  <c:v>-0.12861568806511059</c:v>
                </c:pt>
                <c:pt idx="187">
                  <c:v>-0.13070257647501649</c:v>
                </c:pt>
                <c:pt idx="188">
                  <c:v>-0.1314745965514561</c:v>
                </c:pt>
                <c:pt idx="189">
                  <c:v>-0.13343848463806296</c:v>
                </c:pt>
                <c:pt idx="190">
                  <c:v>-0.13305865971558717</c:v>
                </c:pt>
                <c:pt idx="191">
                  <c:v>-0.13425097358532412</c:v>
                </c:pt>
                <c:pt idx="192">
                  <c:v>-0.13277235146651378</c:v>
                </c:pt>
                <c:pt idx="193">
                  <c:v>-0.13310619593494266</c:v>
                </c:pt>
                <c:pt idx="194">
                  <c:v>-0.13253726014981737</c:v>
                </c:pt>
                <c:pt idx="195">
                  <c:v>-0.13144137527022792</c:v>
                </c:pt>
                <c:pt idx="196">
                  <c:v>-0.132789502830434</c:v>
                </c:pt>
                <c:pt idx="197">
                  <c:v>-0.13163174782062015</c:v>
                </c:pt>
                <c:pt idx="198">
                  <c:v>-0.13115960150784645</c:v>
                </c:pt>
                <c:pt idx="199">
                  <c:v>-0.12997142369711412</c:v>
                </c:pt>
                <c:pt idx="200">
                  <c:v>-0.12880900139137452</c:v>
                </c:pt>
                <c:pt idx="201">
                  <c:v>-0.12910896053242027</c:v>
                </c:pt>
                <c:pt idx="202">
                  <c:v>-0.12819748127405717</c:v>
                </c:pt>
                <c:pt idx="203">
                  <c:v>-0.1289557271356756</c:v>
                </c:pt>
                <c:pt idx="204">
                  <c:v>-0.13003270567216418</c:v>
                </c:pt>
                <c:pt idx="205">
                  <c:v>-0.13025925925238369</c:v>
                </c:pt>
                <c:pt idx="206">
                  <c:v>-0.13046386136352339</c:v>
                </c:pt>
                <c:pt idx="207">
                  <c:v>-0.13000204571189045</c:v>
                </c:pt>
                <c:pt idx="208">
                  <c:v>-0.12933141599913256</c:v>
                </c:pt>
                <c:pt idx="209">
                  <c:v>-0.12804029205940992</c:v>
                </c:pt>
                <c:pt idx="210">
                  <c:v>-0.12819833504769917</c:v>
                </c:pt>
                <c:pt idx="211">
                  <c:v>-0.12703519177753719</c:v>
                </c:pt>
                <c:pt idx="212">
                  <c:v>-0.12712760803157153</c:v>
                </c:pt>
                <c:pt idx="213">
                  <c:v>-0.12660145579251036</c:v>
                </c:pt>
                <c:pt idx="214">
                  <c:v>-0.12521724206619922</c:v>
                </c:pt>
                <c:pt idx="215">
                  <c:v>-0.125646652264777</c:v>
                </c:pt>
                <c:pt idx="216">
                  <c:v>-0.12646220531080132</c:v>
                </c:pt>
                <c:pt idx="217">
                  <c:v>-0.1266309014969238</c:v>
                </c:pt>
                <c:pt idx="218">
                  <c:v>-0.12650145992579098</c:v>
                </c:pt>
                <c:pt idx="219">
                  <c:v>-0.12618586724063618</c:v>
                </c:pt>
                <c:pt idx="220">
                  <c:v>-0.12673823033063059</c:v>
                </c:pt>
                <c:pt idx="221">
                  <c:v>-0.12408669397657945</c:v>
                </c:pt>
                <c:pt idx="222">
                  <c:v>-0.12316864066114874</c:v>
                </c:pt>
                <c:pt idx="223">
                  <c:v>-0.12195311363460348</c:v>
                </c:pt>
                <c:pt idx="224">
                  <c:v>-0.12164223567725685</c:v>
                </c:pt>
                <c:pt idx="225">
                  <c:v>-0.12131711867276351</c:v>
                </c:pt>
                <c:pt idx="226">
                  <c:v>-0.12019011848695982</c:v>
                </c:pt>
                <c:pt idx="227">
                  <c:v>-0.12005845710434926</c:v>
                </c:pt>
                <c:pt idx="228">
                  <c:v>-0.12092610931551917</c:v>
                </c:pt>
                <c:pt idx="229">
                  <c:v>-0.12263557285552906</c:v>
                </c:pt>
                <c:pt idx="230">
                  <c:v>-0.12418188025176846</c:v>
                </c:pt>
                <c:pt idx="231">
                  <c:v>-0.12407310000286031</c:v>
                </c:pt>
                <c:pt idx="232">
                  <c:v>-0.12395457724801417</c:v>
                </c:pt>
                <c:pt idx="233">
                  <c:v>-0.12368875956644843</c:v>
                </c:pt>
                <c:pt idx="234">
                  <c:v>-0.12346923538925125</c:v>
                </c:pt>
                <c:pt idx="235">
                  <c:v>-0.12305118986654406</c:v>
                </c:pt>
                <c:pt idx="236">
                  <c:v>-0.12283912197919733</c:v>
                </c:pt>
                <c:pt idx="237">
                  <c:v>-0.12249396026675186</c:v>
                </c:pt>
                <c:pt idx="238">
                  <c:v>-0.12614066466923646</c:v>
                </c:pt>
                <c:pt idx="239">
                  <c:v>-0.12617026215565375</c:v>
                </c:pt>
                <c:pt idx="240">
                  <c:v>-0.12732783692436556</c:v>
                </c:pt>
                <c:pt idx="241">
                  <c:v>-0.12786210001306131</c:v>
                </c:pt>
                <c:pt idx="242">
                  <c:v>-0.12719251380143248</c:v>
                </c:pt>
                <c:pt idx="243">
                  <c:v>-0.12777051855994159</c:v>
                </c:pt>
                <c:pt idx="244">
                  <c:v>-0.12556321960678929</c:v>
                </c:pt>
                <c:pt idx="245">
                  <c:v>-0.12574763471437223</c:v>
                </c:pt>
                <c:pt idx="246">
                  <c:v>-0.12614871860063204</c:v>
                </c:pt>
                <c:pt idx="247">
                  <c:v>-0.12445023079516204</c:v>
                </c:pt>
                <c:pt idx="248">
                  <c:v>-0.12354199587666415</c:v>
                </c:pt>
                <c:pt idx="249">
                  <c:v>-0.12372235081623728</c:v>
                </c:pt>
                <c:pt idx="250">
                  <c:v>-0.12515393949351505</c:v>
                </c:pt>
                <c:pt idx="251">
                  <c:v>-0.12551384303091595</c:v>
                </c:pt>
                <c:pt idx="252">
                  <c:v>-0.12463170512685906</c:v>
                </c:pt>
                <c:pt idx="253">
                  <c:v>-0.12538812960470125</c:v>
                </c:pt>
                <c:pt idx="254">
                  <c:v>-0.12435269189927567</c:v>
                </c:pt>
                <c:pt idx="255">
                  <c:v>-0.12419434534700713</c:v>
                </c:pt>
                <c:pt idx="256">
                  <c:v>-0.12334400576807525</c:v>
                </c:pt>
                <c:pt idx="257">
                  <c:v>-0.1224868075408807</c:v>
                </c:pt>
                <c:pt idx="258">
                  <c:v>-0.12392871739290001</c:v>
                </c:pt>
                <c:pt idx="259">
                  <c:v>-0.12546800487248788</c:v>
                </c:pt>
                <c:pt idx="260">
                  <c:v>-0.12603215003881019</c:v>
                </c:pt>
                <c:pt idx="261">
                  <c:v>-0.1259609737758467</c:v>
                </c:pt>
                <c:pt idx="262">
                  <c:v>-0.12745325627298598</c:v>
                </c:pt>
                <c:pt idx="263">
                  <c:v>-0.1271917833506393</c:v>
                </c:pt>
                <c:pt idx="264">
                  <c:v>-0.12661967911665784</c:v>
                </c:pt>
                <c:pt idx="265">
                  <c:v>-0.12582443639705332</c:v>
                </c:pt>
                <c:pt idx="266">
                  <c:v>-0.12477487348095906</c:v>
                </c:pt>
                <c:pt idx="267">
                  <c:v>-0.12642209692216966</c:v>
                </c:pt>
                <c:pt idx="268">
                  <c:v>-0.12555371426019235</c:v>
                </c:pt>
                <c:pt idx="269">
                  <c:v>-0.12572397569800842</c:v>
                </c:pt>
                <c:pt idx="270">
                  <c:v>-0.12594021758985718</c:v>
                </c:pt>
                <c:pt idx="271">
                  <c:v>-0.12282891464093382</c:v>
                </c:pt>
                <c:pt idx="272">
                  <c:v>-0.12199461652018329</c:v>
                </c:pt>
                <c:pt idx="273">
                  <c:v>-0.12107976959910616</c:v>
                </c:pt>
                <c:pt idx="274">
                  <c:v>-0.12127790200327127</c:v>
                </c:pt>
                <c:pt idx="275">
                  <c:v>-0.11977212039613505</c:v>
                </c:pt>
                <c:pt idx="276">
                  <c:v>-0.11795010103043069</c:v>
                </c:pt>
                <c:pt idx="277">
                  <c:v>-0.11777664268461763</c:v>
                </c:pt>
                <c:pt idx="278">
                  <c:v>-0.11919444766071763</c:v>
                </c:pt>
                <c:pt idx="279">
                  <c:v>-0.11865431250659242</c:v>
                </c:pt>
                <c:pt idx="280">
                  <c:v>-0.11847623429673604</c:v>
                </c:pt>
                <c:pt idx="281">
                  <c:v>-0.11973032343297518</c:v>
                </c:pt>
                <c:pt idx="282">
                  <c:v>-0.11979271531376412</c:v>
                </c:pt>
                <c:pt idx="283">
                  <c:v>-0.11846340871929328</c:v>
                </c:pt>
                <c:pt idx="284">
                  <c:v>-0.1187392440116497</c:v>
                </c:pt>
                <c:pt idx="285">
                  <c:v>-0.11894948102883518</c:v>
                </c:pt>
                <c:pt idx="286">
                  <c:v>-0.11841979985871376</c:v>
                </c:pt>
                <c:pt idx="287">
                  <c:v>-0.11815907635990186</c:v>
                </c:pt>
                <c:pt idx="288">
                  <c:v>-0.11783982193443876</c:v>
                </c:pt>
                <c:pt idx="289">
                  <c:v>-0.11830833496600235</c:v>
                </c:pt>
                <c:pt idx="290">
                  <c:v>-0.11899176179707638</c:v>
                </c:pt>
                <c:pt idx="291">
                  <c:v>-0.12077501035290084</c:v>
                </c:pt>
                <c:pt idx="292">
                  <c:v>-0.12152528766046089</c:v>
                </c:pt>
                <c:pt idx="293">
                  <c:v>-0.12040044088152513</c:v>
                </c:pt>
                <c:pt idx="294">
                  <c:v>-0.12028797043319628</c:v>
                </c:pt>
                <c:pt idx="295">
                  <c:v>-0.11890737101535365</c:v>
                </c:pt>
                <c:pt idx="296">
                  <c:v>-0.1182145621605315</c:v>
                </c:pt>
                <c:pt idx="297">
                  <c:v>-0.11835932422543749</c:v>
                </c:pt>
                <c:pt idx="298">
                  <c:v>-0.11645594971760431</c:v>
                </c:pt>
                <c:pt idx="299">
                  <c:v>-0.11570088179124127</c:v>
                </c:pt>
                <c:pt idx="300">
                  <c:v>-0.11480482737673015</c:v>
                </c:pt>
                <c:pt idx="301">
                  <c:v>-0.11434472875878043</c:v>
                </c:pt>
                <c:pt idx="302">
                  <c:v>-0.11567530652735059</c:v>
                </c:pt>
                <c:pt idx="303">
                  <c:v>-0.11594410293029966</c:v>
                </c:pt>
                <c:pt idx="304">
                  <c:v>-0.11499116821823918</c:v>
                </c:pt>
                <c:pt idx="305">
                  <c:v>-0.11517107729824261</c:v>
                </c:pt>
                <c:pt idx="306">
                  <c:v>-0.1155151670504182</c:v>
                </c:pt>
                <c:pt idx="307">
                  <c:v>-0.11520224952269587</c:v>
                </c:pt>
                <c:pt idx="308">
                  <c:v>-0.11491556181866258</c:v>
                </c:pt>
                <c:pt idx="309">
                  <c:v>-0.11457146258010198</c:v>
                </c:pt>
                <c:pt idx="310">
                  <c:v>-0.11165191719211975</c:v>
                </c:pt>
                <c:pt idx="311">
                  <c:v>-0.11131989410748133</c:v>
                </c:pt>
                <c:pt idx="312">
                  <c:v>-0.10960113392107473</c:v>
                </c:pt>
                <c:pt idx="313">
                  <c:v>-0.1085227419148822</c:v>
                </c:pt>
                <c:pt idx="314">
                  <c:v>-0.10931753877491701</c:v>
                </c:pt>
                <c:pt idx="315">
                  <c:v>-0.10917031025280721</c:v>
                </c:pt>
                <c:pt idx="316">
                  <c:v>-0.10830302801021219</c:v>
                </c:pt>
                <c:pt idx="317">
                  <c:v>-0.10967286039374358</c:v>
                </c:pt>
                <c:pt idx="318">
                  <c:v>-0.11042197087733996</c:v>
                </c:pt>
                <c:pt idx="319">
                  <c:v>-0.11001395245179424</c:v>
                </c:pt>
                <c:pt idx="320">
                  <c:v>-0.11097225645147546</c:v>
                </c:pt>
                <c:pt idx="321">
                  <c:v>-0.11056166721861871</c:v>
                </c:pt>
                <c:pt idx="322">
                  <c:v>-0.10858226891076583</c:v>
                </c:pt>
                <c:pt idx="323">
                  <c:v>-0.10877260351564644</c:v>
                </c:pt>
                <c:pt idx="324">
                  <c:v>-0.11015332625636631</c:v>
                </c:pt>
                <c:pt idx="325">
                  <c:v>-0.10915415495814784</c:v>
                </c:pt>
                <c:pt idx="326">
                  <c:v>-0.10872612977016161</c:v>
                </c:pt>
                <c:pt idx="327">
                  <c:v>-0.11056240715576848</c:v>
                </c:pt>
                <c:pt idx="328">
                  <c:v>-0.11118098513523478</c:v>
                </c:pt>
                <c:pt idx="329">
                  <c:v>-0.11127041318148656</c:v>
                </c:pt>
                <c:pt idx="330">
                  <c:v>-0.11127494766819268</c:v>
                </c:pt>
                <c:pt idx="331">
                  <c:v>-0.11150471712913657</c:v>
                </c:pt>
                <c:pt idx="332">
                  <c:v>-0.11267985117584089</c:v>
                </c:pt>
                <c:pt idx="333">
                  <c:v>-0.11287937807696835</c:v>
                </c:pt>
                <c:pt idx="334">
                  <c:v>-0.11264190568044796</c:v>
                </c:pt>
                <c:pt idx="335">
                  <c:v>-0.11206129216913041</c:v>
                </c:pt>
                <c:pt idx="336">
                  <c:v>-0.11090888747416727</c:v>
                </c:pt>
                <c:pt idx="337">
                  <c:v>-0.11203858179013082</c:v>
                </c:pt>
                <c:pt idx="338">
                  <c:v>-0.11352486889903446</c:v>
                </c:pt>
                <c:pt idx="339">
                  <c:v>-0.11443385324108135</c:v>
                </c:pt>
                <c:pt idx="340">
                  <c:v>-0.11424846103699338</c:v>
                </c:pt>
                <c:pt idx="341">
                  <c:v>-0.11424592817516555</c:v>
                </c:pt>
                <c:pt idx="342">
                  <c:v>-0.11508936167390971</c:v>
                </c:pt>
                <c:pt idx="343">
                  <c:v>-0.11570803451711242</c:v>
                </c:pt>
                <c:pt idx="344">
                  <c:v>-0.11717403975872287</c:v>
                </c:pt>
                <c:pt idx="345">
                  <c:v>-0.11706105704620029</c:v>
                </c:pt>
                <c:pt idx="346">
                  <c:v>-0.11482053681184823</c:v>
                </c:pt>
                <c:pt idx="347">
                  <c:v>-0.11476192050783141</c:v>
                </c:pt>
                <c:pt idx="348">
                  <c:v>-0.11630969829201376</c:v>
                </c:pt>
                <c:pt idx="349">
                  <c:v>-0.11627308088895916</c:v>
                </c:pt>
                <c:pt idx="350">
                  <c:v>-0.11629329635162833</c:v>
                </c:pt>
                <c:pt idx="351">
                  <c:v>-0.11515349904749428</c:v>
                </c:pt>
                <c:pt idx="352">
                  <c:v>-0.11434570585529968</c:v>
                </c:pt>
                <c:pt idx="353">
                  <c:v>-0.11761775540905717</c:v>
                </c:pt>
                <c:pt idx="354">
                  <c:v>-0.11832276374063611</c:v>
                </c:pt>
                <c:pt idx="355">
                  <c:v>-0.11797916727988422</c:v>
                </c:pt>
                <c:pt idx="356">
                  <c:v>-0.11576166098848262</c:v>
                </c:pt>
                <c:pt idx="357">
                  <c:v>-0.11638602565597012</c:v>
                </c:pt>
                <c:pt idx="358">
                  <c:v>-0.11670474884448367</c:v>
                </c:pt>
                <c:pt idx="359">
                  <c:v>-0.11719075474942997</c:v>
                </c:pt>
                <c:pt idx="360">
                  <c:v>-0.11783144546632229</c:v>
                </c:pt>
                <c:pt idx="361">
                  <c:v>-0.11922660646806094</c:v>
                </c:pt>
                <c:pt idx="362">
                  <c:v>-0.1195738077508679</c:v>
                </c:pt>
                <c:pt idx="363">
                  <c:v>-0.1185684323641425</c:v>
                </c:pt>
                <c:pt idx="364">
                  <c:v>-0.11820587264207916</c:v>
                </c:pt>
                <c:pt idx="365">
                  <c:v>-0.11697314681975968</c:v>
                </c:pt>
                <c:pt idx="366">
                  <c:v>-0.11681604298247805</c:v>
                </c:pt>
                <c:pt idx="367">
                  <c:v>-0.11437762750327352</c:v>
                </c:pt>
                <c:pt idx="368">
                  <c:v>-0.11381928799775665</c:v>
                </c:pt>
                <c:pt idx="369">
                  <c:v>-0.11466358475652783</c:v>
                </c:pt>
                <c:pt idx="370">
                  <c:v>-0.11419458791989712</c:v>
                </c:pt>
                <c:pt idx="371">
                  <c:v>-0.11236137463303919</c:v>
                </c:pt>
                <c:pt idx="372">
                  <c:v>-0.11256563523471641</c:v>
                </c:pt>
                <c:pt idx="373">
                  <c:v>-0.11187166904230139</c:v>
                </c:pt>
                <c:pt idx="374">
                  <c:v>-0.11193491469673233</c:v>
                </c:pt>
                <c:pt idx="375">
                  <c:v>-0.10997288593941335</c:v>
                </c:pt>
                <c:pt idx="376">
                  <c:v>-0.10786256618609968</c:v>
                </c:pt>
                <c:pt idx="377">
                  <c:v>-0.10329683137166512</c:v>
                </c:pt>
                <c:pt idx="378">
                  <c:v>-0.10423776582084088</c:v>
                </c:pt>
                <c:pt idx="379">
                  <c:v>-0.10591231001870938</c:v>
                </c:pt>
                <c:pt idx="380">
                  <c:v>-0.10479581124876347</c:v>
                </c:pt>
                <c:pt idx="381">
                  <c:v>-0.10336070312679624</c:v>
                </c:pt>
                <c:pt idx="382">
                  <c:v>-0.10067483558577806</c:v>
                </c:pt>
                <c:pt idx="383">
                  <c:v>-9.660482072310117E-2</c:v>
                </c:pt>
                <c:pt idx="384">
                  <c:v>-9.8095092109019788E-2</c:v>
                </c:pt>
                <c:pt idx="385">
                  <c:v>-9.8218215755181859E-2</c:v>
                </c:pt>
                <c:pt idx="386">
                  <c:v>-9.835496183418968E-2</c:v>
                </c:pt>
                <c:pt idx="387">
                  <c:v>-9.972026921741417E-2</c:v>
                </c:pt>
                <c:pt idx="388">
                  <c:v>-9.960777979632951E-2</c:v>
                </c:pt>
                <c:pt idx="389">
                  <c:v>-9.855368239354334E-2</c:v>
                </c:pt>
                <c:pt idx="390">
                  <c:v>-9.827173787643062E-2</c:v>
                </c:pt>
                <c:pt idx="391">
                  <c:v>-9.6052637874208813E-2</c:v>
                </c:pt>
                <c:pt idx="392">
                  <c:v>-9.5809321871399789E-2</c:v>
                </c:pt>
                <c:pt idx="393">
                  <c:v>-9.5935082729511123E-2</c:v>
                </c:pt>
                <c:pt idx="394">
                  <c:v>-9.635709355647748E-2</c:v>
                </c:pt>
                <c:pt idx="395">
                  <c:v>-9.7192122127992775E-2</c:v>
                </c:pt>
                <c:pt idx="396">
                  <c:v>-9.6709464913018905E-2</c:v>
                </c:pt>
                <c:pt idx="397">
                  <c:v>-9.6971174994720855E-2</c:v>
                </c:pt>
                <c:pt idx="398">
                  <c:v>-9.7510352025082625E-2</c:v>
                </c:pt>
                <c:pt idx="399">
                  <c:v>-9.9541185451911929E-2</c:v>
                </c:pt>
                <c:pt idx="400">
                  <c:v>-0.10155370069087155</c:v>
                </c:pt>
                <c:pt idx="401">
                  <c:v>-0.10166731899043668</c:v>
                </c:pt>
                <c:pt idx="402">
                  <c:v>-0.10131266141777928</c:v>
                </c:pt>
                <c:pt idx="403">
                  <c:v>-0.10084825598607949</c:v>
                </c:pt>
                <c:pt idx="404">
                  <c:v>-9.9839323209195641E-2</c:v>
                </c:pt>
                <c:pt idx="405">
                  <c:v>-9.9846694121666246E-2</c:v>
                </c:pt>
                <c:pt idx="406">
                  <c:v>-9.9982045703711719E-2</c:v>
                </c:pt>
                <c:pt idx="407">
                  <c:v>-9.7890850480098379E-2</c:v>
                </c:pt>
                <c:pt idx="408">
                  <c:v>-9.8850492058474515E-2</c:v>
                </c:pt>
                <c:pt idx="409">
                  <c:v>-9.8642655093854614E-2</c:v>
                </c:pt>
                <c:pt idx="410">
                  <c:v>-9.7929716153728918E-2</c:v>
                </c:pt>
                <c:pt idx="411">
                  <c:v>-9.8248249614783845E-2</c:v>
                </c:pt>
                <c:pt idx="412">
                  <c:v>-9.7864914733989394E-2</c:v>
                </c:pt>
                <c:pt idx="413">
                  <c:v>-9.897783714100683E-2</c:v>
                </c:pt>
                <c:pt idx="414">
                  <c:v>-0.10003703821291765</c:v>
                </c:pt>
                <c:pt idx="415">
                  <c:v>-9.8161487239579515E-2</c:v>
                </c:pt>
                <c:pt idx="416">
                  <c:v>-9.9366759495993051E-2</c:v>
                </c:pt>
                <c:pt idx="417">
                  <c:v>-9.9907919178491511E-2</c:v>
                </c:pt>
                <c:pt idx="418">
                  <c:v>-9.8447283224473381E-2</c:v>
                </c:pt>
                <c:pt idx="419">
                  <c:v>-9.8039179421562039E-2</c:v>
                </c:pt>
                <c:pt idx="420">
                  <c:v>-9.9323966463572333E-2</c:v>
                </c:pt>
                <c:pt idx="421">
                  <c:v>-9.9219208437176576E-2</c:v>
                </c:pt>
                <c:pt idx="422">
                  <c:v>-9.9364890680334383E-2</c:v>
                </c:pt>
                <c:pt idx="423">
                  <c:v>-0.10075262385133499</c:v>
                </c:pt>
                <c:pt idx="424">
                  <c:v>-0.10268518793149894</c:v>
                </c:pt>
                <c:pt idx="425">
                  <c:v>-0.10279109380911677</c:v>
                </c:pt>
                <c:pt idx="426">
                  <c:v>-0.10209295361221393</c:v>
                </c:pt>
                <c:pt idx="427">
                  <c:v>-0.10306586662761674</c:v>
                </c:pt>
                <c:pt idx="428">
                  <c:v>-0.10221864806568703</c:v>
                </c:pt>
                <c:pt idx="429">
                  <c:v>-0.10346187530387851</c:v>
                </c:pt>
                <c:pt idx="430">
                  <c:v>-0.10322876663931879</c:v>
                </c:pt>
                <c:pt idx="431">
                  <c:v>-0.1039230933139379</c:v>
                </c:pt>
                <c:pt idx="432">
                  <c:v>-0.10728825162701128</c:v>
                </c:pt>
                <c:pt idx="433">
                  <c:v>-0.10810424104624872</c:v>
                </c:pt>
                <c:pt idx="434">
                  <c:v>-0.10871288679227575</c:v>
                </c:pt>
                <c:pt idx="435">
                  <c:v>-0.1079606078598232</c:v>
                </c:pt>
                <c:pt idx="436">
                  <c:v>-0.10920990637725936</c:v>
                </c:pt>
                <c:pt idx="437">
                  <c:v>-0.10991091145906751</c:v>
                </c:pt>
                <c:pt idx="438">
                  <c:v>-0.11102907983081423</c:v>
                </c:pt>
                <c:pt idx="439">
                  <c:v>-0.11167072867146999</c:v>
                </c:pt>
                <c:pt idx="440">
                  <c:v>-0.11048445762187953</c:v>
                </c:pt>
                <c:pt idx="441">
                  <c:v>-0.11044455793347652</c:v>
                </c:pt>
                <c:pt idx="442">
                  <c:v>-0.1107520302825975</c:v>
                </c:pt>
                <c:pt idx="443">
                  <c:v>-0.10992139390216948</c:v>
                </c:pt>
                <c:pt idx="444">
                  <c:v>-0.10895734115995026</c:v>
                </c:pt>
                <c:pt idx="445">
                  <c:v>-0.11019214449815706</c:v>
                </c:pt>
                <c:pt idx="446">
                  <c:v>-0.109010796876575</c:v>
                </c:pt>
                <c:pt idx="447">
                  <c:v>-0.10902026427766032</c:v>
                </c:pt>
                <c:pt idx="448">
                  <c:v>-0.10904482449957698</c:v>
                </c:pt>
                <c:pt idx="449">
                  <c:v>-0.10803610990926416</c:v>
                </c:pt>
                <c:pt idx="450">
                  <c:v>-0.10678285557392542</c:v>
                </c:pt>
                <c:pt idx="451">
                  <c:v>-0.1084767899199619</c:v>
                </c:pt>
                <c:pt idx="452">
                  <c:v>-0.10824381406465022</c:v>
                </c:pt>
                <c:pt idx="453">
                  <c:v>-0.10747903209146159</c:v>
                </c:pt>
                <c:pt idx="454">
                  <c:v>-0.10699643179472673</c:v>
                </c:pt>
                <c:pt idx="455">
                  <c:v>-0.10755673497963869</c:v>
                </c:pt>
                <c:pt idx="456">
                  <c:v>-0.10863488982650438</c:v>
                </c:pt>
                <c:pt idx="457">
                  <c:v>-0.10748561563491421</c:v>
                </c:pt>
                <c:pt idx="458">
                  <c:v>-0.11011687012165794</c:v>
                </c:pt>
                <c:pt idx="459">
                  <c:v>-0.11147875292392939</c:v>
                </c:pt>
                <c:pt idx="460">
                  <c:v>-0.11279606874184367</c:v>
                </c:pt>
                <c:pt idx="461">
                  <c:v>-0.11326867988691447</c:v>
                </c:pt>
                <c:pt idx="462">
                  <c:v>-0.11369735014832827</c:v>
                </c:pt>
                <c:pt idx="463">
                  <c:v>-0.10933704275956302</c:v>
                </c:pt>
                <c:pt idx="464">
                  <c:v>-0.10829458513748591</c:v>
                </c:pt>
                <c:pt idx="465">
                  <c:v>-0.10901032255787868</c:v>
                </c:pt>
                <c:pt idx="466">
                  <c:v>-0.10913276318512999</c:v>
                </c:pt>
                <c:pt idx="467">
                  <c:v>-0.10746843581186738</c:v>
                </c:pt>
                <c:pt idx="468">
                  <c:v>-0.10658769240477284</c:v>
                </c:pt>
                <c:pt idx="469">
                  <c:v>-0.10555612513987001</c:v>
                </c:pt>
                <c:pt idx="470">
                  <c:v>-0.10610539567200306</c:v>
                </c:pt>
                <c:pt idx="471">
                  <c:v>-0.10659814638874821</c:v>
                </c:pt>
                <c:pt idx="472">
                  <c:v>-0.10579938422444002</c:v>
                </c:pt>
                <c:pt idx="473">
                  <c:v>-0.10440536158759528</c:v>
                </c:pt>
                <c:pt idx="474">
                  <c:v>-0.1053685415834309</c:v>
                </c:pt>
                <c:pt idx="475">
                  <c:v>-0.10554080464611104</c:v>
                </c:pt>
                <c:pt idx="476">
                  <c:v>-0.10478966407850976</c:v>
                </c:pt>
                <c:pt idx="477">
                  <c:v>-0.10530039147369052</c:v>
                </c:pt>
                <c:pt idx="478">
                  <c:v>-0.10543577151486261</c:v>
                </c:pt>
                <c:pt idx="479">
                  <c:v>-0.10667514728527294</c:v>
                </c:pt>
                <c:pt idx="480">
                  <c:v>-0.10688133362083363</c:v>
                </c:pt>
                <c:pt idx="481">
                  <c:v>-0.10748685834988692</c:v>
                </c:pt>
                <c:pt idx="482">
                  <c:v>-0.10932425512760346</c:v>
                </c:pt>
                <c:pt idx="483">
                  <c:v>-0.11005553122838307</c:v>
                </c:pt>
                <c:pt idx="484">
                  <c:v>-0.10905868409176378</c:v>
                </c:pt>
                <c:pt idx="485">
                  <c:v>-0.10706800648540593</c:v>
                </c:pt>
                <c:pt idx="486">
                  <c:v>-0.10540964604129499</c:v>
                </c:pt>
                <c:pt idx="487">
                  <c:v>-0.1049683683890521</c:v>
                </c:pt>
                <c:pt idx="488">
                  <c:v>-0.1053624797905286</c:v>
                </c:pt>
                <c:pt idx="489">
                  <c:v>-0.10611453105002511</c:v>
                </c:pt>
                <c:pt idx="490">
                  <c:v>-0.10685522712000761</c:v>
                </c:pt>
                <c:pt idx="491">
                  <c:v>-0.10627222304248107</c:v>
                </c:pt>
                <c:pt idx="492">
                  <c:v>-0.10716413191158836</c:v>
                </c:pt>
                <c:pt idx="493">
                  <c:v>-0.10790635528778125</c:v>
                </c:pt>
                <c:pt idx="494">
                  <c:v>-0.10746635829599427</c:v>
                </c:pt>
                <c:pt idx="495">
                  <c:v>-0.10660280419831736</c:v>
                </c:pt>
                <c:pt idx="496">
                  <c:v>-0.10784102263109219</c:v>
                </c:pt>
                <c:pt idx="497">
                  <c:v>-0.10888816652185085</c:v>
                </c:pt>
                <c:pt idx="498">
                  <c:v>-0.10871460382593057</c:v>
                </c:pt>
                <c:pt idx="499">
                  <c:v>-0.10948207992930747</c:v>
                </c:pt>
                <c:pt idx="500">
                  <c:v>-0.10938391493272093</c:v>
                </c:pt>
                <c:pt idx="501">
                  <c:v>-0.10972264488370342</c:v>
                </c:pt>
                <c:pt idx="502">
                  <c:v>-0.11139409652369636</c:v>
                </c:pt>
                <c:pt idx="503">
                  <c:v>-0.11231468270096912</c:v>
                </c:pt>
                <c:pt idx="504">
                  <c:v>-0.11367482001043072</c:v>
                </c:pt>
                <c:pt idx="505">
                  <c:v>-0.11471318900537142</c:v>
                </c:pt>
                <c:pt idx="506">
                  <c:v>-0.11428179615467116</c:v>
                </c:pt>
                <c:pt idx="507">
                  <c:v>-0.11554752507161936</c:v>
                </c:pt>
                <c:pt idx="508">
                  <c:v>-0.11656988106750532</c:v>
                </c:pt>
                <c:pt idx="509">
                  <c:v>-0.1173006733632036</c:v>
                </c:pt>
                <c:pt idx="510">
                  <c:v>-0.11825665320128564</c:v>
                </c:pt>
                <c:pt idx="511">
                  <c:v>-0.11777134928802013</c:v>
                </c:pt>
                <c:pt idx="512">
                  <c:v>-0.11835674393174145</c:v>
                </c:pt>
                <c:pt idx="513">
                  <c:v>-0.11750944947883113</c:v>
                </c:pt>
                <c:pt idx="514">
                  <c:v>-0.11887497504865507</c:v>
                </c:pt>
                <c:pt idx="515">
                  <c:v>-0.11913966385174035</c:v>
                </c:pt>
                <c:pt idx="516">
                  <c:v>-0.12034047751242838</c:v>
                </c:pt>
                <c:pt idx="517">
                  <c:v>-0.11990079357099148</c:v>
                </c:pt>
                <c:pt idx="518">
                  <c:v>-0.1197361196073814</c:v>
                </c:pt>
                <c:pt idx="519">
                  <c:v>-0.1193021559493701</c:v>
                </c:pt>
                <c:pt idx="520">
                  <c:v>-0.12049389115030351</c:v>
                </c:pt>
                <c:pt idx="521">
                  <c:v>-0.12112258160428269</c:v>
                </c:pt>
                <c:pt idx="522">
                  <c:v>-0.12088604835876993</c:v>
                </c:pt>
                <c:pt idx="523">
                  <c:v>-0.12225726575289286</c:v>
                </c:pt>
                <c:pt idx="524">
                  <c:v>-0.12238134752280416</c:v>
                </c:pt>
                <c:pt idx="525">
                  <c:v>-0.12112683149976533</c:v>
                </c:pt>
                <c:pt idx="526">
                  <c:v>-0.12197694340571275</c:v>
                </c:pt>
                <c:pt idx="527">
                  <c:v>-0.12250279208080883</c:v>
                </c:pt>
                <c:pt idx="528">
                  <c:v>-0.12188354056881678</c:v>
                </c:pt>
                <c:pt idx="529">
                  <c:v>-0.12244983914200702</c:v>
                </c:pt>
                <c:pt idx="530">
                  <c:v>-0.12380607755180506</c:v>
                </c:pt>
                <c:pt idx="531">
                  <c:v>-0.1241450067166312</c:v>
                </c:pt>
                <c:pt idx="532">
                  <c:v>-0.12383938421039886</c:v>
                </c:pt>
                <c:pt idx="533">
                  <c:v>-0.12301339615314077</c:v>
                </c:pt>
                <c:pt idx="534">
                  <c:v>-0.12304510910090016</c:v>
                </c:pt>
                <c:pt idx="535">
                  <c:v>-0.12338409518396531</c:v>
                </c:pt>
                <c:pt idx="536">
                  <c:v>-0.1246070500412344</c:v>
                </c:pt>
                <c:pt idx="537">
                  <c:v>-0.12552072065194864</c:v>
                </c:pt>
                <c:pt idx="538">
                  <c:v>-0.12853839309100579</c:v>
                </c:pt>
                <c:pt idx="539">
                  <c:v>-0.13172996024904648</c:v>
                </c:pt>
                <c:pt idx="540">
                  <c:v>-0.13299260609447572</c:v>
                </c:pt>
                <c:pt idx="541">
                  <c:v>-0.13403106046679625</c:v>
                </c:pt>
                <c:pt idx="542">
                  <c:v>-0.13413248877597539</c:v>
                </c:pt>
                <c:pt idx="543">
                  <c:v>-0.13361620236571525</c:v>
                </c:pt>
                <c:pt idx="544">
                  <c:v>-0.13301229980659457</c:v>
                </c:pt>
                <c:pt idx="545">
                  <c:v>-0.13432020514166254</c:v>
                </c:pt>
                <c:pt idx="546">
                  <c:v>-0.13546614961603609</c:v>
                </c:pt>
                <c:pt idx="547">
                  <c:v>-0.13505120613758947</c:v>
                </c:pt>
                <c:pt idx="548">
                  <c:v>-0.13595571291116926</c:v>
                </c:pt>
                <c:pt idx="549">
                  <c:v>-0.13764694364066088</c:v>
                </c:pt>
                <c:pt idx="550">
                  <c:v>-0.13769578897959889</c:v>
                </c:pt>
                <c:pt idx="551">
                  <c:v>-0.13837459594661539</c:v>
                </c:pt>
                <c:pt idx="552">
                  <c:v>-0.13875700116277301</c:v>
                </c:pt>
                <c:pt idx="553">
                  <c:v>-0.13863604040983546</c:v>
                </c:pt>
                <c:pt idx="554">
                  <c:v>-0.13799871735565716</c:v>
                </c:pt>
                <c:pt idx="555">
                  <c:v>-0.13774154176066133</c:v>
                </c:pt>
                <c:pt idx="556">
                  <c:v>-0.13846935533497629</c:v>
                </c:pt>
                <c:pt idx="557">
                  <c:v>-0.14073385712242725</c:v>
                </c:pt>
                <c:pt idx="558">
                  <c:v>-0.13945195393807808</c:v>
                </c:pt>
                <c:pt idx="559">
                  <c:v>-0.13823862775025475</c:v>
                </c:pt>
                <c:pt idx="560">
                  <c:v>-0.13720078999223517</c:v>
                </c:pt>
                <c:pt idx="561">
                  <c:v>-0.13539601685417324</c:v>
                </c:pt>
                <c:pt idx="562">
                  <c:v>-0.13628621817601072</c:v>
                </c:pt>
                <c:pt idx="563">
                  <c:v>-0.13695176319238556</c:v>
                </c:pt>
                <c:pt idx="564">
                  <c:v>-0.13780729181780771</c:v>
                </c:pt>
                <c:pt idx="565">
                  <c:v>-0.13822960620872493</c:v>
                </c:pt>
                <c:pt idx="566">
                  <c:v>-0.13768511680902407</c:v>
                </c:pt>
                <c:pt idx="567">
                  <c:v>-0.13702283510525604</c:v>
                </c:pt>
                <c:pt idx="568">
                  <c:v>-0.13808061322109211</c:v>
                </c:pt>
                <c:pt idx="569">
                  <c:v>-0.13819012392076502</c:v>
                </c:pt>
                <c:pt idx="570">
                  <c:v>-0.13876386929743489</c:v>
                </c:pt>
                <c:pt idx="571">
                  <c:v>-0.13706319962595614</c:v>
                </c:pt>
                <c:pt idx="572">
                  <c:v>-0.13721285665977234</c:v>
                </c:pt>
                <c:pt idx="573">
                  <c:v>-0.13884595489032847</c:v>
                </c:pt>
                <c:pt idx="574">
                  <c:v>-0.13784034234427622</c:v>
                </c:pt>
                <c:pt idx="575">
                  <c:v>-0.13846771419230208</c:v>
                </c:pt>
                <c:pt idx="576">
                  <c:v>-0.13790525760052219</c:v>
                </c:pt>
                <c:pt idx="577">
                  <c:v>-0.13682602130703003</c:v>
                </c:pt>
                <c:pt idx="578">
                  <c:v>-0.1368644980393583</c:v>
                </c:pt>
                <c:pt idx="579">
                  <c:v>-0.13661216049501945</c:v>
                </c:pt>
                <c:pt idx="580">
                  <c:v>-0.13672971563974556</c:v>
                </c:pt>
                <c:pt idx="581">
                  <c:v>-0.13616791360776404</c:v>
                </c:pt>
                <c:pt idx="582">
                  <c:v>-0.13459771952219057</c:v>
                </c:pt>
                <c:pt idx="583">
                  <c:v>-0.13326773939517977</c:v>
                </c:pt>
                <c:pt idx="584">
                  <c:v>-0.13264725465458582</c:v>
                </c:pt>
                <c:pt idx="585">
                  <c:v>-0.13268255345165869</c:v>
                </c:pt>
                <c:pt idx="586">
                  <c:v>-0.13250011150984164</c:v>
                </c:pt>
                <c:pt idx="587">
                  <c:v>-0.13098930212454718</c:v>
                </c:pt>
                <c:pt idx="588">
                  <c:v>-0.13132401933937388</c:v>
                </c:pt>
                <c:pt idx="589">
                  <c:v>-0.13002314340732823</c:v>
                </c:pt>
                <c:pt idx="590">
                  <c:v>-0.12941775148752299</c:v>
                </c:pt>
                <c:pt idx="591">
                  <c:v>-0.12652655138460034</c:v>
                </c:pt>
                <c:pt idx="592">
                  <c:v>-0.12722321170718942</c:v>
                </c:pt>
                <c:pt idx="593">
                  <c:v>-0.1280735797452337</c:v>
                </c:pt>
                <c:pt idx="594">
                  <c:v>-0.12715217773981635</c:v>
                </c:pt>
                <c:pt idx="595">
                  <c:v>-0.12630283423015953</c:v>
                </c:pt>
                <c:pt idx="596">
                  <c:v>-0.12398779852922814</c:v>
                </c:pt>
                <c:pt idx="597">
                  <c:v>-0.12383612089777785</c:v>
                </c:pt>
                <c:pt idx="598">
                  <c:v>-0.12467222142956302</c:v>
                </c:pt>
                <c:pt idx="599">
                  <c:v>-0.12552085346119668</c:v>
                </c:pt>
                <c:pt idx="600">
                  <c:v>-0.12910140937884762</c:v>
                </c:pt>
                <c:pt idx="601">
                  <c:v>-0.13045001125770739</c:v>
                </c:pt>
                <c:pt idx="602">
                  <c:v>-0.1288540806398828</c:v>
                </c:pt>
                <c:pt idx="603">
                  <c:v>-0.12985153490443224</c:v>
                </c:pt>
                <c:pt idx="604">
                  <c:v>-0.1288674943725141</c:v>
                </c:pt>
                <c:pt idx="605">
                  <c:v>-0.12976094952057338</c:v>
                </c:pt>
                <c:pt idx="606">
                  <c:v>-0.13007957784535051</c:v>
                </c:pt>
                <c:pt idx="607">
                  <c:v>-0.13320180909693136</c:v>
                </c:pt>
                <c:pt idx="608">
                  <c:v>-0.13477335024759896</c:v>
                </c:pt>
                <c:pt idx="609">
                  <c:v>-0.13288550493376761</c:v>
                </c:pt>
                <c:pt idx="610">
                  <c:v>-0.13320201779716001</c:v>
                </c:pt>
                <c:pt idx="611">
                  <c:v>-0.13373748565534527</c:v>
                </c:pt>
                <c:pt idx="612">
                  <c:v>-0.13408606246235877</c:v>
                </c:pt>
                <c:pt idx="613">
                  <c:v>-0.13400030564278609</c:v>
                </c:pt>
                <c:pt idx="614">
                  <c:v>-0.13234293178155099</c:v>
                </c:pt>
                <c:pt idx="615">
                  <c:v>-0.13212712626290113</c:v>
                </c:pt>
                <c:pt idx="616">
                  <c:v>-0.13283496153390217</c:v>
                </c:pt>
                <c:pt idx="617">
                  <c:v>-0.13498390031512031</c:v>
                </c:pt>
                <c:pt idx="618">
                  <c:v>-0.13545077220403812</c:v>
                </c:pt>
                <c:pt idx="619">
                  <c:v>-0.13430377474216471</c:v>
                </c:pt>
                <c:pt idx="620">
                  <c:v>-0.13445240724760765</c:v>
                </c:pt>
                <c:pt idx="621">
                  <c:v>-0.13478499002829381</c:v>
                </c:pt>
                <c:pt idx="622">
                  <c:v>-0.13402989364280415</c:v>
                </c:pt>
                <c:pt idx="623">
                  <c:v>-0.13407403374031901</c:v>
                </c:pt>
                <c:pt idx="624">
                  <c:v>-0.13391522235575337</c:v>
                </c:pt>
                <c:pt idx="625">
                  <c:v>-0.13487569873502991</c:v>
                </c:pt>
                <c:pt idx="626">
                  <c:v>-0.13419981357117194</c:v>
                </c:pt>
                <c:pt idx="627">
                  <c:v>-0.13258969133806886</c:v>
                </c:pt>
                <c:pt idx="628">
                  <c:v>-0.1314538593382224</c:v>
                </c:pt>
                <c:pt idx="629">
                  <c:v>-0.13162379823933179</c:v>
                </c:pt>
                <c:pt idx="630">
                  <c:v>-0.13326870700532822</c:v>
                </c:pt>
                <c:pt idx="631">
                  <c:v>-0.13402318677650271</c:v>
                </c:pt>
                <c:pt idx="632">
                  <c:v>-0.13463982004931552</c:v>
                </c:pt>
                <c:pt idx="633">
                  <c:v>-0.13474935920814346</c:v>
                </c:pt>
                <c:pt idx="634">
                  <c:v>-0.13455336123807626</c:v>
                </c:pt>
                <c:pt idx="635">
                  <c:v>-0.13518805656670452</c:v>
                </c:pt>
                <c:pt idx="636">
                  <c:v>-0.13579529832941262</c:v>
                </c:pt>
                <c:pt idx="637">
                  <c:v>-0.13805426956091083</c:v>
                </c:pt>
                <c:pt idx="638">
                  <c:v>-0.14059614343327098</c:v>
                </c:pt>
                <c:pt idx="639">
                  <c:v>-0.14180710751399772</c:v>
                </c:pt>
                <c:pt idx="640">
                  <c:v>-0.14404471543159048</c:v>
                </c:pt>
                <c:pt idx="641">
                  <c:v>-0.1445235591242664</c:v>
                </c:pt>
                <c:pt idx="642">
                  <c:v>-0.14541314383180293</c:v>
                </c:pt>
                <c:pt idx="643">
                  <c:v>-0.14530108129753216</c:v>
                </c:pt>
                <c:pt idx="644">
                  <c:v>-0.1464343424900818</c:v>
                </c:pt>
                <c:pt idx="645">
                  <c:v>-0.14650826031510178</c:v>
                </c:pt>
                <c:pt idx="646">
                  <c:v>-0.14600166897889721</c:v>
                </c:pt>
                <c:pt idx="647">
                  <c:v>-0.14740738831471845</c:v>
                </c:pt>
                <c:pt idx="648">
                  <c:v>-0.14736758349005186</c:v>
                </c:pt>
                <c:pt idx="649">
                  <c:v>-0.14769691244453043</c:v>
                </c:pt>
                <c:pt idx="650">
                  <c:v>-0.14752071253670351</c:v>
                </c:pt>
                <c:pt idx="651">
                  <c:v>-0.14727751037037251</c:v>
                </c:pt>
                <c:pt idx="652">
                  <c:v>-0.14722450051331748</c:v>
                </c:pt>
                <c:pt idx="653">
                  <c:v>-0.14696965856629163</c:v>
                </c:pt>
                <c:pt idx="654">
                  <c:v>-0.14608038690909098</c:v>
                </c:pt>
                <c:pt idx="655">
                  <c:v>-0.14609487260196374</c:v>
                </c:pt>
                <c:pt idx="656">
                  <c:v>-0.14701599001615762</c:v>
                </c:pt>
                <c:pt idx="657">
                  <c:v>-0.1464367520290466</c:v>
                </c:pt>
                <c:pt idx="658">
                  <c:v>-0.14661334087820421</c:v>
                </c:pt>
                <c:pt idx="659">
                  <c:v>-0.14627861417700672</c:v>
                </c:pt>
                <c:pt idx="660">
                  <c:v>-0.14677699979982606</c:v>
                </c:pt>
                <c:pt idx="661">
                  <c:v>-0.14818233019430238</c:v>
                </c:pt>
                <c:pt idx="662">
                  <c:v>-0.14863273373818231</c:v>
                </c:pt>
                <c:pt idx="663">
                  <c:v>-0.14906794011118052</c:v>
                </c:pt>
                <c:pt idx="664">
                  <c:v>-0.14934567267830801</c:v>
                </c:pt>
                <c:pt idx="665">
                  <c:v>-0.14895370519730022</c:v>
                </c:pt>
                <c:pt idx="666">
                  <c:v>-0.14979555447163762</c:v>
                </c:pt>
                <c:pt idx="667">
                  <c:v>-0.14917667292822046</c:v>
                </c:pt>
                <c:pt idx="668">
                  <c:v>-0.14886591829373685</c:v>
                </c:pt>
                <c:pt idx="669">
                  <c:v>-0.14999270977929768</c:v>
                </c:pt>
                <c:pt idx="670">
                  <c:v>-0.15039146001760173</c:v>
                </c:pt>
                <c:pt idx="671">
                  <c:v>-0.15105758370278011</c:v>
                </c:pt>
                <c:pt idx="672">
                  <c:v>-0.15182302972212369</c:v>
                </c:pt>
                <c:pt idx="673">
                  <c:v>-0.15195423575882216</c:v>
                </c:pt>
                <c:pt idx="674">
                  <c:v>-0.15028547824897487</c:v>
                </c:pt>
                <c:pt idx="675">
                  <c:v>-0.14858257927966179</c:v>
                </c:pt>
                <c:pt idx="676">
                  <c:v>-0.14945907279127368</c:v>
                </c:pt>
                <c:pt idx="677">
                  <c:v>-0.1513060697793378</c:v>
                </c:pt>
                <c:pt idx="678">
                  <c:v>-0.15141255432575917</c:v>
                </c:pt>
                <c:pt idx="679">
                  <c:v>-0.15095915308774011</c:v>
                </c:pt>
                <c:pt idx="680">
                  <c:v>-0.15210641616808118</c:v>
                </c:pt>
                <c:pt idx="681">
                  <c:v>-0.15111163706094999</c:v>
                </c:pt>
                <c:pt idx="682">
                  <c:v>-0.15121052302194471</c:v>
                </c:pt>
                <c:pt idx="683">
                  <c:v>-0.15086572179171753</c:v>
                </c:pt>
                <c:pt idx="684">
                  <c:v>-0.14972828659469428</c:v>
                </c:pt>
                <c:pt idx="685">
                  <c:v>-0.14590649219010743</c:v>
                </c:pt>
                <c:pt idx="686">
                  <c:v>-0.14666022253774713</c:v>
                </c:pt>
                <c:pt idx="687">
                  <c:v>-0.14833603790974337</c:v>
                </c:pt>
                <c:pt idx="688">
                  <c:v>-0.14889141766661851</c:v>
                </c:pt>
                <c:pt idx="689">
                  <c:v>-0.14968134801689814</c:v>
                </c:pt>
                <c:pt idx="690">
                  <c:v>-0.1506369578864053</c:v>
                </c:pt>
                <c:pt idx="691">
                  <c:v>-0.14985616291414772</c:v>
                </c:pt>
                <c:pt idx="692">
                  <c:v>-0.15168491760530856</c:v>
                </c:pt>
                <c:pt idx="693">
                  <c:v>-0.15211756265733811</c:v>
                </c:pt>
                <c:pt idx="694">
                  <c:v>-0.15212134772050945</c:v>
                </c:pt>
                <c:pt idx="695">
                  <c:v>-0.15311853636659123</c:v>
                </c:pt>
                <c:pt idx="696">
                  <c:v>-0.15373090077117979</c:v>
                </c:pt>
                <c:pt idx="697">
                  <c:v>-0.1532811138415866</c:v>
                </c:pt>
                <c:pt idx="698">
                  <c:v>-0.1534784019584805</c:v>
                </c:pt>
                <c:pt idx="699">
                  <c:v>-0.15338379435209504</c:v>
                </c:pt>
                <c:pt idx="700">
                  <c:v>-0.15323535157413914</c:v>
                </c:pt>
                <c:pt idx="701">
                  <c:v>-0.15231799076400421</c:v>
                </c:pt>
                <c:pt idx="702">
                  <c:v>-0.15359201077167484</c:v>
                </c:pt>
                <c:pt idx="703">
                  <c:v>-0.15422497958024906</c:v>
                </c:pt>
                <c:pt idx="704">
                  <c:v>-0.1540172943976188</c:v>
                </c:pt>
                <c:pt idx="705">
                  <c:v>-0.15579827571008309</c:v>
                </c:pt>
                <c:pt idx="706">
                  <c:v>-0.15603238044387524</c:v>
                </c:pt>
                <c:pt idx="707">
                  <c:v>-0.15667514867664067</c:v>
                </c:pt>
                <c:pt idx="708">
                  <c:v>-0.15646924693228925</c:v>
                </c:pt>
                <c:pt idx="709">
                  <c:v>-0.15494533686472778</c:v>
                </c:pt>
                <c:pt idx="710">
                  <c:v>-0.15374653431527463</c:v>
                </c:pt>
                <c:pt idx="711">
                  <c:v>-0.15335338103756158</c:v>
                </c:pt>
                <c:pt idx="712">
                  <c:v>-0.15301727881212912</c:v>
                </c:pt>
                <c:pt idx="713">
                  <c:v>-0.15449474359334658</c:v>
                </c:pt>
                <c:pt idx="714">
                  <c:v>-0.1559956017724744</c:v>
                </c:pt>
                <c:pt idx="715">
                  <c:v>-0.15659108991798121</c:v>
                </c:pt>
                <c:pt idx="716">
                  <c:v>-0.15524989689708946</c:v>
                </c:pt>
                <c:pt idx="717">
                  <c:v>-0.15500313734057158</c:v>
                </c:pt>
                <c:pt idx="718">
                  <c:v>-0.15584729180375234</c:v>
                </c:pt>
                <c:pt idx="719">
                  <c:v>-0.156492564439219</c:v>
                </c:pt>
                <c:pt idx="720">
                  <c:v>-0.15673045423616827</c:v>
                </c:pt>
                <c:pt idx="721">
                  <c:v>-0.1566264171741949</c:v>
                </c:pt>
                <c:pt idx="722">
                  <c:v>-0.15544062992967156</c:v>
                </c:pt>
                <c:pt idx="723">
                  <c:v>-0.15604956975329287</c:v>
                </c:pt>
                <c:pt idx="724">
                  <c:v>-0.1562628234373733</c:v>
                </c:pt>
                <c:pt idx="725">
                  <c:v>-0.15608887180013653</c:v>
                </c:pt>
                <c:pt idx="726">
                  <c:v>-0.15608416655871338</c:v>
                </c:pt>
                <c:pt idx="727">
                  <c:v>-0.15507857298541694</c:v>
                </c:pt>
                <c:pt idx="728">
                  <c:v>-0.15476902312039442</c:v>
                </c:pt>
                <c:pt idx="729">
                  <c:v>-0.15432555411578619</c:v>
                </c:pt>
                <c:pt idx="730">
                  <c:v>-0.15351631899474683</c:v>
                </c:pt>
                <c:pt idx="731">
                  <c:v>-0.15251248040060261</c:v>
                </c:pt>
                <c:pt idx="732">
                  <c:v>-0.15283892549743427</c:v>
                </c:pt>
                <c:pt idx="733">
                  <c:v>-0.15188137092130205</c:v>
                </c:pt>
                <c:pt idx="734">
                  <c:v>-0.1525352192387146</c:v>
                </c:pt>
                <c:pt idx="735">
                  <c:v>-0.15113814198949171</c:v>
                </c:pt>
                <c:pt idx="736">
                  <c:v>-0.15007506099067314</c:v>
                </c:pt>
                <c:pt idx="737">
                  <c:v>-0.14879259811027623</c:v>
                </c:pt>
                <c:pt idx="738">
                  <c:v>-0.1499837641287769</c:v>
                </c:pt>
                <c:pt idx="739">
                  <c:v>-0.15120337978243015</c:v>
                </c:pt>
                <c:pt idx="740">
                  <c:v>-0.15208108754990235</c:v>
                </c:pt>
                <c:pt idx="741">
                  <c:v>-0.1512495689366915</c:v>
                </c:pt>
                <c:pt idx="742">
                  <c:v>-0.15125976678857</c:v>
                </c:pt>
                <c:pt idx="743">
                  <c:v>-0.14972649367001623</c:v>
                </c:pt>
                <c:pt idx="744">
                  <c:v>-0.14880012080473648</c:v>
                </c:pt>
                <c:pt idx="745">
                  <c:v>-0.1485342367185325</c:v>
                </c:pt>
                <c:pt idx="746">
                  <c:v>-0.14820457574097645</c:v>
                </c:pt>
                <c:pt idx="747">
                  <c:v>-0.14834405389564154</c:v>
                </c:pt>
                <c:pt idx="748">
                  <c:v>-0.14755860111384322</c:v>
                </c:pt>
                <c:pt idx="749">
                  <c:v>-0.14772185212137856</c:v>
                </c:pt>
                <c:pt idx="750">
                  <c:v>-0.14901696982450119</c:v>
                </c:pt>
                <c:pt idx="751">
                  <c:v>-0.15066172680850798</c:v>
                </c:pt>
                <c:pt idx="752">
                  <c:v>-0.14946538122988784</c:v>
                </c:pt>
                <c:pt idx="753">
                  <c:v>-0.14993513697642413</c:v>
                </c:pt>
                <c:pt idx="754">
                  <c:v>-0.14914857428888695</c:v>
                </c:pt>
                <c:pt idx="755">
                  <c:v>-0.14882292604745828</c:v>
                </c:pt>
                <c:pt idx="756">
                  <c:v>-0.1488027200711457</c:v>
                </c:pt>
                <c:pt idx="757">
                  <c:v>-0.1509001288696652</c:v>
                </c:pt>
                <c:pt idx="758">
                  <c:v>-0.15091137970904356</c:v>
                </c:pt>
                <c:pt idx="759">
                  <c:v>-0.15136462916510141</c:v>
                </c:pt>
                <c:pt idx="760">
                  <c:v>-0.15132888450843041</c:v>
                </c:pt>
                <c:pt idx="761">
                  <c:v>-0.15126759304700954</c:v>
                </c:pt>
                <c:pt idx="762">
                  <c:v>-0.14999788933941716</c:v>
                </c:pt>
                <c:pt idx="763">
                  <c:v>-0.14993955762662381</c:v>
                </c:pt>
                <c:pt idx="764">
                  <c:v>-0.1503213936603629</c:v>
                </c:pt>
                <c:pt idx="765">
                  <c:v>-0.15102636404644443</c:v>
                </c:pt>
                <c:pt idx="766">
                  <c:v>-0.15084814354098341</c:v>
                </c:pt>
                <c:pt idx="767">
                  <c:v>-0.15086469726334428</c:v>
                </c:pt>
                <c:pt idx="768">
                  <c:v>-0.14949177232193733</c:v>
                </c:pt>
                <c:pt idx="769">
                  <c:v>-0.14731564559323829</c:v>
                </c:pt>
                <c:pt idx="770">
                  <c:v>-0.14739078716048937</c:v>
                </c:pt>
                <c:pt idx="771">
                  <c:v>-0.14743794392487075</c:v>
                </c:pt>
                <c:pt idx="772">
                  <c:v>-0.14820963197823289</c:v>
                </c:pt>
                <c:pt idx="773">
                  <c:v>-0.14859106009788547</c:v>
                </c:pt>
                <c:pt idx="774">
                  <c:v>-0.14801700167089393</c:v>
                </c:pt>
                <c:pt idx="775">
                  <c:v>-0.14843190720384314</c:v>
                </c:pt>
                <c:pt idx="776">
                  <c:v>-0.14968875687486616</c:v>
                </c:pt>
                <c:pt idx="777">
                  <c:v>-0.14929432293666878</c:v>
                </c:pt>
                <c:pt idx="778">
                  <c:v>-0.14884286640527478</c:v>
                </c:pt>
                <c:pt idx="779">
                  <c:v>-0.14973343769568714</c:v>
                </c:pt>
                <c:pt idx="780">
                  <c:v>-0.14802993159844391</c:v>
                </c:pt>
                <c:pt idx="781">
                  <c:v>-0.14767956186676656</c:v>
                </c:pt>
                <c:pt idx="782">
                  <c:v>-0.14809967541896185</c:v>
                </c:pt>
                <c:pt idx="783">
                  <c:v>-0.1479522002511402</c:v>
                </c:pt>
                <c:pt idx="784">
                  <c:v>-0.14731599658908578</c:v>
                </c:pt>
                <c:pt idx="785">
                  <c:v>-0.14756513722541342</c:v>
                </c:pt>
                <c:pt idx="786">
                  <c:v>-0.14728241482565352</c:v>
                </c:pt>
                <c:pt idx="787">
                  <c:v>-0.14793117844669723</c:v>
                </c:pt>
                <c:pt idx="788">
                  <c:v>-0.14951851440979169</c:v>
                </c:pt>
                <c:pt idx="789">
                  <c:v>-0.14933537996269308</c:v>
                </c:pt>
                <c:pt idx="790">
                  <c:v>-0.14795396471667743</c:v>
                </c:pt>
                <c:pt idx="791">
                  <c:v>-0.14863067519507922</c:v>
                </c:pt>
                <c:pt idx="792">
                  <c:v>-0.15130276852123359</c:v>
                </c:pt>
                <c:pt idx="793">
                  <c:v>-0.15144514001993059</c:v>
                </c:pt>
                <c:pt idx="794">
                  <c:v>-0.14939096062704493</c:v>
                </c:pt>
                <c:pt idx="795">
                  <c:v>-0.14904409136732966</c:v>
                </c:pt>
                <c:pt idx="796">
                  <c:v>-0.14885700110230005</c:v>
                </c:pt>
                <c:pt idx="797">
                  <c:v>-0.14783407592398135</c:v>
                </c:pt>
                <c:pt idx="798">
                  <c:v>-0.14772600715312478</c:v>
                </c:pt>
                <c:pt idx="799">
                  <c:v>-0.14618888256677565</c:v>
                </c:pt>
                <c:pt idx="800">
                  <c:v>-0.14533490022030549</c:v>
                </c:pt>
                <c:pt idx="801">
                  <c:v>-0.14622266354406577</c:v>
                </c:pt>
                <c:pt idx="802">
                  <c:v>-0.14621012255781807</c:v>
                </c:pt>
                <c:pt idx="803">
                  <c:v>-0.14643446581293063</c:v>
                </c:pt>
                <c:pt idx="804">
                  <c:v>-0.14700307906133503</c:v>
                </c:pt>
                <c:pt idx="805">
                  <c:v>-0.14790834474484882</c:v>
                </c:pt>
                <c:pt idx="806">
                  <c:v>-0.14794168934892582</c:v>
                </c:pt>
                <c:pt idx="807">
                  <c:v>-0.14634050327998693</c:v>
                </c:pt>
                <c:pt idx="808">
                  <c:v>-0.14628982707090188</c:v>
                </c:pt>
                <c:pt idx="809">
                  <c:v>-0.14728818254096154</c:v>
                </c:pt>
                <c:pt idx="810">
                  <c:v>-0.1472583478952032</c:v>
                </c:pt>
                <c:pt idx="811">
                  <c:v>-0.14718785465113626</c:v>
                </c:pt>
                <c:pt idx="812">
                  <c:v>-0.14768778655289339</c:v>
                </c:pt>
                <c:pt idx="813">
                  <c:v>-0.14819871316194622</c:v>
                </c:pt>
                <c:pt idx="814">
                  <c:v>-0.14832416096967904</c:v>
                </c:pt>
                <c:pt idx="815">
                  <c:v>-0.14813358920545738</c:v>
                </c:pt>
                <c:pt idx="816">
                  <c:v>-0.14891458339157282</c:v>
                </c:pt>
                <c:pt idx="817">
                  <c:v>-0.144369016607925</c:v>
                </c:pt>
                <c:pt idx="818">
                  <c:v>-0.14376563579938306</c:v>
                </c:pt>
                <c:pt idx="819">
                  <c:v>-0.14320873822266833</c:v>
                </c:pt>
                <c:pt idx="820">
                  <c:v>-0.14113433388075691</c:v>
                </c:pt>
                <c:pt idx="821">
                  <c:v>-0.14132552225927952</c:v>
                </c:pt>
                <c:pt idx="822">
                  <c:v>-0.13953375493974818</c:v>
                </c:pt>
                <c:pt idx="823">
                  <c:v>-0.13956780153549175</c:v>
                </c:pt>
                <c:pt idx="824">
                  <c:v>-0.13751289169181291</c:v>
                </c:pt>
                <c:pt idx="825">
                  <c:v>-0.1377780168680971</c:v>
                </c:pt>
                <c:pt idx="826">
                  <c:v>-0.13579532678852502</c:v>
                </c:pt>
                <c:pt idx="827">
                  <c:v>-0.13515042412166167</c:v>
                </c:pt>
                <c:pt idx="828">
                  <c:v>-0.13522226443079433</c:v>
                </c:pt>
                <c:pt idx="829">
                  <c:v>-0.13542242691897854</c:v>
                </c:pt>
                <c:pt idx="830">
                  <c:v>-0.13615593231759249</c:v>
                </c:pt>
                <c:pt idx="831">
                  <c:v>-0.13718353427822194</c:v>
                </c:pt>
                <c:pt idx="832">
                  <c:v>-0.13706412929059297</c:v>
                </c:pt>
                <c:pt idx="833">
                  <c:v>-0.13555184003099896</c:v>
                </c:pt>
                <c:pt idx="834">
                  <c:v>-0.13509895105715941</c:v>
                </c:pt>
                <c:pt idx="835">
                  <c:v>-0.13541437298758296</c:v>
                </c:pt>
                <c:pt idx="836">
                  <c:v>-0.13447468125339412</c:v>
                </c:pt>
                <c:pt idx="837">
                  <c:v>-0.13320508189590896</c:v>
                </c:pt>
                <c:pt idx="838">
                  <c:v>-0.13335285114132489</c:v>
                </c:pt>
                <c:pt idx="839">
                  <c:v>-0.13445207522451597</c:v>
                </c:pt>
                <c:pt idx="840">
                  <c:v>-0.1349853991622183</c:v>
                </c:pt>
                <c:pt idx="841">
                  <c:v>-0.13449953555286243</c:v>
                </c:pt>
                <c:pt idx="842">
                  <c:v>-0.13401133829557921</c:v>
                </c:pt>
                <c:pt idx="843">
                  <c:v>-0.13316763917833896</c:v>
                </c:pt>
                <c:pt idx="844">
                  <c:v>-0.13298910562255628</c:v>
                </c:pt>
                <c:pt idx="845">
                  <c:v>-0.13501940781245025</c:v>
                </c:pt>
                <c:pt idx="846">
                  <c:v>-0.13502796452166876</c:v>
                </c:pt>
                <c:pt idx="847">
                  <c:v>-0.13418507174620231</c:v>
                </c:pt>
                <c:pt idx="848">
                  <c:v>-0.13330339867447094</c:v>
                </c:pt>
                <c:pt idx="849">
                  <c:v>-0.13170609253245402</c:v>
                </c:pt>
                <c:pt idx="850">
                  <c:v>-0.13158700059517514</c:v>
                </c:pt>
                <c:pt idx="851">
                  <c:v>-0.13159381181158381</c:v>
                </c:pt>
                <c:pt idx="852">
                  <c:v>-0.13338683133245866</c:v>
                </c:pt>
                <c:pt idx="853">
                  <c:v>-0.13142386342411783</c:v>
                </c:pt>
                <c:pt idx="854">
                  <c:v>-0.13252623698340926</c:v>
                </c:pt>
                <c:pt idx="855">
                  <c:v>-0.13182159862041942</c:v>
                </c:pt>
                <c:pt idx="856">
                  <c:v>-0.13139724465909808</c:v>
                </c:pt>
                <c:pt idx="857">
                  <c:v>-0.1337945177349269</c:v>
                </c:pt>
                <c:pt idx="858">
                  <c:v>-0.13070681688411412</c:v>
                </c:pt>
                <c:pt idx="859">
                  <c:v>-0.13317637612865951</c:v>
                </c:pt>
                <c:pt idx="860">
                  <c:v>-0.13061661095522936</c:v>
                </c:pt>
                <c:pt idx="861">
                  <c:v>-0.13100843614060409</c:v>
                </c:pt>
                <c:pt idx="862">
                  <c:v>-0.13064381787540924</c:v>
                </c:pt>
                <c:pt idx="863">
                  <c:v>-0.13250072812412839</c:v>
                </c:pt>
                <c:pt idx="864">
                  <c:v>-0.13247187057488929</c:v>
                </c:pt>
                <c:pt idx="865">
                  <c:v>-0.13386638650318616</c:v>
                </c:pt>
                <c:pt idx="866">
                  <c:v>-0.13325376596651495</c:v>
                </c:pt>
                <c:pt idx="867">
                  <c:v>-0.13079439508749147</c:v>
                </c:pt>
                <c:pt idx="868">
                  <c:v>-0.13286551714405448</c:v>
                </c:pt>
                <c:pt idx="869">
                  <c:v>-0.13277712311254675</c:v>
                </c:pt>
                <c:pt idx="870">
                  <c:v>-0.13201785272255506</c:v>
                </c:pt>
                <c:pt idx="871">
                  <c:v>-0.13199328301431024</c:v>
                </c:pt>
                <c:pt idx="872">
                  <c:v>-0.13289753365579315</c:v>
                </c:pt>
                <c:pt idx="873">
                  <c:v>-0.13365059047089289</c:v>
                </c:pt>
                <c:pt idx="874">
                  <c:v>-0.13584604094310748</c:v>
                </c:pt>
                <c:pt idx="875">
                  <c:v>-0.13678875883056207</c:v>
                </c:pt>
                <c:pt idx="876">
                  <c:v>-0.13594336165242282</c:v>
                </c:pt>
                <c:pt idx="877">
                  <c:v>-0.13664900557104431</c:v>
                </c:pt>
                <c:pt idx="878">
                  <c:v>-0.13593050761585346</c:v>
                </c:pt>
                <c:pt idx="879">
                  <c:v>-0.13487752011880616</c:v>
                </c:pt>
                <c:pt idx="880">
                  <c:v>-0.1330527117591771</c:v>
                </c:pt>
                <c:pt idx="881">
                  <c:v>-0.13389309064555732</c:v>
                </c:pt>
                <c:pt idx="882">
                  <c:v>-0.1356784831218647</c:v>
                </c:pt>
                <c:pt idx="883">
                  <c:v>-0.13695580438763955</c:v>
                </c:pt>
                <c:pt idx="884">
                  <c:v>-0.13688899185663672</c:v>
                </c:pt>
                <c:pt idx="885">
                  <c:v>-0.13847393725353641</c:v>
                </c:pt>
                <c:pt idx="886">
                  <c:v>-0.13779292944779797</c:v>
                </c:pt>
                <c:pt idx="887">
                  <c:v>-0.13923951608212803</c:v>
                </c:pt>
                <c:pt idx="888">
                  <c:v>-0.14072390591624639</c:v>
                </c:pt>
                <c:pt idx="889">
                  <c:v>-0.13969313550676077</c:v>
                </c:pt>
                <c:pt idx="890">
                  <c:v>-0.13982894243474675</c:v>
                </c:pt>
                <c:pt idx="891">
                  <c:v>-0.1400443115801977</c:v>
                </c:pt>
                <c:pt idx="892">
                  <c:v>-0.1397758472003261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-0.14230413658535213</c:v>
                </c:pt>
                <c:pt idx="901">
                  <c:v>-0.14247381935435044</c:v>
                </c:pt>
                <c:pt idx="902">
                  <c:v>-0.14314358580708131</c:v>
                </c:pt>
                <c:pt idx="903">
                  <c:v>-0.14346774468782542</c:v>
                </c:pt>
                <c:pt idx="904">
                  <c:v>-0.14370451509267923</c:v>
                </c:pt>
                <c:pt idx="905">
                  <c:v>-0.14439629941911392</c:v>
                </c:pt>
                <c:pt idx="906">
                  <c:v>-0.14376303653293121</c:v>
                </c:pt>
                <c:pt idx="907">
                  <c:v>-0.14179807648608289</c:v>
                </c:pt>
                <c:pt idx="908">
                  <c:v>-0.1403875475587455</c:v>
                </c:pt>
                <c:pt idx="909">
                  <c:v>-0.14017951138028195</c:v>
                </c:pt>
                <c:pt idx="910">
                  <c:v>-0.14096583690847808</c:v>
                </c:pt>
                <c:pt idx="911">
                  <c:v>-0.1411517603495156</c:v>
                </c:pt>
                <c:pt idx="912">
                  <c:v>-0.14050970359478754</c:v>
                </c:pt>
                <c:pt idx="913">
                  <c:v>-0.14069686026441275</c:v>
                </c:pt>
                <c:pt idx="914">
                  <c:v>-0.14082615953995514</c:v>
                </c:pt>
                <c:pt idx="915">
                  <c:v>-0.14212418955983708</c:v>
                </c:pt>
                <c:pt idx="916">
                  <c:v>-0.14178738534276647</c:v>
                </c:pt>
                <c:pt idx="917">
                  <c:v>-0.14244647962493673</c:v>
                </c:pt>
                <c:pt idx="918">
                  <c:v>-0.14430324757803703</c:v>
                </c:pt>
                <c:pt idx="919">
                  <c:v>-0.1423011578639688</c:v>
                </c:pt>
                <c:pt idx="920">
                  <c:v>-0.14047597953575064</c:v>
                </c:pt>
                <c:pt idx="921">
                  <c:v>-0.14061117933583489</c:v>
                </c:pt>
                <c:pt idx="922">
                  <c:v>-0.13958372915716666</c:v>
                </c:pt>
                <c:pt idx="923">
                  <c:v>-0.13869179182893276</c:v>
                </c:pt>
                <c:pt idx="924">
                  <c:v>-0.13866209947879327</c:v>
                </c:pt>
                <c:pt idx="925">
                  <c:v>-0.13828282476602283</c:v>
                </c:pt>
                <c:pt idx="926">
                  <c:v>-0.13770056062564606</c:v>
                </c:pt>
                <c:pt idx="927">
                  <c:v>-0.13655993800699662</c:v>
                </c:pt>
                <c:pt idx="928">
                  <c:v>-0.13686338813361942</c:v>
                </c:pt>
                <c:pt idx="929">
                  <c:v>-0.13615801931985061</c:v>
                </c:pt>
                <c:pt idx="930">
                  <c:v>-0.1354080550625838</c:v>
                </c:pt>
                <c:pt idx="931">
                  <c:v>-0.13489871267799458</c:v>
                </c:pt>
                <c:pt idx="932">
                  <c:v>-0.13262328258785772</c:v>
                </c:pt>
                <c:pt idx="933">
                  <c:v>-0.13126179821331618</c:v>
                </c:pt>
                <c:pt idx="934">
                  <c:v>-0.13155502202893388</c:v>
                </c:pt>
                <c:pt idx="935">
                  <c:v>-0.1323124805215059</c:v>
                </c:pt>
                <c:pt idx="936">
                  <c:v>-0.13276736163386715</c:v>
                </c:pt>
                <c:pt idx="937">
                  <c:v>-0.13234488597457528</c:v>
                </c:pt>
                <c:pt idx="938">
                  <c:v>-0.13380452585933256</c:v>
                </c:pt>
                <c:pt idx="939">
                  <c:v>-0.1349390866850797</c:v>
                </c:pt>
                <c:pt idx="940">
                  <c:v>-0.1341337694364455</c:v>
                </c:pt>
                <c:pt idx="941">
                  <c:v>-0.13407674684324888</c:v>
                </c:pt>
                <c:pt idx="942">
                  <c:v>-0.13529914200447024</c:v>
                </c:pt>
                <c:pt idx="943">
                  <c:v>-0.13717995791526505</c:v>
                </c:pt>
                <c:pt idx="944">
                  <c:v>-0.13777600575684801</c:v>
                </c:pt>
                <c:pt idx="945">
                  <c:v>-0.13700443153999231</c:v>
                </c:pt>
                <c:pt idx="946">
                  <c:v>-0.13586898848144813</c:v>
                </c:pt>
                <c:pt idx="947">
                  <c:v>-0.13608331412579844</c:v>
                </c:pt>
                <c:pt idx="948">
                  <c:v>-0.13551951995529521</c:v>
                </c:pt>
                <c:pt idx="949">
                  <c:v>-0.13354987363977955</c:v>
                </c:pt>
                <c:pt idx="950">
                  <c:v>-0.1338213546865461</c:v>
                </c:pt>
                <c:pt idx="951">
                  <c:v>-0.13377442559510655</c:v>
                </c:pt>
                <c:pt idx="952">
                  <c:v>-0.13413156859770936</c:v>
                </c:pt>
                <c:pt idx="953">
                  <c:v>-0.13523305043786138</c:v>
                </c:pt>
                <c:pt idx="954">
                  <c:v>-0.1358907881685667</c:v>
                </c:pt>
                <c:pt idx="955">
                  <c:v>-0.1344920792630262</c:v>
                </c:pt>
                <c:pt idx="956">
                  <c:v>-0.13275269569989234</c:v>
                </c:pt>
                <c:pt idx="957">
                  <c:v>-0.13180637299038267</c:v>
                </c:pt>
                <c:pt idx="958">
                  <c:v>-0.13307520395157724</c:v>
                </c:pt>
                <c:pt idx="959">
                  <c:v>-0.13481433138262844</c:v>
                </c:pt>
                <c:pt idx="960">
                  <c:v>-0.13573068663714594</c:v>
                </c:pt>
                <c:pt idx="961">
                  <c:v>-0.13634223521356148</c:v>
                </c:pt>
                <c:pt idx="962">
                  <c:v>-0.1366720954050038</c:v>
                </c:pt>
                <c:pt idx="963">
                  <c:v>-0.13601517350244308</c:v>
                </c:pt>
                <c:pt idx="964">
                  <c:v>-0.13768427252175286</c:v>
                </c:pt>
                <c:pt idx="965">
                  <c:v>-0.13872260357119615</c:v>
                </c:pt>
                <c:pt idx="966">
                  <c:v>-0.13712019376004037</c:v>
                </c:pt>
                <c:pt idx="967">
                  <c:v>-0.1352876445193516</c:v>
                </c:pt>
                <c:pt idx="968">
                  <c:v>-0.13532076145045835</c:v>
                </c:pt>
                <c:pt idx="969">
                  <c:v>-0.13589695431156201</c:v>
                </c:pt>
                <c:pt idx="970">
                  <c:v>-0.13660456190957859</c:v>
                </c:pt>
                <c:pt idx="971">
                  <c:v>-0.13546547608349613</c:v>
                </c:pt>
                <c:pt idx="972">
                  <c:v>-0.13376544199907414</c:v>
                </c:pt>
                <c:pt idx="973">
                  <c:v>-0.1348028433838806</c:v>
                </c:pt>
                <c:pt idx="974">
                  <c:v>-0.13500732217217148</c:v>
                </c:pt>
                <c:pt idx="975">
                  <c:v>-0.13536597350821467</c:v>
                </c:pt>
                <c:pt idx="976">
                  <c:v>-0.13612613561733156</c:v>
                </c:pt>
                <c:pt idx="977">
                  <c:v>-0.13712336220891075</c:v>
                </c:pt>
                <c:pt idx="978">
                  <c:v>-0.1369539640311217</c:v>
                </c:pt>
                <c:pt idx="979">
                  <c:v>-0.13689365915256246</c:v>
                </c:pt>
                <c:pt idx="980">
                  <c:v>-0.13685037282870383</c:v>
                </c:pt>
                <c:pt idx="981">
                  <c:v>-0.13754995495445144</c:v>
                </c:pt>
                <c:pt idx="982">
                  <c:v>-0.13800960771283144</c:v>
                </c:pt>
                <c:pt idx="983">
                  <c:v>-0.13709302478534369</c:v>
                </c:pt>
                <c:pt idx="984">
                  <c:v>-0.13549837482800342</c:v>
                </c:pt>
                <c:pt idx="985">
                  <c:v>-0.13384506113477812</c:v>
                </c:pt>
                <c:pt idx="986">
                  <c:v>-0.13480950281832804</c:v>
                </c:pt>
                <c:pt idx="987">
                  <c:v>-0.13470912749666297</c:v>
                </c:pt>
                <c:pt idx="988">
                  <c:v>-0.13371742197466574</c:v>
                </c:pt>
                <c:pt idx="989">
                  <c:v>-0.13474884694394973</c:v>
                </c:pt>
                <c:pt idx="990">
                  <c:v>-0.1360392878647616</c:v>
                </c:pt>
                <c:pt idx="991">
                  <c:v>-0.13884352637862207</c:v>
                </c:pt>
                <c:pt idx="992">
                  <c:v>-0.13910861360940885</c:v>
                </c:pt>
                <c:pt idx="993">
                  <c:v>-0.13838657723677272</c:v>
                </c:pt>
                <c:pt idx="994">
                  <c:v>-0.13875806363662946</c:v>
                </c:pt>
                <c:pt idx="995">
                  <c:v>-0.13917851869828723</c:v>
                </c:pt>
                <c:pt idx="996">
                  <c:v>-0.13907906355487398</c:v>
                </c:pt>
                <c:pt idx="997">
                  <c:v>-0.1396619443095517</c:v>
                </c:pt>
                <c:pt idx="998">
                  <c:v>-0.13831708006196664</c:v>
                </c:pt>
                <c:pt idx="999">
                  <c:v>-0.14014470587463279</c:v>
                </c:pt>
                <c:pt idx="1000">
                  <c:v>-0.14148297709239444</c:v>
                </c:pt>
                <c:pt idx="1001">
                  <c:v>-0.14200199557831183</c:v>
                </c:pt>
                <c:pt idx="1002">
                  <c:v>-0.14036581427626516</c:v>
                </c:pt>
                <c:pt idx="1003">
                  <c:v>-0.14099754036988088</c:v>
                </c:pt>
                <c:pt idx="1004">
                  <c:v>-0.14145088468966094</c:v>
                </c:pt>
                <c:pt idx="1005">
                  <c:v>-0.14015737967010011</c:v>
                </c:pt>
                <c:pt idx="1006">
                  <c:v>-0.14059869526784041</c:v>
                </c:pt>
                <c:pt idx="1007">
                  <c:v>-0.1395952361286561</c:v>
                </c:pt>
                <c:pt idx="1008">
                  <c:v>-0.14059392362180745</c:v>
                </c:pt>
                <c:pt idx="1009">
                  <c:v>-0.14018012799456869</c:v>
                </c:pt>
                <c:pt idx="1010">
                  <c:v>-0.14054449012768089</c:v>
                </c:pt>
                <c:pt idx="1011">
                  <c:v>-0.14086241646080566</c:v>
                </c:pt>
                <c:pt idx="1012">
                  <c:v>-0.14191802219701799</c:v>
                </c:pt>
                <c:pt idx="1013">
                  <c:v>-0.14190733105368736</c:v>
                </c:pt>
                <c:pt idx="1014">
                  <c:v>-0.14130407356800845</c:v>
                </c:pt>
                <c:pt idx="1015">
                  <c:v>-0.14293347211274465</c:v>
                </c:pt>
                <c:pt idx="1016">
                  <c:v>-0.14413604075261333</c:v>
                </c:pt>
                <c:pt idx="1017">
                  <c:v>-0.14422046947986189</c:v>
                </c:pt>
                <c:pt idx="1018">
                  <c:v>-0.14375990602957245</c:v>
                </c:pt>
                <c:pt idx="1019">
                  <c:v>-0.14409239394653639</c:v>
                </c:pt>
                <c:pt idx="1020">
                  <c:v>-0.14319611185908343</c:v>
                </c:pt>
                <c:pt idx="1021">
                  <c:v>-0.14402314341745637</c:v>
                </c:pt>
                <c:pt idx="1022">
                  <c:v>-0.14352828672572571</c:v>
                </c:pt>
                <c:pt idx="1023">
                  <c:v>-0.14294784396912519</c:v>
                </c:pt>
                <c:pt idx="1024">
                  <c:v>-0.14211861157203032</c:v>
                </c:pt>
                <c:pt idx="1025">
                  <c:v>-0.14085357516036368</c:v>
                </c:pt>
                <c:pt idx="1026">
                  <c:v>-0.14012588490892597</c:v>
                </c:pt>
                <c:pt idx="1027">
                  <c:v>-0.13942550592778957</c:v>
                </c:pt>
                <c:pt idx="1028">
                  <c:v>-0.13629399700256783</c:v>
                </c:pt>
                <c:pt idx="1029">
                  <c:v>-0.13645677369140685</c:v>
                </c:pt>
                <c:pt idx="1030">
                  <c:v>-0.13521656312011032</c:v>
                </c:pt>
                <c:pt idx="1031">
                  <c:v>-0.13562267478451417</c:v>
                </c:pt>
                <c:pt idx="1032">
                  <c:v>-0.13471806366081296</c:v>
                </c:pt>
                <c:pt idx="1033">
                  <c:v>-0.13372122601056446</c:v>
                </c:pt>
                <c:pt idx="1034">
                  <c:v>-0.13343102834821252</c:v>
                </c:pt>
                <c:pt idx="1035">
                  <c:v>-0.13168242402969099</c:v>
                </c:pt>
                <c:pt idx="1036">
                  <c:v>-0.13315036449156992</c:v>
                </c:pt>
                <c:pt idx="1037">
                  <c:v>-0.1349227701220741</c:v>
                </c:pt>
                <c:pt idx="1038">
                  <c:v>-0.13459573687005388</c:v>
                </c:pt>
                <c:pt idx="1039">
                  <c:v>-0.13446056552911045</c:v>
                </c:pt>
                <c:pt idx="1040">
                  <c:v>-0.13540364389875492</c:v>
                </c:pt>
                <c:pt idx="1041">
                  <c:v>-0.13532526747802365</c:v>
                </c:pt>
                <c:pt idx="1042">
                  <c:v>-0.13461449143113668</c:v>
                </c:pt>
                <c:pt idx="1043">
                  <c:v>-0.13453769923485481</c:v>
                </c:pt>
                <c:pt idx="1044">
                  <c:v>-0.13130484737781956</c:v>
                </c:pt>
                <c:pt idx="1045">
                  <c:v>-0.13195054690011432</c:v>
                </c:pt>
                <c:pt idx="1046">
                  <c:v>-0.13212161467970418</c:v>
                </c:pt>
                <c:pt idx="1047">
                  <c:v>-0.13238127570464542</c:v>
                </c:pt>
                <c:pt idx="1048">
                  <c:v>-0.13228386961799288</c:v>
                </c:pt>
                <c:pt idx="1049">
                  <c:v>-0.1314831627470312</c:v>
                </c:pt>
                <c:pt idx="1050">
                  <c:v>-0.13186478059417084</c:v>
                </c:pt>
                <c:pt idx="1051">
                  <c:v>-0.12994040325463629</c:v>
                </c:pt>
                <c:pt idx="1052">
                  <c:v>-0.12721672302748743</c:v>
                </c:pt>
                <c:pt idx="1053">
                  <c:v>-0.12757647478289869</c:v>
                </c:pt>
                <c:pt idx="1054">
                  <c:v>-0.12679750119443156</c:v>
                </c:pt>
                <c:pt idx="1055">
                  <c:v>-0.12587967555195689</c:v>
                </c:pt>
                <c:pt idx="1056">
                  <c:v>-0.12666327849086656</c:v>
                </c:pt>
                <c:pt idx="1057">
                  <c:v>-0.12815272456225557</c:v>
                </c:pt>
                <c:pt idx="1058">
                  <c:v>-0.12608230449734492</c:v>
                </c:pt>
                <c:pt idx="1059">
                  <c:v>-0.12530533253375609</c:v>
                </c:pt>
                <c:pt idx="1060">
                  <c:v>-0.12544450712447031</c:v>
                </c:pt>
                <c:pt idx="1061">
                  <c:v>-0.12480502117705328</c:v>
                </c:pt>
                <c:pt idx="1062">
                  <c:v>-0.1250162542634996</c:v>
                </c:pt>
                <c:pt idx="1063">
                  <c:v>-0.12363451648077728</c:v>
                </c:pt>
                <c:pt idx="1064">
                  <c:v>-0.12378128965696078</c:v>
                </c:pt>
                <c:pt idx="1065">
                  <c:v>-0.12440946784673201</c:v>
                </c:pt>
                <c:pt idx="1066">
                  <c:v>-0.12538845214139371</c:v>
                </c:pt>
                <c:pt idx="1067">
                  <c:v>-0.12526414269849795</c:v>
                </c:pt>
                <c:pt idx="1068">
                  <c:v>-0.12449069966599779</c:v>
                </c:pt>
                <c:pt idx="1069">
                  <c:v>-0.12224840547972349</c:v>
                </c:pt>
                <c:pt idx="1070">
                  <c:v>-0.12079660133977654</c:v>
                </c:pt>
                <c:pt idx="1071">
                  <c:v>-0.11954922855622385</c:v>
                </c:pt>
                <c:pt idx="1072">
                  <c:v>-0.11795280464696134</c:v>
                </c:pt>
                <c:pt idx="1073">
                  <c:v>-0.11874813274393148</c:v>
                </c:pt>
                <c:pt idx="1074">
                  <c:v>-0.11905016940086455</c:v>
                </c:pt>
                <c:pt idx="1075">
                  <c:v>-0.11905821384590354</c:v>
                </c:pt>
                <c:pt idx="1076">
                  <c:v>-0.12075349525700574</c:v>
                </c:pt>
                <c:pt idx="1077">
                  <c:v>-0.11977623748236965</c:v>
                </c:pt>
                <c:pt idx="1078">
                  <c:v>-0.11855356721633825</c:v>
                </c:pt>
                <c:pt idx="1079">
                  <c:v>-0.11805623458103298</c:v>
                </c:pt>
                <c:pt idx="1080">
                  <c:v>-0.11719540307262832</c:v>
                </c:pt>
                <c:pt idx="1081">
                  <c:v>-0.11769949949248826</c:v>
                </c:pt>
                <c:pt idx="1082">
                  <c:v>-0.11924565510673801</c:v>
                </c:pt>
                <c:pt idx="1083">
                  <c:v>-0.11791879599671518</c:v>
                </c:pt>
                <c:pt idx="1084">
                  <c:v>-0.11895540052611864</c:v>
                </c:pt>
                <c:pt idx="1085">
                  <c:v>-0.1200924278090838</c:v>
                </c:pt>
                <c:pt idx="1086">
                  <c:v>-0.11985629299130096</c:v>
                </c:pt>
                <c:pt idx="1087">
                  <c:v>-0.11845348597225325</c:v>
                </c:pt>
                <c:pt idx="1088">
                  <c:v>-0.11772509372913476</c:v>
                </c:pt>
                <c:pt idx="1089">
                  <c:v>-0.11799167980697689</c:v>
                </c:pt>
                <c:pt idx="1090">
                  <c:v>-0.11725746293033978</c:v>
                </c:pt>
                <c:pt idx="1091">
                  <c:v>-0.11533026813776814</c:v>
                </c:pt>
                <c:pt idx="1092">
                  <c:v>-0.1142193378692582</c:v>
                </c:pt>
                <c:pt idx="1093">
                  <c:v>-0.11591434417553614</c:v>
                </c:pt>
                <c:pt idx="1094">
                  <c:v>-0.1165364226269503</c:v>
                </c:pt>
                <c:pt idx="1095">
                  <c:v>-0.11797451895668587</c:v>
                </c:pt>
                <c:pt idx="1096">
                  <c:v>-0.11711457916744905</c:v>
                </c:pt>
                <c:pt idx="1097">
                  <c:v>-0.11665338961650207</c:v>
                </c:pt>
                <c:pt idx="1098">
                  <c:v>-0.11520732473270812</c:v>
                </c:pt>
                <c:pt idx="1099">
                  <c:v>-0.11630362701274066</c:v>
                </c:pt>
                <c:pt idx="1100">
                  <c:v>-0.1169207535770056</c:v>
                </c:pt>
                <c:pt idx="1101">
                  <c:v>-0.11722359657569825</c:v>
                </c:pt>
                <c:pt idx="1102">
                  <c:v>-0.11674728574483595</c:v>
                </c:pt>
                <c:pt idx="1103">
                  <c:v>-0.11679437610462173</c:v>
                </c:pt>
                <c:pt idx="1104">
                  <c:v>-0.11718578388953915</c:v>
                </c:pt>
                <c:pt idx="1105">
                  <c:v>-0.11584147933801603</c:v>
                </c:pt>
                <c:pt idx="1106">
                  <c:v>-0.11525904444292223</c:v>
                </c:pt>
                <c:pt idx="1107">
                  <c:v>-0.11525214784913373</c:v>
                </c:pt>
                <c:pt idx="1108">
                  <c:v>-0.11462027945991338</c:v>
                </c:pt>
                <c:pt idx="1109">
                  <c:v>-0.11564073818104248</c:v>
                </c:pt>
                <c:pt idx="1110">
                  <c:v>-0.1155167607612384</c:v>
                </c:pt>
                <c:pt idx="1111">
                  <c:v>-0.1156465248690921</c:v>
                </c:pt>
                <c:pt idx="1112">
                  <c:v>-0.11518178741431484</c:v>
                </c:pt>
                <c:pt idx="1113">
                  <c:v>-0.11468275671806794</c:v>
                </c:pt>
                <c:pt idx="1114">
                  <c:v>-0.11231118222902126</c:v>
                </c:pt>
                <c:pt idx="1115">
                  <c:v>-0.11181199026441391</c:v>
                </c:pt>
                <c:pt idx="1116">
                  <c:v>-0.11135747912067018</c:v>
                </c:pt>
                <c:pt idx="1117">
                  <c:v>-0.11219255512405368</c:v>
                </c:pt>
                <c:pt idx="1118">
                  <c:v>-0.11079315371323162</c:v>
                </c:pt>
                <c:pt idx="1119">
                  <c:v>-0.11035387768585281</c:v>
                </c:pt>
                <c:pt idx="1120">
                  <c:v>-0.1108068520370864</c:v>
                </c:pt>
                <c:pt idx="1121">
                  <c:v>-0.11112119252086927</c:v>
                </c:pt>
                <c:pt idx="1122">
                  <c:v>-0.11213987729009034</c:v>
                </c:pt>
                <c:pt idx="1123">
                  <c:v>-0.11076079569204467</c:v>
                </c:pt>
                <c:pt idx="1124">
                  <c:v>-0.10894913544656504</c:v>
                </c:pt>
                <c:pt idx="1125">
                  <c:v>-0.10819338450127702</c:v>
                </c:pt>
                <c:pt idx="1126">
                  <c:v>-0.10816732543231922</c:v>
                </c:pt>
                <c:pt idx="1127">
                  <c:v>-0.10719878563526208</c:v>
                </c:pt>
                <c:pt idx="1128">
                  <c:v>-0.10794172997586315</c:v>
                </c:pt>
                <c:pt idx="1129">
                  <c:v>-0.1083725821032715</c:v>
                </c:pt>
                <c:pt idx="1130">
                  <c:v>-0.10884348570101565</c:v>
                </c:pt>
                <c:pt idx="1131">
                  <c:v>-0.1073403507921995</c:v>
                </c:pt>
                <c:pt idx="1132">
                  <c:v>-0.10742273046267314</c:v>
                </c:pt>
                <c:pt idx="1133">
                  <c:v>-0.10744087789584</c:v>
                </c:pt>
                <c:pt idx="1134">
                  <c:v>-0.10757431323037281</c:v>
                </c:pt>
                <c:pt idx="1135">
                  <c:v>-0.10777640145245471</c:v>
                </c:pt>
                <c:pt idx="1136">
                  <c:v>-0.10917972073566773</c:v>
                </c:pt>
                <c:pt idx="1137">
                  <c:v>-0.10871664339632048</c:v>
                </c:pt>
                <c:pt idx="1138">
                  <c:v>-0.10810530352010517</c:v>
                </c:pt>
                <c:pt idx="1139">
                  <c:v>-0.11153468458411453</c:v>
                </c:pt>
                <c:pt idx="1140">
                  <c:v>-0.11017906278860323</c:v>
                </c:pt>
                <c:pt idx="1141">
                  <c:v>-0.10997950742834917</c:v>
                </c:pt>
                <c:pt idx="1142">
                  <c:v>-0.10947660629157951</c:v>
                </c:pt>
                <c:pt idx="1143">
                  <c:v>-0.10828008995824234</c:v>
                </c:pt>
                <c:pt idx="1144">
                  <c:v>-0.10651817625722515</c:v>
                </c:pt>
                <c:pt idx="1145">
                  <c:v>-0.10151334565651382</c:v>
                </c:pt>
                <c:pt idx="1146">
                  <c:v>-0.10073198150183771</c:v>
                </c:pt>
                <c:pt idx="1147">
                  <c:v>-0.1012289346822115</c:v>
                </c:pt>
                <c:pt idx="1148">
                  <c:v>-0.10418932839596096</c:v>
                </c:pt>
                <c:pt idx="1149">
                  <c:v>-0.10484655386247255</c:v>
                </c:pt>
                <c:pt idx="1150">
                  <c:v>-0.10529582852788621</c:v>
                </c:pt>
                <c:pt idx="1151">
                  <c:v>-0.10625416098667984</c:v>
                </c:pt>
                <c:pt idx="1152">
                  <c:v>-0.10738950918145918</c:v>
                </c:pt>
                <c:pt idx="1153">
                  <c:v>-0.10836947057262591</c:v>
                </c:pt>
                <c:pt idx="1154">
                  <c:v>-0.10907565521456775</c:v>
                </c:pt>
                <c:pt idx="1155">
                  <c:v>-0.10984920259718933</c:v>
                </c:pt>
                <c:pt idx="1156">
                  <c:v>-0.10863361865241927</c:v>
                </c:pt>
                <c:pt idx="1157">
                  <c:v>-0.10974439713892536</c:v>
                </c:pt>
                <c:pt idx="1158">
                  <c:v>-0.10805849775154286</c:v>
                </c:pt>
                <c:pt idx="1159">
                  <c:v>-0.10778869579294792</c:v>
                </c:pt>
                <c:pt idx="1160">
                  <c:v>-0.10816031500203849</c:v>
                </c:pt>
                <c:pt idx="1161">
                  <c:v>-0.10744252852489922</c:v>
                </c:pt>
                <c:pt idx="1162">
                  <c:v>-0.10770333740107674</c:v>
                </c:pt>
                <c:pt idx="1163">
                  <c:v>-0.10718301928193341</c:v>
                </c:pt>
                <c:pt idx="1164">
                  <c:v>-0.10697328504254244</c:v>
                </c:pt>
                <c:pt idx="1165">
                  <c:v>-0.10643962908176263</c:v>
                </c:pt>
                <c:pt idx="1166">
                  <c:v>-0.10563820124640699</c:v>
                </c:pt>
                <c:pt idx="1167">
                  <c:v>-0.10482305611445497</c:v>
                </c:pt>
                <c:pt idx="1168">
                  <c:v>-0.10530373067729215</c:v>
                </c:pt>
                <c:pt idx="1169">
                  <c:v>-0.10475235417017359</c:v>
                </c:pt>
                <c:pt idx="1170">
                  <c:v>-0.10528701568658505</c:v>
                </c:pt>
                <c:pt idx="1171">
                  <c:v>-0.1046137108163947</c:v>
                </c:pt>
                <c:pt idx="1172">
                  <c:v>-0.10359088050181242</c:v>
                </c:pt>
                <c:pt idx="1173">
                  <c:v>-0.10322003917536904</c:v>
                </c:pt>
                <c:pt idx="1174">
                  <c:v>-0.10332796565063518</c:v>
                </c:pt>
                <c:pt idx="1175">
                  <c:v>-0.10543304892559036</c:v>
                </c:pt>
                <c:pt idx="1176">
                  <c:v>-0.10401034898059436</c:v>
                </c:pt>
                <c:pt idx="1177">
                  <c:v>-0.10366784345282554</c:v>
                </c:pt>
                <c:pt idx="1178">
                  <c:v>-0.10438196818967072</c:v>
                </c:pt>
                <c:pt idx="1179">
                  <c:v>-0.10424673044411747</c:v>
                </c:pt>
                <c:pt idx="1180">
                  <c:v>-0.10323552093750266</c:v>
                </c:pt>
                <c:pt idx="1181">
                  <c:v>-0.10181487004925316</c:v>
                </c:pt>
                <c:pt idx="1182">
                  <c:v>-0.10149888842276766</c:v>
                </c:pt>
                <c:pt idx="1183">
                  <c:v>-9.8590309282968747E-2</c:v>
                </c:pt>
                <c:pt idx="1184">
                  <c:v>-9.6950447267857953E-2</c:v>
                </c:pt>
                <c:pt idx="1185">
                  <c:v>-9.7583264294470951E-2</c:v>
                </c:pt>
                <c:pt idx="1186">
                  <c:v>-9.6717386035180652E-2</c:v>
                </c:pt>
                <c:pt idx="1187">
                  <c:v>-9.6099775665862808E-2</c:v>
                </c:pt>
                <c:pt idx="1188">
                  <c:v>-9.4249989683888202E-2</c:v>
                </c:pt>
                <c:pt idx="1189">
                  <c:v>-9.4867960535424345E-2</c:v>
                </c:pt>
                <c:pt idx="1190">
                  <c:v>-9.5141187074972322E-2</c:v>
                </c:pt>
                <c:pt idx="1191">
                  <c:v>-9.539578237628632E-2</c:v>
                </c:pt>
                <c:pt idx="1192">
                  <c:v>-9.6124867124700586E-2</c:v>
                </c:pt>
                <c:pt idx="1193">
                  <c:v>-9.5805062489546344E-2</c:v>
                </c:pt>
                <c:pt idx="1194">
                  <c:v>-9.6258368863843202E-2</c:v>
                </c:pt>
                <c:pt idx="1195">
                  <c:v>-9.6201384216143992E-2</c:v>
                </c:pt>
                <c:pt idx="1196">
                  <c:v>-9.8247263031908005E-2</c:v>
                </c:pt>
                <c:pt idx="1197">
                  <c:v>-9.8620988215998295E-2</c:v>
                </c:pt>
                <c:pt idx="1198">
                  <c:v>-0.10021580892806981</c:v>
                </c:pt>
                <c:pt idx="1199">
                  <c:v>-9.9371275009943361E-2</c:v>
                </c:pt>
                <c:pt idx="1200">
                  <c:v>-9.793227747468336E-2</c:v>
                </c:pt>
                <c:pt idx="1201">
                  <c:v>-9.9225431498410899E-2</c:v>
                </c:pt>
                <c:pt idx="1202">
                  <c:v>-9.9030315761126531E-2</c:v>
                </c:pt>
                <c:pt idx="1203">
                  <c:v>-9.8465762680717717E-2</c:v>
                </c:pt>
                <c:pt idx="1204">
                  <c:v>-9.9437935758970752E-2</c:v>
                </c:pt>
                <c:pt idx="1205">
                  <c:v>-0.10187168394223534</c:v>
                </c:pt>
                <c:pt idx="1206">
                  <c:v>-0.10188593247573863</c:v>
                </c:pt>
                <c:pt idx="1207">
                  <c:v>-0.10124599118236688</c:v>
                </c:pt>
                <c:pt idx="1208">
                  <c:v>-0.10142498008411849</c:v>
                </c:pt>
                <c:pt idx="1209">
                  <c:v>-0.10175132083084293</c:v>
                </c:pt>
                <c:pt idx="1210">
                  <c:v>-0.10048693897900307</c:v>
                </c:pt>
                <c:pt idx="1211">
                  <c:v>-0.10037052219914244</c:v>
                </c:pt>
                <c:pt idx="1212">
                  <c:v>-9.9673947253918982E-2</c:v>
                </c:pt>
                <c:pt idx="1213">
                  <c:v>-9.8837362917080895E-2</c:v>
                </c:pt>
                <c:pt idx="1214">
                  <c:v>-0.10112007854229432</c:v>
                </c:pt>
                <c:pt idx="1215">
                  <c:v>-0.10345502614194402</c:v>
                </c:pt>
                <c:pt idx="1216">
                  <c:v>-0.10408272052666234</c:v>
                </c:pt>
                <c:pt idx="1217">
                  <c:v>-0.10466825746601671</c:v>
                </c:pt>
                <c:pt idx="1218">
                  <c:v>-0.10265934704912638</c:v>
                </c:pt>
                <c:pt idx="1219">
                  <c:v>-0.10376962275783796</c:v>
                </c:pt>
                <c:pt idx="1220">
                  <c:v>-0.10567661157411123</c:v>
                </c:pt>
                <c:pt idx="1221">
                  <c:v>-0.10477117513588041</c:v>
                </c:pt>
                <c:pt idx="1222">
                  <c:v>-0.1035781877336035</c:v>
                </c:pt>
                <c:pt idx="1223">
                  <c:v>-0.10292237573679586</c:v>
                </c:pt>
                <c:pt idx="1224">
                  <c:v>-0.10244266878407871</c:v>
                </c:pt>
                <c:pt idx="1225">
                  <c:v>-0.10249290861997906</c:v>
                </c:pt>
                <c:pt idx="1226">
                  <c:v>-0.10076409287731281</c:v>
                </c:pt>
                <c:pt idx="1227">
                  <c:v>-0.10014531568400287</c:v>
                </c:pt>
                <c:pt idx="1228">
                  <c:v>-9.9098484843594292E-2</c:v>
                </c:pt>
                <c:pt idx="1229">
                  <c:v>-0.10002123391407736</c:v>
                </c:pt>
                <c:pt idx="1230">
                  <c:v>-0.10088558486717147</c:v>
                </c:pt>
                <c:pt idx="1231">
                  <c:v>-0.1001584637981523</c:v>
                </c:pt>
                <c:pt idx="1232">
                  <c:v>-9.9455305309490427E-2</c:v>
                </c:pt>
                <c:pt idx="1233">
                  <c:v>-9.8095054163536588E-2</c:v>
                </c:pt>
                <c:pt idx="1234">
                  <c:v>-9.3950381538675742E-2</c:v>
                </c:pt>
                <c:pt idx="1235">
                  <c:v>-9.4369726694594647E-2</c:v>
                </c:pt>
                <c:pt idx="1236">
                  <c:v>-9.4188887949940181E-2</c:v>
                </c:pt>
                <c:pt idx="1237">
                  <c:v>-9.2305577122814952E-2</c:v>
                </c:pt>
                <c:pt idx="1238">
                  <c:v>-9.3436618503858426E-2</c:v>
                </c:pt>
                <c:pt idx="1239">
                  <c:v>-9.4273999696099509E-2</c:v>
                </c:pt>
                <c:pt idx="1240">
                  <c:v>-9.3098742326532147E-2</c:v>
                </c:pt>
                <c:pt idx="1241">
                  <c:v>-9.3411033753582728E-2</c:v>
                </c:pt>
                <c:pt idx="1242">
                  <c:v>-9.3765605948888719E-2</c:v>
                </c:pt>
                <c:pt idx="1243">
                  <c:v>-9.36748403239136E-2</c:v>
                </c:pt>
                <c:pt idx="1244">
                  <c:v>-9.2807264003695877E-2</c:v>
                </c:pt>
                <c:pt idx="1245">
                  <c:v>-9.359769713178423E-2</c:v>
                </c:pt>
                <c:pt idx="1246">
                  <c:v>-9.5286651131544886E-2</c:v>
                </c:pt>
                <c:pt idx="1247">
                  <c:v>-9.708897678515882E-2</c:v>
                </c:pt>
                <c:pt idx="1248">
                  <c:v>-9.6588902587797065E-2</c:v>
                </c:pt>
                <c:pt idx="1249">
                  <c:v>-9.5579580869582514E-2</c:v>
                </c:pt>
                <c:pt idx="1250">
                  <c:v>-9.5596817610854146E-2</c:v>
                </c:pt>
                <c:pt idx="1251">
                  <c:v>-9.5407962880301511E-2</c:v>
                </c:pt>
                <c:pt idx="1252">
                  <c:v>-9.5582237054259167E-2</c:v>
                </c:pt>
                <c:pt idx="1253">
                  <c:v>-9.5732975534687625E-2</c:v>
                </c:pt>
                <c:pt idx="1254">
                  <c:v>-9.4920268400812802E-2</c:v>
                </c:pt>
                <c:pt idx="1255">
                  <c:v>-9.5523744073105377E-2</c:v>
                </c:pt>
                <c:pt idx="1256">
                  <c:v>-9.7206731143728575E-2</c:v>
                </c:pt>
                <c:pt idx="1257">
                  <c:v>-9.7683962152871118E-2</c:v>
                </c:pt>
                <c:pt idx="1258">
                  <c:v>-9.6051357213738697E-2</c:v>
                </c:pt>
                <c:pt idx="1259">
                  <c:v>-9.7422565121490834E-2</c:v>
                </c:pt>
                <c:pt idx="1260">
                  <c:v>-9.8649722442360144E-2</c:v>
                </c:pt>
                <c:pt idx="1261">
                  <c:v>-9.9054392177947648E-2</c:v>
                </c:pt>
                <c:pt idx="1262">
                  <c:v>-9.8942481425680739E-2</c:v>
                </c:pt>
                <c:pt idx="1263">
                  <c:v>-9.8851061240907256E-2</c:v>
                </c:pt>
                <c:pt idx="1264">
                  <c:v>-9.9310846808549513E-2</c:v>
                </c:pt>
                <c:pt idx="1265">
                  <c:v>-9.9272787476650137E-2</c:v>
                </c:pt>
                <c:pt idx="1266">
                  <c:v>-0.10046853541373935</c:v>
                </c:pt>
                <c:pt idx="1267">
                  <c:v>-0.10082949193861168</c:v>
                </c:pt>
                <c:pt idx="1268">
                  <c:v>-9.9858542602603961E-2</c:v>
                </c:pt>
                <c:pt idx="1269">
                  <c:v>-0.10147432820087943</c:v>
                </c:pt>
                <c:pt idx="1270">
                  <c:v>-9.982012278852892E-2</c:v>
                </c:pt>
                <c:pt idx="1271">
                  <c:v>-9.9660950921744984E-2</c:v>
                </c:pt>
                <c:pt idx="1272">
                  <c:v>-9.7677710632495973E-2</c:v>
                </c:pt>
                <c:pt idx="1273">
                  <c:v>-9.6836041599274836E-2</c:v>
                </c:pt>
                <c:pt idx="1274">
                  <c:v>-9.6873503289586438E-2</c:v>
                </c:pt>
                <c:pt idx="1275">
                  <c:v>-9.7329352012067716E-2</c:v>
                </c:pt>
                <c:pt idx="1276">
                  <c:v>-9.8038420511656454E-2</c:v>
                </c:pt>
                <c:pt idx="1277">
                  <c:v>-9.9671556687709995E-2</c:v>
                </c:pt>
                <c:pt idx="1278">
                  <c:v>-9.9894173422768517E-2</c:v>
                </c:pt>
                <c:pt idx="1279">
                  <c:v>-0.10068932127865082</c:v>
                </c:pt>
                <c:pt idx="1280">
                  <c:v>-9.8259471995049807E-2</c:v>
                </c:pt>
                <c:pt idx="1281">
                  <c:v>-9.9548689173630578E-2</c:v>
                </c:pt>
                <c:pt idx="1282">
                  <c:v>-0.10026199808231695</c:v>
                </c:pt>
                <c:pt idx="1283">
                  <c:v>-0.10177211496232985</c:v>
                </c:pt>
                <c:pt idx="1284">
                  <c:v>-0.1039011133857457</c:v>
                </c:pt>
                <c:pt idx="1285">
                  <c:v>-0.10376064864817636</c:v>
                </c:pt>
                <c:pt idx="1286">
                  <c:v>-0.10497455350478901</c:v>
                </c:pt>
                <c:pt idx="1287">
                  <c:v>-0.10602039776233596</c:v>
                </c:pt>
                <c:pt idx="1288">
                  <c:v>-0.10581854669960933</c:v>
                </c:pt>
                <c:pt idx="1289">
                  <c:v>-0.10689692921943106</c:v>
                </c:pt>
                <c:pt idx="1290">
                  <c:v>-0.10590211216683088</c:v>
                </c:pt>
                <c:pt idx="1291">
                  <c:v>-0.10820444561318254</c:v>
                </c:pt>
                <c:pt idx="1292">
                  <c:v>-0.10934391089421069</c:v>
                </c:pt>
                <c:pt idx="1293">
                  <c:v>-0.10917352613354581</c:v>
                </c:pt>
                <c:pt idx="1294">
                  <c:v>-0.10876793621970648</c:v>
                </c:pt>
                <c:pt idx="1295">
                  <c:v>-0.10810181253452811</c:v>
                </c:pt>
                <c:pt idx="1296">
                  <c:v>-0.10601301736348034</c:v>
                </c:pt>
                <c:pt idx="1297">
                  <c:v>-0.10430636179012254</c:v>
                </c:pt>
                <c:pt idx="1298">
                  <c:v>-0.10571589464821329</c:v>
                </c:pt>
                <c:pt idx="1299">
                  <c:v>-0.1061999084146521</c:v>
                </c:pt>
                <c:pt idx="1300">
                  <c:v>-0.10484266444919399</c:v>
                </c:pt>
                <c:pt idx="1301">
                  <c:v>-0.10610872538921967</c:v>
                </c:pt>
                <c:pt idx="1302">
                  <c:v>-0.1069662082076519</c:v>
                </c:pt>
                <c:pt idx="1303">
                  <c:v>-0.10866434501730282</c:v>
                </c:pt>
                <c:pt idx="1304">
                  <c:v>-0.10761278047633027</c:v>
                </c:pt>
                <c:pt idx="1305">
                  <c:v>-0.10686555778113416</c:v>
                </c:pt>
                <c:pt idx="1306">
                  <c:v>-0.1071581460097093</c:v>
                </c:pt>
                <c:pt idx="1307">
                  <c:v>-0.10887001908866978</c:v>
                </c:pt>
                <c:pt idx="1308">
                  <c:v>-0.10895703759598518</c:v>
                </c:pt>
                <c:pt idx="1309">
                  <c:v>-0.10704936576078694</c:v>
                </c:pt>
                <c:pt idx="1310">
                  <c:v>-0.10819465567537634</c:v>
                </c:pt>
                <c:pt idx="1311">
                  <c:v>-0.10809554204141136</c:v>
                </c:pt>
                <c:pt idx="1312">
                  <c:v>-0.11166038852397264</c:v>
                </c:pt>
                <c:pt idx="1313">
                  <c:v>-0.11330119917647608</c:v>
                </c:pt>
                <c:pt idx="1314">
                  <c:v>-0.11282060050461951</c:v>
                </c:pt>
                <c:pt idx="1315">
                  <c:v>-0.11244702710251886</c:v>
                </c:pt>
                <c:pt idx="1316">
                  <c:v>-0.11305534082546842</c:v>
                </c:pt>
                <c:pt idx="1317">
                  <c:v>-0.11337236595306877</c:v>
                </c:pt>
                <c:pt idx="1318">
                  <c:v>-0.11435582781618336</c:v>
                </c:pt>
                <c:pt idx="1319">
                  <c:v>-0.11456759213956502</c:v>
                </c:pt>
                <c:pt idx="1320">
                  <c:v>-0.11727987923173089</c:v>
                </c:pt>
                <c:pt idx="1321">
                  <c:v>-0.1161679434076035</c:v>
                </c:pt>
                <c:pt idx="1322">
                  <c:v>-0.1164221687403284</c:v>
                </c:pt>
                <c:pt idx="1323">
                  <c:v>-0.11661911534777403</c:v>
                </c:pt>
                <c:pt idx="1324">
                  <c:v>-0.11748150262147306</c:v>
                </c:pt>
                <c:pt idx="1325">
                  <c:v>-0.11884208579053279</c:v>
                </c:pt>
                <c:pt idx="1326">
                  <c:v>-0.11882186084147861</c:v>
                </c:pt>
                <c:pt idx="1327">
                  <c:v>-0.11771400415811684</c:v>
                </c:pt>
                <c:pt idx="1328">
                  <c:v>-0.1174743498956019</c:v>
                </c:pt>
                <c:pt idx="1329">
                  <c:v>-0.1171330965691908</c:v>
                </c:pt>
                <c:pt idx="1330">
                  <c:v>-0.11741789648483802</c:v>
                </c:pt>
                <c:pt idx="1331">
                  <c:v>-0.11700854048058318</c:v>
                </c:pt>
                <c:pt idx="1332">
                  <c:v>-0.11586104972727185</c:v>
                </c:pt>
                <c:pt idx="1333">
                  <c:v>-0.1152914593823624</c:v>
                </c:pt>
                <c:pt idx="1334">
                  <c:v>-0.11412447413079008</c:v>
                </c:pt>
                <c:pt idx="1335">
                  <c:v>-0.11498614044009514</c:v>
                </c:pt>
                <c:pt idx="1336">
                  <c:v>-0.11599849779794624</c:v>
                </c:pt>
                <c:pt idx="1337">
                  <c:v>-0.11480356568903005</c:v>
                </c:pt>
                <c:pt idx="1338">
                  <c:v>-0.11531535555808148</c:v>
                </c:pt>
                <c:pt idx="1339">
                  <c:v>-0.11612918208406597</c:v>
                </c:pt>
                <c:pt idx="1340">
                  <c:v>-0.11701615803877985</c:v>
                </c:pt>
                <c:pt idx="1341">
                  <c:v>-0.11676966410072964</c:v>
                </c:pt>
                <c:pt idx="1342">
                  <c:v>-0.11565615353853786</c:v>
                </c:pt>
                <c:pt idx="1343">
                  <c:v>-0.11571715092239288</c:v>
                </c:pt>
                <c:pt idx="1344">
                  <c:v>-0.11769364639982882</c:v>
                </c:pt>
                <c:pt idx="1345">
                  <c:v>-0.11858879012243051</c:v>
                </c:pt>
                <c:pt idx="1346">
                  <c:v>-0.11959949685123661</c:v>
                </c:pt>
                <c:pt idx="1347">
                  <c:v>-0.12073577471065278</c:v>
                </c:pt>
                <c:pt idx="1348">
                  <c:v>-0.12096502242104634</c:v>
                </c:pt>
                <c:pt idx="1349">
                  <c:v>-0.12338510073959696</c:v>
                </c:pt>
                <c:pt idx="1350">
                  <c:v>-0.12285154912893859</c:v>
                </c:pt>
                <c:pt idx="1351">
                  <c:v>-0.12152886402341778</c:v>
                </c:pt>
                <c:pt idx="1352">
                  <c:v>-0.12224181244988586</c:v>
                </c:pt>
                <c:pt idx="1353">
                  <c:v>-0.12345317495831409</c:v>
                </c:pt>
                <c:pt idx="1354">
                  <c:v>-0.12383557068810092</c:v>
                </c:pt>
                <c:pt idx="1355">
                  <c:v>-0.12448309159417192</c:v>
                </c:pt>
                <c:pt idx="1356">
                  <c:v>-0.12334673784374672</c:v>
                </c:pt>
                <c:pt idx="1357">
                  <c:v>-0.12279134860048657</c:v>
                </c:pt>
                <c:pt idx="1358">
                  <c:v>-0.12107035911624564</c:v>
                </c:pt>
                <c:pt idx="1359">
                  <c:v>-0.12010271103834214</c:v>
                </c:pt>
                <c:pt idx="1360">
                  <c:v>-0.11947724595145814</c:v>
                </c:pt>
                <c:pt idx="1361">
                  <c:v>-0.11925576758125089</c:v>
                </c:pt>
                <c:pt idx="1362">
                  <c:v>-0.11890422153922486</c:v>
                </c:pt>
                <c:pt idx="1363">
                  <c:v>-0.11902777207220083</c:v>
                </c:pt>
                <c:pt idx="1364">
                  <c:v>-0.11714943210496642</c:v>
                </c:pt>
                <c:pt idx="1365">
                  <c:v>-0.11692566751864319</c:v>
                </c:pt>
                <c:pt idx="1366">
                  <c:v>-0.11739562247905155</c:v>
                </c:pt>
                <c:pt idx="1367">
                  <c:v>-0.11863331916126185</c:v>
                </c:pt>
                <c:pt idx="1368">
                  <c:v>-0.11911258025439508</c:v>
                </c:pt>
                <c:pt idx="1369">
                  <c:v>-0.1203234494713854</c:v>
                </c:pt>
                <c:pt idx="1370">
                  <c:v>-0.12197067291258179</c:v>
                </c:pt>
                <c:pt idx="1371">
                  <c:v>-0.12133942113769081</c:v>
                </c:pt>
                <c:pt idx="1372">
                  <c:v>-0.12172028007489644</c:v>
                </c:pt>
                <c:pt idx="1373">
                  <c:v>-0.12326439611875628</c:v>
                </c:pt>
                <c:pt idx="1374">
                  <c:v>-0.12296209384338397</c:v>
                </c:pt>
                <c:pt idx="1375">
                  <c:v>-0.12324881949291466</c:v>
                </c:pt>
                <c:pt idx="1376">
                  <c:v>-0.12260921970899119</c:v>
                </c:pt>
                <c:pt idx="1377">
                  <c:v>-0.12283248151749149</c:v>
                </c:pt>
                <c:pt idx="1378">
                  <c:v>-0.12182917416029682</c:v>
                </c:pt>
                <c:pt idx="1379">
                  <c:v>-0.12303049059880777</c:v>
                </c:pt>
                <c:pt idx="1380">
                  <c:v>-0.12311466319395947</c:v>
                </c:pt>
                <c:pt idx="1381">
                  <c:v>-0.12422284241404213</c:v>
                </c:pt>
                <c:pt idx="1382">
                  <c:v>-0.12534455868960492</c:v>
                </c:pt>
                <c:pt idx="1383">
                  <c:v>-0.12481253438514273</c:v>
                </c:pt>
                <c:pt idx="1384">
                  <c:v>-0.12516015306839279</c:v>
                </c:pt>
                <c:pt idx="1385">
                  <c:v>-0.12555320199601283</c:v>
                </c:pt>
                <c:pt idx="1386">
                  <c:v>-0.12449089887985565</c:v>
                </c:pt>
                <c:pt idx="1387">
                  <c:v>-0.12411507720713644</c:v>
                </c:pt>
                <c:pt idx="1388">
                  <c:v>-0.12068785903636581</c:v>
                </c:pt>
                <c:pt idx="1389">
                  <c:v>-0.12073066155514312</c:v>
                </c:pt>
                <c:pt idx="1390">
                  <c:v>-0.11984684456294303</c:v>
                </c:pt>
                <c:pt idx="1391">
                  <c:v>-0.11916941312011886</c:v>
                </c:pt>
                <c:pt idx="1392">
                  <c:v>-0.12014070396557486</c:v>
                </c:pt>
                <c:pt idx="1393">
                  <c:v>-0.1202205033424093</c:v>
                </c:pt>
                <c:pt idx="1394">
                  <c:v>-0.12006696638167114</c:v>
                </c:pt>
                <c:pt idx="1395">
                  <c:v>-0.11978342815375242</c:v>
                </c:pt>
                <c:pt idx="1396">
                  <c:v>-0.12005738514409359</c:v>
                </c:pt>
                <c:pt idx="1397">
                  <c:v>-0.11910208832493652</c:v>
                </c:pt>
                <c:pt idx="1398">
                  <c:v>-0.11929788708113165</c:v>
                </c:pt>
                <c:pt idx="1399">
                  <c:v>-0.11994665070217536</c:v>
                </c:pt>
                <c:pt idx="1400">
                  <c:v>-0.119808576530815</c:v>
                </c:pt>
                <c:pt idx="1401">
                  <c:v>-0.12039721551442994</c:v>
                </c:pt>
                <c:pt idx="1402">
                  <c:v>-0.11945579726018707</c:v>
                </c:pt>
                <c:pt idx="1403">
                  <c:v>-0.1196502868968139</c:v>
                </c:pt>
                <c:pt idx="1404">
                  <c:v>-0.11932793042710443</c:v>
                </c:pt>
                <c:pt idx="1405">
                  <c:v>-0.11847740112071392</c:v>
                </c:pt>
                <c:pt idx="1406">
                  <c:v>-0.11859152219808777</c:v>
                </c:pt>
                <c:pt idx="1407">
                  <c:v>-0.11809568840985207</c:v>
                </c:pt>
                <c:pt idx="1408">
                  <c:v>-0.1177675642248488</c:v>
                </c:pt>
                <c:pt idx="1409">
                  <c:v>-0.11731899155111591</c:v>
                </c:pt>
                <c:pt idx="1410">
                  <c:v>-0.11767571715326142</c:v>
                </c:pt>
                <c:pt idx="1411">
                  <c:v>-0.11747970969682342</c:v>
                </c:pt>
                <c:pt idx="1412">
                  <c:v>-0.11973241043520488</c:v>
                </c:pt>
                <c:pt idx="1413">
                  <c:v>-0.11820785529421585</c:v>
                </c:pt>
                <c:pt idx="1414">
                  <c:v>-0.11860679525997853</c:v>
                </c:pt>
                <c:pt idx="1415">
                  <c:v>-0.11852472863984076</c:v>
                </c:pt>
                <c:pt idx="1416">
                  <c:v>-0.11813895576096911</c:v>
                </c:pt>
                <c:pt idx="1417">
                  <c:v>-0.11757986683190325</c:v>
                </c:pt>
                <c:pt idx="1418">
                  <c:v>-0.11852035542150929</c:v>
                </c:pt>
                <c:pt idx="1419">
                  <c:v>-0.11828932427280847</c:v>
                </c:pt>
                <c:pt idx="1420">
                  <c:v>-0.11950660627852017</c:v>
                </c:pt>
                <c:pt idx="1421">
                  <c:v>-0.11917717297393438</c:v>
                </c:pt>
                <c:pt idx="1422">
                  <c:v>-0.12000041946913598</c:v>
                </c:pt>
                <c:pt idx="1423">
                  <c:v>-0.12050265655973647</c:v>
                </c:pt>
                <c:pt idx="1424">
                  <c:v>-0.12151123834080124</c:v>
                </c:pt>
                <c:pt idx="1425">
                  <c:v>-0.12228911150988608</c:v>
                </c:pt>
                <c:pt idx="1426">
                  <c:v>-0.12346754681469463</c:v>
                </c:pt>
                <c:pt idx="1427">
                  <c:v>-0.12410348485829559</c:v>
                </c:pt>
                <c:pt idx="1428">
                  <c:v>-0.12513644662016077</c:v>
                </c:pt>
                <c:pt idx="1429">
                  <c:v>-0.12592580778797924</c:v>
                </c:pt>
                <c:pt idx="1430">
                  <c:v>-0.12656428817976462</c:v>
                </c:pt>
                <c:pt idx="1431">
                  <c:v>-0.12528577163087107</c:v>
                </c:pt>
                <c:pt idx="1432">
                  <c:v>-0.12418751515784265</c:v>
                </c:pt>
                <c:pt idx="1433">
                  <c:v>-0.12387763326972845</c:v>
                </c:pt>
                <c:pt idx="1434">
                  <c:v>-0.12356573078400857</c:v>
                </c:pt>
                <c:pt idx="1435">
                  <c:v>-0.12425775226979852</c:v>
                </c:pt>
                <c:pt idx="1436">
                  <c:v>-0.12570393099005628</c:v>
                </c:pt>
                <c:pt idx="1437">
                  <c:v>-0.12590070684277066</c:v>
                </c:pt>
                <c:pt idx="1438">
                  <c:v>-0.12483440996321349</c:v>
                </c:pt>
                <c:pt idx="1439">
                  <c:v>-0.12411954528923275</c:v>
                </c:pt>
                <c:pt idx="1440">
                  <c:v>-0.12398116755390731</c:v>
                </c:pt>
                <c:pt idx="1441">
                  <c:v>-0.12456512026881228</c:v>
                </c:pt>
                <c:pt idx="1442">
                  <c:v>-0.12441452408400266</c:v>
                </c:pt>
                <c:pt idx="1443">
                  <c:v>-0.12532865952704242</c:v>
                </c:pt>
                <c:pt idx="1444">
                  <c:v>-0.12557726892646315</c:v>
                </c:pt>
                <c:pt idx="1445">
                  <c:v>-0.12623415288351225</c:v>
                </c:pt>
                <c:pt idx="1446">
                  <c:v>-0.12785948177388207</c:v>
                </c:pt>
                <c:pt idx="1447">
                  <c:v>-0.12751765926503822</c:v>
                </c:pt>
                <c:pt idx="1448">
                  <c:v>-0.12757687321060018</c:v>
                </c:pt>
                <c:pt idx="1449">
                  <c:v>-0.12807186271157889</c:v>
                </c:pt>
                <c:pt idx="1450">
                  <c:v>-0.12830721964672875</c:v>
                </c:pt>
                <c:pt idx="1451">
                  <c:v>-0.12834440623220189</c:v>
                </c:pt>
                <c:pt idx="1452">
                  <c:v>-0.12770979628093926</c:v>
                </c:pt>
                <c:pt idx="1453">
                  <c:v>-0.1275289954817822</c:v>
                </c:pt>
                <c:pt idx="1454">
                  <c:v>-0.12867076595166793</c:v>
                </c:pt>
                <c:pt idx="1455">
                  <c:v>-0.13018335877524123</c:v>
                </c:pt>
                <c:pt idx="1456">
                  <c:v>-0.13069237862313798</c:v>
                </c:pt>
                <c:pt idx="1457">
                  <c:v>-0.13210267987750512</c:v>
                </c:pt>
                <c:pt idx="1458">
                  <c:v>-0.13229123104407847</c:v>
                </c:pt>
                <c:pt idx="1459">
                  <c:v>-0.13148119906765032</c:v>
                </c:pt>
                <c:pt idx="1460">
                  <c:v>-0.13060918312449132</c:v>
                </c:pt>
                <c:pt idx="1461">
                  <c:v>-0.13063875215176779</c:v>
                </c:pt>
                <c:pt idx="1462">
                  <c:v>-0.12923705503848737</c:v>
                </c:pt>
                <c:pt idx="1463">
                  <c:v>-0.12788615745714083</c:v>
                </c:pt>
                <c:pt idx="1464">
                  <c:v>-0.12551130068271732</c:v>
                </c:pt>
                <c:pt idx="1465">
                  <c:v>-0.12422283292767133</c:v>
                </c:pt>
                <c:pt idx="1466">
                  <c:v>-0.12405051294673797</c:v>
                </c:pt>
                <c:pt idx="1467">
                  <c:v>-0.12466351293836908</c:v>
                </c:pt>
                <c:pt idx="1468">
                  <c:v>-0.12397278159943426</c:v>
                </c:pt>
                <c:pt idx="1469">
                  <c:v>-0.12455244647335917</c:v>
                </c:pt>
                <c:pt idx="1470">
                  <c:v>-0.1235060520061495</c:v>
                </c:pt>
                <c:pt idx="1471">
                  <c:v>-0.12375409222312328</c:v>
                </c:pt>
                <c:pt idx="1472">
                  <c:v>-0.12284097182208598</c:v>
                </c:pt>
                <c:pt idx="1473">
                  <c:v>-0.11961725534307277</c:v>
                </c:pt>
                <c:pt idx="1474">
                  <c:v>-0.11726555480721856</c:v>
                </c:pt>
              </c:numCache>
            </c:numRef>
          </c:val>
          <c:smooth val="0"/>
          <c:extLst>
            <c:ext xmlns:c16="http://schemas.microsoft.com/office/drawing/2014/chart" uri="{C3380CC4-5D6E-409C-BE32-E72D297353CC}">
              <c16:uniqueId val="{00000003-823A-49D6-96BE-C4603F123EC7}"/>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1.3959923685853965</c:v>
                </c:pt>
                <c:pt idx="1">
                  <c:v>1.4310098685854342</c:v>
                </c:pt>
                <c:pt idx="2">
                  <c:v>1.4340468685857246</c:v>
                </c:pt>
                <c:pt idx="3">
                  <c:v>1.4393285685856796</c:v>
                </c:pt>
                <c:pt idx="4">
                  <c:v>1.4435196567208806</c:v>
                </c:pt>
                <c:pt idx="5">
                  <c:v>1.4571783685854172</c:v>
                </c:pt>
                <c:pt idx="6">
                  <c:v>1.4588282685855489</c:v>
                </c:pt>
                <c:pt idx="7">
                  <c:v>1.459141055453884</c:v>
                </c:pt>
                <c:pt idx="8">
                  <c:v>1.4538099727518699</c:v>
                </c:pt>
                <c:pt idx="9">
                  <c:v>1.4295610685851585</c:v>
                </c:pt>
                <c:pt idx="10">
                  <c:v>1.413916968585184</c:v>
                </c:pt>
                <c:pt idx="11">
                  <c:v>1.409562168585424</c:v>
                </c:pt>
                <c:pt idx="12">
                  <c:v>1.3876587322218512</c:v>
                </c:pt>
                <c:pt idx="13">
                  <c:v>0.82749147572845061</c:v>
                </c:pt>
                <c:pt idx="14">
                  <c:v>0.56664696858537411</c:v>
                </c:pt>
                <c:pt idx="15">
                  <c:v>0.28764356858535223</c:v>
                </c:pt>
                <c:pt idx="16">
                  <c:v>0.13233766858469664</c:v>
                </c:pt>
                <c:pt idx="17">
                  <c:v>0.22933086858553509</c:v>
                </c:pt>
                <c:pt idx="18">
                  <c:v>0.32562634817738001</c:v>
                </c:pt>
                <c:pt idx="19">
                  <c:v>0.39519226757501258</c:v>
                </c:pt>
                <c:pt idx="20">
                  <c:v>0.43179313781611484</c:v>
                </c:pt>
                <c:pt idx="21">
                  <c:v>-0.41722663141443661</c:v>
                </c:pt>
                <c:pt idx="22">
                  <c:v>-0.53956903141470036</c:v>
                </c:pt>
                <c:pt idx="23">
                  <c:v>-0.69430243141486869</c:v>
                </c:pt>
                <c:pt idx="24">
                  <c:v>-0.28077263141476294</c:v>
                </c:pt>
                <c:pt idx="25">
                  <c:v>0.49790006858519575</c:v>
                </c:pt>
                <c:pt idx="26">
                  <c:v>0.62020216656544847</c:v>
                </c:pt>
                <c:pt idx="27">
                  <c:v>0.24010096858548025</c:v>
                </c:pt>
                <c:pt idx="28">
                  <c:v>0.11104594001410817</c:v>
                </c:pt>
                <c:pt idx="29">
                  <c:v>1.3477443685854524</c:v>
                </c:pt>
                <c:pt idx="30">
                  <c:v>1.5902083281814754</c:v>
                </c:pt>
                <c:pt idx="31">
                  <c:v>1.9862032685853848</c:v>
                </c:pt>
                <c:pt idx="32">
                  <c:v>2.229824068585927</c:v>
                </c:pt>
                <c:pt idx="33">
                  <c:v>2.6967946685860085</c:v>
                </c:pt>
                <c:pt idx="34">
                  <c:v>3.5553125685854212</c:v>
                </c:pt>
                <c:pt idx="35">
                  <c:v>4.4356155393173395</c:v>
                </c:pt>
                <c:pt idx="36">
                  <c:v>6.1560623685854381</c:v>
                </c:pt>
                <c:pt idx="37">
                  <c:v>6.2267206685853722</c:v>
                </c:pt>
                <c:pt idx="38">
                  <c:v>6.6151339685854538</c:v>
                </c:pt>
                <c:pt idx="39">
                  <c:v>7.2414382869531693</c:v>
                </c:pt>
                <c:pt idx="40">
                  <c:v>8.437902968585334</c:v>
                </c:pt>
                <c:pt idx="41">
                  <c:v>9.3307079568207456</c:v>
                </c:pt>
                <c:pt idx="42">
                  <c:v>14.526254427409086</c:v>
                </c:pt>
                <c:pt idx="43">
                  <c:v>15.675442768585256</c:v>
                </c:pt>
                <c:pt idx="44">
                  <c:v>17.6994889685853</c:v>
                </c:pt>
                <c:pt idx="45">
                  <c:v>19.274878668585828</c:v>
                </c:pt>
                <c:pt idx="46">
                  <c:v>20.163036568585383</c:v>
                </c:pt>
                <c:pt idx="47">
                  <c:v>21.370941568585422</c:v>
                </c:pt>
                <c:pt idx="48">
                  <c:v>21.62154096858508</c:v>
                </c:pt>
                <c:pt idx="49">
                  <c:v>21.564375268585721</c:v>
                </c:pt>
                <c:pt idx="50">
                  <c:v>21.043525526480053</c:v>
                </c:pt>
                <c:pt idx="51">
                  <c:v>11.689191431085376</c:v>
                </c:pt>
                <c:pt idx="52">
                  <c:v>10.208248968585067</c:v>
                </c:pt>
                <c:pt idx="53">
                  <c:v>8.9584130977515457</c:v>
                </c:pt>
                <c:pt idx="54">
                  <c:v>7.4053316685850774</c:v>
                </c:pt>
                <c:pt idx="55">
                  <c:v>5.673820968585531</c:v>
                </c:pt>
                <c:pt idx="56">
                  <c:v>4.2218927795443761</c:v>
                </c:pt>
                <c:pt idx="57">
                  <c:v>1.3666050958580769</c:v>
                </c:pt>
                <c:pt idx="58">
                  <c:v>1.5232403685855758</c:v>
                </c:pt>
                <c:pt idx="59">
                  <c:v>2.024504368585454</c:v>
                </c:pt>
                <c:pt idx="60">
                  <c:v>3.289981168585669</c:v>
                </c:pt>
                <c:pt idx="61">
                  <c:v>4.8066833685852686</c:v>
                </c:pt>
                <c:pt idx="62">
                  <c:v>6.2334670685853126</c:v>
                </c:pt>
                <c:pt idx="63">
                  <c:v>7.4489840685852329</c:v>
                </c:pt>
                <c:pt idx="64">
                  <c:v>8.4700358112088594</c:v>
                </c:pt>
                <c:pt idx="65">
                  <c:v>10.358460368585455</c:v>
                </c:pt>
                <c:pt idx="66">
                  <c:v>10.650212068585645</c:v>
                </c:pt>
                <c:pt idx="67">
                  <c:v>11.120923968585103</c:v>
                </c:pt>
                <c:pt idx="68">
                  <c:v>11.917491568585277</c:v>
                </c:pt>
                <c:pt idx="69">
                  <c:v>12.979793268585595</c:v>
                </c:pt>
                <c:pt idx="70">
                  <c:v>14.014795768585444</c:v>
                </c:pt>
                <c:pt idx="71">
                  <c:v>15.039916468585673</c:v>
                </c:pt>
                <c:pt idx="72">
                  <c:v>16.118733368585552</c:v>
                </c:pt>
                <c:pt idx="73">
                  <c:v>16.878940263322207</c:v>
                </c:pt>
                <c:pt idx="74">
                  <c:v>20.382551868585509</c:v>
                </c:pt>
                <c:pt idx="75">
                  <c:v>21.42855626858541</c:v>
                </c:pt>
                <c:pt idx="76">
                  <c:v>22.664880268585378</c:v>
                </c:pt>
                <c:pt idx="77">
                  <c:v>23.874717568584927</c:v>
                </c:pt>
                <c:pt idx="78">
                  <c:v>24.841723968585612</c:v>
                </c:pt>
                <c:pt idx="79">
                  <c:v>25.789137268585549</c:v>
                </c:pt>
                <c:pt idx="80">
                  <c:v>27.163502668585366</c:v>
                </c:pt>
                <c:pt idx="81">
                  <c:v>28.182963268585709</c:v>
                </c:pt>
                <c:pt idx="82">
                  <c:v>28.711862368585471</c:v>
                </c:pt>
                <c:pt idx="83">
                  <c:v>27.20138119211471</c:v>
                </c:pt>
                <c:pt idx="84">
                  <c:v>26.282349668585326</c:v>
                </c:pt>
                <c:pt idx="85">
                  <c:v>24.578523968585742</c:v>
                </c:pt>
                <c:pt idx="86">
                  <c:v>22.496888268585636</c:v>
                </c:pt>
                <c:pt idx="87">
                  <c:v>19.986605768585562</c:v>
                </c:pt>
                <c:pt idx="88">
                  <c:v>17.749097164503226</c:v>
                </c:pt>
                <c:pt idx="89">
                  <c:v>14.263827468585717</c:v>
                </c:pt>
                <c:pt idx="90">
                  <c:v>11.00052776858503</c:v>
                </c:pt>
                <c:pt idx="91">
                  <c:v>7.9857215466677332</c:v>
                </c:pt>
                <c:pt idx="92">
                  <c:v>0.14157491760535379</c:v>
                </c:pt>
                <c:pt idx="93">
                  <c:v>-0.43170213141472402</c:v>
                </c:pt>
                <c:pt idx="94">
                  <c:v>-1.0134797963631144</c:v>
                </c:pt>
                <c:pt idx="95">
                  <c:v>-1.5007826314141397</c:v>
                </c:pt>
                <c:pt idx="96">
                  <c:v>-1.8685459314145731</c:v>
                </c:pt>
                <c:pt idx="97">
                  <c:v>-1.7162028314145772</c:v>
                </c:pt>
                <c:pt idx="98">
                  <c:v>-1.2270344314143671</c:v>
                </c:pt>
                <c:pt idx="99">
                  <c:v>-0.57944286218365448</c:v>
                </c:pt>
                <c:pt idx="100">
                  <c:v>1.8334374629251471</c:v>
                </c:pt>
                <c:pt idx="101">
                  <c:v>2.5713535685852236</c:v>
                </c:pt>
                <c:pt idx="102">
                  <c:v>3.5485268685849434</c:v>
                </c:pt>
                <c:pt idx="103">
                  <c:v>4.716245768585523</c:v>
                </c:pt>
                <c:pt idx="104">
                  <c:v>6.1148960685852245</c:v>
                </c:pt>
                <c:pt idx="105">
                  <c:v>8.3292718583812899</c:v>
                </c:pt>
                <c:pt idx="106">
                  <c:v>10.832565412063971</c:v>
                </c:pt>
                <c:pt idx="107">
                  <c:v>23.708769368585379</c:v>
                </c:pt>
                <c:pt idx="108">
                  <c:v>24.83936296858532</c:v>
                </c:pt>
                <c:pt idx="109">
                  <c:v>26.326336768585421</c:v>
                </c:pt>
                <c:pt idx="110">
                  <c:v>27.247721068586046</c:v>
                </c:pt>
                <c:pt idx="111">
                  <c:v>27.838628568585662</c:v>
                </c:pt>
                <c:pt idx="112">
                  <c:v>29.095485368585244</c:v>
                </c:pt>
                <c:pt idx="113">
                  <c:v>29.430894068585374</c:v>
                </c:pt>
                <c:pt idx="114">
                  <c:v>29.348218201918783</c:v>
                </c:pt>
                <c:pt idx="115">
                  <c:v>22.17530518108579</c:v>
                </c:pt>
                <c:pt idx="116">
                  <c:v>20.49480368171659</c:v>
                </c:pt>
                <c:pt idx="117">
                  <c:v>18.278537168585004</c:v>
                </c:pt>
                <c:pt idx="118">
                  <c:v>15.66448266858545</c:v>
                </c:pt>
                <c:pt idx="119">
                  <c:v>12.691312168585299</c:v>
                </c:pt>
                <c:pt idx="120">
                  <c:v>9.759028768585793</c:v>
                </c:pt>
                <c:pt idx="121">
                  <c:v>6.537109968585483</c:v>
                </c:pt>
                <c:pt idx="122">
                  <c:v>4.3803219631802364</c:v>
                </c:pt>
                <c:pt idx="123">
                  <c:v>-3.7392776314143674</c:v>
                </c:pt>
                <c:pt idx="124">
                  <c:v>-4.5434229314143266</c:v>
                </c:pt>
                <c:pt idx="125">
                  <c:v>-5.1395015314149504</c:v>
                </c:pt>
                <c:pt idx="126">
                  <c:v>-5.2791160314148868</c:v>
                </c:pt>
                <c:pt idx="127">
                  <c:v>-4.9648758314144601</c:v>
                </c:pt>
                <c:pt idx="128">
                  <c:v>-4.6099577314151219</c:v>
                </c:pt>
                <c:pt idx="129">
                  <c:v>-3.9044081633295349</c:v>
                </c:pt>
                <c:pt idx="130">
                  <c:v>-0.42780763141455225</c:v>
                </c:pt>
                <c:pt idx="131">
                  <c:v>0.71520906858525279</c:v>
                </c:pt>
                <c:pt idx="132">
                  <c:v>2.2288700685859482</c:v>
                </c:pt>
                <c:pt idx="133">
                  <c:v>4.0493521623999555</c:v>
                </c:pt>
                <c:pt idx="134">
                  <c:v>6.0477423685851619</c:v>
                </c:pt>
                <c:pt idx="135">
                  <c:v>7.8397206685852581</c:v>
                </c:pt>
                <c:pt idx="136">
                  <c:v>10.180174068585657</c:v>
                </c:pt>
                <c:pt idx="137">
                  <c:v>12.925780347308844</c:v>
                </c:pt>
                <c:pt idx="138">
                  <c:v>14.719742368585472</c:v>
                </c:pt>
                <c:pt idx="139">
                  <c:v>24.910507982620757</c:v>
                </c:pt>
                <c:pt idx="140">
                  <c:v>24.989186668585049</c:v>
                </c:pt>
                <c:pt idx="141">
                  <c:v>24.251781168585481</c:v>
                </c:pt>
                <c:pt idx="142">
                  <c:v>22.751213568585413</c:v>
                </c:pt>
                <c:pt idx="143">
                  <c:v>20.539878052795771</c:v>
                </c:pt>
                <c:pt idx="144">
                  <c:v>17.599864768585306</c:v>
                </c:pt>
                <c:pt idx="145">
                  <c:v>14.684412257474449</c:v>
                </c:pt>
                <c:pt idx="146">
                  <c:v>5.578522368585439</c:v>
                </c:pt>
                <c:pt idx="147">
                  <c:v>4.2944092685855964</c:v>
                </c:pt>
                <c:pt idx="148">
                  <c:v>1.8579592685853328</c:v>
                </c:pt>
                <c:pt idx="149">
                  <c:v>-0.34697573141458804</c:v>
                </c:pt>
                <c:pt idx="150">
                  <c:v>-1.9894639314145905</c:v>
                </c:pt>
                <c:pt idx="151">
                  <c:v>-3.3487790107248401</c:v>
                </c:pt>
                <c:pt idx="152">
                  <c:v>-5.1809512577881236</c:v>
                </c:pt>
                <c:pt idx="153">
                  <c:v>-4.9356092443179449</c:v>
                </c:pt>
                <c:pt idx="154">
                  <c:v>-4.4205744314144653</c:v>
                </c:pt>
                <c:pt idx="155">
                  <c:v>-3.7106000314146144</c:v>
                </c:pt>
                <c:pt idx="156">
                  <c:v>-3.15731703141482</c:v>
                </c:pt>
                <c:pt idx="157">
                  <c:v>-2.9184917130468619</c:v>
                </c:pt>
                <c:pt idx="158">
                  <c:v>0.28755836858540818</c:v>
                </c:pt>
                <c:pt idx="159">
                  <c:v>1.9721831685852322</c:v>
                </c:pt>
                <c:pt idx="160">
                  <c:v>4.4892250685854975</c:v>
                </c:pt>
                <c:pt idx="161">
                  <c:v>6.037530368585422</c:v>
                </c:pt>
                <c:pt idx="162">
                  <c:v>8.2825217685854824</c:v>
                </c:pt>
                <c:pt idx="163">
                  <c:v>10.440426168585944</c:v>
                </c:pt>
                <c:pt idx="164">
                  <c:v>12.97073806858522</c:v>
                </c:pt>
                <c:pt idx="165">
                  <c:v>16.046008368585504</c:v>
                </c:pt>
                <c:pt idx="166">
                  <c:v>17.684755445508259</c:v>
                </c:pt>
                <c:pt idx="167">
                  <c:v>25.214322881406034</c:v>
                </c:pt>
                <c:pt idx="168">
                  <c:v>26.410454893838121</c:v>
                </c:pt>
                <c:pt idx="169">
                  <c:v>26.91532566858497</c:v>
                </c:pt>
                <c:pt idx="170">
                  <c:v>26.644124868585507</c:v>
                </c:pt>
                <c:pt idx="171">
                  <c:v>26.266085168586031</c:v>
                </c:pt>
                <c:pt idx="172">
                  <c:v>25.866511068585353</c:v>
                </c:pt>
                <c:pt idx="173">
                  <c:v>24.719375701918651</c:v>
                </c:pt>
                <c:pt idx="174">
                  <c:v>23.747285868585223</c:v>
                </c:pt>
                <c:pt idx="175">
                  <c:v>16.217493097752154</c:v>
                </c:pt>
                <c:pt idx="176">
                  <c:v>13.768072668585617</c:v>
                </c:pt>
                <c:pt idx="177">
                  <c:v>10.860614768585165</c:v>
                </c:pt>
                <c:pt idx="178">
                  <c:v>8.0039050685852686</c:v>
                </c:pt>
                <c:pt idx="179">
                  <c:v>5.2949819685854465</c:v>
                </c:pt>
                <c:pt idx="180">
                  <c:v>2.4929555685853444</c:v>
                </c:pt>
                <c:pt idx="181">
                  <c:v>0.41640266858526331</c:v>
                </c:pt>
                <c:pt idx="182">
                  <c:v>-0.82256942245957987</c:v>
                </c:pt>
                <c:pt idx="183">
                  <c:v>-3.0094162028431555</c:v>
                </c:pt>
                <c:pt idx="184">
                  <c:v>-2.8395053314149408</c:v>
                </c:pt>
                <c:pt idx="185">
                  <c:v>-2.1870783314143836</c:v>
                </c:pt>
                <c:pt idx="186">
                  <c:v>-1.6041064314143085</c:v>
                </c:pt>
                <c:pt idx="187">
                  <c:v>-0.88672593141465939</c:v>
                </c:pt>
                <c:pt idx="188">
                  <c:v>0.202486468585235</c:v>
                </c:pt>
                <c:pt idx="189">
                  <c:v>1.7775800685852943</c:v>
                </c:pt>
                <c:pt idx="190">
                  <c:v>3.2342841685853756</c:v>
                </c:pt>
                <c:pt idx="191">
                  <c:v>4.0853697019187081</c:v>
                </c:pt>
                <c:pt idx="192">
                  <c:v>10.494057168585599</c:v>
                </c:pt>
                <c:pt idx="193">
                  <c:v>12.749766168584998</c:v>
                </c:pt>
                <c:pt idx="194">
                  <c:v>16.195894668585609</c:v>
                </c:pt>
                <c:pt idx="195">
                  <c:v>19.345803268585556</c:v>
                </c:pt>
                <c:pt idx="196">
                  <c:v>22.189220368585453</c:v>
                </c:pt>
                <c:pt idx="197">
                  <c:v>24.692274668585426</c:v>
                </c:pt>
                <c:pt idx="198">
                  <c:v>27.408944701918998</c:v>
                </c:pt>
                <c:pt idx="199">
                  <c:v>35.058848618585344</c:v>
                </c:pt>
                <c:pt idx="200">
                  <c:v>35.805308468585523</c:v>
                </c:pt>
                <c:pt idx="201">
                  <c:v>37.345020968585246</c:v>
                </c:pt>
                <c:pt idx="202">
                  <c:v>38.27683296858568</c:v>
                </c:pt>
                <c:pt idx="203">
                  <c:v>38.552474168585277</c:v>
                </c:pt>
                <c:pt idx="204">
                  <c:v>38.143099268585516</c:v>
                </c:pt>
                <c:pt idx="205">
                  <c:v>37.326336943053562</c:v>
                </c:pt>
                <c:pt idx="206">
                  <c:v>36.199691968585185</c:v>
                </c:pt>
                <c:pt idx="207">
                  <c:v>35.081938320966302</c:v>
                </c:pt>
                <c:pt idx="208">
                  <c:v>28.973673883736993</c:v>
                </c:pt>
                <c:pt idx="209">
                  <c:v>27.084601768585756</c:v>
                </c:pt>
                <c:pt idx="210">
                  <c:v>23.177574768585274</c:v>
                </c:pt>
                <c:pt idx="211">
                  <c:v>19.84059943929249</c:v>
                </c:pt>
                <c:pt idx="212">
                  <c:v>16.181412889418553</c:v>
                </c:pt>
                <c:pt idx="213">
                  <c:v>12.010513568585694</c:v>
                </c:pt>
                <c:pt idx="214">
                  <c:v>8.1732195685855373</c:v>
                </c:pt>
                <c:pt idx="215">
                  <c:v>3.3752228685850838</c:v>
                </c:pt>
                <c:pt idx="216">
                  <c:v>0.89487422572859998</c:v>
                </c:pt>
                <c:pt idx="217">
                  <c:v>-7.2945713351182775</c:v>
                </c:pt>
                <c:pt idx="218">
                  <c:v>-8.5058616314143904</c:v>
                </c:pt>
                <c:pt idx="219">
                  <c:v>-10.350953131414528</c:v>
                </c:pt>
                <c:pt idx="220">
                  <c:v>-11.371513431414584</c:v>
                </c:pt>
                <c:pt idx="221">
                  <c:v>-11.662257431414659</c:v>
                </c:pt>
                <c:pt idx="222">
                  <c:v>-11.703766931414449</c:v>
                </c:pt>
                <c:pt idx="223">
                  <c:v>-11.909056993116835</c:v>
                </c:pt>
                <c:pt idx="224">
                  <c:v>-11.898447631414555</c:v>
                </c:pt>
                <c:pt idx="225">
                  <c:v>-9.6659769931169279</c:v>
                </c:pt>
                <c:pt idx="226">
                  <c:v>-8.829500431414985</c:v>
                </c:pt>
                <c:pt idx="227">
                  <c:v>-7.3407080314145077</c:v>
                </c:pt>
                <c:pt idx="228">
                  <c:v>-6.3502070314147403</c:v>
                </c:pt>
                <c:pt idx="229">
                  <c:v>-5.3144749314145514</c:v>
                </c:pt>
                <c:pt idx="230">
                  <c:v>-3.9078076314141157</c:v>
                </c:pt>
                <c:pt idx="231">
                  <c:v>-2.0204772147480838</c:v>
                </c:pt>
                <c:pt idx="232">
                  <c:v>8.5716267019190724</c:v>
                </c:pt>
                <c:pt idx="233">
                  <c:v>10.902692568585294</c:v>
                </c:pt>
                <c:pt idx="234">
                  <c:v>13.27047666858563</c:v>
                </c:pt>
                <c:pt idx="235">
                  <c:v>15.746448263322193</c:v>
                </c:pt>
                <c:pt idx="236">
                  <c:v>17.657895668585823</c:v>
                </c:pt>
                <c:pt idx="237">
                  <c:v>19.351199268585347</c:v>
                </c:pt>
                <c:pt idx="238">
                  <c:v>20.981007968585189</c:v>
                </c:pt>
                <c:pt idx="239">
                  <c:v>21.942049690013974</c:v>
                </c:pt>
                <c:pt idx="240">
                  <c:v>22.871974035252052</c:v>
                </c:pt>
                <c:pt idx="241">
                  <c:v>22.634466506516517</c:v>
                </c:pt>
                <c:pt idx="242">
                  <c:v>21.591203914977271</c:v>
                </c:pt>
                <c:pt idx="243">
                  <c:v>20.169629068585735</c:v>
                </c:pt>
                <c:pt idx="244">
                  <c:v>18.554939268585272</c:v>
                </c:pt>
                <c:pt idx="245">
                  <c:v>16.589138568585511</c:v>
                </c:pt>
                <c:pt idx="246">
                  <c:v>14.864799338282708</c:v>
                </c:pt>
                <c:pt idx="247">
                  <c:v>12.325356413529292</c:v>
                </c:pt>
                <c:pt idx="248">
                  <c:v>3.0405435224318609</c:v>
                </c:pt>
                <c:pt idx="249">
                  <c:v>0.31692976858529676</c:v>
                </c:pt>
                <c:pt idx="250">
                  <c:v>-2.7812874314145546</c:v>
                </c:pt>
                <c:pt idx="251">
                  <c:v>-5.4409704314141862</c:v>
                </c:pt>
                <c:pt idx="252">
                  <c:v>-7.4156746011113199</c:v>
                </c:pt>
                <c:pt idx="253">
                  <c:v>-8.9291844314146687</c:v>
                </c:pt>
                <c:pt idx="254">
                  <c:v>-9.2976206314150289</c:v>
                </c:pt>
                <c:pt idx="255">
                  <c:v>-9.0820226851781598</c:v>
                </c:pt>
                <c:pt idx="256">
                  <c:v>-4.5898714119023651</c:v>
                </c:pt>
                <c:pt idx="257">
                  <c:v>-2.2062038679737128</c:v>
                </c:pt>
                <c:pt idx="258">
                  <c:v>0.37371556858552424</c:v>
                </c:pt>
                <c:pt idx="259">
                  <c:v>3.0635501685853939</c:v>
                </c:pt>
                <c:pt idx="260">
                  <c:v>5.3880906685854626</c:v>
                </c:pt>
                <c:pt idx="261">
                  <c:v>7.8531275685854922</c:v>
                </c:pt>
                <c:pt idx="262">
                  <c:v>9.9700442786975856</c:v>
                </c:pt>
                <c:pt idx="263">
                  <c:v>12.749189243585832</c:v>
                </c:pt>
                <c:pt idx="264">
                  <c:v>21.236224977280941</c:v>
                </c:pt>
                <c:pt idx="265">
                  <c:v>23.123476868585229</c:v>
                </c:pt>
                <c:pt idx="266">
                  <c:v>24.888021368585228</c:v>
                </c:pt>
                <c:pt idx="267">
                  <c:v>26.21530970901064</c:v>
                </c:pt>
                <c:pt idx="268">
                  <c:v>27.344492668585715</c:v>
                </c:pt>
                <c:pt idx="269">
                  <c:v>27.705402168585081</c:v>
                </c:pt>
                <c:pt idx="270">
                  <c:v>27.093829168585685</c:v>
                </c:pt>
                <c:pt idx="271">
                  <c:v>26.204787968585052</c:v>
                </c:pt>
                <c:pt idx="272">
                  <c:v>25.445359590807541</c:v>
                </c:pt>
                <c:pt idx="273">
                  <c:v>20.447272368585359</c:v>
                </c:pt>
                <c:pt idx="274">
                  <c:v>18.724713168585382</c:v>
                </c:pt>
                <c:pt idx="275">
                  <c:v>15.640697468585316</c:v>
                </c:pt>
                <c:pt idx="276">
                  <c:v>12.548126668585624</c:v>
                </c:pt>
                <c:pt idx="277">
                  <c:v>8.737209968585276</c:v>
                </c:pt>
                <c:pt idx="278">
                  <c:v>5.0606577221208937</c:v>
                </c:pt>
                <c:pt idx="279">
                  <c:v>1.4073266685852701</c:v>
                </c:pt>
                <c:pt idx="280">
                  <c:v>-1.7801670314143365</c:v>
                </c:pt>
                <c:pt idx="281">
                  <c:v>-3.5902636314145724</c:v>
                </c:pt>
                <c:pt idx="282">
                  <c:v>-11.04484841266445</c:v>
                </c:pt>
                <c:pt idx="283">
                  <c:v>-12.888401431414579</c:v>
                </c:pt>
                <c:pt idx="284">
                  <c:v>-14.040782984949701</c:v>
                </c:pt>
                <c:pt idx="285">
                  <c:v>-14.127275331414339</c:v>
                </c:pt>
                <c:pt idx="286">
                  <c:v>-13.410641231414772</c:v>
                </c:pt>
                <c:pt idx="287">
                  <c:v>-11.986978231414682</c:v>
                </c:pt>
                <c:pt idx="288">
                  <c:v>-10.605823995051352</c:v>
                </c:pt>
                <c:pt idx="289">
                  <c:v>-8.8319834268692006</c:v>
                </c:pt>
                <c:pt idx="290">
                  <c:v>-2.9637377596197183</c:v>
                </c:pt>
                <c:pt idx="291">
                  <c:v>1.6024068585366535E-2</c:v>
                </c:pt>
                <c:pt idx="292">
                  <c:v>2.9960531685859024</c:v>
                </c:pt>
                <c:pt idx="293">
                  <c:v>6.4653645424983353</c:v>
                </c:pt>
                <c:pt idx="294">
                  <c:v>9.9451179685853077</c:v>
                </c:pt>
                <c:pt idx="295">
                  <c:v>13.59015866858546</c:v>
                </c:pt>
                <c:pt idx="296">
                  <c:v>17.197071168585481</c:v>
                </c:pt>
                <c:pt idx="297">
                  <c:v>20.445185947532551</c:v>
                </c:pt>
                <c:pt idx="298">
                  <c:v>25.953335035252238</c:v>
                </c:pt>
                <c:pt idx="299">
                  <c:v>26.148631868585326</c:v>
                </c:pt>
                <c:pt idx="300">
                  <c:v>25.885160868585118</c:v>
                </c:pt>
                <c:pt idx="301">
                  <c:v>25.013256768585464</c:v>
                </c:pt>
                <c:pt idx="302">
                  <c:v>23.106303968585237</c:v>
                </c:pt>
                <c:pt idx="303">
                  <c:v>20.03627378272644</c:v>
                </c:pt>
                <c:pt idx="304">
                  <c:v>16.790068020759364</c:v>
                </c:pt>
                <c:pt idx="305">
                  <c:v>12.099850268585172</c:v>
                </c:pt>
                <c:pt idx="306">
                  <c:v>9.985342368585421</c:v>
                </c:pt>
                <c:pt idx="307">
                  <c:v>-1.4697025203034144</c:v>
                </c:pt>
                <c:pt idx="308">
                  <c:v>-3.4842915314144847</c:v>
                </c:pt>
                <c:pt idx="309">
                  <c:v>-5.3211789314139395</c:v>
                </c:pt>
                <c:pt idx="310">
                  <c:v>-7.0974256314143958</c:v>
                </c:pt>
                <c:pt idx="311">
                  <c:v>-9.6265421768685968</c:v>
                </c:pt>
                <c:pt idx="312">
                  <c:v>-12.218482131414859</c:v>
                </c:pt>
                <c:pt idx="313">
                  <c:v>-14.60623093141497</c:v>
                </c:pt>
                <c:pt idx="314">
                  <c:v>-16.235374355552878</c:v>
                </c:pt>
                <c:pt idx="315">
                  <c:v>-20.182983148656191</c:v>
                </c:pt>
                <c:pt idx="316">
                  <c:v>-17.410657126364171</c:v>
                </c:pt>
                <c:pt idx="317">
                  <c:v>-14.389486731414749</c:v>
                </c:pt>
                <c:pt idx="318">
                  <c:v>-11.563139131415014</c:v>
                </c:pt>
                <c:pt idx="319">
                  <c:v>-8.4259381314146111</c:v>
                </c:pt>
                <c:pt idx="320">
                  <c:v>-6.2895713156250252</c:v>
                </c:pt>
                <c:pt idx="321">
                  <c:v>4.4842785950007311</c:v>
                </c:pt>
                <c:pt idx="322">
                  <c:v>8.0423116685851852</c:v>
                </c:pt>
                <c:pt idx="323">
                  <c:v>12.010001055454168</c:v>
                </c:pt>
                <c:pt idx="324">
                  <c:v>15.24044766858556</c:v>
                </c:pt>
                <c:pt idx="325">
                  <c:v>17.747789068585703</c:v>
                </c:pt>
                <c:pt idx="326">
                  <c:v>20.19661116858596</c:v>
                </c:pt>
                <c:pt idx="327">
                  <c:v>22.820868868585436</c:v>
                </c:pt>
                <c:pt idx="328">
                  <c:v>24.98249753342084</c:v>
                </c:pt>
                <c:pt idx="329">
                  <c:v>26.436294186767284</c:v>
                </c:pt>
                <c:pt idx="330">
                  <c:v>30.97793653525197</c:v>
                </c:pt>
                <c:pt idx="331">
                  <c:v>31.475853368585106</c:v>
                </c:pt>
                <c:pt idx="332">
                  <c:v>31.483450568585639</c:v>
                </c:pt>
                <c:pt idx="333">
                  <c:v>30.737205468585572</c:v>
                </c:pt>
                <c:pt idx="334">
                  <c:v>29.45456536858525</c:v>
                </c:pt>
                <c:pt idx="335">
                  <c:v>27.738183013746962</c:v>
                </c:pt>
                <c:pt idx="336">
                  <c:v>24.872714368585392</c:v>
                </c:pt>
                <c:pt idx="337">
                  <c:v>20.604823768585973</c:v>
                </c:pt>
                <c:pt idx="338">
                  <c:v>16.925586506516552</c:v>
                </c:pt>
                <c:pt idx="339">
                  <c:v>1.4036802257283654</c:v>
                </c:pt>
                <c:pt idx="340">
                  <c:v>-1.4848077324246418</c:v>
                </c:pt>
                <c:pt idx="341">
                  <c:v>-5.2655040314148067</c:v>
                </c:pt>
                <c:pt idx="342">
                  <c:v>-7.5449423122658317</c:v>
                </c:pt>
                <c:pt idx="343">
                  <c:v>-9.3507438314147606</c:v>
                </c:pt>
                <c:pt idx="344">
                  <c:v>-9.969353631414819</c:v>
                </c:pt>
                <c:pt idx="345">
                  <c:v>-9.6441037314141767</c:v>
                </c:pt>
                <c:pt idx="346">
                  <c:v>-8.8978081314145214</c:v>
                </c:pt>
                <c:pt idx="347">
                  <c:v>-7.9112605725908196</c:v>
                </c:pt>
                <c:pt idx="348">
                  <c:v>-3.0968776314145856</c:v>
                </c:pt>
                <c:pt idx="349">
                  <c:v>-2.036594331414662</c:v>
                </c:pt>
                <c:pt idx="350">
                  <c:v>0.10060766858534009</c:v>
                </c:pt>
                <c:pt idx="351">
                  <c:v>1.7984398685855609</c:v>
                </c:pt>
                <c:pt idx="352">
                  <c:v>2.426586568585563</c:v>
                </c:pt>
                <c:pt idx="353">
                  <c:v>2.9957705685857974</c:v>
                </c:pt>
                <c:pt idx="354">
                  <c:v>3.3610561059588377</c:v>
                </c:pt>
                <c:pt idx="355">
                  <c:v>3.9947836685856402</c:v>
                </c:pt>
                <c:pt idx="356">
                  <c:v>4.9070604042999122</c:v>
                </c:pt>
                <c:pt idx="357">
                  <c:v>6.7997123685855883</c:v>
                </c:pt>
                <c:pt idx="358">
                  <c:v>6.5223059685855134</c:v>
                </c:pt>
                <c:pt idx="359">
                  <c:v>6.233350968585242</c:v>
                </c:pt>
                <c:pt idx="360">
                  <c:v>6.056303645180904</c:v>
                </c:pt>
                <c:pt idx="361">
                  <c:v>5.8457705685855927</c:v>
                </c:pt>
                <c:pt idx="362">
                  <c:v>5.2924211685853635</c:v>
                </c:pt>
                <c:pt idx="363">
                  <c:v>4.9239379685850082</c:v>
                </c:pt>
                <c:pt idx="364">
                  <c:v>4.8277223685854125</c:v>
                </c:pt>
                <c:pt idx="365">
                  <c:v>4.1532135550260847</c:v>
                </c:pt>
                <c:pt idx="366">
                  <c:v>4.0632634438543533</c:v>
                </c:pt>
                <c:pt idx="367">
                  <c:v>3.9032607685852128</c:v>
                </c:pt>
                <c:pt idx="368">
                  <c:v>3.854777768585123</c:v>
                </c:pt>
                <c:pt idx="369">
                  <c:v>3.7542007685854202</c:v>
                </c:pt>
                <c:pt idx="370">
                  <c:v>3.7006065685851723</c:v>
                </c:pt>
                <c:pt idx="371">
                  <c:v>3.7360354868652195</c:v>
                </c:pt>
                <c:pt idx="372">
                  <c:v>3.8569008301234504</c:v>
                </c:pt>
                <c:pt idx="373">
                  <c:v>4.1972514935854548</c:v>
                </c:pt>
                <c:pt idx="374">
                  <c:v>4.2863162685856793</c:v>
                </c:pt>
                <c:pt idx="375">
                  <c:v>4.3605344685855272</c:v>
                </c:pt>
                <c:pt idx="376">
                  <c:v>4.435729944342782</c:v>
                </c:pt>
                <c:pt idx="377">
                  <c:v>4.4760305685856139</c:v>
                </c:pt>
                <c:pt idx="378">
                  <c:v>4.4970429685852338</c:v>
                </c:pt>
                <c:pt idx="379">
                  <c:v>4.6170919685851715</c:v>
                </c:pt>
                <c:pt idx="380">
                  <c:v>4.8715107685857362</c:v>
                </c:pt>
                <c:pt idx="381">
                  <c:v>5.0689323685854362</c:v>
                </c:pt>
                <c:pt idx="382">
                  <c:v>7.1008025325200634</c:v>
                </c:pt>
                <c:pt idx="383">
                  <c:v>7.5240839685856287</c:v>
                </c:pt>
                <c:pt idx="384">
                  <c:v>7.9820408685851163</c:v>
                </c:pt>
                <c:pt idx="385">
                  <c:v>8.4214393685858369</c:v>
                </c:pt>
                <c:pt idx="386">
                  <c:v>8.6356223685853735</c:v>
                </c:pt>
                <c:pt idx="387">
                  <c:v>8.8338062069690437</c:v>
                </c:pt>
                <c:pt idx="388">
                  <c:v>8.4360043685853299</c:v>
                </c:pt>
                <c:pt idx="389">
                  <c:v>7.7184434685852494</c:v>
                </c:pt>
                <c:pt idx="390">
                  <c:v>7.455836896887277</c:v>
                </c:pt>
                <c:pt idx="391">
                  <c:v>7.4304388903247087</c:v>
                </c:pt>
                <c:pt idx="392">
                  <c:v>7.4352327685852089</c:v>
                </c:pt>
                <c:pt idx="393">
                  <c:v>7.4162643685853737</c:v>
                </c:pt>
                <c:pt idx="394">
                  <c:v>7.4098917685852967</c:v>
                </c:pt>
                <c:pt idx="395">
                  <c:v>7.3382597685855018</c:v>
                </c:pt>
                <c:pt idx="396">
                  <c:v>7.2255461685856659</c:v>
                </c:pt>
                <c:pt idx="397">
                  <c:v>7.1119005504033481</c:v>
                </c:pt>
                <c:pt idx="398">
                  <c:v>7.0248208685853371</c:v>
                </c:pt>
                <c:pt idx="399">
                  <c:v>7.0174601463630921</c:v>
                </c:pt>
                <c:pt idx="400">
                  <c:v>7.0024011921148741</c:v>
                </c:pt>
                <c:pt idx="401">
                  <c:v>7.0039281685854036</c:v>
                </c:pt>
                <c:pt idx="402">
                  <c:v>7.0618053685853539</c:v>
                </c:pt>
                <c:pt idx="403">
                  <c:v>7.1746842877772821</c:v>
                </c:pt>
                <c:pt idx="404">
                  <c:v>7.1437487685855814</c:v>
                </c:pt>
                <c:pt idx="405">
                  <c:v>7.0791927685852016</c:v>
                </c:pt>
                <c:pt idx="406">
                  <c:v>6.9761273685858924</c:v>
                </c:pt>
                <c:pt idx="407">
                  <c:v>6.7964707685855643</c:v>
                </c:pt>
                <c:pt idx="408">
                  <c:v>6.5255553231306891</c:v>
                </c:pt>
                <c:pt idx="409">
                  <c:v>6.3259399685854447</c:v>
                </c:pt>
                <c:pt idx="410">
                  <c:v>6.4284988685854643</c:v>
                </c:pt>
                <c:pt idx="411">
                  <c:v>6.6106073685856046</c:v>
                </c:pt>
                <c:pt idx="412">
                  <c:v>6.6846262685854896</c:v>
                </c:pt>
                <c:pt idx="413">
                  <c:v>6.7242132685859275</c:v>
                </c:pt>
                <c:pt idx="414">
                  <c:v>6.7531525859768777</c:v>
                </c:pt>
                <c:pt idx="415">
                  <c:v>6.7703452685853023</c:v>
                </c:pt>
                <c:pt idx="416">
                  <c:v>6.7884494140397038</c:v>
                </c:pt>
                <c:pt idx="417">
                  <c:v>6.8322489568211182</c:v>
                </c:pt>
                <c:pt idx="418">
                  <c:v>6.8415777685852532</c:v>
                </c:pt>
                <c:pt idx="419">
                  <c:v>6.8533346026279816</c:v>
                </c:pt>
                <c:pt idx="420">
                  <c:v>6.862863068585412</c:v>
                </c:pt>
                <c:pt idx="421">
                  <c:v>6.8709171685855068</c:v>
                </c:pt>
                <c:pt idx="422">
                  <c:v>6.8794309685854529</c:v>
                </c:pt>
                <c:pt idx="423">
                  <c:v>6.8859331849117353</c:v>
                </c:pt>
                <c:pt idx="424">
                  <c:v>6.8910608632089208</c:v>
                </c:pt>
                <c:pt idx="425">
                  <c:v>6.8959740352520527</c:v>
                </c:pt>
                <c:pt idx="426">
                  <c:v>6.9091773685854747</c:v>
                </c:pt>
                <c:pt idx="427">
                  <c:v>6.9120956685855077</c:v>
                </c:pt>
                <c:pt idx="428">
                  <c:v>6.9161889685853026</c:v>
                </c:pt>
                <c:pt idx="429">
                  <c:v>6.9194107524238149</c:v>
                </c:pt>
                <c:pt idx="430">
                  <c:v>6.9233802685851771</c:v>
                </c:pt>
                <c:pt idx="431">
                  <c:v>6.9288719685856819</c:v>
                </c:pt>
                <c:pt idx="432">
                  <c:v>6.9386347685850893</c:v>
                </c:pt>
                <c:pt idx="433">
                  <c:v>6.9509801685851613</c:v>
                </c:pt>
                <c:pt idx="434">
                  <c:v>6.9666406294552559</c:v>
                </c:pt>
                <c:pt idx="435">
                  <c:v>7.028303479696504</c:v>
                </c:pt>
                <c:pt idx="436">
                  <c:v>7.0415748685852719</c:v>
                </c:pt>
                <c:pt idx="437">
                  <c:v>7.0721772685856337</c:v>
                </c:pt>
                <c:pt idx="438">
                  <c:v>7.0989817685854888</c:v>
                </c:pt>
                <c:pt idx="439">
                  <c:v>7.1309629685849956</c:v>
                </c:pt>
                <c:pt idx="440">
                  <c:v>7.158807477281087</c:v>
                </c:pt>
                <c:pt idx="441">
                  <c:v>7.187278768585216</c:v>
                </c:pt>
                <c:pt idx="442">
                  <c:v>7.2128456685855582</c:v>
                </c:pt>
                <c:pt idx="443">
                  <c:v>7.2305727607422483</c:v>
                </c:pt>
                <c:pt idx="444">
                  <c:v>7.2907399685855268</c:v>
                </c:pt>
                <c:pt idx="445">
                  <c:v>7.300637207294713</c:v>
                </c:pt>
                <c:pt idx="446">
                  <c:v>7.3179324685857665</c:v>
                </c:pt>
                <c:pt idx="447">
                  <c:v>7.337300068585435</c:v>
                </c:pt>
                <c:pt idx="448">
                  <c:v>7.3515886685855918</c:v>
                </c:pt>
                <c:pt idx="449">
                  <c:v>7.3663694685850629</c:v>
                </c:pt>
                <c:pt idx="450">
                  <c:v>7.3796593382824796</c:v>
                </c:pt>
                <c:pt idx="451">
                  <c:v>7.3905243898619375</c:v>
                </c:pt>
                <c:pt idx="452">
                  <c:v>7.421990701918574</c:v>
                </c:pt>
                <c:pt idx="453">
                  <c:v>7.4295087685854497</c:v>
                </c:pt>
                <c:pt idx="454">
                  <c:v>7.4374301685854363</c:v>
                </c:pt>
                <c:pt idx="455">
                  <c:v>7.447154815394029</c:v>
                </c:pt>
                <c:pt idx="456">
                  <c:v>7.4558424685855158</c:v>
                </c:pt>
                <c:pt idx="457">
                  <c:v>7.4627817685854581</c:v>
                </c:pt>
                <c:pt idx="458">
                  <c:v>7.4705532685856184</c:v>
                </c:pt>
                <c:pt idx="459">
                  <c:v>7.4764589277251758</c:v>
                </c:pt>
                <c:pt idx="460">
                  <c:v>7.4805062574743744</c:v>
                </c:pt>
                <c:pt idx="461">
                  <c:v>7.4967712147391268</c:v>
                </c:pt>
                <c:pt idx="462">
                  <c:v>7.4990548685854748</c:v>
                </c:pt>
                <c:pt idx="463">
                  <c:v>7.5051034685853466</c:v>
                </c:pt>
                <c:pt idx="464">
                  <c:v>7.5091317685857604</c:v>
                </c:pt>
                <c:pt idx="465">
                  <c:v>7.5109758029291385</c:v>
                </c:pt>
                <c:pt idx="466">
                  <c:v>7.5164584685857818</c:v>
                </c:pt>
                <c:pt idx="467">
                  <c:v>7.5205861685852398</c:v>
                </c:pt>
                <c:pt idx="468">
                  <c:v>7.5236300685853763</c:v>
                </c:pt>
                <c:pt idx="469">
                  <c:v>7.5258338991972238</c:v>
                </c:pt>
                <c:pt idx="470">
                  <c:v>7.5281400608931364</c:v>
                </c:pt>
                <c:pt idx="471">
                  <c:v>7.5355609400143209</c:v>
                </c:pt>
                <c:pt idx="472">
                  <c:v>7.5384178685850571</c:v>
                </c:pt>
                <c:pt idx="473">
                  <c:v>7.5417287685853154</c:v>
                </c:pt>
                <c:pt idx="474">
                  <c:v>7.5445657685852012</c:v>
                </c:pt>
                <c:pt idx="475">
                  <c:v>7.5474680685855589</c:v>
                </c:pt>
                <c:pt idx="476">
                  <c:v>7.5496977221207686</c:v>
                </c:pt>
                <c:pt idx="477">
                  <c:v>7.5516450191879727</c:v>
                </c:pt>
                <c:pt idx="478">
                  <c:v>7.5576857393719052</c:v>
                </c:pt>
                <c:pt idx="479">
                  <c:v>7.5592708685856138</c:v>
                </c:pt>
                <c:pt idx="480">
                  <c:v>7.5613475685850773</c:v>
                </c:pt>
                <c:pt idx="481">
                  <c:v>7.5648303685855609</c:v>
                </c:pt>
                <c:pt idx="482">
                  <c:v>7.5687148938379352</c:v>
                </c:pt>
                <c:pt idx="483">
                  <c:v>7.5731952685852804</c:v>
                </c:pt>
                <c:pt idx="484">
                  <c:v>7.5773684685853624</c:v>
                </c:pt>
                <c:pt idx="485">
                  <c:v>7.5815343685856789</c:v>
                </c:pt>
                <c:pt idx="486">
                  <c:v>7.5849990352522383</c:v>
                </c:pt>
                <c:pt idx="487">
                  <c:v>7.5997768998351631</c:v>
                </c:pt>
                <c:pt idx="488">
                  <c:v>7.6025250859764952</c:v>
                </c:pt>
                <c:pt idx="489">
                  <c:v>7.6060661685857127</c:v>
                </c:pt>
                <c:pt idx="490">
                  <c:v>7.6087528685848298</c:v>
                </c:pt>
                <c:pt idx="491">
                  <c:v>7.6116141685851204</c:v>
                </c:pt>
                <c:pt idx="492">
                  <c:v>7.614154068585222</c:v>
                </c:pt>
                <c:pt idx="493">
                  <c:v>7.6159776559416201</c:v>
                </c:pt>
                <c:pt idx="494">
                  <c:v>7.6196705264804478</c:v>
                </c:pt>
                <c:pt idx="495">
                  <c:v>7.6206490685851946</c:v>
                </c:pt>
                <c:pt idx="496">
                  <c:v>7.6219087685851292</c:v>
                </c:pt>
                <c:pt idx="497">
                  <c:v>7.6232630685855867</c:v>
                </c:pt>
                <c:pt idx="498">
                  <c:v>7.6249340685852331</c:v>
                </c:pt>
                <c:pt idx="499">
                  <c:v>7.6261879685854552</c:v>
                </c:pt>
                <c:pt idx="500">
                  <c:v>7.6274506481554027</c:v>
                </c:pt>
                <c:pt idx="501">
                  <c:v>7.6283368685854072</c:v>
                </c:pt>
                <c:pt idx="502">
                  <c:v>7.6289737322216666</c:v>
                </c:pt>
                <c:pt idx="503">
                  <c:v>7.6308737478958761</c:v>
                </c:pt>
                <c:pt idx="504">
                  <c:v>7.6312201685854717</c:v>
                </c:pt>
                <c:pt idx="505">
                  <c:v>7.6318682685852224</c:v>
                </c:pt>
                <c:pt idx="506">
                  <c:v>7.6321806685851499</c:v>
                </c:pt>
                <c:pt idx="507">
                  <c:v>7.6319440169369983</c:v>
                </c:pt>
                <c:pt idx="508">
                  <c:v>7.6307150685858147</c:v>
                </c:pt>
                <c:pt idx="509">
                  <c:v>7.6283658685855613</c:v>
                </c:pt>
                <c:pt idx="510">
                  <c:v>7.6252588332323086</c:v>
                </c:pt>
                <c:pt idx="511">
                  <c:v>7.6163599492306986</c:v>
                </c:pt>
                <c:pt idx="512">
                  <c:v>7.6150058379734702</c:v>
                </c:pt>
                <c:pt idx="513">
                  <c:v>7.612199568585325</c:v>
                </c:pt>
                <c:pt idx="514">
                  <c:v>7.6101115685853671</c:v>
                </c:pt>
                <c:pt idx="515">
                  <c:v>7.6086119685849809</c:v>
                </c:pt>
                <c:pt idx="516">
                  <c:v>7.6070586685854238</c:v>
                </c:pt>
                <c:pt idx="517">
                  <c:v>7.6051487322216786</c:v>
                </c:pt>
                <c:pt idx="518">
                  <c:v>7.6036771463638644</c:v>
                </c:pt>
                <c:pt idx="519">
                  <c:v>7.6027036893401174</c:v>
                </c:pt>
                <c:pt idx="520">
                  <c:v>7.5976823685852679</c:v>
                </c:pt>
                <c:pt idx="521">
                  <c:v>7.5967592685854157</c:v>
                </c:pt>
                <c:pt idx="522">
                  <c:v>7.5955406685852864</c:v>
                </c:pt>
                <c:pt idx="523">
                  <c:v>7.5943595685854035</c:v>
                </c:pt>
                <c:pt idx="524">
                  <c:v>7.5933686729332663</c:v>
                </c:pt>
                <c:pt idx="525">
                  <c:v>7.592289068585572</c:v>
                </c:pt>
                <c:pt idx="526">
                  <c:v>7.591482268585267</c:v>
                </c:pt>
                <c:pt idx="527">
                  <c:v>7.5912423685854407</c:v>
                </c:pt>
                <c:pt idx="528">
                  <c:v>7.5903223685854329</c:v>
                </c:pt>
                <c:pt idx="529">
                  <c:v>7.5902324685857963</c:v>
                </c:pt>
                <c:pt idx="530">
                  <c:v>7.5899940685856819</c:v>
                </c:pt>
                <c:pt idx="531">
                  <c:v>7.5901098685852872</c:v>
                </c:pt>
                <c:pt idx="532">
                  <c:v>7.591241639418925</c:v>
                </c:pt>
                <c:pt idx="533">
                  <c:v>7.5927135685850686</c:v>
                </c:pt>
                <c:pt idx="534">
                  <c:v>7.5942943685852953</c:v>
                </c:pt>
                <c:pt idx="535">
                  <c:v>7.5957680675102921</c:v>
                </c:pt>
                <c:pt idx="536">
                  <c:v>7.6000778402834186</c:v>
                </c:pt>
                <c:pt idx="537">
                  <c:v>7.6010132869525506</c:v>
                </c:pt>
                <c:pt idx="538">
                  <c:v>7.6018287685854062</c:v>
                </c:pt>
                <c:pt idx="539">
                  <c:v>7.6023765685855125</c:v>
                </c:pt>
                <c:pt idx="540">
                  <c:v>7.6023592685853174</c:v>
                </c:pt>
                <c:pt idx="541">
                  <c:v>7.60219556858506</c:v>
                </c:pt>
                <c:pt idx="542">
                  <c:v>7.6016291685855464</c:v>
                </c:pt>
                <c:pt idx="543">
                  <c:v>7.6011359400141174</c:v>
                </c:pt>
                <c:pt idx="544">
                  <c:v>7.5993429091259515</c:v>
                </c:pt>
                <c:pt idx="545">
                  <c:v>7.5985744685852552</c:v>
                </c:pt>
                <c:pt idx="546">
                  <c:v>7.5979467685859419</c:v>
                </c:pt>
                <c:pt idx="547">
                  <c:v>7.5980610685854941</c:v>
                </c:pt>
                <c:pt idx="548">
                  <c:v>7.5984820114423002</c:v>
                </c:pt>
                <c:pt idx="549">
                  <c:v>7.6002767685853456</c:v>
                </c:pt>
                <c:pt idx="550">
                  <c:v>7.6028977685852084</c:v>
                </c:pt>
                <c:pt idx="551">
                  <c:v>7.6063200029941669</c:v>
                </c:pt>
                <c:pt idx="552">
                  <c:v>7.6316365065166707</c:v>
                </c:pt>
                <c:pt idx="553">
                  <c:v>7.6358422665447989</c:v>
                </c:pt>
                <c:pt idx="554">
                  <c:v>7.643675568585607</c:v>
                </c:pt>
                <c:pt idx="555">
                  <c:v>7.6514186685853502</c:v>
                </c:pt>
                <c:pt idx="556">
                  <c:v>7.6581649685857229</c:v>
                </c:pt>
                <c:pt idx="557">
                  <c:v>7.6651807685855857</c:v>
                </c:pt>
                <c:pt idx="558">
                  <c:v>7.6712385302020181</c:v>
                </c:pt>
                <c:pt idx="559">
                  <c:v>7.6747858112083378</c:v>
                </c:pt>
                <c:pt idx="560">
                  <c:v>7.6912302473733831</c:v>
                </c:pt>
                <c:pt idx="561">
                  <c:v>7.6966558685850401</c:v>
                </c:pt>
                <c:pt idx="562">
                  <c:v>7.7009981685856843</c:v>
                </c:pt>
                <c:pt idx="563">
                  <c:v>7.7052227767484993</c:v>
                </c:pt>
                <c:pt idx="564">
                  <c:v>7.7087393685849435</c:v>
                </c:pt>
                <c:pt idx="565">
                  <c:v>7.7119394685858111</c:v>
                </c:pt>
                <c:pt idx="566">
                  <c:v>7.7144684555426153</c:v>
                </c:pt>
                <c:pt idx="567">
                  <c:v>7.7248377110509665</c:v>
                </c:pt>
                <c:pt idx="568">
                  <c:v>7.726595940014036</c:v>
                </c:pt>
                <c:pt idx="569">
                  <c:v>7.7280935685854075</c:v>
                </c:pt>
                <c:pt idx="570">
                  <c:v>7.7299980685852034</c:v>
                </c:pt>
                <c:pt idx="571">
                  <c:v>7.7315832685856236</c:v>
                </c:pt>
                <c:pt idx="572">
                  <c:v>7.7330500685851717</c:v>
                </c:pt>
                <c:pt idx="573">
                  <c:v>7.7347631212731045</c:v>
                </c:pt>
                <c:pt idx="574">
                  <c:v>7.7355223685854213</c:v>
                </c:pt>
                <c:pt idx="575">
                  <c:v>7.7406297456345357</c:v>
                </c:pt>
                <c:pt idx="576">
                  <c:v>7.7422487685853554</c:v>
                </c:pt>
                <c:pt idx="577">
                  <c:v>7.7439163685851469</c:v>
                </c:pt>
                <c:pt idx="578">
                  <c:v>7.7458824685856058</c:v>
                </c:pt>
                <c:pt idx="579">
                  <c:v>7.7473971413124474</c:v>
                </c:pt>
                <c:pt idx="580">
                  <c:v>7.7489395685852998</c:v>
                </c:pt>
                <c:pt idx="581">
                  <c:v>7.750356368585372</c:v>
                </c:pt>
                <c:pt idx="582">
                  <c:v>7.7510315685859865</c:v>
                </c:pt>
                <c:pt idx="583">
                  <c:v>7.751299868585491</c:v>
                </c:pt>
                <c:pt idx="584">
                  <c:v>7.7503201810853426</c:v>
                </c:pt>
                <c:pt idx="585">
                  <c:v>7.7489661463632302</c:v>
                </c:pt>
                <c:pt idx="586">
                  <c:v>7.74653996858531</c:v>
                </c:pt>
                <c:pt idx="587">
                  <c:v>7.7440180685854472</c:v>
                </c:pt>
                <c:pt idx="588">
                  <c:v>7.7416641685856149</c:v>
                </c:pt>
                <c:pt idx="589">
                  <c:v>7.7393714685853894</c:v>
                </c:pt>
                <c:pt idx="590">
                  <c:v>7.7368918583819237</c:v>
                </c:pt>
                <c:pt idx="591">
                  <c:v>7.7347597549491098</c:v>
                </c:pt>
                <c:pt idx="592">
                  <c:v>7.7296416439478577</c:v>
                </c:pt>
                <c:pt idx="593">
                  <c:v>7.728925868585705</c:v>
                </c:pt>
                <c:pt idx="594">
                  <c:v>7.7279921685854589</c:v>
                </c:pt>
                <c:pt idx="595">
                  <c:v>7.7271181849119017</c:v>
                </c:pt>
                <c:pt idx="596">
                  <c:v>7.7264334685851992</c:v>
                </c:pt>
                <c:pt idx="597">
                  <c:v>7.7256894685851449</c:v>
                </c:pt>
                <c:pt idx="598">
                  <c:v>7.7253092685856046</c:v>
                </c:pt>
                <c:pt idx="599">
                  <c:v>7.7249269519185901</c:v>
                </c:pt>
                <c:pt idx="600">
                  <c:v>7.7240523685860154</c:v>
                </c:pt>
                <c:pt idx="601">
                  <c:v>7.7243386685854176</c:v>
                </c:pt>
                <c:pt idx="602">
                  <c:v>7.725764868585614</c:v>
                </c:pt>
                <c:pt idx="603">
                  <c:v>7.7279447685857718</c:v>
                </c:pt>
                <c:pt idx="604">
                  <c:v>7.7306894094019896</c:v>
                </c:pt>
                <c:pt idx="605">
                  <c:v>7.7335338685858375</c:v>
                </c:pt>
                <c:pt idx="606">
                  <c:v>7.7365451685852378</c:v>
                </c:pt>
                <c:pt idx="607">
                  <c:v>7.7389089685851928</c:v>
                </c:pt>
                <c:pt idx="608">
                  <c:v>7.7403928814058673</c:v>
                </c:pt>
                <c:pt idx="609">
                  <c:v>7.7457823685857221</c:v>
                </c:pt>
                <c:pt idx="610">
                  <c:v>7.7469847685853921</c:v>
                </c:pt>
                <c:pt idx="611">
                  <c:v>7.7486809685854183</c:v>
                </c:pt>
                <c:pt idx="612">
                  <c:v>7.7500183685858843</c:v>
                </c:pt>
                <c:pt idx="613">
                  <c:v>7.7515030685855919</c:v>
                </c:pt>
                <c:pt idx="614">
                  <c:v>7.7529678787893914</c:v>
                </c:pt>
                <c:pt idx="615">
                  <c:v>7.7548278685852807</c:v>
                </c:pt>
                <c:pt idx="616">
                  <c:v>7.7569256685853389</c:v>
                </c:pt>
                <c:pt idx="617">
                  <c:v>7.7584551810853242</c:v>
                </c:pt>
                <c:pt idx="618">
                  <c:v>7.7642829241409714</c:v>
                </c:pt>
                <c:pt idx="619">
                  <c:v>7.7655985685853608</c:v>
                </c:pt>
                <c:pt idx="620">
                  <c:v>7.7675996685857314</c:v>
                </c:pt>
                <c:pt idx="621">
                  <c:v>7.7689304685852818</c:v>
                </c:pt>
                <c:pt idx="622">
                  <c:v>7.7701446266500085</c:v>
                </c:pt>
                <c:pt idx="623">
                  <c:v>7.770530168585438</c:v>
                </c:pt>
                <c:pt idx="624">
                  <c:v>7.7696586685856488</c:v>
                </c:pt>
                <c:pt idx="625">
                  <c:v>7.7686660685849489</c:v>
                </c:pt>
                <c:pt idx="626">
                  <c:v>7.768047961805749</c:v>
                </c:pt>
                <c:pt idx="627">
                  <c:v>7.7642373685855119</c:v>
                </c:pt>
                <c:pt idx="628">
                  <c:v>7.7633443685858907</c:v>
                </c:pt>
                <c:pt idx="629">
                  <c:v>7.7608861685852872</c:v>
                </c:pt>
                <c:pt idx="630">
                  <c:v>7.7590352685854356</c:v>
                </c:pt>
                <c:pt idx="631">
                  <c:v>7.7574118685853506</c:v>
                </c:pt>
                <c:pt idx="632">
                  <c:v>7.7555239685854787</c:v>
                </c:pt>
                <c:pt idx="633">
                  <c:v>7.7540433685857266</c:v>
                </c:pt>
                <c:pt idx="634">
                  <c:v>7.7526468004036388</c:v>
                </c:pt>
                <c:pt idx="635">
                  <c:v>7.7489970521298943</c:v>
                </c:pt>
                <c:pt idx="636">
                  <c:v>7.7493112685854868</c:v>
                </c:pt>
                <c:pt idx="637">
                  <c:v>7.7509742685852103</c:v>
                </c:pt>
                <c:pt idx="638">
                  <c:v>7.7538271685853175</c:v>
                </c:pt>
                <c:pt idx="639">
                  <c:v>7.7570197685855788</c:v>
                </c:pt>
                <c:pt idx="640">
                  <c:v>7.7602087971570342</c:v>
                </c:pt>
                <c:pt idx="641">
                  <c:v>7.7638517685854964</c:v>
                </c:pt>
                <c:pt idx="642">
                  <c:v>7.767005368585572</c:v>
                </c:pt>
                <c:pt idx="643">
                  <c:v>7.76871036858536</c:v>
                </c:pt>
                <c:pt idx="644">
                  <c:v>7.7780967164114401</c:v>
                </c:pt>
                <c:pt idx="645">
                  <c:v>7.7806030685855632</c:v>
                </c:pt>
                <c:pt idx="646">
                  <c:v>7.7837513685856976</c:v>
                </c:pt>
                <c:pt idx="647">
                  <c:v>7.7862701066809024</c:v>
                </c:pt>
                <c:pt idx="648">
                  <c:v>7.7893164685854828</c:v>
                </c:pt>
                <c:pt idx="649">
                  <c:v>7.7919158685853773</c:v>
                </c:pt>
                <c:pt idx="650">
                  <c:v>7.7945074685848823</c:v>
                </c:pt>
                <c:pt idx="651">
                  <c:v>7.7973445560854913</c:v>
                </c:pt>
                <c:pt idx="652">
                  <c:v>7.8076844812615178</c:v>
                </c:pt>
                <c:pt idx="653">
                  <c:v>7.8108505129153656</c:v>
                </c:pt>
                <c:pt idx="654">
                  <c:v>7.814227168585731</c:v>
                </c:pt>
                <c:pt idx="655">
                  <c:v>7.8171524685853484</c:v>
                </c:pt>
                <c:pt idx="656">
                  <c:v>7.8198692685848101</c:v>
                </c:pt>
                <c:pt idx="657">
                  <c:v>7.8220342685850284</c:v>
                </c:pt>
                <c:pt idx="658">
                  <c:v>7.8249633786864052</c:v>
                </c:pt>
                <c:pt idx="659">
                  <c:v>7.8268785685854851</c:v>
                </c:pt>
                <c:pt idx="660">
                  <c:v>7.8280453685855065</c:v>
                </c:pt>
                <c:pt idx="661">
                  <c:v>7.8318641185856706</c:v>
                </c:pt>
                <c:pt idx="662">
                  <c:v>7.8325897685854358</c:v>
                </c:pt>
                <c:pt idx="663">
                  <c:v>7.8335602685856003</c:v>
                </c:pt>
                <c:pt idx="664">
                  <c:v>7.8339550685855244</c:v>
                </c:pt>
                <c:pt idx="665">
                  <c:v>7.8343462057947164</c:v>
                </c:pt>
                <c:pt idx="666">
                  <c:v>7.8346578685855235</c:v>
                </c:pt>
                <c:pt idx="667">
                  <c:v>7.834924268585624</c:v>
                </c:pt>
                <c:pt idx="668">
                  <c:v>7.8350618422694112</c:v>
                </c:pt>
                <c:pt idx="669">
                  <c:v>7.8321780828713514</c:v>
                </c:pt>
                <c:pt idx="670">
                  <c:v>7.8317408209664023</c:v>
                </c:pt>
                <c:pt idx="671">
                  <c:v>7.8305974685855091</c:v>
                </c:pt>
                <c:pt idx="672">
                  <c:v>7.8296466685855108</c:v>
                </c:pt>
                <c:pt idx="673">
                  <c:v>7.8280119685856135</c:v>
                </c:pt>
                <c:pt idx="674">
                  <c:v>7.8265058685859259</c:v>
                </c:pt>
                <c:pt idx="675">
                  <c:v>7.8250999685853486</c:v>
                </c:pt>
                <c:pt idx="676">
                  <c:v>7.8243016542996457</c:v>
                </c:pt>
                <c:pt idx="677">
                  <c:v>7.818314229050614</c:v>
                </c:pt>
                <c:pt idx="678">
                  <c:v>7.8165883685856699</c:v>
                </c:pt>
                <c:pt idx="679">
                  <c:v>7.8125014685855518</c:v>
                </c:pt>
                <c:pt idx="680">
                  <c:v>7.8090897685859346</c:v>
                </c:pt>
                <c:pt idx="681">
                  <c:v>7.806070568585838</c:v>
                </c:pt>
                <c:pt idx="682">
                  <c:v>7.8026280828709815</c:v>
                </c:pt>
                <c:pt idx="683">
                  <c:v>7.7995748404954526</c:v>
                </c:pt>
                <c:pt idx="684">
                  <c:v>7.7966362685850328</c:v>
                </c:pt>
                <c:pt idx="685">
                  <c:v>7.7875318923953643</c:v>
                </c:pt>
                <c:pt idx="686">
                  <c:v>7.7843662685853729</c:v>
                </c:pt>
                <c:pt idx="687">
                  <c:v>7.7799380685853095</c:v>
                </c:pt>
                <c:pt idx="688">
                  <c:v>7.7745876747074618</c:v>
                </c:pt>
                <c:pt idx="689">
                  <c:v>7.7688470685853446</c:v>
                </c:pt>
                <c:pt idx="690">
                  <c:v>7.7631762685853829</c:v>
                </c:pt>
                <c:pt idx="691">
                  <c:v>7.7572447685854655</c:v>
                </c:pt>
                <c:pt idx="692">
                  <c:v>7.752821368585515</c:v>
                </c:pt>
                <c:pt idx="693">
                  <c:v>7.7501498685854386</c:v>
                </c:pt>
                <c:pt idx="694">
                  <c:v>7.7407242733473964</c:v>
                </c:pt>
                <c:pt idx="695">
                  <c:v>7.7385589665233425</c:v>
                </c:pt>
                <c:pt idx="696">
                  <c:v>7.7359035685855275</c:v>
                </c:pt>
                <c:pt idx="697">
                  <c:v>7.7335815685853078</c:v>
                </c:pt>
                <c:pt idx="698">
                  <c:v>7.7317101685852805</c:v>
                </c:pt>
                <c:pt idx="699">
                  <c:v>7.7303911685855979</c:v>
                </c:pt>
                <c:pt idx="700">
                  <c:v>7.7300077685852813</c:v>
                </c:pt>
                <c:pt idx="701">
                  <c:v>7.7303783179524572</c:v>
                </c:pt>
                <c:pt idx="702">
                  <c:v>7.7340977370063371</c:v>
                </c:pt>
                <c:pt idx="703">
                  <c:v>7.7355698685847329</c:v>
                </c:pt>
                <c:pt idx="704">
                  <c:v>7.7381665685853847</c:v>
                </c:pt>
                <c:pt idx="705">
                  <c:v>7.7401163685854186</c:v>
                </c:pt>
                <c:pt idx="706">
                  <c:v>7.7418490012385206</c:v>
                </c:pt>
                <c:pt idx="707">
                  <c:v>7.7437856685854882</c:v>
                </c:pt>
                <c:pt idx="708">
                  <c:v>7.7449157685849883</c:v>
                </c:pt>
                <c:pt idx="709">
                  <c:v>7.7458858130301707</c:v>
                </c:pt>
                <c:pt idx="710">
                  <c:v>7.748441027122297</c:v>
                </c:pt>
                <c:pt idx="711">
                  <c:v>7.7479877685854746</c:v>
                </c:pt>
                <c:pt idx="712">
                  <c:v>7.7470618531214797</c:v>
                </c:pt>
                <c:pt idx="713">
                  <c:v>7.7446002685852164</c:v>
                </c:pt>
                <c:pt idx="714">
                  <c:v>7.7414993685853943</c:v>
                </c:pt>
                <c:pt idx="715">
                  <c:v>7.7372636685854701</c:v>
                </c:pt>
                <c:pt idx="716">
                  <c:v>7.732915028159951</c:v>
                </c:pt>
                <c:pt idx="717">
                  <c:v>7.7243551083115136</c:v>
                </c:pt>
                <c:pt idx="718">
                  <c:v>7.7217953582761112</c:v>
                </c:pt>
                <c:pt idx="719">
                  <c:v>7.7175246685856251</c:v>
                </c:pt>
                <c:pt idx="720">
                  <c:v>7.7125111685856069</c:v>
                </c:pt>
                <c:pt idx="721">
                  <c:v>7.7061014685858851</c:v>
                </c:pt>
                <c:pt idx="722">
                  <c:v>7.7009328685847578</c:v>
                </c:pt>
                <c:pt idx="723">
                  <c:v>7.6955669685855952</c:v>
                </c:pt>
                <c:pt idx="724">
                  <c:v>7.6908015522592592</c:v>
                </c:pt>
                <c:pt idx="725">
                  <c:v>7.6882935450560268</c:v>
                </c:pt>
                <c:pt idx="726">
                  <c:v>7.6773292435854188</c:v>
                </c:pt>
                <c:pt idx="727">
                  <c:v>7.6748721685855941</c:v>
                </c:pt>
                <c:pt idx="728">
                  <c:v>7.6714714685851533</c:v>
                </c:pt>
                <c:pt idx="729">
                  <c:v>7.6687988685855117</c:v>
                </c:pt>
                <c:pt idx="730">
                  <c:v>7.665580874332889</c:v>
                </c:pt>
                <c:pt idx="731">
                  <c:v>7.6628180685853664</c:v>
                </c:pt>
                <c:pt idx="732">
                  <c:v>7.6599572685854724</c:v>
                </c:pt>
                <c:pt idx="733">
                  <c:v>7.6578300685849996</c:v>
                </c:pt>
                <c:pt idx="734">
                  <c:v>7.6567112574742993</c:v>
                </c:pt>
                <c:pt idx="735">
                  <c:v>7.6517294056225893</c:v>
                </c:pt>
                <c:pt idx="736">
                  <c:v>7.6505367685855532</c:v>
                </c:pt>
                <c:pt idx="737">
                  <c:v>7.6491592053199753</c:v>
                </c:pt>
                <c:pt idx="738">
                  <c:v>7.6479149685855674</c:v>
                </c:pt>
                <c:pt idx="739">
                  <c:v>7.6470106685855086</c:v>
                </c:pt>
                <c:pt idx="740">
                  <c:v>7.6463067685854327</c:v>
                </c:pt>
                <c:pt idx="741">
                  <c:v>7.6459473685859649</c:v>
                </c:pt>
                <c:pt idx="742">
                  <c:v>7.6459686951159966</c:v>
                </c:pt>
                <c:pt idx="743">
                  <c:v>7.6460611490729917</c:v>
                </c:pt>
                <c:pt idx="744">
                  <c:v>7.6462499547924523</c:v>
                </c:pt>
                <c:pt idx="745">
                  <c:v>7.6462623685855675</c:v>
                </c:pt>
                <c:pt idx="746">
                  <c:v>7.6462938685853175</c:v>
                </c:pt>
                <c:pt idx="747">
                  <c:v>7.6464157685851575</c:v>
                </c:pt>
                <c:pt idx="748">
                  <c:v>7.6464950685859918</c:v>
                </c:pt>
                <c:pt idx="749">
                  <c:v>7.6465896134827886</c:v>
                </c:pt>
                <c:pt idx="750">
                  <c:v>7.6467091685850193</c:v>
                </c:pt>
                <c:pt idx="751">
                  <c:v>7.646784968586033</c:v>
                </c:pt>
                <c:pt idx="752">
                  <c:v>7.6468223685855179</c:v>
                </c:pt>
                <c:pt idx="753">
                  <c:v>7.6468223685854042</c:v>
                </c:pt>
                <c:pt idx="754">
                  <c:v>7.6468305685855995</c:v>
                </c:pt>
                <c:pt idx="755">
                  <c:v>7.6468223685858021</c:v>
                </c:pt>
                <c:pt idx="756">
                  <c:v>7.6468318531216966</c:v>
                </c:pt>
                <c:pt idx="757">
                  <c:v>7.6468531685852241</c:v>
                </c:pt>
                <c:pt idx="758">
                  <c:v>7.6468957685849119</c:v>
                </c:pt>
                <c:pt idx="759">
                  <c:v>7.6469159102529858</c:v>
                </c:pt>
                <c:pt idx="760">
                  <c:v>7.6469391587096567</c:v>
                </c:pt>
                <c:pt idx="761">
                  <c:v>7.6469223685862318</c:v>
                </c:pt>
                <c:pt idx="762">
                  <c:v>7.6469125685851083</c:v>
                </c:pt>
                <c:pt idx="763">
                  <c:v>7.6468798685849748</c:v>
                </c:pt>
                <c:pt idx="764">
                  <c:v>7.6468501685854591</c:v>
                </c:pt>
                <c:pt idx="765">
                  <c:v>7.6468043685862455</c:v>
                </c:pt>
                <c:pt idx="766">
                  <c:v>7.6467883685861722</c:v>
                </c:pt>
                <c:pt idx="767">
                  <c:v>7.6467823685861305</c:v>
                </c:pt>
                <c:pt idx="768">
                  <c:v>7.6467823685854484</c:v>
                </c:pt>
                <c:pt idx="769">
                  <c:v>7.646775701918969</c:v>
                </c:pt>
                <c:pt idx="770">
                  <c:v>7.646785568586111</c:v>
                </c:pt>
                <c:pt idx="771">
                  <c:v>7.6468299685856351</c:v>
                </c:pt>
                <c:pt idx="772">
                  <c:v>7.6468684685849695</c:v>
                </c:pt>
                <c:pt idx="773">
                  <c:v>7.6468951520906927</c:v>
                </c:pt>
                <c:pt idx="774">
                  <c:v>7.6467819685855289</c:v>
                </c:pt>
                <c:pt idx="775">
                  <c:v>7.6466482685848547</c:v>
                </c:pt>
                <c:pt idx="776">
                  <c:v>7.6465166843753565</c:v>
                </c:pt>
                <c:pt idx="777">
                  <c:v>7.6461423685854157</c:v>
                </c:pt>
                <c:pt idx="778">
                  <c:v>7.6460803685847196</c:v>
                </c:pt>
                <c:pt idx="779">
                  <c:v>7.6460065953896361</c:v>
                </c:pt>
                <c:pt idx="780">
                  <c:v>7.6459077685847348</c:v>
                </c:pt>
                <c:pt idx="781">
                  <c:v>7.6457963685861188</c:v>
                </c:pt>
                <c:pt idx="782">
                  <c:v>7.6457078685854896</c:v>
                </c:pt>
                <c:pt idx="783">
                  <c:v>7.64560676858504</c:v>
                </c:pt>
                <c:pt idx="784">
                  <c:v>7.6455071511943657</c:v>
                </c:pt>
                <c:pt idx="785">
                  <c:v>7.6454423685847956</c:v>
                </c:pt>
                <c:pt idx="786">
                  <c:v>7.6454423685847388</c:v>
                </c:pt>
                <c:pt idx="787">
                  <c:v>7.6454245685851703</c:v>
                </c:pt>
                <c:pt idx="788">
                  <c:v>7.6453457685859831</c:v>
                </c:pt>
                <c:pt idx="789">
                  <c:v>7.645304768585234</c:v>
                </c:pt>
                <c:pt idx="790">
                  <c:v>7.6452318583817629</c:v>
                </c:pt>
                <c:pt idx="791">
                  <c:v>7.6452145685859279</c:v>
                </c:pt>
                <c:pt idx="792">
                  <c:v>7.6451750001638885</c:v>
                </c:pt>
                <c:pt idx="793">
                  <c:v>7.6450700309231507</c:v>
                </c:pt>
                <c:pt idx="794">
                  <c:v>7.645042368584555</c:v>
                </c:pt>
                <c:pt idx="795">
                  <c:v>7.6450262861107063</c:v>
                </c:pt>
                <c:pt idx="796">
                  <c:v>7.6450277685847965</c:v>
                </c:pt>
                <c:pt idx="797">
                  <c:v>7.6450543685857184</c:v>
                </c:pt>
                <c:pt idx="798">
                  <c:v>7.6450894685855388</c:v>
                </c:pt>
                <c:pt idx="799">
                  <c:v>7.6451029685857321</c:v>
                </c:pt>
                <c:pt idx="800">
                  <c:v>7.6451223685853762</c:v>
                </c:pt>
                <c:pt idx="801">
                  <c:v>7.6451269839700018</c:v>
                </c:pt>
                <c:pt idx="802">
                  <c:v>7.6451786451807067</c:v>
                </c:pt>
                <c:pt idx="803">
                  <c:v>7.6451499685853292</c:v>
                </c:pt>
                <c:pt idx="804">
                  <c:v>7.6451223685853762</c:v>
                </c:pt>
                <c:pt idx="805">
                  <c:v>7.6451004685858521</c:v>
                </c:pt>
                <c:pt idx="806">
                  <c:v>7.6450732964209607</c:v>
                </c:pt>
                <c:pt idx="807">
                  <c:v>7.6450723685858435</c:v>
                </c:pt>
                <c:pt idx="808">
                  <c:v>7.6451023685857109</c:v>
                </c:pt>
                <c:pt idx="809">
                  <c:v>7.6451191685853956</c:v>
                </c:pt>
                <c:pt idx="810">
                  <c:v>7.6451607685850291</c:v>
                </c:pt>
                <c:pt idx="811">
                  <c:v>7.645170719101273</c:v>
                </c:pt>
                <c:pt idx="812">
                  <c:v>7.6452175685857497</c:v>
                </c:pt>
                <c:pt idx="813">
                  <c:v>7.6452223685856922</c:v>
                </c:pt>
                <c:pt idx="814">
                  <c:v>7.6452121685859566</c:v>
                </c:pt>
                <c:pt idx="815">
                  <c:v>7.6451828787894698</c:v>
                </c:pt>
                <c:pt idx="816">
                  <c:v>7.6452215685855123</c:v>
                </c:pt>
                <c:pt idx="817">
                  <c:v>7.6452277685855421</c:v>
                </c:pt>
                <c:pt idx="818">
                  <c:v>7.6452253685856846</c:v>
                </c:pt>
                <c:pt idx="819">
                  <c:v>7.6452451685854754</c:v>
                </c:pt>
                <c:pt idx="820">
                  <c:v>7.6452858685849634</c:v>
                </c:pt>
                <c:pt idx="821">
                  <c:v>7.645333388994473</c:v>
                </c:pt>
                <c:pt idx="822">
                  <c:v>7.6453277685847212</c:v>
                </c:pt>
                <c:pt idx="823">
                  <c:v>7.6453223685848144</c:v>
                </c:pt>
                <c:pt idx="824">
                  <c:v>7.6452223685855785</c:v>
                </c:pt>
                <c:pt idx="825">
                  <c:v>7.6452223685856922</c:v>
                </c:pt>
                <c:pt idx="826">
                  <c:v>7.6452253685856277</c:v>
                </c:pt>
                <c:pt idx="827">
                  <c:v>7.645244118585552</c:v>
                </c:pt>
                <c:pt idx="828">
                  <c:v>7.6452517685855952</c:v>
                </c:pt>
                <c:pt idx="829">
                  <c:v>7.6452223685856922</c:v>
                </c:pt>
                <c:pt idx="830">
                  <c:v>7.645250268585599</c:v>
                </c:pt>
                <c:pt idx="831">
                  <c:v>7.6452523685856164</c:v>
                </c:pt>
                <c:pt idx="832">
                  <c:v>7.6452523685855027</c:v>
                </c:pt>
                <c:pt idx="833">
                  <c:v>7.6452420560853653</c:v>
                </c:pt>
                <c:pt idx="834">
                  <c:v>7.6452220494367822</c:v>
                </c:pt>
                <c:pt idx="835">
                  <c:v>7.6451914685862477</c:v>
                </c:pt>
                <c:pt idx="836">
                  <c:v>7.6451647685850759</c:v>
                </c:pt>
                <c:pt idx="837">
                  <c:v>7.645130368585356</c:v>
                </c:pt>
                <c:pt idx="838">
                  <c:v>7.6451023685857677</c:v>
                </c:pt>
                <c:pt idx="839">
                  <c:v>7.6450774685858534</c:v>
                </c:pt>
                <c:pt idx="840">
                  <c:v>7.6450522123356706</c:v>
                </c:pt>
                <c:pt idx="841">
                  <c:v>7.645122368585433</c:v>
                </c:pt>
                <c:pt idx="842">
                  <c:v>7.6451227685854093</c:v>
                </c:pt>
                <c:pt idx="843">
                  <c:v>7.6451327685851567</c:v>
                </c:pt>
                <c:pt idx="844">
                  <c:v>7.6453044685853939</c:v>
                </c:pt>
                <c:pt idx="845">
                  <c:v>7.6456842685853559</c:v>
                </c:pt>
                <c:pt idx="846">
                  <c:v>7.6459418685854672</c:v>
                </c:pt>
                <c:pt idx="847">
                  <c:v>7.6462227809567622</c:v>
                </c:pt>
                <c:pt idx="848">
                  <c:v>7.6465651685852691</c:v>
                </c:pt>
                <c:pt idx="849">
                  <c:v>7.6468041867671701</c:v>
                </c:pt>
                <c:pt idx="850">
                  <c:v>7.6476470352523194</c:v>
                </c:pt>
                <c:pt idx="851">
                  <c:v>7.647931156464395</c:v>
                </c:pt>
                <c:pt idx="852">
                  <c:v>7.648950068585421</c:v>
                </c:pt>
                <c:pt idx="853">
                  <c:v>7.6497961685854108</c:v>
                </c:pt>
                <c:pt idx="854">
                  <c:v>7.6510234910343939</c:v>
                </c:pt>
                <c:pt idx="855">
                  <c:v>7.6521021685849888</c:v>
                </c:pt>
                <c:pt idx="856">
                  <c:v>7.6535327685853787</c:v>
                </c:pt>
                <c:pt idx="857">
                  <c:v>7.6548799685853197</c:v>
                </c:pt>
                <c:pt idx="858">
                  <c:v>7.6558648685853115</c:v>
                </c:pt>
                <c:pt idx="859">
                  <c:v>7.660182618585182</c:v>
                </c:pt>
                <c:pt idx="860">
                  <c:v>7.6619061580590397</c:v>
                </c:pt>
                <c:pt idx="861">
                  <c:v>7.6641312685852796</c:v>
                </c:pt>
                <c:pt idx="862">
                  <c:v>7.6658328685850989</c:v>
                </c:pt>
                <c:pt idx="863">
                  <c:v>7.6677646685859173</c:v>
                </c:pt>
                <c:pt idx="864">
                  <c:v>7.6698545685853929</c:v>
                </c:pt>
                <c:pt idx="865">
                  <c:v>7.6716003203924998</c:v>
                </c:pt>
                <c:pt idx="866">
                  <c:v>7.6776093422697187</c:v>
                </c:pt>
                <c:pt idx="867">
                  <c:v>7.6790533685853148</c:v>
                </c:pt>
                <c:pt idx="868">
                  <c:v>7.6812319685852373</c:v>
                </c:pt>
                <c:pt idx="869">
                  <c:v>7.6833905685854376</c:v>
                </c:pt>
                <c:pt idx="870">
                  <c:v>7.6861950685854623</c:v>
                </c:pt>
                <c:pt idx="871">
                  <c:v>7.6874623685853436</c:v>
                </c:pt>
                <c:pt idx="872">
                  <c:v>7.6893885541523019</c:v>
                </c:pt>
                <c:pt idx="873">
                  <c:v>7.693211334102628</c:v>
                </c:pt>
                <c:pt idx="874">
                  <c:v>7.7001198384650849</c:v>
                </c:pt>
                <c:pt idx="875">
                  <c:v>7.7021774685853899</c:v>
                </c:pt>
                <c:pt idx="876">
                  <c:v>7.7041100685850807</c:v>
                </c:pt>
                <c:pt idx="877">
                  <c:v>7.7060771108537125</c:v>
                </c:pt>
                <c:pt idx="878">
                  <c:v>7.7077370685853595</c:v>
                </c:pt>
                <c:pt idx="879">
                  <c:v>7.7094237685854097</c:v>
                </c:pt>
                <c:pt idx="880">
                  <c:v>7.7113527685851437</c:v>
                </c:pt>
                <c:pt idx="881">
                  <c:v>7.7126935685856921</c:v>
                </c:pt>
                <c:pt idx="882">
                  <c:v>7.7136223685854617</c:v>
                </c:pt>
                <c:pt idx="883">
                  <c:v>7.7174632509383656</c:v>
                </c:pt>
                <c:pt idx="884">
                  <c:v>7.7185728840490953</c:v>
                </c:pt>
                <c:pt idx="885">
                  <c:v>7.7199063685856828</c:v>
                </c:pt>
                <c:pt idx="886">
                  <c:v>7.7209493685856074</c:v>
                </c:pt>
                <c:pt idx="887">
                  <c:v>7.7219339685853043</c:v>
                </c:pt>
                <c:pt idx="888">
                  <c:v>7.7228365685852083</c:v>
                </c:pt>
                <c:pt idx="889">
                  <c:v>7.7235807685855349</c:v>
                </c:pt>
                <c:pt idx="890">
                  <c:v>7.72421445191857</c:v>
                </c:pt>
                <c:pt idx="891">
                  <c:v>7.7248072170701931</c:v>
                </c:pt>
                <c:pt idx="892">
                  <c:v>7.7263690352521763</c:v>
                </c:pt>
                <c:pt idx="893">
                  <c:v>7.7265765685855428</c:v>
                </c:pt>
                <c:pt idx="894">
                  <c:v>7.7271451685853805</c:v>
                </c:pt>
                <c:pt idx="895">
                  <c:v>7.7275817685854946</c:v>
                </c:pt>
                <c:pt idx="896">
                  <c:v>7.7279067685851857</c:v>
                </c:pt>
                <c:pt idx="897">
                  <c:v>7.7282610283794071</c:v>
                </c:pt>
                <c:pt idx="898">
                  <c:v>7.7285606685852173</c:v>
                </c:pt>
                <c:pt idx="899">
                  <c:v>7.7287970685850524</c:v>
                </c:pt>
                <c:pt idx="900">
                  <c:v>7.7289216542998957</c:v>
                </c:pt>
                <c:pt idx="901">
                  <c:v>7.7294896413127532</c:v>
                </c:pt>
                <c:pt idx="902">
                  <c:v>7.7295793685851351</c:v>
                </c:pt>
                <c:pt idx="903">
                  <c:v>7.729723168585295</c:v>
                </c:pt>
                <c:pt idx="904">
                  <c:v>7.7297672139460616</c:v>
                </c:pt>
                <c:pt idx="905">
                  <c:v>7.7291716685849821</c:v>
                </c:pt>
                <c:pt idx="906">
                  <c:v>7.72759096858546</c:v>
                </c:pt>
                <c:pt idx="907">
                  <c:v>7.7260548685852228</c:v>
                </c:pt>
                <c:pt idx="908">
                  <c:v>7.7248665352522181</c:v>
                </c:pt>
                <c:pt idx="909">
                  <c:v>7.7212682988181456</c:v>
                </c:pt>
                <c:pt idx="910">
                  <c:v>7.7202817685854512</c:v>
                </c:pt>
                <c:pt idx="911">
                  <c:v>7.7194740685852281</c:v>
                </c:pt>
                <c:pt idx="912">
                  <c:v>7.7188649685851516</c:v>
                </c:pt>
                <c:pt idx="913">
                  <c:v>7.7184072685856933</c:v>
                </c:pt>
                <c:pt idx="914">
                  <c:v>7.7180154685854774</c:v>
                </c:pt>
                <c:pt idx="915">
                  <c:v>7.7179115438432433</c:v>
                </c:pt>
                <c:pt idx="916">
                  <c:v>7.7182200685853815</c:v>
                </c:pt>
                <c:pt idx="917">
                  <c:v>7.718454461608772</c:v>
                </c:pt>
                <c:pt idx="918">
                  <c:v>7.7209357019187479</c:v>
                </c:pt>
                <c:pt idx="919">
                  <c:v>7.7216669685857511</c:v>
                </c:pt>
                <c:pt idx="920">
                  <c:v>7.7228239685850468</c:v>
                </c:pt>
                <c:pt idx="921">
                  <c:v>7.7241291685853781</c:v>
                </c:pt>
                <c:pt idx="922">
                  <c:v>7.7253481417808558</c:v>
                </c:pt>
                <c:pt idx="923">
                  <c:v>7.7264005685855324</c:v>
                </c:pt>
                <c:pt idx="924">
                  <c:v>7.7275285685850719</c:v>
                </c:pt>
                <c:pt idx="925">
                  <c:v>7.7283368685852025</c:v>
                </c:pt>
                <c:pt idx="926">
                  <c:v>7.7289562901541586</c:v>
                </c:pt>
                <c:pt idx="927">
                  <c:v>7.7307436729331727</c:v>
                </c:pt>
                <c:pt idx="928">
                  <c:v>7.7311055685853063</c:v>
                </c:pt>
                <c:pt idx="929">
                  <c:v>7.7316284102524406</c:v>
                </c:pt>
                <c:pt idx="930">
                  <c:v>7.7321536685859229</c:v>
                </c:pt>
                <c:pt idx="931">
                  <c:v>7.7325598685853976</c:v>
                </c:pt>
                <c:pt idx="932">
                  <c:v>7.7330202685848946</c:v>
                </c:pt>
                <c:pt idx="933">
                  <c:v>7.7334447685854144</c:v>
                </c:pt>
                <c:pt idx="934">
                  <c:v>7.7337748343383765</c:v>
                </c:pt>
                <c:pt idx="935">
                  <c:v>7.7341126584405089</c:v>
                </c:pt>
                <c:pt idx="936">
                  <c:v>7.7354623685854023</c:v>
                </c:pt>
                <c:pt idx="937">
                  <c:v>7.73575636858574</c:v>
                </c:pt>
                <c:pt idx="938">
                  <c:v>7.7365185685855096</c:v>
                </c:pt>
                <c:pt idx="939">
                  <c:v>7.7374989685852853</c:v>
                </c:pt>
                <c:pt idx="940">
                  <c:v>7.7384971685852548</c:v>
                </c:pt>
                <c:pt idx="941">
                  <c:v>7.7394341211625743</c:v>
                </c:pt>
                <c:pt idx="942">
                  <c:v>7.7402669685852317</c:v>
                </c:pt>
                <c:pt idx="943">
                  <c:v>7.7409026283258555</c:v>
                </c:pt>
                <c:pt idx="944">
                  <c:v>7.7447915083703407</c:v>
                </c:pt>
                <c:pt idx="945">
                  <c:v>7.7461968685851303</c:v>
                </c:pt>
                <c:pt idx="946">
                  <c:v>7.7477454685853928</c:v>
                </c:pt>
                <c:pt idx="947">
                  <c:v>7.7491096881731352</c:v>
                </c:pt>
                <c:pt idx="948">
                  <c:v>7.7502105685855582</c:v>
                </c:pt>
                <c:pt idx="949">
                  <c:v>7.7517295685857022</c:v>
                </c:pt>
                <c:pt idx="950">
                  <c:v>7.7546579685850503</c:v>
                </c:pt>
                <c:pt idx="951">
                  <c:v>7.7587865685853927</c:v>
                </c:pt>
                <c:pt idx="952">
                  <c:v>7.7614458979971488</c:v>
                </c:pt>
                <c:pt idx="953">
                  <c:v>7.7724771900139018</c:v>
                </c:pt>
                <c:pt idx="954">
                  <c:v>7.7749002685852275</c:v>
                </c:pt>
                <c:pt idx="955">
                  <c:v>7.7782824685853171</c:v>
                </c:pt>
                <c:pt idx="956">
                  <c:v>7.7814377685855476</c:v>
                </c:pt>
                <c:pt idx="957">
                  <c:v>7.7851114685856402</c:v>
                </c:pt>
                <c:pt idx="958">
                  <c:v>7.7884989665237327</c:v>
                </c:pt>
                <c:pt idx="959">
                  <c:v>7.7916631685858562</c:v>
                </c:pt>
                <c:pt idx="960">
                  <c:v>7.7941691634574823</c:v>
                </c:pt>
                <c:pt idx="961">
                  <c:v>7.804715095857901</c:v>
                </c:pt>
                <c:pt idx="962">
                  <c:v>7.806806768585389</c:v>
                </c:pt>
                <c:pt idx="963">
                  <c:v>7.8088532685852812</c:v>
                </c:pt>
                <c:pt idx="964">
                  <c:v>7.8110351533955651</c:v>
                </c:pt>
                <c:pt idx="965">
                  <c:v>7.8131076685855447</c:v>
                </c:pt>
                <c:pt idx="966">
                  <c:v>7.8150542685855413</c:v>
                </c:pt>
                <c:pt idx="967">
                  <c:v>7.8166754536915306</c:v>
                </c:pt>
                <c:pt idx="968">
                  <c:v>7.8224556562563663</c:v>
                </c:pt>
                <c:pt idx="969">
                  <c:v>7.8242153685855129</c:v>
                </c:pt>
                <c:pt idx="970">
                  <c:v>7.8258159768324873</c:v>
                </c:pt>
                <c:pt idx="971">
                  <c:v>7.8273365685852383</c:v>
                </c:pt>
                <c:pt idx="972">
                  <c:v>7.8288995685852143</c:v>
                </c:pt>
                <c:pt idx="973">
                  <c:v>7.830186168584774</c:v>
                </c:pt>
                <c:pt idx="974">
                  <c:v>7.8321767685852848</c:v>
                </c:pt>
                <c:pt idx="975">
                  <c:v>7.8336119562145683</c:v>
                </c:pt>
                <c:pt idx="976">
                  <c:v>7.8348081580588911</c:v>
                </c:pt>
                <c:pt idx="977">
                  <c:v>7.8412543685853535</c:v>
                </c:pt>
                <c:pt idx="978">
                  <c:v>7.8422558685854966</c:v>
                </c:pt>
                <c:pt idx="979">
                  <c:v>7.8442547685853157</c:v>
                </c:pt>
                <c:pt idx="980">
                  <c:v>7.8460887685853464</c:v>
                </c:pt>
                <c:pt idx="981">
                  <c:v>7.8474379685856235</c:v>
                </c:pt>
                <c:pt idx="982">
                  <c:v>7.8491396881734801</c:v>
                </c:pt>
                <c:pt idx="983">
                  <c:v>7.8505389685848996</c:v>
                </c:pt>
                <c:pt idx="984">
                  <c:v>7.8519112574743559</c:v>
                </c:pt>
                <c:pt idx="985">
                  <c:v>7.8561776317434493</c:v>
                </c:pt>
                <c:pt idx="986">
                  <c:v>7.8565970685852022</c:v>
                </c:pt>
                <c:pt idx="987">
                  <c:v>7.8576713685856276</c:v>
                </c:pt>
                <c:pt idx="988">
                  <c:v>7.8584520685860895</c:v>
                </c:pt>
                <c:pt idx="989">
                  <c:v>7.8591484510595393</c:v>
                </c:pt>
                <c:pt idx="990">
                  <c:v>7.8599233685853989</c:v>
                </c:pt>
                <c:pt idx="991">
                  <c:v>7.8604127685853342</c:v>
                </c:pt>
                <c:pt idx="992">
                  <c:v>7.861185493585495</c:v>
                </c:pt>
                <c:pt idx="993">
                  <c:v>7.8637294796964312</c:v>
                </c:pt>
                <c:pt idx="994">
                  <c:v>7.8643362685855465</c:v>
                </c:pt>
                <c:pt idx="995">
                  <c:v>7.8648337609905781</c:v>
                </c:pt>
                <c:pt idx="996">
                  <c:v>7.8654979685852737</c:v>
                </c:pt>
                <c:pt idx="997">
                  <c:v>7.8662526685850054</c:v>
                </c:pt>
                <c:pt idx="998">
                  <c:v>7.8670290685852962</c:v>
                </c:pt>
                <c:pt idx="999">
                  <c:v>7.8676562685856908</c:v>
                </c:pt>
                <c:pt idx="1000">
                  <c:v>7.8681456542995676</c:v>
                </c:pt>
                <c:pt idx="1001">
                  <c:v>7.8700470062663754</c:v>
                </c:pt>
                <c:pt idx="1002">
                  <c:v>7.8709198685854318</c:v>
                </c:pt>
                <c:pt idx="1003">
                  <c:v>7.8717777685853463</c:v>
                </c:pt>
                <c:pt idx="1004">
                  <c:v>7.872678368585369</c:v>
                </c:pt>
                <c:pt idx="1005">
                  <c:v>7.8734315685856728</c:v>
                </c:pt>
                <c:pt idx="1006">
                  <c:v>7.8741504685855404</c:v>
                </c:pt>
                <c:pt idx="1007">
                  <c:v>7.8747851520904106</c:v>
                </c:pt>
                <c:pt idx="1008">
                  <c:v>7.8752977344386892</c:v>
                </c:pt>
                <c:pt idx="1009">
                  <c:v>7.8772979568206694</c:v>
                </c:pt>
                <c:pt idx="1010">
                  <c:v>7.877492768585924</c:v>
                </c:pt>
                <c:pt idx="1011">
                  <c:v>7.8778122685853447</c:v>
                </c:pt>
                <c:pt idx="1012">
                  <c:v>7.8780746685853984</c:v>
                </c:pt>
                <c:pt idx="1013">
                  <c:v>7.8782828840494545</c:v>
                </c:pt>
                <c:pt idx="1014">
                  <c:v>7.8784829685854589</c:v>
                </c:pt>
                <c:pt idx="1015">
                  <c:v>7.8786511685855345</c:v>
                </c:pt>
                <c:pt idx="1016">
                  <c:v>7.8787279685854656</c:v>
                </c:pt>
                <c:pt idx="1017">
                  <c:v>7.8790823685854576</c:v>
                </c:pt>
                <c:pt idx="1018">
                  <c:v>7.8791549685850129</c:v>
                </c:pt>
                <c:pt idx="1019">
                  <c:v>7.8792585685860246</c:v>
                </c:pt>
                <c:pt idx="1020">
                  <c:v>7.8794687227515539</c:v>
                </c:pt>
                <c:pt idx="1021">
                  <c:v>7.8796175685856866</c:v>
                </c:pt>
                <c:pt idx="1022">
                  <c:v>7.8797290685853483</c:v>
                </c:pt>
                <c:pt idx="1023">
                  <c:v>7.8798720685847599</c:v>
                </c:pt>
                <c:pt idx="1024">
                  <c:v>7.8799515685860939</c:v>
                </c:pt>
                <c:pt idx="1025">
                  <c:v>7.8799923685854338</c:v>
                </c:pt>
                <c:pt idx="1026">
                  <c:v>7.8814551272065074</c:v>
                </c:pt>
                <c:pt idx="1027">
                  <c:v>7.8818142685855292</c:v>
                </c:pt>
                <c:pt idx="1028">
                  <c:v>7.882118068585342</c:v>
                </c:pt>
                <c:pt idx="1029">
                  <c:v>7.8823795685852502</c:v>
                </c:pt>
                <c:pt idx="1030">
                  <c:v>7.8826521685851532</c:v>
                </c:pt>
                <c:pt idx="1031">
                  <c:v>7.8828365953898043</c:v>
                </c:pt>
                <c:pt idx="1032">
                  <c:v>7.8829923685853629</c:v>
                </c:pt>
                <c:pt idx="1033">
                  <c:v>7.8824577019187956</c:v>
                </c:pt>
                <c:pt idx="1034">
                  <c:v>7.8818414685852787</c:v>
                </c:pt>
                <c:pt idx="1035">
                  <c:v>7.881044868585505</c:v>
                </c:pt>
                <c:pt idx="1036">
                  <c:v>7.8803965685856525</c:v>
                </c:pt>
                <c:pt idx="1037">
                  <c:v>7.8797058685854751</c:v>
                </c:pt>
                <c:pt idx="1038">
                  <c:v>7.8790334102524895</c:v>
                </c:pt>
                <c:pt idx="1039">
                  <c:v>7.8783592257285164</c:v>
                </c:pt>
                <c:pt idx="1040">
                  <c:v>7.8762463685855124</c:v>
                </c:pt>
                <c:pt idx="1041">
                  <c:v>7.8757462685851038</c:v>
                </c:pt>
                <c:pt idx="1042">
                  <c:v>7.8751841685853066</c:v>
                </c:pt>
                <c:pt idx="1043">
                  <c:v>7.8745470685855281</c:v>
                </c:pt>
                <c:pt idx="1044">
                  <c:v>7.8740229685854644</c:v>
                </c:pt>
                <c:pt idx="1045">
                  <c:v>7.8736540180697858</c:v>
                </c:pt>
                <c:pt idx="1046">
                  <c:v>7.8731811685857025</c:v>
                </c:pt>
                <c:pt idx="1047">
                  <c:v>7.8728455685849354</c:v>
                </c:pt>
                <c:pt idx="1048">
                  <c:v>7.8726427019188492</c:v>
                </c:pt>
                <c:pt idx="1049">
                  <c:v>7.8723876627030478</c:v>
                </c:pt>
                <c:pt idx="1050">
                  <c:v>7.8729631685855139</c:v>
                </c:pt>
                <c:pt idx="1051">
                  <c:v>7.8746649727520008</c:v>
                </c:pt>
                <c:pt idx="1052">
                  <c:v>7.8771975685854869</c:v>
                </c:pt>
                <c:pt idx="1053">
                  <c:v>7.8794168685853521</c:v>
                </c:pt>
                <c:pt idx="1054">
                  <c:v>7.881737768585495</c:v>
                </c:pt>
                <c:pt idx="1055">
                  <c:v>7.8836624685855696</c:v>
                </c:pt>
                <c:pt idx="1056">
                  <c:v>7.8853372139463573</c:v>
                </c:pt>
                <c:pt idx="1057">
                  <c:v>7.8906868130299159</c:v>
                </c:pt>
                <c:pt idx="1058">
                  <c:v>7.8913882685852315</c:v>
                </c:pt>
                <c:pt idx="1059">
                  <c:v>7.8928666685854552</c:v>
                </c:pt>
                <c:pt idx="1060">
                  <c:v>7.893989268585031</c:v>
                </c:pt>
                <c:pt idx="1061">
                  <c:v>7.8953290685855819</c:v>
                </c:pt>
                <c:pt idx="1062">
                  <c:v>7.8964737199365373</c:v>
                </c:pt>
                <c:pt idx="1063">
                  <c:v>7.897733768585411</c:v>
                </c:pt>
                <c:pt idx="1064">
                  <c:v>7.8987724685855625</c:v>
                </c:pt>
                <c:pt idx="1065">
                  <c:v>7.8992750958582434</c:v>
                </c:pt>
                <c:pt idx="1066">
                  <c:v>7.9013840828710187</c:v>
                </c:pt>
                <c:pt idx="1067">
                  <c:v>7.9017399685851757</c:v>
                </c:pt>
                <c:pt idx="1068">
                  <c:v>7.9023768685854208</c:v>
                </c:pt>
                <c:pt idx="1069">
                  <c:v>7.9029332964204997</c:v>
                </c:pt>
                <c:pt idx="1070">
                  <c:v>7.9033840685857655</c:v>
                </c:pt>
                <c:pt idx="1071">
                  <c:v>7.903823268585441</c:v>
                </c:pt>
                <c:pt idx="1072">
                  <c:v>7.9042452685856261</c:v>
                </c:pt>
                <c:pt idx="1073">
                  <c:v>7.9045518477523302</c:v>
                </c:pt>
                <c:pt idx="1074">
                  <c:v>7.9054878231309118</c:v>
                </c:pt>
                <c:pt idx="1075">
                  <c:v>7.9057788685853012</c:v>
                </c:pt>
                <c:pt idx="1076">
                  <c:v>7.9060634685854012</c:v>
                </c:pt>
                <c:pt idx="1077">
                  <c:v>7.9063063685853336</c:v>
                </c:pt>
                <c:pt idx="1078">
                  <c:v>7.9065259685853135</c:v>
                </c:pt>
                <c:pt idx="1079">
                  <c:v>7.9067233060853965</c:v>
                </c:pt>
                <c:pt idx="1080">
                  <c:v>7.9068999685851082</c:v>
                </c:pt>
                <c:pt idx="1081">
                  <c:v>7.907058192761113</c:v>
                </c:pt>
                <c:pt idx="1082">
                  <c:v>7.9073119982154054</c:v>
                </c:pt>
                <c:pt idx="1083">
                  <c:v>7.9073552685855049</c:v>
                </c:pt>
                <c:pt idx="1084">
                  <c:v>7.9074136685851641</c:v>
                </c:pt>
                <c:pt idx="1085">
                  <c:v>7.907550701919277</c:v>
                </c:pt>
                <c:pt idx="1086">
                  <c:v>7.9076297685856645</c:v>
                </c:pt>
                <c:pt idx="1087">
                  <c:v>7.9076540685852734</c:v>
                </c:pt>
                <c:pt idx="1088">
                  <c:v>7.9076804685847861</c:v>
                </c:pt>
                <c:pt idx="1089">
                  <c:v>7.9076850859760981</c:v>
                </c:pt>
                <c:pt idx="1090">
                  <c:v>7.9077044519190309</c:v>
                </c:pt>
                <c:pt idx="1091">
                  <c:v>7.9078923685854221</c:v>
                </c:pt>
                <c:pt idx="1092">
                  <c:v>7.9079400685851198</c:v>
                </c:pt>
                <c:pt idx="1093">
                  <c:v>7.9079808685849713</c:v>
                </c:pt>
                <c:pt idx="1094">
                  <c:v>7.9079823685849675</c:v>
                </c:pt>
                <c:pt idx="1095">
                  <c:v>7.9079823685849675</c:v>
                </c:pt>
                <c:pt idx="1096">
                  <c:v>7.907982368585138</c:v>
                </c:pt>
                <c:pt idx="1097">
                  <c:v>7.9079823685849675</c:v>
                </c:pt>
                <c:pt idx="1098">
                  <c:v>7.9079953918417374</c:v>
                </c:pt>
                <c:pt idx="1099">
                  <c:v>7.9081214162042244</c:v>
                </c:pt>
                <c:pt idx="1100">
                  <c:v>7.9080906685853307</c:v>
                </c:pt>
                <c:pt idx="1101">
                  <c:v>7.9080742242555999</c:v>
                </c:pt>
                <c:pt idx="1102">
                  <c:v>7.9080723685855361</c:v>
                </c:pt>
                <c:pt idx="1103">
                  <c:v>7.9080840685852678</c:v>
                </c:pt>
                <c:pt idx="1104">
                  <c:v>7.9081179685851026</c:v>
                </c:pt>
                <c:pt idx="1105">
                  <c:v>7.9081231685850213</c:v>
                </c:pt>
                <c:pt idx="1106">
                  <c:v>7.9081791332916538</c:v>
                </c:pt>
                <c:pt idx="1107">
                  <c:v>7.9081968366707116</c:v>
                </c:pt>
                <c:pt idx="1108">
                  <c:v>7.9083223685853596</c:v>
                </c:pt>
                <c:pt idx="1109">
                  <c:v>7.9082702685851274</c:v>
                </c:pt>
                <c:pt idx="1110">
                  <c:v>7.9082421685851756</c:v>
                </c:pt>
                <c:pt idx="1111">
                  <c:v>7.9082220352521091</c:v>
                </c:pt>
                <c:pt idx="1112">
                  <c:v>7.9081957393724593</c:v>
                </c:pt>
                <c:pt idx="1113">
                  <c:v>7.9081923685859721</c:v>
                </c:pt>
                <c:pt idx="1114">
                  <c:v>7.9081878231315414</c:v>
                </c:pt>
                <c:pt idx="1115">
                  <c:v>7.9081623685854225</c:v>
                </c:pt>
                <c:pt idx="1116">
                  <c:v>7.9082393835103773</c:v>
                </c:pt>
                <c:pt idx="1117">
                  <c:v>7.9082844685853644</c:v>
                </c:pt>
                <c:pt idx="1118">
                  <c:v>7.9083395560855507</c:v>
                </c:pt>
                <c:pt idx="1119">
                  <c:v>7.9083790685850914</c:v>
                </c:pt>
                <c:pt idx="1120">
                  <c:v>7.9084131685848575</c:v>
                </c:pt>
                <c:pt idx="1121">
                  <c:v>7.9084335685863749</c:v>
                </c:pt>
                <c:pt idx="1122">
                  <c:v>7.9084586185858399</c:v>
                </c:pt>
                <c:pt idx="1123">
                  <c:v>7.9084833145315798</c:v>
                </c:pt>
                <c:pt idx="1124">
                  <c:v>7.9085223685851957</c:v>
                </c:pt>
                <c:pt idx="1125">
                  <c:v>7.9085319685849669</c:v>
                </c:pt>
                <c:pt idx="1126">
                  <c:v>7.9085731685856473</c:v>
                </c:pt>
                <c:pt idx="1127">
                  <c:v>7.9085966543002684</c:v>
                </c:pt>
                <c:pt idx="1128">
                  <c:v>7.9085987322223019</c:v>
                </c:pt>
                <c:pt idx="1129">
                  <c:v>7.9086223685860233</c:v>
                </c:pt>
                <c:pt idx="1130">
                  <c:v>7.9085992685861157</c:v>
                </c:pt>
                <c:pt idx="1131">
                  <c:v>7.9085623685852653</c:v>
                </c:pt>
                <c:pt idx="1132">
                  <c:v>7.9085023685854168</c:v>
                </c:pt>
                <c:pt idx="1133">
                  <c:v>7.9084660527963848</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7.9083940352518454</c:v>
                </c:pt>
                <c:pt idx="1142">
                  <c:v>7.908352368585625</c:v>
                </c:pt>
                <c:pt idx="1143">
                  <c:v>7.9083238685858106</c:v>
                </c:pt>
                <c:pt idx="1144">
                  <c:v>7.9082963685846863</c:v>
                </c:pt>
                <c:pt idx="1145">
                  <c:v>7.9082763685849642</c:v>
                </c:pt>
                <c:pt idx="1146">
                  <c:v>7.9082617435846743</c:v>
                </c:pt>
                <c:pt idx="1147">
                  <c:v>7.9082577685849316</c:v>
                </c:pt>
                <c:pt idx="1148">
                  <c:v>7.9082304685852733</c:v>
                </c:pt>
                <c:pt idx="1149">
                  <c:v>7.9082223685854416</c:v>
                </c:pt>
                <c:pt idx="1150">
                  <c:v>7.9082223685854416</c:v>
                </c:pt>
                <c:pt idx="1151">
                  <c:v>7.9080548685854097</c:v>
                </c:pt>
                <c:pt idx="1152">
                  <c:v>7.9079112574734296</c:v>
                </c:pt>
                <c:pt idx="1153">
                  <c:v>7.9077898685853967</c:v>
                </c:pt>
                <c:pt idx="1154">
                  <c:v>7.9076120685858342</c:v>
                </c:pt>
                <c:pt idx="1155">
                  <c:v>7.9074449685847554</c:v>
                </c:pt>
                <c:pt idx="1156">
                  <c:v>7.9073306685855442</c:v>
                </c:pt>
                <c:pt idx="1157">
                  <c:v>7.9071998685859768</c:v>
                </c:pt>
                <c:pt idx="1158">
                  <c:v>7.9071061830180298</c:v>
                </c:pt>
                <c:pt idx="1159">
                  <c:v>7.9070923685854524</c:v>
                </c:pt>
                <c:pt idx="1160">
                  <c:v>7.9070023685860207</c:v>
                </c:pt>
                <c:pt idx="1161">
                  <c:v>7.9069732685851051</c:v>
                </c:pt>
                <c:pt idx="1162">
                  <c:v>7.9069483685852475</c:v>
                </c:pt>
                <c:pt idx="1163">
                  <c:v>7.9069480685850095</c:v>
                </c:pt>
                <c:pt idx="1164">
                  <c:v>7.9069423685850921</c:v>
                </c:pt>
                <c:pt idx="1165">
                  <c:v>7.9069411185851237</c:v>
                </c:pt>
                <c:pt idx="1166">
                  <c:v>7.9069223685854837</c:v>
                </c:pt>
                <c:pt idx="1167">
                  <c:v>7.9069150567577395</c:v>
                </c:pt>
                <c:pt idx="1168">
                  <c:v>7.9059123685853621</c:v>
                </c:pt>
                <c:pt idx="1169">
                  <c:v>7.905215568585632</c:v>
                </c:pt>
                <c:pt idx="1170">
                  <c:v>7.9043088685855452</c:v>
                </c:pt>
                <c:pt idx="1171">
                  <c:v>7.9034633060853849</c:v>
                </c:pt>
                <c:pt idx="1172">
                  <c:v>7.902712468585392</c:v>
                </c:pt>
                <c:pt idx="1173">
                  <c:v>7.9020881685858768</c:v>
                </c:pt>
                <c:pt idx="1174">
                  <c:v>7.9014028685852651</c:v>
                </c:pt>
                <c:pt idx="1175">
                  <c:v>7.90108951144272</c:v>
                </c:pt>
                <c:pt idx="1176">
                  <c:v>7.8997797685853612</c:v>
                </c:pt>
                <c:pt idx="1177">
                  <c:v>7.8994671602522573</c:v>
                </c:pt>
                <c:pt idx="1178">
                  <c:v>7.8990708685854116</c:v>
                </c:pt>
                <c:pt idx="1179">
                  <c:v>7.8984085685854808</c:v>
                </c:pt>
                <c:pt idx="1180">
                  <c:v>7.8976914685854496</c:v>
                </c:pt>
                <c:pt idx="1181">
                  <c:v>7.8971462685854732</c:v>
                </c:pt>
                <c:pt idx="1182">
                  <c:v>7.8967798685856252</c:v>
                </c:pt>
                <c:pt idx="1183">
                  <c:v>7.8968430728107961</c:v>
                </c:pt>
                <c:pt idx="1184">
                  <c:v>7.8969630352518863</c:v>
                </c:pt>
                <c:pt idx="1185">
                  <c:v>7.897302368585386</c:v>
                </c:pt>
                <c:pt idx="1186">
                  <c:v>7.8973737685855809</c:v>
                </c:pt>
                <c:pt idx="1187">
                  <c:v>7.8974274685853203</c:v>
                </c:pt>
                <c:pt idx="1188">
                  <c:v>7.8974924685858952</c:v>
                </c:pt>
                <c:pt idx="1189">
                  <c:v>7.8975556627031125</c:v>
                </c:pt>
                <c:pt idx="1190">
                  <c:v>7.8976078130292109</c:v>
                </c:pt>
                <c:pt idx="1191">
                  <c:v>7.8976815685856678</c:v>
                </c:pt>
                <c:pt idx="1192">
                  <c:v>7.8977388903244474</c:v>
                </c:pt>
                <c:pt idx="1193">
                  <c:v>7.8980076144868718</c:v>
                </c:pt>
                <c:pt idx="1194">
                  <c:v>7.8980732685859181</c:v>
                </c:pt>
                <c:pt idx="1195">
                  <c:v>7.89813933828232</c:v>
                </c:pt>
                <c:pt idx="1196">
                  <c:v>7.8981986185862212</c:v>
                </c:pt>
                <c:pt idx="1197">
                  <c:v>7.8982345685858633</c:v>
                </c:pt>
                <c:pt idx="1198">
                  <c:v>7.8982567685855116</c:v>
                </c:pt>
                <c:pt idx="1199">
                  <c:v>7.8983093685848331</c:v>
                </c:pt>
                <c:pt idx="1200">
                  <c:v>7.8983269685846409</c:v>
                </c:pt>
                <c:pt idx="1201">
                  <c:v>7.8983407896382829</c:v>
                </c:pt>
                <c:pt idx="1202">
                  <c:v>7.8983223685853119</c:v>
                </c:pt>
                <c:pt idx="1203">
                  <c:v>7.898323768584774</c:v>
                </c:pt>
                <c:pt idx="1204">
                  <c:v>7.8983556685860918</c:v>
                </c:pt>
                <c:pt idx="1205">
                  <c:v>7.8983810685858913</c:v>
                </c:pt>
                <c:pt idx="1206">
                  <c:v>7.8983756685860413</c:v>
                </c:pt>
                <c:pt idx="1207">
                  <c:v>7.8983371685851154</c:v>
                </c:pt>
                <c:pt idx="1208">
                  <c:v>7.8983223685847435</c:v>
                </c:pt>
                <c:pt idx="1209">
                  <c:v>7.8982814594947541</c:v>
                </c:pt>
                <c:pt idx="1210">
                  <c:v>7.8973710144188232</c:v>
                </c:pt>
                <c:pt idx="1211">
                  <c:v>7.8969277685851722</c:v>
                </c:pt>
                <c:pt idx="1212">
                  <c:v>7.8965513685855768</c:v>
                </c:pt>
                <c:pt idx="1213">
                  <c:v>7.8961751685852306</c:v>
                </c:pt>
                <c:pt idx="1214">
                  <c:v>7.8958299727521677</c:v>
                </c:pt>
                <c:pt idx="1215">
                  <c:v>7.8955518685853718</c:v>
                </c:pt>
                <c:pt idx="1216">
                  <c:v>7.8952950685857246</c:v>
                </c:pt>
                <c:pt idx="1217">
                  <c:v>7.8951055685859757</c:v>
                </c:pt>
                <c:pt idx="1218">
                  <c:v>7.8950114796966346</c:v>
                </c:pt>
                <c:pt idx="1219">
                  <c:v>7.8928830465516882</c:v>
                </c:pt>
                <c:pt idx="1220">
                  <c:v>7.8924374223486353</c:v>
                </c:pt>
                <c:pt idx="1221">
                  <c:v>7.8919906685855068</c:v>
                </c:pt>
                <c:pt idx="1222">
                  <c:v>7.8915077685852708</c:v>
                </c:pt>
                <c:pt idx="1223">
                  <c:v>7.8910712685853497</c:v>
                </c:pt>
                <c:pt idx="1224">
                  <c:v>7.890488768585513</c:v>
                </c:pt>
                <c:pt idx="1225">
                  <c:v>7.8900019519183076</c:v>
                </c:pt>
                <c:pt idx="1226">
                  <c:v>7.8896793497176674</c:v>
                </c:pt>
                <c:pt idx="1227">
                  <c:v>7.888631568585609</c:v>
                </c:pt>
                <c:pt idx="1228">
                  <c:v>7.8885758685856473</c:v>
                </c:pt>
                <c:pt idx="1229">
                  <c:v>7.8882226685854704</c:v>
                </c:pt>
                <c:pt idx="1230">
                  <c:v>7.8879543685855111</c:v>
                </c:pt>
                <c:pt idx="1231">
                  <c:v>7.8876276932605407</c:v>
                </c:pt>
                <c:pt idx="1232">
                  <c:v>7.887271431084983</c:v>
                </c:pt>
                <c:pt idx="1233">
                  <c:v>7.8868884685854965</c:v>
                </c:pt>
                <c:pt idx="1234">
                  <c:v>7.8866463685851755</c:v>
                </c:pt>
                <c:pt idx="1235">
                  <c:v>7.8864743685854393</c:v>
                </c:pt>
                <c:pt idx="1236">
                  <c:v>7.8857565504040537</c:v>
                </c:pt>
                <c:pt idx="1237">
                  <c:v>7.8855817685855101</c:v>
                </c:pt>
                <c:pt idx="1238">
                  <c:v>7.8854004935850668</c:v>
                </c:pt>
                <c:pt idx="1239">
                  <c:v>7.8852262685852708</c:v>
                </c:pt>
                <c:pt idx="1240">
                  <c:v>7.8849510685852948</c:v>
                </c:pt>
                <c:pt idx="1241">
                  <c:v>7.8846671685852954</c:v>
                </c:pt>
                <c:pt idx="1242">
                  <c:v>7.8844321685856613</c:v>
                </c:pt>
                <c:pt idx="1243">
                  <c:v>7.8842242435856207</c:v>
                </c:pt>
                <c:pt idx="1244">
                  <c:v>7.8840851685854005</c:v>
                </c:pt>
                <c:pt idx="1245">
                  <c:v>7.8835017164113452</c:v>
                </c:pt>
                <c:pt idx="1246">
                  <c:v>7.8833894685848946</c:v>
                </c:pt>
                <c:pt idx="1247">
                  <c:v>7.8832920685855612</c:v>
                </c:pt>
                <c:pt idx="1248">
                  <c:v>7.8826151685853603</c:v>
                </c:pt>
                <c:pt idx="1249">
                  <c:v>7.8811118685852222</c:v>
                </c:pt>
                <c:pt idx="1250">
                  <c:v>7.8797287199369208</c:v>
                </c:pt>
                <c:pt idx="1251">
                  <c:v>7.8782218685853564</c:v>
                </c:pt>
                <c:pt idx="1252">
                  <c:v>7.8759915685857464</c:v>
                </c:pt>
                <c:pt idx="1253">
                  <c:v>7.8749081132664429</c:v>
                </c:pt>
                <c:pt idx="1254">
                  <c:v>7.8707340927234242</c:v>
                </c:pt>
                <c:pt idx="1255">
                  <c:v>7.8699578231306333</c:v>
                </c:pt>
                <c:pt idx="1256">
                  <c:v>7.868699868585125</c:v>
                </c:pt>
                <c:pt idx="1257">
                  <c:v>7.867584035252051</c:v>
                </c:pt>
                <c:pt idx="1258">
                  <c:v>7.8664903685852465</c:v>
                </c:pt>
                <c:pt idx="1259">
                  <c:v>7.8655802685854752</c:v>
                </c:pt>
                <c:pt idx="1260">
                  <c:v>7.8647177685854359</c:v>
                </c:pt>
                <c:pt idx="1261">
                  <c:v>7.8640245034167862</c:v>
                </c:pt>
                <c:pt idx="1262">
                  <c:v>7.8621028231305132</c:v>
                </c:pt>
                <c:pt idx="1263">
                  <c:v>7.8616940685854644</c:v>
                </c:pt>
                <c:pt idx="1264">
                  <c:v>7.8612888685851914</c:v>
                </c:pt>
                <c:pt idx="1265">
                  <c:v>7.8609850685858902</c:v>
                </c:pt>
                <c:pt idx="1266">
                  <c:v>7.8606126685852615</c:v>
                </c:pt>
                <c:pt idx="1267">
                  <c:v>7.8603373685852063</c:v>
                </c:pt>
                <c:pt idx="1268">
                  <c:v>7.8601281685855184</c:v>
                </c:pt>
                <c:pt idx="1269">
                  <c:v>7.8598610865342522</c:v>
                </c:pt>
                <c:pt idx="1270">
                  <c:v>7.8598523685854076</c:v>
                </c:pt>
                <c:pt idx="1271">
                  <c:v>7.8598989685858811</c:v>
                </c:pt>
                <c:pt idx="1272">
                  <c:v>7.8599892685850961</c:v>
                </c:pt>
                <c:pt idx="1273">
                  <c:v>7.8600987896382577</c:v>
                </c:pt>
                <c:pt idx="1274">
                  <c:v>7.8601985685857159</c:v>
                </c:pt>
                <c:pt idx="1275">
                  <c:v>7.8603097685850827</c:v>
                </c:pt>
                <c:pt idx="1276">
                  <c:v>7.8603630685857553</c:v>
                </c:pt>
                <c:pt idx="1277">
                  <c:v>7.860391431085489</c:v>
                </c:pt>
                <c:pt idx="1278">
                  <c:v>7.8604023685856106</c:v>
                </c:pt>
                <c:pt idx="1279">
                  <c:v>7.86056258363881</c:v>
                </c:pt>
                <c:pt idx="1280">
                  <c:v>7.8606472685858222</c:v>
                </c:pt>
                <c:pt idx="1281">
                  <c:v>7.8607115685851596</c:v>
                </c:pt>
                <c:pt idx="1282">
                  <c:v>7.8607786685856382</c:v>
                </c:pt>
                <c:pt idx="1283">
                  <c:v>7.86084041206324</c:v>
                </c:pt>
                <c:pt idx="1284">
                  <c:v>7.8609139685862175</c:v>
                </c:pt>
                <c:pt idx="1285">
                  <c:v>7.8609325685859659</c:v>
                </c:pt>
                <c:pt idx="1286">
                  <c:v>7.8609523685860978</c:v>
                </c:pt>
                <c:pt idx="1287">
                  <c:v>7.8609385224323347</c:v>
                </c:pt>
                <c:pt idx="1288">
                  <c:v>7.8609223685861167</c:v>
                </c:pt>
                <c:pt idx="1289">
                  <c:v>7.8609223685862304</c:v>
                </c:pt>
                <c:pt idx="1290">
                  <c:v>7.8609223685862304</c:v>
                </c:pt>
                <c:pt idx="1291">
                  <c:v>7.8609229685861948</c:v>
                </c:pt>
                <c:pt idx="1292">
                  <c:v>7.8609803685854018</c:v>
                </c:pt>
                <c:pt idx="1293">
                  <c:v>7.8610321685845435</c:v>
                </c:pt>
                <c:pt idx="1294">
                  <c:v>7.8610756118288947</c:v>
                </c:pt>
                <c:pt idx="1295">
                  <c:v>7.8611152452978814</c:v>
                </c:pt>
                <c:pt idx="1296">
                  <c:v>7.8611723685851445</c:v>
                </c:pt>
                <c:pt idx="1297">
                  <c:v>7.8611367685856095</c:v>
                </c:pt>
                <c:pt idx="1298">
                  <c:v>7.8611878685853327</c:v>
                </c:pt>
                <c:pt idx="1299">
                  <c:v>7.8613439685857003</c:v>
                </c:pt>
                <c:pt idx="1300">
                  <c:v>7.8614667435854386</c:v>
                </c:pt>
                <c:pt idx="1301">
                  <c:v>7.8615659685850829</c:v>
                </c:pt>
                <c:pt idx="1302">
                  <c:v>7.8617796054273441</c:v>
                </c:pt>
                <c:pt idx="1303">
                  <c:v>7.8658407191010298</c:v>
                </c:pt>
                <c:pt idx="1304">
                  <c:v>7.8672795685857437</c:v>
                </c:pt>
                <c:pt idx="1305">
                  <c:v>7.8686608685851098</c:v>
                </c:pt>
                <c:pt idx="1306">
                  <c:v>7.8698520560855201</c:v>
                </c:pt>
                <c:pt idx="1307">
                  <c:v>7.8709220685854717</c:v>
                </c:pt>
                <c:pt idx="1308">
                  <c:v>7.8719392685852227</c:v>
                </c:pt>
                <c:pt idx="1309">
                  <c:v>7.8727754685854308</c:v>
                </c:pt>
                <c:pt idx="1310">
                  <c:v>7.8735745685853686</c:v>
                </c:pt>
                <c:pt idx="1311">
                  <c:v>7.8739223685852977</c:v>
                </c:pt>
                <c:pt idx="1312">
                  <c:v>7.8755632574744396</c:v>
                </c:pt>
                <c:pt idx="1313">
                  <c:v>7.8759633685853174</c:v>
                </c:pt>
                <c:pt idx="1314">
                  <c:v>7.8768624685855144</c:v>
                </c:pt>
                <c:pt idx="1315">
                  <c:v>7.8775419685859021</c:v>
                </c:pt>
                <c:pt idx="1316">
                  <c:v>7.8783705685855381</c:v>
                </c:pt>
                <c:pt idx="1317">
                  <c:v>7.880167268585879</c:v>
                </c:pt>
                <c:pt idx="1318">
                  <c:v>7.8830588685857066</c:v>
                </c:pt>
                <c:pt idx="1319">
                  <c:v>7.8882215083705347</c:v>
                </c:pt>
                <c:pt idx="1320">
                  <c:v>7.9072773685854401</c:v>
                </c:pt>
                <c:pt idx="1321">
                  <c:v>7.9121235685851872</c:v>
                </c:pt>
                <c:pt idx="1322">
                  <c:v>7.9170512685847854</c:v>
                </c:pt>
                <c:pt idx="1323">
                  <c:v>7.9214089685851974</c:v>
                </c:pt>
                <c:pt idx="1324">
                  <c:v>7.9250214685852853</c:v>
                </c:pt>
                <c:pt idx="1325">
                  <c:v>7.9286963685854204</c:v>
                </c:pt>
                <c:pt idx="1326">
                  <c:v>7.9317563685860506</c:v>
                </c:pt>
                <c:pt idx="1327">
                  <c:v>7.9342031280792895</c:v>
                </c:pt>
                <c:pt idx="1328">
                  <c:v>7.9416215546321069</c:v>
                </c:pt>
                <c:pt idx="1329">
                  <c:v>7.943326468585397</c:v>
                </c:pt>
                <c:pt idx="1330">
                  <c:v>7.9450585685854236</c:v>
                </c:pt>
                <c:pt idx="1331">
                  <c:v>7.946619660251784</c:v>
                </c:pt>
                <c:pt idx="1332">
                  <c:v>7.948034668585322</c:v>
                </c:pt>
                <c:pt idx="1333">
                  <c:v>7.949274868585249</c:v>
                </c:pt>
                <c:pt idx="1334">
                  <c:v>7.9505372685855065</c:v>
                </c:pt>
                <c:pt idx="1335">
                  <c:v>7.9515359685855316</c:v>
                </c:pt>
                <c:pt idx="1336">
                  <c:v>7.9521839070469724</c:v>
                </c:pt>
                <c:pt idx="1337">
                  <c:v>7.9543929400141593</c:v>
                </c:pt>
                <c:pt idx="1338">
                  <c:v>7.9546635513808184</c:v>
                </c:pt>
                <c:pt idx="1339">
                  <c:v>7.9554122685853628</c:v>
                </c:pt>
                <c:pt idx="1340">
                  <c:v>7.9559995685855966</c:v>
                </c:pt>
                <c:pt idx="1341">
                  <c:v>7.9564779685853324</c:v>
                </c:pt>
                <c:pt idx="1342">
                  <c:v>7.9568732685853121</c:v>
                </c:pt>
                <c:pt idx="1343">
                  <c:v>7.9573624727521661</c:v>
                </c:pt>
                <c:pt idx="1344">
                  <c:v>7.9577862685852239</c:v>
                </c:pt>
                <c:pt idx="1345">
                  <c:v>7.9580309650765031</c:v>
                </c:pt>
                <c:pt idx="1346">
                  <c:v>7.9590023685854163</c:v>
                </c:pt>
                <c:pt idx="1347">
                  <c:v>7.9591675685854426</c:v>
                </c:pt>
                <c:pt idx="1348">
                  <c:v>7.9594029685856782</c:v>
                </c:pt>
                <c:pt idx="1349">
                  <c:v>7.9595411685853179</c:v>
                </c:pt>
                <c:pt idx="1350">
                  <c:v>7.959760348383341</c:v>
                </c:pt>
                <c:pt idx="1351">
                  <c:v>7.9598933995134331</c:v>
                </c:pt>
                <c:pt idx="1352">
                  <c:v>7.9600058685859523</c:v>
                </c:pt>
                <c:pt idx="1353">
                  <c:v>7.9600524920422373</c:v>
                </c:pt>
                <c:pt idx="1354">
                  <c:v>7.956765382284587</c:v>
                </c:pt>
                <c:pt idx="1355">
                  <c:v>7.9560032685856328</c:v>
                </c:pt>
                <c:pt idx="1356">
                  <c:v>7.9552145603662581</c:v>
                </c:pt>
                <c:pt idx="1357">
                  <c:v>7.9544085685852366</c:v>
                </c:pt>
                <c:pt idx="1358">
                  <c:v>7.9536350685853705</c:v>
                </c:pt>
                <c:pt idx="1359">
                  <c:v>7.9530623685851225</c:v>
                </c:pt>
                <c:pt idx="1360">
                  <c:v>7.9527340049489368</c:v>
                </c:pt>
                <c:pt idx="1361">
                  <c:v>7.9504443685854227</c:v>
                </c:pt>
                <c:pt idx="1362">
                  <c:v>7.9500085685852042</c:v>
                </c:pt>
                <c:pt idx="1363">
                  <c:v>7.9491728949014515</c:v>
                </c:pt>
                <c:pt idx="1364">
                  <c:v>7.9483078685856441</c:v>
                </c:pt>
                <c:pt idx="1365">
                  <c:v>7.9470834685852907</c:v>
                </c:pt>
                <c:pt idx="1366">
                  <c:v>7.945971968585539</c:v>
                </c:pt>
                <c:pt idx="1367">
                  <c:v>7.9449756685852577</c:v>
                </c:pt>
                <c:pt idx="1368">
                  <c:v>7.9440254212176598</c:v>
                </c:pt>
                <c:pt idx="1369">
                  <c:v>7.9433255393174846</c:v>
                </c:pt>
                <c:pt idx="1370">
                  <c:v>7.939083035252068</c:v>
                </c:pt>
                <c:pt idx="1371">
                  <c:v>7.937927968585214</c:v>
                </c:pt>
                <c:pt idx="1372">
                  <c:v>7.9369935685856063</c:v>
                </c:pt>
                <c:pt idx="1373">
                  <c:v>7.9353818685854804</c:v>
                </c:pt>
                <c:pt idx="1374">
                  <c:v>7.9343705791117287</c:v>
                </c:pt>
                <c:pt idx="1375">
                  <c:v>7.9334824685854102</c:v>
                </c:pt>
                <c:pt idx="1376">
                  <c:v>7.9324433685853961</c:v>
                </c:pt>
                <c:pt idx="1377">
                  <c:v>7.9317404685856019</c:v>
                </c:pt>
                <c:pt idx="1378">
                  <c:v>7.9307470114425911</c:v>
                </c:pt>
                <c:pt idx="1379">
                  <c:v>7.9236320237577758</c:v>
                </c:pt>
                <c:pt idx="1380">
                  <c:v>7.9222657685858877</c:v>
                </c:pt>
                <c:pt idx="1381">
                  <c:v>7.9197726843746779</c:v>
                </c:pt>
                <c:pt idx="1382">
                  <c:v>7.9175129685856547</c:v>
                </c:pt>
                <c:pt idx="1383">
                  <c:v>7.9158665685847751</c:v>
                </c:pt>
                <c:pt idx="1384">
                  <c:v>7.9142087685851408</c:v>
                </c:pt>
                <c:pt idx="1385">
                  <c:v>7.912528468585279</c:v>
                </c:pt>
                <c:pt idx="1386">
                  <c:v>7.9115354935855891</c:v>
                </c:pt>
                <c:pt idx="1387">
                  <c:v>7.9105408468461889</c:v>
                </c:pt>
                <c:pt idx="1388">
                  <c:v>7.9076626716155403</c:v>
                </c:pt>
                <c:pt idx="1389">
                  <c:v>7.9070180685855149</c:v>
                </c:pt>
                <c:pt idx="1390">
                  <c:v>7.9063850685854078</c:v>
                </c:pt>
                <c:pt idx="1391">
                  <c:v>7.9056226685854227</c:v>
                </c:pt>
                <c:pt idx="1392">
                  <c:v>7.9050050685856519</c:v>
                </c:pt>
                <c:pt idx="1393">
                  <c:v>7.904543737006648</c:v>
                </c:pt>
                <c:pt idx="1394">
                  <c:v>7.9040777685851396</c:v>
                </c:pt>
                <c:pt idx="1395">
                  <c:v>7.9035414475330441</c:v>
                </c:pt>
                <c:pt idx="1396">
                  <c:v>7.9025608301232779</c:v>
                </c:pt>
                <c:pt idx="1397">
                  <c:v>7.9023296685850397</c:v>
                </c:pt>
                <c:pt idx="1398">
                  <c:v>7.9020268477521114</c:v>
                </c:pt>
                <c:pt idx="1399">
                  <c:v>7.9018581685854343</c:v>
                </c:pt>
                <c:pt idx="1400">
                  <c:v>7.9016639685853676</c:v>
                </c:pt>
                <c:pt idx="1401">
                  <c:v>7.9014262685852401</c:v>
                </c:pt>
                <c:pt idx="1402">
                  <c:v>7.9009740685856542</c:v>
                </c:pt>
                <c:pt idx="1403">
                  <c:v>7.9001637370062809</c:v>
                </c:pt>
                <c:pt idx="1404">
                  <c:v>7.8997409400141265</c:v>
                </c:pt>
                <c:pt idx="1405">
                  <c:v>7.8970823685854299</c:v>
                </c:pt>
                <c:pt idx="1406">
                  <c:v>7.8968367685856862</c:v>
                </c:pt>
                <c:pt idx="1407">
                  <c:v>7.896397068585614</c:v>
                </c:pt>
                <c:pt idx="1408">
                  <c:v>7.8960313685852981</c:v>
                </c:pt>
                <c:pt idx="1409">
                  <c:v>7.8957088685856007</c:v>
                </c:pt>
                <c:pt idx="1410">
                  <c:v>7.8952922633221334</c:v>
                </c:pt>
                <c:pt idx="1411">
                  <c:v>7.8949641685859575</c:v>
                </c:pt>
                <c:pt idx="1412">
                  <c:v>7.8947663685853655</c:v>
                </c:pt>
                <c:pt idx="1413">
                  <c:v>7.8940643040691185</c:v>
                </c:pt>
                <c:pt idx="1414">
                  <c:v>7.8939009685851289</c:v>
                </c:pt>
                <c:pt idx="1415">
                  <c:v>7.8937440685855478</c:v>
                </c:pt>
                <c:pt idx="1416">
                  <c:v>7.8935807728406786</c:v>
                </c:pt>
                <c:pt idx="1417">
                  <c:v>7.8934837685849999</c:v>
                </c:pt>
                <c:pt idx="1418">
                  <c:v>7.8933587685855429</c:v>
                </c:pt>
                <c:pt idx="1419">
                  <c:v>7.8932729685850092</c:v>
                </c:pt>
                <c:pt idx="1420">
                  <c:v>7.893226368585843</c:v>
                </c:pt>
                <c:pt idx="1421">
                  <c:v>7.8931797759926923</c:v>
                </c:pt>
                <c:pt idx="1422">
                  <c:v>7.8929923685854106</c:v>
                </c:pt>
                <c:pt idx="1423">
                  <c:v>7.8929295424986918</c:v>
                </c:pt>
                <c:pt idx="1424">
                  <c:v>7.8928207685855938</c:v>
                </c:pt>
                <c:pt idx="1425">
                  <c:v>7.8927274685849085</c:v>
                </c:pt>
                <c:pt idx="1426">
                  <c:v>7.8926054685852733</c:v>
                </c:pt>
                <c:pt idx="1427">
                  <c:v>7.8924916685858335</c:v>
                </c:pt>
                <c:pt idx="1428">
                  <c:v>7.8924257370063202</c:v>
                </c:pt>
                <c:pt idx="1429">
                  <c:v>7.8923349685861837</c:v>
                </c:pt>
                <c:pt idx="1430">
                  <c:v>7.8923223685859085</c:v>
                </c:pt>
                <c:pt idx="1431">
                  <c:v>7.8923217435859812</c:v>
                </c:pt>
                <c:pt idx="1432">
                  <c:v>7.892296868584836</c:v>
                </c:pt>
                <c:pt idx="1433">
                  <c:v>7.8922923685849042</c:v>
                </c:pt>
                <c:pt idx="1434">
                  <c:v>7.8922888949008012</c:v>
                </c:pt>
                <c:pt idx="1435">
                  <c:v>7.8922725685851134</c:v>
                </c:pt>
                <c:pt idx="1436">
                  <c:v>7.8923808685849082</c:v>
                </c:pt>
                <c:pt idx="1437">
                  <c:v>7.8925230685851062</c:v>
                </c:pt>
                <c:pt idx="1438">
                  <c:v>7.8925723685854479</c:v>
                </c:pt>
                <c:pt idx="1439">
                  <c:v>7.8933055504038663</c:v>
                </c:pt>
                <c:pt idx="1440">
                  <c:v>7.8934438685849528</c:v>
                </c:pt>
                <c:pt idx="1441">
                  <c:v>7.8936322633222886</c:v>
                </c:pt>
                <c:pt idx="1442">
                  <c:v>7.893787468585586</c:v>
                </c:pt>
                <c:pt idx="1443">
                  <c:v>7.8939197685854339</c:v>
                </c:pt>
                <c:pt idx="1444">
                  <c:v>7.8940409685857986</c:v>
                </c:pt>
                <c:pt idx="1445">
                  <c:v>7.8941671685855823</c:v>
                </c:pt>
                <c:pt idx="1446">
                  <c:v>7.8943184724817712</c:v>
                </c:pt>
                <c:pt idx="1447">
                  <c:v>7.8943849400138362</c:v>
                </c:pt>
                <c:pt idx="1448">
                  <c:v>7.8946423685854512</c:v>
                </c:pt>
                <c:pt idx="1449">
                  <c:v>7.8946798685852428</c:v>
                </c:pt>
                <c:pt idx="1450">
                  <c:v>7.8947615685859347</c:v>
                </c:pt>
                <c:pt idx="1451">
                  <c:v>7.8948211685855796</c:v>
                </c:pt>
                <c:pt idx="1452">
                  <c:v>7.8948530685849079</c:v>
                </c:pt>
                <c:pt idx="1453">
                  <c:v>7.8948929935848042</c:v>
                </c:pt>
                <c:pt idx="1454">
                  <c:v>7.8949373685856159</c:v>
                </c:pt>
                <c:pt idx="1455">
                  <c:v>7.8950033685847671</c:v>
                </c:pt>
                <c:pt idx="1456">
                  <c:v>7.8950423685854076</c:v>
                </c:pt>
                <c:pt idx="1457">
                  <c:v>7.8951184249234103</c:v>
                </c:pt>
                <c:pt idx="1458">
                  <c:v>7.8951809685861605</c:v>
                </c:pt>
                <c:pt idx="1459">
                  <c:v>7.895278368585096</c:v>
                </c:pt>
                <c:pt idx="1460">
                  <c:v>7.895329315954271</c:v>
                </c:pt>
                <c:pt idx="1461">
                  <c:v>7.895342368586185</c:v>
                </c:pt>
                <c:pt idx="1462">
                  <c:v>7.8953631685856323</c:v>
                </c:pt>
                <c:pt idx="1463">
                  <c:v>7.8954191685850361</c:v>
                </c:pt>
                <c:pt idx="1464">
                  <c:v>7.8954471685846244</c:v>
                </c:pt>
                <c:pt idx="1465">
                  <c:v>7.8954601810854825</c:v>
                </c:pt>
                <c:pt idx="1466">
                  <c:v>7.8956320744675992</c:v>
                </c:pt>
                <c:pt idx="1467">
                  <c:v>7.8957504331018669</c:v>
                </c:pt>
                <c:pt idx="1468">
                  <c:v>7.8958654685848302</c:v>
                </c:pt>
                <c:pt idx="1469">
                  <c:v>7.8959889685849731</c:v>
                </c:pt>
                <c:pt idx="1470">
                  <c:v>7.8961215685852295</c:v>
                </c:pt>
                <c:pt idx="1471">
                  <c:v>7.8962602685854364</c:v>
                </c:pt>
                <c:pt idx="1472">
                  <c:v>7.8965144685851243</c:v>
                </c:pt>
                <c:pt idx="1473">
                  <c:v>7.8967137788418569</c:v>
                </c:pt>
                <c:pt idx="1474">
                  <c:v>7.8973221304899113</c:v>
                </c:pt>
              </c:numCache>
            </c:numRef>
          </c:val>
          <c:smooth val="0"/>
          <c:extLs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1.6563320685852005</c:v>
                </c:pt>
                <c:pt idx="3">
                  <c:v>1.6561119685855061</c:v>
                </c:pt>
                <c:pt idx="4">
                  <c:v>1.6559820296024697</c:v>
                </c:pt>
                <c:pt idx="5">
                  <c:v>1.6554428685856379</c:v>
                </c:pt>
                <c:pt idx="6">
                  <c:v>1.6551567685857123</c:v>
                </c:pt>
                <c:pt idx="7">
                  <c:v>1.6543404493933878</c:v>
                </c:pt>
                <c:pt idx="8">
                  <c:v>1.6521948685850845</c:v>
                </c:pt>
                <c:pt idx="9">
                  <c:v>1.6483397685850747</c:v>
                </c:pt>
                <c:pt idx="10">
                  <c:v>1.6441938685855035</c:v>
                </c:pt>
                <c:pt idx="11">
                  <c:v>1.6422784685854168</c:v>
                </c:pt>
                <c:pt idx="12">
                  <c:v>1.64083297464596</c:v>
                </c:pt>
                <c:pt idx="13">
                  <c:v>1.0767880828709764</c:v>
                </c:pt>
                <c:pt idx="14">
                  <c:v>0.77695876858543045</c:v>
                </c:pt>
                <c:pt idx="15">
                  <c:v>0.47736486858549654</c:v>
                </c:pt>
                <c:pt idx="16">
                  <c:v>0.29606326858517207</c:v>
                </c:pt>
                <c:pt idx="17">
                  <c:v>0.36575596858530446</c:v>
                </c:pt>
                <c:pt idx="18">
                  <c:v>0.43305563389164092</c:v>
                </c:pt>
                <c:pt idx="19">
                  <c:v>0.4768377221210045</c:v>
                </c:pt>
                <c:pt idx="20">
                  <c:v>0.53563621473922751</c:v>
                </c:pt>
                <c:pt idx="21">
                  <c:v>-0.20149323141428965</c:v>
                </c:pt>
                <c:pt idx="22">
                  <c:v>-0.27241443141478783</c:v>
                </c:pt>
                <c:pt idx="23">
                  <c:v>-0.35411083141501365</c:v>
                </c:pt>
                <c:pt idx="24">
                  <c:v>8.1335268585874587E-2</c:v>
                </c:pt>
                <c:pt idx="25">
                  <c:v>1.0564574685855774</c:v>
                </c:pt>
                <c:pt idx="26">
                  <c:v>1.3453389342417523</c:v>
                </c:pt>
                <c:pt idx="27">
                  <c:v>1.1823292685849225</c:v>
                </c:pt>
                <c:pt idx="28">
                  <c:v>1.1389016542996302</c:v>
                </c:pt>
                <c:pt idx="29">
                  <c:v>2.382175868585378</c:v>
                </c:pt>
                <c:pt idx="30">
                  <c:v>2.6687725706059524</c:v>
                </c:pt>
                <c:pt idx="31">
                  <c:v>3.0317344685858671</c:v>
                </c:pt>
                <c:pt idx="32">
                  <c:v>3.2546494685854697</c:v>
                </c:pt>
                <c:pt idx="33">
                  <c:v>3.6017847685856879</c:v>
                </c:pt>
                <c:pt idx="34">
                  <c:v>4.2552373685855542</c:v>
                </c:pt>
                <c:pt idx="35">
                  <c:v>5.0349665149267508</c:v>
                </c:pt>
                <c:pt idx="36">
                  <c:v>5.9230923685854151</c:v>
                </c:pt>
                <c:pt idx="37">
                  <c:v>5.962905068585215</c:v>
                </c:pt>
                <c:pt idx="38">
                  <c:v>6.2965231685852387</c:v>
                </c:pt>
                <c:pt idx="39">
                  <c:v>6.8802408379735454</c:v>
                </c:pt>
                <c:pt idx="40">
                  <c:v>8.142337568585404</c:v>
                </c:pt>
                <c:pt idx="41">
                  <c:v>8.9622226627029278</c:v>
                </c:pt>
                <c:pt idx="42">
                  <c:v>14.140336780349926</c:v>
                </c:pt>
                <c:pt idx="43">
                  <c:v>15.274078268584972</c:v>
                </c:pt>
                <c:pt idx="44">
                  <c:v>17.204650868585773</c:v>
                </c:pt>
                <c:pt idx="45">
                  <c:v>18.084651768585402</c:v>
                </c:pt>
                <c:pt idx="46">
                  <c:v>20.062378468584839</c:v>
                </c:pt>
                <c:pt idx="47">
                  <c:v>20.853561168584932</c:v>
                </c:pt>
                <c:pt idx="48">
                  <c:v>21.172924468585521</c:v>
                </c:pt>
                <c:pt idx="49">
                  <c:v>21.081171368585061</c:v>
                </c:pt>
                <c:pt idx="50">
                  <c:v>20.451281315953977</c:v>
                </c:pt>
                <c:pt idx="51">
                  <c:v>10.90924174358544</c:v>
                </c:pt>
                <c:pt idx="52">
                  <c:v>9.7175943685853241</c:v>
                </c:pt>
                <c:pt idx="53">
                  <c:v>8.7044575769188697</c:v>
                </c:pt>
                <c:pt idx="54">
                  <c:v>6.8758210685857222</c:v>
                </c:pt>
                <c:pt idx="55">
                  <c:v>5.2809895685856674</c:v>
                </c:pt>
                <c:pt idx="56">
                  <c:v>3.8409878480375852</c:v>
                </c:pt>
                <c:pt idx="57">
                  <c:v>0.65778873222178902</c:v>
                </c:pt>
                <c:pt idx="58">
                  <c:v>0.78599986858525028</c:v>
                </c:pt>
                <c:pt idx="59">
                  <c:v>1.300168968585254</c:v>
                </c:pt>
                <c:pt idx="60">
                  <c:v>2.57313256858545</c:v>
                </c:pt>
                <c:pt idx="61">
                  <c:v>4.1299623685855664</c:v>
                </c:pt>
                <c:pt idx="62">
                  <c:v>5.6807963685855754</c:v>
                </c:pt>
                <c:pt idx="63">
                  <c:v>7.0410510685852756</c:v>
                </c:pt>
                <c:pt idx="64">
                  <c:v>8.1784569587492371</c:v>
                </c:pt>
                <c:pt idx="65">
                  <c:v>10.330185701918722</c:v>
                </c:pt>
                <c:pt idx="66">
                  <c:v>10.636803468585541</c:v>
                </c:pt>
                <c:pt idx="67">
                  <c:v>11.142110168585262</c:v>
                </c:pt>
                <c:pt idx="68">
                  <c:v>11.90848386858552</c:v>
                </c:pt>
                <c:pt idx="69">
                  <c:v>12.9800914685854</c:v>
                </c:pt>
                <c:pt idx="70">
                  <c:v>14.003430068585331</c:v>
                </c:pt>
                <c:pt idx="71">
                  <c:v>15.019235168585695</c:v>
                </c:pt>
                <c:pt idx="72">
                  <c:v>16.081875368585614</c:v>
                </c:pt>
                <c:pt idx="73">
                  <c:v>16.8314250001646</c:v>
                </c:pt>
                <c:pt idx="74">
                  <c:v>20.288768118585111</c:v>
                </c:pt>
                <c:pt idx="75">
                  <c:v>21.392028968585535</c:v>
                </c:pt>
                <c:pt idx="76">
                  <c:v>22.64116406858524</c:v>
                </c:pt>
                <c:pt idx="77">
                  <c:v>23.799741568586015</c:v>
                </c:pt>
                <c:pt idx="78">
                  <c:v>24.657321268584568</c:v>
                </c:pt>
                <c:pt idx="79">
                  <c:v>25.86687006858547</c:v>
                </c:pt>
                <c:pt idx="80">
                  <c:v>27.070414068585549</c:v>
                </c:pt>
                <c:pt idx="81">
                  <c:v>28.051343768585994</c:v>
                </c:pt>
                <c:pt idx="82">
                  <c:v>28.661822368585447</c:v>
                </c:pt>
                <c:pt idx="83">
                  <c:v>27.805322368585522</c:v>
                </c:pt>
                <c:pt idx="84">
                  <c:v>26.527144868585495</c:v>
                </c:pt>
                <c:pt idx="85">
                  <c:v>24.936035068585866</c:v>
                </c:pt>
                <c:pt idx="86">
                  <c:v>22.682128668585406</c:v>
                </c:pt>
                <c:pt idx="87">
                  <c:v>20.183055768585476</c:v>
                </c:pt>
                <c:pt idx="88">
                  <c:v>18.169077980829982</c:v>
                </c:pt>
                <c:pt idx="89">
                  <c:v>14.303233668585349</c:v>
                </c:pt>
                <c:pt idx="90">
                  <c:v>11.078376968585886</c:v>
                </c:pt>
                <c:pt idx="91">
                  <c:v>8.6818581220100697</c:v>
                </c:pt>
                <c:pt idx="92">
                  <c:v>0.16425570191860572</c:v>
                </c:pt>
                <c:pt idx="93">
                  <c:v>-0.44866163141459481</c:v>
                </c:pt>
                <c:pt idx="94">
                  <c:v>-0.94829876543529679</c:v>
                </c:pt>
                <c:pt idx="95">
                  <c:v>-1.4244842314146098</c:v>
                </c:pt>
                <c:pt idx="96">
                  <c:v>-1.7846919314147698</c:v>
                </c:pt>
                <c:pt idx="97">
                  <c:v>-1.6478871314147767</c:v>
                </c:pt>
                <c:pt idx="98">
                  <c:v>-1.2221462314143849</c:v>
                </c:pt>
                <c:pt idx="99">
                  <c:v>-0.80694747756830054</c:v>
                </c:pt>
                <c:pt idx="100">
                  <c:v>1.6197919912269896</c:v>
                </c:pt>
                <c:pt idx="101">
                  <c:v>2.3935855685858343</c:v>
                </c:pt>
                <c:pt idx="102">
                  <c:v>3.4245589685853162</c:v>
                </c:pt>
                <c:pt idx="103">
                  <c:v>4.6243107685855449</c:v>
                </c:pt>
                <c:pt idx="104">
                  <c:v>6.1086330685855756</c:v>
                </c:pt>
                <c:pt idx="105">
                  <c:v>8.2817442053200381</c:v>
                </c:pt>
                <c:pt idx="106">
                  <c:v>10.712486172933453</c:v>
                </c:pt>
                <c:pt idx="107">
                  <c:v>23.358782368585551</c:v>
                </c:pt>
                <c:pt idx="108">
                  <c:v>24.759220468585525</c:v>
                </c:pt>
                <c:pt idx="109">
                  <c:v>26.085132868585688</c:v>
                </c:pt>
                <c:pt idx="110">
                  <c:v>26.496306668585262</c:v>
                </c:pt>
                <c:pt idx="111">
                  <c:v>28.031079468586157</c:v>
                </c:pt>
                <c:pt idx="112">
                  <c:v>28.962839068585325</c:v>
                </c:pt>
                <c:pt idx="113">
                  <c:v>29.299158768585144</c:v>
                </c:pt>
                <c:pt idx="114">
                  <c:v>29.294423201918917</c:v>
                </c:pt>
                <c:pt idx="115">
                  <c:v>22.725327837335797</c:v>
                </c:pt>
                <c:pt idx="116">
                  <c:v>20.639940651413738</c:v>
                </c:pt>
                <c:pt idx="117">
                  <c:v>18.414308768585059</c:v>
                </c:pt>
                <c:pt idx="118">
                  <c:v>15.750271468585382</c:v>
                </c:pt>
                <c:pt idx="119">
                  <c:v>12.862214368585583</c:v>
                </c:pt>
                <c:pt idx="120">
                  <c:v>10.09976956858533</c:v>
                </c:pt>
                <c:pt idx="121">
                  <c:v>6.7166294685856798</c:v>
                </c:pt>
                <c:pt idx="122">
                  <c:v>4.5321162875045644</c:v>
                </c:pt>
                <c:pt idx="123">
                  <c:v>-3.5318279091922449</c:v>
                </c:pt>
                <c:pt idx="124">
                  <c:v>-4.437791431414368</c:v>
                </c:pt>
                <c:pt idx="125">
                  <c:v>-5.0442901314142858</c:v>
                </c:pt>
                <c:pt idx="126">
                  <c:v>-5.1932410314146153</c:v>
                </c:pt>
                <c:pt idx="127">
                  <c:v>-4.8702194314146112</c:v>
                </c:pt>
                <c:pt idx="128">
                  <c:v>-4.5402549314141396</c:v>
                </c:pt>
                <c:pt idx="129">
                  <c:v>-3.8172817803506263</c:v>
                </c:pt>
                <c:pt idx="130">
                  <c:v>-5.1502631414550137E-2</c:v>
                </c:pt>
                <c:pt idx="131">
                  <c:v>0.68835706858557444</c:v>
                </c:pt>
                <c:pt idx="132">
                  <c:v>2.1879156685851768</c:v>
                </c:pt>
                <c:pt idx="133">
                  <c:v>4.1880378325030421</c:v>
                </c:pt>
                <c:pt idx="134">
                  <c:v>5.9958172685855544</c:v>
                </c:pt>
                <c:pt idx="135">
                  <c:v>7.6848832685855797</c:v>
                </c:pt>
                <c:pt idx="136">
                  <c:v>10.040598368585464</c:v>
                </c:pt>
                <c:pt idx="137">
                  <c:v>12.751131836670609</c:v>
                </c:pt>
                <c:pt idx="138">
                  <c:v>14.504252368585483</c:v>
                </c:pt>
                <c:pt idx="139">
                  <c:v>24.772520614199507</c:v>
                </c:pt>
                <c:pt idx="140">
                  <c:v>24.936249868585108</c:v>
                </c:pt>
                <c:pt idx="141">
                  <c:v>24.183026468585311</c:v>
                </c:pt>
                <c:pt idx="142">
                  <c:v>22.715871668585763</c:v>
                </c:pt>
                <c:pt idx="143">
                  <c:v>20.543113000164922</c:v>
                </c:pt>
                <c:pt idx="144">
                  <c:v>17.618037968585682</c:v>
                </c:pt>
                <c:pt idx="145">
                  <c:v>14.721505479696546</c:v>
                </c:pt>
                <c:pt idx="146">
                  <c:v>5.6417611185853644</c:v>
                </c:pt>
                <c:pt idx="147">
                  <c:v>4.3153380685852909</c:v>
                </c:pt>
                <c:pt idx="148">
                  <c:v>1.9309697685856264</c:v>
                </c:pt>
                <c:pt idx="149">
                  <c:v>-0.346764631414473</c:v>
                </c:pt>
                <c:pt idx="150">
                  <c:v>-2.0059338314146515</c:v>
                </c:pt>
                <c:pt idx="151">
                  <c:v>-3.3592539532535142</c:v>
                </c:pt>
                <c:pt idx="152">
                  <c:v>-5.1800520270187889</c:v>
                </c:pt>
                <c:pt idx="153">
                  <c:v>-4.9116075238878665</c:v>
                </c:pt>
                <c:pt idx="154">
                  <c:v>-4.3793716314145144</c:v>
                </c:pt>
                <c:pt idx="155">
                  <c:v>-3.6411282314145836</c:v>
                </c:pt>
                <c:pt idx="156">
                  <c:v>-3.0604168314144289</c:v>
                </c:pt>
                <c:pt idx="157">
                  <c:v>-2.7504889579453078</c:v>
                </c:pt>
                <c:pt idx="158">
                  <c:v>0.51152236858531808</c:v>
                </c:pt>
                <c:pt idx="159">
                  <c:v>1.8034334685850837</c:v>
                </c:pt>
                <c:pt idx="160">
                  <c:v>4.4848785685858417</c:v>
                </c:pt>
                <c:pt idx="161">
                  <c:v>6.2490742685847778</c:v>
                </c:pt>
                <c:pt idx="162">
                  <c:v>8.3139931685854691</c:v>
                </c:pt>
                <c:pt idx="163">
                  <c:v>10.494302468585332</c:v>
                </c:pt>
                <c:pt idx="164">
                  <c:v>12.873974168585349</c:v>
                </c:pt>
                <c:pt idx="165">
                  <c:v>16.001985868585692</c:v>
                </c:pt>
                <c:pt idx="166">
                  <c:v>17.554981342944373</c:v>
                </c:pt>
                <c:pt idx="167">
                  <c:v>25.282660060892809</c:v>
                </c:pt>
                <c:pt idx="168">
                  <c:v>26.335361762524442</c:v>
                </c:pt>
                <c:pt idx="169">
                  <c:v>26.868112468585778</c:v>
                </c:pt>
                <c:pt idx="170">
                  <c:v>26.579025268585511</c:v>
                </c:pt>
                <c:pt idx="171">
                  <c:v>26.170038468585417</c:v>
                </c:pt>
                <c:pt idx="172">
                  <c:v>25.66787146858475</c:v>
                </c:pt>
                <c:pt idx="173">
                  <c:v>24.955096307979048</c:v>
                </c:pt>
                <c:pt idx="174">
                  <c:v>23.873721868585406</c:v>
                </c:pt>
                <c:pt idx="175">
                  <c:v>16.352059972751832</c:v>
                </c:pt>
                <c:pt idx="176">
                  <c:v>13.688684468585521</c:v>
                </c:pt>
                <c:pt idx="177">
                  <c:v>10.93174206858545</c:v>
                </c:pt>
                <c:pt idx="178">
                  <c:v>8.056465768585511</c:v>
                </c:pt>
                <c:pt idx="179">
                  <c:v>5.7400983685856914</c:v>
                </c:pt>
                <c:pt idx="180">
                  <c:v>2.5551771685852742</c:v>
                </c:pt>
                <c:pt idx="181">
                  <c:v>0.50970876858538361</c:v>
                </c:pt>
                <c:pt idx="182">
                  <c:v>-0.91551195977289979</c:v>
                </c:pt>
                <c:pt idx="183">
                  <c:v>-3.030547631414592</c:v>
                </c:pt>
                <c:pt idx="184">
                  <c:v>-2.9123548314150725</c:v>
                </c:pt>
                <c:pt idx="185">
                  <c:v>-2.2142271314145177</c:v>
                </c:pt>
                <c:pt idx="186">
                  <c:v>-1.6055948314143365</c:v>
                </c:pt>
                <c:pt idx="187">
                  <c:v>-0.8729299314143617</c:v>
                </c:pt>
                <c:pt idx="188">
                  <c:v>0.19572086858484283</c:v>
                </c:pt>
                <c:pt idx="189">
                  <c:v>1.8491374685850843</c:v>
                </c:pt>
                <c:pt idx="190">
                  <c:v>3.2744343685852897</c:v>
                </c:pt>
                <c:pt idx="191">
                  <c:v>4.2970583685854677</c:v>
                </c:pt>
                <c:pt idx="192">
                  <c:v>10.665064635252023</c:v>
                </c:pt>
                <c:pt idx="193">
                  <c:v>12.775116068585717</c:v>
                </c:pt>
                <c:pt idx="194">
                  <c:v>16.177362268585298</c:v>
                </c:pt>
                <c:pt idx="195">
                  <c:v>19.263865068585247</c:v>
                </c:pt>
                <c:pt idx="196">
                  <c:v>22.091078168585355</c:v>
                </c:pt>
                <c:pt idx="197">
                  <c:v>24.735843668585758</c:v>
                </c:pt>
                <c:pt idx="198">
                  <c:v>27.33603114636351</c:v>
                </c:pt>
                <c:pt idx="199">
                  <c:v>34.934332368585402</c:v>
                </c:pt>
                <c:pt idx="200">
                  <c:v>35.705920868585864</c:v>
                </c:pt>
                <c:pt idx="201">
                  <c:v>37.271333668585626</c:v>
                </c:pt>
                <c:pt idx="202">
                  <c:v>38.150561868585115</c:v>
                </c:pt>
                <c:pt idx="203">
                  <c:v>38.429171868585584</c:v>
                </c:pt>
                <c:pt idx="204">
                  <c:v>38.036995468585602</c:v>
                </c:pt>
                <c:pt idx="205">
                  <c:v>37.323554283479282</c:v>
                </c:pt>
                <c:pt idx="206">
                  <c:v>36.154146868585613</c:v>
                </c:pt>
                <c:pt idx="207">
                  <c:v>35.173529749537934</c:v>
                </c:pt>
                <c:pt idx="208">
                  <c:v>28.993192368585667</c:v>
                </c:pt>
                <c:pt idx="209">
                  <c:v>27.79121236858505</c:v>
                </c:pt>
                <c:pt idx="210">
                  <c:v>23.24978466858569</c:v>
                </c:pt>
                <c:pt idx="211">
                  <c:v>20.583196712020495</c:v>
                </c:pt>
                <c:pt idx="212">
                  <c:v>17.220346326918516</c:v>
                </c:pt>
                <c:pt idx="213">
                  <c:v>12.311567668585738</c:v>
                </c:pt>
                <c:pt idx="214">
                  <c:v>8.2705323685853642</c:v>
                </c:pt>
                <c:pt idx="215">
                  <c:v>3.6393065685851553</c:v>
                </c:pt>
                <c:pt idx="216">
                  <c:v>1.5315410828711293</c:v>
                </c:pt>
                <c:pt idx="217">
                  <c:v>-6.7816276314144801</c:v>
                </c:pt>
                <c:pt idx="218">
                  <c:v>-8.1537785787828483</c:v>
                </c:pt>
                <c:pt idx="219">
                  <c:v>-10.233983131414945</c:v>
                </c:pt>
                <c:pt idx="220">
                  <c:v>-11.318967031414545</c:v>
                </c:pt>
                <c:pt idx="221">
                  <c:v>-11.682345631414861</c:v>
                </c:pt>
                <c:pt idx="222">
                  <c:v>-11.731738431414428</c:v>
                </c:pt>
                <c:pt idx="223">
                  <c:v>-11.926885397372516</c:v>
                </c:pt>
                <c:pt idx="224">
                  <c:v>-11.889591544458014</c:v>
                </c:pt>
                <c:pt idx="225">
                  <c:v>-9.6425114612019769</c:v>
                </c:pt>
                <c:pt idx="226">
                  <c:v>-8.8192204314146778</c:v>
                </c:pt>
                <c:pt idx="227">
                  <c:v>-7.34625753141448</c:v>
                </c:pt>
                <c:pt idx="228">
                  <c:v>-6.3834889314143624</c:v>
                </c:pt>
                <c:pt idx="229">
                  <c:v>-5.3228277314146197</c:v>
                </c:pt>
                <c:pt idx="230">
                  <c:v>-3.9894368233338326</c:v>
                </c:pt>
                <c:pt idx="231">
                  <c:v>-2.0594465897481626</c:v>
                </c:pt>
                <c:pt idx="232">
                  <c:v>8.3159005908075443</c:v>
                </c:pt>
                <c:pt idx="233">
                  <c:v>10.892980968585633</c:v>
                </c:pt>
                <c:pt idx="234">
                  <c:v>13.322321768585155</c:v>
                </c:pt>
                <c:pt idx="235">
                  <c:v>15.756211421216918</c:v>
                </c:pt>
                <c:pt idx="236">
                  <c:v>17.717975868585441</c:v>
                </c:pt>
                <c:pt idx="237">
                  <c:v>19.39892036858528</c:v>
                </c:pt>
                <c:pt idx="238">
                  <c:v>21.08616466858571</c:v>
                </c:pt>
                <c:pt idx="239">
                  <c:v>21.784791654299525</c:v>
                </c:pt>
                <c:pt idx="240">
                  <c:v>23.166995701918736</c:v>
                </c:pt>
                <c:pt idx="241">
                  <c:v>22.858415242148922</c:v>
                </c:pt>
                <c:pt idx="242">
                  <c:v>21.825299585080145</c:v>
                </c:pt>
                <c:pt idx="243">
                  <c:v>20.456561968585746</c:v>
                </c:pt>
                <c:pt idx="244">
                  <c:v>18.902162668585063</c:v>
                </c:pt>
                <c:pt idx="245">
                  <c:v>16.887560168584926</c:v>
                </c:pt>
                <c:pt idx="246">
                  <c:v>15.164885903938696</c:v>
                </c:pt>
                <c:pt idx="247">
                  <c:v>12.503539447236975</c:v>
                </c:pt>
                <c:pt idx="248">
                  <c:v>3.2525049326880122</c:v>
                </c:pt>
                <c:pt idx="249">
                  <c:v>0.71763886858515491</c:v>
                </c:pt>
                <c:pt idx="250">
                  <c:v>-2.2874284314144546</c:v>
                </c:pt>
                <c:pt idx="251">
                  <c:v>-5.1922872314142836</c:v>
                </c:pt>
                <c:pt idx="252">
                  <c:v>-7.1199253081818341</c:v>
                </c:pt>
                <c:pt idx="253">
                  <c:v>-8.7736142314145553</c:v>
                </c:pt>
                <c:pt idx="254">
                  <c:v>-9.1835470314145908</c:v>
                </c:pt>
                <c:pt idx="255">
                  <c:v>-9.0193537604470606</c:v>
                </c:pt>
                <c:pt idx="256">
                  <c:v>-4.4992272655606911</c:v>
                </c:pt>
                <c:pt idx="257">
                  <c:v>-2.2067858034576915</c:v>
                </c:pt>
                <c:pt idx="258">
                  <c:v>0.34880476858553777</c:v>
                </c:pt>
                <c:pt idx="259">
                  <c:v>3.0783168685853326</c:v>
                </c:pt>
                <c:pt idx="260">
                  <c:v>5.3661020685855902</c:v>
                </c:pt>
                <c:pt idx="261">
                  <c:v>7.8753199685854298</c:v>
                </c:pt>
                <c:pt idx="262">
                  <c:v>9.7835633798208193</c:v>
                </c:pt>
                <c:pt idx="263">
                  <c:v>12.761909972752406</c:v>
                </c:pt>
                <c:pt idx="264">
                  <c:v>20.969665412063662</c:v>
                </c:pt>
                <c:pt idx="265">
                  <c:v>23.13398866858553</c:v>
                </c:pt>
                <c:pt idx="266">
                  <c:v>24.813233368585216</c:v>
                </c:pt>
                <c:pt idx="267">
                  <c:v>26.271918219649152</c:v>
                </c:pt>
                <c:pt idx="268">
                  <c:v>27.330436268585416</c:v>
                </c:pt>
                <c:pt idx="269">
                  <c:v>27.674541268585486</c:v>
                </c:pt>
                <c:pt idx="270">
                  <c:v>27.026829368585268</c:v>
                </c:pt>
                <c:pt idx="271">
                  <c:v>26.128458668585452</c:v>
                </c:pt>
                <c:pt idx="272">
                  <c:v>25.344485701918714</c:v>
                </c:pt>
                <c:pt idx="273">
                  <c:v>20.460240989275306</c:v>
                </c:pt>
                <c:pt idx="274">
                  <c:v>18.838272768585753</c:v>
                </c:pt>
                <c:pt idx="275">
                  <c:v>15.786106568585367</c:v>
                </c:pt>
                <c:pt idx="276">
                  <c:v>12.740275668585312</c:v>
                </c:pt>
                <c:pt idx="277">
                  <c:v>8.9893011685853281</c:v>
                </c:pt>
                <c:pt idx="278">
                  <c:v>5.5143078231305509</c:v>
                </c:pt>
                <c:pt idx="279">
                  <c:v>1.7252203685858518</c:v>
                </c:pt>
                <c:pt idx="280">
                  <c:v>-1.2890836314148686</c:v>
                </c:pt>
                <c:pt idx="281">
                  <c:v>-3.1603036314145783</c:v>
                </c:pt>
                <c:pt idx="282">
                  <c:v>-10.695119662664339</c:v>
                </c:pt>
                <c:pt idx="283">
                  <c:v>-12.66022293141468</c:v>
                </c:pt>
                <c:pt idx="284">
                  <c:v>-13.865163591010386</c:v>
                </c:pt>
                <c:pt idx="285">
                  <c:v>-14.015438831414016</c:v>
                </c:pt>
                <c:pt idx="286">
                  <c:v>-13.288677831414347</c:v>
                </c:pt>
                <c:pt idx="287">
                  <c:v>-11.880122831414425</c:v>
                </c:pt>
                <c:pt idx="288">
                  <c:v>-10.495050863737603</c:v>
                </c:pt>
                <c:pt idx="289">
                  <c:v>-8.8393312677777516</c:v>
                </c:pt>
                <c:pt idx="290">
                  <c:v>-3.1566653237220379</c:v>
                </c:pt>
                <c:pt idx="291">
                  <c:v>-0.28109593141452649</c:v>
                </c:pt>
                <c:pt idx="292">
                  <c:v>2.5795965685852735</c:v>
                </c:pt>
                <c:pt idx="293">
                  <c:v>5.9942938903245278</c:v>
                </c:pt>
                <c:pt idx="294">
                  <c:v>9.4579009685857187</c:v>
                </c:pt>
                <c:pt idx="295">
                  <c:v>13.1194499685853</c:v>
                </c:pt>
                <c:pt idx="296">
                  <c:v>16.581127768585375</c:v>
                </c:pt>
                <c:pt idx="297">
                  <c:v>20.097739315953973</c:v>
                </c:pt>
                <c:pt idx="298">
                  <c:v>25.598011968585425</c:v>
                </c:pt>
                <c:pt idx="299">
                  <c:v>25.829416768584863</c:v>
                </c:pt>
                <c:pt idx="300">
                  <c:v>25.590885168585558</c:v>
                </c:pt>
                <c:pt idx="301">
                  <c:v>24.816748468585288</c:v>
                </c:pt>
                <c:pt idx="302">
                  <c:v>22.99072196858539</c:v>
                </c:pt>
                <c:pt idx="303">
                  <c:v>20.063934287777457</c:v>
                </c:pt>
                <c:pt idx="304">
                  <c:v>16.682739759889571</c:v>
                </c:pt>
                <c:pt idx="305">
                  <c:v>12.315995068585224</c:v>
                </c:pt>
                <c:pt idx="306">
                  <c:v>10.203472368585452</c:v>
                </c:pt>
                <c:pt idx="307">
                  <c:v>-0.68183963141466108</c:v>
                </c:pt>
                <c:pt idx="308">
                  <c:v>-3.3002404314143945</c:v>
                </c:pt>
                <c:pt idx="309">
                  <c:v>-4.9463914314141419</c:v>
                </c:pt>
                <c:pt idx="310">
                  <c:v>-6.7028249314150088</c:v>
                </c:pt>
                <c:pt idx="311">
                  <c:v>-9.500019247575878</c:v>
                </c:pt>
                <c:pt idx="312">
                  <c:v>-12.079324931414178</c:v>
                </c:pt>
                <c:pt idx="313">
                  <c:v>-14.504088431414672</c:v>
                </c:pt>
                <c:pt idx="314">
                  <c:v>-16.037520562449046</c:v>
                </c:pt>
                <c:pt idx="315">
                  <c:v>-20.408947401529574</c:v>
                </c:pt>
                <c:pt idx="316">
                  <c:v>-17.42547864151588</c:v>
                </c:pt>
                <c:pt idx="317">
                  <c:v>-14.443132631414855</c:v>
                </c:pt>
                <c:pt idx="318">
                  <c:v>-11.670131431414561</c:v>
                </c:pt>
                <c:pt idx="319">
                  <c:v>-8.6604797314148385</c:v>
                </c:pt>
                <c:pt idx="320">
                  <c:v>-7.0981134208882253</c:v>
                </c:pt>
                <c:pt idx="321">
                  <c:v>3.7979921799062168</c:v>
                </c:pt>
                <c:pt idx="322">
                  <c:v>7.1298155685853004</c:v>
                </c:pt>
                <c:pt idx="323">
                  <c:v>11.241866712019842</c:v>
                </c:pt>
                <c:pt idx="324">
                  <c:v>14.539771968585413</c:v>
                </c:pt>
                <c:pt idx="325">
                  <c:v>17.10658666858491</c:v>
                </c:pt>
                <c:pt idx="326">
                  <c:v>19.41903576858563</c:v>
                </c:pt>
                <c:pt idx="327">
                  <c:v>22.309361168585113</c:v>
                </c:pt>
                <c:pt idx="328">
                  <c:v>24.233020280672989</c:v>
                </c:pt>
                <c:pt idx="329">
                  <c:v>25.932305095858126</c:v>
                </c:pt>
                <c:pt idx="330">
                  <c:v>30.770401535252191</c:v>
                </c:pt>
                <c:pt idx="331">
                  <c:v>31.292791768585644</c:v>
                </c:pt>
                <c:pt idx="332">
                  <c:v>31.387488168585506</c:v>
                </c:pt>
                <c:pt idx="333">
                  <c:v>30.694931368585245</c:v>
                </c:pt>
                <c:pt idx="334">
                  <c:v>29.382271068585297</c:v>
                </c:pt>
                <c:pt idx="335">
                  <c:v>27.973342153531817</c:v>
                </c:pt>
                <c:pt idx="336">
                  <c:v>24.900934368585482</c:v>
                </c:pt>
                <c:pt idx="337">
                  <c:v>21.215788368584768</c:v>
                </c:pt>
                <c:pt idx="338">
                  <c:v>17.723138920309637</c:v>
                </c:pt>
                <c:pt idx="339">
                  <c:v>1.8964252257283789</c:v>
                </c:pt>
                <c:pt idx="340">
                  <c:v>-1.3692505607074139</c:v>
                </c:pt>
                <c:pt idx="341">
                  <c:v>-4.7838948314144289</c:v>
                </c:pt>
                <c:pt idx="342">
                  <c:v>-6.8678570994997443</c:v>
                </c:pt>
                <c:pt idx="343">
                  <c:v>-9.0313409314147606</c:v>
                </c:pt>
                <c:pt idx="344">
                  <c:v>-9.7255295314146082</c:v>
                </c:pt>
                <c:pt idx="345">
                  <c:v>-9.4259216314142549</c:v>
                </c:pt>
                <c:pt idx="346">
                  <c:v>-8.7263577314152343</c:v>
                </c:pt>
                <c:pt idx="347">
                  <c:v>-8.2755605725909476</c:v>
                </c:pt>
                <c:pt idx="348">
                  <c:v>-3.0222370064144997</c:v>
                </c:pt>
                <c:pt idx="349">
                  <c:v>-1.9985818314145121</c:v>
                </c:pt>
                <c:pt idx="350">
                  <c:v>0.23441776858545893</c:v>
                </c:pt>
                <c:pt idx="351">
                  <c:v>1.8270004685852115</c:v>
                </c:pt>
                <c:pt idx="352">
                  <c:v>2.8104385685850417</c:v>
                </c:pt>
                <c:pt idx="353">
                  <c:v>3.0108368685852298</c:v>
                </c:pt>
                <c:pt idx="354">
                  <c:v>3.466230348383661</c:v>
                </c:pt>
                <c:pt idx="355">
                  <c:v>4.0368428685859641</c:v>
                </c:pt>
                <c:pt idx="356">
                  <c:v>4.6568923685853321</c:v>
                </c:pt>
                <c:pt idx="357">
                  <c:v>6.9870820560852991</c:v>
                </c:pt>
                <c:pt idx="358">
                  <c:v>6.7295469685851828</c:v>
                </c:pt>
                <c:pt idx="359">
                  <c:v>6.5466001685851012</c:v>
                </c:pt>
                <c:pt idx="360">
                  <c:v>6.4377065175212493</c:v>
                </c:pt>
                <c:pt idx="361">
                  <c:v>6.3866068685854458</c:v>
                </c:pt>
                <c:pt idx="362">
                  <c:v>6.0193904685854278</c:v>
                </c:pt>
                <c:pt idx="363">
                  <c:v>5.7865187685849406</c:v>
                </c:pt>
                <c:pt idx="364">
                  <c:v>5.742632368585376</c:v>
                </c:pt>
                <c:pt idx="365">
                  <c:v>5.4142060973989743</c:v>
                </c:pt>
                <c:pt idx="366">
                  <c:v>5.3840568847142123</c:v>
                </c:pt>
                <c:pt idx="367">
                  <c:v>5.3292512685853382</c:v>
                </c:pt>
                <c:pt idx="368">
                  <c:v>5.3035428685848984</c:v>
                </c:pt>
                <c:pt idx="369">
                  <c:v>5.2505595685855297</c:v>
                </c:pt>
                <c:pt idx="370">
                  <c:v>5.2193718685851564</c:v>
                </c:pt>
                <c:pt idx="371">
                  <c:v>5.2163408632086004</c:v>
                </c:pt>
                <c:pt idx="372">
                  <c:v>5.2084166542998247</c:v>
                </c:pt>
                <c:pt idx="373">
                  <c:v>5.1674771185854667</c:v>
                </c:pt>
                <c:pt idx="374">
                  <c:v>5.1716629685852382</c:v>
                </c:pt>
                <c:pt idx="375">
                  <c:v>5.1708964685854681</c:v>
                </c:pt>
                <c:pt idx="376">
                  <c:v>5.1694618635345506</c:v>
                </c:pt>
                <c:pt idx="377">
                  <c:v>5.169298568585603</c:v>
                </c:pt>
                <c:pt idx="378">
                  <c:v>5.1732015685853554</c:v>
                </c:pt>
                <c:pt idx="379">
                  <c:v>5.2023512685859288</c:v>
                </c:pt>
                <c:pt idx="380">
                  <c:v>5.2714292685855213</c:v>
                </c:pt>
                <c:pt idx="381">
                  <c:v>5.3196483685854474</c:v>
                </c:pt>
                <c:pt idx="382">
                  <c:v>6.4871808931755623</c:v>
                </c:pt>
                <c:pt idx="383">
                  <c:v>6.5244963685853037</c:v>
                </c:pt>
                <c:pt idx="384">
                  <c:v>6.5378808685855034</c:v>
                </c:pt>
                <c:pt idx="385">
                  <c:v>6.549879868584938</c:v>
                </c:pt>
                <c:pt idx="386">
                  <c:v>6.5617869685850252</c:v>
                </c:pt>
                <c:pt idx="387">
                  <c:v>6.5653808534336946</c:v>
                </c:pt>
                <c:pt idx="388">
                  <c:v>6.0240834685855162</c:v>
                </c:pt>
                <c:pt idx="389">
                  <c:v>5.3785978685861693</c:v>
                </c:pt>
                <c:pt idx="390">
                  <c:v>4.9627314251890908</c:v>
                </c:pt>
                <c:pt idx="391">
                  <c:v>4.9166667164115125</c:v>
                </c:pt>
                <c:pt idx="392">
                  <c:v>4.9235576685853886</c:v>
                </c:pt>
                <c:pt idx="393">
                  <c:v>4.9344650001642236</c:v>
                </c:pt>
                <c:pt idx="394">
                  <c:v>4.9438240685850161</c:v>
                </c:pt>
                <c:pt idx="395">
                  <c:v>4.9471705685852072</c:v>
                </c:pt>
                <c:pt idx="396">
                  <c:v>4.9507457685852074</c:v>
                </c:pt>
                <c:pt idx="397">
                  <c:v>4.9531329746461239</c:v>
                </c:pt>
                <c:pt idx="398">
                  <c:v>4.9580747685859166</c:v>
                </c:pt>
                <c:pt idx="399">
                  <c:v>4.9620107019186577</c:v>
                </c:pt>
                <c:pt idx="400">
                  <c:v>4.9749900156442806</c:v>
                </c:pt>
                <c:pt idx="401">
                  <c:v>4.977165468585568</c:v>
                </c:pt>
                <c:pt idx="402">
                  <c:v>4.979812668585069</c:v>
                </c:pt>
                <c:pt idx="403">
                  <c:v>4.9838117625249225</c:v>
                </c:pt>
                <c:pt idx="404">
                  <c:v>4.9854420685859537</c:v>
                </c:pt>
                <c:pt idx="405">
                  <c:v>4.9865877685853803</c:v>
                </c:pt>
                <c:pt idx="406">
                  <c:v>4.9875346685854112</c:v>
                </c:pt>
                <c:pt idx="407">
                  <c:v>4.9871401685853272</c:v>
                </c:pt>
                <c:pt idx="408">
                  <c:v>4.9866150958579425</c:v>
                </c:pt>
                <c:pt idx="409">
                  <c:v>4.9879091685853183</c:v>
                </c:pt>
                <c:pt idx="410">
                  <c:v>4.9890571685857736</c:v>
                </c:pt>
                <c:pt idx="411">
                  <c:v>4.9915069685855116</c:v>
                </c:pt>
                <c:pt idx="412">
                  <c:v>4.9927855685856599</c:v>
                </c:pt>
                <c:pt idx="413">
                  <c:v>4.9934716685855989</c:v>
                </c:pt>
                <c:pt idx="414">
                  <c:v>4.9949069338027385</c:v>
                </c:pt>
                <c:pt idx="415">
                  <c:v>4.9957404685853959</c:v>
                </c:pt>
                <c:pt idx="416">
                  <c:v>4.9967525958577568</c:v>
                </c:pt>
                <c:pt idx="417">
                  <c:v>5.0016660156442327</c:v>
                </c:pt>
                <c:pt idx="418">
                  <c:v>5.0027934685852671</c:v>
                </c:pt>
                <c:pt idx="419">
                  <c:v>5.0041198153937927</c:v>
                </c:pt>
                <c:pt idx="420">
                  <c:v>5.0054597685851405</c:v>
                </c:pt>
                <c:pt idx="421">
                  <c:v>5.0067081685854333</c:v>
                </c:pt>
                <c:pt idx="422">
                  <c:v>5.0078538685854284</c:v>
                </c:pt>
                <c:pt idx="423">
                  <c:v>5.0088603277689714</c:v>
                </c:pt>
                <c:pt idx="424">
                  <c:v>5.0100323685858399</c:v>
                </c:pt>
                <c:pt idx="425">
                  <c:v>5.0108677852520174</c:v>
                </c:pt>
                <c:pt idx="426">
                  <c:v>5.0136182019190443</c:v>
                </c:pt>
                <c:pt idx="427">
                  <c:v>5.0145110685852075</c:v>
                </c:pt>
                <c:pt idx="428">
                  <c:v>5.0155730685855957</c:v>
                </c:pt>
                <c:pt idx="429">
                  <c:v>5.0163508534337353</c:v>
                </c:pt>
                <c:pt idx="430">
                  <c:v>5.0176227685855821</c:v>
                </c:pt>
                <c:pt idx="431">
                  <c:v>5.019149968585694</c:v>
                </c:pt>
                <c:pt idx="432">
                  <c:v>5.0205931685851084</c:v>
                </c:pt>
                <c:pt idx="433">
                  <c:v>5.0221455685849747</c:v>
                </c:pt>
                <c:pt idx="434">
                  <c:v>5.0235262816287474</c:v>
                </c:pt>
                <c:pt idx="435">
                  <c:v>5.0292923685854163</c:v>
                </c:pt>
                <c:pt idx="436">
                  <c:v>5.0301138685857865</c:v>
                </c:pt>
                <c:pt idx="437">
                  <c:v>5.0316184685858758</c:v>
                </c:pt>
                <c:pt idx="438">
                  <c:v>5.0327472685854815</c:v>
                </c:pt>
                <c:pt idx="439">
                  <c:v>5.0339307685853925</c:v>
                </c:pt>
                <c:pt idx="440">
                  <c:v>5.0350542164112113</c:v>
                </c:pt>
                <c:pt idx="441">
                  <c:v>5.03628966858561</c:v>
                </c:pt>
                <c:pt idx="442">
                  <c:v>5.0374547685851923</c:v>
                </c:pt>
                <c:pt idx="443">
                  <c:v>5.0383747215268073</c:v>
                </c:pt>
                <c:pt idx="444">
                  <c:v>5.0440943685855046</c:v>
                </c:pt>
                <c:pt idx="445">
                  <c:v>5.0451245191229219</c:v>
                </c:pt>
                <c:pt idx="446">
                  <c:v>5.0473098685857991</c:v>
                </c:pt>
                <c:pt idx="447">
                  <c:v>5.0494828685856561</c:v>
                </c:pt>
                <c:pt idx="448">
                  <c:v>5.0513532685848901</c:v>
                </c:pt>
                <c:pt idx="449">
                  <c:v>5.0535251685855229</c:v>
                </c:pt>
                <c:pt idx="450">
                  <c:v>5.0550060049489076</c:v>
                </c:pt>
                <c:pt idx="451">
                  <c:v>5.0561899217767774</c:v>
                </c:pt>
                <c:pt idx="452">
                  <c:v>5.0621197296969314</c:v>
                </c:pt>
                <c:pt idx="453">
                  <c:v>5.0641012685852758</c:v>
                </c:pt>
                <c:pt idx="454">
                  <c:v>5.065857568585912</c:v>
                </c:pt>
                <c:pt idx="455">
                  <c:v>5.0684680068834069</c:v>
                </c:pt>
                <c:pt idx="456">
                  <c:v>5.0704338685848285</c:v>
                </c:pt>
                <c:pt idx="457">
                  <c:v>5.0723139685852772</c:v>
                </c:pt>
                <c:pt idx="458">
                  <c:v>5.0738655685854752</c:v>
                </c:pt>
                <c:pt idx="459">
                  <c:v>5.0751292503054088</c:v>
                </c:pt>
                <c:pt idx="460">
                  <c:v>5.0762468130298686</c:v>
                </c:pt>
                <c:pt idx="461">
                  <c:v>5.0809523685856135</c:v>
                </c:pt>
                <c:pt idx="462">
                  <c:v>5.0828291685854339</c:v>
                </c:pt>
                <c:pt idx="463">
                  <c:v>5.0850118685857097</c:v>
                </c:pt>
                <c:pt idx="464">
                  <c:v>5.0862555685857416</c:v>
                </c:pt>
                <c:pt idx="465">
                  <c:v>5.0887921665646019</c:v>
                </c:pt>
                <c:pt idx="466">
                  <c:v>5.0906204685853851</c:v>
                </c:pt>
                <c:pt idx="467">
                  <c:v>5.0929591685854376</c:v>
                </c:pt>
                <c:pt idx="468">
                  <c:v>5.0939672685856436</c:v>
                </c:pt>
                <c:pt idx="469">
                  <c:v>5.0958928787889732</c:v>
                </c:pt>
                <c:pt idx="470">
                  <c:v>5.0970877532008245</c:v>
                </c:pt>
                <c:pt idx="471">
                  <c:v>5.1019468583811118</c:v>
                </c:pt>
                <c:pt idx="472">
                  <c:v>5.1034309685854424</c:v>
                </c:pt>
                <c:pt idx="473">
                  <c:v>5.1047640685853395</c:v>
                </c:pt>
                <c:pt idx="474">
                  <c:v>5.1064996685853572</c:v>
                </c:pt>
                <c:pt idx="475">
                  <c:v>5.1086040685853078</c:v>
                </c:pt>
                <c:pt idx="476">
                  <c:v>5.110311863535415</c:v>
                </c:pt>
                <c:pt idx="477">
                  <c:v>5.1118686336456705</c:v>
                </c:pt>
                <c:pt idx="478">
                  <c:v>5.1171920315064909</c:v>
                </c:pt>
                <c:pt idx="479">
                  <c:v>5.1188693685854929</c:v>
                </c:pt>
                <c:pt idx="480">
                  <c:v>5.1208924685856942</c:v>
                </c:pt>
                <c:pt idx="481">
                  <c:v>5.1231560685854021</c:v>
                </c:pt>
                <c:pt idx="482">
                  <c:v>5.1246934796966599</c:v>
                </c:pt>
                <c:pt idx="483">
                  <c:v>5.1270406685856216</c:v>
                </c:pt>
                <c:pt idx="484">
                  <c:v>5.1288771685854755</c:v>
                </c:pt>
                <c:pt idx="485">
                  <c:v>5.130682868585339</c:v>
                </c:pt>
                <c:pt idx="486">
                  <c:v>5.13177500016441</c:v>
                </c:pt>
                <c:pt idx="487">
                  <c:v>5.1395478373353427</c:v>
                </c:pt>
                <c:pt idx="488">
                  <c:v>5.1410394338025327</c:v>
                </c:pt>
                <c:pt idx="489">
                  <c:v>5.1432280685857705</c:v>
                </c:pt>
                <c:pt idx="490">
                  <c:v>5.1450327685848976</c:v>
                </c:pt>
                <c:pt idx="491">
                  <c:v>5.1476691685854945</c:v>
                </c:pt>
                <c:pt idx="492">
                  <c:v>5.1503946685854345</c:v>
                </c:pt>
                <c:pt idx="493">
                  <c:v>5.152225472033777</c:v>
                </c:pt>
                <c:pt idx="494">
                  <c:v>5.157942105427324</c:v>
                </c:pt>
                <c:pt idx="495">
                  <c:v>5.1602591685857107</c:v>
                </c:pt>
                <c:pt idx="496">
                  <c:v>5.1627707685847355</c:v>
                </c:pt>
                <c:pt idx="497">
                  <c:v>5.16487716858542</c:v>
                </c:pt>
                <c:pt idx="498">
                  <c:v>5.1671170685852559</c:v>
                </c:pt>
                <c:pt idx="499">
                  <c:v>5.1688915685854369</c:v>
                </c:pt>
                <c:pt idx="500">
                  <c:v>5.1705995728864451</c:v>
                </c:pt>
                <c:pt idx="501">
                  <c:v>5.1722876685857528</c:v>
                </c:pt>
                <c:pt idx="502">
                  <c:v>5.1732619140399407</c:v>
                </c:pt>
                <c:pt idx="503">
                  <c:v>5.1783096099644723</c:v>
                </c:pt>
                <c:pt idx="504">
                  <c:v>5.1790851685850186</c:v>
                </c:pt>
                <c:pt idx="505">
                  <c:v>5.181277568585088</c:v>
                </c:pt>
                <c:pt idx="506">
                  <c:v>5.1827066685856522</c:v>
                </c:pt>
                <c:pt idx="507">
                  <c:v>5.1847528081456318</c:v>
                </c:pt>
                <c:pt idx="508">
                  <c:v>5.1862973685852722</c:v>
                </c:pt>
                <c:pt idx="509">
                  <c:v>5.1880048685853382</c:v>
                </c:pt>
                <c:pt idx="510">
                  <c:v>5.1896953988882188</c:v>
                </c:pt>
                <c:pt idx="511">
                  <c:v>5.1944446266495135</c:v>
                </c:pt>
                <c:pt idx="512">
                  <c:v>5.1955712461369927</c:v>
                </c:pt>
                <c:pt idx="513">
                  <c:v>5.1977625685855884</c:v>
                </c:pt>
                <c:pt idx="514">
                  <c:v>5.1996698685853318</c:v>
                </c:pt>
                <c:pt idx="515">
                  <c:v>5.2010364685850874</c:v>
                </c:pt>
                <c:pt idx="516">
                  <c:v>5.2023577685854008</c:v>
                </c:pt>
                <c:pt idx="517">
                  <c:v>5.2043247928281318</c:v>
                </c:pt>
                <c:pt idx="518">
                  <c:v>5.2053137019189677</c:v>
                </c:pt>
                <c:pt idx="519">
                  <c:v>5.2066729346234553</c:v>
                </c:pt>
                <c:pt idx="520">
                  <c:v>5.211975701918746</c:v>
                </c:pt>
                <c:pt idx="521">
                  <c:v>5.2136780685851392</c:v>
                </c:pt>
                <c:pt idx="522">
                  <c:v>5.2156449685853232</c:v>
                </c:pt>
                <c:pt idx="523">
                  <c:v>5.2175426685857502</c:v>
                </c:pt>
                <c:pt idx="524">
                  <c:v>5.2191689990209653</c:v>
                </c:pt>
                <c:pt idx="525">
                  <c:v>5.2212719685854978</c:v>
                </c:pt>
                <c:pt idx="526">
                  <c:v>5.2230002685851815</c:v>
                </c:pt>
                <c:pt idx="527">
                  <c:v>5.2236523685854337</c:v>
                </c:pt>
                <c:pt idx="528">
                  <c:v>5.2287223685854229</c:v>
                </c:pt>
                <c:pt idx="529">
                  <c:v>5.2294294685854226</c:v>
                </c:pt>
                <c:pt idx="530">
                  <c:v>5.2313436685856374</c:v>
                </c:pt>
                <c:pt idx="531">
                  <c:v>5.2335210144186846</c:v>
                </c:pt>
                <c:pt idx="532">
                  <c:v>5.2351420560851949</c:v>
                </c:pt>
                <c:pt idx="533">
                  <c:v>5.2375973685854689</c:v>
                </c:pt>
                <c:pt idx="534">
                  <c:v>5.2389749685858789</c:v>
                </c:pt>
                <c:pt idx="535">
                  <c:v>5.2409319384777433</c:v>
                </c:pt>
                <c:pt idx="536">
                  <c:v>5.2466499157553841</c:v>
                </c:pt>
                <c:pt idx="537">
                  <c:v>5.2480424706264017</c:v>
                </c:pt>
                <c:pt idx="538">
                  <c:v>5.2500190685857575</c:v>
                </c:pt>
                <c:pt idx="539">
                  <c:v>5.2517255685854281</c:v>
                </c:pt>
                <c:pt idx="540">
                  <c:v>5.2531193685847057</c:v>
                </c:pt>
                <c:pt idx="541">
                  <c:v>5.2549730685854712</c:v>
                </c:pt>
                <c:pt idx="542">
                  <c:v>5.2567016685855066</c:v>
                </c:pt>
                <c:pt idx="543">
                  <c:v>5.2582926066807687</c:v>
                </c:pt>
                <c:pt idx="544">
                  <c:v>5.263408855071944</c:v>
                </c:pt>
                <c:pt idx="545">
                  <c:v>5.2647913685857048</c:v>
                </c:pt>
                <c:pt idx="546">
                  <c:v>5.2664308685857151</c:v>
                </c:pt>
                <c:pt idx="547">
                  <c:v>5.2680236685854567</c:v>
                </c:pt>
                <c:pt idx="548">
                  <c:v>5.2696251066806923</c:v>
                </c:pt>
                <c:pt idx="549">
                  <c:v>5.2716930685852077</c:v>
                </c:pt>
                <c:pt idx="550">
                  <c:v>5.2735300685854014</c:v>
                </c:pt>
                <c:pt idx="551">
                  <c:v>5.2751209707361824</c:v>
                </c:pt>
                <c:pt idx="552">
                  <c:v>5.2827771961716081</c:v>
                </c:pt>
                <c:pt idx="553">
                  <c:v>5.2847749196054821</c:v>
                </c:pt>
                <c:pt idx="554">
                  <c:v>5.2869594685854651</c:v>
                </c:pt>
                <c:pt idx="555">
                  <c:v>5.2886179685851431</c:v>
                </c:pt>
                <c:pt idx="556">
                  <c:v>5.2901452685853911</c:v>
                </c:pt>
                <c:pt idx="557">
                  <c:v>5.2919337685851957</c:v>
                </c:pt>
                <c:pt idx="558">
                  <c:v>5.2934028736351166</c:v>
                </c:pt>
                <c:pt idx="559">
                  <c:v>5.294443516126492</c:v>
                </c:pt>
                <c:pt idx="560">
                  <c:v>5.2998259039390092</c:v>
                </c:pt>
                <c:pt idx="561">
                  <c:v>5.3016037685851671</c:v>
                </c:pt>
                <c:pt idx="562">
                  <c:v>5.3030527685854878</c:v>
                </c:pt>
                <c:pt idx="563">
                  <c:v>5.3051618583807141</c:v>
                </c:pt>
                <c:pt idx="564">
                  <c:v>5.3066569685856422</c:v>
                </c:pt>
                <c:pt idx="565">
                  <c:v>5.3084691685853755</c:v>
                </c:pt>
                <c:pt idx="566">
                  <c:v>5.3098932381511901</c:v>
                </c:pt>
                <c:pt idx="567">
                  <c:v>5.3172479850238261</c:v>
                </c:pt>
                <c:pt idx="568">
                  <c:v>5.3185535930750945</c:v>
                </c:pt>
                <c:pt idx="569">
                  <c:v>5.3197397685851371</c:v>
                </c:pt>
                <c:pt idx="570">
                  <c:v>5.321707168585263</c:v>
                </c:pt>
                <c:pt idx="571">
                  <c:v>5.3234231685858191</c:v>
                </c:pt>
                <c:pt idx="572">
                  <c:v>5.3249751685855955</c:v>
                </c:pt>
                <c:pt idx="573">
                  <c:v>5.3266118309510517</c:v>
                </c:pt>
                <c:pt idx="574">
                  <c:v>5.3273523685854371</c:v>
                </c:pt>
                <c:pt idx="575">
                  <c:v>5.3317984341592961</c:v>
                </c:pt>
                <c:pt idx="576">
                  <c:v>5.3332547685858032</c:v>
                </c:pt>
                <c:pt idx="577">
                  <c:v>5.3347664685856699</c:v>
                </c:pt>
                <c:pt idx="578">
                  <c:v>5.3369334685854284</c:v>
                </c:pt>
                <c:pt idx="579">
                  <c:v>5.3383790731301843</c:v>
                </c:pt>
                <c:pt idx="580">
                  <c:v>5.3402629685858329</c:v>
                </c:pt>
                <c:pt idx="581">
                  <c:v>5.3422247685852113</c:v>
                </c:pt>
                <c:pt idx="582">
                  <c:v>5.3434797685853965</c:v>
                </c:pt>
                <c:pt idx="583">
                  <c:v>5.3450055828712522</c:v>
                </c:pt>
                <c:pt idx="584">
                  <c:v>5.3490823685854849</c:v>
                </c:pt>
                <c:pt idx="585">
                  <c:v>5.350073813029681</c:v>
                </c:pt>
                <c:pt idx="586">
                  <c:v>5.3516401685853481</c:v>
                </c:pt>
                <c:pt idx="587">
                  <c:v>5.3535801685856228</c:v>
                </c:pt>
                <c:pt idx="588">
                  <c:v>5.3547423685848941</c:v>
                </c:pt>
                <c:pt idx="589">
                  <c:v>5.3564170685854862</c:v>
                </c:pt>
                <c:pt idx="590">
                  <c:v>5.3578994094013552</c:v>
                </c:pt>
                <c:pt idx="591">
                  <c:v>5.3596786185857042</c:v>
                </c:pt>
                <c:pt idx="592">
                  <c:v>5.3656503395998385</c:v>
                </c:pt>
                <c:pt idx="593">
                  <c:v>5.3673367685854174</c:v>
                </c:pt>
                <c:pt idx="594">
                  <c:v>5.368781468585226</c:v>
                </c:pt>
                <c:pt idx="595">
                  <c:v>5.3702245114424301</c:v>
                </c:pt>
                <c:pt idx="596">
                  <c:v>5.3715590685849435</c:v>
                </c:pt>
                <c:pt idx="597">
                  <c:v>5.3735467685855411</c:v>
                </c:pt>
                <c:pt idx="598">
                  <c:v>5.375282268585309</c:v>
                </c:pt>
                <c:pt idx="599">
                  <c:v>5.3770742435853691</c:v>
                </c:pt>
                <c:pt idx="600">
                  <c:v>5.3823696762779178</c:v>
                </c:pt>
                <c:pt idx="601">
                  <c:v>5.3842962685856861</c:v>
                </c:pt>
                <c:pt idx="602">
                  <c:v>5.3857622685849975</c:v>
                </c:pt>
                <c:pt idx="603">
                  <c:v>5.3877758685855639</c:v>
                </c:pt>
                <c:pt idx="604">
                  <c:v>5.3895892053204904</c:v>
                </c:pt>
                <c:pt idx="605">
                  <c:v>5.3912173685850604</c:v>
                </c:pt>
                <c:pt idx="606">
                  <c:v>5.3931923685854173</c:v>
                </c:pt>
                <c:pt idx="607">
                  <c:v>5.3944469685850009</c:v>
                </c:pt>
                <c:pt idx="608">
                  <c:v>5.3956305737136887</c:v>
                </c:pt>
                <c:pt idx="609">
                  <c:v>5.3999101810854455</c:v>
                </c:pt>
                <c:pt idx="610">
                  <c:v>5.4009772685852937</c:v>
                </c:pt>
                <c:pt idx="611">
                  <c:v>5.4024269685856581</c:v>
                </c:pt>
                <c:pt idx="612">
                  <c:v>5.40380826858582</c:v>
                </c:pt>
                <c:pt idx="613">
                  <c:v>5.4053997685852693</c:v>
                </c:pt>
                <c:pt idx="614">
                  <c:v>5.4071403277695964</c:v>
                </c:pt>
                <c:pt idx="615">
                  <c:v>5.4089825685852162</c:v>
                </c:pt>
                <c:pt idx="616">
                  <c:v>5.4108136685859591</c:v>
                </c:pt>
                <c:pt idx="617">
                  <c:v>5.4118942435855075</c:v>
                </c:pt>
                <c:pt idx="618">
                  <c:v>5.4176148685856589</c:v>
                </c:pt>
                <c:pt idx="619">
                  <c:v>5.4190224685850836</c:v>
                </c:pt>
                <c:pt idx="620">
                  <c:v>5.4209733685852513</c:v>
                </c:pt>
                <c:pt idx="621">
                  <c:v>5.4223290685852845</c:v>
                </c:pt>
                <c:pt idx="622">
                  <c:v>5.4246314008433529</c:v>
                </c:pt>
                <c:pt idx="623">
                  <c:v>5.4263738685856566</c:v>
                </c:pt>
                <c:pt idx="624">
                  <c:v>5.4276606685854318</c:v>
                </c:pt>
                <c:pt idx="625">
                  <c:v>5.4280097685856532</c:v>
                </c:pt>
                <c:pt idx="626">
                  <c:v>5.430379656720973</c:v>
                </c:pt>
                <c:pt idx="627">
                  <c:v>5.4350134796965932</c:v>
                </c:pt>
                <c:pt idx="628">
                  <c:v>5.4356861580591982</c:v>
                </c:pt>
                <c:pt idx="629">
                  <c:v>5.4375069685854243</c:v>
                </c:pt>
                <c:pt idx="630">
                  <c:v>5.4395371685855736</c:v>
                </c:pt>
                <c:pt idx="631">
                  <c:v>5.4412055685853744</c:v>
                </c:pt>
                <c:pt idx="632">
                  <c:v>5.4432787685855288</c:v>
                </c:pt>
                <c:pt idx="633">
                  <c:v>5.4448083685853277</c:v>
                </c:pt>
                <c:pt idx="634">
                  <c:v>5.4463230504038194</c:v>
                </c:pt>
                <c:pt idx="635">
                  <c:v>5.4519913559271487</c:v>
                </c:pt>
                <c:pt idx="636">
                  <c:v>5.453503268585294</c:v>
                </c:pt>
                <c:pt idx="637">
                  <c:v>5.4551781685850784</c:v>
                </c:pt>
                <c:pt idx="638">
                  <c:v>5.4571171685854694</c:v>
                </c:pt>
                <c:pt idx="639">
                  <c:v>5.4587910685850289</c:v>
                </c:pt>
                <c:pt idx="640">
                  <c:v>5.4602530828713753</c:v>
                </c:pt>
                <c:pt idx="641">
                  <c:v>5.4626768685854614</c:v>
                </c:pt>
                <c:pt idx="642">
                  <c:v>5.4642655685853612</c:v>
                </c:pt>
                <c:pt idx="643">
                  <c:v>5.4656751685854061</c:v>
                </c:pt>
                <c:pt idx="644">
                  <c:v>5.4703223685850872</c:v>
                </c:pt>
                <c:pt idx="645">
                  <c:v>5.4722208685855804</c:v>
                </c:pt>
                <c:pt idx="646">
                  <c:v>5.4748478685853144</c:v>
                </c:pt>
                <c:pt idx="647">
                  <c:v>5.4767292733468622</c:v>
                </c:pt>
                <c:pt idx="648">
                  <c:v>5.4792226685851944</c:v>
                </c:pt>
                <c:pt idx="649">
                  <c:v>5.4807879685852896</c:v>
                </c:pt>
                <c:pt idx="650">
                  <c:v>5.4820956685854441</c:v>
                </c:pt>
                <c:pt idx="651">
                  <c:v>5.4832108060856655</c:v>
                </c:pt>
                <c:pt idx="652">
                  <c:v>5.488540396754459</c:v>
                </c:pt>
                <c:pt idx="653">
                  <c:v>5.4901811314720845</c:v>
                </c:pt>
                <c:pt idx="654">
                  <c:v>5.4919591685858933</c:v>
                </c:pt>
                <c:pt idx="655">
                  <c:v>5.4935290685854881</c:v>
                </c:pt>
                <c:pt idx="656">
                  <c:v>5.4952112685845833</c:v>
                </c:pt>
                <c:pt idx="657">
                  <c:v>5.4960552685853514</c:v>
                </c:pt>
                <c:pt idx="658">
                  <c:v>5.499137318080173</c:v>
                </c:pt>
                <c:pt idx="659">
                  <c:v>5.5008485685854822</c:v>
                </c:pt>
                <c:pt idx="660">
                  <c:v>5.5018703685853012</c:v>
                </c:pt>
                <c:pt idx="661">
                  <c:v>5.5063818685852794</c:v>
                </c:pt>
                <c:pt idx="662">
                  <c:v>5.5073304685858062</c:v>
                </c:pt>
                <c:pt idx="663">
                  <c:v>5.5090607685849733</c:v>
                </c:pt>
                <c:pt idx="664">
                  <c:v>5.5102895685854065</c:v>
                </c:pt>
                <c:pt idx="665">
                  <c:v>5.5118750430040251</c:v>
                </c:pt>
                <c:pt idx="666">
                  <c:v>5.513120368585831</c:v>
                </c:pt>
                <c:pt idx="667">
                  <c:v>5.5145236685852552</c:v>
                </c:pt>
                <c:pt idx="668">
                  <c:v>5.5161278422696824</c:v>
                </c:pt>
                <c:pt idx="669">
                  <c:v>5.5217127767486005</c:v>
                </c:pt>
                <c:pt idx="670">
                  <c:v>5.5232935590619405</c:v>
                </c:pt>
                <c:pt idx="671">
                  <c:v>5.5253131685855834</c:v>
                </c:pt>
                <c:pt idx="672">
                  <c:v>5.5269445685859893</c:v>
                </c:pt>
                <c:pt idx="673">
                  <c:v>5.5285031685854875</c:v>
                </c:pt>
                <c:pt idx="674">
                  <c:v>5.5300036685852803</c:v>
                </c:pt>
                <c:pt idx="675">
                  <c:v>5.5314676685855062</c:v>
                </c:pt>
                <c:pt idx="676">
                  <c:v>5.5325102257283021</c:v>
                </c:pt>
                <c:pt idx="677">
                  <c:v>5.5369628337017076</c:v>
                </c:pt>
                <c:pt idx="678">
                  <c:v>5.5380518685852422</c:v>
                </c:pt>
                <c:pt idx="679">
                  <c:v>5.5397184685856047</c:v>
                </c:pt>
                <c:pt idx="680">
                  <c:v>5.5410046685853018</c:v>
                </c:pt>
                <c:pt idx="681">
                  <c:v>5.5429300685856475</c:v>
                </c:pt>
                <c:pt idx="682">
                  <c:v>5.5445544094017265</c:v>
                </c:pt>
                <c:pt idx="683">
                  <c:v>5.5457304584736136</c:v>
                </c:pt>
                <c:pt idx="684">
                  <c:v>5.5474108685851462</c:v>
                </c:pt>
                <c:pt idx="685">
                  <c:v>5.551220305093139</c:v>
                </c:pt>
                <c:pt idx="686">
                  <c:v>5.5537255685857332</c:v>
                </c:pt>
                <c:pt idx="687">
                  <c:v>5.5553839685852751</c:v>
                </c:pt>
                <c:pt idx="688">
                  <c:v>5.5571437971568258</c:v>
                </c:pt>
                <c:pt idx="689">
                  <c:v>5.5588645685857756</c:v>
                </c:pt>
                <c:pt idx="690">
                  <c:v>5.5604817685856034</c:v>
                </c:pt>
                <c:pt idx="691">
                  <c:v>5.5621820685854146</c:v>
                </c:pt>
                <c:pt idx="692">
                  <c:v>5.563267568585573</c:v>
                </c:pt>
                <c:pt idx="693">
                  <c:v>5.5640273685853714</c:v>
                </c:pt>
                <c:pt idx="694">
                  <c:v>5.5678073685853207</c:v>
                </c:pt>
                <c:pt idx="695">
                  <c:v>5.5685860799257085</c:v>
                </c:pt>
                <c:pt idx="696">
                  <c:v>5.569838068585014</c:v>
                </c:pt>
                <c:pt idx="697">
                  <c:v>5.5713100685852766</c:v>
                </c:pt>
                <c:pt idx="698">
                  <c:v>5.5725758685857301</c:v>
                </c:pt>
                <c:pt idx="699">
                  <c:v>5.5742646685851724</c:v>
                </c:pt>
                <c:pt idx="700">
                  <c:v>5.5759433685855271</c:v>
                </c:pt>
                <c:pt idx="701">
                  <c:v>5.5775423685852417</c:v>
                </c:pt>
                <c:pt idx="702">
                  <c:v>5.5825188949011277</c:v>
                </c:pt>
                <c:pt idx="703">
                  <c:v>5.5839810685854019</c:v>
                </c:pt>
                <c:pt idx="704">
                  <c:v>5.5859046685850018</c:v>
                </c:pt>
                <c:pt idx="705">
                  <c:v>5.587398268585801</c:v>
                </c:pt>
                <c:pt idx="706">
                  <c:v>5.5893542053198786</c:v>
                </c:pt>
                <c:pt idx="707">
                  <c:v>5.5917276685855342</c:v>
                </c:pt>
                <c:pt idx="708">
                  <c:v>5.5932795685851175</c:v>
                </c:pt>
                <c:pt idx="709">
                  <c:v>5.5944637019185421</c:v>
                </c:pt>
                <c:pt idx="710">
                  <c:v>5.6010472466335983</c:v>
                </c:pt>
                <c:pt idx="711">
                  <c:v>5.6028364685850676</c:v>
                </c:pt>
                <c:pt idx="712">
                  <c:v>5.6040926778643581</c:v>
                </c:pt>
                <c:pt idx="713">
                  <c:v>5.6058951685854623</c:v>
                </c:pt>
                <c:pt idx="714">
                  <c:v>5.6075694685853392</c:v>
                </c:pt>
                <c:pt idx="715">
                  <c:v>5.609251768585537</c:v>
                </c:pt>
                <c:pt idx="716">
                  <c:v>5.610896836670193</c:v>
                </c:pt>
                <c:pt idx="717">
                  <c:v>5.6153279850239102</c:v>
                </c:pt>
                <c:pt idx="718">
                  <c:v>5.6167771108533913</c:v>
                </c:pt>
                <c:pt idx="719">
                  <c:v>5.6183398685851813</c:v>
                </c:pt>
                <c:pt idx="720">
                  <c:v>5.6194549685857993</c:v>
                </c:pt>
                <c:pt idx="721">
                  <c:v>5.6212178685854184</c:v>
                </c:pt>
                <c:pt idx="722">
                  <c:v>5.6227430685853648</c:v>
                </c:pt>
                <c:pt idx="723">
                  <c:v>5.6244030685854369</c:v>
                </c:pt>
                <c:pt idx="724">
                  <c:v>5.6261948175652066</c:v>
                </c:pt>
                <c:pt idx="725">
                  <c:v>5.6272335450559723</c:v>
                </c:pt>
                <c:pt idx="726">
                  <c:v>5.6311908060855131</c:v>
                </c:pt>
                <c:pt idx="727">
                  <c:v>5.6322888685853769</c:v>
                </c:pt>
                <c:pt idx="728">
                  <c:v>5.6339253685852242</c:v>
                </c:pt>
                <c:pt idx="729">
                  <c:v>5.6353404685858237</c:v>
                </c:pt>
                <c:pt idx="730">
                  <c:v>5.6371055869763182</c:v>
                </c:pt>
                <c:pt idx="731">
                  <c:v>5.638786868585683</c:v>
                </c:pt>
                <c:pt idx="732">
                  <c:v>5.6403028685851524</c:v>
                </c:pt>
                <c:pt idx="733">
                  <c:v>5.6414581685857144</c:v>
                </c:pt>
                <c:pt idx="734">
                  <c:v>5.6421223685853903</c:v>
                </c:pt>
                <c:pt idx="735">
                  <c:v>5.6459868130298929</c:v>
                </c:pt>
                <c:pt idx="736">
                  <c:v>5.6472225685858604</c:v>
                </c:pt>
                <c:pt idx="737">
                  <c:v>5.6487782869533163</c:v>
                </c:pt>
                <c:pt idx="738">
                  <c:v>5.6503891685850505</c:v>
                </c:pt>
                <c:pt idx="739">
                  <c:v>5.6521134685855969</c:v>
                </c:pt>
                <c:pt idx="740">
                  <c:v>5.6534150685852893</c:v>
                </c:pt>
                <c:pt idx="741">
                  <c:v>5.6549209685856141</c:v>
                </c:pt>
                <c:pt idx="742">
                  <c:v>5.6560644094015657</c:v>
                </c:pt>
                <c:pt idx="743">
                  <c:v>5.6572989539511269</c:v>
                </c:pt>
                <c:pt idx="744">
                  <c:v>5.6611523685853768</c:v>
                </c:pt>
                <c:pt idx="745">
                  <c:v>5.6617827685852404</c:v>
                </c:pt>
                <c:pt idx="746">
                  <c:v>5.6634936685851613</c:v>
                </c:pt>
                <c:pt idx="747">
                  <c:v>5.6649451685848504</c:v>
                </c:pt>
                <c:pt idx="748">
                  <c:v>5.6662383685855531</c:v>
                </c:pt>
                <c:pt idx="749">
                  <c:v>5.6679301236877251</c:v>
                </c:pt>
                <c:pt idx="750">
                  <c:v>5.66950726858569</c:v>
                </c:pt>
                <c:pt idx="751">
                  <c:v>5.6712959685850848</c:v>
                </c:pt>
                <c:pt idx="752">
                  <c:v>5.6720386542997545</c:v>
                </c:pt>
                <c:pt idx="753">
                  <c:v>5.6771723685854028</c:v>
                </c:pt>
                <c:pt idx="754">
                  <c:v>5.6776492685853128</c:v>
                </c:pt>
                <c:pt idx="755">
                  <c:v>5.6789042685852706</c:v>
                </c:pt>
                <c:pt idx="756">
                  <c:v>5.6798801005445654</c:v>
                </c:pt>
                <c:pt idx="757">
                  <c:v>5.6816233685852495</c:v>
                </c:pt>
                <c:pt idx="758">
                  <c:v>5.6827197685856419</c:v>
                </c:pt>
                <c:pt idx="759">
                  <c:v>5.6844300769187868</c:v>
                </c:pt>
                <c:pt idx="760">
                  <c:v>5.6887400229063161</c:v>
                </c:pt>
                <c:pt idx="761">
                  <c:v>5.689637626317861</c:v>
                </c:pt>
                <c:pt idx="762">
                  <c:v>5.690566868585293</c:v>
                </c:pt>
                <c:pt idx="763">
                  <c:v>5.6917987685859117</c:v>
                </c:pt>
                <c:pt idx="764">
                  <c:v>5.692851268585585</c:v>
                </c:pt>
                <c:pt idx="765">
                  <c:v>5.694435868585245</c:v>
                </c:pt>
                <c:pt idx="766">
                  <c:v>5.6955721685854002</c:v>
                </c:pt>
                <c:pt idx="767">
                  <c:v>5.697108082870912</c:v>
                </c:pt>
                <c:pt idx="768">
                  <c:v>5.6977701463631689</c:v>
                </c:pt>
                <c:pt idx="769">
                  <c:v>5.7012317336648977</c:v>
                </c:pt>
                <c:pt idx="770">
                  <c:v>5.7022576685855739</c:v>
                </c:pt>
                <c:pt idx="771">
                  <c:v>5.7036011685855357</c:v>
                </c:pt>
                <c:pt idx="772">
                  <c:v>5.7051238685857726</c:v>
                </c:pt>
                <c:pt idx="773">
                  <c:v>5.7063393788943841</c:v>
                </c:pt>
                <c:pt idx="774">
                  <c:v>5.7079475685857375</c:v>
                </c:pt>
                <c:pt idx="775">
                  <c:v>5.7090396685858451</c:v>
                </c:pt>
                <c:pt idx="776">
                  <c:v>5.7105794212171901</c:v>
                </c:pt>
                <c:pt idx="777">
                  <c:v>5.7149623685854323</c:v>
                </c:pt>
                <c:pt idx="778">
                  <c:v>5.7155660685853746</c:v>
                </c:pt>
                <c:pt idx="779">
                  <c:v>5.7167330902348255</c:v>
                </c:pt>
                <c:pt idx="780">
                  <c:v>5.7178981685857622</c:v>
                </c:pt>
                <c:pt idx="781">
                  <c:v>5.7189454685860284</c:v>
                </c:pt>
                <c:pt idx="782">
                  <c:v>5.7202370685856891</c:v>
                </c:pt>
                <c:pt idx="783">
                  <c:v>5.7212942685854529</c:v>
                </c:pt>
                <c:pt idx="784">
                  <c:v>5.7224730207590397</c:v>
                </c:pt>
                <c:pt idx="785">
                  <c:v>5.7269409400139608</c:v>
                </c:pt>
                <c:pt idx="786">
                  <c:v>5.7280420685853102</c:v>
                </c:pt>
                <c:pt idx="787">
                  <c:v>5.7289668685852035</c:v>
                </c:pt>
                <c:pt idx="788">
                  <c:v>5.7304174685852587</c:v>
                </c:pt>
                <c:pt idx="789">
                  <c:v>5.7314359685847336</c:v>
                </c:pt>
                <c:pt idx="790">
                  <c:v>5.7328242053200285</c:v>
                </c:pt>
                <c:pt idx="791">
                  <c:v>5.7339317685849238</c:v>
                </c:pt>
                <c:pt idx="792">
                  <c:v>5.734917842269752</c:v>
                </c:pt>
                <c:pt idx="793">
                  <c:v>5.738577303650473</c:v>
                </c:pt>
                <c:pt idx="794">
                  <c:v>5.739716468585371</c:v>
                </c:pt>
                <c:pt idx="795">
                  <c:v>5.7408880386885386</c:v>
                </c:pt>
                <c:pt idx="796">
                  <c:v>5.7423199685851642</c:v>
                </c:pt>
                <c:pt idx="797">
                  <c:v>5.7436765685848883</c:v>
                </c:pt>
                <c:pt idx="798">
                  <c:v>5.7451097685856922</c:v>
                </c:pt>
                <c:pt idx="799">
                  <c:v>5.746325268585295</c:v>
                </c:pt>
                <c:pt idx="800">
                  <c:v>5.7472792053201402</c:v>
                </c:pt>
                <c:pt idx="801">
                  <c:v>5.7482723685855177</c:v>
                </c:pt>
                <c:pt idx="802">
                  <c:v>5.7539903473088003</c:v>
                </c:pt>
                <c:pt idx="803">
                  <c:v>5.7551393685851195</c:v>
                </c:pt>
                <c:pt idx="804">
                  <c:v>5.7560550685858658</c:v>
                </c:pt>
                <c:pt idx="805">
                  <c:v>5.7572502685851674</c:v>
                </c:pt>
                <c:pt idx="806">
                  <c:v>5.7583749459045777</c:v>
                </c:pt>
                <c:pt idx="807">
                  <c:v>5.7596313376573249</c:v>
                </c:pt>
                <c:pt idx="808">
                  <c:v>5.7633246413129342</c:v>
                </c:pt>
                <c:pt idx="809">
                  <c:v>5.7643400685851844</c:v>
                </c:pt>
                <c:pt idx="810">
                  <c:v>5.7655861685855854</c:v>
                </c:pt>
                <c:pt idx="811">
                  <c:v>5.7666678325030745</c:v>
                </c:pt>
                <c:pt idx="812">
                  <c:v>5.76817726858566</c:v>
                </c:pt>
                <c:pt idx="813">
                  <c:v>5.7694770685853456</c:v>
                </c:pt>
                <c:pt idx="814">
                  <c:v>5.7705384685852579</c:v>
                </c:pt>
                <c:pt idx="815">
                  <c:v>5.7717914502178616</c:v>
                </c:pt>
                <c:pt idx="816">
                  <c:v>5.7759567685852886</c:v>
                </c:pt>
                <c:pt idx="817">
                  <c:v>5.7771432685855899</c:v>
                </c:pt>
                <c:pt idx="818">
                  <c:v>5.7782463685858403</c:v>
                </c:pt>
                <c:pt idx="819">
                  <c:v>5.7792869685854527</c:v>
                </c:pt>
                <c:pt idx="820">
                  <c:v>5.7807560685850632</c:v>
                </c:pt>
                <c:pt idx="821">
                  <c:v>5.7822172665447766</c:v>
                </c:pt>
                <c:pt idx="822">
                  <c:v>5.7833129685850082</c:v>
                </c:pt>
                <c:pt idx="823">
                  <c:v>5.7846937816289739</c:v>
                </c:pt>
                <c:pt idx="824">
                  <c:v>5.788188493585281</c:v>
                </c:pt>
                <c:pt idx="825">
                  <c:v>5.7893077685851182</c:v>
                </c:pt>
                <c:pt idx="826">
                  <c:v>5.7906456685857535</c:v>
                </c:pt>
                <c:pt idx="827">
                  <c:v>5.7915731185853048</c:v>
                </c:pt>
                <c:pt idx="828">
                  <c:v>5.7930464685853877</c:v>
                </c:pt>
                <c:pt idx="829">
                  <c:v>5.7941006685853864</c:v>
                </c:pt>
                <c:pt idx="830">
                  <c:v>5.7954239685851832</c:v>
                </c:pt>
                <c:pt idx="831">
                  <c:v>5.7965034685855272</c:v>
                </c:pt>
                <c:pt idx="832">
                  <c:v>5.7970523685853692</c:v>
                </c:pt>
                <c:pt idx="833">
                  <c:v>5.8009429935855366</c:v>
                </c:pt>
                <c:pt idx="834">
                  <c:v>5.8017618366702806</c:v>
                </c:pt>
                <c:pt idx="835">
                  <c:v>5.8033835685855166</c:v>
                </c:pt>
                <c:pt idx="836">
                  <c:v>5.8044703685856263</c:v>
                </c:pt>
                <c:pt idx="837">
                  <c:v>5.805905268585164</c:v>
                </c:pt>
                <c:pt idx="838">
                  <c:v>5.8073208685855349</c:v>
                </c:pt>
                <c:pt idx="839">
                  <c:v>5.8082685685852908</c:v>
                </c:pt>
                <c:pt idx="840">
                  <c:v>5.8097931498353006</c:v>
                </c:pt>
                <c:pt idx="841">
                  <c:v>5.8132223685854143</c:v>
                </c:pt>
                <c:pt idx="842">
                  <c:v>5.8136640685858794</c:v>
                </c:pt>
                <c:pt idx="843">
                  <c:v>5.8150067685854339</c:v>
                </c:pt>
                <c:pt idx="844">
                  <c:v>5.8159823685858356</c:v>
                </c:pt>
                <c:pt idx="845">
                  <c:v>5.8171589685856162</c:v>
                </c:pt>
                <c:pt idx="846">
                  <c:v>5.818113068585447</c:v>
                </c:pt>
                <c:pt idx="847">
                  <c:v>5.8194818531216157</c:v>
                </c:pt>
                <c:pt idx="848">
                  <c:v>5.8207959685858128</c:v>
                </c:pt>
                <c:pt idx="849">
                  <c:v>5.8213223685854842</c:v>
                </c:pt>
                <c:pt idx="850">
                  <c:v>5.8254780352522317</c:v>
                </c:pt>
                <c:pt idx="851">
                  <c:v>5.8264050958588456</c:v>
                </c:pt>
                <c:pt idx="852">
                  <c:v>5.8279025685853441</c:v>
                </c:pt>
                <c:pt idx="853">
                  <c:v>5.8288022685857328</c:v>
                </c:pt>
                <c:pt idx="854">
                  <c:v>5.8300593073606848</c:v>
                </c:pt>
                <c:pt idx="855">
                  <c:v>5.8311805685850828</c:v>
                </c:pt>
                <c:pt idx="856">
                  <c:v>5.8322536685852953</c:v>
                </c:pt>
                <c:pt idx="857">
                  <c:v>5.8335102685852149</c:v>
                </c:pt>
                <c:pt idx="858">
                  <c:v>5.8344638685856154</c:v>
                </c:pt>
                <c:pt idx="859">
                  <c:v>5.8381787435856296</c:v>
                </c:pt>
                <c:pt idx="860">
                  <c:v>5.8393120527959042</c:v>
                </c:pt>
                <c:pt idx="861">
                  <c:v>5.8406097685859351</c:v>
                </c:pt>
                <c:pt idx="862">
                  <c:v>5.8415972685856019</c:v>
                </c:pt>
                <c:pt idx="863">
                  <c:v>5.84292466858507</c:v>
                </c:pt>
                <c:pt idx="864">
                  <c:v>5.8441517685853483</c:v>
                </c:pt>
                <c:pt idx="865">
                  <c:v>5.8452441758140168</c:v>
                </c:pt>
                <c:pt idx="866">
                  <c:v>5.8490950001641551</c:v>
                </c:pt>
                <c:pt idx="867">
                  <c:v>5.8500322685856787</c:v>
                </c:pt>
                <c:pt idx="868">
                  <c:v>5.8511113685850802</c:v>
                </c:pt>
                <c:pt idx="869">
                  <c:v>5.8519870685851316</c:v>
                </c:pt>
                <c:pt idx="870">
                  <c:v>5.8522372685851707</c:v>
                </c:pt>
                <c:pt idx="871">
                  <c:v>5.8536003685856173</c:v>
                </c:pt>
                <c:pt idx="872">
                  <c:v>5.855198451059394</c:v>
                </c:pt>
                <c:pt idx="873">
                  <c:v>5.8563639777807595</c:v>
                </c:pt>
                <c:pt idx="874">
                  <c:v>5.8601545372599873</c:v>
                </c:pt>
                <c:pt idx="875">
                  <c:v>5.8611883685852746</c:v>
                </c:pt>
                <c:pt idx="876">
                  <c:v>5.8623539685852535</c:v>
                </c:pt>
                <c:pt idx="877">
                  <c:v>5.8635566984822987</c:v>
                </c:pt>
                <c:pt idx="878">
                  <c:v>5.8646097685845717</c:v>
                </c:pt>
                <c:pt idx="879">
                  <c:v>5.8656337685856812</c:v>
                </c:pt>
                <c:pt idx="880">
                  <c:v>5.8667674685854792</c:v>
                </c:pt>
                <c:pt idx="881">
                  <c:v>5.8675790685853855</c:v>
                </c:pt>
                <c:pt idx="882">
                  <c:v>5.8682223685854211</c:v>
                </c:pt>
                <c:pt idx="883">
                  <c:v>5.8715256038795616</c:v>
                </c:pt>
                <c:pt idx="884">
                  <c:v>5.872327007761001</c:v>
                </c:pt>
                <c:pt idx="885">
                  <c:v>5.8736728685860982</c:v>
                </c:pt>
                <c:pt idx="886">
                  <c:v>5.874771468585223</c:v>
                </c:pt>
                <c:pt idx="887">
                  <c:v>5.8759249685853803</c:v>
                </c:pt>
                <c:pt idx="888">
                  <c:v>5.8773477685852669</c:v>
                </c:pt>
                <c:pt idx="889">
                  <c:v>5.8784933685862626</c:v>
                </c:pt>
                <c:pt idx="890">
                  <c:v>5.8800536185858192</c:v>
                </c:pt>
                <c:pt idx="891">
                  <c:v>5.8806650958582765</c:v>
                </c:pt>
                <c:pt idx="892">
                  <c:v>5.8849345908076458</c:v>
                </c:pt>
                <c:pt idx="893">
                  <c:v>5.8853699685860335</c:v>
                </c:pt>
                <c:pt idx="894">
                  <c:v>5.886549468585784</c:v>
                </c:pt>
                <c:pt idx="895">
                  <c:v>5.8875344685859687</c:v>
                </c:pt>
                <c:pt idx="896">
                  <c:v>5.8886591685856189</c:v>
                </c:pt>
                <c:pt idx="897">
                  <c:v>5.8898872139461247</c:v>
                </c:pt>
                <c:pt idx="898">
                  <c:v>5.891006268585457</c:v>
                </c:pt>
                <c:pt idx="899">
                  <c:v>5.8920502685852085</c:v>
                </c:pt>
                <c:pt idx="900">
                  <c:v>5.8925509400139759</c:v>
                </c:pt>
                <c:pt idx="901">
                  <c:v>5.8962280504037636</c:v>
                </c:pt>
                <c:pt idx="902">
                  <c:v>5.8971435685855482</c:v>
                </c:pt>
                <c:pt idx="903">
                  <c:v>5.8985141685855211</c:v>
                </c:pt>
                <c:pt idx="904">
                  <c:v>5.8997406160080601</c:v>
                </c:pt>
                <c:pt idx="905">
                  <c:v>5.9006999685856982</c:v>
                </c:pt>
                <c:pt idx="906">
                  <c:v>5.9018631685851943</c:v>
                </c:pt>
                <c:pt idx="907">
                  <c:v>5.9029344685852294</c:v>
                </c:pt>
                <c:pt idx="908">
                  <c:v>5.9038762971568559</c:v>
                </c:pt>
                <c:pt idx="909">
                  <c:v>5.9080805081200793</c:v>
                </c:pt>
                <c:pt idx="910">
                  <c:v>5.9095258685855612</c:v>
                </c:pt>
                <c:pt idx="911">
                  <c:v>5.9108947685853224</c:v>
                </c:pt>
                <c:pt idx="912">
                  <c:v>5.9124681685858178</c:v>
                </c:pt>
                <c:pt idx="913">
                  <c:v>5.9134209685848447</c:v>
                </c:pt>
                <c:pt idx="914">
                  <c:v>5.9151706685855316</c:v>
                </c:pt>
                <c:pt idx="915">
                  <c:v>5.9165566984823528</c:v>
                </c:pt>
                <c:pt idx="916">
                  <c:v>5.9176255685860184</c:v>
                </c:pt>
                <c:pt idx="917">
                  <c:v>5.9181114383526534</c:v>
                </c:pt>
                <c:pt idx="918">
                  <c:v>5.9215770352519854</c:v>
                </c:pt>
                <c:pt idx="919">
                  <c:v>5.9225330685855653</c:v>
                </c:pt>
                <c:pt idx="920">
                  <c:v>5.9237084685858719</c:v>
                </c:pt>
                <c:pt idx="921">
                  <c:v>5.9248647685854081</c:v>
                </c:pt>
                <c:pt idx="922">
                  <c:v>5.9262887603378118</c:v>
                </c:pt>
                <c:pt idx="923">
                  <c:v>5.9274176685858748</c:v>
                </c:pt>
                <c:pt idx="924">
                  <c:v>5.9290249685850682</c:v>
                </c:pt>
                <c:pt idx="925">
                  <c:v>5.9299713685863509</c:v>
                </c:pt>
                <c:pt idx="926">
                  <c:v>5.9307753097617848</c:v>
                </c:pt>
                <c:pt idx="927">
                  <c:v>5.9344210642374406</c:v>
                </c:pt>
                <c:pt idx="928">
                  <c:v>5.9351134685856692</c:v>
                </c:pt>
                <c:pt idx="929">
                  <c:v>5.9361076810856872</c:v>
                </c:pt>
                <c:pt idx="930">
                  <c:v>5.9374818685855786</c:v>
                </c:pt>
                <c:pt idx="931">
                  <c:v>5.9388107685854408</c:v>
                </c:pt>
                <c:pt idx="932">
                  <c:v>5.9403711685856848</c:v>
                </c:pt>
                <c:pt idx="933">
                  <c:v>5.9419103685851411</c:v>
                </c:pt>
                <c:pt idx="934">
                  <c:v>5.9433766151611991</c:v>
                </c:pt>
                <c:pt idx="935">
                  <c:v>5.9440567164113673</c:v>
                </c:pt>
                <c:pt idx="936">
                  <c:v>5.9477363685853817</c:v>
                </c:pt>
                <c:pt idx="937">
                  <c:v>5.9483228685855494</c:v>
                </c:pt>
                <c:pt idx="938">
                  <c:v>5.9496563685855932</c:v>
                </c:pt>
                <c:pt idx="939">
                  <c:v>5.9510097685858483</c:v>
                </c:pt>
                <c:pt idx="940">
                  <c:v>5.9522629685853445</c:v>
                </c:pt>
                <c:pt idx="941">
                  <c:v>5.9537757706472263</c:v>
                </c:pt>
                <c:pt idx="942">
                  <c:v>5.9550037685852004</c:v>
                </c:pt>
                <c:pt idx="943">
                  <c:v>5.9562276932607148</c:v>
                </c:pt>
                <c:pt idx="944">
                  <c:v>5.9594981750370977</c:v>
                </c:pt>
                <c:pt idx="945">
                  <c:v>5.9602882685858418</c:v>
                </c:pt>
                <c:pt idx="946">
                  <c:v>5.9616531685851584</c:v>
                </c:pt>
                <c:pt idx="947">
                  <c:v>5.9629474201316413</c:v>
                </c:pt>
                <c:pt idx="948">
                  <c:v>5.9642567685854857</c:v>
                </c:pt>
                <c:pt idx="949">
                  <c:v>5.9655914685852309</c:v>
                </c:pt>
                <c:pt idx="950">
                  <c:v>5.9667741685854736</c:v>
                </c:pt>
                <c:pt idx="951">
                  <c:v>5.9678313685859194</c:v>
                </c:pt>
                <c:pt idx="952">
                  <c:v>5.9686676627030835</c:v>
                </c:pt>
                <c:pt idx="953">
                  <c:v>5.9722223685855766</c:v>
                </c:pt>
                <c:pt idx="954">
                  <c:v>5.9728797685854857</c:v>
                </c:pt>
                <c:pt idx="955">
                  <c:v>5.9742398685858262</c:v>
                </c:pt>
                <c:pt idx="956">
                  <c:v>5.9754467685856554</c:v>
                </c:pt>
                <c:pt idx="957">
                  <c:v>5.976665968585408</c:v>
                </c:pt>
                <c:pt idx="958">
                  <c:v>5.9778128840493565</c:v>
                </c:pt>
                <c:pt idx="959">
                  <c:v>5.9788831685854262</c:v>
                </c:pt>
                <c:pt idx="960">
                  <c:v>5.9798830096109015</c:v>
                </c:pt>
                <c:pt idx="961">
                  <c:v>5.9856785049490355</c:v>
                </c:pt>
                <c:pt idx="962">
                  <c:v>5.9870070685852426</c:v>
                </c:pt>
                <c:pt idx="963">
                  <c:v>5.9880756685854664</c:v>
                </c:pt>
                <c:pt idx="964">
                  <c:v>5.9893711027626892</c:v>
                </c:pt>
                <c:pt idx="965">
                  <c:v>5.9905846685853277</c:v>
                </c:pt>
                <c:pt idx="966">
                  <c:v>5.9921955685854442</c:v>
                </c:pt>
                <c:pt idx="967">
                  <c:v>5.9933181132660849</c:v>
                </c:pt>
                <c:pt idx="968">
                  <c:v>5.9974108617359008</c:v>
                </c:pt>
                <c:pt idx="969">
                  <c:v>5.9985793685851405</c:v>
                </c:pt>
                <c:pt idx="970">
                  <c:v>6.0000332964203977</c:v>
                </c:pt>
                <c:pt idx="971">
                  <c:v>6.0015747685856837</c:v>
                </c:pt>
                <c:pt idx="972">
                  <c:v>6.0027961685854194</c:v>
                </c:pt>
                <c:pt idx="973">
                  <c:v>6.0041135685852538</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6.0150472685853771</c:v>
                </c:pt>
                <c:pt idx="982">
                  <c:v>6.0163184510594903</c:v>
                </c:pt>
                <c:pt idx="983">
                  <c:v>6.0174300685855684</c:v>
                </c:pt>
                <c:pt idx="984">
                  <c:v>6.0183295908076531</c:v>
                </c:pt>
                <c:pt idx="985">
                  <c:v>6.0221407896380725</c:v>
                </c:pt>
                <c:pt idx="986">
                  <c:v>6.0226925685856401</c:v>
                </c:pt>
                <c:pt idx="987">
                  <c:v>6.0241593685854724</c:v>
                </c:pt>
                <c:pt idx="988">
                  <c:v>6.0256745685857851</c:v>
                </c:pt>
                <c:pt idx="989">
                  <c:v>6.0269941211623888</c:v>
                </c:pt>
                <c:pt idx="990">
                  <c:v>6.028617868585755</c:v>
                </c:pt>
                <c:pt idx="991">
                  <c:v>6.0300127685855642</c:v>
                </c:pt>
                <c:pt idx="992">
                  <c:v>6.0312686185855711</c:v>
                </c:pt>
                <c:pt idx="993">
                  <c:v>6.0350334796963381</c:v>
                </c:pt>
                <c:pt idx="994">
                  <c:v>6.036046468586008</c:v>
                </c:pt>
                <c:pt idx="995">
                  <c:v>6.0370294571930714</c:v>
                </c:pt>
                <c:pt idx="996">
                  <c:v>6.0383342685850749</c:v>
                </c:pt>
                <c:pt idx="997">
                  <c:v>6.039254368585901</c:v>
                </c:pt>
                <c:pt idx="998">
                  <c:v>6.0407321685853645</c:v>
                </c:pt>
                <c:pt idx="999">
                  <c:v>6.0417436685858803</c:v>
                </c:pt>
                <c:pt idx="1000">
                  <c:v>6.0429135114427623</c:v>
                </c:pt>
                <c:pt idx="1001">
                  <c:v>6.0473004845274687</c:v>
                </c:pt>
                <c:pt idx="1002">
                  <c:v>6.0489582685851389</c:v>
                </c:pt>
                <c:pt idx="1003">
                  <c:v>6.0502571685854178</c:v>
                </c:pt>
                <c:pt idx="1004">
                  <c:v>6.051466368585821</c:v>
                </c:pt>
                <c:pt idx="1005">
                  <c:v>6.0524124685858425</c:v>
                </c:pt>
                <c:pt idx="1006">
                  <c:v>6.0535828685854227</c:v>
                </c:pt>
                <c:pt idx="1007">
                  <c:v>6.0548972139458925</c:v>
                </c:pt>
                <c:pt idx="1008">
                  <c:v>6.0560556612681609</c:v>
                </c:pt>
                <c:pt idx="1009">
                  <c:v>6.0617097215266682</c:v>
                </c:pt>
                <c:pt idx="1010">
                  <c:v>6.0622141685851858</c:v>
                </c:pt>
                <c:pt idx="1011">
                  <c:v>6.0634145685854293</c:v>
                </c:pt>
                <c:pt idx="1012">
                  <c:v>6.0644323685854289</c:v>
                </c:pt>
                <c:pt idx="1013">
                  <c:v>6.0655374201320029</c:v>
                </c:pt>
                <c:pt idx="1014">
                  <c:v>6.0665836685854657</c:v>
                </c:pt>
                <c:pt idx="1015">
                  <c:v>6.0675755685856103</c:v>
                </c:pt>
                <c:pt idx="1016">
                  <c:v>6.0684159685853984</c:v>
                </c:pt>
                <c:pt idx="1017">
                  <c:v>6.0721023685854476</c:v>
                </c:pt>
                <c:pt idx="1018">
                  <c:v>6.0725702685854941</c:v>
                </c:pt>
                <c:pt idx="1019">
                  <c:v>6.0742377685850926</c:v>
                </c:pt>
                <c:pt idx="1020">
                  <c:v>6.0757097644190168</c:v>
                </c:pt>
                <c:pt idx="1021">
                  <c:v>6.0769710685851948</c:v>
                </c:pt>
                <c:pt idx="1022">
                  <c:v>6.0779289685856526</c:v>
                </c:pt>
                <c:pt idx="1023">
                  <c:v>6.0794220685856004</c:v>
                </c:pt>
                <c:pt idx="1024">
                  <c:v>6.0803175685851016</c:v>
                </c:pt>
                <c:pt idx="1025">
                  <c:v>6.080856832870964</c:v>
                </c:pt>
                <c:pt idx="1026">
                  <c:v>6.0859661616891145</c:v>
                </c:pt>
                <c:pt idx="1027">
                  <c:v>6.0871621685852375</c:v>
                </c:pt>
                <c:pt idx="1028">
                  <c:v>6.0882932685855309</c:v>
                </c:pt>
                <c:pt idx="1029">
                  <c:v>6.0893143685854199</c:v>
                </c:pt>
                <c:pt idx="1030">
                  <c:v>6.0904664685857171</c:v>
                </c:pt>
                <c:pt idx="1031">
                  <c:v>6.0912772139459577</c:v>
                </c:pt>
                <c:pt idx="1032">
                  <c:v>6.0918635450560288</c:v>
                </c:pt>
                <c:pt idx="1033">
                  <c:v>6.0980223685854895</c:v>
                </c:pt>
                <c:pt idx="1034">
                  <c:v>6.0986004685856443</c:v>
                </c:pt>
                <c:pt idx="1035">
                  <c:v>6.0998509685858977</c:v>
                </c:pt>
                <c:pt idx="1036">
                  <c:v>6.1009508685856559</c:v>
                </c:pt>
                <c:pt idx="1037">
                  <c:v>6.1022213685856883</c:v>
                </c:pt>
                <c:pt idx="1038">
                  <c:v>6.1030824727520354</c:v>
                </c:pt>
                <c:pt idx="1039">
                  <c:v>6.1037280828710578</c:v>
                </c:pt>
                <c:pt idx="1040">
                  <c:v>6.1069417971570061</c:v>
                </c:pt>
                <c:pt idx="1041">
                  <c:v>6.1082363685855654</c:v>
                </c:pt>
                <c:pt idx="1042">
                  <c:v>6.1091535685846026</c:v>
                </c:pt>
                <c:pt idx="1043">
                  <c:v>6.1107350685856119</c:v>
                </c:pt>
                <c:pt idx="1044">
                  <c:v>6.1123088685857425</c:v>
                </c:pt>
                <c:pt idx="1045">
                  <c:v>6.1133194819871193</c:v>
                </c:pt>
                <c:pt idx="1046">
                  <c:v>6.1147147685853298</c:v>
                </c:pt>
                <c:pt idx="1047">
                  <c:v>6.1157823685861246</c:v>
                </c:pt>
                <c:pt idx="1048">
                  <c:v>6.1164063685854018</c:v>
                </c:pt>
                <c:pt idx="1049">
                  <c:v>6.1191561921147724</c:v>
                </c:pt>
                <c:pt idx="1050">
                  <c:v>6.1199282685857526</c:v>
                </c:pt>
                <c:pt idx="1051">
                  <c:v>6.1209945560854777</c:v>
                </c:pt>
                <c:pt idx="1052">
                  <c:v>6.1221590685855318</c:v>
                </c:pt>
                <c:pt idx="1053">
                  <c:v>6.1230008685855211</c:v>
                </c:pt>
                <c:pt idx="1054">
                  <c:v>6.1240499685853962</c:v>
                </c:pt>
                <c:pt idx="1055">
                  <c:v>6.1251487685859871</c:v>
                </c:pt>
                <c:pt idx="1056">
                  <c:v>6.1259988634307803</c:v>
                </c:pt>
                <c:pt idx="1057">
                  <c:v>6.1300597759927342</c:v>
                </c:pt>
                <c:pt idx="1058">
                  <c:v>6.1308742685860267</c:v>
                </c:pt>
                <c:pt idx="1059">
                  <c:v>6.1323902685852687</c:v>
                </c:pt>
                <c:pt idx="1060">
                  <c:v>6.1338853685856662</c:v>
                </c:pt>
                <c:pt idx="1061">
                  <c:v>6.1351162685860601</c:v>
                </c:pt>
                <c:pt idx="1062">
                  <c:v>6.1361808820987136</c:v>
                </c:pt>
                <c:pt idx="1063">
                  <c:v>6.1372698685856477</c:v>
                </c:pt>
                <c:pt idx="1064">
                  <c:v>6.1386137685857562</c:v>
                </c:pt>
                <c:pt idx="1065">
                  <c:v>6.1393750958581705</c:v>
                </c:pt>
                <c:pt idx="1066">
                  <c:v>6.1420989400142076</c:v>
                </c:pt>
                <c:pt idx="1067">
                  <c:v>6.1426661685854498</c:v>
                </c:pt>
                <c:pt idx="1068">
                  <c:v>6.1437424685854154</c:v>
                </c:pt>
                <c:pt idx="1069">
                  <c:v>6.1447718531217816</c:v>
                </c:pt>
                <c:pt idx="1070">
                  <c:v>6.1457365685855194</c:v>
                </c:pt>
                <c:pt idx="1071">
                  <c:v>6.1470130685854798</c:v>
                </c:pt>
                <c:pt idx="1072">
                  <c:v>6.1481611685853323</c:v>
                </c:pt>
                <c:pt idx="1073">
                  <c:v>6.1493938269189954</c:v>
                </c:pt>
                <c:pt idx="1074">
                  <c:v>6.1532780828709548</c:v>
                </c:pt>
                <c:pt idx="1075">
                  <c:v>6.154428268585221</c:v>
                </c:pt>
                <c:pt idx="1076">
                  <c:v>6.1557360685853411</c:v>
                </c:pt>
                <c:pt idx="1077">
                  <c:v>6.1571177685855361</c:v>
                </c:pt>
                <c:pt idx="1078">
                  <c:v>6.1583116685855686</c:v>
                </c:pt>
                <c:pt idx="1079">
                  <c:v>6.1595253894190733</c:v>
                </c:pt>
                <c:pt idx="1080">
                  <c:v>6.160712468585146</c:v>
                </c:pt>
                <c:pt idx="1081">
                  <c:v>6.1619488521016734</c:v>
                </c:pt>
                <c:pt idx="1082">
                  <c:v>6.1649863192028675</c:v>
                </c:pt>
                <c:pt idx="1083">
                  <c:v>6.1660298685853974</c:v>
                </c:pt>
                <c:pt idx="1084">
                  <c:v>6.1670715685853708</c:v>
                </c:pt>
                <c:pt idx="1085">
                  <c:v>6.1683574727520778</c:v>
                </c:pt>
                <c:pt idx="1086">
                  <c:v>6.1694207685854536</c:v>
                </c:pt>
                <c:pt idx="1087">
                  <c:v>6.170242468585414</c:v>
                </c:pt>
                <c:pt idx="1088">
                  <c:v>6.1715929685852444</c:v>
                </c:pt>
                <c:pt idx="1089">
                  <c:v>6.1724624772806607</c:v>
                </c:pt>
                <c:pt idx="1090">
                  <c:v>6.1730292435854182</c:v>
                </c:pt>
                <c:pt idx="1091">
                  <c:v>6.1764223685854205</c:v>
                </c:pt>
                <c:pt idx="1092">
                  <c:v>6.1771753685853952</c:v>
                </c:pt>
                <c:pt idx="1093">
                  <c:v>6.1784823685852217</c:v>
                </c:pt>
                <c:pt idx="1094">
                  <c:v>6.1794273685853938</c:v>
                </c:pt>
                <c:pt idx="1095">
                  <c:v>6.1805465685855125</c:v>
                </c:pt>
                <c:pt idx="1096">
                  <c:v>6.1813021246829436</c:v>
                </c:pt>
                <c:pt idx="1097">
                  <c:v>6.1824334685854438</c:v>
                </c:pt>
                <c:pt idx="1098">
                  <c:v>6.183299577887297</c:v>
                </c:pt>
                <c:pt idx="1099">
                  <c:v>6.1870261781098321</c:v>
                </c:pt>
                <c:pt idx="1100">
                  <c:v>6.1879968685858131</c:v>
                </c:pt>
                <c:pt idx="1101">
                  <c:v>6.1891946366266239</c:v>
                </c:pt>
                <c:pt idx="1102">
                  <c:v>6.1902347685857109</c:v>
                </c:pt>
                <c:pt idx="1103">
                  <c:v>6.1914958685854486</c:v>
                </c:pt>
                <c:pt idx="1104">
                  <c:v>6.1926467685856466</c:v>
                </c:pt>
                <c:pt idx="1105">
                  <c:v>6.1938050685854051</c:v>
                </c:pt>
                <c:pt idx="1106">
                  <c:v>6.1946185450565423</c:v>
                </c:pt>
                <c:pt idx="1107">
                  <c:v>6.1954681132663865</c:v>
                </c:pt>
                <c:pt idx="1108">
                  <c:v>6.1997818601110026</c:v>
                </c:pt>
                <c:pt idx="1109">
                  <c:v>6.2005977685852969</c:v>
                </c:pt>
                <c:pt idx="1110">
                  <c:v>6.2016350685855883</c:v>
                </c:pt>
                <c:pt idx="1111">
                  <c:v>6.2028201463630381</c:v>
                </c:pt>
                <c:pt idx="1112">
                  <c:v>6.2040861888099954</c:v>
                </c:pt>
                <c:pt idx="1113">
                  <c:v>6.2054374685852878</c:v>
                </c:pt>
                <c:pt idx="1114">
                  <c:v>6.2065246918174495</c:v>
                </c:pt>
                <c:pt idx="1115">
                  <c:v>6.2071107019187508</c:v>
                </c:pt>
                <c:pt idx="1116">
                  <c:v>6.2104566969436092</c:v>
                </c:pt>
                <c:pt idx="1117">
                  <c:v>6.2114164685851989</c:v>
                </c:pt>
                <c:pt idx="1118">
                  <c:v>6.212994660252221</c:v>
                </c:pt>
                <c:pt idx="1119">
                  <c:v>6.2143306685854469</c:v>
                </c:pt>
                <c:pt idx="1120">
                  <c:v>6.2157054685855684</c:v>
                </c:pt>
                <c:pt idx="1121">
                  <c:v>6.2168689685854162</c:v>
                </c:pt>
                <c:pt idx="1122">
                  <c:v>6.2180626810852715</c:v>
                </c:pt>
                <c:pt idx="1123">
                  <c:v>6.2192985848018481</c:v>
                </c:pt>
                <c:pt idx="1124">
                  <c:v>6.2229417685853861</c:v>
                </c:pt>
                <c:pt idx="1125">
                  <c:v>6.2240194685857233</c:v>
                </c:pt>
                <c:pt idx="1126">
                  <c:v>6.2254181685853638</c:v>
                </c:pt>
                <c:pt idx="1127">
                  <c:v>6.2267119789749046</c:v>
                </c:pt>
                <c:pt idx="1128">
                  <c:v>6.2279383281816223</c:v>
                </c:pt>
                <c:pt idx="1129">
                  <c:v>6.2292791685853359</c:v>
                </c:pt>
                <c:pt idx="1130">
                  <c:v>6.2301954685859329</c:v>
                </c:pt>
                <c:pt idx="1131">
                  <c:v>6.2311470560854474</c:v>
                </c:pt>
                <c:pt idx="1132">
                  <c:v>6.2342123685854318</c:v>
                </c:pt>
                <c:pt idx="1133">
                  <c:v>6.2347384212167327</c:v>
                </c:pt>
                <c:pt idx="1134">
                  <c:v>6.2357037685851679</c:v>
                </c:pt>
                <c:pt idx="1135">
                  <c:v>6.2370720685858743</c:v>
                </c:pt>
                <c:pt idx="1136">
                  <c:v>6.2379495685849093</c:v>
                </c:pt>
                <c:pt idx="1137">
                  <c:v>6.2391990685853926</c:v>
                </c:pt>
                <c:pt idx="1138">
                  <c:v>6.2404201685856293</c:v>
                </c:pt>
                <c:pt idx="1139">
                  <c:v>6.2414622644186153</c:v>
                </c:pt>
                <c:pt idx="1140">
                  <c:v>6.2421825685854202</c:v>
                </c:pt>
                <c:pt idx="1141">
                  <c:v>6.2430801463633117</c:v>
                </c:pt>
                <c:pt idx="1142">
                  <c:v>6.24598594001408</c:v>
                </c:pt>
                <c:pt idx="1143">
                  <c:v>6.2466505685857356</c:v>
                </c:pt>
                <c:pt idx="1144">
                  <c:v>6.2478142685857989</c:v>
                </c:pt>
                <c:pt idx="1145">
                  <c:v>6.2489026685854725</c:v>
                </c:pt>
                <c:pt idx="1146">
                  <c:v>6.2501974727520775</c:v>
                </c:pt>
                <c:pt idx="1147">
                  <c:v>6.2511131685856896</c:v>
                </c:pt>
                <c:pt idx="1148">
                  <c:v>6.252477468585667</c:v>
                </c:pt>
                <c:pt idx="1149">
                  <c:v>6.2535312685859736</c:v>
                </c:pt>
                <c:pt idx="1150">
                  <c:v>6.2540948685853692</c:v>
                </c:pt>
                <c:pt idx="1151">
                  <c:v>6.2566423685854176</c:v>
                </c:pt>
                <c:pt idx="1152">
                  <c:v>6.2575652978784575</c:v>
                </c:pt>
                <c:pt idx="1153">
                  <c:v>6.2583775769178516</c:v>
                </c:pt>
                <c:pt idx="1154">
                  <c:v>6.2591050685852139</c:v>
                </c:pt>
                <c:pt idx="1155">
                  <c:v>6.2606301685853083</c:v>
                </c:pt>
                <c:pt idx="1156">
                  <c:v>6.2617866685853443</c:v>
                </c:pt>
                <c:pt idx="1157">
                  <c:v>6.2630916685857443</c:v>
                </c:pt>
                <c:pt idx="1158">
                  <c:v>6.2641740180703351</c:v>
                </c:pt>
                <c:pt idx="1159">
                  <c:v>6.2649423685854373</c:v>
                </c:pt>
                <c:pt idx="1160">
                  <c:v>6.2678761843744297</c:v>
                </c:pt>
                <c:pt idx="1161">
                  <c:v>6.2687161685856978</c:v>
                </c:pt>
                <c:pt idx="1162">
                  <c:v>6.2699246685855456</c:v>
                </c:pt>
                <c:pt idx="1163">
                  <c:v>6.2710801685858115</c:v>
                </c:pt>
                <c:pt idx="1164">
                  <c:v>6.2722134685852922</c:v>
                </c:pt>
                <c:pt idx="1165">
                  <c:v>6.273140701918706</c:v>
                </c:pt>
                <c:pt idx="1166">
                  <c:v>6.2744246685856666</c:v>
                </c:pt>
                <c:pt idx="1167">
                  <c:v>6.2754238739616568</c:v>
                </c:pt>
                <c:pt idx="1168">
                  <c:v>6.2794891542998386</c:v>
                </c:pt>
                <c:pt idx="1169">
                  <c:v>6.2805183685857315</c:v>
                </c:pt>
                <c:pt idx="1170">
                  <c:v>6.2815289685854196</c:v>
                </c:pt>
                <c:pt idx="1171">
                  <c:v>6.2825470560856189</c:v>
                </c:pt>
                <c:pt idx="1172">
                  <c:v>6.2837100685852221</c:v>
                </c:pt>
                <c:pt idx="1173">
                  <c:v>6.2846401685852271</c:v>
                </c:pt>
                <c:pt idx="1174">
                  <c:v>6.2860322685854868</c:v>
                </c:pt>
                <c:pt idx="1175">
                  <c:v>6.2867420114425414</c:v>
                </c:pt>
                <c:pt idx="1176">
                  <c:v>6.2900647685857081</c:v>
                </c:pt>
                <c:pt idx="1177">
                  <c:v>6.2908950769189147</c:v>
                </c:pt>
                <c:pt idx="1178">
                  <c:v>6.2919277685849835</c:v>
                </c:pt>
                <c:pt idx="1179">
                  <c:v>6.2931668685853452</c:v>
                </c:pt>
                <c:pt idx="1180">
                  <c:v>6.2944219685852687</c:v>
                </c:pt>
                <c:pt idx="1181">
                  <c:v>6.2954055685848544</c:v>
                </c:pt>
                <c:pt idx="1182">
                  <c:v>6.2967397685857378</c:v>
                </c:pt>
                <c:pt idx="1183">
                  <c:v>6.2976334953464317</c:v>
                </c:pt>
                <c:pt idx="1184">
                  <c:v>6.2979530352520925</c:v>
                </c:pt>
                <c:pt idx="1185">
                  <c:v>6.3012039070469683</c:v>
                </c:pt>
                <c:pt idx="1186">
                  <c:v>6.301745168585299</c:v>
                </c:pt>
                <c:pt idx="1187">
                  <c:v>6.302767168585504</c:v>
                </c:pt>
                <c:pt idx="1188">
                  <c:v>6.3037511685856913</c:v>
                </c:pt>
                <c:pt idx="1189">
                  <c:v>6.304984721526651</c:v>
                </c:pt>
                <c:pt idx="1190">
                  <c:v>6.3058683685853936</c:v>
                </c:pt>
                <c:pt idx="1191">
                  <c:v>6.3071817685854086</c:v>
                </c:pt>
                <c:pt idx="1192">
                  <c:v>6.3081999772812338</c:v>
                </c:pt>
                <c:pt idx="1193">
                  <c:v>6.3118797456345561</c:v>
                </c:pt>
                <c:pt idx="1194">
                  <c:v>6.3128111685855544</c:v>
                </c:pt>
                <c:pt idx="1195">
                  <c:v>6.3138561059586351</c:v>
                </c:pt>
                <c:pt idx="1196">
                  <c:v>6.3147413269185932</c:v>
                </c:pt>
                <c:pt idx="1197">
                  <c:v>6.3161373685855011</c:v>
                </c:pt>
                <c:pt idx="1198">
                  <c:v>6.3171078685850972</c:v>
                </c:pt>
                <c:pt idx="1199">
                  <c:v>6.3181494685853892</c:v>
                </c:pt>
                <c:pt idx="1200">
                  <c:v>6.3188005685857007</c:v>
                </c:pt>
                <c:pt idx="1201">
                  <c:v>6.3197571054276551</c:v>
                </c:pt>
                <c:pt idx="1202">
                  <c:v>6.3223459400141024</c:v>
                </c:pt>
                <c:pt idx="1203">
                  <c:v>6.322756768585478</c:v>
                </c:pt>
                <c:pt idx="1204">
                  <c:v>6.3239253685857335</c:v>
                </c:pt>
                <c:pt idx="1205">
                  <c:v>6.3251084685852135</c:v>
                </c:pt>
                <c:pt idx="1206">
                  <c:v>6.3259004685854308</c:v>
                </c:pt>
                <c:pt idx="1207">
                  <c:v>6.3270159685854566</c:v>
                </c:pt>
                <c:pt idx="1208">
                  <c:v>6.3279200769187156</c:v>
                </c:pt>
                <c:pt idx="1209">
                  <c:v>6.3289069140402745</c:v>
                </c:pt>
                <c:pt idx="1210">
                  <c:v>6.3320648685854763</c:v>
                </c:pt>
                <c:pt idx="1211">
                  <c:v>6.3332877685851514</c:v>
                </c:pt>
                <c:pt idx="1212">
                  <c:v>6.3344148685850001</c:v>
                </c:pt>
                <c:pt idx="1213">
                  <c:v>6.3357123685857601</c:v>
                </c:pt>
                <c:pt idx="1214">
                  <c:v>6.3369392435854621</c:v>
                </c:pt>
                <c:pt idx="1215">
                  <c:v>6.3379455685861927</c:v>
                </c:pt>
                <c:pt idx="1216">
                  <c:v>6.3394007685856337</c:v>
                </c:pt>
                <c:pt idx="1217">
                  <c:v>6.340436968585621</c:v>
                </c:pt>
                <c:pt idx="1218">
                  <c:v>6.3409112574741044</c:v>
                </c:pt>
                <c:pt idx="1219">
                  <c:v>6.3443115211278638</c:v>
                </c:pt>
                <c:pt idx="1220">
                  <c:v>6.3444723685850164</c:v>
                </c:pt>
                <c:pt idx="1221">
                  <c:v>6.3458945685853934</c:v>
                </c:pt>
                <c:pt idx="1222">
                  <c:v>6.346987368585431</c:v>
                </c:pt>
                <c:pt idx="1223">
                  <c:v>6.3477696685856841</c:v>
                </c:pt>
                <c:pt idx="1224">
                  <c:v>6.3488424685854312</c:v>
                </c:pt>
                <c:pt idx="1225">
                  <c:v>6.3496987227517394</c:v>
                </c:pt>
                <c:pt idx="1226">
                  <c:v>6.3503140666985729</c:v>
                </c:pt>
                <c:pt idx="1227">
                  <c:v>6.3529295685854237</c:v>
                </c:pt>
                <c:pt idx="1228">
                  <c:v>6.3538534685850578</c:v>
                </c:pt>
                <c:pt idx="1229">
                  <c:v>6.3548737685854491</c:v>
                </c:pt>
                <c:pt idx="1230">
                  <c:v>6.3557979685860602</c:v>
                </c:pt>
                <c:pt idx="1231">
                  <c:v>6.3566483426114502</c:v>
                </c:pt>
                <c:pt idx="1232">
                  <c:v>6.3573945560852536</c:v>
                </c:pt>
                <c:pt idx="1233">
                  <c:v>6.3586331685855413</c:v>
                </c:pt>
                <c:pt idx="1234">
                  <c:v>6.3595985685850707</c:v>
                </c:pt>
                <c:pt idx="1235">
                  <c:v>6.3601023685854585</c:v>
                </c:pt>
                <c:pt idx="1236">
                  <c:v>6.3625181867673319</c:v>
                </c:pt>
                <c:pt idx="1237">
                  <c:v>6.3637933685853483</c:v>
                </c:pt>
                <c:pt idx="1238">
                  <c:v>6.364693201918513</c:v>
                </c:pt>
                <c:pt idx="1239">
                  <c:v>6.3658798685853668</c:v>
                </c:pt>
                <c:pt idx="1240">
                  <c:v>6.3666451685857197</c:v>
                </c:pt>
                <c:pt idx="1241">
                  <c:v>6.3675949685854931</c:v>
                </c:pt>
                <c:pt idx="1242">
                  <c:v>6.3686451685857293</c:v>
                </c:pt>
                <c:pt idx="1243">
                  <c:v>6.3695695560858354</c:v>
                </c:pt>
                <c:pt idx="1244">
                  <c:v>6.3698623685852027</c:v>
                </c:pt>
                <c:pt idx="1245">
                  <c:v>6.3728601946725263</c:v>
                </c:pt>
                <c:pt idx="1246">
                  <c:v>6.3735634685858287</c:v>
                </c:pt>
                <c:pt idx="1247">
                  <c:v>6.3745894685854552</c:v>
                </c:pt>
                <c:pt idx="1248">
                  <c:v>6.3756325685851749</c:v>
                </c:pt>
                <c:pt idx="1249">
                  <c:v>6.3767031685855073</c:v>
                </c:pt>
                <c:pt idx="1250">
                  <c:v>6.3772227739908232</c:v>
                </c:pt>
                <c:pt idx="1251">
                  <c:v>6.3783625685851604</c:v>
                </c:pt>
                <c:pt idx="1252">
                  <c:v>6.3796708685854497</c:v>
                </c:pt>
                <c:pt idx="1253">
                  <c:v>6.3802479005001516</c:v>
                </c:pt>
                <c:pt idx="1254">
                  <c:v>6.382652368585596</c:v>
                </c:pt>
                <c:pt idx="1255">
                  <c:v>6.3830529746457643</c:v>
                </c:pt>
                <c:pt idx="1256">
                  <c:v>6.3842270276763458</c:v>
                </c:pt>
                <c:pt idx="1257">
                  <c:v>6.3847885590617608</c:v>
                </c:pt>
                <c:pt idx="1258">
                  <c:v>6.3862110685854674</c:v>
                </c:pt>
                <c:pt idx="1259">
                  <c:v>6.3872283685854683</c:v>
                </c:pt>
                <c:pt idx="1260">
                  <c:v>6.3883480685856426</c:v>
                </c:pt>
                <c:pt idx="1261">
                  <c:v>6.3894742786979606</c:v>
                </c:pt>
                <c:pt idx="1262">
                  <c:v>6.3926024822219034</c:v>
                </c:pt>
                <c:pt idx="1263">
                  <c:v>6.3935232685854686</c:v>
                </c:pt>
                <c:pt idx="1264">
                  <c:v>6.394497168585886</c:v>
                </c:pt>
                <c:pt idx="1265">
                  <c:v>6.3953698685852061</c:v>
                </c:pt>
                <c:pt idx="1266">
                  <c:v>6.3965110685852693</c:v>
                </c:pt>
                <c:pt idx="1267">
                  <c:v>6.3976471602520775</c:v>
                </c:pt>
                <c:pt idx="1268">
                  <c:v>6.3986204685851504</c:v>
                </c:pt>
                <c:pt idx="1269">
                  <c:v>6.399426599354868</c:v>
                </c:pt>
                <c:pt idx="1270">
                  <c:v>6.4022723685854004</c:v>
                </c:pt>
                <c:pt idx="1271">
                  <c:v>6.4025557685848327</c:v>
                </c:pt>
                <c:pt idx="1272">
                  <c:v>6.4036473685849984</c:v>
                </c:pt>
                <c:pt idx="1273">
                  <c:v>6.4047514212169432</c:v>
                </c:pt>
                <c:pt idx="1274">
                  <c:v>6.4057381685855859</c:v>
                </c:pt>
                <c:pt idx="1275">
                  <c:v>6.4065880685852932</c:v>
                </c:pt>
                <c:pt idx="1276">
                  <c:v>6.4073328685851294</c:v>
                </c:pt>
                <c:pt idx="1277">
                  <c:v>6.4082111185857258</c:v>
                </c:pt>
                <c:pt idx="1278">
                  <c:v>6.409214993585195</c:v>
                </c:pt>
                <c:pt idx="1279">
                  <c:v>6.412148712671538</c:v>
                </c:pt>
                <c:pt idx="1280">
                  <c:v>6.4130625685854312</c:v>
                </c:pt>
                <c:pt idx="1281">
                  <c:v>6.413984568585434</c:v>
                </c:pt>
                <c:pt idx="1282">
                  <c:v>6.4147461685856371</c:v>
                </c:pt>
                <c:pt idx="1283">
                  <c:v>6.4155873685856619</c:v>
                </c:pt>
                <c:pt idx="1284">
                  <c:v>6.4165990685854837</c:v>
                </c:pt>
                <c:pt idx="1285">
                  <c:v>6.4174071685855125</c:v>
                </c:pt>
                <c:pt idx="1286">
                  <c:v>6.4182441685849909</c:v>
                </c:pt>
                <c:pt idx="1287">
                  <c:v>6.4190239070470767</c:v>
                </c:pt>
                <c:pt idx="1288">
                  <c:v>6.4221883900901418</c:v>
                </c:pt>
                <c:pt idx="1289">
                  <c:v>6.4232761685855877</c:v>
                </c:pt>
                <c:pt idx="1290">
                  <c:v>6.4243716685854366</c:v>
                </c:pt>
                <c:pt idx="1291">
                  <c:v>6.4254254685855727</c:v>
                </c:pt>
                <c:pt idx="1292">
                  <c:v>6.4263964685856223</c:v>
                </c:pt>
                <c:pt idx="1293">
                  <c:v>6.4273840685858801</c:v>
                </c:pt>
                <c:pt idx="1294">
                  <c:v>6.4281742604772631</c:v>
                </c:pt>
                <c:pt idx="1295">
                  <c:v>6.4287201768049869</c:v>
                </c:pt>
                <c:pt idx="1296">
                  <c:v>6.4317081580591235</c:v>
                </c:pt>
                <c:pt idx="1297">
                  <c:v>6.4324886685858615</c:v>
                </c:pt>
                <c:pt idx="1298">
                  <c:v>6.4335762685852416</c:v>
                </c:pt>
                <c:pt idx="1299">
                  <c:v>6.4344832685855096</c:v>
                </c:pt>
                <c:pt idx="1300">
                  <c:v>6.4353635144189099</c:v>
                </c:pt>
                <c:pt idx="1301">
                  <c:v>6.4362634685854374</c:v>
                </c:pt>
                <c:pt idx="1302">
                  <c:v>6.4370496054277879</c:v>
                </c:pt>
                <c:pt idx="1303">
                  <c:v>6.4400279355960635</c:v>
                </c:pt>
                <c:pt idx="1304">
                  <c:v>6.4410381685849103</c:v>
                </c:pt>
                <c:pt idx="1305">
                  <c:v>6.4419950685852569</c:v>
                </c:pt>
                <c:pt idx="1306">
                  <c:v>6.4428563269186867</c:v>
                </c:pt>
                <c:pt idx="1307">
                  <c:v>6.4438064685854357</c:v>
                </c:pt>
                <c:pt idx="1308">
                  <c:v>6.4447022685854023</c:v>
                </c:pt>
                <c:pt idx="1309">
                  <c:v>6.4455577685852887</c:v>
                </c:pt>
                <c:pt idx="1310">
                  <c:v>6.4464299685855764</c:v>
                </c:pt>
                <c:pt idx="1311">
                  <c:v>6.4470131685853431</c:v>
                </c:pt>
                <c:pt idx="1312">
                  <c:v>6.4494574796965054</c:v>
                </c:pt>
                <c:pt idx="1313">
                  <c:v>6.4499747971568269</c:v>
                </c:pt>
                <c:pt idx="1314">
                  <c:v>6.450968968585542</c:v>
                </c:pt>
                <c:pt idx="1315">
                  <c:v>6.4521568685853623</c:v>
                </c:pt>
                <c:pt idx="1316">
                  <c:v>6.4531817685854804</c:v>
                </c:pt>
                <c:pt idx="1317">
                  <c:v>6.4542617685849706</c:v>
                </c:pt>
                <c:pt idx="1318">
                  <c:v>6.455030868585439</c:v>
                </c:pt>
                <c:pt idx="1319">
                  <c:v>6.4564441965425914</c:v>
                </c:pt>
                <c:pt idx="1320">
                  <c:v>6.4591953685853838</c:v>
                </c:pt>
                <c:pt idx="1321">
                  <c:v>6.4602624685855545</c:v>
                </c:pt>
                <c:pt idx="1322">
                  <c:v>6.4613995685853212</c:v>
                </c:pt>
                <c:pt idx="1323">
                  <c:v>6.4623603685851236</c:v>
                </c:pt>
                <c:pt idx="1324">
                  <c:v>6.4631952685850962</c:v>
                </c:pt>
                <c:pt idx="1325">
                  <c:v>6.4642797370062368</c:v>
                </c:pt>
                <c:pt idx="1326">
                  <c:v>6.4651083685854616</c:v>
                </c:pt>
                <c:pt idx="1327">
                  <c:v>6.4658985711168526</c:v>
                </c:pt>
                <c:pt idx="1328">
                  <c:v>6.4695912057943161</c:v>
                </c:pt>
                <c:pt idx="1329">
                  <c:v>6.4705807685851511</c:v>
                </c:pt>
                <c:pt idx="1330">
                  <c:v>6.4719212685854046</c:v>
                </c:pt>
                <c:pt idx="1331">
                  <c:v>6.4730843477517652</c:v>
                </c:pt>
                <c:pt idx="1332">
                  <c:v>6.4741036685854993</c:v>
                </c:pt>
                <c:pt idx="1333">
                  <c:v>6.4749914685850882</c:v>
                </c:pt>
                <c:pt idx="1334">
                  <c:v>6.4760002685852811</c:v>
                </c:pt>
                <c:pt idx="1335">
                  <c:v>6.4767862685857409</c:v>
                </c:pt>
                <c:pt idx="1336">
                  <c:v>6.4774341634573176</c:v>
                </c:pt>
                <c:pt idx="1337">
                  <c:v>6.4797923685854499</c:v>
                </c:pt>
                <c:pt idx="1338">
                  <c:v>6.4804260244998915</c:v>
                </c:pt>
                <c:pt idx="1339">
                  <c:v>6.4816178685852748</c:v>
                </c:pt>
                <c:pt idx="1340">
                  <c:v>6.4829155685852271</c:v>
                </c:pt>
                <c:pt idx="1341">
                  <c:v>6.4839533685855741</c:v>
                </c:pt>
                <c:pt idx="1342">
                  <c:v>6.4849944685854695</c:v>
                </c:pt>
                <c:pt idx="1343">
                  <c:v>6.4862480977518686</c:v>
                </c:pt>
                <c:pt idx="1344">
                  <c:v>6.4870938685853758</c:v>
                </c:pt>
                <c:pt idx="1345">
                  <c:v>6.487871842269854</c:v>
                </c:pt>
                <c:pt idx="1346">
                  <c:v>6.4908923685853921</c:v>
                </c:pt>
                <c:pt idx="1347">
                  <c:v>6.4914863685854272</c:v>
                </c:pt>
                <c:pt idx="1348">
                  <c:v>6.4924499685856318</c:v>
                </c:pt>
                <c:pt idx="1349">
                  <c:v>6.4932140685854876</c:v>
                </c:pt>
                <c:pt idx="1350">
                  <c:v>6.4942340857574692</c:v>
                </c:pt>
                <c:pt idx="1351">
                  <c:v>6.4950986572454354</c:v>
                </c:pt>
                <c:pt idx="1352">
                  <c:v>6.4958933685852713</c:v>
                </c:pt>
                <c:pt idx="1353">
                  <c:v>6.4968719982153544</c:v>
                </c:pt>
                <c:pt idx="1354">
                  <c:v>6.5023077110509035</c:v>
                </c:pt>
                <c:pt idx="1355">
                  <c:v>6.5034550685853247</c:v>
                </c:pt>
                <c:pt idx="1356">
                  <c:v>6.5041830535171385</c:v>
                </c:pt>
                <c:pt idx="1357">
                  <c:v>6.5050890685854057</c:v>
                </c:pt>
                <c:pt idx="1358">
                  <c:v>6.5064978685857255</c:v>
                </c:pt>
                <c:pt idx="1359">
                  <c:v>6.5074656685857377</c:v>
                </c:pt>
                <c:pt idx="1360">
                  <c:v>6.5085274594943741</c:v>
                </c:pt>
                <c:pt idx="1361">
                  <c:v>6.5112090352521506</c:v>
                </c:pt>
                <c:pt idx="1362">
                  <c:v>6.511589368585831</c:v>
                </c:pt>
                <c:pt idx="1363">
                  <c:v>6.5124030001644115</c:v>
                </c:pt>
                <c:pt idx="1364">
                  <c:v>6.5131914685853332</c:v>
                </c:pt>
                <c:pt idx="1365">
                  <c:v>6.5140395685853747</c:v>
                </c:pt>
                <c:pt idx="1366">
                  <c:v>6.5149297685860148</c:v>
                </c:pt>
                <c:pt idx="1367">
                  <c:v>6.5158375685849848</c:v>
                </c:pt>
                <c:pt idx="1368">
                  <c:v>6.517158368585811</c:v>
                </c:pt>
                <c:pt idx="1369">
                  <c:v>6.5177067588292772</c:v>
                </c:pt>
                <c:pt idx="1370">
                  <c:v>6.5203330352520794</c:v>
                </c:pt>
                <c:pt idx="1371">
                  <c:v>6.521074368585758</c:v>
                </c:pt>
                <c:pt idx="1372">
                  <c:v>6.5218966685859669</c:v>
                </c:pt>
                <c:pt idx="1373">
                  <c:v>6.5229504685856483</c:v>
                </c:pt>
                <c:pt idx="1374">
                  <c:v>6.5239551054272766</c:v>
                </c:pt>
                <c:pt idx="1375">
                  <c:v>6.5249620685858787</c:v>
                </c:pt>
                <c:pt idx="1376">
                  <c:v>6.5261051685850049</c:v>
                </c:pt>
                <c:pt idx="1377">
                  <c:v>6.5269809685857041</c:v>
                </c:pt>
                <c:pt idx="1378">
                  <c:v>6.5278262971568921</c:v>
                </c:pt>
                <c:pt idx="1379">
                  <c:v>6.5303768513440019</c:v>
                </c:pt>
                <c:pt idx="1380">
                  <c:v>6.5308382685858675</c:v>
                </c:pt>
                <c:pt idx="1381">
                  <c:v>6.5318228949009978</c:v>
                </c:pt>
                <c:pt idx="1382">
                  <c:v>6.5328833685852175</c:v>
                </c:pt>
                <c:pt idx="1383">
                  <c:v>6.5338129685852806</c:v>
                </c:pt>
                <c:pt idx="1384">
                  <c:v>6.5348115685853401</c:v>
                </c:pt>
                <c:pt idx="1385">
                  <c:v>6.5358305685850411</c:v>
                </c:pt>
                <c:pt idx="1386">
                  <c:v>6.5366613269194573</c:v>
                </c:pt>
                <c:pt idx="1387">
                  <c:v>6.5375882381507182</c:v>
                </c:pt>
                <c:pt idx="1388">
                  <c:v>6.5399284291914483</c:v>
                </c:pt>
                <c:pt idx="1389">
                  <c:v>6.5406276685853442</c:v>
                </c:pt>
                <c:pt idx="1390">
                  <c:v>6.5412347685848573</c:v>
                </c:pt>
                <c:pt idx="1391">
                  <c:v>6.5421351685853466</c:v>
                </c:pt>
                <c:pt idx="1392">
                  <c:v>6.5430402685848463</c:v>
                </c:pt>
                <c:pt idx="1393">
                  <c:v>6.5434073159538713</c:v>
                </c:pt>
                <c:pt idx="1394">
                  <c:v>6.5447542685858053</c:v>
                </c:pt>
                <c:pt idx="1395">
                  <c:v>6.5456625001642266</c:v>
                </c:pt>
                <c:pt idx="1396">
                  <c:v>6.5483631378163665</c:v>
                </c:pt>
                <c:pt idx="1397">
                  <c:v>6.5496690685851746</c:v>
                </c:pt>
                <c:pt idx="1398">
                  <c:v>6.5508113269189181</c:v>
                </c:pt>
                <c:pt idx="1399">
                  <c:v>6.551822168585673</c:v>
                </c:pt>
                <c:pt idx="1400">
                  <c:v>6.5530418685853675</c:v>
                </c:pt>
                <c:pt idx="1401">
                  <c:v>6.5545197685858767</c:v>
                </c:pt>
                <c:pt idx="1402">
                  <c:v>6.5556690685854306</c:v>
                </c:pt>
                <c:pt idx="1403">
                  <c:v>6.5566213159545015</c:v>
                </c:pt>
                <c:pt idx="1404">
                  <c:v>6.5571809400139642</c:v>
                </c:pt>
                <c:pt idx="1405">
                  <c:v>6.5607223685854166</c:v>
                </c:pt>
                <c:pt idx="1406">
                  <c:v>6.5611370685847561</c:v>
                </c:pt>
                <c:pt idx="1407">
                  <c:v>6.5621509685855273</c:v>
                </c:pt>
                <c:pt idx="1408">
                  <c:v>6.5629278685848504</c:v>
                </c:pt>
                <c:pt idx="1409">
                  <c:v>6.564084768585488</c:v>
                </c:pt>
                <c:pt idx="1410">
                  <c:v>6.5649856317433688</c:v>
                </c:pt>
                <c:pt idx="1411">
                  <c:v>6.5658915685859967</c:v>
                </c:pt>
                <c:pt idx="1412">
                  <c:v>6.5663303685854117</c:v>
                </c:pt>
                <c:pt idx="1413">
                  <c:v>6.5687444653591029</c:v>
                </c:pt>
                <c:pt idx="1414">
                  <c:v>6.5694002685851416</c:v>
                </c:pt>
                <c:pt idx="1415">
                  <c:v>6.5703398685856911</c:v>
                </c:pt>
                <c:pt idx="1416">
                  <c:v>6.5713466239045744</c:v>
                </c:pt>
                <c:pt idx="1417">
                  <c:v>6.572379168585158</c:v>
                </c:pt>
                <c:pt idx="1418">
                  <c:v>6.5730884685852544</c:v>
                </c:pt>
                <c:pt idx="1419">
                  <c:v>6.5742529685850997</c:v>
                </c:pt>
                <c:pt idx="1420">
                  <c:v>6.5749316685855348</c:v>
                </c:pt>
                <c:pt idx="1421">
                  <c:v>6.5756223685854849</c:v>
                </c:pt>
                <c:pt idx="1422">
                  <c:v>6.5782044738484871</c:v>
                </c:pt>
                <c:pt idx="1423">
                  <c:v>6.5783446511944277</c:v>
                </c:pt>
                <c:pt idx="1424">
                  <c:v>6.5798431685855832</c:v>
                </c:pt>
                <c:pt idx="1425">
                  <c:v>6.5806420685854761</c:v>
                </c:pt>
                <c:pt idx="1426">
                  <c:v>6.5814488685853263</c:v>
                </c:pt>
                <c:pt idx="1427">
                  <c:v>6.5824328685853999</c:v>
                </c:pt>
                <c:pt idx="1428">
                  <c:v>6.5831557370064644</c:v>
                </c:pt>
                <c:pt idx="1429">
                  <c:v>6.5841722685850783</c:v>
                </c:pt>
                <c:pt idx="1430">
                  <c:v>6.5847599295612582</c:v>
                </c:pt>
                <c:pt idx="1431">
                  <c:v>6.5880438269186499</c:v>
                </c:pt>
                <c:pt idx="1432">
                  <c:v>6.5888368685850907</c:v>
                </c:pt>
                <c:pt idx="1433">
                  <c:v>6.5898236685851117</c:v>
                </c:pt>
                <c:pt idx="1434">
                  <c:v>6.5910524738487339</c:v>
                </c:pt>
                <c:pt idx="1435">
                  <c:v>6.5918911685855761</c:v>
                </c:pt>
                <c:pt idx="1436">
                  <c:v>6.592921368585408</c:v>
                </c:pt>
                <c:pt idx="1437">
                  <c:v>6.5938694685850265</c:v>
                </c:pt>
                <c:pt idx="1438">
                  <c:v>6.5943348685854204</c:v>
                </c:pt>
                <c:pt idx="1439">
                  <c:v>6.5966225958582214</c:v>
                </c:pt>
                <c:pt idx="1440">
                  <c:v>6.5971164685858668</c:v>
                </c:pt>
                <c:pt idx="1441">
                  <c:v>6.598015526480097</c:v>
                </c:pt>
                <c:pt idx="1442">
                  <c:v>6.5986415685855633</c:v>
                </c:pt>
                <c:pt idx="1443">
                  <c:v>6.5994981685856402</c:v>
                </c:pt>
                <c:pt idx="1444">
                  <c:v>6.600256168584977</c:v>
                </c:pt>
                <c:pt idx="1445">
                  <c:v>6.6010809685852365</c:v>
                </c:pt>
                <c:pt idx="1446">
                  <c:v>6.6020083426113416</c:v>
                </c:pt>
                <c:pt idx="1447">
                  <c:v>6.6023777971568194</c:v>
                </c:pt>
                <c:pt idx="1448">
                  <c:v>6.604762368585412</c:v>
                </c:pt>
                <c:pt idx="1449">
                  <c:v>6.6051312685857653</c:v>
                </c:pt>
                <c:pt idx="1450">
                  <c:v>6.6059596685852995</c:v>
                </c:pt>
                <c:pt idx="1451">
                  <c:v>6.6067793685852081</c:v>
                </c:pt>
                <c:pt idx="1452">
                  <c:v>6.6076879685850969</c:v>
                </c:pt>
                <c:pt idx="1453">
                  <c:v>6.6084443477518704</c:v>
                </c:pt>
                <c:pt idx="1454">
                  <c:v>6.6093566685853631</c:v>
                </c:pt>
                <c:pt idx="1455">
                  <c:v>6.6100632685856482</c:v>
                </c:pt>
                <c:pt idx="1456">
                  <c:v>6.6105923685854151</c:v>
                </c:pt>
                <c:pt idx="1457">
                  <c:v>6.6128085657685034</c:v>
                </c:pt>
                <c:pt idx="1458">
                  <c:v>6.6136558685856954</c:v>
                </c:pt>
                <c:pt idx="1459">
                  <c:v>6.6147319685854455</c:v>
                </c:pt>
                <c:pt idx="1460">
                  <c:v>6.615395842269848</c:v>
                </c:pt>
                <c:pt idx="1461">
                  <c:v>6.6165568685854765</c:v>
                </c:pt>
                <c:pt idx="1462">
                  <c:v>6.6173293685853452</c:v>
                </c:pt>
                <c:pt idx="1463">
                  <c:v>6.6183638685855186</c:v>
                </c:pt>
                <c:pt idx="1464">
                  <c:v>6.6192201685850733</c:v>
                </c:pt>
                <c:pt idx="1465">
                  <c:v>6.61950393108539</c:v>
                </c:pt>
                <c:pt idx="1466">
                  <c:v>6.6218558979971505</c:v>
                </c:pt>
                <c:pt idx="1467">
                  <c:v>6.6223389277250391</c:v>
                </c:pt>
                <c:pt idx="1468">
                  <c:v>6.6230609685852784</c:v>
                </c:pt>
                <c:pt idx="1469">
                  <c:v>6.6237043685853365</c:v>
                </c:pt>
                <c:pt idx="1470">
                  <c:v>6.6245086685854204</c:v>
                </c:pt>
                <c:pt idx="1471">
                  <c:v>6.6252398685848704</c:v>
                </c:pt>
                <c:pt idx="1472">
                  <c:v>6.6261781685852981</c:v>
                </c:pt>
                <c:pt idx="1473">
                  <c:v>6.627066599354535</c:v>
                </c:pt>
                <c:pt idx="1474">
                  <c:v>6.6298473685851178</c:v>
                </c:pt>
              </c:numCache>
            </c:numRef>
          </c:val>
          <c:smooth val="0"/>
          <c:extLs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1.4912575685853113</c:v>
                </c:pt>
                <c:pt idx="3">
                  <c:v>1.4912788685851552</c:v>
                </c:pt>
                <c:pt idx="4">
                  <c:v>1.4912115211274255</c:v>
                </c:pt>
                <c:pt idx="5">
                  <c:v>1.4874823685857592</c:v>
                </c:pt>
                <c:pt idx="6">
                  <c:v>1.4775773685852442</c:v>
                </c:pt>
                <c:pt idx="7">
                  <c:v>1.4505398433329475</c:v>
                </c:pt>
                <c:pt idx="8">
                  <c:v>1.3611536185858455</c:v>
                </c:pt>
                <c:pt idx="9">
                  <c:v>1.1751461685855276</c:v>
                </c:pt>
                <c:pt idx="10">
                  <c:v>1.3564494685854953</c:v>
                </c:pt>
                <c:pt idx="11">
                  <c:v>1.2760022685855716</c:v>
                </c:pt>
                <c:pt idx="12">
                  <c:v>0.79240206555506632</c:v>
                </c:pt>
                <c:pt idx="13">
                  <c:v>0.97649665429959498</c:v>
                </c:pt>
                <c:pt idx="14">
                  <c:v>0.79587896858511442</c:v>
                </c:pt>
                <c:pt idx="15">
                  <c:v>0.73377516858518277</c:v>
                </c:pt>
                <c:pt idx="16">
                  <c:v>0.67998546858571274</c:v>
                </c:pt>
                <c:pt idx="17">
                  <c:v>0.51153346858565385</c:v>
                </c:pt>
                <c:pt idx="18">
                  <c:v>0.43775410327909015</c:v>
                </c:pt>
                <c:pt idx="19">
                  <c:v>0.42632640898968077</c:v>
                </c:pt>
                <c:pt idx="20">
                  <c:v>0.29173698396995462</c:v>
                </c:pt>
                <c:pt idx="21">
                  <c:v>-1.0989926314146459</c:v>
                </c:pt>
                <c:pt idx="22">
                  <c:v>-1.6429082314142391</c:v>
                </c:pt>
                <c:pt idx="23">
                  <c:v>-2.1510713314142293</c:v>
                </c:pt>
                <c:pt idx="24">
                  <c:v>-2.4100337314149414</c:v>
                </c:pt>
                <c:pt idx="25">
                  <c:v>-2.4724799314149521</c:v>
                </c:pt>
                <c:pt idx="26">
                  <c:v>-2.4247975304051437</c:v>
                </c:pt>
                <c:pt idx="27">
                  <c:v>-2.5416990314143817</c:v>
                </c:pt>
                <c:pt idx="28">
                  <c:v>-2.4171266790336716</c:v>
                </c:pt>
                <c:pt idx="29">
                  <c:v>0.16160636858542432</c:v>
                </c:pt>
                <c:pt idx="30">
                  <c:v>0.74893509585832874</c:v>
                </c:pt>
                <c:pt idx="31">
                  <c:v>1.6928045685856006</c:v>
                </c:pt>
                <c:pt idx="32">
                  <c:v>2.1234244685856112</c:v>
                </c:pt>
                <c:pt idx="33">
                  <c:v>3.9558700685852983</c:v>
                </c:pt>
                <c:pt idx="34">
                  <c:v>6.9898795685852093</c:v>
                </c:pt>
                <c:pt idx="35">
                  <c:v>7.8249179783413894</c:v>
                </c:pt>
                <c:pt idx="36">
                  <c:v>7.4439623685854173</c:v>
                </c:pt>
                <c:pt idx="37">
                  <c:v>7.4268166685853458</c:v>
                </c:pt>
                <c:pt idx="38">
                  <c:v>7.5966544685853847</c:v>
                </c:pt>
                <c:pt idx="39">
                  <c:v>7.9394524706268186</c:v>
                </c:pt>
                <c:pt idx="40">
                  <c:v>8.8772866685852279</c:v>
                </c:pt>
                <c:pt idx="41">
                  <c:v>9.7697594274091131</c:v>
                </c:pt>
                <c:pt idx="42">
                  <c:v>16.129082074467718</c:v>
                </c:pt>
                <c:pt idx="43">
                  <c:v>17.811760868585239</c:v>
                </c:pt>
                <c:pt idx="44">
                  <c:v>19.491643668585837</c:v>
                </c:pt>
                <c:pt idx="45">
                  <c:v>20.681213468585455</c:v>
                </c:pt>
                <c:pt idx="46">
                  <c:v>21.759707968585829</c:v>
                </c:pt>
                <c:pt idx="47">
                  <c:v>22.54549256858509</c:v>
                </c:pt>
                <c:pt idx="48">
                  <c:v>22.611301068585092</c:v>
                </c:pt>
                <c:pt idx="49">
                  <c:v>22.428972768585496</c:v>
                </c:pt>
                <c:pt idx="50">
                  <c:v>21.830199210690765</c:v>
                </c:pt>
                <c:pt idx="51">
                  <c:v>13.692260806085315</c:v>
                </c:pt>
                <c:pt idx="52">
                  <c:v>12.122291668585106</c:v>
                </c:pt>
                <c:pt idx="53">
                  <c:v>11.335671743585706</c:v>
                </c:pt>
                <c:pt idx="54">
                  <c:v>8.8735585685852953</c:v>
                </c:pt>
                <c:pt idx="55">
                  <c:v>5.9462532685854086</c:v>
                </c:pt>
                <c:pt idx="56">
                  <c:v>5.2128145603661125</c:v>
                </c:pt>
                <c:pt idx="57">
                  <c:v>2.7939091867673511</c:v>
                </c:pt>
                <c:pt idx="58">
                  <c:v>2.5879477685857779</c:v>
                </c:pt>
                <c:pt idx="59">
                  <c:v>2.5517037685853126</c:v>
                </c:pt>
                <c:pt idx="60">
                  <c:v>3.3975987685852402</c:v>
                </c:pt>
                <c:pt idx="61">
                  <c:v>4.3254574685854124</c:v>
                </c:pt>
                <c:pt idx="62">
                  <c:v>2.8053440685856259</c:v>
                </c:pt>
                <c:pt idx="63">
                  <c:v>4.040262568584879</c:v>
                </c:pt>
                <c:pt idx="64">
                  <c:v>5.2278161390772908</c:v>
                </c:pt>
                <c:pt idx="65">
                  <c:v>8.1803317019187745</c:v>
                </c:pt>
                <c:pt idx="66">
                  <c:v>8.8118388685849283</c:v>
                </c:pt>
                <c:pt idx="67">
                  <c:v>10.383107268585334</c:v>
                </c:pt>
                <c:pt idx="68">
                  <c:v>12.753771068585095</c:v>
                </c:pt>
                <c:pt idx="69">
                  <c:v>12.823134668585638</c:v>
                </c:pt>
                <c:pt idx="70">
                  <c:v>13.999267868585562</c:v>
                </c:pt>
                <c:pt idx="71">
                  <c:v>15.707669368585371</c:v>
                </c:pt>
                <c:pt idx="72">
                  <c:v>15.991901268585551</c:v>
                </c:pt>
                <c:pt idx="73">
                  <c:v>16.710683245778185</c:v>
                </c:pt>
                <c:pt idx="74">
                  <c:v>20.504456868585137</c:v>
                </c:pt>
                <c:pt idx="75">
                  <c:v>21.383781168585315</c:v>
                </c:pt>
                <c:pt idx="76">
                  <c:v>23.15665606858569</c:v>
                </c:pt>
                <c:pt idx="77">
                  <c:v>24.716966368585886</c:v>
                </c:pt>
                <c:pt idx="78">
                  <c:v>25.647764368585015</c:v>
                </c:pt>
                <c:pt idx="79">
                  <c:v>26.583937268585558</c:v>
                </c:pt>
                <c:pt idx="80">
                  <c:v>29.557472168585392</c:v>
                </c:pt>
                <c:pt idx="81">
                  <c:v>30.500179568585864</c:v>
                </c:pt>
                <c:pt idx="82">
                  <c:v>30.961032368585464</c:v>
                </c:pt>
                <c:pt idx="83">
                  <c:v>29.873001780350208</c:v>
                </c:pt>
                <c:pt idx="84">
                  <c:v>28.581924668585671</c:v>
                </c:pt>
                <c:pt idx="85">
                  <c:v>26.835057268585402</c:v>
                </c:pt>
                <c:pt idx="86">
                  <c:v>24.641853268585365</c:v>
                </c:pt>
                <c:pt idx="87">
                  <c:v>21.696968768585535</c:v>
                </c:pt>
                <c:pt idx="88">
                  <c:v>19.428454307360553</c:v>
                </c:pt>
                <c:pt idx="89">
                  <c:v>14.17361116858531</c:v>
                </c:pt>
                <c:pt idx="90">
                  <c:v>10.63735316858579</c:v>
                </c:pt>
                <c:pt idx="91">
                  <c:v>8.5196407247500048</c:v>
                </c:pt>
                <c:pt idx="92">
                  <c:v>0.11782766270296463</c:v>
                </c:pt>
                <c:pt idx="93">
                  <c:v>-1.0521191314143579</c:v>
                </c:pt>
                <c:pt idx="94">
                  <c:v>-1.610733404610059</c:v>
                </c:pt>
                <c:pt idx="95">
                  <c:v>-3.2048057314143392</c:v>
                </c:pt>
                <c:pt idx="96">
                  <c:v>-5.2931018314147735</c:v>
                </c:pt>
                <c:pt idx="97">
                  <c:v>-5.3563361314142952</c:v>
                </c:pt>
                <c:pt idx="98">
                  <c:v>-4.7399395314143788</c:v>
                </c:pt>
                <c:pt idx="99">
                  <c:v>-4.1350264006455717</c:v>
                </c:pt>
                <c:pt idx="100">
                  <c:v>1.7080618025477321</c:v>
                </c:pt>
                <c:pt idx="101">
                  <c:v>4.5388940685854919</c:v>
                </c:pt>
                <c:pt idx="102">
                  <c:v>5.7554202685851266</c:v>
                </c:pt>
                <c:pt idx="103">
                  <c:v>6.7565790685851113</c:v>
                </c:pt>
                <c:pt idx="104">
                  <c:v>7.8735798685854803</c:v>
                </c:pt>
                <c:pt idx="105">
                  <c:v>9.7530400216466688</c:v>
                </c:pt>
                <c:pt idx="106">
                  <c:v>12.174616825107151</c:v>
                </c:pt>
                <c:pt idx="107">
                  <c:v>25.134074368585303</c:v>
                </c:pt>
                <c:pt idx="108">
                  <c:v>26.375082468585347</c:v>
                </c:pt>
                <c:pt idx="109">
                  <c:v>27.77400416858525</c:v>
                </c:pt>
                <c:pt idx="110">
                  <c:v>28.531122368584718</c:v>
                </c:pt>
                <c:pt idx="111">
                  <c:v>29.346507468585699</c:v>
                </c:pt>
                <c:pt idx="112">
                  <c:v>30.705256168584995</c:v>
                </c:pt>
                <c:pt idx="113">
                  <c:v>31.342007568585089</c:v>
                </c:pt>
                <c:pt idx="114">
                  <c:v>31.891186118585452</c:v>
                </c:pt>
                <c:pt idx="115">
                  <c:v>25.615342056085311</c:v>
                </c:pt>
                <c:pt idx="116">
                  <c:v>23.061965802928754</c:v>
                </c:pt>
                <c:pt idx="117">
                  <c:v>20.671379668585033</c:v>
                </c:pt>
                <c:pt idx="118">
                  <c:v>17.730433668585434</c:v>
                </c:pt>
                <c:pt idx="119">
                  <c:v>13.851068168585371</c:v>
                </c:pt>
                <c:pt idx="120">
                  <c:v>10.91567646858563</c:v>
                </c:pt>
                <c:pt idx="121">
                  <c:v>6.7643799685853452</c:v>
                </c:pt>
                <c:pt idx="122">
                  <c:v>4.5184488550716679</c:v>
                </c:pt>
                <c:pt idx="123">
                  <c:v>-2.9387262425257035</c:v>
                </c:pt>
                <c:pt idx="124">
                  <c:v>-4.3704009314144372</c:v>
                </c:pt>
                <c:pt idx="125">
                  <c:v>-5.1561240314143646</c:v>
                </c:pt>
                <c:pt idx="126">
                  <c:v>-5.8807622314142662</c:v>
                </c:pt>
                <c:pt idx="127">
                  <c:v>-6.3091854314145479</c:v>
                </c:pt>
                <c:pt idx="128">
                  <c:v>-6.285887231414776</c:v>
                </c:pt>
                <c:pt idx="129">
                  <c:v>-6.0030017803502886</c:v>
                </c:pt>
                <c:pt idx="130">
                  <c:v>-2.6330816314145835</c:v>
                </c:pt>
                <c:pt idx="131">
                  <c:v>-1.5023724314149121</c:v>
                </c:pt>
                <c:pt idx="132">
                  <c:v>-7.1024314150207601E-3</c:v>
                </c:pt>
                <c:pt idx="133">
                  <c:v>1.7782856675542718</c:v>
                </c:pt>
                <c:pt idx="134">
                  <c:v>3.4470370685858285</c:v>
                </c:pt>
                <c:pt idx="135">
                  <c:v>5.1911780685854438</c:v>
                </c:pt>
                <c:pt idx="136">
                  <c:v>7.563241868585763</c:v>
                </c:pt>
                <c:pt idx="137">
                  <c:v>10.09221938986191</c:v>
                </c:pt>
                <c:pt idx="138">
                  <c:v>11.961443368585449</c:v>
                </c:pt>
                <c:pt idx="139">
                  <c:v>23.987542368585778</c:v>
                </c:pt>
                <c:pt idx="140">
                  <c:v>24.429665768585451</c:v>
                </c:pt>
                <c:pt idx="141">
                  <c:v>24.155279468585221</c:v>
                </c:pt>
                <c:pt idx="142">
                  <c:v>23.002055868585344</c:v>
                </c:pt>
                <c:pt idx="143">
                  <c:v>21.205158263322133</c:v>
                </c:pt>
                <c:pt idx="144">
                  <c:v>18.326813368585661</c:v>
                </c:pt>
                <c:pt idx="145">
                  <c:v>15.361475924141317</c:v>
                </c:pt>
                <c:pt idx="146">
                  <c:v>6.7893273685854325</c:v>
                </c:pt>
                <c:pt idx="147">
                  <c:v>5.2957463685853128</c:v>
                </c:pt>
                <c:pt idx="148">
                  <c:v>2.9520291685850708</c:v>
                </c:pt>
                <c:pt idx="149">
                  <c:v>0.48102236858552772</c:v>
                </c:pt>
                <c:pt idx="150">
                  <c:v>-1.5249675314144469</c:v>
                </c:pt>
                <c:pt idx="151">
                  <c:v>-3.2352054475062886</c:v>
                </c:pt>
                <c:pt idx="152">
                  <c:v>-6.172131147898412</c:v>
                </c:pt>
                <c:pt idx="153">
                  <c:v>-6.1139851582961313</c:v>
                </c:pt>
                <c:pt idx="154">
                  <c:v>-5.4285668314144999</c:v>
                </c:pt>
                <c:pt idx="155">
                  <c:v>-4.8278298314145758</c:v>
                </c:pt>
                <c:pt idx="156">
                  <c:v>-5.7199000314151789</c:v>
                </c:pt>
                <c:pt idx="157">
                  <c:v>-5.8431444681495321</c:v>
                </c:pt>
                <c:pt idx="158">
                  <c:v>-0.77117763141460216</c:v>
                </c:pt>
                <c:pt idx="159">
                  <c:v>1.0924924685850925</c:v>
                </c:pt>
                <c:pt idx="160">
                  <c:v>4.2176382685854179</c:v>
                </c:pt>
                <c:pt idx="161">
                  <c:v>6.1010871685854937</c:v>
                </c:pt>
                <c:pt idx="162">
                  <c:v>7.9793621685851832</c:v>
                </c:pt>
                <c:pt idx="163">
                  <c:v>10.037581768585099</c:v>
                </c:pt>
                <c:pt idx="164">
                  <c:v>12.302976068585352</c:v>
                </c:pt>
                <c:pt idx="165">
                  <c:v>15.473892668585407</c:v>
                </c:pt>
                <c:pt idx="166">
                  <c:v>16.971760060892976</c:v>
                </c:pt>
                <c:pt idx="167">
                  <c:v>25.325282368585263</c:v>
                </c:pt>
                <c:pt idx="168">
                  <c:v>26.754777722121119</c:v>
                </c:pt>
                <c:pt idx="169">
                  <c:v>27.680650568585193</c:v>
                </c:pt>
                <c:pt idx="170">
                  <c:v>27.694868668585585</c:v>
                </c:pt>
                <c:pt idx="171">
                  <c:v>27.413659368585812</c:v>
                </c:pt>
                <c:pt idx="172">
                  <c:v>27.122876168584881</c:v>
                </c:pt>
                <c:pt idx="173">
                  <c:v>26.378322671615493</c:v>
                </c:pt>
                <c:pt idx="174">
                  <c:v>25.424921368585288</c:v>
                </c:pt>
                <c:pt idx="175">
                  <c:v>18.934112472751693</c:v>
                </c:pt>
                <c:pt idx="176">
                  <c:v>17.952860168585133</c:v>
                </c:pt>
                <c:pt idx="177">
                  <c:v>14.272957368584926</c:v>
                </c:pt>
                <c:pt idx="178">
                  <c:v>10.48156506858551</c:v>
                </c:pt>
                <c:pt idx="179">
                  <c:v>7.1019582685855909</c:v>
                </c:pt>
                <c:pt idx="180">
                  <c:v>3.6281886685852243</c:v>
                </c:pt>
                <c:pt idx="181">
                  <c:v>1.1295858685850959</c:v>
                </c:pt>
                <c:pt idx="182">
                  <c:v>-0.39395539260884505</c:v>
                </c:pt>
                <c:pt idx="183">
                  <c:v>-2.7504190599860152</c:v>
                </c:pt>
                <c:pt idx="184">
                  <c:v>-2.7439765314146456</c:v>
                </c:pt>
                <c:pt idx="185">
                  <c:v>-2.4078789314144586</c:v>
                </c:pt>
                <c:pt idx="186">
                  <c:v>-2.105370631414516</c:v>
                </c:pt>
                <c:pt idx="187">
                  <c:v>-1.7982128314148866</c:v>
                </c:pt>
                <c:pt idx="188">
                  <c:v>-1.0644271314149449</c:v>
                </c:pt>
                <c:pt idx="189">
                  <c:v>0.33505366858561558</c:v>
                </c:pt>
                <c:pt idx="190">
                  <c:v>0.24561306858596765</c:v>
                </c:pt>
                <c:pt idx="191">
                  <c:v>0.78810636858538885</c:v>
                </c:pt>
                <c:pt idx="192">
                  <c:v>8.4025463685856181</c:v>
                </c:pt>
                <c:pt idx="193">
                  <c:v>10.575920768585391</c:v>
                </c:pt>
                <c:pt idx="194">
                  <c:v>14.153532668585015</c:v>
                </c:pt>
                <c:pt idx="195">
                  <c:v>17.541272168585934</c:v>
                </c:pt>
                <c:pt idx="196">
                  <c:v>20.901152168585284</c:v>
                </c:pt>
                <c:pt idx="197">
                  <c:v>23.69667646858575</c:v>
                </c:pt>
                <c:pt idx="198">
                  <c:v>26.670456479696796</c:v>
                </c:pt>
                <c:pt idx="199">
                  <c:v>35.625722368585414</c:v>
                </c:pt>
                <c:pt idx="200">
                  <c:v>36.463211868585248</c:v>
                </c:pt>
                <c:pt idx="201">
                  <c:v>38.328812368585673</c:v>
                </c:pt>
                <c:pt idx="202">
                  <c:v>39.150387868584701</c:v>
                </c:pt>
                <c:pt idx="203">
                  <c:v>39.23934116858517</c:v>
                </c:pt>
                <c:pt idx="204">
                  <c:v>38.957297268584753</c:v>
                </c:pt>
                <c:pt idx="205">
                  <c:v>38.143782049436155</c:v>
                </c:pt>
                <c:pt idx="206">
                  <c:v>37.0530279685848</c:v>
                </c:pt>
                <c:pt idx="207">
                  <c:v>36.263121892395091</c:v>
                </c:pt>
                <c:pt idx="208">
                  <c:v>30.307717217070334</c:v>
                </c:pt>
                <c:pt idx="209">
                  <c:v>28.903048868584747</c:v>
                </c:pt>
                <c:pt idx="210">
                  <c:v>24.831581268585083</c:v>
                </c:pt>
                <c:pt idx="211">
                  <c:v>21.775906712020074</c:v>
                </c:pt>
                <c:pt idx="212">
                  <c:v>17.800441743585125</c:v>
                </c:pt>
                <c:pt idx="213">
                  <c:v>13.073780768585507</c:v>
                </c:pt>
                <c:pt idx="214">
                  <c:v>9.1450831685854865</c:v>
                </c:pt>
                <c:pt idx="215">
                  <c:v>3.786218768585357</c:v>
                </c:pt>
                <c:pt idx="216">
                  <c:v>1.4613449400138876</c:v>
                </c:pt>
                <c:pt idx="217">
                  <c:v>-6.349007631414608</c:v>
                </c:pt>
                <c:pt idx="218">
                  <c:v>-7.6715267893091976</c:v>
                </c:pt>
                <c:pt idx="219">
                  <c:v>-9.3976409314143865</c:v>
                </c:pt>
                <c:pt idx="220">
                  <c:v>-10.527748031414362</c:v>
                </c:pt>
                <c:pt idx="221">
                  <c:v>-11.285792731414674</c:v>
                </c:pt>
                <c:pt idx="222">
                  <c:v>-11.739677731414915</c:v>
                </c:pt>
                <c:pt idx="223">
                  <c:v>-12.219146673967757</c:v>
                </c:pt>
                <c:pt idx="224">
                  <c:v>-12.375877631414468</c:v>
                </c:pt>
                <c:pt idx="225">
                  <c:v>-9.5392044399253422</c:v>
                </c:pt>
                <c:pt idx="226">
                  <c:v>-8.3830517314146817</c:v>
                </c:pt>
                <c:pt idx="227">
                  <c:v>-7.0901180314141783</c:v>
                </c:pt>
                <c:pt idx="228">
                  <c:v>-6.2774769314143981</c:v>
                </c:pt>
                <c:pt idx="229">
                  <c:v>-4.9888364314147537</c:v>
                </c:pt>
                <c:pt idx="230">
                  <c:v>-3.4866466213137386</c:v>
                </c:pt>
                <c:pt idx="231">
                  <c:v>-1.8600926314147586</c:v>
                </c:pt>
                <c:pt idx="232">
                  <c:v>7.2936374796966703</c:v>
                </c:pt>
                <c:pt idx="233">
                  <c:v>9.5495444685855233</c:v>
                </c:pt>
                <c:pt idx="234">
                  <c:v>11.115745968585443</c:v>
                </c:pt>
                <c:pt idx="235">
                  <c:v>11.50012036858557</c:v>
                </c:pt>
                <c:pt idx="236">
                  <c:v>13.680143268585269</c:v>
                </c:pt>
                <c:pt idx="237">
                  <c:v>15.638633368585161</c:v>
                </c:pt>
                <c:pt idx="238">
                  <c:v>17.5149678685856</c:v>
                </c:pt>
                <c:pt idx="239">
                  <c:v>18.586663440014163</c:v>
                </c:pt>
                <c:pt idx="240">
                  <c:v>21.114462368585421</c:v>
                </c:pt>
                <c:pt idx="241">
                  <c:v>21.163218690424756</c:v>
                </c:pt>
                <c:pt idx="242">
                  <c:v>20.491338451059519</c:v>
                </c:pt>
                <c:pt idx="243">
                  <c:v>19.393795368585032</c:v>
                </c:pt>
                <c:pt idx="244">
                  <c:v>18.073610368585733</c:v>
                </c:pt>
                <c:pt idx="245">
                  <c:v>16.066215668585542</c:v>
                </c:pt>
                <c:pt idx="246">
                  <c:v>14.214812267576022</c:v>
                </c:pt>
                <c:pt idx="247">
                  <c:v>11.637433042742956</c:v>
                </c:pt>
                <c:pt idx="248">
                  <c:v>5.4160795480722896</c:v>
                </c:pt>
                <c:pt idx="249">
                  <c:v>3.1579890685850529</c:v>
                </c:pt>
                <c:pt idx="250">
                  <c:v>-0.52849963141459</c:v>
                </c:pt>
                <c:pt idx="251">
                  <c:v>-3.3506517314145157</c:v>
                </c:pt>
                <c:pt idx="252">
                  <c:v>-5.4365619748492549</c:v>
                </c:pt>
                <c:pt idx="253">
                  <c:v>-7.3530704314147641</c:v>
                </c:pt>
                <c:pt idx="254">
                  <c:v>-7.7112910314146887</c:v>
                </c:pt>
                <c:pt idx="255">
                  <c:v>-7.5997097819523418</c:v>
                </c:pt>
                <c:pt idx="256">
                  <c:v>-3.6199645826342106</c:v>
                </c:pt>
                <c:pt idx="257">
                  <c:v>-1.2800612873284507</c:v>
                </c:pt>
                <c:pt idx="258">
                  <c:v>0.91107676858565867</c:v>
                </c:pt>
                <c:pt idx="259">
                  <c:v>3.2515126685852493</c:v>
                </c:pt>
                <c:pt idx="260">
                  <c:v>5.3230820685849523</c:v>
                </c:pt>
                <c:pt idx="261">
                  <c:v>7.80967886858555</c:v>
                </c:pt>
                <c:pt idx="262">
                  <c:v>9.6500130427430264</c:v>
                </c:pt>
                <c:pt idx="263">
                  <c:v>12.499619764419108</c:v>
                </c:pt>
                <c:pt idx="264">
                  <c:v>21.178603962788443</c:v>
                </c:pt>
                <c:pt idx="265">
                  <c:v>23.227455068585314</c:v>
                </c:pt>
                <c:pt idx="266">
                  <c:v>24.847502368584983</c:v>
                </c:pt>
                <c:pt idx="267">
                  <c:v>26.640804283479113</c:v>
                </c:pt>
                <c:pt idx="268">
                  <c:v>28.060444768585128</c:v>
                </c:pt>
                <c:pt idx="269">
                  <c:v>28.462165468585752</c:v>
                </c:pt>
                <c:pt idx="270">
                  <c:v>28.105158668585503</c:v>
                </c:pt>
                <c:pt idx="271">
                  <c:v>27.599230368585509</c:v>
                </c:pt>
                <c:pt idx="272">
                  <c:v>27.272004313029996</c:v>
                </c:pt>
                <c:pt idx="273">
                  <c:v>22.279553403068192</c:v>
                </c:pt>
                <c:pt idx="274">
                  <c:v>20.579317968585613</c:v>
                </c:pt>
                <c:pt idx="275">
                  <c:v>17.573313468585084</c:v>
                </c:pt>
                <c:pt idx="276">
                  <c:v>14.771403868585153</c:v>
                </c:pt>
                <c:pt idx="277">
                  <c:v>10.53585366858529</c:v>
                </c:pt>
                <c:pt idx="278">
                  <c:v>6.8495524695952241</c:v>
                </c:pt>
                <c:pt idx="279">
                  <c:v>2.7809702685851363</c:v>
                </c:pt>
                <c:pt idx="280">
                  <c:v>-0.36753203141465463</c:v>
                </c:pt>
                <c:pt idx="281">
                  <c:v>-2.2524496314146489</c:v>
                </c:pt>
                <c:pt idx="282">
                  <c:v>-9.7909204439147146</c:v>
                </c:pt>
                <c:pt idx="283">
                  <c:v>-11.826129231414129</c:v>
                </c:pt>
                <c:pt idx="284">
                  <c:v>-13.357194904141906</c:v>
                </c:pt>
                <c:pt idx="285">
                  <c:v>-13.822057631414268</c:v>
                </c:pt>
                <c:pt idx="286">
                  <c:v>-13.646163731414603</c:v>
                </c:pt>
                <c:pt idx="287">
                  <c:v>-12.715359831414375</c:v>
                </c:pt>
                <c:pt idx="288">
                  <c:v>-11.706338641515444</c:v>
                </c:pt>
                <c:pt idx="289">
                  <c:v>-10.449485017778088</c:v>
                </c:pt>
                <c:pt idx="290">
                  <c:v>-4.9660398109014494</c:v>
                </c:pt>
                <c:pt idx="291">
                  <c:v>-1.6794496314150109</c:v>
                </c:pt>
                <c:pt idx="292">
                  <c:v>1.3214473685851686</c:v>
                </c:pt>
                <c:pt idx="293">
                  <c:v>4.8288938903249488</c:v>
                </c:pt>
                <c:pt idx="294">
                  <c:v>8.2516645685848999</c:v>
                </c:pt>
                <c:pt idx="295">
                  <c:v>12.011735068585452</c:v>
                </c:pt>
                <c:pt idx="296">
                  <c:v>15.346796268585152</c:v>
                </c:pt>
                <c:pt idx="297">
                  <c:v>18.637699526480631</c:v>
                </c:pt>
                <c:pt idx="298">
                  <c:v>25.748023435252222</c:v>
                </c:pt>
                <c:pt idx="299">
                  <c:v>26.303212868585447</c:v>
                </c:pt>
                <c:pt idx="300">
                  <c:v>26.538931268585557</c:v>
                </c:pt>
                <c:pt idx="301">
                  <c:v>26.132002368585418</c:v>
                </c:pt>
                <c:pt idx="302">
                  <c:v>24.700805968585897</c:v>
                </c:pt>
                <c:pt idx="303">
                  <c:v>21.587101459494377</c:v>
                </c:pt>
                <c:pt idx="304">
                  <c:v>18.310791499019857</c:v>
                </c:pt>
                <c:pt idx="305">
                  <c:v>13.698688668585433</c:v>
                </c:pt>
                <c:pt idx="306">
                  <c:v>11.595202368585447</c:v>
                </c:pt>
                <c:pt idx="307">
                  <c:v>0.22805236858569344</c:v>
                </c:pt>
                <c:pt idx="308">
                  <c:v>-1.941898031414425</c:v>
                </c:pt>
                <c:pt idx="309">
                  <c:v>-4.0277248314147158</c:v>
                </c:pt>
                <c:pt idx="310">
                  <c:v>-6.0993572314146007</c:v>
                </c:pt>
                <c:pt idx="311">
                  <c:v>-9.3754980354546404</c:v>
                </c:pt>
                <c:pt idx="312">
                  <c:v>-11.861130831414627</c:v>
                </c:pt>
                <c:pt idx="313">
                  <c:v>-13.80662803141432</c:v>
                </c:pt>
                <c:pt idx="314">
                  <c:v>-14.646058321070129</c:v>
                </c:pt>
                <c:pt idx="315">
                  <c:v>-19.875492459000654</c:v>
                </c:pt>
                <c:pt idx="316">
                  <c:v>-17.339454803131773</c:v>
                </c:pt>
                <c:pt idx="317">
                  <c:v>-15.1414702314148</c:v>
                </c:pt>
                <c:pt idx="318">
                  <c:v>-14.382435231414135</c:v>
                </c:pt>
                <c:pt idx="319">
                  <c:v>-11.57465973141511</c:v>
                </c:pt>
                <c:pt idx="320">
                  <c:v>-9.80543499983564</c:v>
                </c:pt>
                <c:pt idx="321">
                  <c:v>1.6398601044344474</c:v>
                </c:pt>
                <c:pt idx="322">
                  <c:v>5.3498045685852418</c:v>
                </c:pt>
                <c:pt idx="323">
                  <c:v>9.5436190352522345</c:v>
                </c:pt>
                <c:pt idx="324">
                  <c:v>12.874135068585318</c:v>
                </c:pt>
                <c:pt idx="325">
                  <c:v>15.332270068585458</c:v>
                </c:pt>
                <c:pt idx="326">
                  <c:v>17.281631168585491</c:v>
                </c:pt>
                <c:pt idx="327">
                  <c:v>19.881594468585334</c:v>
                </c:pt>
                <c:pt idx="328">
                  <c:v>22.344998961991749</c:v>
                </c:pt>
                <c:pt idx="329">
                  <c:v>23.813002823130901</c:v>
                </c:pt>
                <c:pt idx="330">
                  <c:v>29.461566118585225</c:v>
                </c:pt>
                <c:pt idx="331">
                  <c:v>30.234154168585135</c:v>
                </c:pt>
                <c:pt idx="332">
                  <c:v>30.713300468585558</c:v>
                </c:pt>
                <c:pt idx="333">
                  <c:v>30.544751868585379</c:v>
                </c:pt>
                <c:pt idx="334">
                  <c:v>29.547044668585684</c:v>
                </c:pt>
                <c:pt idx="335">
                  <c:v>28.15184677718743</c:v>
                </c:pt>
                <c:pt idx="336">
                  <c:v>25.117778968585313</c:v>
                </c:pt>
                <c:pt idx="337">
                  <c:v>21.36036086858617</c:v>
                </c:pt>
                <c:pt idx="338">
                  <c:v>18.402111334102713</c:v>
                </c:pt>
                <c:pt idx="339">
                  <c:v>2.9004595114425484</c:v>
                </c:pt>
                <c:pt idx="340">
                  <c:v>0.1014094392929934</c:v>
                </c:pt>
                <c:pt idx="341">
                  <c:v>-3.4209409314141652</c:v>
                </c:pt>
                <c:pt idx="342">
                  <c:v>-5.3346216739682148</c:v>
                </c:pt>
                <c:pt idx="343">
                  <c:v>-8.2261910314147002</c:v>
                </c:pt>
                <c:pt idx="344">
                  <c:v>-9.148217731414249</c:v>
                </c:pt>
                <c:pt idx="345">
                  <c:v>-9.5238417314148904</c:v>
                </c:pt>
                <c:pt idx="346">
                  <c:v>-9.1547191314149785</c:v>
                </c:pt>
                <c:pt idx="347">
                  <c:v>-8.6218293961208445</c:v>
                </c:pt>
                <c:pt idx="348">
                  <c:v>-3.7119326314146264</c:v>
                </c:pt>
                <c:pt idx="349">
                  <c:v>-2.6177685314143986</c:v>
                </c:pt>
                <c:pt idx="350">
                  <c:v>-0.28168843141439481</c:v>
                </c:pt>
                <c:pt idx="351">
                  <c:v>1.5673509685855294</c:v>
                </c:pt>
                <c:pt idx="352">
                  <c:v>2.4356429685852419</c:v>
                </c:pt>
                <c:pt idx="353">
                  <c:v>2.6548731685853824</c:v>
                </c:pt>
                <c:pt idx="354">
                  <c:v>3.1355499443427135</c:v>
                </c:pt>
                <c:pt idx="355">
                  <c:v>3.4720623685855827</c:v>
                </c:pt>
                <c:pt idx="356">
                  <c:v>4.076539332871576</c:v>
                </c:pt>
                <c:pt idx="357">
                  <c:v>5.8485998685855094</c:v>
                </c:pt>
                <c:pt idx="358">
                  <c:v>5.2080123685854147</c:v>
                </c:pt>
                <c:pt idx="359">
                  <c:v>4.6041194685854663</c:v>
                </c:pt>
                <c:pt idx="360">
                  <c:v>3.7234114111384002</c:v>
                </c:pt>
                <c:pt idx="361">
                  <c:v>2.4564571685857715</c:v>
                </c:pt>
                <c:pt idx="362">
                  <c:v>1.9598510685852517</c:v>
                </c:pt>
                <c:pt idx="363">
                  <c:v>1.9125317685853389</c:v>
                </c:pt>
                <c:pt idx="364">
                  <c:v>2.0699423685854441</c:v>
                </c:pt>
                <c:pt idx="365">
                  <c:v>2.5245352499415077</c:v>
                </c:pt>
                <c:pt idx="366">
                  <c:v>2.6084503255744522</c:v>
                </c:pt>
                <c:pt idx="367">
                  <c:v>3.0494405685852399</c:v>
                </c:pt>
                <c:pt idx="368">
                  <c:v>3.3545353685856441</c:v>
                </c:pt>
                <c:pt idx="369">
                  <c:v>2.8762403685858118</c:v>
                </c:pt>
                <c:pt idx="370">
                  <c:v>3.8012776685852288</c:v>
                </c:pt>
                <c:pt idx="371">
                  <c:v>4.1438098954677827</c:v>
                </c:pt>
                <c:pt idx="372">
                  <c:v>5.3178179729812456</c:v>
                </c:pt>
                <c:pt idx="373">
                  <c:v>5.1633063685854523</c:v>
                </c:pt>
                <c:pt idx="374">
                  <c:v>5.1494425685855987</c:v>
                </c:pt>
                <c:pt idx="375">
                  <c:v>5.0892544685851959</c:v>
                </c:pt>
                <c:pt idx="376">
                  <c:v>4.9794296413124499</c:v>
                </c:pt>
                <c:pt idx="377">
                  <c:v>4.5627902685851183</c:v>
                </c:pt>
                <c:pt idx="378">
                  <c:v>5.0203799685852601</c:v>
                </c:pt>
                <c:pt idx="379">
                  <c:v>6.044867668585951</c:v>
                </c:pt>
                <c:pt idx="380">
                  <c:v>7.856783968585674</c:v>
                </c:pt>
                <c:pt idx="381">
                  <c:v>8.6959723685854016</c:v>
                </c:pt>
                <c:pt idx="382">
                  <c:v>11.479424171863698</c:v>
                </c:pt>
                <c:pt idx="383">
                  <c:v>12.466755368585737</c:v>
                </c:pt>
                <c:pt idx="384">
                  <c:v>12.668630968585731</c:v>
                </c:pt>
                <c:pt idx="385">
                  <c:v>12.821079868585414</c:v>
                </c:pt>
                <c:pt idx="386">
                  <c:v>11.420915068584819</c:v>
                </c:pt>
                <c:pt idx="387">
                  <c:v>10.579708934241594</c:v>
                </c:pt>
                <c:pt idx="388">
                  <c:v>9.9969850685854027</c:v>
                </c:pt>
                <c:pt idx="389">
                  <c:v>9.3396773685851855</c:v>
                </c:pt>
                <c:pt idx="390">
                  <c:v>8.7974293497176319</c:v>
                </c:pt>
                <c:pt idx="391">
                  <c:v>7.4019162816289423</c:v>
                </c:pt>
                <c:pt idx="392">
                  <c:v>7.4421015685859544</c:v>
                </c:pt>
                <c:pt idx="393">
                  <c:v>7.0944274212166221</c:v>
                </c:pt>
                <c:pt idx="394">
                  <c:v>7.0350527685855724</c:v>
                </c:pt>
                <c:pt idx="395">
                  <c:v>6.287475468585356</c:v>
                </c:pt>
                <c:pt idx="396">
                  <c:v>6.215713168585367</c:v>
                </c:pt>
                <c:pt idx="397">
                  <c:v>5.7587746918180898</c:v>
                </c:pt>
                <c:pt idx="398">
                  <c:v>6.7100268685855013</c:v>
                </c:pt>
                <c:pt idx="399">
                  <c:v>7.1816838500671594</c:v>
                </c:pt>
                <c:pt idx="400">
                  <c:v>6.9974811921147904</c:v>
                </c:pt>
                <c:pt idx="401">
                  <c:v>7.1198720685850532</c:v>
                </c:pt>
                <c:pt idx="402">
                  <c:v>8.2484514685850883</c:v>
                </c:pt>
                <c:pt idx="403">
                  <c:v>7.7913312574741695</c:v>
                </c:pt>
                <c:pt idx="404">
                  <c:v>6.2707952685852462</c:v>
                </c:pt>
                <c:pt idx="405">
                  <c:v>6.6684663685854417</c:v>
                </c:pt>
                <c:pt idx="406">
                  <c:v>5.0068999685847899</c:v>
                </c:pt>
                <c:pt idx="407">
                  <c:v>3.7924026685859786</c:v>
                </c:pt>
                <c:pt idx="408">
                  <c:v>3.7731691867671913</c:v>
                </c:pt>
                <c:pt idx="409">
                  <c:v>7.9915611685853065</c:v>
                </c:pt>
                <c:pt idx="410">
                  <c:v>8.4262692685852727</c:v>
                </c:pt>
                <c:pt idx="411">
                  <c:v>7.6615812685856355</c:v>
                </c:pt>
                <c:pt idx="412">
                  <c:v>7.2093934685857022</c:v>
                </c:pt>
                <c:pt idx="413">
                  <c:v>7.058000268585559</c:v>
                </c:pt>
                <c:pt idx="414">
                  <c:v>6.968944868585325</c:v>
                </c:pt>
                <c:pt idx="415">
                  <c:v>6.9546185685857864</c:v>
                </c:pt>
                <c:pt idx="416">
                  <c:v>6.954692027676586</c:v>
                </c:pt>
                <c:pt idx="417">
                  <c:v>6.9528307215264391</c:v>
                </c:pt>
                <c:pt idx="418">
                  <c:v>6.9529923685858108</c:v>
                </c:pt>
                <c:pt idx="419">
                  <c:v>6.9529923685858108</c:v>
                </c:pt>
                <c:pt idx="420">
                  <c:v>6.9529923685858108</c:v>
                </c:pt>
                <c:pt idx="421">
                  <c:v>6.9529923685858108</c:v>
                </c:pt>
                <c:pt idx="422">
                  <c:v>6.9529923685858108</c:v>
                </c:pt>
                <c:pt idx="423">
                  <c:v>6.9529923685858108</c:v>
                </c:pt>
                <c:pt idx="424">
                  <c:v>6.9529923685858108</c:v>
                </c:pt>
                <c:pt idx="425">
                  <c:v>6.9529807019189462</c:v>
                </c:pt>
                <c:pt idx="426">
                  <c:v>6.9529223685857033</c:v>
                </c:pt>
                <c:pt idx="427">
                  <c:v>6.9529223685848507</c:v>
                </c:pt>
                <c:pt idx="428">
                  <c:v>6.9529223685848507</c:v>
                </c:pt>
                <c:pt idx="429">
                  <c:v>6.9529781261606587</c:v>
                </c:pt>
                <c:pt idx="430">
                  <c:v>6.9645679685854276</c:v>
                </c:pt>
                <c:pt idx="431">
                  <c:v>7.0057877685854493</c:v>
                </c:pt>
                <c:pt idx="432">
                  <c:v>7.0580172685859708</c:v>
                </c:pt>
                <c:pt idx="433">
                  <c:v>7.1148549685854761</c:v>
                </c:pt>
                <c:pt idx="434">
                  <c:v>7.1619219338027875</c:v>
                </c:pt>
                <c:pt idx="435">
                  <c:v>7.292922368585451</c:v>
                </c:pt>
                <c:pt idx="436">
                  <c:v>7.3114309685850145</c:v>
                </c:pt>
                <c:pt idx="437">
                  <c:v>7.3602959685856746</c:v>
                </c:pt>
                <c:pt idx="438">
                  <c:v>7.390478368585903</c:v>
                </c:pt>
                <c:pt idx="439">
                  <c:v>7.41780036858502</c:v>
                </c:pt>
                <c:pt idx="440">
                  <c:v>7.4361810642379993</c:v>
                </c:pt>
                <c:pt idx="441">
                  <c:v>7.4600019685849617</c:v>
                </c:pt>
                <c:pt idx="442">
                  <c:v>7.474389468585926</c:v>
                </c:pt>
                <c:pt idx="443">
                  <c:v>7.4814129568205345</c:v>
                </c:pt>
                <c:pt idx="444">
                  <c:v>7.4863223685853342</c:v>
                </c:pt>
                <c:pt idx="445">
                  <c:v>7.48632236858505</c:v>
                </c:pt>
                <c:pt idx="446">
                  <c:v>7.4940537685856299</c:v>
                </c:pt>
                <c:pt idx="447">
                  <c:v>7.4997823685859686</c:v>
                </c:pt>
                <c:pt idx="448">
                  <c:v>7.4997823685859686</c:v>
                </c:pt>
                <c:pt idx="449">
                  <c:v>7.5004290685861434</c:v>
                </c:pt>
                <c:pt idx="450">
                  <c:v>7.5062628736361745</c:v>
                </c:pt>
                <c:pt idx="451">
                  <c:v>7.5062823685856443</c:v>
                </c:pt>
                <c:pt idx="452">
                  <c:v>7.5063609796967654</c:v>
                </c:pt>
                <c:pt idx="453">
                  <c:v>7.5147946685855374</c:v>
                </c:pt>
                <c:pt idx="454">
                  <c:v>7.5324874685852734</c:v>
                </c:pt>
                <c:pt idx="455">
                  <c:v>7.5361453473083344</c:v>
                </c:pt>
                <c:pt idx="456">
                  <c:v>7.5361523685849221</c:v>
                </c:pt>
                <c:pt idx="457">
                  <c:v>7.5361523685849221</c:v>
                </c:pt>
                <c:pt idx="458">
                  <c:v>7.5361523685849221</c:v>
                </c:pt>
                <c:pt idx="459">
                  <c:v>7.5389949492309967</c:v>
                </c:pt>
                <c:pt idx="460">
                  <c:v>7.5399723685857367</c:v>
                </c:pt>
                <c:pt idx="461">
                  <c:v>7.5520223685853267</c:v>
                </c:pt>
                <c:pt idx="462">
                  <c:v>7.5520223685862362</c:v>
                </c:pt>
                <c:pt idx="463">
                  <c:v>7.5520223685862362</c:v>
                </c:pt>
                <c:pt idx="464">
                  <c:v>7.5520223685862362</c:v>
                </c:pt>
                <c:pt idx="465">
                  <c:v>7.5520369140403574</c:v>
                </c:pt>
                <c:pt idx="466">
                  <c:v>7.5520823685855163</c:v>
                </c:pt>
                <c:pt idx="467">
                  <c:v>7.5540219685849621</c:v>
                </c:pt>
                <c:pt idx="468">
                  <c:v>7.5546967685855435</c:v>
                </c:pt>
                <c:pt idx="469">
                  <c:v>7.5546823685854321</c:v>
                </c:pt>
                <c:pt idx="470">
                  <c:v>7.5546823685854321</c:v>
                </c:pt>
                <c:pt idx="471">
                  <c:v>7.5726066542994346</c:v>
                </c:pt>
                <c:pt idx="472">
                  <c:v>7.5731423685849251</c:v>
                </c:pt>
                <c:pt idx="473">
                  <c:v>7.5731423685849251</c:v>
                </c:pt>
                <c:pt idx="474">
                  <c:v>7.5731423685849251</c:v>
                </c:pt>
                <c:pt idx="475">
                  <c:v>7.5731423685849251</c:v>
                </c:pt>
                <c:pt idx="476">
                  <c:v>7.5731423685849251</c:v>
                </c:pt>
                <c:pt idx="477">
                  <c:v>7.5731423685849819</c:v>
                </c:pt>
                <c:pt idx="478">
                  <c:v>7.5744083236422313</c:v>
                </c:pt>
                <c:pt idx="479">
                  <c:v>7.577846268585759</c:v>
                </c:pt>
                <c:pt idx="480">
                  <c:v>7.5860385685854368</c:v>
                </c:pt>
                <c:pt idx="481">
                  <c:v>7.6016356685849615</c:v>
                </c:pt>
                <c:pt idx="482">
                  <c:v>7.6115401463628274</c:v>
                </c:pt>
                <c:pt idx="483">
                  <c:v>7.6172989685858425</c:v>
                </c:pt>
                <c:pt idx="484">
                  <c:v>7.6193143685853357</c:v>
                </c:pt>
                <c:pt idx="485">
                  <c:v>7.6243856685853331</c:v>
                </c:pt>
                <c:pt idx="486">
                  <c:v>7.6339139475326334</c:v>
                </c:pt>
                <c:pt idx="487">
                  <c:v>7.6376523685851367</c:v>
                </c:pt>
                <c:pt idx="488">
                  <c:v>7.6376523685850231</c:v>
                </c:pt>
                <c:pt idx="489">
                  <c:v>7.6386133685848705</c:v>
                </c:pt>
                <c:pt idx="490">
                  <c:v>7.6377155685859321</c:v>
                </c:pt>
                <c:pt idx="491">
                  <c:v>7.6370849685851709</c:v>
                </c:pt>
                <c:pt idx="492">
                  <c:v>7.6350671685859339</c:v>
                </c:pt>
                <c:pt idx="493">
                  <c:v>7.6322920237584668</c:v>
                </c:pt>
                <c:pt idx="494">
                  <c:v>7.6314234212172352</c:v>
                </c:pt>
                <c:pt idx="495">
                  <c:v>7.6314356685852687</c:v>
                </c:pt>
                <c:pt idx="496">
                  <c:v>7.6319000685862335</c:v>
                </c:pt>
                <c:pt idx="497">
                  <c:v>7.6394566685846286</c:v>
                </c:pt>
                <c:pt idx="498">
                  <c:v>7.6396435685854982</c:v>
                </c:pt>
                <c:pt idx="499">
                  <c:v>7.6391853685852453</c:v>
                </c:pt>
                <c:pt idx="500">
                  <c:v>7.6376689277248175</c:v>
                </c:pt>
                <c:pt idx="501">
                  <c:v>7.6376523685850799</c:v>
                </c:pt>
                <c:pt idx="502">
                  <c:v>7.6376523685852504</c:v>
                </c:pt>
                <c:pt idx="503">
                  <c:v>7.6377699547922049</c:v>
                </c:pt>
                <c:pt idx="504">
                  <c:v>7.6377823685852633</c:v>
                </c:pt>
                <c:pt idx="505">
                  <c:v>7.636452368584699</c:v>
                </c:pt>
                <c:pt idx="506">
                  <c:v>7.6339908685848883</c:v>
                </c:pt>
                <c:pt idx="507">
                  <c:v>7.6207354455085152</c:v>
                </c:pt>
                <c:pt idx="508">
                  <c:v>7.6104622685853798</c:v>
                </c:pt>
                <c:pt idx="509">
                  <c:v>7.601833868585075</c:v>
                </c:pt>
                <c:pt idx="510">
                  <c:v>7.593715095858002</c:v>
                </c:pt>
                <c:pt idx="511">
                  <c:v>7.5917188201987216</c:v>
                </c:pt>
                <c:pt idx="512">
                  <c:v>7.5916223685862434</c:v>
                </c:pt>
                <c:pt idx="513">
                  <c:v>7.5916363685859238</c:v>
                </c:pt>
                <c:pt idx="514">
                  <c:v>7.591662368585915</c:v>
                </c:pt>
                <c:pt idx="515">
                  <c:v>7.591662368585915</c:v>
                </c:pt>
                <c:pt idx="516">
                  <c:v>7.5914535685858624</c:v>
                </c:pt>
                <c:pt idx="517">
                  <c:v>7.5878802473740308</c:v>
                </c:pt>
                <c:pt idx="518">
                  <c:v>7.5878823685860795</c:v>
                </c:pt>
                <c:pt idx="519">
                  <c:v>7.5878750100947201</c:v>
                </c:pt>
                <c:pt idx="520">
                  <c:v>7.5851023685854244</c:v>
                </c:pt>
                <c:pt idx="521">
                  <c:v>7.5851145685846433</c:v>
                </c:pt>
                <c:pt idx="522">
                  <c:v>7.5847137685853028</c:v>
                </c:pt>
                <c:pt idx="523">
                  <c:v>7.5832723685862362</c:v>
                </c:pt>
                <c:pt idx="524">
                  <c:v>7.5832723685861225</c:v>
                </c:pt>
                <c:pt idx="525">
                  <c:v>7.5832561685859474</c:v>
                </c:pt>
                <c:pt idx="526">
                  <c:v>7.5847073685853417</c:v>
                </c:pt>
                <c:pt idx="527">
                  <c:v>7.585682368585438</c:v>
                </c:pt>
                <c:pt idx="528">
                  <c:v>7.5876223685854285</c:v>
                </c:pt>
                <c:pt idx="529">
                  <c:v>7.5876223685861106</c:v>
                </c:pt>
                <c:pt idx="530">
                  <c:v>7.587847368585372</c:v>
                </c:pt>
                <c:pt idx="531">
                  <c:v>7.5967153894187192</c:v>
                </c:pt>
                <c:pt idx="532">
                  <c:v>7.6033563269192115</c:v>
                </c:pt>
                <c:pt idx="533">
                  <c:v>7.6093346685850776</c:v>
                </c:pt>
                <c:pt idx="534">
                  <c:v>7.6109121685855854</c:v>
                </c:pt>
                <c:pt idx="535">
                  <c:v>7.6119046266504284</c:v>
                </c:pt>
                <c:pt idx="536">
                  <c:v>7.6091167082074804</c:v>
                </c:pt>
                <c:pt idx="537">
                  <c:v>7.6090935930753432</c:v>
                </c:pt>
                <c:pt idx="538">
                  <c:v>7.609123268585293</c:v>
                </c:pt>
                <c:pt idx="539">
                  <c:v>7.6037300685849374</c:v>
                </c:pt>
                <c:pt idx="540">
                  <c:v>7.6021023685850793</c:v>
                </c:pt>
                <c:pt idx="541">
                  <c:v>7.5983914685849783</c:v>
                </c:pt>
                <c:pt idx="542">
                  <c:v>7.5957553685849035</c:v>
                </c:pt>
                <c:pt idx="543">
                  <c:v>7.5956880828717459</c:v>
                </c:pt>
                <c:pt idx="544">
                  <c:v>7.5900539902073234</c:v>
                </c:pt>
                <c:pt idx="545">
                  <c:v>7.5911369685859569</c:v>
                </c:pt>
                <c:pt idx="546">
                  <c:v>7.5936423685852361</c:v>
                </c:pt>
                <c:pt idx="547">
                  <c:v>7.6017939685858238</c:v>
                </c:pt>
                <c:pt idx="548">
                  <c:v>7.6063237971570885</c:v>
                </c:pt>
                <c:pt idx="549">
                  <c:v>7.624389368586165</c:v>
                </c:pt>
                <c:pt idx="550">
                  <c:v>7.6344471685855098</c:v>
                </c:pt>
                <c:pt idx="551">
                  <c:v>7.6453111857901064</c:v>
                </c:pt>
                <c:pt idx="552">
                  <c:v>7.6971934030681979</c:v>
                </c:pt>
                <c:pt idx="553">
                  <c:v>7.7047342053196104</c:v>
                </c:pt>
                <c:pt idx="554">
                  <c:v>7.7142907685852293</c:v>
                </c:pt>
                <c:pt idx="555">
                  <c:v>7.7277547685846031</c:v>
                </c:pt>
                <c:pt idx="556">
                  <c:v>7.72792596858541</c:v>
                </c:pt>
                <c:pt idx="557">
                  <c:v>7.727857168586084</c:v>
                </c:pt>
                <c:pt idx="558">
                  <c:v>7.7294318635354244</c:v>
                </c:pt>
                <c:pt idx="559">
                  <c:v>7.7296223685858223</c:v>
                </c:pt>
                <c:pt idx="560">
                  <c:v>7.7430140857577072</c:v>
                </c:pt>
                <c:pt idx="561">
                  <c:v>7.7428961685850055</c:v>
                </c:pt>
                <c:pt idx="562">
                  <c:v>7.7428292685849129</c:v>
                </c:pt>
                <c:pt idx="563">
                  <c:v>7.7428223685846689</c:v>
                </c:pt>
                <c:pt idx="564">
                  <c:v>7.742822368584612</c:v>
                </c:pt>
                <c:pt idx="565">
                  <c:v>7.7428524685858093</c:v>
                </c:pt>
                <c:pt idx="566">
                  <c:v>7.7429538903245572</c:v>
                </c:pt>
                <c:pt idx="567">
                  <c:v>7.7445923685860549</c:v>
                </c:pt>
                <c:pt idx="568">
                  <c:v>7.7446150216467942</c:v>
                </c:pt>
                <c:pt idx="569">
                  <c:v>7.7446502685860565</c:v>
                </c:pt>
                <c:pt idx="570">
                  <c:v>7.7465223685851043</c:v>
                </c:pt>
                <c:pt idx="571">
                  <c:v>7.7474996685853768</c:v>
                </c:pt>
                <c:pt idx="572">
                  <c:v>7.7486385685855481</c:v>
                </c:pt>
                <c:pt idx="573">
                  <c:v>7.7502333363267013</c:v>
                </c:pt>
                <c:pt idx="574">
                  <c:v>7.7501723685854387</c:v>
                </c:pt>
                <c:pt idx="575">
                  <c:v>7.7634658112082349</c:v>
                </c:pt>
                <c:pt idx="576">
                  <c:v>7.761833168584829</c:v>
                </c:pt>
                <c:pt idx="577">
                  <c:v>7.7618005685847749</c:v>
                </c:pt>
                <c:pt idx="578">
                  <c:v>7.7634043685855687</c:v>
                </c:pt>
                <c:pt idx="579">
                  <c:v>7.7636219140403142</c:v>
                </c:pt>
                <c:pt idx="580">
                  <c:v>7.7635776685858815</c:v>
                </c:pt>
                <c:pt idx="581">
                  <c:v>7.7586447685848867</c:v>
                </c:pt>
                <c:pt idx="582">
                  <c:v>7.7573423685851282</c:v>
                </c:pt>
                <c:pt idx="583">
                  <c:v>7.7566455828711156</c:v>
                </c:pt>
                <c:pt idx="584">
                  <c:v>7.7375170560853377</c:v>
                </c:pt>
                <c:pt idx="585">
                  <c:v>7.7269313685851699</c:v>
                </c:pt>
                <c:pt idx="586">
                  <c:v>7.7235462685850536</c:v>
                </c:pt>
                <c:pt idx="587">
                  <c:v>7.7191623685850033</c:v>
                </c:pt>
                <c:pt idx="588">
                  <c:v>7.7174045685855646</c:v>
                </c:pt>
                <c:pt idx="589">
                  <c:v>7.7144923685852547</c:v>
                </c:pt>
                <c:pt idx="590">
                  <c:v>7.7136423685858659</c:v>
                </c:pt>
                <c:pt idx="591">
                  <c:v>7.7136587322217594</c:v>
                </c:pt>
                <c:pt idx="592">
                  <c:v>7.7211643975704902</c:v>
                </c:pt>
                <c:pt idx="593">
                  <c:v>7.7195066685852822</c:v>
                </c:pt>
                <c:pt idx="594">
                  <c:v>7.7192923685852435</c:v>
                </c:pt>
                <c:pt idx="595">
                  <c:v>7.7192427767491978</c:v>
                </c:pt>
                <c:pt idx="596">
                  <c:v>7.7192223685861023</c:v>
                </c:pt>
                <c:pt idx="597">
                  <c:v>7.7210430685855869</c:v>
                </c:pt>
                <c:pt idx="598">
                  <c:v>7.7218811685852558</c:v>
                </c:pt>
                <c:pt idx="599">
                  <c:v>7.7218298685859992</c:v>
                </c:pt>
                <c:pt idx="600">
                  <c:v>7.7219223685851404</c:v>
                </c:pt>
                <c:pt idx="601">
                  <c:v>7.7352888685861814</c:v>
                </c:pt>
                <c:pt idx="602">
                  <c:v>7.741822368586341</c:v>
                </c:pt>
                <c:pt idx="603">
                  <c:v>7.7529431685847072</c:v>
                </c:pt>
                <c:pt idx="604">
                  <c:v>7.7604018583810017</c:v>
                </c:pt>
                <c:pt idx="605">
                  <c:v>7.762522368584726</c:v>
                </c:pt>
                <c:pt idx="606">
                  <c:v>7.7625375685859836</c:v>
                </c:pt>
                <c:pt idx="607">
                  <c:v>7.7626177685855993</c:v>
                </c:pt>
                <c:pt idx="608">
                  <c:v>7.7626223685855535</c:v>
                </c:pt>
                <c:pt idx="609">
                  <c:v>7.7645523685854556</c:v>
                </c:pt>
                <c:pt idx="610">
                  <c:v>7.7645523685848872</c:v>
                </c:pt>
                <c:pt idx="611">
                  <c:v>7.7645915685858</c:v>
                </c:pt>
                <c:pt idx="612">
                  <c:v>7.7646223685857905</c:v>
                </c:pt>
                <c:pt idx="613">
                  <c:v>7.7653572685855607</c:v>
                </c:pt>
                <c:pt idx="614">
                  <c:v>7.7691411440959115</c:v>
                </c:pt>
                <c:pt idx="615">
                  <c:v>7.7757791685848048</c:v>
                </c:pt>
                <c:pt idx="616">
                  <c:v>7.7809776685847538</c:v>
                </c:pt>
                <c:pt idx="617">
                  <c:v>7.7827014310856413</c:v>
                </c:pt>
                <c:pt idx="618">
                  <c:v>7.7846623685854439</c:v>
                </c:pt>
                <c:pt idx="619">
                  <c:v>7.7846543685856346</c:v>
                </c:pt>
                <c:pt idx="620">
                  <c:v>7.7846623685854439</c:v>
                </c:pt>
                <c:pt idx="621">
                  <c:v>7.7832546685862809</c:v>
                </c:pt>
                <c:pt idx="622">
                  <c:v>7.7790849492308354</c:v>
                </c:pt>
                <c:pt idx="623">
                  <c:v>7.7656061685852507</c:v>
                </c:pt>
                <c:pt idx="624">
                  <c:v>7.7589749685862017</c:v>
                </c:pt>
                <c:pt idx="625">
                  <c:v>7.7589623685862676</c:v>
                </c:pt>
                <c:pt idx="626">
                  <c:v>7.75895491095811</c:v>
                </c:pt>
                <c:pt idx="627">
                  <c:v>7.7461268130299032</c:v>
                </c:pt>
                <c:pt idx="628">
                  <c:v>7.7416352106904611</c:v>
                </c:pt>
                <c:pt idx="629">
                  <c:v>7.7416223685850269</c:v>
                </c:pt>
                <c:pt idx="630">
                  <c:v>7.7416223685850269</c:v>
                </c:pt>
                <c:pt idx="631">
                  <c:v>7.7392417685851598</c:v>
                </c:pt>
                <c:pt idx="632">
                  <c:v>7.7378723685851725</c:v>
                </c:pt>
                <c:pt idx="633">
                  <c:v>7.7378534685849019</c:v>
                </c:pt>
                <c:pt idx="634">
                  <c:v>7.738452141312294</c:v>
                </c:pt>
                <c:pt idx="635">
                  <c:v>7.742660849598181</c:v>
                </c:pt>
                <c:pt idx="636">
                  <c:v>7.7637979685855072</c:v>
                </c:pt>
                <c:pt idx="637">
                  <c:v>7.7699186685848218</c:v>
                </c:pt>
                <c:pt idx="638">
                  <c:v>7.7863836685852021</c:v>
                </c:pt>
                <c:pt idx="639">
                  <c:v>7.7887456685849799</c:v>
                </c:pt>
                <c:pt idx="640">
                  <c:v>7.7948268583808868</c:v>
                </c:pt>
                <c:pt idx="641">
                  <c:v>7.7971973685855147</c:v>
                </c:pt>
                <c:pt idx="642">
                  <c:v>7.7991127685856583</c:v>
                </c:pt>
                <c:pt idx="643">
                  <c:v>7.79915236858524</c:v>
                </c:pt>
                <c:pt idx="644">
                  <c:v>7.8109919338029528</c:v>
                </c:pt>
                <c:pt idx="645">
                  <c:v>7.8117859685854256</c:v>
                </c:pt>
                <c:pt idx="646">
                  <c:v>7.8132548685859575</c:v>
                </c:pt>
                <c:pt idx="647">
                  <c:v>7.8138814162048931</c:v>
                </c:pt>
                <c:pt idx="648">
                  <c:v>7.8155849685857248</c:v>
                </c:pt>
                <c:pt idx="649">
                  <c:v>7.8156647685847389</c:v>
                </c:pt>
                <c:pt idx="650">
                  <c:v>7.8226345685850021</c:v>
                </c:pt>
                <c:pt idx="651">
                  <c:v>7.8300614310855536</c:v>
                </c:pt>
                <c:pt idx="652">
                  <c:v>7.8401796925285367</c:v>
                </c:pt>
                <c:pt idx="653">
                  <c:v>7.846833502605719</c:v>
                </c:pt>
                <c:pt idx="654">
                  <c:v>7.8473223685850968</c:v>
                </c:pt>
                <c:pt idx="655">
                  <c:v>7.847302368585602</c:v>
                </c:pt>
                <c:pt idx="656">
                  <c:v>7.8473165685850432</c:v>
                </c:pt>
                <c:pt idx="657">
                  <c:v>7.8472847685858511</c:v>
                </c:pt>
                <c:pt idx="658">
                  <c:v>7.8455432776770095</c:v>
                </c:pt>
                <c:pt idx="659">
                  <c:v>7.8455325685862505</c:v>
                </c:pt>
                <c:pt idx="660">
                  <c:v>7.8438393685851935</c:v>
                </c:pt>
                <c:pt idx="661">
                  <c:v>7.8437223685851478</c:v>
                </c:pt>
                <c:pt idx="662">
                  <c:v>7.8435067685853284</c:v>
                </c:pt>
                <c:pt idx="663">
                  <c:v>7.8387232685850705</c:v>
                </c:pt>
                <c:pt idx="664">
                  <c:v>7.8379139685855108</c:v>
                </c:pt>
                <c:pt idx="665">
                  <c:v>7.8379423685854732</c:v>
                </c:pt>
                <c:pt idx="666">
                  <c:v>7.8379423685854732</c:v>
                </c:pt>
                <c:pt idx="667">
                  <c:v>7.8379423685854732</c:v>
                </c:pt>
                <c:pt idx="668">
                  <c:v>7.8335356317441125</c:v>
                </c:pt>
                <c:pt idx="669">
                  <c:v>7.8230648175651964</c:v>
                </c:pt>
                <c:pt idx="670">
                  <c:v>7.8225223685856946</c:v>
                </c:pt>
                <c:pt idx="671">
                  <c:v>7.8225223685857515</c:v>
                </c:pt>
                <c:pt idx="672">
                  <c:v>7.8163544685850894</c:v>
                </c:pt>
                <c:pt idx="673">
                  <c:v>7.8119413685848968</c:v>
                </c:pt>
                <c:pt idx="674">
                  <c:v>7.8116223685849064</c:v>
                </c:pt>
                <c:pt idx="675">
                  <c:v>7.8116223685849064</c:v>
                </c:pt>
                <c:pt idx="676">
                  <c:v>7.8116223685854749</c:v>
                </c:pt>
                <c:pt idx="677">
                  <c:v>7.7858223685853005</c:v>
                </c:pt>
                <c:pt idx="678">
                  <c:v>7.7830998685855803</c:v>
                </c:pt>
                <c:pt idx="679">
                  <c:v>7.7756029685858863</c:v>
                </c:pt>
                <c:pt idx="680">
                  <c:v>7.7748223685859017</c:v>
                </c:pt>
                <c:pt idx="681">
                  <c:v>7.7748223685859017</c:v>
                </c:pt>
                <c:pt idx="682">
                  <c:v>7.7705931849117889</c:v>
                </c:pt>
                <c:pt idx="683">
                  <c:v>7.7690205708321542</c:v>
                </c:pt>
                <c:pt idx="684">
                  <c:v>7.7689423685857975</c:v>
                </c:pt>
                <c:pt idx="685">
                  <c:v>7.7502036384265267</c:v>
                </c:pt>
                <c:pt idx="686">
                  <c:v>7.7451677685850342</c:v>
                </c:pt>
                <c:pt idx="687">
                  <c:v>7.7328649685851616</c:v>
                </c:pt>
                <c:pt idx="688">
                  <c:v>7.7174074706258153</c:v>
                </c:pt>
                <c:pt idx="689">
                  <c:v>7.7106008685855869</c:v>
                </c:pt>
                <c:pt idx="690">
                  <c:v>7.7048060685854836</c:v>
                </c:pt>
                <c:pt idx="691">
                  <c:v>7.7032952685853076</c:v>
                </c:pt>
                <c:pt idx="692">
                  <c:v>7.7032324685855116</c:v>
                </c:pt>
                <c:pt idx="693">
                  <c:v>7.7048263685854437</c:v>
                </c:pt>
                <c:pt idx="694">
                  <c:v>7.7123223685852764</c:v>
                </c:pt>
                <c:pt idx="695">
                  <c:v>7.7123223685859017</c:v>
                </c:pt>
                <c:pt idx="696">
                  <c:v>7.7123223685859017</c:v>
                </c:pt>
                <c:pt idx="697">
                  <c:v>7.7123095685856384</c:v>
                </c:pt>
                <c:pt idx="698">
                  <c:v>7.7135302685853304</c:v>
                </c:pt>
                <c:pt idx="699">
                  <c:v>7.7253802685860506</c:v>
                </c:pt>
                <c:pt idx="700">
                  <c:v>7.7281909685853094</c:v>
                </c:pt>
                <c:pt idx="701">
                  <c:v>7.7407600901039615</c:v>
                </c:pt>
                <c:pt idx="702">
                  <c:v>7.7499412106905226</c:v>
                </c:pt>
                <c:pt idx="703">
                  <c:v>7.7571110685860987</c:v>
                </c:pt>
                <c:pt idx="704">
                  <c:v>7.7591237685859511</c:v>
                </c:pt>
                <c:pt idx="705">
                  <c:v>7.7591423685859837</c:v>
                </c:pt>
                <c:pt idx="706">
                  <c:v>7.7591423685859837</c:v>
                </c:pt>
                <c:pt idx="707">
                  <c:v>7.7588891685854975</c:v>
                </c:pt>
                <c:pt idx="708">
                  <c:v>7.7555153685855913</c:v>
                </c:pt>
                <c:pt idx="709">
                  <c:v>7.7543668130304155</c:v>
                </c:pt>
                <c:pt idx="710">
                  <c:v>7.7469559051707648</c:v>
                </c:pt>
                <c:pt idx="711">
                  <c:v>7.7403505685849296</c:v>
                </c:pt>
                <c:pt idx="712">
                  <c:v>7.7327524716775002</c:v>
                </c:pt>
                <c:pt idx="713">
                  <c:v>7.7199558685853304</c:v>
                </c:pt>
                <c:pt idx="714">
                  <c:v>7.6988495685856293</c:v>
                </c:pt>
                <c:pt idx="715">
                  <c:v>7.693011668585271</c:v>
                </c:pt>
                <c:pt idx="716">
                  <c:v>7.6935029005001212</c:v>
                </c:pt>
                <c:pt idx="717">
                  <c:v>7.7004299028316865</c:v>
                </c:pt>
                <c:pt idx="718">
                  <c:v>7.6874435026054613</c:v>
                </c:pt>
                <c:pt idx="719">
                  <c:v>7.6690755685853702</c:v>
                </c:pt>
                <c:pt idx="720">
                  <c:v>7.6538717685852617</c:v>
                </c:pt>
                <c:pt idx="721">
                  <c:v>7.6470991685850009</c:v>
                </c:pt>
                <c:pt idx="722">
                  <c:v>7.6466023685850502</c:v>
                </c:pt>
                <c:pt idx="723">
                  <c:v>7.6466023685850502</c:v>
                </c:pt>
                <c:pt idx="724">
                  <c:v>7.6452076747085727</c:v>
                </c:pt>
                <c:pt idx="725">
                  <c:v>7.6439223685852795</c:v>
                </c:pt>
                <c:pt idx="726">
                  <c:v>7.6393223685856384</c:v>
                </c:pt>
                <c:pt idx="727">
                  <c:v>7.6393089685862066</c:v>
                </c:pt>
                <c:pt idx="728">
                  <c:v>7.6392531685848581</c:v>
                </c:pt>
                <c:pt idx="729">
                  <c:v>7.6390556685858684</c:v>
                </c:pt>
                <c:pt idx="730">
                  <c:v>7.6357471961722041</c:v>
                </c:pt>
                <c:pt idx="731">
                  <c:v>7.635579968585958</c:v>
                </c:pt>
                <c:pt idx="732">
                  <c:v>7.6355772685860899</c:v>
                </c:pt>
                <c:pt idx="733">
                  <c:v>7.6355872685852688</c:v>
                </c:pt>
                <c:pt idx="734">
                  <c:v>7.6356223685854303</c:v>
                </c:pt>
                <c:pt idx="735">
                  <c:v>7.6355823685858155</c:v>
                </c:pt>
                <c:pt idx="736">
                  <c:v>7.635582368585986</c:v>
                </c:pt>
                <c:pt idx="737">
                  <c:v>7.6355260420553037</c:v>
                </c:pt>
                <c:pt idx="738">
                  <c:v>7.6367894685854623</c:v>
                </c:pt>
                <c:pt idx="739">
                  <c:v>7.6392223685852656</c:v>
                </c:pt>
                <c:pt idx="740">
                  <c:v>7.6396283685847521</c:v>
                </c:pt>
                <c:pt idx="741">
                  <c:v>7.6452232685859514</c:v>
                </c:pt>
                <c:pt idx="742">
                  <c:v>7.6467823685861305</c:v>
                </c:pt>
                <c:pt idx="743">
                  <c:v>7.6467823685852778</c:v>
                </c:pt>
                <c:pt idx="744">
                  <c:v>7.6468423685854674</c:v>
                </c:pt>
                <c:pt idx="745">
                  <c:v>7.6468423685854674</c:v>
                </c:pt>
                <c:pt idx="746">
                  <c:v>7.6468423685854674</c:v>
                </c:pt>
                <c:pt idx="747">
                  <c:v>7.6469087685862434</c:v>
                </c:pt>
                <c:pt idx="748">
                  <c:v>7.6469223685862886</c:v>
                </c:pt>
                <c:pt idx="749">
                  <c:v>7.6470050216460805</c:v>
                </c:pt>
                <c:pt idx="750">
                  <c:v>7.6469773685859792</c:v>
                </c:pt>
                <c:pt idx="751">
                  <c:v>7.6469623685859034</c:v>
                </c:pt>
                <c:pt idx="752">
                  <c:v>7.6469623685855623</c:v>
                </c:pt>
                <c:pt idx="753">
                  <c:v>7.6469623685854486</c:v>
                </c:pt>
                <c:pt idx="754">
                  <c:v>7.646961768585939</c:v>
                </c:pt>
                <c:pt idx="755">
                  <c:v>7.6469023685848612</c:v>
                </c:pt>
                <c:pt idx="756">
                  <c:v>7.6469023685848612</c:v>
                </c:pt>
                <c:pt idx="757">
                  <c:v>7.646938368585964</c:v>
                </c:pt>
                <c:pt idx="758">
                  <c:v>7.6469623685859034</c:v>
                </c:pt>
                <c:pt idx="759">
                  <c:v>7.6469240352528942</c:v>
                </c:pt>
                <c:pt idx="760">
                  <c:v>7.6469223685860612</c:v>
                </c:pt>
                <c:pt idx="761">
                  <c:v>7.646882677863303</c:v>
                </c:pt>
                <c:pt idx="762">
                  <c:v>7.6468462685856622</c:v>
                </c:pt>
                <c:pt idx="763">
                  <c:v>7.6468223685858021</c:v>
                </c:pt>
                <c:pt idx="764">
                  <c:v>7.6468223685858021</c:v>
                </c:pt>
                <c:pt idx="765">
                  <c:v>7.6468435685853393</c:v>
                </c:pt>
                <c:pt idx="766">
                  <c:v>7.6469023685848612</c:v>
                </c:pt>
                <c:pt idx="767">
                  <c:v>7.6468986951154108</c:v>
                </c:pt>
                <c:pt idx="768">
                  <c:v>7.6469023685854296</c:v>
                </c:pt>
                <c:pt idx="769">
                  <c:v>7.6469023685853159</c:v>
                </c:pt>
                <c:pt idx="770">
                  <c:v>7.6469023685848612</c:v>
                </c:pt>
                <c:pt idx="771">
                  <c:v>7.6468852685852227</c:v>
                </c:pt>
                <c:pt idx="772">
                  <c:v>7.6468723685849938</c:v>
                </c:pt>
                <c:pt idx="773">
                  <c:v>7.6464047397191308</c:v>
                </c:pt>
                <c:pt idx="774">
                  <c:v>7.6449823685852749</c:v>
                </c:pt>
                <c:pt idx="775">
                  <c:v>7.6449823685852749</c:v>
                </c:pt>
                <c:pt idx="776">
                  <c:v>7.6449823685852749</c:v>
                </c:pt>
                <c:pt idx="777">
                  <c:v>7.6449823685854454</c:v>
                </c:pt>
                <c:pt idx="778">
                  <c:v>7.6449823685852749</c:v>
                </c:pt>
                <c:pt idx="779">
                  <c:v>7.6449823685852749</c:v>
                </c:pt>
                <c:pt idx="780">
                  <c:v>7.6449823685852749</c:v>
                </c:pt>
                <c:pt idx="781">
                  <c:v>7.6449823685852749</c:v>
                </c:pt>
                <c:pt idx="782">
                  <c:v>7.6449823685852749</c:v>
                </c:pt>
                <c:pt idx="783">
                  <c:v>7.6449823685852749</c:v>
                </c:pt>
                <c:pt idx="784">
                  <c:v>7.6449823685852749</c:v>
                </c:pt>
                <c:pt idx="785">
                  <c:v>7.6449583685855629</c:v>
                </c:pt>
                <c:pt idx="786">
                  <c:v>7.6450195685849422</c:v>
                </c:pt>
                <c:pt idx="787">
                  <c:v>7.6450223685849465</c:v>
                </c:pt>
                <c:pt idx="788">
                  <c:v>7.6450223685849465</c:v>
                </c:pt>
                <c:pt idx="789">
                  <c:v>7.6450223685849465</c:v>
                </c:pt>
                <c:pt idx="790">
                  <c:v>7.6450223685849465</c:v>
                </c:pt>
                <c:pt idx="791">
                  <c:v>7.6450223685849465</c:v>
                </c:pt>
                <c:pt idx="792">
                  <c:v>7.6450223685849465</c:v>
                </c:pt>
                <c:pt idx="793">
                  <c:v>7.6450223685851739</c:v>
                </c:pt>
                <c:pt idx="794">
                  <c:v>7.6450223685849465</c:v>
                </c:pt>
                <c:pt idx="795">
                  <c:v>7.6450223685849465</c:v>
                </c:pt>
                <c:pt idx="796">
                  <c:v>7.6450223685849465</c:v>
                </c:pt>
                <c:pt idx="797">
                  <c:v>7.6450223685849465</c:v>
                </c:pt>
                <c:pt idx="798">
                  <c:v>7.6450551685858983</c:v>
                </c:pt>
                <c:pt idx="799">
                  <c:v>7.6450723685858435</c:v>
                </c:pt>
                <c:pt idx="800">
                  <c:v>7.6450723685859003</c:v>
                </c:pt>
                <c:pt idx="801">
                  <c:v>7.6450723685855593</c:v>
                </c:pt>
                <c:pt idx="802">
                  <c:v>7.6451223685853762</c:v>
                </c:pt>
                <c:pt idx="803">
                  <c:v>7.6451223685853762</c:v>
                </c:pt>
                <c:pt idx="804">
                  <c:v>7.6451223685853762</c:v>
                </c:pt>
                <c:pt idx="805">
                  <c:v>7.6451223685853762</c:v>
                </c:pt>
                <c:pt idx="806">
                  <c:v>7.6451223685853762</c:v>
                </c:pt>
                <c:pt idx="807">
                  <c:v>7.6451223685853762</c:v>
                </c:pt>
                <c:pt idx="808">
                  <c:v>7.645162368585332</c:v>
                </c:pt>
                <c:pt idx="809">
                  <c:v>7.6451623685850478</c:v>
                </c:pt>
                <c:pt idx="810">
                  <c:v>7.6451623685850478</c:v>
                </c:pt>
                <c:pt idx="811">
                  <c:v>7.6451623685850478</c:v>
                </c:pt>
                <c:pt idx="812">
                  <c:v>7.6451623685850478</c:v>
                </c:pt>
                <c:pt idx="813">
                  <c:v>7.6451623685850478</c:v>
                </c:pt>
                <c:pt idx="814">
                  <c:v>7.6451623685850478</c:v>
                </c:pt>
                <c:pt idx="815">
                  <c:v>7.645162368584991</c:v>
                </c:pt>
                <c:pt idx="816">
                  <c:v>7.6451223685853762</c:v>
                </c:pt>
                <c:pt idx="817">
                  <c:v>7.6451223685853762</c:v>
                </c:pt>
                <c:pt idx="818">
                  <c:v>7.6451223685853762</c:v>
                </c:pt>
                <c:pt idx="819">
                  <c:v>7.6451223685853762</c:v>
                </c:pt>
                <c:pt idx="820">
                  <c:v>7.6451223685853762</c:v>
                </c:pt>
                <c:pt idx="821">
                  <c:v>7.6451223685853762</c:v>
                </c:pt>
                <c:pt idx="822">
                  <c:v>7.6451223685853762</c:v>
                </c:pt>
                <c:pt idx="823">
                  <c:v>7.6450962816292787</c:v>
                </c:pt>
                <c:pt idx="824">
                  <c:v>7.6450723685857298</c:v>
                </c:pt>
                <c:pt idx="825">
                  <c:v>7.6450723685858435</c:v>
                </c:pt>
                <c:pt idx="826">
                  <c:v>7.6450723685858435</c:v>
                </c:pt>
                <c:pt idx="827">
                  <c:v>7.6450723685857298</c:v>
                </c:pt>
                <c:pt idx="828">
                  <c:v>7.6450723685858435</c:v>
                </c:pt>
                <c:pt idx="829">
                  <c:v>7.6450723685858435</c:v>
                </c:pt>
                <c:pt idx="830">
                  <c:v>7.6450723685858435</c:v>
                </c:pt>
                <c:pt idx="831">
                  <c:v>7.6450723685858435</c:v>
                </c:pt>
                <c:pt idx="832">
                  <c:v>7.6450723685855024</c:v>
                </c:pt>
                <c:pt idx="833">
                  <c:v>7.645117993585373</c:v>
                </c:pt>
                <c:pt idx="834">
                  <c:v>7.6451068366707915</c:v>
                </c:pt>
                <c:pt idx="835">
                  <c:v>7.6451023685857677</c:v>
                </c:pt>
                <c:pt idx="836">
                  <c:v>7.6451023685857677</c:v>
                </c:pt>
                <c:pt idx="837">
                  <c:v>7.6451169685854694</c:v>
                </c:pt>
                <c:pt idx="838">
                  <c:v>7.6451223685853762</c:v>
                </c:pt>
                <c:pt idx="839">
                  <c:v>7.6451223685853762</c:v>
                </c:pt>
                <c:pt idx="840">
                  <c:v>7.6450825248354732</c:v>
                </c:pt>
                <c:pt idx="841">
                  <c:v>7.6450723685854456</c:v>
                </c:pt>
                <c:pt idx="842">
                  <c:v>7.6450723685858435</c:v>
                </c:pt>
                <c:pt idx="843">
                  <c:v>7.6450723685858435</c:v>
                </c:pt>
                <c:pt idx="844">
                  <c:v>7.6484240685851006</c:v>
                </c:pt>
                <c:pt idx="845">
                  <c:v>7.6488823685851486</c:v>
                </c:pt>
                <c:pt idx="846">
                  <c:v>7.6488823685851486</c:v>
                </c:pt>
                <c:pt idx="847">
                  <c:v>7.64933144075043</c:v>
                </c:pt>
                <c:pt idx="848">
                  <c:v>7.6508223685859917</c:v>
                </c:pt>
                <c:pt idx="849">
                  <c:v>7.6508223685851959</c:v>
                </c:pt>
                <c:pt idx="850">
                  <c:v>7.6507450352518873</c:v>
                </c:pt>
                <c:pt idx="851">
                  <c:v>7.6563122675751885</c:v>
                </c:pt>
                <c:pt idx="852">
                  <c:v>7.6572223685852947</c:v>
                </c:pt>
                <c:pt idx="853">
                  <c:v>7.6599663685858133</c:v>
                </c:pt>
                <c:pt idx="854">
                  <c:v>7.6625783889930545</c:v>
                </c:pt>
                <c:pt idx="855">
                  <c:v>7.6647437685857227</c:v>
                </c:pt>
                <c:pt idx="856">
                  <c:v>7.667122368585936</c:v>
                </c:pt>
                <c:pt idx="857">
                  <c:v>7.667122368585936</c:v>
                </c:pt>
                <c:pt idx="858">
                  <c:v>7.6671223685858791</c:v>
                </c:pt>
                <c:pt idx="859">
                  <c:v>7.6750897435850476</c:v>
                </c:pt>
                <c:pt idx="860">
                  <c:v>7.6807432106904372</c:v>
                </c:pt>
                <c:pt idx="861">
                  <c:v>7.6834623685852108</c:v>
                </c:pt>
                <c:pt idx="862">
                  <c:v>7.6834623685852108</c:v>
                </c:pt>
                <c:pt idx="863">
                  <c:v>7.6878211685856996</c:v>
                </c:pt>
                <c:pt idx="864">
                  <c:v>7.6924923685854907</c:v>
                </c:pt>
                <c:pt idx="865">
                  <c:v>7.6924923685854907</c:v>
                </c:pt>
                <c:pt idx="866">
                  <c:v>7.6924923685854907</c:v>
                </c:pt>
                <c:pt idx="867">
                  <c:v>7.6975773685845894</c:v>
                </c:pt>
                <c:pt idx="868">
                  <c:v>7.7043273685859077</c:v>
                </c:pt>
                <c:pt idx="869">
                  <c:v>7.7075723685858435</c:v>
                </c:pt>
                <c:pt idx="870">
                  <c:v>7.7105679685860906</c:v>
                </c:pt>
                <c:pt idx="871">
                  <c:v>7.7114523685859382</c:v>
                </c:pt>
                <c:pt idx="872">
                  <c:v>7.7118035026064291</c:v>
                </c:pt>
                <c:pt idx="873">
                  <c:v>7.7140723685858603</c:v>
                </c:pt>
                <c:pt idx="874">
                  <c:v>7.7231623685855908</c:v>
                </c:pt>
                <c:pt idx="875">
                  <c:v>7.7231623685855908</c:v>
                </c:pt>
                <c:pt idx="876">
                  <c:v>7.7231623685855908</c:v>
                </c:pt>
                <c:pt idx="877">
                  <c:v>7.7231623685855908</c:v>
                </c:pt>
                <c:pt idx="878">
                  <c:v>7.7249027685860057</c:v>
                </c:pt>
                <c:pt idx="879">
                  <c:v>7.727722368586015</c:v>
                </c:pt>
                <c:pt idx="880">
                  <c:v>7.727722368586015</c:v>
                </c:pt>
                <c:pt idx="881">
                  <c:v>7.7277097685857399</c:v>
                </c:pt>
                <c:pt idx="882">
                  <c:v>7.7276523685853959</c:v>
                </c:pt>
                <c:pt idx="883">
                  <c:v>7.7315623685854717</c:v>
                </c:pt>
                <c:pt idx="884">
                  <c:v>7.7315623685851875</c:v>
                </c:pt>
                <c:pt idx="885">
                  <c:v>7.7315623685851875</c:v>
                </c:pt>
                <c:pt idx="886">
                  <c:v>7.7315623685851875</c:v>
                </c:pt>
                <c:pt idx="887">
                  <c:v>7.7315623685851875</c:v>
                </c:pt>
                <c:pt idx="888">
                  <c:v>7.7315623685851875</c:v>
                </c:pt>
                <c:pt idx="889">
                  <c:v>7.7315623685851875</c:v>
                </c:pt>
                <c:pt idx="890">
                  <c:v>7.7315623685854149</c:v>
                </c:pt>
                <c:pt idx="891">
                  <c:v>7.7315628231309148</c:v>
                </c:pt>
                <c:pt idx="892">
                  <c:v>7.731682368585453</c:v>
                </c:pt>
                <c:pt idx="893">
                  <c:v>7.7316823685851119</c:v>
                </c:pt>
                <c:pt idx="894">
                  <c:v>7.7316823685851119</c:v>
                </c:pt>
                <c:pt idx="895">
                  <c:v>7.731651768585678</c:v>
                </c:pt>
                <c:pt idx="896">
                  <c:v>7.7316523685857561</c:v>
                </c:pt>
                <c:pt idx="897">
                  <c:v>7.7316393788945703</c:v>
                </c:pt>
                <c:pt idx="898">
                  <c:v>7.7315923685845434</c:v>
                </c:pt>
                <c:pt idx="899">
                  <c:v>7.7315923685845434</c:v>
                </c:pt>
                <c:pt idx="900">
                  <c:v>7.7315923685854528</c:v>
                </c:pt>
                <c:pt idx="901">
                  <c:v>7.7315923685854528</c:v>
                </c:pt>
                <c:pt idx="902">
                  <c:v>7.7315923685845434</c:v>
                </c:pt>
                <c:pt idx="903">
                  <c:v>7.7310890685846658</c:v>
                </c:pt>
                <c:pt idx="904">
                  <c:v>7.7279461830182896</c:v>
                </c:pt>
                <c:pt idx="905">
                  <c:v>7.7184133685853595</c:v>
                </c:pt>
                <c:pt idx="906">
                  <c:v>7.7117823685856735</c:v>
                </c:pt>
                <c:pt idx="907">
                  <c:v>7.7117823685856735</c:v>
                </c:pt>
                <c:pt idx="908">
                  <c:v>7.7117823685856166</c:v>
                </c:pt>
                <c:pt idx="909">
                  <c:v>7.7117359732365145</c:v>
                </c:pt>
                <c:pt idx="910">
                  <c:v>7.7118150685859774</c:v>
                </c:pt>
                <c:pt idx="911">
                  <c:v>7.7126829685855824</c:v>
                </c:pt>
                <c:pt idx="912">
                  <c:v>7.7138023685855757</c:v>
                </c:pt>
                <c:pt idx="913">
                  <c:v>7.7138023685855757</c:v>
                </c:pt>
                <c:pt idx="914">
                  <c:v>7.7141822685853327</c:v>
                </c:pt>
                <c:pt idx="915">
                  <c:v>7.7207903067297963</c:v>
                </c:pt>
                <c:pt idx="916">
                  <c:v>7.721152368585436</c:v>
                </c:pt>
                <c:pt idx="917">
                  <c:v>7.7215112057948687</c:v>
                </c:pt>
                <c:pt idx="918">
                  <c:v>7.7321423685854853</c:v>
                </c:pt>
                <c:pt idx="919">
                  <c:v>7.7330870685861584</c:v>
                </c:pt>
                <c:pt idx="920">
                  <c:v>7.7340623685859242</c:v>
                </c:pt>
                <c:pt idx="921">
                  <c:v>7.7356357685860786</c:v>
                </c:pt>
                <c:pt idx="922">
                  <c:v>7.736782368586276</c:v>
                </c:pt>
                <c:pt idx="923">
                  <c:v>7.7368037685857445</c:v>
                </c:pt>
                <c:pt idx="924">
                  <c:v>7.7368720685851287</c:v>
                </c:pt>
                <c:pt idx="925">
                  <c:v>7.7368723685851393</c:v>
                </c:pt>
                <c:pt idx="926">
                  <c:v>7.736872368585253</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7.7388523685857109</c:v>
                </c:pt>
                <c:pt idx="936">
                  <c:v>7.7405623685854295</c:v>
                </c:pt>
                <c:pt idx="937">
                  <c:v>7.7413237685853034</c:v>
                </c:pt>
                <c:pt idx="938">
                  <c:v>7.744946168584832</c:v>
                </c:pt>
                <c:pt idx="939">
                  <c:v>7.7469779685850568</c:v>
                </c:pt>
                <c:pt idx="940">
                  <c:v>7.7479584685851393</c:v>
                </c:pt>
                <c:pt idx="941">
                  <c:v>7.7478523685848728</c:v>
                </c:pt>
                <c:pt idx="942">
                  <c:v>7.7478523685848728</c:v>
                </c:pt>
                <c:pt idx="943">
                  <c:v>7.7481484724816738</c:v>
                </c:pt>
                <c:pt idx="944">
                  <c:v>7.7618023685847248</c:v>
                </c:pt>
                <c:pt idx="945">
                  <c:v>7.7618023685847248</c:v>
                </c:pt>
                <c:pt idx="946">
                  <c:v>7.7618023685847248</c:v>
                </c:pt>
                <c:pt idx="947">
                  <c:v>7.7618023685847248</c:v>
                </c:pt>
                <c:pt idx="948">
                  <c:v>7.7618023685847248</c:v>
                </c:pt>
                <c:pt idx="949">
                  <c:v>7.7713709685853729</c:v>
                </c:pt>
                <c:pt idx="950">
                  <c:v>7.7933414685854387</c:v>
                </c:pt>
                <c:pt idx="951">
                  <c:v>7.8024577685854553</c:v>
                </c:pt>
                <c:pt idx="952">
                  <c:v>7.8043882509384872</c:v>
                </c:pt>
                <c:pt idx="953">
                  <c:v>7.808252368585741</c:v>
                </c:pt>
                <c:pt idx="954">
                  <c:v>7.8082523685859115</c:v>
                </c:pt>
                <c:pt idx="955">
                  <c:v>7.8087729685855862</c:v>
                </c:pt>
                <c:pt idx="956">
                  <c:v>7.8175671685852564</c:v>
                </c:pt>
                <c:pt idx="957">
                  <c:v>7.8209423685856478</c:v>
                </c:pt>
                <c:pt idx="958">
                  <c:v>7.8209423685856478</c:v>
                </c:pt>
                <c:pt idx="959">
                  <c:v>7.8209423685856478</c:v>
                </c:pt>
                <c:pt idx="960">
                  <c:v>7.8209535224315374</c:v>
                </c:pt>
                <c:pt idx="961">
                  <c:v>7.8310441867670448</c:v>
                </c:pt>
                <c:pt idx="962">
                  <c:v>7.8310423685852726</c:v>
                </c:pt>
                <c:pt idx="963">
                  <c:v>7.8310423685852726</c:v>
                </c:pt>
                <c:pt idx="964">
                  <c:v>7.8310423685852726</c:v>
                </c:pt>
                <c:pt idx="965">
                  <c:v>7.8320681685849109</c:v>
                </c:pt>
                <c:pt idx="966">
                  <c:v>7.8329423685847388</c:v>
                </c:pt>
                <c:pt idx="967">
                  <c:v>7.8341589643303706</c:v>
                </c:pt>
                <c:pt idx="968">
                  <c:v>7.8403823685856224</c:v>
                </c:pt>
                <c:pt idx="969">
                  <c:v>7.8403823685856793</c:v>
                </c:pt>
                <c:pt idx="970">
                  <c:v>7.8407794819878092</c:v>
                </c:pt>
                <c:pt idx="971">
                  <c:v>7.8429822685855157</c:v>
                </c:pt>
                <c:pt idx="972">
                  <c:v>7.8429823685854814</c:v>
                </c:pt>
                <c:pt idx="973">
                  <c:v>7.8461231685861463</c:v>
                </c:pt>
                <c:pt idx="974">
                  <c:v>7.8484967685853491</c:v>
                </c:pt>
                <c:pt idx="975">
                  <c:v>7.8493223685854474</c:v>
                </c:pt>
                <c:pt idx="976">
                  <c:v>7.8509813159539732</c:v>
                </c:pt>
                <c:pt idx="977">
                  <c:v>7.8628590352521002</c:v>
                </c:pt>
                <c:pt idx="978">
                  <c:v>7.8628223685856398</c:v>
                </c:pt>
                <c:pt idx="979">
                  <c:v>7.8628223685856398</c:v>
                </c:pt>
                <c:pt idx="980">
                  <c:v>7.8628223685856398</c:v>
                </c:pt>
                <c:pt idx="981">
                  <c:v>7.8628223685856398</c:v>
                </c:pt>
                <c:pt idx="982">
                  <c:v>7.8628223685856398</c:v>
                </c:pt>
                <c:pt idx="983">
                  <c:v>7.8657673685850824</c:v>
                </c:pt>
                <c:pt idx="984">
                  <c:v>7.8666223685850838</c:v>
                </c:pt>
                <c:pt idx="985">
                  <c:v>7.8665423685852858</c:v>
                </c:pt>
                <c:pt idx="986">
                  <c:v>7.8665423685861384</c:v>
                </c:pt>
                <c:pt idx="987">
                  <c:v>7.8665423685861384</c:v>
                </c:pt>
                <c:pt idx="988">
                  <c:v>7.8665423685861384</c:v>
                </c:pt>
                <c:pt idx="989">
                  <c:v>7.8665423685860816</c:v>
                </c:pt>
                <c:pt idx="990">
                  <c:v>7.8665423685861384</c:v>
                </c:pt>
                <c:pt idx="991">
                  <c:v>7.8672318685850229</c:v>
                </c:pt>
                <c:pt idx="992">
                  <c:v>7.8698479935857364</c:v>
                </c:pt>
                <c:pt idx="993">
                  <c:v>7.870472368585709</c:v>
                </c:pt>
                <c:pt idx="994">
                  <c:v>7.870472368585709</c:v>
                </c:pt>
                <c:pt idx="995">
                  <c:v>7.870472368585709</c:v>
                </c:pt>
                <c:pt idx="996">
                  <c:v>7.8717992685858036</c:v>
                </c:pt>
                <c:pt idx="997">
                  <c:v>7.874222368585734</c:v>
                </c:pt>
                <c:pt idx="998">
                  <c:v>7.874222368585734</c:v>
                </c:pt>
                <c:pt idx="999">
                  <c:v>7.874222368585734</c:v>
                </c:pt>
                <c:pt idx="1000">
                  <c:v>7.8742223685856771</c:v>
                </c:pt>
                <c:pt idx="1001">
                  <c:v>7.8786823685857854</c:v>
                </c:pt>
                <c:pt idx="1002">
                  <c:v>7.8790185685858347</c:v>
                </c:pt>
                <c:pt idx="1003">
                  <c:v>7.8805453685859703</c:v>
                </c:pt>
                <c:pt idx="1004">
                  <c:v>7.8805423685859779</c:v>
                </c:pt>
                <c:pt idx="1005">
                  <c:v>7.8805423685859779</c:v>
                </c:pt>
                <c:pt idx="1006">
                  <c:v>7.8805297685861007</c:v>
                </c:pt>
                <c:pt idx="1007">
                  <c:v>7.8805223685859715</c:v>
                </c:pt>
                <c:pt idx="1008">
                  <c:v>7.880522368585801</c:v>
                </c:pt>
                <c:pt idx="1009">
                  <c:v>7.8805223685853463</c:v>
                </c:pt>
                <c:pt idx="1010">
                  <c:v>7.8805573685857695</c:v>
                </c:pt>
                <c:pt idx="1011">
                  <c:v>7.8805223685859715</c:v>
                </c:pt>
                <c:pt idx="1012">
                  <c:v>7.8805223685859715</c:v>
                </c:pt>
                <c:pt idx="1013">
                  <c:v>7.8805223685859715</c:v>
                </c:pt>
                <c:pt idx="1014">
                  <c:v>7.8805223685859715</c:v>
                </c:pt>
                <c:pt idx="1015">
                  <c:v>7.8805223685859715</c:v>
                </c:pt>
                <c:pt idx="1016">
                  <c:v>7.880523168585583</c:v>
                </c:pt>
                <c:pt idx="1017">
                  <c:v>7.8805423685854663</c:v>
                </c:pt>
                <c:pt idx="1018">
                  <c:v>7.8805423685859779</c:v>
                </c:pt>
                <c:pt idx="1019">
                  <c:v>7.8805423685859779</c:v>
                </c:pt>
                <c:pt idx="1020">
                  <c:v>7.8805423685859779</c:v>
                </c:pt>
                <c:pt idx="1021">
                  <c:v>7.880536968586128</c:v>
                </c:pt>
                <c:pt idx="1022">
                  <c:v>7.8805903685849472</c:v>
                </c:pt>
                <c:pt idx="1023">
                  <c:v>7.8806223685849233</c:v>
                </c:pt>
                <c:pt idx="1024">
                  <c:v>7.8806223685849233</c:v>
                </c:pt>
                <c:pt idx="1025">
                  <c:v>7.8806223685854917</c:v>
                </c:pt>
                <c:pt idx="1026">
                  <c:v>7.8850923685850063</c:v>
                </c:pt>
                <c:pt idx="1027">
                  <c:v>7.8850923685848926</c:v>
                </c:pt>
                <c:pt idx="1028">
                  <c:v>7.8850923685848926</c:v>
                </c:pt>
                <c:pt idx="1029">
                  <c:v>7.8850923685848926</c:v>
                </c:pt>
                <c:pt idx="1030">
                  <c:v>7.8850923685848926</c:v>
                </c:pt>
                <c:pt idx="1031">
                  <c:v>7.8850923685848926</c:v>
                </c:pt>
                <c:pt idx="1032">
                  <c:v>7.8850923685855179</c:v>
                </c:pt>
                <c:pt idx="1033">
                  <c:v>7.8742223685854498</c:v>
                </c:pt>
                <c:pt idx="1034">
                  <c:v>7.874222368585734</c:v>
                </c:pt>
                <c:pt idx="1035">
                  <c:v>7.874222368585734</c:v>
                </c:pt>
                <c:pt idx="1036">
                  <c:v>7.874222368585734</c:v>
                </c:pt>
                <c:pt idx="1037">
                  <c:v>7.8734596685856815</c:v>
                </c:pt>
                <c:pt idx="1038">
                  <c:v>7.8715223685850475</c:v>
                </c:pt>
                <c:pt idx="1039">
                  <c:v>7.8702080828713434</c:v>
                </c:pt>
                <c:pt idx="1040">
                  <c:v>7.8695223685856632</c:v>
                </c:pt>
                <c:pt idx="1041">
                  <c:v>7.8695223685852085</c:v>
                </c:pt>
                <c:pt idx="1042">
                  <c:v>7.8695223685852085</c:v>
                </c:pt>
                <c:pt idx="1043">
                  <c:v>7.8695223685852085</c:v>
                </c:pt>
                <c:pt idx="1044">
                  <c:v>7.8695223685852085</c:v>
                </c:pt>
                <c:pt idx="1045">
                  <c:v>7.8695223685852085</c:v>
                </c:pt>
                <c:pt idx="1046">
                  <c:v>7.8695223685852085</c:v>
                </c:pt>
                <c:pt idx="1047">
                  <c:v>7.8695223685852085</c:v>
                </c:pt>
                <c:pt idx="1048">
                  <c:v>7.8695223685855495</c:v>
                </c:pt>
                <c:pt idx="1049">
                  <c:v>7.8807888391739453</c:v>
                </c:pt>
                <c:pt idx="1050">
                  <c:v>7.8842177685857138</c:v>
                </c:pt>
                <c:pt idx="1051">
                  <c:v>7.8965632019187098</c:v>
                </c:pt>
                <c:pt idx="1052">
                  <c:v>7.9024923685849018</c:v>
                </c:pt>
                <c:pt idx="1053">
                  <c:v>7.9024923685849018</c:v>
                </c:pt>
                <c:pt idx="1054">
                  <c:v>7.9024923685849018</c:v>
                </c:pt>
                <c:pt idx="1055">
                  <c:v>7.9024923685849018</c:v>
                </c:pt>
                <c:pt idx="1056">
                  <c:v>7.9043636056993734</c:v>
                </c:pt>
                <c:pt idx="1057">
                  <c:v>7.9044223685853154</c:v>
                </c:pt>
                <c:pt idx="1058">
                  <c:v>7.9044223685859976</c:v>
                </c:pt>
                <c:pt idx="1059">
                  <c:v>7.9044012685852323</c:v>
                </c:pt>
                <c:pt idx="1060">
                  <c:v>7.9066525685847893</c:v>
                </c:pt>
                <c:pt idx="1061">
                  <c:v>7.9081223685850688</c:v>
                </c:pt>
                <c:pt idx="1062">
                  <c:v>7.9081223685852393</c:v>
                </c:pt>
                <c:pt idx="1063">
                  <c:v>7.9081223685850688</c:v>
                </c:pt>
                <c:pt idx="1064">
                  <c:v>7.9081223685850688</c:v>
                </c:pt>
                <c:pt idx="1065">
                  <c:v>7.9081223685855235</c:v>
                </c:pt>
                <c:pt idx="1066">
                  <c:v>7.9081520828709841</c:v>
                </c:pt>
                <c:pt idx="1067">
                  <c:v>7.9081623685861047</c:v>
                </c:pt>
                <c:pt idx="1068">
                  <c:v>7.9081623685861047</c:v>
                </c:pt>
                <c:pt idx="1069">
                  <c:v>7.9081623685861047</c:v>
                </c:pt>
                <c:pt idx="1070">
                  <c:v>7.9081623685861047</c:v>
                </c:pt>
                <c:pt idx="1071">
                  <c:v>7.9081623685861047</c:v>
                </c:pt>
                <c:pt idx="1072">
                  <c:v>7.9081623685861047</c:v>
                </c:pt>
                <c:pt idx="1073">
                  <c:v>7.9081623685861047</c:v>
                </c:pt>
                <c:pt idx="1074">
                  <c:v>7.9081623685858773</c:v>
                </c:pt>
                <c:pt idx="1075">
                  <c:v>7.9081623685861047</c:v>
                </c:pt>
                <c:pt idx="1076">
                  <c:v>7.9081623685861047</c:v>
                </c:pt>
                <c:pt idx="1077">
                  <c:v>7.9081623685861047</c:v>
                </c:pt>
                <c:pt idx="1078">
                  <c:v>7.9081623685861047</c:v>
                </c:pt>
                <c:pt idx="1079">
                  <c:v>7.9081623685861047</c:v>
                </c:pt>
                <c:pt idx="1080">
                  <c:v>7.9081623685861047</c:v>
                </c:pt>
                <c:pt idx="1081">
                  <c:v>7.9081623685860478</c:v>
                </c:pt>
                <c:pt idx="1082">
                  <c:v>7.9081623685859341</c:v>
                </c:pt>
                <c:pt idx="1083">
                  <c:v>7.9081623685861047</c:v>
                </c:pt>
                <c:pt idx="1084">
                  <c:v>7.9081623685861047</c:v>
                </c:pt>
                <c:pt idx="1085">
                  <c:v>7.9081623685861047</c:v>
                </c:pt>
                <c:pt idx="1086">
                  <c:v>7.9081623685861047</c:v>
                </c:pt>
                <c:pt idx="1087">
                  <c:v>7.9081623685861047</c:v>
                </c:pt>
                <c:pt idx="1088">
                  <c:v>7.9081623685861047</c:v>
                </c:pt>
                <c:pt idx="1089">
                  <c:v>7.9081623685860478</c:v>
                </c:pt>
                <c:pt idx="1090">
                  <c:v>7.908162368585252</c:v>
                </c:pt>
                <c:pt idx="1091">
                  <c:v>7.9082223685854416</c:v>
                </c:pt>
                <c:pt idx="1092">
                  <c:v>7.9082223685854416</c:v>
                </c:pt>
                <c:pt idx="1093">
                  <c:v>7.9082223685854416</c:v>
                </c:pt>
                <c:pt idx="1094">
                  <c:v>7.9082223685854416</c:v>
                </c:pt>
                <c:pt idx="1095">
                  <c:v>7.9082166685855242</c:v>
                </c:pt>
                <c:pt idx="1096">
                  <c:v>7.9081923685859152</c:v>
                </c:pt>
                <c:pt idx="1097">
                  <c:v>7.9081923685859721</c:v>
                </c:pt>
                <c:pt idx="1098">
                  <c:v>7.9081923685859721</c:v>
                </c:pt>
                <c:pt idx="1099">
                  <c:v>7.9081923685859152</c:v>
                </c:pt>
                <c:pt idx="1100">
                  <c:v>7.9081923685859721</c:v>
                </c:pt>
                <c:pt idx="1101">
                  <c:v>7.9081923685859721</c:v>
                </c:pt>
                <c:pt idx="1102">
                  <c:v>7.9081923685859721</c:v>
                </c:pt>
                <c:pt idx="1103">
                  <c:v>7.9081923685859721</c:v>
                </c:pt>
                <c:pt idx="1104">
                  <c:v>7.9081923685859721</c:v>
                </c:pt>
                <c:pt idx="1105">
                  <c:v>7.9081923685859721</c:v>
                </c:pt>
                <c:pt idx="1106">
                  <c:v>7.908194574468169</c:v>
                </c:pt>
                <c:pt idx="1107">
                  <c:v>7.9082223685854416</c:v>
                </c:pt>
                <c:pt idx="1108">
                  <c:v>7.9081923685858015</c:v>
                </c:pt>
                <c:pt idx="1109">
                  <c:v>7.9081923685859721</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7.9082639685849045</c:v>
                </c:pt>
                <c:pt idx="1122">
                  <c:v>7.9082523685849111</c:v>
                </c:pt>
                <c:pt idx="1123">
                  <c:v>7.9082523685849679</c:v>
                </c:pt>
                <c:pt idx="1124">
                  <c:v>7.9083823685850945</c:v>
                </c:pt>
                <c:pt idx="1125">
                  <c:v>7.9083823685850945</c:v>
                </c:pt>
                <c:pt idx="1126">
                  <c:v>7.9083823685850945</c:v>
                </c:pt>
                <c:pt idx="1127">
                  <c:v>7.9083823685851513</c:v>
                </c:pt>
                <c:pt idx="1128">
                  <c:v>7.908399136261508</c:v>
                </c:pt>
                <c:pt idx="1129">
                  <c:v>7.9084223685848798</c:v>
                </c:pt>
                <c:pt idx="1130">
                  <c:v>7.9084223685848798</c:v>
                </c:pt>
                <c:pt idx="1131">
                  <c:v>7.9084223685853345</c:v>
                </c:pt>
                <c:pt idx="1132">
                  <c:v>7.9083823685854355</c:v>
                </c:pt>
                <c:pt idx="1133">
                  <c:v>7.9083823685851513</c:v>
                </c:pt>
                <c:pt idx="1134">
                  <c:v>7.9083823685850945</c:v>
                </c:pt>
                <c:pt idx="1135">
                  <c:v>7.9083823685850945</c:v>
                </c:pt>
                <c:pt idx="1136">
                  <c:v>7.9083823685850945</c:v>
                </c:pt>
                <c:pt idx="1137">
                  <c:v>7.9083823685850945</c:v>
                </c:pt>
                <c:pt idx="1138">
                  <c:v>7.9083823685850945</c:v>
                </c:pt>
                <c:pt idx="1139">
                  <c:v>7.9083823685850945</c:v>
                </c:pt>
                <c:pt idx="1140">
                  <c:v>7.9083843685850326</c:v>
                </c:pt>
                <c:pt idx="1141">
                  <c:v>7.9084223685856756</c:v>
                </c:pt>
                <c:pt idx="1142">
                  <c:v>7.9084223685856756</c:v>
                </c:pt>
                <c:pt idx="1143">
                  <c:v>7.9084223685848798</c:v>
                </c:pt>
                <c:pt idx="1144">
                  <c:v>7.9084223685848798</c:v>
                </c:pt>
                <c:pt idx="1145">
                  <c:v>7.9084223685848798</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7.9064523685854198</c:v>
                </c:pt>
                <c:pt idx="1160">
                  <c:v>7.9064523685855903</c:v>
                </c:pt>
                <c:pt idx="1161">
                  <c:v>7.9064676685854494</c:v>
                </c:pt>
                <c:pt idx="1162">
                  <c:v>7.9065463685850119</c:v>
                </c:pt>
                <c:pt idx="1163">
                  <c:v>7.9065423685849652</c:v>
                </c:pt>
                <c:pt idx="1164">
                  <c:v>7.9065423685849652</c:v>
                </c:pt>
                <c:pt idx="1165">
                  <c:v>7.9065811185859758</c:v>
                </c:pt>
                <c:pt idx="1166">
                  <c:v>7.9066264685848893</c:v>
                </c:pt>
                <c:pt idx="1167">
                  <c:v>7.9066723685848075</c:v>
                </c:pt>
                <c:pt idx="1168">
                  <c:v>7.8987891542991093</c:v>
                </c:pt>
                <c:pt idx="1169">
                  <c:v>7.8976175685852041</c:v>
                </c:pt>
                <c:pt idx="1170">
                  <c:v>7.8958223685857689</c:v>
                </c:pt>
                <c:pt idx="1171">
                  <c:v>7.8958223685857689</c:v>
                </c:pt>
                <c:pt idx="1172">
                  <c:v>7.8958223685857689</c:v>
                </c:pt>
                <c:pt idx="1173">
                  <c:v>7.8958203685858308</c:v>
                </c:pt>
                <c:pt idx="1174">
                  <c:v>7.8958023685861036</c:v>
                </c:pt>
                <c:pt idx="1175">
                  <c:v>7.8958023685855352</c:v>
                </c:pt>
                <c:pt idx="1176">
                  <c:v>7.8958023685858763</c:v>
                </c:pt>
                <c:pt idx="1177">
                  <c:v>7.8958023685861036</c:v>
                </c:pt>
                <c:pt idx="1178">
                  <c:v>7.8937484685850592</c:v>
                </c:pt>
                <c:pt idx="1179">
                  <c:v>7.8905846685857597</c:v>
                </c:pt>
                <c:pt idx="1180">
                  <c:v>7.8905733685845263</c:v>
                </c:pt>
                <c:pt idx="1181">
                  <c:v>7.8905463685852766</c:v>
                </c:pt>
                <c:pt idx="1182">
                  <c:v>7.8967558685859132</c:v>
                </c:pt>
                <c:pt idx="1183">
                  <c:v>7.8980923685856652</c:v>
                </c:pt>
                <c:pt idx="1184">
                  <c:v>7.8981163685853204</c:v>
                </c:pt>
                <c:pt idx="1185">
                  <c:v>7.8982531378162122</c:v>
                </c:pt>
                <c:pt idx="1186">
                  <c:v>7.8983223685847435</c:v>
                </c:pt>
                <c:pt idx="1187">
                  <c:v>7.8983223685847435</c:v>
                </c:pt>
                <c:pt idx="1188">
                  <c:v>7.8983015685848414</c:v>
                </c:pt>
                <c:pt idx="1189">
                  <c:v>7.8983223685848003</c:v>
                </c:pt>
                <c:pt idx="1190">
                  <c:v>7.8983223685847435</c:v>
                </c:pt>
                <c:pt idx="1191">
                  <c:v>7.8983257685846553</c:v>
                </c:pt>
                <c:pt idx="1192">
                  <c:v>7.8983423685849203</c:v>
                </c:pt>
                <c:pt idx="1193">
                  <c:v>7.8983423685853751</c:v>
                </c:pt>
                <c:pt idx="1194">
                  <c:v>7.8983331685851255</c:v>
                </c:pt>
                <c:pt idx="1195">
                  <c:v>7.8983748938386071</c:v>
                </c:pt>
                <c:pt idx="1196">
                  <c:v>7.8983723685860383</c:v>
                </c:pt>
                <c:pt idx="1197">
                  <c:v>7.8983723685860383</c:v>
                </c:pt>
                <c:pt idx="1198">
                  <c:v>7.8983723685860383</c:v>
                </c:pt>
                <c:pt idx="1199">
                  <c:v>7.8983723685860383</c:v>
                </c:pt>
                <c:pt idx="1200">
                  <c:v>7.8983723685860383</c:v>
                </c:pt>
                <c:pt idx="1201">
                  <c:v>7.8983723685852425</c:v>
                </c:pt>
                <c:pt idx="1202">
                  <c:v>7.8983723685852425</c:v>
                </c:pt>
                <c:pt idx="1203">
                  <c:v>7.8983723685860383</c:v>
                </c:pt>
                <c:pt idx="1204">
                  <c:v>7.8983723685860383</c:v>
                </c:pt>
                <c:pt idx="1205">
                  <c:v>7.8983723685860383</c:v>
                </c:pt>
                <c:pt idx="1206">
                  <c:v>7.8983723685860383</c:v>
                </c:pt>
                <c:pt idx="1207">
                  <c:v>7.8983723685860383</c:v>
                </c:pt>
                <c:pt idx="1208">
                  <c:v>7.8983723685860383</c:v>
                </c:pt>
                <c:pt idx="1209">
                  <c:v>7.8983723685858109</c:v>
                </c:pt>
                <c:pt idx="1210">
                  <c:v>7.8931223685850824</c:v>
                </c:pt>
                <c:pt idx="1211">
                  <c:v>7.8931223685851393</c:v>
                </c:pt>
                <c:pt idx="1212">
                  <c:v>7.8931223685851393</c:v>
                </c:pt>
                <c:pt idx="1213">
                  <c:v>7.8931223685851393</c:v>
                </c:pt>
                <c:pt idx="1214">
                  <c:v>7.8931223685850824</c:v>
                </c:pt>
                <c:pt idx="1215">
                  <c:v>7.8931223685851393</c:v>
                </c:pt>
                <c:pt idx="1216">
                  <c:v>7.8931223685851393</c:v>
                </c:pt>
                <c:pt idx="1217">
                  <c:v>7.8930323685851391</c:v>
                </c:pt>
                <c:pt idx="1218">
                  <c:v>7.89132236858525</c:v>
                </c:pt>
                <c:pt idx="1219">
                  <c:v>7.887472368585648</c:v>
                </c:pt>
                <c:pt idx="1220">
                  <c:v>7.8874723685857049</c:v>
                </c:pt>
                <c:pt idx="1221">
                  <c:v>7.8874723685857049</c:v>
                </c:pt>
                <c:pt idx="1222">
                  <c:v>7.8873103685855455</c:v>
                </c:pt>
                <c:pt idx="1223">
                  <c:v>7.8856438685849213</c:v>
                </c:pt>
                <c:pt idx="1224">
                  <c:v>7.8856507685847106</c:v>
                </c:pt>
                <c:pt idx="1225">
                  <c:v>7.8856723685847925</c:v>
                </c:pt>
                <c:pt idx="1226">
                  <c:v>7.8856723685855314</c:v>
                </c:pt>
                <c:pt idx="1227">
                  <c:v>7.8856723685855314</c:v>
                </c:pt>
                <c:pt idx="1228">
                  <c:v>7.8856723685847925</c:v>
                </c:pt>
                <c:pt idx="1229">
                  <c:v>7.8856723685847925</c:v>
                </c:pt>
                <c:pt idx="1230">
                  <c:v>7.8844828685859198</c:v>
                </c:pt>
                <c:pt idx="1231">
                  <c:v>7.8838232776763704</c:v>
                </c:pt>
                <c:pt idx="1232">
                  <c:v>7.8837129935860872</c:v>
                </c:pt>
                <c:pt idx="1233">
                  <c:v>7.8836923685859261</c:v>
                </c:pt>
                <c:pt idx="1234">
                  <c:v>7.8836923685859261</c:v>
                </c:pt>
                <c:pt idx="1235">
                  <c:v>7.8836923685853577</c:v>
                </c:pt>
                <c:pt idx="1236">
                  <c:v>7.8836923685853577</c:v>
                </c:pt>
                <c:pt idx="1237">
                  <c:v>7.8837367685849387</c:v>
                </c:pt>
                <c:pt idx="1238">
                  <c:v>7.8837979935855316</c:v>
                </c:pt>
                <c:pt idx="1239">
                  <c:v>7.8824233685861174</c:v>
                </c:pt>
                <c:pt idx="1240">
                  <c:v>7.8819523685861128</c:v>
                </c:pt>
                <c:pt idx="1241">
                  <c:v>7.8819523685861128</c:v>
                </c:pt>
                <c:pt idx="1242">
                  <c:v>7.8819523685861128</c:v>
                </c:pt>
                <c:pt idx="1243">
                  <c:v>7.8819523685861128</c:v>
                </c:pt>
                <c:pt idx="1244">
                  <c:v>7.8819523685853738</c:v>
                </c:pt>
                <c:pt idx="1245">
                  <c:v>7.8819523685852602</c:v>
                </c:pt>
                <c:pt idx="1246">
                  <c:v>7.8819523685861128</c:v>
                </c:pt>
                <c:pt idx="1247">
                  <c:v>7.8811797685855964</c:v>
                </c:pt>
                <c:pt idx="1248">
                  <c:v>7.8685902685845264</c:v>
                </c:pt>
                <c:pt idx="1249">
                  <c:v>7.8655223685845073</c:v>
                </c:pt>
                <c:pt idx="1250">
                  <c:v>7.8655223685848483</c:v>
                </c:pt>
                <c:pt idx="1251">
                  <c:v>7.8605085685851037</c:v>
                </c:pt>
                <c:pt idx="1252">
                  <c:v>7.8571223685850811</c:v>
                </c:pt>
                <c:pt idx="1253">
                  <c:v>7.8571223685851947</c:v>
                </c:pt>
                <c:pt idx="1254">
                  <c:v>7.8570823685856936</c:v>
                </c:pt>
                <c:pt idx="1255">
                  <c:v>7.8570823685858073</c:v>
                </c:pt>
                <c:pt idx="1256">
                  <c:v>7.8570823685858073</c:v>
                </c:pt>
                <c:pt idx="1257">
                  <c:v>7.8570898685859021</c:v>
                </c:pt>
                <c:pt idx="1258">
                  <c:v>7.8571723685862622</c:v>
                </c:pt>
                <c:pt idx="1259">
                  <c:v>7.8571763685861953</c:v>
                </c:pt>
                <c:pt idx="1260">
                  <c:v>7.8571723685862622</c:v>
                </c:pt>
                <c:pt idx="1261">
                  <c:v>7.8571723685861485</c:v>
                </c:pt>
                <c:pt idx="1262">
                  <c:v>7.8571723685861485</c:v>
                </c:pt>
                <c:pt idx="1263">
                  <c:v>7.8571723685862622</c:v>
                </c:pt>
                <c:pt idx="1264">
                  <c:v>7.8571723685862622</c:v>
                </c:pt>
                <c:pt idx="1265">
                  <c:v>7.8571368685850445</c:v>
                </c:pt>
                <c:pt idx="1266">
                  <c:v>7.8572707685849679</c:v>
                </c:pt>
                <c:pt idx="1267">
                  <c:v>7.8572923685849361</c:v>
                </c:pt>
                <c:pt idx="1268">
                  <c:v>7.8572076685857866</c:v>
                </c:pt>
                <c:pt idx="1269">
                  <c:v>7.8572044198675854</c:v>
                </c:pt>
                <c:pt idx="1270">
                  <c:v>7.8609223685854346</c:v>
                </c:pt>
                <c:pt idx="1271">
                  <c:v>7.8609223685862304</c:v>
                </c:pt>
                <c:pt idx="1272">
                  <c:v>7.8609223685862304</c:v>
                </c:pt>
                <c:pt idx="1273">
                  <c:v>7.8610211054273265</c:v>
                </c:pt>
                <c:pt idx="1274">
                  <c:v>7.8611217685855905</c:v>
                </c:pt>
                <c:pt idx="1275">
                  <c:v>7.8611223685856118</c:v>
                </c:pt>
                <c:pt idx="1276">
                  <c:v>7.8611391685852965</c:v>
                </c:pt>
                <c:pt idx="1277">
                  <c:v>7.8611023685859465</c:v>
                </c:pt>
                <c:pt idx="1278">
                  <c:v>7.8611023685858896</c:v>
                </c:pt>
                <c:pt idx="1279">
                  <c:v>7.861202368584614</c:v>
                </c:pt>
                <c:pt idx="1280">
                  <c:v>7.8612023685845003</c:v>
                </c:pt>
                <c:pt idx="1281">
                  <c:v>7.8612023685845003</c:v>
                </c:pt>
                <c:pt idx="1282">
                  <c:v>7.8612023685845003</c:v>
                </c:pt>
                <c:pt idx="1283">
                  <c:v>7.861202368584614</c:v>
                </c:pt>
                <c:pt idx="1284">
                  <c:v>7.8612023685845003</c:v>
                </c:pt>
                <c:pt idx="1285">
                  <c:v>7.8612023685845003</c:v>
                </c:pt>
                <c:pt idx="1286">
                  <c:v>7.8612023685845003</c:v>
                </c:pt>
                <c:pt idx="1287">
                  <c:v>7.8612023685847845</c:v>
                </c:pt>
                <c:pt idx="1288">
                  <c:v>7.861202368584614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7.8611223685856118</c:v>
                </c:pt>
                <c:pt idx="1297">
                  <c:v>7.8613730685854222</c:v>
                </c:pt>
                <c:pt idx="1298">
                  <c:v>7.8630023685854127</c:v>
                </c:pt>
                <c:pt idx="1299">
                  <c:v>7.8630023685854127</c:v>
                </c:pt>
                <c:pt idx="1300">
                  <c:v>7.8630023685854127</c:v>
                </c:pt>
                <c:pt idx="1301">
                  <c:v>7.8630023685854127</c:v>
                </c:pt>
                <c:pt idx="1302">
                  <c:v>7.8681307896380446</c:v>
                </c:pt>
                <c:pt idx="1303">
                  <c:v>7.8796557706478012</c:v>
                </c:pt>
                <c:pt idx="1304">
                  <c:v>7.8809423685861617</c:v>
                </c:pt>
                <c:pt idx="1305">
                  <c:v>7.8809423685861617</c:v>
                </c:pt>
                <c:pt idx="1306">
                  <c:v>7.8809423685861049</c:v>
                </c:pt>
                <c:pt idx="1307">
                  <c:v>7.8808820685855068</c:v>
                </c:pt>
                <c:pt idx="1308">
                  <c:v>7.8808523685855931</c:v>
                </c:pt>
                <c:pt idx="1309">
                  <c:v>7.8808523685855931</c:v>
                </c:pt>
                <c:pt idx="1310">
                  <c:v>7.8808523685855931</c:v>
                </c:pt>
                <c:pt idx="1311">
                  <c:v>7.8808523685855931</c:v>
                </c:pt>
                <c:pt idx="1312">
                  <c:v>7.8812830352522525</c:v>
                </c:pt>
                <c:pt idx="1313">
                  <c:v>7.8846623685851824</c:v>
                </c:pt>
                <c:pt idx="1314">
                  <c:v>7.8846623685848414</c:v>
                </c:pt>
                <c:pt idx="1315">
                  <c:v>7.8846623685848414</c:v>
                </c:pt>
                <c:pt idx="1316">
                  <c:v>7.8905202685857745</c:v>
                </c:pt>
                <c:pt idx="1317">
                  <c:v>7.9042388685849261</c:v>
                </c:pt>
                <c:pt idx="1318">
                  <c:v>7.9200228685863436</c:v>
                </c:pt>
                <c:pt idx="1319">
                  <c:v>7.9474075298756617</c:v>
                </c:pt>
                <c:pt idx="1320">
                  <c:v>7.9616023685856163</c:v>
                </c:pt>
                <c:pt idx="1321">
                  <c:v>7.9616023685859005</c:v>
                </c:pt>
                <c:pt idx="1322">
                  <c:v>7.9616023685859005</c:v>
                </c:pt>
                <c:pt idx="1323">
                  <c:v>7.9615957685856671</c:v>
                </c:pt>
                <c:pt idx="1324">
                  <c:v>7.9615525685846507</c:v>
                </c:pt>
                <c:pt idx="1325">
                  <c:v>7.9615723685846689</c:v>
                </c:pt>
                <c:pt idx="1326">
                  <c:v>7.961572368584612</c:v>
                </c:pt>
                <c:pt idx="1327">
                  <c:v>7.9615723685848394</c:v>
                </c:pt>
                <c:pt idx="1328">
                  <c:v>7.9616023685857868</c:v>
                </c:pt>
                <c:pt idx="1329">
                  <c:v>7.9616023685859005</c:v>
                </c:pt>
                <c:pt idx="1330">
                  <c:v>7.9616023685859005</c:v>
                </c:pt>
                <c:pt idx="1331">
                  <c:v>7.9615486185849846</c:v>
                </c:pt>
                <c:pt idx="1332">
                  <c:v>7.9615651685846416</c:v>
                </c:pt>
                <c:pt idx="1333">
                  <c:v>7.961572368584612</c:v>
                </c:pt>
                <c:pt idx="1334">
                  <c:v>7.9615384685855162</c:v>
                </c:pt>
                <c:pt idx="1335">
                  <c:v>7.9615423685847446</c:v>
                </c:pt>
                <c:pt idx="1336">
                  <c:v>7.9615423685850857</c:v>
                </c:pt>
                <c:pt idx="1337">
                  <c:v>7.9615337971566902</c:v>
                </c:pt>
                <c:pt idx="1338">
                  <c:v>7.9615223685850793</c:v>
                </c:pt>
                <c:pt idx="1339">
                  <c:v>7.9614881685858023</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7.9480224685853642</c:v>
                </c:pt>
                <c:pt idx="1356">
                  <c:v>7.9466341494078989</c:v>
                </c:pt>
                <c:pt idx="1357">
                  <c:v>7.9466223685859774</c:v>
                </c:pt>
                <c:pt idx="1358">
                  <c:v>7.9466275685858392</c:v>
                </c:pt>
                <c:pt idx="1359">
                  <c:v>7.9466423685859837</c:v>
                </c:pt>
                <c:pt idx="1360">
                  <c:v>7.9466423685858132</c:v>
                </c:pt>
                <c:pt idx="1361">
                  <c:v>7.9421923685855091</c:v>
                </c:pt>
                <c:pt idx="1362">
                  <c:v>7.9421923685857934</c:v>
                </c:pt>
                <c:pt idx="1363">
                  <c:v>7.9414193159540929</c:v>
                </c:pt>
                <c:pt idx="1364">
                  <c:v>7.9373114685853494</c:v>
                </c:pt>
                <c:pt idx="1365">
                  <c:v>7.9356223685852143</c:v>
                </c:pt>
                <c:pt idx="1366">
                  <c:v>7.9356440685857166</c:v>
                </c:pt>
                <c:pt idx="1367">
                  <c:v>7.9350192685855774</c:v>
                </c:pt>
                <c:pt idx="1368">
                  <c:v>7.9335665791114849</c:v>
                </c:pt>
                <c:pt idx="1369">
                  <c:v>7.9296135880978937</c:v>
                </c:pt>
                <c:pt idx="1370">
                  <c:v>7.9243663685855523</c:v>
                </c:pt>
                <c:pt idx="1371">
                  <c:v>7.9244223685845014</c:v>
                </c:pt>
                <c:pt idx="1372">
                  <c:v>7.9244271685846144</c:v>
                </c:pt>
                <c:pt idx="1373">
                  <c:v>7.9244329685851227</c:v>
                </c:pt>
                <c:pt idx="1374">
                  <c:v>7.9245223685849879</c:v>
                </c:pt>
                <c:pt idx="1375">
                  <c:v>7.9245268685849197</c:v>
                </c:pt>
                <c:pt idx="1376">
                  <c:v>7.9245523685848553</c:v>
                </c:pt>
                <c:pt idx="1377">
                  <c:v>7.9233596685850927</c:v>
                </c:pt>
                <c:pt idx="1378">
                  <c:v>7.9117791542998503</c:v>
                </c:pt>
                <c:pt idx="1379">
                  <c:v>7.8976223685856581</c:v>
                </c:pt>
                <c:pt idx="1380">
                  <c:v>7.8976223685848623</c:v>
                </c:pt>
                <c:pt idx="1381">
                  <c:v>7.8976291054274412</c:v>
                </c:pt>
                <c:pt idx="1382">
                  <c:v>7.8976623685858982</c:v>
                </c:pt>
                <c:pt idx="1383">
                  <c:v>7.8976989685852033</c:v>
                </c:pt>
                <c:pt idx="1384">
                  <c:v>7.8977223685851783</c:v>
                </c:pt>
                <c:pt idx="1385">
                  <c:v>7.8977223685851783</c:v>
                </c:pt>
                <c:pt idx="1386">
                  <c:v>7.8977004935857309</c:v>
                </c:pt>
                <c:pt idx="1387">
                  <c:v>7.8976923685857656</c:v>
                </c:pt>
                <c:pt idx="1388">
                  <c:v>7.8995223685852949</c:v>
                </c:pt>
                <c:pt idx="1389">
                  <c:v>7.8995223685860907</c:v>
                </c:pt>
                <c:pt idx="1390">
                  <c:v>7.8994749685850394</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7.8995175685860346</c:v>
                </c:pt>
                <c:pt idx="1400">
                  <c:v>7.8994595685855558</c:v>
                </c:pt>
                <c:pt idx="1401">
                  <c:v>7.8979129685848335</c:v>
                </c:pt>
                <c:pt idx="1402">
                  <c:v>7.8942598685859053</c:v>
                </c:pt>
                <c:pt idx="1403">
                  <c:v>7.8919223685858952</c:v>
                </c:pt>
                <c:pt idx="1404">
                  <c:v>7.8919223685855542</c:v>
                </c:pt>
                <c:pt idx="1405">
                  <c:v>7.8919623685853963</c:v>
                </c:pt>
                <c:pt idx="1406">
                  <c:v>7.891962368585169</c:v>
                </c:pt>
                <c:pt idx="1407">
                  <c:v>7.891962368585169</c:v>
                </c:pt>
                <c:pt idx="1408">
                  <c:v>7.891962368585169</c:v>
                </c:pt>
                <c:pt idx="1409">
                  <c:v>7.891962368585169</c:v>
                </c:pt>
                <c:pt idx="1410">
                  <c:v>7.891962368585169</c:v>
                </c:pt>
                <c:pt idx="1411">
                  <c:v>7.8919818685849492</c:v>
                </c:pt>
                <c:pt idx="1412">
                  <c:v>7.8919923685853774</c:v>
                </c:pt>
                <c:pt idx="1413">
                  <c:v>7.8920223685851312</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7.8920223685854154</c:v>
                </c:pt>
                <c:pt idx="1422">
                  <c:v>7.8920223685854154</c:v>
                </c:pt>
                <c:pt idx="1423">
                  <c:v>7.8920223685846196</c:v>
                </c:pt>
                <c:pt idx="1424">
                  <c:v>7.8920223685845627</c:v>
                </c:pt>
                <c:pt idx="1425">
                  <c:v>7.891931568585747</c:v>
                </c:pt>
                <c:pt idx="1426">
                  <c:v>7.8919023685858889</c:v>
                </c:pt>
                <c:pt idx="1427">
                  <c:v>7.8919023685858889</c:v>
                </c:pt>
                <c:pt idx="1428">
                  <c:v>7.8919023685858889</c:v>
                </c:pt>
                <c:pt idx="1429">
                  <c:v>7.8918528685847633</c:v>
                </c:pt>
                <c:pt idx="1430">
                  <c:v>7.8918423685847898</c:v>
                </c:pt>
                <c:pt idx="1431">
                  <c:v>7.8919211185859268</c:v>
                </c:pt>
                <c:pt idx="1432">
                  <c:v>7.8918052685859976</c:v>
                </c:pt>
                <c:pt idx="1433">
                  <c:v>7.8917723685860466</c:v>
                </c:pt>
                <c:pt idx="1434">
                  <c:v>7.8918692106899613</c:v>
                </c:pt>
                <c:pt idx="1435">
                  <c:v>7.8918886685846843</c:v>
                </c:pt>
                <c:pt idx="1436">
                  <c:v>7.8936423685861001</c:v>
                </c:pt>
                <c:pt idx="1437">
                  <c:v>7.8936441685860501</c:v>
                </c:pt>
                <c:pt idx="1438">
                  <c:v>7.8936423685855317</c:v>
                </c:pt>
                <c:pt idx="1439">
                  <c:v>7.8955623685852316</c:v>
                </c:pt>
                <c:pt idx="1440">
                  <c:v>7.8955623685851748</c:v>
                </c:pt>
                <c:pt idx="1441">
                  <c:v>7.895561421216442</c:v>
                </c:pt>
                <c:pt idx="1442">
                  <c:v>7.8955923685850991</c:v>
                </c:pt>
                <c:pt idx="1443">
                  <c:v>7.8955212685858243</c:v>
                </c:pt>
                <c:pt idx="1444">
                  <c:v>7.8955023685858947</c:v>
                </c:pt>
                <c:pt idx="1445">
                  <c:v>7.8955023685858947</c:v>
                </c:pt>
                <c:pt idx="1446">
                  <c:v>7.8955023685856673</c:v>
                </c:pt>
                <c:pt idx="1447">
                  <c:v>7.8955023685856105</c:v>
                </c:pt>
                <c:pt idx="1448">
                  <c:v>7.8955923685854401</c:v>
                </c:pt>
                <c:pt idx="1449">
                  <c:v>7.8955923685850991</c:v>
                </c:pt>
                <c:pt idx="1450">
                  <c:v>7.8955923685850991</c:v>
                </c:pt>
                <c:pt idx="1451">
                  <c:v>7.8955923685850991</c:v>
                </c:pt>
                <c:pt idx="1452">
                  <c:v>7.8955923685850991</c:v>
                </c:pt>
                <c:pt idx="1453">
                  <c:v>7.8955923685850991</c:v>
                </c:pt>
                <c:pt idx="1454">
                  <c:v>7.8955923685850991</c:v>
                </c:pt>
                <c:pt idx="1455">
                  <c:v>7.8955923685850991</c:v>
                </c:pt>
                <c:pt idx="1456">
                  <c:v>7.8955923685854401</c:v>
                </c:pt>
                <c:pt idx="1457">
                  <c:v>7.8955023685856105</c:v>
                </c:pt>
                <c:pt idx="1458">
                  <c:v>7.8955107685856802</c:v>
                </c:pt>
                <c:pt idx="1459">
                  <c:v>7.8955089685844797</c:v>
                </c:pt>
                <c:pt idx="1460">
                  <c:v>7.8954723685846631</c:v>
                </c:pt>
                <c:pt idx="1461">
                  <c:v>7.8954723685846062</c:v>
                </c:pt>
                <c:pt idx="1462">
                  <c:v>7.8954723685846062</c:v>
                </c:pt>
                <c:pt idx="1463">
                  <c:v>7.8954933685859174</c:v>
                </c:pt>
                <c:pt idx="1464">
                  <c:v>7.8955023685858947</c:v>
                </c:pt>
                <c:pt idx="1465">
                  <c:v>7.8955023685853831</c:v>
                </c:pt>
                <c:pt idx="1466">
                  <c:v>7.8973223685855629</c:v>
                </c:pt>
                <c:pt idx="1467">
                  <c:v>7.8973223685850513</c:v>
                </c:pt>
                <c:pt idx="1468">
                  <c:v>7.8973223685850513</c:v>
                </c:pt>
                <c:pt idx="1469">
                  <c:v>7.8973223685850513</c:v>
                </c:pt>
                <c:pt idx="1470">
                  <c:v>7.8973223685850513</c:v>
                </c:pt>
                <c:pt idx="1471">
                  <c:v>7.8988503685849452</c:v>
                </c:pt>
                <c:pt idx="1472">
                  <c:v>7.8991923685851049</c:v>
                </c:pt>
                <c:pt idx="1473">
                  <c:v>7.8992142916624317</c:v>
                </c:pt>
                <c:pt idx="1474">
                  <c:v>7.8976748685848435</c:v>
                </c:pt>
              </c:numCache>
            </c:numRef>
          </c:val>
          <c:smooth val="0"/>
          <c:extLs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-33.864023771753338</c:v>
                </c:pt>
                <c:pt idx="1">
                  <c:v>-33.855256844498555</c:v>
                </c:pt>
                <c:pt idx="2">
                  <c:v>-33.845445657210561</c:v>
                </c:pt>
                <c:pt idx="3">
                  <c:v>-33.838184407213348</c:v>
                </c:pt>
                <c:pt idx="4">
                  <c:v>-33.82931062544354</c:v>
                </c:pt>
                <c:pt idx="5">
                  <c:v>-33.820524270095049</c:v>
                </c:pt>
                <c:pt idx="6">
                  <c:v>-33.793966066090533</c:v>
                </c:pt>
                <c:pt idx="7">
                  <c:v>-33.793859211575565</c:v>
                </c:pt>
                <c:pt idx="8">
                  <c:v>-33.790517579469608</c:v>
                </c:pt>
                <c:pt idx="9">
                  <c:v>-33.781502944021085</c:v>
                </c:pt>
                <c:pt idx="10">
                  <c:v>-33.768704687336353</c:v>
                </c:pt>
                <c:pt idx="11">
                  <c:v>-33.75947634285761</c:v>
                </c:pt>
                <c:pt idx="12">
                  <c:v>-33.750039146372316</c:v>
                </c:pt>
                <c:pt idx="13">
                  <c:v>-33.834901059388343</c:v>
                </c:pt>
                <c:pt idx="14">
                  <c:v>-34.977778095805078</c:v>
                </c:pt>
                <c:pt idx="15">
                  <c:v>-35.261340836514805</c:v>
                </c:pt>
                <c:pt idx="16">
                  <c:v>-35.498596716036317</c:v>
                </c:pt>
                <c:pt idx="17">
                  <c:v>-35.477939795474569</c:v>
                </c:pt>
                <c:pt idx="18">
                  <c:v>-35.308041116600108</c:v>
                </c:pt>
                <c:pt idx="19">
                  <c:v>-35.153126354944831</c:v>
                </c:pt>
                <c:pt idx="20">
                  <c:v>-35.060580630894819</c:v>
                </c:pt>
                <c:pt idx="21">
                  <c:v>-35.216525081512813</c:v>
                </c:pt>
                <c:pt idx="22">
                  <c:v>-36.065999047790839</c:v>
                </c:pt>
                <c:pt idx="23">
                  <c:v>-35.679413983536094</c:v>
                </c:pt>
                <c:pt idx="24">
                  <c:v>-34.696653580846075</c:v>
                </c:pt>
                <c:pt idx="25">
                  <c:v>-33.996207663850825</c:v>
                </c:pt>
                <c:pt idx="26">
                  <c:v>-33.949526811859059</c:v>
                </c:pt>
                <c:pt idx="27">
                  <c:v>-33.935839719890609</c:v>
                </c:pt>
                <c:pt idx="28">
                  <c:v>-33.518495126381069</c:v>
                </c:pt>
                <c:pt idx="29">
                  <c:v>-31.084791263462577</c:v>
                </c:pt>
                <c:pt idx="30">
                  <c:v>-30.673678230988102</c:v>
                </c:pt>
                <c:pt idx="31">
                  <c:v>-30.333356314711111</c:v>
                </c:pt>
                <c:pt idx="32">
                  <c:v>-29.875839280579598</c:v>
                </c:pt>
                <c:pt idx="33">
                  <c:v>-28.960533219005058</c:v>
                </c:pt>
                <c:pt idx="34">
                  <c:v>-27.789077456845561</c:v>
                </c:pt>
                <c:pt idx="35">
                  <c:v>-28.304227930757563</c:v>
                </c:pt>
                <c:pt idx="36">
                  <c:v>-28.406453702463338</c:v>
                </c:pt>
                <c:pt idx="37">
                  <c:v>-28.499795978352594</c:v>
                </c:pt>
                <c:pt idx="38">
                  <c:v>-28.328503333759826</c:v>
                </c:pt>
                <c:pt idx="39">
                  <c:v>-27.857546915853092</c:v>
                </c:pt>
                <c:pt idx="40">
                  <c:v>-26.872576567512326</c:v>
                </c:pt>
                <c:pt idx="41">
                  <c:v>-25.68881796505535</c:v>
                </c:pt>
                <c:pt idx="42">
                  <c:v>-24.715815322396324</c:v>
                </c:pt>
                <c:pt idx="43">
                  <c:v>-23.309789614661085</c:v>
                </c:pt>
                <c:pt idx="44">
                  <c:v>-16.681458337559022</c:v>
                </c:pt>
                <c:pt idx="45">
                  <c:v>-15.320355239340572</c:v>
                </c:pt>
                <c:pt idx="46">
                  <c:v>-14.607261633386301</c:v>
                </c:pt>
                <c:pt idx="47">
                  <c:v>-14.387913599176827</c:v>
                </c:pt>
                <c:pt idx="48">
                  <c:v>-14.409177647664805</c:v>
                </c:pt>
                <c:pt idx="49">
                  <c:v>-15.294370164098311</c:v>
                </c:pt>
                <c:pt idx="50">
                  <c:v>-21.516256008222783</c:v>
                </c:pt>
                <c:pt idx="51">
                  <c:v>-23.742574685590327</c:v>
                </c:pt>
                <c:pt idx="52">
                  <c:v>-25.725051359692813</c:v>
                </c:pt>
                <c:pt idx="53">
                  <c:v>-27.35378130481358</c:v>
                </c:pt>
                <c:pt idx="54">
                  <c:v>-28.77967709531832</c:v>
                </c:pt>
                <c:pt idx="55">
                  <c:v>-30.427616568024789</c:v>
                </c:pt>
                <c:pt idx="56">
                  <c:v>-32.187296721297102</c:v>
                </c:pt>
                <c:pt idx="57">
                  <c:v>-33.829592332801596</c:v>
                </c:pt>
                <c:pt idx="58">
                  <c:v>-35.715404527002349</c:v>
                </c:pt>
                <c:pt idx="59">
                  <c:v>-35.5989185345653</c:v>
                </c:pt>
                <c:pt idx="60">
                  <c:v>-35.35295886909357</c:v>
                </c:pt>
                <c:pt idx="61">
                  <c:v>-34.403308794988831</c:v>
                </c:pt>
                <c:pt idx="62">
                  <c:v>-32.934724625735313</c:v>
                </c:pt>
                <c:pt idx="63">
                  <c:v>-31.314849034290589</c:v>
                </c:pt>
                <c:pt idx="64">
                  <c:v>-29.714877524779055</c:v>
                </c:pt>
                <c:pt idx="65">
                  <c:v>-28.090625755242101</c:v>
                </c:pt>
                <c:pt idx="66">
                  <c:v>-26.756071146981796</c:v>
                </c:pt>
                <c:pt idx="67">
                  <c:v>-24.454760028167058</c:v>
                </c:pt>
                <c:pt idx="68">
                  <c:v>-23.801004677210059</c:v>
                </c:pt>
                <c:pt idx="69">
                  <c:v>-22.887005154932851</c:v>
                </c:pt>
                <c:pt idx="70">
                  <c:v>-21.813296988895317</c:v>
                </c:pt>
                <c:pt idx="71">
                  <c:v>-20.869344203249781</c:v>
                </c:pt>
                <c:pt idx="72">
                  <c:v>-19.855280284684326</c:v>
                </c:pt>
                <c:pt idx="73">
                  <c:v>-18.890005166270086</c:v>
                </c:pt>
                <c:pt idx="74">
                  <c:v>-18.036713579592103</c:v>
                </c:pt>
                <c:pt idx="75">
                  <c:v>-17.194316296421832</c:v>
                </c:pt>
                <c:pt idx="76">
                  <c:v>-14.933439897493869</c:v>
                </c:pt>
                <c:pt idx="77">
                  <c:v>-13.596141071006841</c:v>
                </c:pt>
                <c:pt idx="78">
                  <c:v>-12.482241036253342</c:v>
                </c:pt>
                <c:pt idx="79">
                  <c:v>-11.478595432901599</c:v>
                </c:pt>
                <c:pt idx="80">
                  <c:v>-10.439668411501586</c:v>
                </c:pt>
                <c:pt idx="81">
                  <c:v>-9.3682041902792861</c:v>
                </c:pt>
                <c:pt idx="82">
                  <c:v>-8.3419394289081055</c:v>
                </c:pt>
                <c:pt idx="83">
                  <c:v>-7.6498864483650522</c:v>
                </c:pt>
                <c:pt idx="84">
                  <c:v>-7.7215421147290471</c:v>
                </c:pt>
                <c:pt idx="85">
                  <c:v>-11.79641475972106</c:v>
                </c:pt>
                <c:pt idx="86">
                  <c:v>-13.899433040807864</c:v>
                </c:pt>
                <c:pt idx="87">
                  <c:v>-16.343234655395051</c:v>
                </c:pt>
                <c:pt idx="88">
                  <c:v>-19.039902622742815</c:v>
                </c:pt>
                <c:pt idx="89">
                  <c:v>-22.051990547345824</c:v>
                </c:pt>
                <c:pt idx="90">
                  <c:v>-25.266630919206577</c:v>
                </c:pt>
                <c:pt idx="91">
                  <c:v>-28.604838823636143</c:v>
                </c:pt>
                <c:pt idx="92">
                  <c:v>-31.750737743178306</c:v>
                </c:pt>
                <c:pt idx="93">
                  <c:v>-37.201687689560842</c:v>
                </c:pt>
                <c:pt idx="94">
                  <c:v>-37.671585276364326</c:v>
                </c:pt>
                <c:pt idx="95">
                  <c:v>-37.982808765393074</c:v>
                </c:pt>
                <c:pt idx="96">
                  <c:v>-38.218826103944863</c:v>
                </c:pt>
                <c:pt idx="97">
                  <c:v>-37.85848353717283</c:v>
                </c:pt>
                <c:pt idx="98">
                  <c:v>-37.110856494774609</c:v>
                </c:pt>
                <c:pt idx="99">
                  <c:v>-36.016763401485818</c:v>
                </c:pt>
                <c:pt idx="100">
                  <c:v>-32.26769988682257</c:v>
                </c:pt>
                <c:pt idx="101">
                  <c:v>-31.452118229898062</c:v>
                </c:pt>
                <c:pt idx="102">
                  <c:v>-30.656435797883361</c:v>
                </c:pt>
                <c:pt idx="103">
                  <c:v>-29.611000365114066</c:v>
                </c:pt>
                <c:pt idx="104">
                  <c:v>-28.004972147410555</c:v>
                </c:pt>
                <c:pt idx="105">
                  <c:v>-25.699989118898358</c:v>
                </c:pt>
                <c:pt idx="106">
                  <c:v>-22.945338006084327</c:v>
                </c:pt>
                <c:pt idx="107">
                  <c:v>-20.022701881619852</c:v>
                </c:pt>
                <c:pt idx="108">
                  <c:v>-12.23641736743734</c:v>
                </c:pt>
                <c:pt idx="109">
                  <c:v>-10.672912389686573</c:v>
                </c:pt>
                <c:pt idx="110">
                  <c:v>-9.6479055973785961</c:v>
                </c:pt>
                <c:pt idx="111">
                  <c:v>-8.7426827164030527</c:v>
                </c:pt>
                <c:pt idx="112">
                  <c:v>-7.98793042066238</c:v>
                </c:pt>
                <c:pt idx="113">
                  <c:v>-7.5884111030670596</c:v>
                </c:pt>
                <c:pt idx="114">
                  <c:v>-7.8260312593441057</c:v>
                </c:pt>
                <c:pt idx="115">
                  <c:v>-9.2309932789525959</c:v>
                </c:pt>
                <c:pt idx="116">
                  <c:v>-16.594779897788086</c:v>
                </c:pt>
                <c:pt idx="117">
                  <c:v>-18.803093589375109</c:v>
                </c:pt>
                <c:pt idx="118">
                  <c:v>-21.467117502385847</c:v>
                </c:pt>
                <c:pt idx="119">
                  <c:v>-24.333004165330564</c:v>
                </c:pt>
                <c:pt idx="120">
                  <c:v>-27.401618128376569</c:v>
                </c:pt>
                <c:pt idx="121">
                  <c:v>-30.476682218510561</c:v>
                </c:pt>
                <c:pt idx="122">
                  <c:v>-33.401275723409341</c:v>
                </c:pt>
                <c:pt idx="123">
                  <c:v>-40.927058644031305</c:v>
                </c:pt>
                <c:pt idx="124">
                  <c:v>-42.362532484700338</c:v>
                </c:pt>
                <c:pt idx="125">
                  <c:v>-43.091508557205017</c:v>
                </c:pt>
                <c:pt idx="126">
                  <c:v>-43.387335282024807</c:v>
                </c:pt>
                <c:pt idx="127">
                  <c:v>-43.122209802178347</c:v>
                </c:pt>
                <c:pt idx="128">
                  <c:v>-42.570238233796303</c:v>
                </c:pt>
                <c:pt idx="129">
                  <c:v>-41.828478475677102</c:v>
                </c:pt>
                <c:pt idx="130">
                  <c:v>-40.7647952059571</c:v>
                </c:pt>
                <c:pt idx="131">
                  <c:v>-39.573148797483086</c:v>
                </c:pt>
                <c:pt idx="132">
                  <c:v>-30.742186546183049</c:v>
                </c:pt>
                <c:pt idx="133">
                  <c:v>-28.701916150527538</c:v>
                </c:pt>
                <c:pt idx="134">
                  <c:v>-26.477049723159823</c:v>
                </c:pt>
                <c:pt idx="135">
                  <c:v>-23.632626246662809</c:v>
                </c:pt>
                <c:pt idx="136">
                  <c:v>-20.391233389860574</c:v>
                </c:pt>
                <c:pt idx="137">
                  <c:v>-17.259118702755345</c:v>
                </c:pt>
                <c:pt idx="138">
                  <c:v>-14.612813211143802</c:v>
                </c:pt>
                <c:pt idx="139">
                  <c:v>-9.7865250454938035</c:v>
                </c:pt>
                <c:pt idx="140">
                  <c:v>-9.1872800682643145</c:v>
                </c:pt>
                <c:pt idx="141">
                  <c:v>-9.5203941618013204</c:v>
                </c:pt>
                <c:pt idx="142">
                  <c:v>-10.706095573621823</c:v>
                </c:pt>
                <c:pt idx="143">
                  <c:v>-12.543080111484343</c:v>
                </c:pt>
                <c:pt idx="144">
                  <c:v>-15.168155553771825</c:v>
                </c:pt>
                <c:pt idx="145">
                  <c:v>-28.856962051814818</c:v>
                </c:pt>
                <c:pt idx="146">
                  <c:v>-31.329429818566823</c:v>
                </c:pt>
                <c:pt idx="147">
                  <c:v>-33.717302808590532</c:v>
                </c:pt>
                <c:pt idx="148">
                  <c:v>-35.566303622368295</c:v>
                </c:pt>
                <c:pt idx="149">
                  <c:v>-37.064146500642536</c:v>
                </c:pt>
                <c:pt idx="150">
                  <c:v>-38.302051200071602</c:v>
                </c:pt>
                <c:pt idx="151">
                  <c:v>-39.441309754047822</c:v>
                </c:pt>
                <c:pt idx="152">
                  <c:v>-39.263824404607348</c:v>
                </c:pt>
                <c:pt idx="153">
                  <c:v>-38.949997551030592</c:v>
                </c:pt>
                <c:pt idx="154">
                  <c:v>-38.419251174949792</c:v>
                </c:pt>
                <c:pt idx="155">
                  <c:v>-37.661196103290351</c:v>
                </c:pt>
                <c:pt idx="156">
                  <c:v>-36.827546319281325</c:v>
                </c:pt>
                <c:pt idx="157">
                  <c:v>-36.259226010102608</c:v>
                </c:pt>
                <c:pt idx="158">
                  <c:v>-35.595703185068075</c:v>
                </c:pt>
                <c:pt idx="159">
                  <c:v>-34.772656283162561</c:v>
                </c:pt>
                <c:pt idx="160">
                  <c:v>-29.267123107701352</c:v>
                </c:pt>
                <c:pt idx="161">
                  <c:v>-27.114412620109064</c:v>
                </c:pt>
                <c:pt idx="162">
                  <c:v>-25.415236407452298</c:v>
                </c:pt>
                <c:pt idx="163">
                  <c:v>-23.345313883880337</c:v>
                </c:pt>
                <c:pt idx="164">
                  <c:v>-20.950014505063379</c:v>
                </c:pt>
                <c:pt idx="165">
                  <c:v>-18.110117774384079</c:v>
                </c:pt>
                <c:pt idx="166">
                  <c:v>-15.422347873923044</c:v>
                </c:pt>
                <c:pt idx="167">
                  <c:v>-12.690991045382574</c:v>
                </c:pt>
                <c:pt idx="168">
                  <c:v>-6.9609711049441074</c:v>
                </c:pt>
                <c:pt idx="169">
                  <c:v>-6.1112980007062987</c:v>
                </c:pt>
                <c:pt idx="170">
                  <c:v>-6.2129312155561109</c:v>
                </c:pt>
                <c:pt idx="171">
                  <c:v>-6.6767818082141019</c:v>
                </c:pt>
                <c:pt idx="172">
                  <c:v>-7.2135800354633233</c:v>
                </c:pt>
                <c:pt idx="173">
                  <c:v>-8.2465523461635684</c:v>
                </c:pt>
                <c:pt idx="174">
                  <c:v>-9.6486972921945693</c:v>
                </c:pt>
                <c:pt idx="175">
                  <c:v>-11.547667162812317</c:v>
                </c:pt>
                <c:pt idx="176">
                  <c:v>-16.630187598445602</c:v>
                </c:pt>
                <c:pt idx="177">
                  <c:v>-19.325704451245073</c:v>
                </c:pt>
                <c:pt idx="178">
                  <c:v>-22.288299307302097</c:v>
                </c:pt>
                <c:pt idx="179">
                  <c:v>-25.445505377342087</c:v>
                </c:pt>
                <c:pt idx="180">
                  <c:v>-28.454703373016329</c:v>
                </c:pt>
                <c:pt idx="181">
                  <c:v>-31.309006035128832</c:v>
                </c:pt>
                <c:pt idx="182">
                  <c:v>-33.714208884678314</c:v>
                </c:pt>
                <c:pt idx="183">
                  <c:v>-35.65488601531608</c:v>
                </c:pt>
                <c:pt idx="184">
                  <c:v>-37.07450653157558</c:v>
                </c:pt>
                <c:pt idx="185">
                  <c:v>-37.448681901018844</c:v>
                </c:pt>
                <c:pt idx="186">
                  <c:v>-36.801041542534605</c:v>
                </c:pt>
                <c:pt idx="187">
                  <c:v>-36.122811650615105</c:v>
                </c:pt>
                <c:pt idx="188">
                  <c:v>-35.042138513007828</c:v>
                </c:pt>
                <c:pt idx="189">
                  <c:v>-33.510952169025856</c:v>
                </c:pt>
                <c:pt idx="190">
                  <c:v>-31.832160883620347</c:v>
                </c:pt>
                <c:pt idx="191">
                  <c:v>-29.977744488740072</c:v>
                </c:pt>
                <c:pt idx="192">
                  <c:v>-24.101193009051585</c:v>
                </c:pt>
                <c:pt idx="193">
                  <c:v>-21.491358906224306</c:v>
                </c:pt>
                <c:pt idx="194">
                  <c:v>-18.247979526847288</c:v>
                </c:pt>
                <c:pt idx="195">
                  <c:v>-14.830908133313343</c:v>
                </c:pt>
                <c:pt idx="196">
                  <c:v>-11.831404756365302</c:v>
                </c:pt>
                <c:pt idx="197">
                  <c:v>-8.8806173242175959</c:v>
                </c:pt>
                <c:pt idx="198">
                  <c:v>-6.1329894672540917</c:v>
                </c:pt>
                <c:pt idx="199">
                  <c:v>-3.5883706177498169</c:v>
                </c:pt>
                <c:pt idx="200">
                  <c:v>-1.2743875248593639</c:v>
                </c:pt>
                <c:pt idx="201">
                  <c:v>2.4509154312833772</c:v>
                </c:pt>
                <c:pt idx="202">
                  <c:v>3.9196064550516923</c:v>
                </c:pt>
                <c:pt idx="203">
                  <c:v>5.0059185968379012</c:v>
                </c:pt>
                <c:pt idx="204">
                  <c:v>5.4478348717771752</c:v>
                </c:pt>
                <c:pt idx="205">
                  <c:v>5.2246497890741495</c:v>
                </c:pt>
                <c:pt idx="206">
                  <c:v>4.4157222542209098</c:v>
                </c:pt>
                <c:pt idx="207">
                  <c:v>3.4267448615671725</c:v>
                </c:pt>
                <c:pt idx="208">
                  <c:v>1.857236602881656</c:v>
                </c:pt>
                <c:pt idx="209">
                  <c:v>-0.33040559707357886</c:v>
                </c:pt>
                <c:pt idx="210">
                  <c:v>-8.8565459161986126</c:v>
                </c:pt>
                <c:pt idx="211">
                  <c:v>-12.535085450951826</c:v>
                </c:pt>
                <c:pt idx="212">
                  <c:v>-16.241441158772815</c:v>
                </c:pt>
                <c:pt idx="213">
                  <c:v>-20.163740127393098</c:v>
                </c:pt>
                <c:pt idx="214">
                  <c:v>-24.320944176204065</c:v>
                </c:pt>
                <c:pt idx="215">
                  <c:v>-28.756028248336051</c:v>
                </c:pt>
                <c:pt idx="216">
                  <c:v>-32.214515480485304</c:v>
                </c:pt>
                <c:pt idx="217">
                  <c:v>-34.769819781491307</c:v>
                </c:pt>
                <c:pt idx="218">
                  <c:v>-41.411838150562332</c:v>
                </c:pt>
                <c:pt idx="219">
                  <c:v>-43.185977662525076</c:v>
                </c:pt>
                <c:pt idx="220">
                  <c:v>-44.658330881944536</c:v>
                </c:pt>
                <c:pt idx="221">
                  <c:v>-45.158949141814603</c:v>
                </c:pt>
                <c:pt idx="222">
                  <c:v>-45.192151753843845</c:v>
                </c:pt>
                <c:pt idx="223">
                  <c:v>-45.308691173538577</c:v>
                </c:pt>
                <c:pt idx="224">
                  <c:v>-45.213444944472528</c:v>
                </c:pt>
                <c:pt idx="225">
                  <c:v>-42.434829278154822</c:v>
                </c:pt>
                <c:pt idx="226">
                  <c:v>-41.074576159033299</c:v>
                </c:pt>
                <c:pt idx="227">
                  <c:v>-39.815232558273564</c:v>
                </c:pt>
                <c:pt idx="228">
                  <c:v>-38.887609085332073</c:v>
                </c:pt>
                <c:pt idx="229">
                  <c:v>-37.732380638384356</c:v>
                </c:pt>
                <c:pt idx="230">
                  <c:v>-36.054084769366838</c:v>
                </c:pt>
                <c:pt idx="231">
                  <c:v>-33.940575317714817</c:v>
                </c:pt>
                <c:pt idx="232">
                  <c:v>-31.30390130352508</c:v>
                </c:pt>
                <c:pt idx="233">
                  <c:v>-25.490112280337584</c:v>
                </c:pt>
                <c:pt idx="234">
                  <c:v>-23.182603599652325</c:v>
                </c:pt>
                <c:pt idx="235">
                  <c:v>-20.548625233454615</c:v>
                </c:pt>
                <c:pt idx="236">
                  <c:v>-17.916269113076098</c:v>
                </c:pt>
                <c:pt idx="237">
                  <c:v>-15.509847150650543</c:v>
                </c:pt>
                <c:pt idx="238">
                  <c:v>-13.300149207391073</c:v>
                </c:pt>
                <c:pt idx="239">
                  <c:v>-11.26942286273588</c:v>
                </c:pt>
                <c:pt idx="240">
                  <c:v>-9.5051771074585503</c:v>
                </c:pt>
                <c:pt idx="241">
                  <c:v>-7.7025511531973478</c:v>
                </c:pt>
                <c:pt idx="242">
                  <c:v>-8.3814610283935593</c:v>
                </c:pt>
                <c:pt idx="243">
                  <c:v>-9.4260950523003402</c:v>
                </c:pt>
                <c:pt idx="244">
                  <c:v>-10.794114551854065</c:v>
                </c:pt>
                <c:pt idx="245">
                  <c:v>-12.483329009497126</c:v>
                </c:pt>
                <c:pt idx="246">
                  <c:v>-14.413850104185073</c:v>
                </c:pt>
                <c:pt idx="247">
                  <c:v>-16.589689737254545</c:v>
                </c:pt>
                <c:pt idx="248">
                  <c:v>-19.098050907004833</c:v>
                </c:pt>
                <c:pt idx="249">
                  <c:v>-28.459720678198593</c:v>
                </c:pt>
                <c:pt idx="250">
                  <c:v>-31.700025561756817</c:v>
                </c:pt>
                <c:pt idx="251">
                  <c:v>-34.62563904157183</c:v>
                </c:pt>
                <c:pt idx="252">
                  <c:v>-37.069188090941836</c:v>
                </c:pt>
                <c:pt idx="253">
                  <c:v>-38.928014663078315</c:v>
                </c:pt>
                <c:pt idx="254">
                  <c:v>-39.773078452100137</c:v>
                </c:pt>
                <c:pt idx="255">
                  <c:v>-39.869626363439849</c:v>
                </c:pt>
                <c:pt idx="256">
                  <c:v>-39.351464535013562</c:v>
                </c:pt>
                <c:pt idx="257">
                  <c:v>-34.199197243215778</c:v>
                </c:pt>
                <c:pt idx="258">
                  <c:v>-31.729828257399319</c:v>
                </c:pt>
                <c:pt idx="259">
                  <c:v>-29.144065562590797</c:v>
                </c:pt>
                <c:pt idx="260">
                  <c:v>-26.585618767438561</c:v>
                </c:pt>
                <c:pt idx="261">
                  <c:v>-24.243387226396564</c:v>
                </c:pt>
                <c:pt idx="262">
                  <c:v>-21.995347940340807</c:v>
                </c:pt>
                <c:pt idx="263">
                  <c:v>-19.490493541492626</c:v>
                </c:pt>
                <c:pt idx="264">
                  <c:v>-16.505988652833864</c:v>
                </c:pt>
                <c:pt idx="265">
                  <c:v>-13.394448316892337</c:v>
                </c:pt>
                <c:pt idx="266">
                  <c:v>-9.0933355214726106</c:v>
                </c:pt>
                <c:pt idx="267">
                  <c:v>-7.1376210463578644</c:v>
                </c:pt>
                <c:pt idx="268">
                  <c:v>-5.5729358119186116</c:v>
                </c:pt>
                <c:pt idx="269">
                  <c:v>-4.5022681425353284</c:v>
                </c:pt>
                <c:pt idx="270">
                  <c:v>-3.847672526528342</c:v>
                </c:pt>
                <c:pt idx="271">
                  <c:v>-4.1170090456708266</c:v>
                </c:pt>
                <c:pt idx="272">
                  <c:v>-5.1095757786248299</c:v>
                </c:pt>
                <c:pt idx="273">
                  <c:v>-6.2439530240743437</c:v>
                </c:pt>
                <c:pt idx="274">
                  <c:v>-7.7958497158755762</c:v>
                </c:pt>
                <c:pt idx="275">
                  <c:v>-12.308772445172835</c:v>
                </c:pt>
                <c:pt idx="276">
                  <c:v>-15.344193510236082</c:v>
                </c:pt>
                <c:pt idx="277">
                  <c:v>-18.684611360317362</c:v>
                </c:pt>
                <c:pt idx="278">
                  <c:v>-22.272159418511293</c:v>
                </c:pt>
                <c:pt idx="279">
                  <c:v>-26.168468454865817</c:v>
                </c:pt>
                <c:pt idx="280">
                  <c:v>-29.874639595797348</c:v>
                </c:pt>
                <c:pt idx="281">
                  <c:v>-33.350830678275358</c:v>
                </c:pt>
                <c:pt idx="282">
                  <c:v>-36.596915419691342</c:v>
                </c:pt>
                <c:pt idx="283">
                  <c:v>-45.049525261415553</c:v>
                </c:pt>
                <c:pt idx="284">
                  <c:v>-46.718859922242288</c:v>
                </c:pt>
                <c:pt idx="285">
                  <c:v>-47.143844613575354</c:v>
                </c:pt>
                <c:pt idx="286">
                  <c:v>-46.767881859517601</c:v>
                </c:pt>
                <c:pt idx="287">
                  <c:v>-45.503321815615593</c:v>
                </c:pt>
                <c:pt idx="288">
                  <c:v>-43.797952898111859</c:v>
                </c:pt>
                <c:pt idx="289">
                  <c:v>-42.120851856852582</c:v>
                </c:pt>
                <c:pt idx="290">
                  <c:v>-40.053994115052078</c:v>
                </c:pt>
                <c:pt idx="291">
                  <c:v>-33.372599857197869</c:v>
                </c:pt>
                <c:pt idx="292">
                  <c:v>-30.053280916809044</c:v>
                </c:pt>
                <c:pt idx="293">
                  <c:v>-26.687164555867113</c:v>
                </c:pt>
                <c:pt idx="294">
                  <c:v>-23.356995025181092</c:v>
                </c:pt>
                <c:pt idx="295">
                  <c:v>-19.860156736187534</c:v>
                </c:pt>
                <c:pt idx="296">
                  <c:v>-16.071566765015561</c:v>
                </c:pt>
                <c:pt idx="297">
                  <c:v>-12.286745844009303</c:v>
                </c:pt>
                <c:pt idx="298">
                  <c:v>-9.0873662397021207</c:v>
                </c:pt>
                <c:pt idx="299">
                  <c:v>-6.9698206015965951</c:v>
                </c:pt>
                <c:pt idx="300">
                  <c:v>-5.23357072925306</c:v>
                </c:pt>
                <c:pt idx="301">
                  <c:v>-5.8484310367451116</c:v>
                </c:pt>
                <c:pt idx="302">
                  <c:v>-7.3908613899208575</c:v>
                </c:pt>
                <c:pt idx="303">
                  <c:v>-10.089035034525565</c:v>
                </c:pt>
                <c:pt idx="304">
                  <c:v>-13.600716387059308</c:v>
                </c:pt>
                <c:pt idx="305">
                  <c:v>-17.70061727368163</c:v>
                </c:pt>
                <c:pt idx="306">
                  <c:v>-22.131606875078816</c:v>
                </c:pt>
                <c:pt idx="307">
                  <c:v>-25.80513396167332</c:v>
                </c:pt>
                <c:pt idx="308">
                  <c:v>-38.536582289459815</c:v>
                </c:pt>
                <c:pt idx="309">
                  <c:v>-40.666202487762106</c:v>
                </c:pt>
                <c:pt idx="310">
                  <c:v>-43.175870196809612</c:v>
                </c:pt>
                <c:pt idx="311">
                  <c:v>-45.69721419013409</c:v>
                </c:pt>
                <c:pt idx="312">
                  <c:v>-48.068291593206865</c:v>
                </c:pt>
                <c:pt idx="313">
                  <c:v>-50.454935756307563</c:v>
                </c:pt>
                <c:pt idx="314">
                  <c:v>-54.536311955645587</c:v>
                </c:pt>
                <c:pt idx="315">
                  <c:v>-54.71169907097287</c:v>
                </c:pt>
                <c:pt idx="316">
                  <c:v>-53.107613662633113</c:v>
                </c:pt>
                <c:pt idx="317">
                  <c:v>-50.523157507121581</c:v>
                </c:pt>
                <c:pt idx="318">
                  <c:v>-47.628750402714829</c:v>
                </c:pt>
                <c:pt idx="319">
                  <c:v>-44.678472958024869</c:v>
                </c:pt>
                <c:pt idx="320">
                  <c:v>-41.381365185689319</c:v>
                </c:pt>
                <c:pt idx="321">
                  <c:v>-37.536166606676076</c:v>
                </c:pt>
                <c:pt idx="322">
                  <c:v>-33.413301713371808</c:v>
                </c:pt>
                <c:pt idx="323">
                  <c:v>-24.268235758161083</c:v>
                </c:pt>
                <c:pt idx="324">
                  <c:v>-20.022206465231861</c:v>
                </c:pt>
                <c:pt idx="325">
                  <c:v>-16.391552324275821</c:v>
                </c:pt>
                <c:pt idx="326">
                  <c:v>-13.382155190642081</c:v>
                </c:pt>
                <c:pt idx="327">
                  <c:v>-10.700514853724073</c:v>
                </c:pt>
                <c:pt idx="328">
                  <c:v>-7.9275090494448222</c:v>
                </c:pt>
                <c:pt idx="329">
                  <c:v>-5.2681284508141033</c:v>
                </c:pt>
                <c:pt idx="330">
                  <c:v>-2.6620731121990815</c:v>
                </c:pt>
                <c:pt idx="331">
                  <c:v>-0.29439562551355891</c:v>
                </c:pt>
                <c:pt idx="332">
                  <c:v>2.4653262197401347</c:v>
                </c:pt>
                <c:pt idx="333">
                  <c:v>2.9077621961846631</c:v>
                </c:pt>
                <c:pt idx="334">
                  <c:v>2.4161342866459137</c:v>
                </c:pt>
                <c:pt idx="335">
                  <c:v>1.4300516799441567</c:v>
                </c:pt>
                <c:pt idx="336">
                  <c:v>-5.3657260207316426E-2</c:v>
                </c:pt>
                <c:pt idx="337">
                  <c:v>-2.361967349755318</c:v>
                </c:pt>
                <c:pt idx="338">
                  <c:v>-6.0717909722908274</c:v>
                </c:pt>
                <c:pt idx="339">
                  <c:v>-11.695650952061825</c:v>
                </c:pt>
                <c:pt idx="340">
                  <c:v>-17.643872669184859</c:v>
                </c:pt>
                <c:pt idx="341">
                  <c:v>-28.57076680441655</c:v>
                </c:pt>
                <c:pt idx="342">
                  <c:v>-32.624462827341844</c:v>
                </c:pt>
                <c:pt idx="343">
                  <c:v>-35.475414143301336</c:v>
                </c:pt>
                <c:pt idx="344">
                  <c:v>-37.512585758021302</c:v>
                </c:pt>
                <c:pt idx="345">
                  <c:v>-38.610506185756819</c:v>
                </c:pt>
                <c:pt idx="346">
                  <c:v>-38.638604066182538</c:v>
                </c:pt>
                <c:pt idx="347">
                  <c:v>-37.922314538824295</c:v>
                </c:pt>
                <c:pt idx="348">
                  <c:v>-36.709350654604563</c:v>
                </c:pt>
                <c:pt idx="349">
                  <c:v>-34.971497964535828</c:v>
                </c:pt>
                <c:pt idx="350">
                  <c:v>-29.264864591815567</c:v>
                </c:pt>
                <c:pt idx="351">
                  <c:v>-27.162982854206845</c:v>
                </c:pt>
                <c:pt idx="352">
                  <c:v>-25.911206495919359</c:v>
                </c:pt>
                <c:pt idx="353">
                  <c:v>-25.424464751931325</c:v>
                </c:pt>
                <c:pt idx="354">
                  <c:v>-25.055471826466302</c:v>
                </c:pt>
                <c:pt idx="355">
                  <c:v>-24.570090049032828</c:v>
                </c:pt>
                <c:pt idx="356">
                  <c:v>-23.42679530860282</c:v>
                </c:pt>
                <c:pt idx="357">
                  <c:v>-21.838116378519075</c:v>
                </c:pt>
                <c:pt idx="358">
                  <c:v>-20.888913150567802</c:v>
                </c:pt>
                <c:pt idx="359">
                  <c:v>-21.188008652142557</c:v>
                </c:pt>
                <c:pt idx="360">
                  <c:v>-21.412971405413302</c:v>
                </c:pt>
                <c:pt idx="361">
                  <c:v>-21.469954004057328</c:v>
                </c:pt>
                <c:pt idx="362">
                  <c:v>-21.341160314299813</c:v>
                </c:pt>
                <c:pt idx="363">
                  <c:v>-21.442633247377373</c:v>
                </c:pt>
                <c:pt idx="364">
                  <c:v>-21.667154011517866</c:v>
                </c:pt>
                <c:pt idx="365">
                  <c:v>-21.592375279100835</c:v>
                </c:pt>
                <c:pt idx="366">
                  <c:v>-21.684114737265006</c:v>
                </c:pt>
                <c:pt idx="367">
                  <c:v>-21.780089519842576</c:v>
                </c:pt>
                <c:pt idx="368">
                  <c:v>-21.818969992237598</c:v>
                </c:pt>
                <c:pt idx="369">
                  <c:v>-21.891441638535341</c:v>
                </c:pt>
                <c:pt idx="370">
                  <c:v>-21.892068194554824</c:v>
                </c:pt>
                <c:pt idx="371">
                  <c:v>-21.88203358419058</c:v>
                </c:pt>
                <c:pt idx="372">
                  <c:v>-21.812655861805339</c:v>
                </c:pt>
                <c:pt idx="373">
                  <c:v>-21.856048508948092</c:v>
                </c:pt>
                <c:pt idx="374">
                  <c:v>-21.930841812435048</c:v>
                </c:pt>
                <c:pt idx="375">
                  <c:v>-21.925771079995556</c:v>
                </c:pt>
                <c:pt idx="376">
                  <c:v>-21.909257200402109</c:v>
                </c:pt>
                <c:pt idx="377">
                  <c:v>-21.897692627663602</c:v>
                </c:pt>
                <c:pt idx="378">
                  <c:v>-21.863431184531052</c:v>
                </c:pt>
                <c:pt idx="379">
                  <c:v>-21.720654124376821</c:v>
                </c:pt>
                <c:pt idx="380">
                  <c:v>-21.41438965624927</c:v>
                </c:pt>
                <c:pt idx="381">
                  <c:v>-20.944307502556555</c:v>
                </c:pt>
                <c:pt idx="382">
                  <c:v>-20.422561190853614</c:v>
                </c:pt>
                <c:pt idx="383">
                  <c:v>-19.86383350290906</c:v>
                </c:pt>
                <c:pt idx="384">
                  <c:v>-18.849011888691322</c:v>
                </c:pt>
                <c:pt idx="385">
                  <c:v>-18.794851220648852</c:v>
                </c:pt>
                <c:pt idx="386">
                  <c:v>-18.797974286701546</c:v>
                </c:pt>
                <c:pt idx="387">
                  <c:v>-18.806143800076867</c:v>
                </c:pt>
                <c:pt idx="388">
                  <c:v>-18.955837261566373</c:v>
                </c:pt>
                <c:pt idx="389">
                  <c:v>-19.502684670250844</c:v>
                </c:pt>
                <c:pt idx="390">
                  <c:v>-20.324240465969567</c:v>
                </c:pt>
                <c:pt idx="391">
                  <c:v>-21.034720993329572</c:v>
                </c:pt>
                <c:pt idx="392">
                  <c:v>-21.539385153700024</c:v>
                </c:pt>
                <c:pt idx="393">
                  <c:v>-21.726001707150814</c:v>
                </c:pt>
                <c:pt idx="394">
                  <c:v>-21.653544631923793</c:v>
                </c:pt>
                <c:pt idx="395">
                  <c:v>-21.641936345974315</c:v>
                </c:pt>
                <c:pt idx="396">
                  <c:v>-21.634281677080864</c:v>
                </c:pt>
                <c:pt idx="397">
                  <c:v>-21.628540675410292</c:v>
                </c:pt>
                <c:pt idx="398">
                  <c:v>-21.620380876081569</c:v>
                </c:pt>
                <c:pt idx="399">
                  <c:v>-21.613823894478557</c:v>
                </c:pt>
                <c:pt idx="400">
                  <c:v>-21.608787161202585</c:v>
                </c:pt>
                <c:pt idx="401">
                  <c:v>-21.6037941411373</c:v>
                </c:pt>
                <c:pt idx="402">
                  <c:v>-21.599704527426567</c:v>
                </c:pt>
                <c:pt idx="403">
                  <c:v>-21.605819519899327</c:v>
                </c:pt>
                <c:pt idx="404">
                  <c:v>-21.601608480602849</c:v>
                </c:pt>
                <c:pt idx="405">
                  <c:v>-21.597251730604327</c:v>
                </c:pt>
                <c:pt idx="406">
                  <c:v>-21.592826982277799</c:v>
                </c:pt>
                <c:pt idx="407">
                  <c:v>-21.587741678767813</c:v>
                </c:pt>
                <c:pt idx="408">
                  <c:v>-21.582991509873338</c:v>
                </c:pt>
                <c:pt idx="409">
                  <c:v>-21.578221912884814</c:v>
                </c:pt>
                <c:pt idx="410">
                  <c:v>-21.563432276601858</c:v>
                </c:pt>
                <c:pt idx="411">
                  <c:v>-21.565904501517807</c:v>
                </c:pt>
                <c:pt idx="412">
                  <c:v>-21.56118347476307</c:v>
                </c:pt>
                <c:pt idx="413">
                  <c:v>-21.556744155366843</c:v>
                </c:pt>
                <c:pt idx="414">
                  <c:v>-21.552649684632328</c:v>
                </c:pt>
                <c:pt idx="415">
                  <c:v>-21.548268649516601</c:v>
                </c:pt>
                <c:pt idx="416">
                  <c:v>-21.543256201357607</c:v>
                </c:pt>
                <c:pt idx="417">
                  <c:v>-21.537165494001826</c:v>
                </c:pt>
                <c:pt idx="418">
                  <c:v>-21.530535657047537</c:v>
                </c:pt>
                <c:pt idx="419">
                  <c:v>-21.519976488154541</c:v>
                </c:pt>
                <c:pt idx="420">
                  <c:v>-21.521555020762591</c:v>
                </c:pt>
                <c:pt idx="421">
                  <c:v>-21.515639166249841</c:v>
                </c:pt>
                <c:pt idx="422">
                  <c:v>-21.51026244133503</c:v>
                </c:pt>
                <c:pt idx="423">
                  <c:v>-21.505186851871812</c:v>
                </c:pt>
                <c:pt idx="424">
                  <c:v>-21.499596417927293</c:v>
                </c:pt>
                <c:pt idx="425">
                  <c:v>-21.494515971440862</c:v>
                </c:pt>
                <c:pt idx="426">
                  <c:v>-21.489134389502553</c:v>
                </c:pt>
                <c:pt idx="427">
                  <c:v>-21.483471100206586</c:v>
                </c:pt>
                <c:pt idx="428">
                  <c:v>-21.477492104389327</c:v>
                </c:pt>
                <c:pt idx="429">
                  <c:v>-21.478113803385824</c:v>
                </c:pt>
                <c:pt idx="430">
                  <c:v>-21.471687961414588</c:v>
                </c:pt>
                <c:pt idx="431">
                  <c:v>-21.465922674626867</c:v>
                </c:pt>
                <c:pt idx="432">
                  <c:v>-21.460793657906592</c:v>
                </c:pt>
                <c:pt idx="433">
                  <c:v>-21.455849208075321</c:v>
                </c:pt>
                <c:pt idx="434">
                  <c:v>-21.450705620284097</c:v>
                </c:pt>
                <c:pt idx="435">
                  <c:v>-21.445348323463051</c:v>
                </c:pt>
                <c:pt idx="436">
                  <c:v>-21.440287305070612</c:v>
                </c:pt>
                <c:pt idx="437">
                  <c:v>-21.436221976476347</c:v>
                </c:pt>
                <c:pt idx="438">
                  <c:v>-21.438548490689854</c:v>
                </c:pt>
                <c:pt idx="439">
                  <c:v>-21.434303452229287</c:v>
                </c:pt>
                <c:pt idx="440">
                  <c:v>-21.429325003234325</c:v>
                </c:pt>
                <c:pt idx="441">
                  <c:v>-21.425269388687056</c:v>
                </c:pt>
                <c:pt idx="442">
                  <c:v>-21.420237512434809</c:v>
                </c:pt>
                <c:pt idx="443">
                  <c:v>-21.414161376148897</c:v>
                </c:pt>
                <c:pt idx="444">
                  <c:v>-21.410499180498093</c:v>
                </c:pt>
                <c:pt idx="445">
                  <c:v>-21.400760848561092</c:v>
                </c:pt>
                <c:pt idx="446">
                  <c:v>-21.403927627824586</c:v>
                </c:pt>
                <c:pt idx="447">
                  <c:v>-21.400615137859106</c:v>
                </c:pt>
                <c:pt idx="448">
                  <c:v>-21.39781749237504</c:v>
                </c:pt>
                <c:pt idx="449">
                  <c:v>-21.393315031674021</c:v>
                </c:pt>
                <c:pt idx="450">
                  <c:v>-21.389643121976334</c:v>
                </c:pt>
                <c:pt idx="451">
                  <c:v>-21.385529223148339</c:v>
                </c:pt>
                <c:pt idx="452">
                  <c:v>-21.381298755758323</c:v>
                </c:pt>
                <c:pt idx="453">
                  <c:v>-21.377811412950322</c:v>
                </c:pt>
                <c:pt idx="454">
                  <c:v>-21.37046273653111</c:v>
                </c:pt>
                <c:pt idx="455">
                  <c:v>-21.373537232349619</c:v>
                </c:pt>
                <c:pt idx="456">
                  <c:v>-21.369739040043314</c:v>
                </c:pt>
                <c:pt idx="457">
                  <c:v>-21.363998038372571</c:v>
                </c:pt>
                <c:pt idx="458">
                  <c:v>-21.359354723992837</c:v>
                </c:pt>
                <c:pt idx="459">
                  <c:v>-21.356935926334856</c:v>
                </c:pt>
                <c:pt idx="460">
                  <c:v>-21.353808003259061</c:v>
                </c:pt>
                <c:pt idx="461">
                  <c:v>-21.350145807607802</c:v>
                </c:pt>
                <c:pt idx="462">
                  <c:v>-21.346386471488856</c:v>
                </c:pt>
                <c:pt idx="463">
                  <c:v>-21.342355142058565</c:v>
                </c:pt>
                <c:pt idx="464">
                  <c:v>-21.341514877008805</c:v>
                </c:pt>
                <c:pt idx="465">
                  <c:v>-21.33790610861557</c:v>
                </c:pt>
                <c:pt idx="466">
                  <c:v>-21.333913635372298</c:v>
                </c:pt>
                <c:pt idx="467">
                  <c:v>-21.33003287366806</c:v>
                </c:pt>
                <c:pt idx="468">
                  <c:v>-21.326569815977038</c:v>
                </c:pt>
                <c:pt idx="469">
                  <c:v>-21.321790504941802</c:v>
                </c:pt>
                <c:pt idx="470">
                  <c:v>-21.317224902936559</c:v>
                </c:pt>
                <c:pt idx="471">
                  <c:v>-21.306607449762552</c:v>
                </c:pt>
                <c:pt idx="472">
                  <c:v>-21.312703014142059</c:v>
                </c:pt>
                <c:pt idx="473">
                  <c:v>-21.308380263307342</c:v>
                </c:pt>
                <c:pt idx="474">
                  <c:v>-21.304956061803566</c:v>
                </c:pt>
                <c:pt idx="475">
                  <c:v>-21.302240985717319</c:v>
                </c:pt>
                <c:pt idx="476">
                  <c:v>-21.298199942240373</c:v>
                </c:pt>
                <c:pt idx="477">
                  <c:v>-21.294513461472079</c:v>
                </c:pt>
                <c:pt idx="478">
                  <c:v>-21.290263565988582</c:v>
                </c:pt>
                <c:pt idx="479">
                  <c:v>-21.285430827696061</c:v>
                </c:pt>
                <c:pt idx="480">
                  <c:v>-21.28235147485411</c:v>
                </c:pt>
                <c:pt idx="481">
                  <c:v>-21.278106436394111</c:v>
                </c:pt>
                <c:pt idx="482">
                  <c:v>-21.27510965295032</c:v>
                </c:pt>
                <c:pt idx="483">
                  <c:v>-21.271301746596848</c:v>
                </c:pt>
                <c:pt idx="484">
                  <c:v>-21.266794428872558</c:v>
                </c:pt>
                <c:pt idx="485">
                  <c:v>-21.26323423071328</c:v>
                </c:pt>
                <c:pt idx="486">
                  <c:v>-21.258168355297059</c:v>
                </c:pt>
                <c:pt idx="487">
                  <c:v>-21.250887677205341</c:v>
                </c:pt>
                <c:pt idx="488">
                  <c:v>-21.258110071016048</c:v>
                </c:pt>
                <c:pt idx="489">
                  <c:v>-21.254156453960533</c:v>
                </c:pt>
                <c:pt idx="490">
                  <c:v>-21.251572517506574</c:v>
                </c:pt>
                <c:pt idx="491">
                  <c:v>-21.249066293427106</c:v>
                </c:pt>
                <c:pt idx="492">
                  <c:v>-21.246020939749073</c:v>
                </c:pt>
                <c:pt idx="493">
                  <c:v>-21.244262697274834</c:v>
                </c:pt>
                <c:pt idx="494">
                  <c:v>-21.241639904633573</c:v>
                </c:pt>
                <c:pt idx="495">
                  <c:v>-21.238759689751063</c:v>
                </c:pt>
                <c:pt idx="496">
                  <c:v>-21.232144423867325</c:v>
                </c:pt>
                <c:pt idx="497">
                  <c:v>-21.238808259985589</c:v>
                </c:pt>
                <c:pt idx="498">
                  <c:v>-21.234611791759605</c:v>
                </c:pt>
                <c:pt idx="499">
                  <c:v>-21.230677602797627</c:v>
                </c:pt>
                <c:pt idx="500">
                  <c:v>-21.226587989086553</c:v>
                </c:pt>
                <c:pt idx="501">
                  <c:v>-21.224790890425069</c:v>
                </c:pt>
                <c:pt idx="502">
                  <c:v>-21.222056386245342</c:v>
                </c:pt>
                <c:pt idx="503">
                  <c:v>-21.218816751630797</c:v>
                </c:pt>
                <c:pt idx="504">
                  <c:v>-21.208893852804621</c:v>
                </c:pt>
                <c:pt idx="505">
                  <c:v>-21.215742255812572</c:v>
                </c:pt>
                <c:pt idx="506">
                  <c:v>-21.212803756649336</c:v>
                </c:pt>
                <c:pt idx="507">
                  <c:v>-21.208485862838344</c:v>
                </c:pt>
                <c:pt idx="508">
                  <c:v>-21.204813953140317</c:v>
                </c:pt>
                <c:pt idx="509">
                  <c:v>-21.200233780064806</c:v>
                </c:pt>
                <c:pt idx="510">
                  <c:v>-21.197154427223083</c:v>
                </c:pt>
                <c:pt idx="511">
                  <c:v>-21.193458232408076</c:v>
                </c:pt>
                <c:pt idx="512">
                  <c:v>-21.189762037593582</c:v>
                </c:pt>
                <c:pt idx="513">
                  <c:v>-21.191355141271842</c:v>
                </c:pt>
                <c:pt idx="514">
                  <c:v>-21.189684325218806</c:v>
                </c:pt>
                <c:pt idx="515">
                  <c:v>-21.188212647125553</c:v>
                </c:pt>
                <c:pt idx="516">
                  <c:v>-21.186468975721581</c:v>
                </c:pt>
                <c:pt idx="517">
                  <c:v>-21.182321077729839</c:v>
                </c:pt>
                <c:pt idx="518">
                  <c:v>-21.17918344060682</c:v>
                </c:pt>
                <c:pt idx="519">
                  <c:v>-21.17684235532333</c:v>
                </c:pt>
                <c:pt idx="520">
                  <c:v>-21.174093280073336</c:v>
                </c:pt>
                <c:pt idx="521">
                  <c:v>-21.166832030075838</c:v>
                </c:pt>
                <c:pt idx="522">
                  <c:v>-21.172500176395076</c:v>
                </c:pt>
                <c:pt idx="523">
                  <c:v>-21.170931357833794</c:v>
                </c:pt>
                <c:pt idx="524">
                  <c:v>-21.168531988269294</c:v>
                </c:pt>
                <c:pt idx="525">
                  <c:v>-21.166069477400569</c:v>
                </c:pt>
                <c:pt idx="526">
                  <c:v>-21.164121811013317</c:v>
                </c:pt>
                <c:pt idx="527">
                  <c:v>-21.16228585616436</c:v>
                </c:pt>
                <c:pt idx="528">
                  <c:v>-21.158099101985087</c:v>
                </c:pt>
                <c:pt idx="529">
                  <c:v>-21.155146031752096</c:v>
                </c:pt>
                <c:pt idx="530">
                  <c:v>-21.162237285930061</c:v>
                </c:pt>
                <c:pt idx="531">
                  <c:v>-21.159658206499827</c:v>
                </c:pt>
                <c:pt idx="532">
                  <c:v>-21.157375405497064</c:v>
                </c:pt>
                <c:pt idx="533">
                  <c:v>-21.155082890447531</c:v>
                </c:pt>
                <c:pt idx="534">
                  <c:v>-21.15225610282333</c:v>
                </c:pt>
                <c:pt idx="535">
                  <c:v>-21.148467624563565</c:v>
                </c:pt>
                <c:pt idx="536">
                  <c:v>-21.146811379580569</c:v>
                </c:pt>
                <c:pt idx="537">
                  <c:v>-21.138229019215586</c:v>
                </c:pt>
                <c:pt idx="538">
                  <c:v>-21.14578654764135</c:v>
                </c:pt>
                <c:pt idx="539">
                  <c:v>-21.142814049314595</c:v>
                </c:pt>
                <c:pt idx="540">
                  <c:v>-21.141730933094308</c:v>
                </c:pt>
                <c:pt idx="541">
                  <c:v>-21.139948405502807</c:v>
                </c:pt>
                <c:pt idx="542">
                  <c:v>-21.13955984362984</c:v>
                </c:pt>
                <c:pt idx="543">
                  <c:v>-21.137252757510325</c:v>
                </c:pt>
                <c:pt idx="544">
                  <c:v>-21.134595965705088</c:v>
                </c:pt>
                <c:pt idx="545">
                  <c:v>-21.133357424735536</c:v>
                </c:pt>
                <c:pt idx="546">
                  <c:v>-21.131832319385111</c:v>
                </c:pt>
                <c:pt idx="547">
                  <c:v>-21.129486377078067</c:v>
                </c:pt>
                <c:pt idx="548">
                  <c:v>-21.126751872898282</c:v>
                </c:pt>
                <c:pt idx="549">
                  <c:v>-21.12278368477233</c:v>
                </c:pt>
                <c:pt idx="550">
                  <c:v>-21.121001157181055</c:v>
                </c:pt>
                <c:pt idx="551">
                  <c:v>-21.118543503335829</c:v>
                </c:pt>
                <c:pt idx="552">
                  <c:v>-21.116930971563576</c:v>
                </c:pt>
                <c:pt idx="553">
                  <c:v>-21.11990832691383</c:v>
                </c:pt>
                <c:pt idx="554">
                  <c:v>-21.120292031763299</c:v>
                </c:pt>
                <c:pt idx="555">
                  <c:v>-21.116887258353117</c:v>
                </c:pt>
                <c:pt idx="556">
                  <c:v>-21.115289297651074</c:v>
                </c:pt>
                <c:pt idx="557">
                  <c:v>-21.113608767551327</c:v>
                </c:pt>
                <c:pt idx="558">
                  <c:v>-21.112098233271055</c:v>
                </c:pt>
                <c:pt idx="559">
                  <c:v>-21.111024831097595</c:v>
                </c:pt>
                <c:pt idx="560">
                  <c:v>-21.114657884607865</c:v>
                </c:pt>
                <c:pt idx="561">
                  <c:v>-21.115099873738345</c:v>
                </c:pt>
                <c:pt idx="562">
                  <c:v>-21.113618481598266</c:v>
                </c:pt>
                <c:pt idx="563">
                  <c:v>-21.110014570228302</c:v>
                </c:pt>
                <c:pt idx="564">
                  <c:v>-21.107790053506321</c:v>
                </c:pt>
                <c:pt idx="565">
                  <c:v>-21.106745793473564</c:v>
                </c:pt>
                <c:pt idx="566">
                  <c:v>-21.104793270062586</c:v>
                </c:pt>
                <c:pt idx="567">
                  <c:v>-21.102724178090327</c:v>
                </c:pt>
                <c:pt idx="568">
                  <c:v>-21.097158029262559</c:v>
                </c:pt>
                <c:pt idx="569">
                  <c:v>-21.103078740799091</c:v>
                </c:pt>
                <c:pt idx="570">
                  <c:v>-21.105351827754575</c:v>
                </c:pt>
                <c:pt idx="571">
                  <c:v>-21.102763034277629</c:v>
                </c:pt>
                <c:pt idx="572">
                  <c:v>-21.101927626250855</c:v>
                </c:pt>
                <c:pt idx="573">
                  <c:v>-21.100130527589315</c:v>
                </c:pt>
                <c:pt idx="574">
                  <c:v>-21.099163979930537</c:v>
                </c:pt>
                <c:pt idx="575">
                  <c:v>-21.096900607021823</c:v>
                </c:pt>
                <c:pt idx="576">
                  <c:v>-21.09444781019981</c:v>
                </c:pt>
                <c:pt idx="577">
                  <c:v>-21.091494739966592</c:v>
                </c:pt>
                <c:pt idx="578">
                  <c:v>-21.096011771737821</c:v>
                </c:pt>
                <c:pt idx="579">
                  <c:v>-21.098080863710308</c:v>
                </c:pt>
                <c:pt idx="580">
                  <c:v>-21.096414904680543</c:v>
                </c:pt>
                <c:pt idx="581">
                  <c:v>-21.094190387959074</c:v>
                </c:pt>
                <c:pt idx="582">
                  <c:v>-21.092398146320804</c:v>
                </c:pt>
                <c:pt idx="583">
                  <c:v>-21.089386791806803</c:v>
                </c:pt>
                <c:pt idx="584">
                  <c:v>-21.088201678094535</c:v>
                </c:pt>
                <c:pt idx="585">
                  <c:v>-21.080182732445323</c:v>
                </c:pt>
                <c:pt idx="586">
                  <c:v>-21.08508346906585</c:v>
                </c:pt>
                <c:pt idx="587">
                  <c:v>-21.084830903848328</c:v>
                </c:pt>
                <c:pt idx="588">
                  <c:v>-21.0831309456551</c:v>
                </c:pt>
                <c:pt idx="589">
                  <c:v>-21.083028948163289</c:v>
                </c:pt>
                <c:pt idx="590">
                  <c:v>-21.083723502511063</c:v>
                </c:pt>
                <c:pt idx="591">
                  <c:v>-21.084311202343585</c:v>
                </c:pt>
                <c:pt idx="592">
                  <c:v>-21.082756954852627</c:v>
                </c:pt>
                <c:pt idx="593">
                  <c:v>-21.07672938880107</c:v>
                </c:pt>
                <c:pt idx="594">
                  <c:v>-21.082450962377536</c:v>
                </c:pt>
                <c:pt idx="595">
                  <c:v>-21.083971210705087</c:v>
                </c:pt>
                <c:pt idx="596">
                  <c:v>-21.082446105354038</c:v>
                </c:pt>
                <c:pt idx="597">
                  <c:v>-21.080930714050325</c:v>
                </c:pt>
                <c:pt idx="598">
                  <c:v>-21.079731029268302</c:v>
                </c:pt>
                <c:pt idx="599">
                  <c:v>-21.078458489135059</c:v>
                </c:pt>
                <c:pt idx="600">
                  <c:v>-21.077336516726845</c:v>
                </c:pt>
                <c:pt idx="601">
                  <c:v>-21.07599112124278</c:v>
                </c:pt>
                <c:pt idx="602">
                  <c:v>-21.070216120408347</c:v>
                </c:pt>
                <c:pt idx="603">
                  <c:v>-21.076428253349647</c:v>
                </c:pt>
                <c:pt idx="604">
                  <c:v>-21.079114187295303</c:v>
                </c:pt>
                <c:pt idx="605">
                  <c:v>-21.077467656359076</c:v>
                </c:pt>
                <c:pt idx="606">
                  <c:v>-21.075757984119079</c:v>
                </c:pt>
                <c:pt idx="607">
                  <c:v>-21.072727201511086</c:v>
                </c:pt>
                <c:pt idx="608">
                  <c:v>-21.07344118395234</c:v>
                </c:pt>
                <c:pt idx="609">
                  <c:v>-21.074577727430594</c:v>
                </c:pt>
                <c:pt idx="610">
                  <c:v>-21.07411631020635</c:v>
                </c:pt>
                <c:pt idx="611">
                  <c:v>-21.073480040139813</c:v>
                </c:pt>
                <c:pt idx="612">
                  <c:v>-21.079468750004068</c:v>
                </c:pt>
                <c:pt idx="613">
                  <c:v>-21.079468750003841</c:v>
                </c:pt>
                <c:pt idx="614">
                  <c:v>-21.077865932278812</c:v>
                </c:pt>
                <c:pt idx="615">
                  <c:v>-21.076272828600551</c:v>
                </c:pt>
                <c:pt idx="616">
                  <c:v>-21.073514039303788</c:v>
                </c:pt>
                <c:pt idx="617">
                  <c:v>-21.071974362882813</c:v>
                </c:pt>
                <c:pt idx="618">
                  <c:v>-21.07067268060932</c:v>
                </c:pt>
                <c:pt idx="619">
                  <c:v>-21.070560969070854</c:v>
                </c:pt>
                <c:pt idx="620">
                  <c:v>-21.069613849505558</c:v>
                </c:pt>
                <c:pt idx="621">
                  <c:v>-21.075923122915057</c:v>
                </c:pt>
                <c:pt idx="622">
                  <c:v>-21.076413682279039</c:v>
                </c:pt>
                <c:pt idx="623">
                  <c:v>-21.073489754186582</c:v>
                </c:pt>
                <c:pt idx="624">
                  <c:v>-21.072790342815594</c:v>
                </c:pt>
                <c:pt idx="625">
                  <c:v>-21.071746082782326</c:v>
                </c:pt>
                <c:pt idx="626">
                  <c:v>-21.070327831946813</c:v>
                </c:pt>
                <c:pt idx="627">
                  <c:v>-21.069987840308087</c:v>
                </c:pt>
                <c:pt idx="628">
                  <c:v>-21.064834538470606</c:v>
                </c:pt>
                <c:pt idx="629">
                  <c:v>-21.068263596997539</c:v>
                </c:pt>
                <c:pt idx="630">
                  <c:v>-21.0676807541888</c:v>
                </c:pt>
                <c:pt idx="631">
                  <c:v>-21.066257646329333</c:v>
                </c:pt>
                <c:pt idx="632">
                  <c:v>-21.063460000845609</c:v>
                </c:pt>
                <c:pt idx="633">
                  <c:v>-21.061507477434574</c:v>
                </c:pt>
                <c:pt idx="634">
                  <c:v>-21.059618095328332</c:v>
                </c:pt>
                <c:pt idx="635">
                  <c:v>-21.057107014225309</c:v>
                </c:pt>
                <c:pt idx="636">
                  <c:v>-21.05436279599887</c:v>
                </c:pt>
                <c:pt idx="637">
                  <c:v>-21.049539771752833</c:v>
                </c:pt>
                <c:pt idx="638">
                  <c:v>-21.055086492486836</c:v>
                </c:pt>
                <c:pt idx="639">
                  <c:v>-21.057107014225537</c:v>
                </c:pt>
                <c:pt idx="640">
                  <c:v>-21.055411913055352</c:v>
                </c:pt>
                <c:pt idx="641">
                  <c:v>-21.053425390480854</c:v>
                </c:pt>
                <c:pt idx="642">
                  <c:v>-21.052186849511301</c:v>
                </c:pt>
                <c:pt idx="643">
                  <c:v>-21.04958348496352</c:v>
                </c:pt>
                <c:pt idx="644">
                  <c:v>-21.049204637137549</c:v>
                </c:pt>
                <c:pt idx="645">
                  <c:v>-21.044265044329833</c:v>
                </c:pt>
                <c:pt idx="646">
                  <c:v>-21.050103186468377</c:v>
                </c:pt>
                <c:pt idx="647">
                  <c:v>-21.051016306869357</c:v>
                </c:pt>
                <c:pt idx="648">
                  <c:v>-21.048898644662799</c:v>
                </c:pt>
                <c:pt idx="649">
                  <c:v>-21.048655793492557</c:v>
                </c:pt>
                <c:pt idx="650">
                  <c:v>-21.047854384629588</c:v>
                </c:pt>
                <c:pt idx="651">
                  <c:v>-21.046440990817572</c:v>
                </c:pt>
                <c:pt idx="652">
                  <c:v>-21.04543558697155</c:v>
                </c:pt>
                <c:pt idx="653">
                  <c:v>-21.04449332443032</c:v>
                </c:pt>
                <c:pt idx="654">
                  <c:v>-21.039286595335099</c:v>
                </c:pt>
                <c:pt idx="655">
                  <c:v>-21.042895363728334</c:v>
                </c:pt>
                <c:pt idx="656">
                  <c:v>-21.043361637975565</c:v>
                </c:pt>
                <c:pt idx="657">
                  <c:v>-21.0411274072071</c:v>
                </c:pt>
                <c:pt idx="658">
                  <c:v>-21.039315737475292</c:v>
                </c:pt>
                <c:pt idx="659">
                  <c:v>-21.038286048512347</c:v>
                </c:pt>
                <c:pt idx="660">
                  <c:v>-21.034541283463838</c:v>
                </c:pt>
                <c:pt idx="661">
                  <c:v>-21.0313307909896</c:v>
                </c:pt>
                <c:pt idx="662">
                  <c:v>-21.029543406375055</c:v>
                </c:pt>
                <c:pt idx="663">
                  <c:v>-21.031306505872564</c:v>
                </c:pt>
                <c:pt idx="664">
                  <c:v>-21.029708545170521</c:v>
                </c:pt>
                <c:pt idx="665">
                  <c:v>-21.026396055205325</c:v>
                </c:pt>
                <c:pt idx="666">
                  <c:v>-21.026342627947813</c:v>
                </c:pt>
                <c:pt idx="667">
                  <c:v>-21.025876353700582</c:v>
                </c:pt>
                <c:pt idx="668">
                  <c:v>-21.024836950690812</c:v>
                </c:pt>
                <c:pt idx="669">
                  <c:v>-21.022549292664834</c:v>
                </c:pt>
                <c:pt idx="670">
                  <c:v>-21.022350154705336</c:v>
                </c:pt>
                <c:pt idx="671">
                  <c:v>-21.026036635473119</c:v>
                </c:pt>
                <c:pt idx="672">
                  <c:v>-21.031121938982821</c:v>
                </c:pt>
                <c:pt idx="673">
                  <c:v>-21.030500239986324</c:v>
                </c:pt>
                <c:pt idx="674">
                  <c:v>-21.029859112896574</c:v>
                </c:pt>
                <c:pt idx="675">
                  <c:v>-21.027450029285305</c:v>
                </c:pt>
                <c:pt idx="676">
                  <c:v>-21.025196370423075</c:v>
                </c:pt>
                <c:pt idx="677">
                  <c:v>-21.022976710724819</c:v>
                </c:pt>
                <c:pt idx="678">
                  <c:v>-21.019644792665574</c:v>
                </c:pt>
                <c:pt idx="679">
                  <c:v>-21.022869856209567</c:v>
                </c:pt>
                <c:pt idx="680">
                  <c:v>-21.02667776256304</c:v>
                </c:pt>
                <c:pt idx="681">
                  <c:v>-21.025963780121842</c:v>
                </c:pt>
                <c:pt idx="682">
                  <c:v>-21.024050112898337</c:v>
                </c:pt>
                <c:pt idx="683">
                  <c:v>-21.022160730792322</c:v>
                </c:pt>
                <c:pt idx="684">
                  <c:v>-21.020839620424326</c:v>
                </c:pt>
                <c:pt idx="685">
                  <c:v>-21.019125091160831</c:v>
                </c:pt>
                <c:pt idx="686">
                  <c:v>-21.018357681462064</c:v>
                </c:pt>
                <c:pt idx="687">
                  <c:v>-21.01820711373658</c:v>
                </c:pt>
                <c:pt idx="688">
                  <c:v>-21.020101352866092</c:v>
                </c:pt>
                <c:pt idx="689">
                  <c:v>-21.022126731628063</c:v>
                </c:pt>
                <c:pt idx="690">
                  <c:v>-21.019435940659079</c:v>
                </c:pt>
                <c:pt idx="691">
                  <c:v>-21.019431083635581</c:v>
                </c:pt>
                <c:pt idx="692">
                  <c:v>-21.018435393836555</c:v>
                </c:pt>
                <c:pt idx="693">
                  <c:v>-21.016322588653324</c:v>
                </c:pt>
                <c:pt idx="694">
                  <c:v>-21.01529289969055</c:v>
                </c:pt>
                <c:pt idx="695">
                  <c:v>-21.009629610394811</c:v>
                </c:pt>
                <c:pt idx="696">
                  <c:v>-21.011820127952362</c:v>
                </c:pt>
                <c:pt idx="697">
                  <c:v>-21.013422945677618</c:v>
                </c:pt>
                <c:pt idx="698">
                  <c:v>-21.011742415578098</c:v>
                </c:pt>
                <c:pt idx="699">
                  <c:v>-21.009712179792857</c:v>
                </c:pt>
                <c:pt idx="700">
                  <c:v>-21.007856796850305</c:v>
                </c:pt>
                <c:pt idx="701">
                  <c:v>-21.005889702369061</c:v>
                </c:pt>
                <c:pt idx="702">
                  <c:v>-21.005122292670578</c:v>
                </c:pt>
                <c:pt idx="703">
                  <c:v>-21.007409950696271</c:v>
                </c:pt>
                <c:pt idx="704">
                  <c:v>-21.009741321933333</c:v>
                </c:pt>
                <c:pt idx="705">
                  <c:v>-21.008017078622785</c:v>
                </c:pt>
                <c:pt idx="706">
                  <c:v>-21.006967961566303</c:v>
                </c:pt>
                <c:pt idx="707">
                  <c:v>-21.008463924776308</c:v>
                </c:pt>
                <c:pt idx="708">
                  <c:v>-21.007881081967341</c:v>
                </c:pt>
                <c:pt idx="709">
                  <c:v>-21.006428831967568</c:v>
                </c:pt>
                <c:pt idx="710">
                  <c:v>-21.001843801868787</c:v>
                </c:pt>
                <c:pt idx="711">
                  <c:v>-21.0064628311316</c:v>
                </c:pt>
                <c:pt idx="712">
                  <c:v>-21.010168739993034</c:v>
                </c:pt>
                <c:pt idx="713">
                  <c:v>-21.00793936624784</c:v>
                </c:pt>
                <c:pt idx="714">
                  <c:v>-21.007856796850362</c:v>
                </c:pt>
                <c:pt idx="715">
                  <c:v>-21.006181123773828</c:v>
                </c:pt>
                <c:pt idx="716">
                  <c:v>-21.005588566917808</c:v>
                </c:pt>
                <c:pt idx="717">
                  <c:v>-21.003451476617599</c:v>
                </c:pt>
                <c:pt idx="718">
                  <c:v>-21.004529735814558</c:v>
                </c:pt>
                <c:pt idx="719">
                  <c:v>-21.004588020095341</c:v>
                </c:pt>
                <c:pt idx="720">
                  <c:v>-21.008570779291333</c:v>
                </c:pt>
                <c:pt idx="721">
                  <c:v>-21.012568109557591</c:v>
                </c:pt>
                <c:pt idx="722">
                  <c:v>-21.01075643982584</c:v>
                </c:pt>
                <c:pt idx="723">
                  <c:v>-21.008211359558842</c:v>
                </c:pt>
                <c:pt idx="724">
                  <c:v>-21.005651708222032</c:v>
                </c:pt>
                <c:pt idx="725">
                  <c:v>-21.004461737486551</c:v>
                </c:pt>
                <c:pt idx="726">
                  <c:v>-21.004398596182327</c:v>
                </c:pt>
                <c:pt idx="727">
                  <c:v>-21.003708898858051</c:v>
                </c:pt>
                <c:pt idx="728">
                  <c:v>-21.002980345346586</c:v>
                </c:pt>
                <c:pt idx="729">
                  <c:v>-21.006166552703561</c:v>
                </c:pt>
                <c:pt idx="730">
                  <c:v>-21.010193025110581</c:v>
                </c:pt>
                <c:pt idx="731">
                  <c:v>-21.009294475779356</c:v>
                </c:pt>
                <c:pt idx="732">
                  <c:v>-21.008682490829798</c:v>
                </c:pt>
                <c:pt idx="733">
                  <c:v>-21.008429925612333</c:v>
                </c:pt>
                <c:pt idx="734">
                  <c:v>-21.008109362067373</c:v>
                </c:pt>
                <c:pt idx="735">
                  <c:v>-21.008017078622842</c:v>
                </c:pt>
                <c:pt idx="736">
                  <c:v>-21.007191384643122</c:v>
                </c:pt>
                <c:pt idx="737">
                  <c:v>-21.008323071097536</c:v>
                </c:pt>
                <c:pt idx="738">
                  <c:v>-21.011271284307028</c:v>
                </c:pt>
                <c:pt idx="739">
                  <c:v>-21.015409468252287</c:v>
                </c:pt>
                <c:pt idx="740">
                  <c:v>-21.015258900526803</c:v>
                </c:pt>
                <c:pt idx="741">
                  <c:v>-21.01566689049308</c:v>
                </c:pt>
                <c:pt idx="742">
                  <c:v>-21.014889766747544</c:v>
                </c:pt>
                <c:pt idx="743">
                  <c:v>-21.014238925610798</c:v>
                </c:pt>
                <c:pt idx="744">
                  <c:v>-21.014248639657339</c:v>
                </c:pt>
                <c:pt idx="745">
                  <c:v>-21.014695485810805</c:v>
                </c:pt>
                <c:pt idx="746">
                  <c:v>-21.013354947350066</c:v>
                </c:pt>
                <c:pt idx="747">
                  <c:v>-21.017070570258554</c:v>
                </c:pt>
                <c:pt idx="748">
                  <c:v>-21.016414872098309</c:v>
                </c:pt>
                <c:pt idx="749">
                  <c:v>-21.015487180626835</c:v>
                </c:pt>
                <c:pt idx="750">
                  <c:v>-21.013845506714276</c:v>
                </c:pt>
                <c:pt idx="751">
                  <c:v>-21.0131995226008</c:v>
                </c:pt>
                <c:pt idx="752">
                  <c:v>-21.011319854541327</c:v>
                </c:pt>
                <c:pt idx="753">
                  <c:v>-21.005777990830595</c:v>
                </c:pt>
                <c:pt idx="754">
                  <c:v>-21.009663609558558</c:v>
                </c:pt>
                <c:pt idx="755">
                  <c:v>-21.012922672266583</c:v>
                </c:pt>
                <c:pt idx="756">
                  <c:v>-21.010678727451065</c:v>
                </c:pt>
                <c:pt idx="757">
                  <c:v>-21.008473638823304</c:v>
                </c:pt>
                <c:pt idx="758">
                  <c:v>-21.007497377117815</c:v>
                </c:pt>
                <c:pt idx="759">
                  <c:v>-21.007031102870357</c:v>
                </c:pt>
                <c:pt idx="760">
                  <c:v>-21.005967414743836</c:v>
                </c:pt>
                <c:pt idx="761">
                  <c:v>-21.004631733305857</c:v>
                </c:pt>
                <c:pt idx="762">
                  <c:v>-21.002285790999096</c:v>
                </c:pt>
                <c:pt idx="763">
                  <c:v>-21.004286884644088</c:v>
                </c:pt>
                <c:pt idx="764">
                  <c:v>-21.011120716581601</c:v>
                </c:pt>
                <c:pt idx="765">
                  <c:v>-21.011635561062846</c:v>
                </c:pt>
                <c:pt idx="766">
                  <c:v>-21.012534110394071</c:v>
                </c:pt>
                <c:pt idx="767">
                  <c:v>-21.010819581130065</c:v>
                </c:pt>
                <c:pt idx="768">
                  <c:v>-21.009245905545342</c:v>
                </c:pt>
                <c:pt idx="769">
                  <c:v>-21.008692204876795</c:v>
                </c:pt>
                <c:pt idx="770">
                  <c:v>-21.008303643003828</c:v>
                </c:pt>
                <c:pt idx="771">
                  <c:v>-21.00973160788628</c:v>
                </c:pt>
                <c:pt idx="772">
                  <c:v>-21.016507155543124</c:v>
                </c:pt>
                <c:pt idx="773">
                  <c:v>-21.015662033469582</c:v>
                </c:pt>
                <c:pt idx="774">
                  <c:v>-21.015977739991328</c:v>
                </c:pt>
                <c:pt idx="775">
                  <c:v>-21.016584867917558</c:v>
                </c:pt>
                <c:pt idx="776">
                  <c:v>-21.01617202092784</c:v>
                </c:pt>
                <c:pt idx="777">
                  <c:v>-21.015637748352603</c:v>
                </c:pt>
                <c:pt idx="778">
                  <c:v>-21.012339829457616</c:v>
                </c:pt>
                <c:pt idx="779">
                  <c:v>-21.014200069423325</c:v>
                </c:pt>
                <c:pt idx="780">
                  <c:v>-21.020616197347849</c:v>
                </c:pt>
                <c:pt idx="781">
                  <c:v>-21.019795360391569</c:v>
                </c:pt>
                <c:pt idx="782">
                  <c:v>-21.018566533468899</c:v>
                </c:pt>
                <c:pt idx="783">
                  <c:v>-21.017949691495616</c:v>
                </c:pt>
                <c:pt idx="784">
                  <c:v>-21.016784005877568</c:v>
                </c:pt>
                <c:pt idx="785">
                  <c:v>-21.017648556044364</c:v>
                </c:pt>
                <c:pt idx="786">
                  <c:v>-21.018517963234601</c:v>
                </c:pt>
                <c:pt idx="787">
                  <c:v>-21.019717648016567</c:v>
                </c:pt>
                <c:pt idx="788">
                  <c:v>-21.027046896342355</c:v>
                </c:pt>
                <c:pt idx="789">
                  <c:v>-21.027299461559593</c:v>
                </c:pt>
                <c:pt idx="790">
                  <c:v>-21.02673604684405</c:v>
                </c:pt>
                <c:pt idx="791">
                  <c:v>-21.02840200587336</c:v>
                </c:pt>
                <c:pt idx="792">
                  <c:v>-21.029149987478817</c:v>
                </c:pt>
                <c:pt idx="793">
                  <c:v>-21.031282220755585</c:v>
                </c:pt>
                <c:pt idx="794">
                  <c:v>-21.031510500855617</c:v>
                </c:pt>
                <c:pt idx="795">
                  <c:v>-21.041112836136833</c:v>
                </c:pt>
                <c:pt idx="796">
                  <c:v>-21.041457684799056</c:v>
                </c:pt>
                <c:pt idx="797">
                  <c:v>-21.041608252524824</c:v>
                </c:pt>
                <c:pt idx="798">
                  <c:v>-21.041540254196818</c:v>
                </c:pt>
                <c:pt idx="799">
                  <c:v>-21.041554825267141</c:v>
                </c:pt>
                <c:pt idx="800">
                  <c:v>-21.042599085300637</c:v>
                </c:pt>
                <c:pt idx="801">
                  <c:v>-21.041671393829048</c:v>
                </c:pt>
                <c:pt idx="802">
                  <c:v>-21.044648749179302</c:v>
                </c:pt>
                <c:pt idx="803">
                  <c:v>-21.051327156367549</c:v>
                </c:pt>
                <c:pt idx="804">
                  <c:v>-21.051885714059821</c:v>
                </c:pt>
                <c:pt idx="805">
                  <c:v>-21.051706004193576</c:v>
                </c:pt>
                <c:pt idx="806">
                  <c:v>-21.050384893826092</c:v>
                </c:pt>
                <c:pt idx="807">
                  <c:v>-21.051196016735773</c:v>
                </c:pt>
                <c:pt idx="808">
                  <c:v>-21.052045995832302</c:v>
                </c:pt>
                <c:pt idx="809">
                  <c:v>-21.052225705698831</c:v>
                </c:pt>
                <c:pt idx="810">
                  <c:v>-21.05414908696882</c:v>
                </c:pt>
                <c:pt idx="811">
                  <c:v>-21.060487502518626</c:v>
                </c:pt>
                <c:pt idx="812">
                  <c:v>-21.060516644659103</c:v>
                </c:pt>
                <c:pt idx="813">
                  <c:v>-21.059501526766311</c:v>
                </c:pt>
                <c:pt idx="814">
                  <c:v>-21.05950638378981</c:v>
                </c:pt>
                <c:pt idx="815">
                  <c:v>-21.057485862051337</c:v>
                </c:pt>
                <c:pt idx="816">
                  <c:v>-21.056213321917809</c:v>
                </c:pt>
                <c:pt idx="817">
                  <c:v>-21.059676379609115</c:v>
                </c:pt>
                <c:pt idx="818">
                  <c:v>-21.063392002517602</c:v>
                </c:pt>
                <c:pt idx="819">
                  <c:v>-21.069201002515612</c:v>
                </c:pt>
                <c:pt idx="820">
                  <c:v>-21.069244715726583</c:v>
                </c:pt>
                <c:pt idx="821">
                  <c:v>-21.069958698167838</c:v>
                </c:pt>
                <c:pt idx="822">
                  <c:v>-21.06827816806809</c:v>
                </c:pt>
                <c:pt idx="823">
                  <c:v>-21.067175623753812</c:v>
                </c:pt>
                <c:pt idx="824">
                  <c:v>-21.065257099507093</c:v>
                </c:pt>
                <c:pt idx="825">
                  <c:v>-21.066403357031831</c:v>
                </c:pt>
                <c:pt idx="826">
                  <c:v>-21.071163239973075</c:v>
                </c:pt>
                <c:pt idx="827">
                  <c:v>-21.078205923917309</c:v>
                </c:pt>
                <c:pt idx="828">
                  <c:v>-21.077744506693293</c:v>
                </c:pt>
                <c:pt idx="829">
                  <c:v>-21.077307374586823</c:v>
                </c:pt>
                <c:pt idx="830">
                  <c:v>-21.076977096995094</c:v>
                </c:pt>
                <c:pt idx="831">
                  <c:v>-21.077253947329311</c:v>
                </c:pt>
                <c:pt idx="832">
                  <c:v>-21.078511916392287</c:v>
                </c:pt>
                <c:pt idx="833">
                  <c:v>-21.078191352847099</c:v>
                </c:pt>
                <c:pt idx="834">
                  <c:v>-21.079658173916798</c:v>
                </c:pt>
                <c:pt idx="835">
                  <c:v>-21.084000352845337</c:v>
                </c:pt>
                <c:pt idx="836">
                  <c:v>-21.091183890468571</c:v>
                </c:pt>
                <c:pt idx="837">
                  <c:v>-21.091417027592328</c:v>
                </c:pt>
                <c:pt idx="838">
                  <c:v>-21.091587023411577</c:v>
                </c:pt>
                <c:pt idx="839">
                  <c:v>-21.091689020903274</c:v>
                </c:pt>
                <c:pt idx="840">
                  <c:v>-21.093923251671285</c:v>
                </c:pt>
                <c:pt idx="841">
                  <c:v>-21.093991249999576</c:v>
                </c:pt>
                <c:pt idx="842">
                  <c:v>-21.093714399665075</c:v>
                </c:pt>
                <c:pt idx="843">
                  <c:v>-21.092621569397849</c:v>
                </c:pt>
                <c:pt idx="844">
                  <c:v>-21.096609185617339</c:v>
                </c:pt>
                <c:pt idx="845">
                  <c:v>-21.104579561032821</c:v>
                </c:pt>
                <c:pt idx="846">
                  <c:v>-21.105040978256838</c:v>
                </c:pt>
                <c:pt idx="847">
                  <c:v>-21.107362635446563</c:v>
                </c:pt>
                <c:pt idx="848">
                  <c:v>-21.110315705679611</c:v>
                </c:pt>
                <c:pt idx="849">
                  <c:v>-21.112166231598607</c:v>
                </c:pt>
                <c:pt idx="850">
                  <c:v>-21.114453889624812</c:v>
                </c:pt>
                <c:pt idx="851">
                  <c:v>-21.116168418888591</c:v>
                </c:pt>
                <c:pt idx="852">
                  <c:v>-21.121972561863103</c:v>
                </c:pt>
                <c:pt idx="853">
                  <c:v>-21.12758242390133</c:v>
                </c:pt>
                <c:pt idx="854">
                  <c:v>-21.127941843633593</c:v>
                </c:pt>
                <c:pt idx="855">
                  <c:v>-21.128233265038304</c:v>
                </c:pt>
                <c:pt idx="856">
                  <c:v>-21.130180931425556</c:v>
                </c:pt>
                <c:pt idx="857">
                  <c:v>-21.13117662122481</c:v>
                </c:pt>
                <c:pt idx="858">
                  <c:v>-21.131060052662846</c:v>
                </c:pt>
                <c:pt idx="859">
                  <c:v>-21.134649392962316</c:v>
                </c:pt>
                <c:pt idx="860">
                  <c:v>-21.136563060186049</c:v>
                </c:pt>
                <c:pt idx="861">
                  <c:v>-21.145203704832099</c:v>
                </c:pt>
                <c:pt idx="862">
                  <c:v>-21.146903663025327</c:v>
                </c:pt>
                <c:pt idx="863">
                  <c:v>-21.149103894630102</c:v>
                </c:pt>
                <c:pt idx="864">
                  <c:v>-21.150313293459348</c:v>
                </c:pt>
                <c:pt idx="865">
                  <c:v>-21.151993823558811</c:v>
                </c:pt>
                <c:pt idx="866">
                  <c:v>-21.153815207337558</c:v>
                </c:pt>
                <c:pt idx="867">
                  <c:v>-21.158536234091841</c:v>
                </c:pt>
                <c:pt idx="868">
                  <c:v>-21.160333332753609</c:v>
                </c:pt>
                <c:pt idx="869">
                  <c:v>-21.168531988269294</c:v>
                </c:pt>
                <c:pt idx="870">
                  <c:v>-21.169940525058323</c:v>
                </c:pt>
                <c:pt idx="871">
                  <c:v>-21.170508796796796</c:v>
                </c:pt>
                <c:pt idx="872">
                  <c:v>-21.17013480599455</c:v>
                </c:pt>
                <c:pt idx="873">
                  <c:v>-21.171902762515842</c:v>
                </c:pt>
                <c:pt idx="874">
                  <c:v>-21.173631862849604</c:v>
                </c:pt>
                <c:pt idx="875">
                  <c:v>-21.175700954822091</c:v>
                </c:pt>
                <c:pt idx="876">
                  <c:v>-21.17970314211162</c:v>
                </c:pt>
                <c:pt idx="877">
                  <c:v>-21.179489433081798</c:v>
                </c:pt>
                <c:pt idx="878">
                  <c:v>-21.188343786758068</c:v>
                </c:pt>
                <c:pt idx="879">
                  <c:v>-21.189980603647072</c:v>
                </c:pt>
                <c:pt idx="880">
                  <c:v>-21.190471163011338</c:v>
                </c:pt>
                <c:pt idx="881">
                  <c:v>-21.191301714014614</c:v>
                </c:pt>
                <c:pt idx="882">
                  <c:v>-21.192617967358544</c:v>
                </c:pt>
                <c:pt idx="883">
                  <c:v>-21.193953648796068</c:v>
                </c:pt>
                <c:pt idx="884">
                  <c:v>-21.195619607825833</c:v>
                </c:pt>
                <c:pt idx="885">
                  <c:v>-21.197397278393552</c:v>
                </c:pt>
                <c:pt idx="886">
                  <c:v>-21.200500916352595</c:v>
                </c:pt>
                <c:pt idx="887">
                  <c:v>-21.210443243272309</c:v>
                </c:pt>
                <c:pt idx="888">
                  <c:v>-21.212823184743385</c:v>
                </c:pt>
                <c:pt idx="889">
                  <c:v>-21.214790279224346</c:v>
                </c:pt>
                <c:pt idx="890">
                  <c:v>-21.216781658822057</c:v>
                </c:pt>
                <c:pt idx="891">
                  <c:v>-21.219535591095323</c:v>
                </c:pt>
                <c:pt idx="892">
                  <c:v>-21.221687252466083</c:v>
                </c:pt>
                <c:pt idx="893">
                  <c:v>-21.225300877882816</c:v>
                </c:pt>
                <c:pt idx="894">
                  <c:v>-21.228895075206069</c:v>
                </c:pt>
                <c:pt idx="895">
                  <c:v>-21.229366206476854</c:v>
                </c:pt>
                <c:pt idx="896">
                  <c:v>-21.237244298447578</c:v>
                </c:pt>
                <c:pt idx="897">
                  <c:v>-21.237671716507563</c:v>
                </c:pt>
                <c:pt idx="898">
                  <c:v>-21.237579433062805</c:v>
                </c:pt>
                <c:pt idx="899">
                  <c:v>-21.23752600580535</c:v>
                </c:pt>
                <c:pt idx="900">
                  <c:v>-21.239507671356577</c:v>
                </c:pt>
                <c:pt idx="901">
                  <c:v>-21.241406767509815</c:v>
                </c:pt>
                <c:pt idx="902">
                  <c:v>-21.246035510819283</c:v>
                </c:pt>
                <c:pt idx="903">
                  <c:v>-21.246802920517823</c:v>
                </c:pt>
                <c:pt idx="904">
                  <c:v>-21.254200167171049</c:v>
                </c:pt>
                <c:pt idx="905">
                  <c:v>-21.256157547605582</c:v>
                </c:pt>
                <c:pt idx="906">
                  <c:v>-21.257007526702111</c:v>
                </c:pt>
                <c:pt idx="907">
                  <c:v>-21.258853195597553</c:v>
                </c:pt>
                <c:pt idx="908">
                  <c:v>-21.260096593590831</c:v>
                </c:pt>
                <c:pt idx="909">
                  <c:v>-21.260596867001581</c:v>
                </c:pt>
                <c:pt idx="910">
                  <c:v>-21.263263372853814</c:v>
                </c:pt>
                <c:pt idx="911">
                  <c:v>-21.268110682216545</c:v>
                </c:pt>
                <c:pt idx="912">
                  <c:v>-21.26937350830336</c:v>
                </c:pt>
                <c:pt idx="913">
                  <c:v>-21.277688732380781</c:v>
                </c:pt>
                <c:pt idx="914">
                  <c:v>-21.278932130373548</c:v>
                </c:pt>
                <c:pt idx="915">
                  <c:v>-21.279879249938844</c:v>
                </c:pt>
                <c:pt idx="916">
                  <c:v>-21.281652063483293</c:v>
                </c:pt>
                <c:pt idx="917">
                  <c:v>-21.282788606961091</c:v>
                </c:pt>
                <c:pt idx="918">
                  <c:v>-21.283862009134552</c:v>
                </c:pt>
                <c:pt idx="919">
                  <c:v>-21.284954839401834</c:v>
                </c:pt>
                <c:pt idx="920">
                  <c:v>-21.284240856960579</c:v>
                </c:pt>
                <c:pt idx="921">
                  <c:v>-21.28562025160879</c:v>
                </c:pt>
                <c:pt idx="922">
                  <c:v>-21.293731480703329</c:v>
                </c:pt>
                <c:pt idx="923">
                  <c:v>-21.294984592743091</c:v>
                </c:pt>
                <c:pt idx="924">
                  <c:v>-21.296009424682595</c:v>
                </c:pt>
                <c:pt idx="925">
                  <c:v>-21.297374248260596</c:v>
                </c:pt>
                <c:pt idx="926">
                  <c:v>-21.297447103611532</c:v>
                </c:pt>
                <c:pt idx="927">
                  <c:v>-21.29908392050082</c:v>
                </c:pt>
                <c:pt idx="928">
                  <c:v>-21.300487600266351</c:v>
                </c:pt>
                <c:pt idx="929">
                  <c:v>-21.303338673008099</c:v>
                </c:pt>
                <c:pt idx="930">
                  <c:v>-21.304135224846831</c:v>
                </c:pt>
                <c:pt idx="931">
                  <c:v>-21.311430474008532</c:v>
                </c:pt>
                <c:pt idx="932">
                  <c:v>-21.312882724008077</c:v>
                </c:pt>
                <c:pt idx="933">
                  <c:v>-21.313237286717069</c:v>
                </c:pt>
                <c:pt idx="934">
                  <c:v>-21.313489851934591</c:v>
                </c:pt>
                <c:pt idx="935">
                  <c:v>-21.314130979024341</c:v>
                </c:pt>
                <c:pt idx="936">
                  <c:v>-21.315014957284845</c:v>
                </c:pt>
                <c:pt idx="937">
                  <c:v>-21.315291807619573</c:v>
                </c:pt>
                <c:pt idx="938">
                  <c:v>-21.315840651264566</c:v>
                </c:pt>
                <c:pt idx="939">
                  <c:v>-21.323655601931065</c:v>
                </c:pt>
                <c:pt idx="940">
                  <c:v>-21.325748979020588</c:v>
                </c:pt>
                <c:pt idx="941">
                  <c:v>-21.32731294055877</c:v>
                </c:pt>
                <c:pt idx="942">
                  <c:v>-21.329148895407613</c:v>
                </c:pt>
                <c:pt idx="943">
                  <c:v>-21.331601692229285</c:v>
                </c:pt>
                <c:pt idx="944">
                  <c:v>-21.334137058449286</c:v>
                </c:pt>
                <c:pt idx="945">
                  <c:v>-21.335171604435558</c:v>
                </c:pt>
                <c:pt idx="946">
                  <c:v>-21.337046415471818</c:v>
                </c:pt>
                <c:pt idx="947">
                  <c:v>-21.340281193062808</c:v>
                </c:pt>
                <c:pt idx="948">
                  <c:v>-21.347863006605323</c:v>
                </c:pt>
                <c:pt idx="949">
                  <c:v>-21.347999003260824</c:v>
                </c:pt>
                <c:pt idx="950">
                  <c:v>-21.350471228176545</c:v>
                </c:pt>
                <c:pt idx="951">
                  <c:v>-21.351447489881807</c:v>
                </c:pt>
                <c:pt idx="952">
                  <c:v>-21.352205185533577</c:v>
                </c:pt>
                <c:pt idx="953">
                  <c:v>-21.354026569312552</c:v>
                </c:pt>
                <c:pt idx="954">
                  <c:v>-21.356848499913369</c:v>
                </c:pt>
                <c:pt idx="955">
                  <c:v>-21.363750330178831</c:v>
                </c:pt>
                <c:pt idx="956">
                  <c:v>-21.364697449743559</c:v>
                </c:pt>
                <c:pt idx="957">
                  <c:v>-21.367796230679332</c:v>
                </c:pt>
                <c:pt idx="958">
                  <c:v>-21.368961916297323</c:v>
                </c:pt>
                <c:pt idx="959">
                  <c:v>-21.371783846898595</c:v>
                </c:pt>
                <c:pt idx="960">
                  <c:v>-21.37261439790187</c:v>
                </c:pt>
                <c:pt idx="961">
                  <c:v>-21.376140596897059</c:v>
                </c:pt>
                <c:pt idx="962">
                  <c:v>-21.37627173652929</c:v>
                </c:pt>
                <c:pt idx="963">
                  <c:v>-21.382600438032327</c:v>
                </c:pt>
                <c:pt idx="964">
                  <c:v>-21.386612339368568</c:v>
                </c:pt>
                <c:pt idx="965">
                  <c:v>-21.388132587695836</c:v>
                </c:pt>
                <c:pt idx="966">
                  <c:v>-21.387690598565584</c:v>
                </c:pt>
                <c:pt idx="967">
                  <c:v>-21.388297726491871</c:v>
                </c:pt>
                <c:pt idx="968">
                  <c:v>-21.389939400404543</c:v>
                </c:pt>
                <c:pt idx="969">
                  <c:v>-21.392567050069076</c:v>
                </c:pt>
                <c:pt idx="970">
                  <c:v>-21.395578404583361</c:v>
                </c:pt>
                <c:pt idx="971">
                  <c:v>-21.397229792542291</c:v>
                </c:pt>
                <c:pt idx="972">
                  <c:v>-21.403184503243025</c:v>
                </c:pt>
                <c:pt idx="973">
                  <c:v>-21.405715012439302</c:v>
                </c:pt>
                <c:pt idx="974">
                  <c:v>-21.4064727080913</c:v>
                </c:pt>
                <c:pt idx="975">
                  <c:v>-21.406841841870332</c:v>
                </c:pt>
                <c:pt idx="976">
                  <c:v>-21.407026408759847</c:v>
                </c:pt>
                <c:pt idx="977">
                  <c:v>-21.407448969796562</c:v>
                </c:pt>
                <c:pt idx="978">
                  <c:v>-21.411086880330558</c:v>
                </c:pt>
                <c:pt idx="979">
                  <c:v>-21.411397729829091</c:v>
                </c:pt>
                <c:pt idx="980">
                  <c:v>-21.418255846883582</c:v>
                </c:pt>
                <c:pt idx="981">
                  <c:v>-21.422146322634816</c:v>
                </c:pt>
                <c:pt idx="982">
                  <c:v>-21.424346554239079</c:v>
                </c:pt>
                <c:pt idx="983">
                  <c:v>-21.424987681329341</c:v>
                </c:pt>
                <c:pt idx="984">
                  <c:v>-21.425269388687056</c:v>
                </c:pt>
                <c:pt idx="985">
                  <c:v>-21.424710830995124</c:v>
                </c:pt>
                <c:pt idx="986">
                  <c:v>-21.430573258250817</c:v>
                </c:pt>
                <c:pt idx="987">
                  <c:v>-21.4338808911928</c:v>
                </c:pt>
                <c:pt idx="988">
                  <c:v>-21.440719580153811</c:v>
                </c:pt>
                <c:pt idx="989">
                  <c:v>-21.445285182159111</c:v>
                </c:pt>
                <c:pt idx="990">
                  <c:v>-21.448019686338839</c:v>
                </c:pt>
                <c:pt idx="991">
                  <c:v>-21.450278202224055</c:v>
                </c:pt>
                <c:pt idx="992">
                  <c:v>-21.452818425467328</c:v>
                </c:pt>
                <c:pt idx="993">
                  <c:v>-21.454518383660783</c:v>
                </c:pt>
                <c:pt idx="994">
                  <c:v>-21.461609637839317</c:v>
                </c:pt>
                <c:pt idx="995">
                  <c:v>-21.464096433825077</c:v>
                </c:pt>
                <c:pt idx="996">
                  <c:v>-21.46848718298763</c:v>
                </c:pt>
                <c:pt idx="997">
                  <c:v>-21.470153142017054</c:v>
                </c:pt>
                <c:pt idx="998">
                  <c:v>-21.472163949708531</c:v>
                </c:pt>
                <c:pt idx="999">
                  <c:v>-21.473815337668086</c:v>
                </c:pt>
                <c:pt idx="1000">
                  <c:v>-21.475525009908083</c:v>
                </c:pt>
                <c:pt idx="1001">
                  <c:v>-21.477161826797314</c:v>
                </c:pt>
                <c:pt idx="1002">
                  <c:v>-21.481756570943091</c:v>
                </c:pt>
                <c:pt idx="1003">
                  <c:v>-21.48750242963682</c:v>
                </c:pt>
                <c:pt idx="1004">
                  <c:v>-21.490309789167597</c:v>
                </c:pt>
                <c:pt idx="1005">
                  <c:v>-21.492038889501586</c:v>
                </c:pt>
                <c:pt idx="1006">
                  <c:v>-21.494894819266833</c:v>
                </c:pt>
                <c:pt idx="1007">
                  <c:v>-21.49678420137279</c:v>
                </c:pt>
                <c:pt idx="1008">
                  <c:v>-21.497313616924586</c:v>
                </c:pt>
                <c:pt idx="1009">
                  <c:v>-21.498105311740332</c:v>
                </c:pt>
                <c:pt idx="1010">
                  <c:v>-21.502131784147068</c:v>
                </c:pt>
                <c:pt idx="1011">
                  <c:v>-21.502136641170566</c:v>
                </c:pt>
                <c:pt idx="1012">
                  <c:v>-21.508946187990873</c:v>
                </c:pt>
                <c:pt idx="1013">
                  <c:v>-21.51184097394308</c:v>
                </c:pt>
                <c:pt idx="1014">
                  <c:v>-21.513375793340842</c:v>
                </c:pt>
                <c:pt idx="1015">
                  <c:v>-21.51425005755452</c:v>
                </c:pt>
                <c:pt idx="1016">
                  <c:v>-21.51643086106553</c:v>
                </c:pt>
                <c:pt idx="1017">
                  <c:v>-21.517139986483571</c:v>
                </c:pt>
                <c:pt idx="1018">
                  <c:v>-21.516731996516839</c:v>
                </c:pt>
                <c:pt idx="1019">
                  <c:v>-21.526596611062288</c:v>
                </c:pt>
                <c:pt idx="1020">
                  <c:v>-21.528927982299066</c:v>
                </c:pt>
                <c:pt idx="1021">
                  <c:v>-21.52996738530878</c:v>
                </c:pt>
                <c:pt idx="1022">
                  <c:v>-21.531890766578826</c:v>
                </c:pt>
                <c:pt idx="1023">
                  <c:v>-21.535149829286851</c:v>
                </c:pt>
                <c:pt idx="1024">
                  <c:v>-21.535382966410609</c:v>
                </c:pt>
                <c:pt idx="1025">
                  <c:v>-21.537374346008548</c:v>
                </c:pt>
                <c:pt idx="1026">
                  <c:v>-21.549861753195088</c:v>
                </c:pt>
                <c:pt idx="1027">
                  <c:v>-21.552703111889841</c:v>
                </c:pt>
                <c:pt idx="1028">
                  <c:v>-21.553621089314376</c:v>
                </c:pt>
                <c:pt idx="1029">
                  <c:v>-21.554830488143338</c:v>
                </c:pt>
                <c:pt idx="1030">
                  <c:v>-21.555573612724842</c:v>
                </c:pt>
                <c:pt idx="1031">
                  <c:v>-21.556258453025791</c:v>
                </c:pt>
                <c:pt idx="1032">
                  <c:v>-21.557632990650788</c:v>
                </c:pt>
                <c:pt idx="1033">
                  <c:v>-21.560246069244826</c:v>
                </c:pt>
                <c:pt idx="1034">
                  <c:v>-21.560994050850056</c:v>
                </c:pt>
                <c:pt idx="1035">
                  <c:v>-21.565637365230074</c:v>
                </c:pt>
                <c:pt idx="1036">
                  <c:v>-21.567274182119306</c:v>
                </c:pt>
                <c:pt idx="1037">
                  <c:v>-21.569838690479557</c:v>
                </c:pt>
                <c:pt idx="1038">
                  <c:v>-21.570800381114836</c:v>
                </c:pt>
                <c:pt idx="1039">
                  <c:v>-21.571504649509095</c:v>
                </c:pt>
                <c:pt idx="1040">
                  <c:v>-21.572553766565576</c:v>
                </c:pt>
                <c:pt idx="1041">
                  <c:v>-21.574695713889568</c:v>
                </c:pt>
                <c:pt idx="1042">
                  <c:v>-21.577716782450338</c:v>
                </c:pt>
                <c:pt idx="1043">
                  <c:v>-21.578231626931583</c:v>
                </c:pt>
                <c:pt idx="1044">
                  <c:v>-21.582957510709363</c:v>
                </c:pt>
                <c:pt idx="1045">
                  <c:v>-21.58677513110932</c:v>
                </c:pt>
                <c:pt idx="1046">
                  <c:v>-21.587867961376602</c:v>
                </c:pt>
                <c:pt idx="1047">
                  <c:v>-21.589218213884564</c:v>
                </c:pt>
                <c:pt idx="1048">
                  <c:v>-21.591374732278538</c:v>
                </c:pt>
                <c:pt idx="1049">
                  <c:v>-21.592525846826604</c:v>
                </c:pt>
                <c:pt idx="1050">
                  <c:v>-21.594356944652063</c:v>
                </c:pt>
                <c:pt idx="1051">
                  <c:v>-21.593264114384837</c:v>
                </c:pt>
                <c:pt idx="1052">
                  <c:v>-21.5967320290993</c:v>
                </c:pt>
                <c:pt idx="1053">
                  <c:v>-21.600054233111834</c:v>
                </c:pt>
                <c:pt idx="1054">
                  <c:v>-21.600554506522812</c:v>
                </c:pt>
                <c:pt idx="1055">
                  <c:v>-21.603007303345109</c:v>
                </c:pt>
                <c:pt idx="1056">
                  <c:v>-21.605105537457845</c:v>
                </c:pt>
                <c:pt idx="1057">
                  <c:v>-21.60653835936408</c:v>
                </c:pt>
                <c:pt idx="1058">
                  <c:v>-21.605824376922598</c:v>
                </c:pt>
                <c:pt idx="1059">
                  <c:v>-21.606883208026076</c:v>
                </c:pt>
                <c:pt idx="1060">
                  <c:v>-21.607616618560812</c:v>
                </c:pt>
                <c:pt idx="1061">
                  <c:v>-21.610846539128588</c:v>
                </c:pt>
                <c:pt idx="1062">
                  <c:v>-21.613503330933597</c:v>
                </c:pt>
                <c:pt idx="1063">
                  <c:v>-21.615145004846042</c:v>
                </c:pt>
                <c:pt idx="1064">
                  <c:v>-21.616636111032832</c:v>
                </c:pt>
                <c:pt idx="1065">
                  <c:v>-21.61786979497883</c:v>
                </c:pt>
                <c:pt idx="1066">
                  <c:v>-21.619720320898111</c:v>
                </c:pt>
                <c:pt idx="1067">
                  <c:v>-21.620657726415843</c:v>
                </c:pt>
                <c:pt idx="1068">
                  <c:v>-21.621230855178325</c:v>
                </c:pt>
                <c:pt idx="1069">
                  <c:v>-21.625165044140303</c:v>
                </c:pt>
                <c:pt idx="1070">
                  <c:v>-21.630138636111823</c:v>
                </c:pt>
                <c:pt idx="1071">
                  <c:v>-21.630410629422826</c:v>
                </c:pt>
                <c:pt idx="1072">
                  <c:v>-21.631158611028056</c:v>
                </c:pt>
                <c:pt idx="1073">
                  <c:v>-21.631527744807087</c:v>
                </c:pt>
                <c:pt idx="1074">
                  <c:v>-21.633198560860293</c:v>
                </c:pt>
                <c:pt idx="1075">
                  <c:v>-21.637875874403832</c:v>
                </c:pt>
                <c:pt idx="1076">
                  <c:v>-21.638978418717826</c:v>
                </c:pt>
                <c:pt idx="1077">
                  <c:v>-21.64282518125809</c:v>
                </c:pt>
                <c:pt idx="1078">
                  <c:v>-21.647842486440581</c:v>
                </c:pt>
                <c:pt idx="1079">
                  <c:v>-21.648561325905334</c:v>
                </c:pt>
                <c:pt idx="1080">
                  <c:v>-21.649547301657307</c:v>
                </c:pt>
                <c:pt idx="1081">
                  <c:v>-21.651849530753836</c:v>
                </c:pt>
                <c:pt idx="1082">
                  <c:v>-21.653981764030831</c:v>
                </c:pt>
                <c:pt idx="1083">
                  <c:v>-21.655589438779302</c:v>
                </c:pt>
                <c:pt idx="1084">
                  <c:v>-21.659781049981845</c:v>
                </c:pt>
                <c:pt idx="1085">
                  <c:v>-21.660776739781042</c:v>
                </c:pt>
                <c:pt idx="1086">
                  <c:v>-21.66432722389338</c:v>
                </c:pt>
                <c:pt idx="1087">
                  <c:v>-21.66664888108339</c:v>
                </c:pt>
                <c:pt idx="1088">
                  <c:v>-21.667625142788594</c:v>
                </c:pt>
                <c:pt idx="1089">
                  <c:v>-21.668994823390321</c:v>
                </c:pt>
                <c:pt idx="1090">
                  <c:v>-21.669592237269555</c:v>
                </c:pt>
                <c:pt idx="1091">
                  <c:v>-21.669480525731544</c:v>
                </c:pt>
                <c:pt idx="1092">
                  <c:v>-21.67316700649927</c:v>
                </c:pt>
                <c:pt idx="1093">
                  <c:v>-21.672895013188324</c:v>
                </c:pt>
                <c:pt idx="1094">
                  <c:v>-21.674303549977296</c:v>
                </c:pt>
                <c:pt idx="1095">
                  <c:v>-21.676936056665326</c:v>
                </c:pt>
                <c:pt idx="1096">
                  <c:v>-21.678451447969096</c:v>
                </c:pt>
                <c:pt idx="1097">
                  <c:v>-21.680015409506822</c:v>
                </c:pt>
                <c:pt idx="1098">
                  <c:v>-21.680782819205817</c:v>
                </c:pt>
                <c:pt idx="1099">
                  <c:v>-21.683502752315277</c:v>
                </c:pt>
                <c:pt idx="1100">
                  <c:v>-21.686159544120571</c:v>
                </c:pt>
                <c:pt idx="1101">
                  <c:v>-21.689831453818314</c:v>
                </c:pt>
                <c:pt idx="1102">
                  <c:v>-21.694537909502557</c:v>
                </c:pt>
                <c:pt idx="1103">
                  <c:v>-21.700536333413581</c:v>
                </c:pt>
                <c:pt idx="1104">
                  <c:v>-21.702785135252086</c:v>
                </c:pt>
                <c:pt idx="1105">
                  <c:v>-21.706641611839345</c:v>
                </c:pt>
                <c:pt idx="1106">
                  <c:v>-21.708390140267099</c:v>
                </c:pt>
                <c:pt idx="1107">
                  <c:v>-21.710993504814823</c:v>
                </c:pt>
                <c:pt idx="1108">
                  <c:v>-21.712882886921065</c:v>
                </c:pt>
                <c:pt idx="1109">
                  <c:v>-21.717705911167045</c:v>
                </c:pt>
                <c:pt idx="1110">
                  <c:v>-21.721596386918335</c:v>
                </c:pt>
                <c:pt idx="1111">
                  <c:v>-21.726807973037339</c:v>
                </c:pt>
                <c:pt idx="1112">
                  <c:v>-21.733330955476319</c:v>
                </c:pt>
                <c:pt idx="1113">
                  <c:v>-21.736760014003309</c:v>
                </c:pt>
                <c:pt idx="1114">
                  <c:v>-21.740519350122824</c:v>
                </c:pt>
                <c:pt idx="1115">
                  <c:v>-21.743336423700541</c:v>
                </c:pt>
                <c:pt idx="1116">
                  <c:v>-21.745536655305088</c:v>
                </c:pt>
                <c:pt idx="1117">
                  <c:v>-21.751792501457075</c:v>
                </c:pt>
                <c:pt idx="1118">
                  <c:v>-21.753677026539819</c:v>
                </c:pt>
                <c:pt idx="1119">
                  <c:v>-21.756654381890073</c:v>
                </c:pt>
                <c:pt idx="1120">
                  <c:v>-21.762157389413559</c:v>
                </c:pt>
                <c:pt idx="1121">
                  <c:v>-21.765877869345317</c:v>
                </c:pt>
                <c:pt idx="1122">
                  <c:v>-21.768146099277587</c:v>
                </c:pt>
                <c:pt idx="1123">
                  <c:v>-21.771108883558085</c:v>
                </c:pt>
                <c:pt idx="1124">
                  <c:v>-21.774027954627044</c:v>
                </c:pt>
                <c:pt idx="1125">
                  <c:v>-21.780924927868838</c:v>
                </c:pt>
                <c:pt idx="1126">
                  <c:v>-21.784091707132049</c:v>
                </c:pt>
                <c:pt idx="1127">
                  <c:v>-21.785709095927345</c:v>
                </c:pt>
                <c:pt idx="1128">
                  <c:v>-21.789215866829565</c:v>
                </c:pt>
                <c:pt idx="1129">
                  <c:v>-21.792601212146153</c:v>
                </c:pt>
                <c:pt idx="1130">
                  <c:v>-21.794383739737313</c:v>
                </c:pt>
                <c:pt idx="1131">
                  <c:v>-21.797239669502275</c:v>
                </c:pt>
                <c:pt idx="1132">
                  <c:v>-21.798497638565536</c:v>
                </c:pt>
                <c:pt idx="1133">
                  <c:v>-21.799896461307341</c:v>
                </c:pt>
                <c:pt idx="1134">
                  <c:v>-21.802543539065809</c:v>
                </c:pt>
                <c:pt idx="1135">
                  <c:v>-21.809134519832796</c:v>
                </c:pt>
                <c:pt idx="1136">
                  <c:v>-21.812879284881816</c:v>
                </c:pt>
                <c:pt idx="1137">
                  <c:v>-21.817814020666319</c:v>
                </c:pt>
                <c:pt idx="1138">
                  <c:v>-21.823948441232616</c:v>
                </c:pt>
                <c:pt idx="1139">
                  <c:v>-21.825352120998375</c:v>
                </c:pt>
                <c:pt idx="1140">
                  <c:v>-21.826474093405793</c:v>
                </c:pt>
                <c:pt idx="1141">
                  <c:v>-21.829111457117321</c:v>
                </c:pt>
                <c:pt idx="1142">
                  <c:v>-21.831452542400811</c:v>
                </c:pt>
                <c:pt idx="1143">
                  <c:v>-21.833463350092572</c:v>
                </c:pt>
                <c:pt idx="1144">
                  <c:v>-21.835551870158824</c:v>
                </c:pt>
                <c:pt idx="1145">
                  <c:v>-21.837606391061328</c:v>
                </c:pt>
                <c:pt idx="1146">
                  <c:v>-21.841526008952812</c:v>
                </c:pt>
                <c:pt idx="1147">
                  <c:v>-21.845295059118811</c:v>
                </c:pt>
                <c:pt idx="1148">
                  <c:v>-21.847796426175066</c:v>
                </c:pt>
                <c:pt idx="1149">
                  <c:v>-21.851827755604845</c:v>
                </c:pt>
                <c:pt idx="1150">
                  <c:v>-21.85319257918313</c:v>
                </c:pt>
                <c:pt idx="1151">
                  <c:v>-21.855995081690637</c:v>
                </c:pt>
                <c:pt idx="1152">
                  <c:v>-21.859705847575626</c:v>
                </c:pt>
                <c:pt idx="1153">
                  <c:v>-21.865485705433329</c:v>
                </c:pt>
                <c:pt idx="1154">
                  <c:v>-21.867705365131584</c:v>
                </c:pt>
                <c:pt idx="1155">
                  <c:v>-21.871911547404338</c:v>
                </c:pt>
                <c:pt idx="1156">
                  <c:v>-21.877089134359309</c:v>
                </c:pt>
                <c:pt idx="1157">
                  <c:v>-21.878449100914096</c:v>
                </c:pt>
                <c:pt idx="1158">
                  <c:v>-21.881552738872799</c:v>
                </c:pt>
                <c:pt idx="1159">
                  <c:v>-21.885715207934808</c:v>
                </c:pt>
                <c:pt idx="1160">
                  <c:v>-21.888945128502584</c:v>
                </c:pt>
                <c:pt idx="1161">
                  <c:v>-21.90173367114032</c:v>
                </c:pt>
                <c:pt idx="1162">
                  <c:v>-21.905143301574284</c:v>
                </c:pt>
                <c:pt idx="1163">
                  <c:v>-21.910646309097316</c:v>
                </c:pt>
                <c:pt idx="1164">
                  <c:v>-21.913919942875779</c:v>
                </c:pt>
                <c:pt idx="1165">
                  <c:v>-21.918203837523308</c:v>
                </c:pt>
                <c:pt idx="1166">
                  <c:v>-21.920646920298324</c:v>
                </c:pt>
                <c:pt idx="1167">
                  <c:v>-21.922934578324075</c:v>
                </c:pt>
                <c:pt idx="1168">
                  <c:v>-21.924658821634623</c:v>
                </c:pt>
                <c:pt idx="1169">
                  <c:v>-21.931356656916861</c:v>
                </c:pt>
                <c:pt idx="1170">
                  <c:v>-21.933532603404316</c:v>
                </c:pt>
                <c:pt idx="1171">
                  <c:v>-21.93759793199807</c:v>
                </c:pt>
                <c:pt idx="1172">
                  <c:v>-21.942741519789294</c:v>
                </c:pt>
                <c:pt idx="1173">
                  <c:v>-21.945626591695074</c:v>
                </c:pt>
                <c:pt idx="1174">
                  <c:v>-21.94786567948681</c:v>
                </c:pt>
                <c:pt idx="1175">
                  <c:v>-21.949526781493077</c:v>
                </c:pt>
                <c:pt idx="1176">
                  <c:v>-21.951518161090846</c:v>
                </c:pt>
                <c:pt idx="1177">
                  <c:v>-21.953771819953076</c:v>
                </c:pt>
                <c:pt idx="1178">
                  <c:v>-21.959158258914314</c:v>
                </c:pt>
                <c:pt idx="1179">
                  <c:v>-21.9616110557361</c:v>
                </c:pt>
                <c:pt idx="1180">
                  <c:v>-21.966613789848324</c:v>
                </c:pt>
                <c:pt idx="1181">
                  <c:v>-21.970674261419035</c:v>
                </c:pt>
                <c:pt idx="1182">
                  <c:v>-21.971189105900564</c:v>
                </c:pt>
                <c:pt idx="1183">
                  <c:v>-21.972121654395082</c:v>
                </c:pt>
                <c:pt idx="1184">
                  <c:v>-21.975016440347574</c:v>
                </c:pt>
                <c:pt idx="1185">
                  <c:v>-21.975482714594577</c:v>
                </c:pt>
                <c:pt idx="1186">
                  <c:v>-21.981976554893308</c:v>
                </c:pt>
                <c:pt idx="1187">
                  <c:v>-21.982923674458604</c:v>
                </c:pt>
                <c:pt idx="1188">
                  <c:v>-21.985493039842069</c:v>
                </c:pt>
                <c:pt idx="1189">
                  <c:v>-21.990767767265353</c:v>
                </c:pt>
                <c:pt idx="1190">
                  <c:v>-21.99313799468932</c:v>
                </c:pt>
                <c:pt idx="1191">
                  <c:v>-21.995697646026073</c:v>
                </c:pt>
                <c:pt idx="1192">
                  <c:v>-21.997480173617348</c:v>
                </c:pt>
                <c:pt idx="1193">
                  <c:v>-21.999957255556623</c:v>
                </c:pt>
                <c:pt idx="1194">
                  <c:v>-22.002089488833334</c:v>
                </c:pt>
                <c:pt idx="1195">
                  <c:v>-22.006446238832311</c:v>
                </c:pt>
                <c:pt idx="1196">
                  <c:v>-22.007257361741594</c:v>
                </c:pt>
                <c:pt idx="1197">
                  <c:v>-22.010132719600037</c:v>
                </c:pt>
                <c:pt idx="1198">
                  <c:v>-22.014834318260839</c:v>
                </c:pt>
                <c:pt idx="1199">
                  <c:v>-22.015917434481068</c:v>
                </c:pt>
                <c:pt idx="1200">
                  <c:v>-22.016602274782073</c:v>
                </c:pt>
                <c:pt idx="1201">
                  <c:v>-22.01826337678834</c:v>
                </c:pt>
                <c:pt idx="1202">
                  <c:v>-22.018855933644076</c:v>
                </c:pt>
                <c:pt idx="1203">
                  <c:v>-22.0256071961836</c:v>
                </c:pt>
                <c:pt idx="1204">
                  <c:v>-22.028147419427043</c:v>
                </c:pt>
                <c:pt idx="1205">
                  <c:v>-22.030629358389362</c:v>
                </c:pt>
                <c:pt idx="1206">
                  <c:v>-22.036326646849076</c:v>
                </c:pt>
                <c:pt idx="1207">
                  <c:v>-22.038080032299817</c:v>
                </c:pt>
                <c:pt idx="1208">
                  <c:v>-22.040557114239093</c:v>
                </c:pt>
                <c:pt idx="1209">
                  <c:v>-22.042941912733326</c:v>
                </c:pt>
                <c:pt idx="1210">
                  <c:v>-22.044768153535344</c:v>
                </c:pt>
                <c:pt idx="1211">
                  <c:v>-22.045778414404353</c:v>
                </c:pt>
                <c:pt idx="1212">
                  <c:v>-22.055448748013347</c:v>
                </c:pt>
                <c:pt idx="1213">
                  <c:v>-22.057818975437542</c:v>
                </c:pt>
                <c:pt idx="1214">
                  <c:v>-22.064341957876806</c:v>
                </c:pt>
                <c:pt idx="1215">
                  <c:v>-22.066765612558342</c:v>
                </c:pt>
                <c:pt idx="1216">
                  <c:v>-22.070826084129109</c:v>
                </c:pt>
                <c:pt idx="1217">
                  <c:v>-22.074405710381811</c:v>
                </c:pt>
                <c:pt idx="1218">
                  <c:v>-22.077606488808826</c:v>
                </c:pt>
                <c:pt idx="1219">
                  <c:v>-22.081025833289331</c:v>
                </c:pt>
                <c:pt idx="1220">
                  <c:v>-22.087475960377603</c:v>
                </c:pt>
                <c:pt idx="1221">
                  <c:v>-22.089214774758076</c:v>
                </c:pt>
                <c:pt idx="1222">
                  <c:v>-22.091837567399566</c:v>
                </c:pt>
                <c:pt idx="1223">
                  <c:v>-22.09548519198033</c:v>
                </c:pt>
                <c:pt idx="1224">
                  <c:v>-22.097262862548334</c:v>
                </c:pt>
                <c:pt idx="1225">
                  <c:v>-22.100857059871586</c:v>
                </c:pt>
                <c:pt idx="1226">
                  <c:v>-22.103620706191847</c:v>
                </c:pt>
                <c:pt idx="1227">
                  <c:v>-22.106214356692291</c:v>
                </c:pt>
                <c:pt idx="1228">
                  <c:v>-22.109405421072594</c:v>
                </c:pt>
                <c:pt idx="1229">
                  <c:v>-22.112615913546605</c:v>
                </c:pt>
                <c:pt idx="1230">
                  <c:v>-22.115049282275024</c:v>
                </c:pt>
                <c:pt idx="1231">
                  <c:v>-22.117861498829299</c:v>
                </c:pt>
                <c:pt idx="1232">
                  <c:v>-22.123636499663334</c:v>
                </c:pt>
                <c:pt idx="1233">
                  <c:v>-22.126463287287876</c:v>
                </c:pt>
                <c:pt idx="1234">
                  <c:v>-22.130280907688118</c:v>
                </c:pt>
                <c:pt idx="1235">
                  <c:v>-22.135424495479114</c:v>
                </c:pt>
                <c:pt idx="1236">
                  <c:v>-22.140305804006047</c:v>
                </c:pt>
                <c:pt idx="1237">
                  <c:v>-22.143812574907585</c:v>
                </c:pt>
                <c:pt idx="1238">
                  <c:v>-22.148315035608377</c:v>
                </c:pt>
                <c:pt idx="1239">
                  <c:v>-22.150923257179599</c:v>
                </c:pt>
                <c:pt idx="1240">
                  <c:v>-22.154935158516068</c:v>
                </c:pt>
                <c:pt idx="1241">
                  <c:v>-22.160632446975839</c:v>
                </c:pt>
                <c:pt idx="1242">
                  <c:v>-22.163478662693805</c:v>
                </c:pt>
                <c:pt idx="1243">
                  <c:v>-22.164760916874101</c:v>
                </c:pt>
                <c:pt idx="1244">
                  <c:v>-22.166082027241586</c:v>
                </c:pt>
                <c:pt idx="1245">
                  <c:v>-22.169642225400807</c:v>
                </c:pt>
                <c:pt idx="1246">
                  <c:v>-22.173508416035062</c:v>
                </c:pt>
                <c:pt idx="1247">
                  <c:v>-22.177496032254552</c:v>
                </c:pt>
                <c:pt idx="1248">
                  <c:v>-22.180220822387625</c:v>
                </c:pt>
                <c:pt idx="1249">
                  <c:v>-22.184359006332542</c:v>
                </c:pt>
                <c:pt idx="1250">
                  <c:v>-22.190226290611847</c:v>
                </c:pt>
                <c:pt idx="1251">
                  <c:v>-22.193718490443345</c:v>
                </c:pt>
                <c:pt idx="1252">
                  <c:v>-22.195637014690121</c:v>
                </c:pt>
                <c:pt idx="1253">
                  <c:v>-22.198162666863354</c:v>
                </c:pt>
                <c:pt idx="1254">
                  <c:v>-22.202024000473827</c:v>
                </c:pt>
                <c:pt idx="1255">
                  <c:v>-22.213520574884839</c:v>
                </c:pt>
                <c:pt idx="1256">
                  <c:v>-22.215885945285592</c:v>
                </c:pt>
                <c:pt idx="1257">
                  <c:v>-22.219446143444813</c:v>
                </c:pt>
                <c:pt idx="1258">
                  <c:v>-22.226760820699823</c:v>
                </c:pt>
                <c:pt idx="1259">
                  <c:v>-22.230520156819054</c:v>
                </c:pt>
                <c:pt idx="1260">
                  <c:v>-22.234736053138803</c:v>
                </c:pt>
                <c:pt idx="1261">
                  <c:v>-22.238208824876821</c:v>
                </c:pt>
                <c:pt idx="1262">
                  <c:v>-22.243600120861558</c:v>
                </c:pt>
                <c:pt idx="1263">
                  <c:v>-22.248952560659106</c:v>
                </c:pt>
                <c:pt idx="1264">
                  <c:v>-22.253226741259809</c:v>
                </c:pt>
                <c:pt idx="1265">
                  <c:v>-22.256378949452809</c:v>
                </c:pt>
                <c:pt idx="1266">
                  <c:v>-22.261580821524817</c:v>
                </c:pt>
                <c:pt idx="1267">
                  <c:v>-22.267676385904096</c:v>
                </c:pt>
                <c:pt idx="1268">
                  <c:v>-22.272169132558062</c:v>
                </c:pt>
                <c:pt idx="1269">
                  <c:v>-22.274291651788346</c:v>
                </c:pt>
                <c:pt idx="1270">
                  <c:v>-22.276375314830872</c:v>
                </c:pt>
                <c:pt idx="1271">
                  <c:v>-22.27792956232183</c:v>
                </c:pt>
                <c:pt idx="1272">
                  <c:v>-22.289440707803053</c:v>
                </c:pt>
                <c:pt idx="1273">
                  <c:v>-22.292325779708548</c:v>
                </c:pt>
                <c:pt idx="1274">
                  <c:v>-22.295273992918609</c:v>
                </c:pt>
                <c:pt idx="1275">
                  <c:v>-22.301150991244342</c:v>
                </c:pt>
                <c:pt idx="1276">
                  <c:v>-22.303424078200052</c:v>
                </c:pt>
                <c:pt idx="1277">
                  <c:v>-22.305279461142547</c:v>
                </c:pt>
                <c:pt idx="1278">
                  <c:v>-22.307814827362549</c:v>
                </c:pt>
                <c:pt idx="1279">
                  <c:v>-22.311447880873104</c:v>
                </c:pt>
                <c:pt idx="1280">
                  <c:v>-22.314386380035828</c:v>
                </c:pt>
                <c:pt idx="1281">
                  <c:v>-22.320904505452049</c:v>
                </c:pt>
                <c:pt idx="1282">
                  <c:v>-22.321696200267795</c:v>
                </c:pt>
                <c:pt idx="1283">
                  <c:v>-22.328199754613294</c:v>
                </c:pt>
                <c:pt idx="1284">
                  <c:v>-22.332886782203829</c:v>
                </c:pt>
                <c:pt idx="1285">
                  <c:v>-22.335631000430325</c:v>
                </c:pt>
                <c:pt idx="1286">
                  <c:v>-22.337088107453596</c:v>
                </c:pt>
                <c:pt idx="1287">
                  <c:v>-22.339327195245332</c:v>
                </c:pt>
                <c:pt idx="1288">
                  <c:v>-22.342032557284583</c:v>
                </c:pt>
                <c:pt idx="1289">
                  <c:v>-22.348142692734072</c:v>
                </c:pt>
                <c:pt idx="1290">
                  <c:v>-22.350279783034054</c:v>
                </c:pt>
                <c:pt idx="1291">
                  <c:v>-22.356195637547373</c:v>
                </c:pt>
                <c:pt idx="1292">
                  <c:v>-22.359294418482804</c:v>
                </c:pt>
                <c:pt idx="1293">
                  <c:v>-22.361722930187611</c:v>
                </c:pt>
                <c:pt idx="1294">
                  <c:v>-22.363724023832319</c:v>
                </c:pt>
                <c:pt idx="1295">
                  <c:v>-22.366288532193082</c:v>
                </c:pt>
                <c:pt idx="1296">
                  <c:v>-22.374278335701817</c:v>
                </c:pt>
                <c:pt idx="1297">
                  <c:v>-22.376629135032303</c:v>
                </c:pt>
                <c:pt idx="1298">
                  <c:v>-22.379655060616798</c:v>
                </c:pt>
                <c:pt idx="1299">
                  <c:v>-22.38489093185261</c:v>
                </c:pt>
                <c:pt idx="1300">
                  <c:v>-22.387882858272562</c:v>
                </c:pt>
                <c:pt idx="1301">
                  <c:v>-22.39236103385683</c:v>
                </c:pt>
                <c:pt idx="1302">
                  <c:v>-22.397159772985319</c:v>
                </c:pt>
                <c:pt idx="1303">
                  <c:v>-22.400938537198599</c:v>
                </c:pt>
                <c:pt idx="1304">
                  <c:v>-22.404217027999763</c:v>
                </c:pt>
                <c:pt idx="1305">
                  <c:v>-22.40655811328331</c:v>
                </c:pt>
                <c:pt idx="1306">
                  <c:v>-22.409467470305842</c:v>
                </c:pt>
                <c:pt idx="1307">
                  <c:v>-22.411925124151296</c:v>
                </c:pt>
                <c:pt idx="1308">
                  <c:v>-22.418180970303112</c:v>
                </c:pt>
                <c:pt idx="1309">
                  <c:v>-22.421376891706629</c:v>
                </c:pt>
                <c:pt idx="1310">
                  <c:v>-22.424966232006554</c:v>
                </c:pt>
                <c:pt idx="1311">
                  <c:v>-22.426986753745311</c:v>
                </c:pt>
                <c:pt idx="1312">
                  <c:v>-22.430143818961582</c:v>
                </c:pt>
                <c:pt idx="1313">
                  <c:v>-22.440086145881352</c:v>
                </c:pt>
                <c:pt idx="1314">
                  <c:v>-22.44321406895709</c:v>
                </c:pt>
                <c:pt idx="1315">
                  <c:v>-22.445584296381114</c:v>
                </c:pt>
                <c:pt idx="1316">
                  <c:v>-22.451631290526322</c:v>
                </c:pt>
                <c:pt idx="1317">
                  <c:v>-22.454938923468305</c:v>
                </c:pt>
                <c:pt idx="1318">
                  <c:v>-22.45859140507234</c:v>
                </c:pt>
                <c:pt idx="1319">
                  <c:v>-22.461889323967782</c:v>
                </c:pt>
                <c:pt idx="1320">
                  <c:v>-22.465201813933319</c:v>
                </c:pt>
                <c:pt idx="1321">
                  <c:v>-22.476304969448094</c:v>
                </c:pt>
                <c:pt idx="1322">
                  <c:v>-22.479622316436846</c:v>
                </c:pt>
                <c:pt idx="1323">
                  <c:v>-22.48367307396056</c:v>
                </c:pt>
                <c:pt idx="1324">
                  <c:v>-22.489418932654573</c:v>
                </c:pt>
                <c:pt idx="1325">
                  <c:v>-22.491400598205573</c:v>
                </c:pt>
                <c:pt idx="1326">
                  <c:v>-22.493081128305604</c:v>
                </c:pt>
                <c:pt idx="1327">
                  <c:v>-22.494751944358583</c:v>
                </c:pt>
                <c:pt idx="1328">
                  <c:v>-22.496918176799326</c:v>
                </c:pt>
                <c:pt idx="1329">
                  <c:v>-22.498948412584284</c:v>
                </c:pt>
                <c:pt idx="1330">
                  <c:v>-22.504349422616016</c:v>
                </c:pt>
                <c:pt idx="1331">
                  <c:v>-22.507627913417807</c:v>
                </c:pt>
                <c:pt idx="1332">
                  <c:v>-22.510882119102334</c:v>
                </c:pt>
                <c:pt idx="1333">
                  <c:v>-22.516739689334585</c:v>
                </c:pt>
                <c:pt idx="1334">
                  <c:v>-22.518604786323849</c:v>
                </c:pt>
                <c:pt idx="1335">
                  <c:v>-22.520523310570795</c:v>
                </c:pt>
                <c:pt idx="1336">
                  <c:v>-22.523048962743857</c:v>
                </c:pt>
                <c:pt idx="1337">
                  <c:v>-22.525914606555531</c:v>
                </c:pt>
                <c:pt idx="1338">
                  <c:v>-22.527706848193802</c:v>
                </c:pt>
                <c:pt idx="1339">
                  <c:v>-22.532991289663855</c:v>
                </c:pt>
                <c:pt idx="1340">
                  <c:v>-22.534807816418819</c:v>
                </c:pt>
                <c:pt idx="1341">
                  <c:v>-22.537124616585615</c:v>
                </c:pt>
                <c:pt idx="1342">
                  <c:v>-22.543467889158578</c:v>
                </c:pt>
                <c:pt idx="1343">
                  <c:v>-22.545692405880331</c:v>
                </c:pt>
                <c:pt idx="1344">
                  <c:v>-22.549621737818583</c:v>
                </c:pt>
                <c:pt idx="1345">
                  <c:v>-22.552069677617325</c:v>
                </c:pt>
                <c:pt idx="1346">
                  <c:v>-22.553322789657315</c:v>
                </c:pt>
                <c:pt idx="1347">
                  <c:v>-22.568991547177049</c:v>
                </c:pt>
                <c:pt idx="1348">
                  <c:v>-22.575252250352307</c:v>
                </c:pt>
                <c:pt idx="1349">
                  <c:v>-22.576840497006785</c:v>
                </c:pt>
                <c:pt idx="1350">
                  <c:v>-22.578341317240856</c:v>
                </c:pt>
                <c:pt idx="1351">
                  <c:v>-22.581177818912053</c:v>
                </c:pt>
                <c:pt idx="1352">
                  <c:v>-22.582392074764854</c:v>
                </c:pt>
                <c:pt idx="1353">
                  <c:v>-22.583572331453055</c:v>
                </c:pt>
                <c:pt idx="1354">
                  <c:v>-22.58721509901055</c:v>
                </c:pt>
                <c:pt idx="1355">
                  <c:v>-22.588366213558558</c:v>
                </c:pt>
                <c:pt idx="1356">
                  <c:v>-22.591139573925815</c:v>
                </c:pt>
                <c:pt idx="1357">
                  <c:v>-22.595744032118077</c:v>
                </c:pt>
                <c:pt idx="1358">
                  <c:v>-22.598021976097343</c:v>
                </c:pt>
                <c:pt idx="1359">
                  <c:v>-22.600270777936132</c:v>
                </c:pt>
                <c:pt idx="1360">
                  <c:v>-22.602082447667826</c:v>
                </c:pt>
                <c:pt idx="1361">
                  <c:v>-22.603646409206064</c:v>
                </c:pt>
                <c:pt idx="1362">
                  <c:v>-22.606283772917593</c:v>
                </c:pt>
                <c:pt idx="1363">
                  <c:v>-22.608003159204529</c:v>
                </c:pt>
                <c:pt idx="1364">
                  <c:v>-22.609567120742085</c:v>
                </c:pt>
                <c:pt idx="1365">
                  <c:v>-22.612029631611037</c:v>
                </c:pt>
                <c:pt idx="1366">
                  <c:v>-22.617930915054316</c:v>
                </c:pt>
                <c:pt idx="1367">
                  <c:v>-22.621481399166598</c:v>
                </c:pt>
                <c:pt idx="1368">
                  <c:v>-22.624614179266061</c:v>
                </c:pt>
                <c:pt idx="1369">
                  <c:v>-22.627693532107557</c:v>
                </c:pt>
                <c:pt idx="1370">
                  <c:v>-22.630627174247067</c:v>
                </c:pt>
                <c:pt idx="1371">
                  <c:v>-22.633152826420073</c:v>
                </c:pt>
                <c:pt idx="1372">
                  <c:v>-22.636853878258577</c:v>
                </c:pt>
                <c:pt idx="1373">
                  <c:v>-22.639316389127075</c:v>
                </c:pt>
                <c:pt idx="1374">
                  <c:v>-22.642905729427056</c:v>
                </c:pt>
                <c:pt idx="1375">
                  <c:v>-22.649317000328082</c:v>
                </c:pt>
                <c:pt idx="1376">
                  <c:v>-22.654650012032093</c:v>
                </c:pt>
                <c:pt idx="1377">
                  <c:v>-22.658054785442047</c:v>
                </c:pt>
                <c:pt idx="1378">
                  <c:v>-22.660478440124038</c:v>
                </c:pt>
                <c:pt idx="1379">
                  <c:v>-22.663416939286591</c:v>
                </c:pt>
                <c:pt idx="1380">
                  <c:v>-22.665388890791107</c:v>
                </c:pt>
                <c:pt idx="1381">
                  <c:v>-22.671907016207044</c:v>
                </c:pt>
                <c:pt idx="1382">
                  <c:v>-22.675423501155635</c:v>
                </c:pt>
                <c:pt idx="1383">
                  <c:v>-22.678337715201607</c:v>
                </c:pt>
                <c:pt idx="1384">
                  <c:v>-22.683155882424032</c:v>
                </c:pt>
                <c:pt idx="1385">
                  <c:v>-22.687721484429332</c:v>
                </c:pt>
                <c:pt idx="1386">
                  <c:v>-22.689902287940342</c:v>
                </c:pt>
                <c:pt idx="1387">
                  <c:v>-22.692850501150119</c:v>
                </c:pt>
                <c:pt idx="1388">
                  <c:v>-22.695638432587074</c:v>
                </c:pt>
                <c:pt idx="1389">
                  <c:v>-22.703574808839036</c:v>
                </c:pt>
                <c:pt idx="1390">
                  <c:v>-22.705828467701039</c:v>
                </c:pt>
                <c:pt idx="1391">
                  <c:v>-22.707542996964591</c:v>
                </c:pt>
                <c:pt idx="1392">
                  <c:v>-22.711938603150358</c:v>
                </c:pt>
                <c:pt idx="1393">
                  <c:v>-22.715425945958586</c:v>
                </c:pt>
                <c:pt idx="1394">
                  <c:v>-22.719253280405539</c:v>
                </c:pt>
                <c:pt idx="1395">
                  <c:v>-22.723172898297364</c:v>
                </c:pt>
                <c:pt idx="1396">
                  <c:v>-22.726956519533573</c:v>
                </c:pt>
                <c:pt idx="1397">
                  <c:v>-22.729793021204827</c:v>
                </c:pt>
                <c:pt idx="1398">
                  <c:v>-22.738948510332349</c:v>
                </c:pt>
                <c:pt idx="1399">
                  <c:v>-22.741168170030548</c:v>
                </c:pt>
                <c:pt idx="1400">
                  <c:v>-22.745471492771557</c:v>
                </c:pt>
                <c:pt idx="1401">
                  <c:v>-22.748050572202075</c:v>
                </c:pt>
                <c:pt idx="1402">
                  <c:v>-22.750037094776857</c:v>
                </c:pt>
                <c:pt idx="1403">
                  <c:v>-22.751635055478559</c:v>
                </c:pt>
                <c:pt idx="1404">
                  <c:v>-22.754082995277301</c:v>
                </c:pt>
                <c:pt idx="1405">
                  <c:v>-22.755914093102589</c:v>
                </c:pt>
                <c:pt idx="1406">
                  <c:v>-22.760683690090829</c:v>
                </c:pt>
                <c:pt idx="1407">
                  <c:v>-22.763957323869292</c:v>
                </c:pt>
                <c:pt idx="1408">
                  <c:v>-22.766011844771796</c:v>
                </c:pt>
                <c:pt idx="1409">
                  <c:v>-22.771301143264836</c:v>
                </c:pt>
                <c:pt idx="1410">
                  <c:v>-22.774647632394291</c:v>
                </c:pt>
                <c:pt idx="1411">
                  <c:v>-22.777265568012055</c:v>
                </c:pt>
                <c:pt idx="1412">
                  <c:v>-22.780325492760582</c:v>
                </c:pt>
                <c:pt idx="1413">
                  <c:v>-22.781758314666078</c:v>
                </c:pt>
                <c:pt idx="1414">
                  <c:v>-22.783662267842814</c:v>
                </c:pt>
                <c:pt idx="1415">
                  <c:v>-22.788640716837833</c:v>
                </c:pt>
                <c:pt idx="1416">
                  <c:v>-22.791661785398546</c:v>
                </c:pt>
                <c:pt idx="1417">
                  <c:v>-22.795498833892609</c:v>
                </c:pt>
                <c:pt idx="1418">
                  <c:v>-22.799127030379552</c:v>
                </c:pt>
                <c:pt idx="1419">
                  <c:v>-22.803294356464832</c:v>
                </c:pt>
                <c:pt idx="1420">
                  <c:v>-22.805902578036338</c:v>
                </c:pt>
                <c:pt idx="1421">
                  <c:v>-22.807136261982052</c:v>
                </c:pt>
                <c:pt idx="1422">
                  <c:v>-22.809176211814574</c:v>
                </c:pt>
                <c:pt idx="1423">
                  <c:v>-22.8112598748571</c:v>
                </c:pt>
                <c:pt idx="1424">
                  <c:v>-22.816583172514569</c:v>
                </c:pt>
                <c:pt idx="1425">
                  <c:v>-22.819307962647073</c:v>
                </c:pt>
                <c:pt idx="1426">
                  <c:v>-22.823926991909829</c:v>
                </c:pt>
                <c:pt idx="1427">
                  <c:v>-22.826054368163327</c:v>
                </c:pt>
                <c:pt idx="1428">
                  <c:v>-22.827331765320068</c:v>
                </c:pt>
                <c:pt idx="1429">
                  <c:v>-22.828521736055322</c:v>
                </c:pt>
                <c:pt idx="1430">
                  <c:v>-22.8306588263561</c:v>
                </c:pt>
                <c:pt idx="1431">
                  <c:v>-22.831707943412354</c:v>
                </c:pt>
                <c:pt idx="1432">
                  <c:v>-22.835200143243853</c:v>
                </c:pt>
                <c:pt idx="1433">
                  <c:v>-22.838512633209334</c:v>
                </c:pt>
                <c:pt idx="1434">
                  <c:v>-22.840139736051853</c:v>
                </c:pt>
                <c:pt idx="1435">
                  <c:v>-22.84478305043136</c:v>
                </c:pt>
                <c:pt idx="1436">
                  <c:v>-22.846847285380576</c:v>
                </c:pt>
                <c:pt idx="1437">
                  <c:v>-22.848085826350356</c:v>
                </c:pt>
                <c:pt idx="1438">
                  <c:v>-22.85035891330584</c:v>
                </c:pt>
                <c:pt idx="1439">
                  <c:v>-22.85302056213429</c:v>
                </c:pt>
                <c:pt idx="1440">
                  <c:v>-22.855740495244092</c:v>
                </c:pt>
                <c:pt idx="1441">
                  <c:v>-22.86056351948956</c:v>
                </c:pt>
                <c:pt idx="1442">
                  <c:v>-22.861904057951094</c:v>
                </c:pt>
                <c:pt idx="1443">
                  <c:v>-22.864269428351619</c:v>
                </c:pt>
                <c:pt idx="1444">
                  <c:v>-22.867071930859353</c:v>
                </c:pt>
                <c:pt idx="1445">
                  <c:v>-22.869145879855111</c:v>
                </c:pt>
                <c:pt idx="1446">
                  <c:v>-22.872147520322343</c:v>
                </c:pt>
                <c:pt idx="1447">
                  <c:v>-22.873900905773084</c:v>
                </c:pt>
                <c:pt idx="1448">
                  <c:v>-22.874925737712587</c:v>
                </c:pt>
                <c:pt idx="1449">
                  <c:v>-22.877669955939311</c:v>
                </c:pt>
                <c:pt idx="1450">
                  <c:v>-22.88247840911508</c:v>
                </c:pt>
                <c:pt idx="1451">
                  <c:v>-22.8854266223248</c:v>
                </c:pt>
                <c:pt idx="1452">
                  <c:v>-22.887636567976116</c:v>
                </c:pt>
                <c:pt idx="1453">
                  <c:v>-22.891157909948319</c:v>
                </c:pt>
                <c:pt idx="1454">
                  <c:v>-22.892887010281854</c:v>
                </c:pt>
                <c:pt idx="1455">
                  <c:v>-22.894164407438822</c:v>
                </c:pt>
                <c:pt idx="1456">
                  <c:v>-22.896160644060316</c:v>
                </c:pt>
                <c:pt idx="1457">
                  <c:v>-22.897234046233834</c:v>
                </c:pt>
                <c:pt idx="1458">
                  <c:v>-22.898166594728352</c:v>
                </c:pt>
                <c:pt idx="1459">
                  <c:v>-22.901420800412822</c:v>
                </c:pt>
                <c:pt idx="1460">
                  <c:v>-22.902586486031325</c:v>
                </c:pt>
                <c:pt idx="1461">
                  <c:v>-22.902902192552844</c:v>
                </c:pt>
                <c:pt idx="1462">
                  <c:v>-22.907341511949582</c:v>
                </c:pt>
                <c:pt idx="1463">
                  <c:v>-22.910906567132585</c:v>
                </c:pt>
                <c:pt idx="1464">
                  <c:v>-22.912232534523568</c:v>
                </c:pt>
                <c:pt idx="1465">
                  <c:v>-22.912888232683585</c:v>
                </c:pt>
                <c:pt idx="1466">
                  <c:v>-22.915117606428609</c:v>
                </c:pt>
                <c:pt idx="1467">
                  <c:v>-22.919362644888835</c:v>
                </c:pt>
                <c:pt idx="1468">
                  <c:v>-22.922238002747505</c:v>
                </c:pt>
                <c:pt idx="1469">
                  <c:v>-22.925341640706321</c:v>
                </c:pt>
                <c:pt idx="1470">
                  <c:v>-22.928051859768843</c:v>
                </c:pt>
                <c:pt idx="1471">
                  <c:v>-22.931043786189363</c:v>
                </c:pt>
                <c:pt idx="1472">
                  <c:v>-22.935084829666309</c:v>
                </c:pt>
                <c:pt idx="1473">
                  <c:v>-22.93819332464885</c:v>
                </c:pt>
                <c:pt idx="1474">
                  <c:v>-22.939684430835356</c:v>
                </c:pt>
              </c:numCache>
            </c:numRef>
          </c:val>
          <c:smooth val="0"/>
          <c:extLst>
            <c:ext xmlns:c16="http://schemas.microsoft.com/office/drawing/2014/chart" uri="{C3380CC4-5D6E-409C-BE32-E72D297353CC}">
              <c16:uniqueId val="{00000003-12A7-465C-B9E0-72DF95F936E7}"/>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-2.1801105301078962</c:v>
                </c:pt>
                <c:pt idx="4">
                  <c:v>-2.1819151889214368</c:v>
                </c:pt>
                <c:pt idx="5">
                  <c:v>-2.1804831101078435</c:v>
                </c:pt>
                <c:pt idx="6">
                  <c:v>-2.1799753201079284</c:v>
                </c:pt>
                <c:pt idx="7">
                  <c:v>-2.1783832782897008</c:v>
                </c:pt>
                <c:pt idx="8">
                  <c:v>-2.1674437413577579</c:v>
                </c:pt>
                <c:pt idx="9">
                  <c:v>-2.1551317801078511</c:v>
                </c:pt>
                <c:pt idx="10">
                  <c:v>-2.156988350107909</c:v>
                </c:pt>
                <c:pt idx="11">
                  <c:v>-2.1494966001079518</c:v>
                </c:pt>
                <c:pt idx="12">
                  <c:v>-2.1449409449563888</c:v>
                </c:pt>
                <c:pt idx="13">
                  <c:v>-0.83473628153646473</c:v>
                </c:pt>
                <c:pt idx="14">
                  <c:v>-0.6481463101079612</c:v>
                </c:pt>
                <c:pt idx="15">
                  <c:v>-1.6105980701078408</c:v>
                </c:pt>
                <c:pt idx="16">
                  <c:v>-1.9549561801079278</c:v>
                </c:pt>
                <c:pt idx="17">
                  <c:v>-1.7143435901078732</c:v>
                </c:pt>
                <c:pt idx="18">
                  <c:v>-1.7739706539854581</c:v>
                </c:pt>
                <c:pt idx="19">
                  <c:v>-2.2857464298048455</c:v>
                </c:pt>
                <c:pt idx="20">
                  <c:v>-2.7487410498513896</c:v>
                </c:pt>
                <c:pt idx="21">
                  <c:v>-4.064831660107771</c:v>
                </c:pt>
                <c:pt idx="22">
                  <c:v>-4.0652503601078536</c:v>
                </c:pt>
                <c:pt idx="23">
                  <c:v>-4.4532962401078322</c:v>
                </c:pt>
                <c:pt idx="24">
                  <c:v>-4.4601346901079211</c:v>
                </c:pt>
                <c:pt idx="25">
                  <c:v>-3.872284380107871</c:v>
                </c:pt>
                <c:pt idx="26">
                  <c:v>-3.1113172883906941</c:v>
                </c:pt>
                <c:pt idx="27">
                  <c:v>-3.3802279901078833</c:v>
                </c:pt>
                <c:pt idx="28">
                  <c:v>-3.5040304601078702</c:v>
                </c:pt>
                <c:pt idx="29">
                  <c:v>-1.7167048601078818</c:v>
                </c:pt>
                <c:pt idx="30">
                  <c:v>-2.2654557732392533</c:v>
                </c:pt>
                <c:pt idx="31">
                  <c:v>-2.5435916401079481</c:v>
                </c:pt>
                <c:pt idx="32">
                  <c:v>-2.379259420107914</c:v>
                </c:pt>
                <c:pt idx="33">
                  <c:v>-2.188109280107966</c:v>
                </c:pt>
                <c:pt idx="34">
                  <c:v>-1.9910319301078374</c:v>
                </c:pt>
                <c:pt idx="35">
                  <c:v>-1.6889154601078644</c:v>
                </c:pt>
                <c:pt idx="36">
                  <c:v>-0.52060946010784903</c:v>
                </c:pt>
                <c:pt idx="37">
                  <c:v>-0.46608219010789753</c:v>
                </c:pt>
                <c:pt idx="38">
                  <c:v>0.33736790989215137</c:v>
                </c:pt>
                <c:pt idx="39">
                  <c:v>1.4636117031575111</c:v>
                </c:pt>
                <c:pt idx="40">
                  <c:v>2.3007588398921683</c:v>
                </c:pt>
                <c:pt idx="41">
                  <c:v>2.4349761869510047</c:v>
                </c:pt>
                <c:pt idx="42">
                  <c:v>5.3148433045980568</c:v>
                </c:pt>
                <c:pt idx="43">
                  <c:v>6.0301869398922179</c:v>
                </c:pt>
                <c:pt idx="44">
                  <c:v>6.9910312398921519</c:v>
                </c:pt>
                <c:pt idx="45">
                  <c:v>7.299773019892271</c:v>
                </c:pt>
                <c:pt idx="46">
                  <c:v>7.2974566798922638</c:v>
                </c:pt>
                <c:pt idx="47">
                  <c:v>7.1255064598920939</c:v>
                </c:pt>
                <c:pt idx="48">
                  <c:v>7.4664191998922291</c:v>
                </c:pt>
                <c:pt idx="49">
                  <c:v>7.8955510898919243</c:v>
                </c:pt>
                <c:pt idx="50">
                  <c:v>7.8884491714711089</c:v>
                </c:pt>
                <c:pt idx="51">
                  <c:v>6.3710730398921669</c:v>
                </c:pt>
                <c:pt idx="52">
                  <c:v>6.4015846398921497</c:v>
                </c:pt>
                <c:pt idx="53">
                  <c:v>6.5547958211422355</c:v>
                </c:pt>
                <c:pt idx="54">
                  <c:v>6.5533787298922306</c:v>
                </c:pt>
                <c:pt idx="55">
                  <c:v>6.4861487798920905</c:v>
                </c:pt>
                <c:pt idx="56">
                  <c:v>6.3741306220840528</c:v>
                </c:pt>
                <c:pt idx="57">
                  <c:v>5.9661741762557909</c:v>
                </c:pt>
                <c:pt idx="58">
                  <c:v>5.8987313798922116</c:v>
                </c:pt>
                <c:pt idx="59">
                  <c:v>5.6278329098920921</c:v>
                </c:pt>
                <c:pt idx="60">
                  <c:v>5.7292823598920819</c:v>
                </c:pt>
                <c:pt idx="61">
                  <c:v>5.9521727998921818</c:v>
                </c:pt>
                <c:pt idx="62">
                  <c:v>6.1558294198921146</c:v>
                </c:pt>
                <c:pt idx="63">
                  <c:v>6.58542253989215</c:v>
                </c:pt>
                <c:pt idx="64">
                  <c:v>7.0158356218594804</c:v>
                </c:pt>
                <c:pt idx="65">
                  <c:v>8.272594139892135</c:v>
                </c:pt>
                <c:pt idx="66">
                  <c:v>8.7983820398921893</c:v>
                </c:pt>
                <c:pt idx="67">
                  <c:v>9.5486427398920739</c:v>
                </c:pt>
                <c:pt idx="68">
                  <c:v>10.399252169892137</c:v>
                </c:pt>
                <c:pt idx="69">
                  <c:v>11.577237289892295</c:v>
                </c:pt>
                <c:pt idx="70">
                  <c:v>13.01542850989226</c:v>
                </c:pt>
                <c:pt idx="71">
                  <c:v>14.636330459892122</c:v>
                </c:pt>
                <c:pt idx="72">
                  <c:v>16.522493489892241</c:v>
                </c:pt>
                <c:pt idx="73">
                  <c:v>18.2456012241027</c:v>
                </c:pt>
                <c:pt idx="74">
                  <c:v>25.073832239892184</c:v>
                </c:pt>
                <c:pt idx="75">
                  <c:v>26.265631409892123</c:v>
                </c:pt>
                <c:pt idx="76">
                  <c:v>27.494557429892126</c:v>
                </c:pt>
                <c:pt idx="77">
                  <c:v>28.146468339892124</c:v>
                </c:pt>
                <c:pt idx="78">
                  <c:v>27.816845939892175</c:v>
                </c:pt>
                <c:pt idx="79">
                  <c:v>27.000213589892297</c:v>
                </c:pt>
                <c:pt idx="80">
                  <c:v>25.512759909892068</c:v>
                </c:pt>
                <c:pt idx="81">
                  <c:v>24.181686209891964</c:v>
                </c:pt>
                <c:pt idx="82">
                  <c:v>23.221493267164888</c:v>
                </c:pt>
                <c:pt idx="83">
                  <c:v>15.529643363421542</c:v>
                </c:pt>
                <c:pt idx="84">
                  <c:v>14.162033859892205</c:v>
                </c:pt>
                <c:pt idx="85">
                  <c:v>12.22432756989221</c:v>
                </c:pt>
                <c:pt idx="86">
                  <c:v>10.655403479892016</c:v>
                </c:pt>
                <c:pt idx="87">
                  <c:v>9.1994586398920717</c:v>
                </c:pt>
                <c:pt idx="88">
                  <c:v>8.0496519276474174</c:v>
                </c:pt>
                <c:pt idx="89">
                  <c:v>6.2459703598922118</c:v>
                </c:pt>
                <c:pt idx="90">
                  <c:v>4.5948798798921473</c:v>
                </c:pt>
                <c:pt idx="91">
                  <c:v>2.9054208412620568</c:v>
                </c:pt>
                <c:pt idx="92">
                  <c:v>-0.44548455814715737</c:v>
                </c:pt>
                <c:pt idx="93">
                  <c:v>0.19837442989225451</c:v>
                </c:pt>
                <c:pt idx="94">
                  <c:v>1.3894171996859797</c:v>
                </c:pt>
                <c:pt idx="95">
                  <c:v>2.6947043398921124</c:v>
                </c:pt>
                <c:pt idx="96">
                  <c:v>3.9110561598922118</c:v>
                </c:pt>
                <c:pt idx="97">
                  <c:v>5.9151328598921964</c:v>
                </c:pt>
                <c:pt idx="98">
                  <c:v>8.509715959892219</c:v>
                </c:pt>
                <c:pt idx="99">
                  <c:v>11.144568216815102</c:v>
                </c:pt>
                <c:pt idx="100">
                  <c:v>20.738151671967643</c:v>
                </c:pt>
                <c:pt idx="101">
                  <c:v>22.444460949892061</c:v>
                </c:pt>
                <c:pt idx="102">
                  <c:v>24.843823219892073</c:v>
                </c:pt>
                <c:pt idx="103">
                  <c:v>27.818608219892099</c:v>
                </c:pt>
                <c:pt idx="104">
                  <c:v>30.661835769892278</c:v>
                </c:pt>
                <c:pt idx="105">
                  <c:v>32.949395641932853</c:v>
                </c:pt>
                <c:pt idx="106">
                  <c:v>33.558134496413771</c:v>
                </c:pt>
                <c:pt idx="107">
                  <c:v>36.665930539892145</c:v>
                </c:pt>
                <c:pt idx="108">
                  <c:v>36.880116339892027</c:v>
                </c:pt>
                <c:pt idx="109">
                  <c:v>36.633289139892156</c:v>
                </c:pt>
                <c:pt idx="110">
                  <c:v>35.731536939891839</c:v>
                </c:pt>
                <c:pt idx="111">
                  <c:v>34.761928679892236</c:v>
                </c:pt>
                <c:pt idx="112">
                  <c:v>31.588254459892141</c:v>
                </c:pt>
                <c:pt idx="113">
                  <c:v>29.631059809892179</c:v>
                </c:pt>
                <c:pt idx="114">
                  <c:v>28.350083373225502</c:v>
                </c:pt>
                <c:pt idx="115">
                  <c:v>20.119051133642216</c:v>
                </c:pt>
                <c:pt idx="116">
                  <c:v>19.204640075245621</c:v>
                </c:pt>
                <c:pt idx="117">
                  <c:v>17.78304139989217</c:v>
                </c:pt>
                <c:pt idx="118">
                  <c:v>16.091528519892108</c:v>
                </c:pt>
                <c:pt idx="119">
                  <c:v>14.321698379892155</c:v>
                </c:pt>
                <c:pt idx="120">
                  <c:v>12.919052889892086</c:v>
                </c:pt>
                <c:pt idx="121">
                  <c:v>11.572668109892106</c:v>
                </c:pt>
                <c:pt idx="122">
                  <c:v>10.548223985838163</c:v>
                </c:pt>
                <c:pt idx="123">
                  <c:v>4.729730539892202</c:v>
                </c:pt>
                <c:pt idx="124">
                  <c:v>3.8428704798921842</c:v>
                </c:pt>
                <c:pt idx="125">
                  <c:v>2.7446777998921306</c:v>
                </c:pt>
                <c:pt idx="126">
                  <c:v>2.0460832498921064</c:v>
                </c:pt>
                <c:pt idx="127">
                  <c:v>1.9170091198921853</c:v>
                </c:pt>
                <c:pt idx="128">
                  <c:v>1.8357465198921403</c:v>
                </c:pt>
                <c:pt idx="129">
                  <c:v>2.6037803058497104</c:v>
                </c:pt>
                <c:pt idx="130">
                  <c:v>7.5959755398921658</c:v>
                </c:pt>
                <c:pt idx="131">
                  <c:v>9.6456063798921292</c:v>
                </c:pt>
                <c:pt idx="132">
                  <c:v>12.116297629892202</c:v>
                </c:pt>
                <c:pt idx="133">
                  <c:v>14.474672622366455</c:v>
                </c:pt>
                <c:pt idx="134">
                  <c:v>16.886653339892263</c:v>
                </c:pt>
                <c:pt idx="135">
                  <c:v>19.174053339892239</c:v>
                </c:pt>
                <c:pt idx="136">
                  <c:v>21.671911739892153</c:v>
                </c:pt>
                <c:pt idx="137">
                  <c:v>23.296491188828242</c:v>
                </c:pt>
                <c:pt idx="138">
                  <c:v>23.753480539892152</c:v>
                </c:pt>
                <c:pt idx="139">
                  <c:v>19.465403504804328</c:v>
                </c:pt>
                <c:pt idx="140">
                  <c:v>17.065761719892166</c:v>
                </c:pt>
                <c:pt idx="141">
                  <c:v>14.608535799892039</c:v>
                </c:pt>
                <c:pt idx="142">
                  <c:v>12.228409439892246</c:v>
                </c:pt>
                <c:pt idx="143">
                  <c:v>10.336178939892108</c:v>
                </c:pt>
                <c:pt idx="144">
                  <c:v>8.8654907398920813</c:v>
                </c:pt>
                <c:pt idx="145">
                  <c:v>7.4813707398921991</c:v>
                </c:pt>
                <c:pt idx="146">
                  <c:v>4.3219572898921399</c:v>
                </c:pt>
                <c:pt idx="147">
                  <c:v>4.440500239892188</c:v>
                </c:pt>
                <c:pt idx="148">
                  <c:v>4.2462066398922502</c:v>
                </c:pt>
                <c:pt idx="149">
                  <c:v>4.505638039892105</c:v>
                </c:pt>
                <c:pt idx="150">
                  <c:v>4.8979329898921407</c:v>
                </c:pt>
                <c:pt idx="151">
                  <c:v>4.7719093674783863</c:v>
                </c:pt>
                <c:pt idx="152">
                  <c:v>-1.7425033721957135</c:v>
                </c:pt>
                <c:pt idx="153">
                  <c:v>-2.1312568579573536</c:v>
                </c:pt>
                <c:pt idx="154">
                  <c:v>-1.8777266201078078</c:v>
                </c:pt>
                <c:pt idx="155">
                  <c:v>-1.2570941901078498</c:v>
                </c:pt>
                <c:pt idx="156">
                  <c:v>-0.56924478010785151</c:v>
                </c:pt>
                <c:pt idx="157">
                  <c:v>-0.13442904174041814</c:v>
                </c:pt>
                <c:pt idx="158">
                  <c:v>5.4775522898921594</c:v>
                </c:pt>
                <c:pt idx="159">
                  <c:v>7.8139008698922083</c:v>
                </c:pt>
                <c:pt idx="160">
                  <c:v>11.0154130998922</c:v>
                </c:pt>
                <c:pt idx="161">
                  <c:v>12.690434979892004</c:v>
                </c:pt>
                <c:pt idx="162">
                  <c:v>15.728199199892146</c:v>
                </c:pt>
                <c:pt idx="163">
                  <c:v>18.151308899892157</c:v>
                </c:pt>
                <c:pt idx="164">
                  <c:v>20.421498279892077</c:v>
                </c:pt>
                <c:pt idx="165">
                  <c:v>21.328445539892115</c:v>
                </c:pt>
                <c:pt idx="166">
                  <c:v>22.285324180917726</c:v>
                </c:pt>
                <c:pt idx="167">
                  <c:v>21.44829289886647</c:v>
                </c:pt>
                <c:pt idx="168">
                  <c:v>20.113094448983034</c:v>
                </c:pt>
                <c:pt idx="169">
                  <c:v>19.011396159892087</c:v>
                </c:pt>
                <c:pt idx="170">
                  <c:v>18.337725029892297</c:v>
                </c:pt>
                <c:pt idx="171">
                  <c:v>17.583146059892243</c:v>
                </c:pt>
                <c:pt idx="172">
                  <c:v>16.962610979892148</c:v>
                </c:pt>
                <c:pt idx="173">
                  <c:v>15.958395883326503</c:v>
                </c:pt>
                <c:pt idx="174">
                  <c:v>15.191044539892175</c:v>
                </c:pt>
                <c:pt idx="175">
                  <c:v>11.67827224822534</c:v>
                </c:pt>
                <c:pt idx="176">
                  <c:v>10.816352529892242</c:v>
                </c:pt>
                <c:pt idx="177">
                  <c:v>10.064474469892161</c:v>
                </c:pt>
                <c:pt idx="178">
                  <c:v>9.4001565398921798</c:v>
                </c:pt>
                <c:pt idx="179">
                  <c:v>8.2893032698920024</c:v>
                </c:pt>
                <c:pt idx="180">
                  <c:v>7.3634485398921754</c:v>
                </c:pt>
                <c:pt idx="181">
                  <c:v>6.4438006598920907</c:v>
                </c:pt>
                <c:pt idx="182">
                  <c:v>5.6872660324294344</c:v>
                </c:pt>
                <c:pt idx="183">
                  <c:v>2.3293805398921421</c:v>
                </c:pt>
                <c:pt idx="184">
                  <c:v>1.8307585498921668</c:v>
                </c:pt>
                <c:pt idx="185">
                  <c:v>1.2923510498922042</c:v>
                </c:pt>
                <c:pt idx="186">
                  <c:v>1.0356382598921812</c:v>
                </c:pt>
                <c:pt idx="187">
                  <c:v>0.66426713989206121</c:v>
                </c:pt>
                <c:pt idx="188">
                  <c:v>0.59392172989204539</c:v>
                </c:pt>
                <c:pt idx="189">
                  <c:v>1.0220316098921671</c:v>
                </c:pt>
                <c:pt idx="190">
                  <c:v>1.2665280098922835</c:v>
                </c:pt>
                <c:pt idx="191">
                  <c:v>1.1914492065588433</c:v>
                </c:pt>
                <c:pt idx="192">
                  <c:v>3.8563250998921461</c:v>
                </c:pt>
                <c:pt idx="193">
                  <c:v>5.054683839892121</c:v>
                </c:pt>
                <c:pt idx="194">
                  <c:v>7.34400388989215</c:v>
                </c:pt>
                <c:pt idx="195">
                  <c:v>8.9246338598921113</c:v>
                </c:pt>
                <c:pt idx="196">
                  <c:v>9.4846022498921201</c:v>
                </c:pt>
                <c:pt idx="197">
                  <c:v>9.5238132198922045</c:v>
                </c:pt>
                <c:pt idx="198">
                  <c:v>9.5320781176699683</c:v>
                </c:pt>
                <c:pt idx="199">
                  <c:v>8.8411492898921438</c:v>
                </c:pt>
                <c:pt idx="200">
                  <c:v>8.8114698198919541</c:v>
                </c:pt>
                <c:pt idx="201">
                  <c:v>8.732978549892195</c:v>
                </c:pt>
                <c:pt idx="202">
                  <c:v>8.574480289892108</c:v>
                </c:pt>
                <c:pt idx="203">
                  <c:v>8.4326051098921226</c:v>
                </c:pt>
                <c:pt idx="204">
                  <c:v>8.2426788998920415</c:v>
                </c:pt>
                <c:pt idx="205">
                  <c:v>8.411847869679363</c:v>
                </c:pt>
                <c:pt idx="206">
                  <c:v>8.1112539998920852</c:v>
                </c:pt>
                <c:pt idx="207">
                  <c:v>7.8420789208445427</c:v>
                </c:pt>
                <c:pt idx="208">
                  <c:v>6.182378236861851</c:v>
                </c:pt>
                <c:pt idx="209">
                  <c:v>6.0994291398921234</c:v>
                </c:pt>
                <c:pt idx="210">
                  <c:v>5.9395383398922093</c:v>
                </c:pt>
                <c:pt idx="211">
                  <c:v>6.0610215095891249</c:v>
                </c:pt>
                <c:pt idx="212">
                  <c:v>5.8165671023921419</c:v>
                </c:pt>
                <c:pt idx="213">
                  <c:v>5.3442974798921909</c:v>
                </c:pt>
                <c:pt idx="214">
                  <c:v>4.4991076298921087</c:v>
                </c:pt>
                <c:pt idx="215">
                  <c:v>4.5747268398921221</c:v>
                </c:pt>
                <c:pt idx="216">
                  <c:v>4.9392436398921262</c:v>
                </c:pt>
                <c:pt idx="217">
                  <c:v>5.6456036139662302</c:v>
                </c:pt>
                <c:pt idx="218">
                  <c:v>5.5882640662078416</c:v>
                </c:pt>
                <c:pt idx="219">
                  <c:v>5.2729134498922434</c:v>
                </c:pt>
                <c:pt idx="220">
                  <c:v>5.4210657798921602</c:v>
                </c:pt>
                <c:pt idx="221">
                  <c:v>6.0574702798919873</c:v>
                </c:pt>
                <c:pt idx="222">
                  <c:v>6.6078979998921028</c:v>
                </c:pt>
                <c:pt idx="223">
                  <c:v>6.9284339867006963</c:v>
                </c:pt>
                <c:pt idx="224">
                  <c:v>7.0259305398921725</c:v>
                </c:pt>
                <c:pt idx="225">
                  <c:v>6.9968977313815515</c:v>
                </c:pt>
                <c:pt idx="226">
                  <c:v>6.8882661398920959</c:v>
                </c:pt>
                <c:pt idx="227">
                  <c:v>6.7145933798921078</c:v>
                </c:pt>
                <c:pt idx="228">
                  <c:v>6.3208244698922158</c:v>
                </c:pt>
                <c:pt idx="229">
                  <c:v>5.8963547898921149</c:v>
                </c:pt>
                <c:pt idx="230">
                  <c:v>5.7354190045384854</c:v>
                </c:pt>
                <c:pt idx="231">
                  <c:v>6.196672300308748</c:v>
                </c:pt>
                <c:pt idx="232">
                  <c:v>7.495587428781036</c:v>
                </c:pt>
                <c:pt idx="233">
                  <c:v>7.837116859892248</c:v>
                </c:pt>
                <c:pt idx="234">
                  <c:v>8.2120669198921661</c:v>
                </c:pt>
                <c:pt idx="235">
                  <c:v>8.469154718839448</c:v>
                </c:pt>
                <c:pt idx="236">
                  <c:v>8.5334369798921585</c:v>
                </c:pt>
                <c:pt idx="237">
                  <c:v>8.3447280598921338</c:v>
                </c:pt>
                <c:pt idx="238">
                  <c:v>7.8319225598922344</c:v>
                </c:pt>
                <c:pt idx="239">
                  <c:v>7.2267461113207929</c:v>
                </c:pt>
                <c:pt idx="240">
                  <c:v>5.5087455398921605</c:v>
                </c:pt>
                <c:pt idx="241">
                  <c:v>5.3725158157542268</c:v>
                </c:pt>
                <c:pt idx="242">
                  <c:v>4.7016357151498767</c:v>
                </c:pt>
                <c:pt idx="243">
                  <c:v>3.7245496498920687</c:v>
                </c:pt>
                <c:pt idx="244">
                  <c:v>3.0622586398921356</c:v>
                </c:pt>
                <c:pt idx="245">
                  <c:v>2.89762878989211</c:v>
                </c:pt>
                <c:pt idx="246">
                  <c:v>2.9803383681748699</c:v>
                </c:pt>
                <c:pt idx="247">
                  <c:v>3.314024247757402</c:v>
                </c:pt>
                <c:pt idx="248">
                  <c:v>3.8300894757896344</c:v>
                </c:pt>
                <c:pt idx="249">
                  <c:v>4.2523010698921979</c:v>
                </c:pt>
                <c:pt idx="250">
                  <c:v>5.046014779892019</c:v>
                </c:pt>
                <c:pt idx="251">
                  <c:v>5.484351069892071</c:v>
                </c:pt>
                <c:pt idx="252">
                  <c:v>5.5195318530234943</c:v>
                </c:pt>
                <c:pt idx="253">
                  <c:v>5.726881199892091</c:v>
                </c:pt>
                <c:pt idx="254">
                  <c:v>6.1066357998920324</c:v>
                </c:pt>
                <c:pt idx="255">
                  <c:v>6.564726991505168</c:v>
                </c:pt>
                <c:pt idx="256">
                  <c:v>7.9654795398922147</c:v>
                </c:pt>
                <c:pt idx="257">
                  <c:v>8.6813374646233257</c:v>
                </c:pt>
                <c:pt idx="258">
                  <c:v>9.4947838698921601</c:v>
                </c:pt>
                <c:pt idx="259">
                  <c:v>10.566741279892213</c:v>
                </c:pt>
                <c:pt idx="260">
                  <c:v>11.530741099892182</c:v>
                </c:pt>
                <c:pt idx="261">
                  <c:v>13.01443866989203</c:v>
                </c:pt>
                <c:pt idx="262">
                  <c:v>14.308694135397786</c:v>
                </c:pt>
                <c:pt idx="263">
                  <c:v>16.042881873225596</c:v>
                </c:pt>
                <c:pt idx="264">
                  <c:v>19.556956539892198</c:v>
                </c:pt>
                <c:pt idx="265">
                  <c:v>19.461240629892316</c:v>
                </c:pt>
                <c:pt idx="266">
                  <c:v>18.991589629892061</c:v>
                </c:pt>
                <c:pt idx="267">
                  <c:v>18.219089827126211</c:v>
                </c:pt>
                <c:pt idx="268">
                  <c:v>17.734736489892228</c:v>
                </c:pt>
                <c:pt idx="269">
                  <c:v>17.398163619892216</c:v>
                </c:pt>
                <c:pt idx="270">
                  <c:v>16.764798169892074</c:v>
                </c:pt>
                <c:pt idx="271">
                  <c:v>16.216268359892055</c:v>
                </c:pt>
                <c:pt idx="272">
                  <c:v>15.590193151003206</c:v>
                </c:pt>
                <c:pt idx="273">
                  <c:v>12.132673643340439</c:v>
                </c:pt>
                <c:pt idx="274">
                  <c:v>11.382409079891957</c:v>
                </c:pt>
                <c:pt idx="275">
                  <c:v>10.35526444989226</c:v>
                </c:pt>
                <c:pt idx="276">
                  <c:v>9.4751577698922631</c:v>
                </c:pt>
                <c:pt idx="277">
                  <c:v>8.3651656998921453</c:v>
                </c:pt>
                <c:pt idx="278">
                  <c:v>7.3452334186799533</c:v>
                </c:pt>
                <c:pt idx="279">
                  <c:v>6.4663680798921348</c:v>
                </c:pt>
                <c:pt idx="280">
                  <c:v>5.7360016798922402</c:v>
                </c:pt>
                <c:pt idx="281">
                  <c:v>5.416352539892145</c:v>
                </c:pt>
                <c:pt idx="282">
                  <c:v>3.7744154148921041</c:v>
                </c:pt>
                <c:pt idx="283">
                  <c:v>3.3187465798921636</c:v>
                </c:pt>
                <c:pt idx="284">
                  <c:v>2.9525622671649074</c:v>
                </c:pt>
                <c:pt idx="285">
                  <c:v>2.5770341998920259</c:v>
                </c:pt>
                <c:pt idx="286">
                  <c:v>2.0725905598921202</c:v>
                </c:pt>
                <c:pt idx="287">
                  <c:v>1.9799956598921824</c:v>
                </c:pt>
                <c:pt idx="288">
                  <c:v>2.2522916813064455</c:v>
                </c:pt>
                <c:pt idx="289">
                  <c:v>3.869461448983003</c:v>
                </c:pt>
                <c:pt idx="290">
                  <c:v>11.442141321943481</c:v>
                </c:pt>
                <c:pt idx="291">
                  <c:v>14.680389679892158</c:v>
                </c:pt>
                <c:pt idx="292">
                  <c:v>17.785031609892158</c:v>
                </c:pt>
                <c:pt idx="293">
                  <c:v>21.128338050761712</c:v>
                </c:pt>
                <c:pt idx="294">
                  <c:v>24.502720509892086</c:v>
                </c:pt>
                <c:pt idx="295">
                  <c:v>27.140966779892096</c:v>
                </c:pt>
                <c:pt idx="296">
                  <c:v>28.272274859892093</c:v>
                </c:pt>
                <c:pt idx="297">
                  <c:v>28.436591518839663</c:v>
                </c:pt>
                <c:pt idx="298">
                  <c:v>24.596223139892132</c:v>
                </c:pt>
                <c:pt idx="299">
                  <c:v>23.118342009892274</c:v>
                </c:pt>
                <c:pt idx="300">
                  <c:v>21.123727929892155</c:v>
                </c:pt>
                <c:pt idx="301">
                  <c:v>18.561071159892165</c:v>
                </c:pt>
                <c:pt idx="302">
                  <c:v>15.446400629892054</c:v>
                </c:pt>
                <c:pt idx="303">
                  <c:v>11.957035893427488</c:v>
                </c:pt>
                <c:pt idx="304">
                  <c:v>10.108584192066004</c:v>
                </c:pt>
                <c:pt idx="305">
                  <c:v>8.7005598598921665</c:v>
                </c:pt>
                <c:pt idx="306">
                  <c:v>8.0592905398921459</c:v>
                </c:pt>
                <c:pt idx="307">
                  <c:v>4.4526896510033112</c:v>
                </c:pt>
                <c:pt idx="308">
                  <c:v>4.0329446598920811</c:v>
                </c:pt>
                <c:pt idx="309">
                  <c:v>3.8449081598920714</c:v>
                </c:pt>
                <c:pt idx="310">
                  <c:v>3.6236586198921827</c:v>
                </c:pt>
                <c:pt idx="311">
                  <c:v>3.4883792368617605</c:v>
                </c:pt>
                <c:pt idx="312">
                  <c:v>3.4351205998922154</c:v>
                </c:pt>
                <c:pt idx="313">
                  <c:v>3.4237133698921554</c:v>
                </c:pt>
                <c:pt idx="314">
                  <c:v>3.5885611605818468</c:v>
                </c:pt>
                <c:pt idx="315">
                  <c:v>4.8325860801219136</c:v>
                </c:pt>
                <c:pt idx="316">
                  <c:v>6.1887065398921948</c:v>
                </c:pt>
                <c:pt idx="317">
                  <c:v>8.0197413998921263</c:v>
                </c:pt>
                <c:pt idx="318">
                  <c:v>9.8198378598920755</c:v>
                </c:pt>
                <c:pt idx="319">
                  <c:v>11.395782589892093</c:v>
                </c:pt>
                <c:pt idx="320">
                  <c:v>12.265337381997426</c:v>
                </c:pt>
                <c:pt idx="321">
                  <c:v>16.550389445552455</c:v>
                </c:pt>
                <c:pt idx="322">
                  <c:v>16.791903979892083</c:v>
                </c:pt>
                <c:pt idx="323">
                  <c:v>16.711773055043707</c:v>
                </c:pt>
                <c:pt idx="324">
                  <c:v>16.502642989892053</c:v>
                </c:pt>
                <c:pt idx="325">
                  <c:v>16.236910339892319</c:v>
                </c:pt>
                <c:pt idx="326">
                  <c:v>16.054723759892113</c:v>
                </c:pt>
                <c:pt idx="327">
                  <c:v>16.065537689892238</c:v>
                </c:pt>
                <c:pt idx="328">
                  <c:v>16.00850079263941</c:v>
                </c:pt>
                <c:pt idx="329">
                  <c:v>15.852451539892144</c:v>
                </c:pt>
                <c:pt idx="330">
                  <c:v>14.630033623225486</c:v>
                </c:pt>
                <c:pt idx="331">
                  <c:v>13.999393969892083</c:v>
                </c:pt>
                <c:pt idx="332">
                  <c:v>13.039066589892116</c:v>
                </c:pt>
                <c:pt idx="333">
                  <c:v>11.974514759892159</c:v>
                </c:pt>
                <c:pt idx="334">
                  <c:v>10.019982289892127</c:v>
                </c:pt>
                <c:pt idx="335">
                  <c:v>8.2990294538706308</c:v>
                </c:pt>
                <c:pt idx="336">
                  <c:v>7.2926885098921304</c:v>
                </c:pt>
                <c:pt idx="337">
                  <c:v>6.2243039698920768</c:v>
                </c:pt>
                <c:pt idx="338">
                  <c:v>5.72800502265072</c:v>
                </c:pt>
                <c:pt idx="339">
                  <c:v>5.4626314327492764</c:v>
                </c:pt>
                <c:pt idx="340">
                  <c:v>5.4475288227205709</c:v>
                </c:pt>
                <c:pt idx="341">
                  <c:v>5.3515037198920226</c:v>
                </c:pt>
                <c:pt idx="342">
                  <c:v>4.7746585079772643</c:v>
                </c:pt>
                <c:pt idx="343">
                  <c:v>3.6652933398921306</c:v>
                </c:pt>
                <c:pt idx="344">
                  <c:v>3.2438985798921181</c:v>
                </c:pt>
                <c:pt idx="345">
                  <c:v>3.4119861898921044</c:v>
                </c:pt>
                <c:pt idx="346">
                  <c:v>3.4573228598920451</c:v>
                </c:pt>
                <c:pt idx="347">
                  <c:v>3.1196219320490144</c:v>
                </c:pt>
                <c:pt idx="348">
                  <c:v>2.5919645398921318</c:v>
                </c:pt>
                <c:pt idx="349">
                  <c:v>2.4849112398922699</c:v>
                </c:pt>
                <c:pt idx="350">
                  <c:v>1.6891059598922027</c:v>
                </c:pt>
                <c:pt idx="351">
                  <c:v>-1.4617870001078899</c:v>
                </c:pt>
                <c:pt idx="352">
                  <c:v>-3.6043034801078448</c:v>
                </c:pt>
                <c:pt idx="353">
                  <c:v>-5.7341030501076915</c:v>
                </c:pt>
                <c:pt idx="354">
                  <c:v>-8.9654071671785402</c:v>
                </c:pt>
                <c:pt idx="355">
                  <c:v>-12.778551680107768</c:v>
                </c:pt>
                <c:pt idx="356">
                  <c:v>-14.925124406536511</c:v>
                </c:pt>
                <c:pt idx="357">
                  <c:v>-16.04190367885785</c:v>
                </c:pt>
                <c:pt idx="358">
                  <c:v>-15.093517180107852</c:v>
                </c:pt>
                <c:pt idx="359">
                  <c:v>-14.149262420107817</c:v>
                </c:pt>
                <c:pt idx="360">
                  <c:v>-12.757231023937678</c:v>
                </c:pt>
                <c:pt idx="361">
                  <c:v>-11.738813820107822</c:v>
                </c:pt>
                <c:pt idx="362">
                  <c:v>-10.687915700107823</c:v>
                </c:pt>
                <c:pt idx="363">
                  <c:v>-9.4781900801078507</c:v>
                </c:pt>
                <c:pt idx="364">
                  <c:v>-8.8484094601078453</c:v>
                </c:pt>
                <c:pt idx="365">
                  <c:v>-7.0261699007857743</c:v>
                </c:pt>
                <c:pt idx="366">
                  <c:v>-6.9412827611830323</c:v>
                </c:pt>
                <c:pt idx="367">
                  <c:v>-6.8866294601078124</c:v>
                </c:pt>
                <c:pt idx="368">
                  <c:v>-6.8540315701079066</c:v>
                </c:pt>
                <c:pt idx="369">
                  <c:v>-6.7526452501078467</c:v>
                </c:pt>
                <c:pt idx="370">
                  <c:v>-6.6586665201079285</c:v>
                </c:pt>
                <c:pt idx="371">
                  <c:v>-6.6275815676347065</c:v>
                </c:pt>
                <c:pt idx="372">
                  <c:v>-6.4978024710968043</c:v>
                </c:pt>
                <c:pt idx="373">
                  <c:v>-4.7296930226078757</c:v>
                </c:pt>
                <c:pt idx="374">
                  <c:v>-3.9921991601079441</c:v>
                </c:pt>
                <c:pt idx="375">
                  <c:v>-3.1959580801079142</c:v>
                </c:pt>
                <c:pt idx="376">
                  <c:v>-2.9264206419260859</c:v>
                </c:pt>
                <c:pt idx="377">
                  <c:v>-2.8439693801076942</c:v>
                </c:pt>
                <c:pt idx="378">
                  <c:v>-2.7561214001078156</c:v>
                </c:pt>
                <c:pt idx="379">
                  <c:v>-2.6879819601078481</c:v>
                </c:pt>
                <c:pt idx="380">
                  <c:v>-2.6111853001078629</c:v>
                </c:pt>
                <c:pt idx="381">
                  <c:v>-2.5731944601078567</c:v>
                </c:pt>
                <c:pt idx="382">
                  <c:v>-2.2592070010913829</c:v>
                </c:pt>
                <c:pt idx="383">
                  <c:v>-2.2182554401077681</c:v>
                </c:pt>
                <c:pt idx="384">
                  <c:v>-2.1899162701078438</c:v>
                </c:pt>
                <c:pt idx="385">
                  <c:v>-2.1664730101078362</c:v>
                </c:pt>
                <c:pt idx="386">
                  <c:v>-2.150685040107831</c:v>
                </c:pt>
                <c:pt idx="387">
                  <c:v>-2.106831702532034</c:v>
                </c:pt>
                <c:pt idx="388">
                  <c:v>-2.0613653701077652</c:v>
                </c:pt>
                <c:pt idx="389">
                  <c:v>-2.0577396101078875</c:v>
                </c:pt>
                <c:pt idx="390">
                  <c:v>-2.0304358185983631</c:v>
                </c:pt>
                <c:pt idx="391">
                  <c:v>-1.9134203296730448</c:v>
                </c:pt>
                <c:pt idx="392">
                  <c:v>-1.8826172601078213</c:v>
                </c:pt>
                <c:pt idx="393">
                  <c:v>-1.8253274601077862</c:v>
                </c:pt>
                <c:pt idx="394">
                  <c:v>-1.7757816801078832</c:v>
                </c:pt>
                <c:pt idx="395">
                  <c:v>-1.7565706101079002</c:v>
                </c:pt>
                <c:pt idx="396">
                  <c:v>-1.7396037301077882</c:v>
                </c:pt>
                <c:pt idx="397">
                  <c:v>-1.7371259651583983</c:v>
                </c:pt>
                <c:pt idx="398">
                  <c:v>-1.7280123301079584</c:v>
                </c:pt>
                <c:pt idx="399">
                  <c:v>-1.7305773675152523</c:v>
                </c:pt>
                <c:pt idx="400">
                  <c:v>-1.7526865189313554</c:v>
                </c:pt>
                <c:pt idx="401">
                  <c:v>-1.7607083001079502</c:v>
                </c:pt>
                <c:pt idx="402">
                  <c:v>-1.7756820101078148</c:v>
                </c:pt>
                <c:pt idx="403">
                  <c:v>-1.784197944956361</c:v>
                </c:pt>
                <c:pt idx="404">
                  <c:v>-1.7938778201079231</c:v>
                </c:pt>
                <c:pt idx="405">
                  <c:v>-1.8020997401078915</c:v>
                </c:pt>
                <c:pt idx="406">
                  <c:v>-1.8131249401077838</c:v>
                </c:pt>
                <c:pt idx="407">
                  <c:v>-1.8241190701078551</c:v>
                </c:pt>
                <c:pt idx="408">
                  <c:v>-1.8369493691987628</c:v>
                </c:pt>
                <c:pt idx="409">
                  <c:v>-1.8575006601078741</c:v>
                </c:pt>
                <c:pt idx="410">
                  <c:v>-1.8709679801078636</c:v>
                </c:pt>
                <c:pt idx="411">
                  <c:v>-1.8673113401078609</c:v>
                </c:pt>
                <c:pt idx="412">
                  <c:v>-1.869686870107941</c:v>
                </c:pt>
                <c:pt idx="413">
                  <c:v>-1.8738874901077338</c:v>
                </c:pt>
                <c:pt idx="414">
                  <c:v>-1.8818881883686771</c:v>
                </c:pt>
                <c:pt idx="415">
                  <c:v>-1.8850212701078419</c:v>
                </c:pt>
                <c:pt idx="416">
                  <c:v>-1.8906510510169596</c:v>
                </c:pt>
                <c:pt idx="417">
                  <c:v>-1.9062916836372921</c:v>
                </c:pt>
                <c:pt idx="418">
                  <c:v>-1.9082937201079062</c:v>
                </c:pt>
                <c:pt idx="419">
                  <c:v>-1.9133444069162948</c:v>
                </c:pt>
                <c:pt idx="420">
                  <c:v>-1.9171234801078754</c:v>
                </c:pt>
                <c:pt idx="421">
                  <c:v>-1.9196324601078345</c:v>
                </c:pt>
                <c:pt idx="422">
                  <c:v>-1.9228609501078751</c:v>
                </c:pt>
                <c:pt idx="423">
                  <c:v>-1.924852296842559</c:v>
                </c:pt>
                <c:pt idx="424">
                  <c:v>-1.9272003848389687</c:v>
                </c:pt>
                <c:pt idx="425">
                  <c:v>-1.9275111267745189</c:v>
                </c:pt>
                <c:pt idx="426">
                  <c:v>-1.9337541059411762</c:v>
                </c:pt>
                <c:pt idx="427">
                  <c:v>-1.9348774801078292</c:v>
                </c:pt>
                <c:pt idx="428">
                  <c:v>-1.935195540107884</c:v>
                </c:pt>
                <c:pt idx="429">
                  <c:v>-1.9378109752593247</c:v>
                </c:pt>
                <c:pt idx="430">
                  <c:v>-1.939701210107927</c:v>
                </c:pt>
                <c:pt idx="431">
                  <c:v>-1.94105269010781</c:v>
                </c:pt>
                <c:pt idx="432">
                  <c:v>-1.9448685001077877</c:v>
                </c:pt>
                <c:pt idx="433">
                  <c:v>-1.9514871501078943</c:v>
                </c:pt>
                <c:pt idx="434">
                  <c:v>-1.9552551122817619</c:v>
                </c:pt>
                <c:pt idx="435">
                  <c:v>-1.9740485712189582</c:v>
                </c:pt>
                <c:pt idx="436">
                  <c:v>-1.9780306501078257</c:v>
                </c:pt>
                <c:pt idx="437">
                  <c:v>-1.9863082901078144</c:v>
                </c:pt>
                <c:pt idx="438">
                  <c:v>-1.9924558801077552</c:v>
                </c:pt>
                <c:pt idx="439">
                  <c:v>-2.0009950801079555</c:v>
                </c:pt>
                <c:pt idx="440">
                  <c:v>-2.008321579673165</c:v>
                </c:pt>
                <c:pt idx="441">
                  <c:v>-2.0163931101078418</c:v>
                </c:pt>
                <c:pt idx="442">
                  <c:v>-2.0243584601078197</c:v>
                </c:pt>
                <c:pt idx="443">
                  <c:v>-2.0284778522647002</c:v>
                </c:pt>
                <c:pt idx="444">
                  <c:v>-2.0451290601078966</c:v>
                </c:pt>
                <c:pt idx="445">
                  <c:v>-2.0472692773121537</c:v>
                </c:pt>
                <c:pt idx="446">
                  <c:v>-2.0517960601079039</c:v>
                </c:pt>
                <c:pt idx="447">
                  <c:v>-2.0584025401078492</c:v>
                </c:pt>
                <c:pt idx="448">
                  <c:v>-2.0622753101078501</c:v>
                </c:pt>
                <c:pt idx="449">
                  <c:v>-2.0650406301079016</c:v>
                </c:pt>
                <c:pt idx="450">
                  <c:v>-2.0691798237441077</c:v>
                </c:pt>
                <c:pt idx="451">
                  <c:v>-2.0701902154270044</c:v>
                </c:pt>
                <c:pt idx="452">
                  <c:v>-2.0803387656634271</c:v>
                </c:pt>
                <c:pt idx="453">
                  <c:v>-2.0827088401078555</c:v>
                </c:pt>
                <c:pt idx="454">
                  <c:v>-2.0860976401079228</c:v>
                </c:pt>
                <c:pt idx="455">
                  <c:v>-2.0895743750015043</c:v>
                </c:pt>
                <c:pt idx="456">
                  <c:v>-2.0920314701078269</c:v>
                </c:pt>
                <c:pt idx="457">
                  <c:v>-2.093730270107784</c:v>
                </c:pt>
                <c:pt idx="458">
                  <c:v>-2.0961532201078654</c:v>
                </c:pt>
                <c:pt idx="459">
                  <c:v>-2.0993393525810262</c:v>
                </c:pt>
                <c:pt idx="460">
                  <c:v>-2.1000417934411786</c:v>
                </c:pt>
                <c:pt idx="461">
                  <c:v>-2.1056099216462627</c:v>
                </c:pt>
                <c:pt idx="462">
                  <c:v>-2.1074128701077797</c:v>
                </c:pt>
                <c:pt idx="463">
                  <c:v>-2.1078991101078941</c:v>
                </c:pt>
                <c:pt idx="464">
                  <c:v>-2.109020240107796</c:v>
                </c:pt>
                <c:pt idx="465">
                  <c:v>-2.1076643590977397</c:v>
                </c:pt>
                <c:pt idx="466">
                  <c:v>-2.1118848701078292</c:v>
                </c:pt>
                <c:pt idx="467">
                  <c:v>-2.1137968601078683</c:v>
                </c:pt>
                <c:pt idx="468">
                  <c:v>-2.1138634801079377</c:v>
                </c:pt>
                <c:pt idx="469">
                  <c:v>-2.1169173478629943</c:v>
                </c:pt>
                <c:pt idx="470">
                  <c:v>-2.1178569985693798</c:v>
                </c:pt>
                <c:pt idx="471">
                  <c:v>-2.1189819294955612</c:v>
                </c:pt>
                <c:pt idx="472">
                  <c:v>-2.1211717301078892</c:v>
                </c:pt>
                <c:pt idx="473">
                  <c:v>-2.123028350107802</c:v>
                </c:pt>
                <c:pt idx="474">
                  <c:v>-2.1237328201077759</c:v>
                </c:pt>
                <c:pt idx="475">
                  <c:v>-2.1237855101078793</c:v>
                </c:pt>
                <c:pt idx="476">
                  <c:v>-2.123392419703805</c:v>
                </c:pt>
                <c:pt idx="477">
                  <c:v>-2.124644532397042</c:v>
                </c:pt>
                <c:pt idx="478">
                  <c:v>-2.1262788983100904</c:v>
                </c:pt>
                <c:pt idx="479">
                  <c:v>-2.125774770107725</c:v>
                </c:pt>
                <c:pt idx="480">
                  <c:v>-2.1273813601079041</c:v>
                </c:pt>
                <c:pt idx="481">
                  <c:v>-2.1285724001078421</c:v>
                </c:pt>
                <c:pt idx="482">
                  <c:v>-2.1307160459663237</c:v>
                </c:pt>
                <c:pt idx="483">
                  <c:v>-2.1323556701078275</c:v>
                </c:pt>
                <c:pt idx="484">
                  <c:v>-2.1333005301078458</c:v>
                </c:pt>
                <c:pt idx="485">
                  <c:v>-2.1371133901077997</c:v>
                </c:pt>
                <c:pt idx="486">
                  <c:v>-2.1362439162482616</c:v>
                </c:pt>
                <c:pt idx="487">
                  <c:v>-2.1425534757328819</c:v>
                </c:pt>
                <c:pt idx="488">
                  <c:v>-2.1445917318471004</c:v>
                </c:pt>
                <c:pt idx="489">
                  <c:v>-2.1469931401077531</c:v>
                </c:pt>
                <c:pt idx="490">
                  <c:v>-2.148385940107886</c:v>
                </c:pt>
                <c:pt idx="491">
                  <c:v>-2.1491963601078368</c:v>
                </c:pt>
                <c:pt idx="492">
                  <c:v>-2.1491537201078472</c:v>
                </c:pt>
                <c:pt idx="493">
                  <c:v>-2.1499887359699699</c:v>
                </c:pt>
                <c:pt idx="494">
                  <c:v>-2.1507492232656347</c:v>
                </c:pt>
                <c:pt idx="495">
                  <c:v>-2.1531847401079176</c:v>
                </c:pt>
                <c:pt idx="496">
                  <c:v>-2.1551349201077556</c:v>
                </c:pt>
                <c:pt idx="497">
                  <c:v>-2.1562408101079313</c:v>
                </c:pt>
                <c:pt idx="498">
                  <c:v>-2.1572770901077973</c:v>
                </c:pt>
                <c:pt idx="499">
                  <c:v>-2.1569607201078753</c:v>
                </c:pt>
                <c:pt idx="500">
                  <c:v>-2.1584886644089636</c:v>
                </c:pt>
                <c:pt idx="501">
                  <c:v>-2.1584544001078143</c:v>
                </c:pt>
                <c:pt idx="502">
                  <c:v>-2.156788551016902</c:v>
                </c:pt>
                <c:pt idx="503">
                  <c:v>-2.1567404256251024</c:v>
                </c:pt>
                <c:pt idx="504">
                  <c:v>-2.1583429001079679</c:v>
                </c:pt>
                <c:pt idx="505">
                  <c:v>-2.1582502301079387</c:v>
                </c:pt>
                <c:pt idx="506">
                  <c:v>-2.158818320107855</c:v>
                </c:pt>
                <c:pt idx="507">
                  <c:v>-2.1584248996683186</c:v>
                </c:pt>
                <c:pt idx="508">
                  <c:v>-2.1590241401078885</c:v>
                </c:pt>
                <c:pt idx="509">
                  <c:v>-2.1569119201077882</c:v>
                </c:pt>
                <c:pt idx="510">
                  <c:v>-2.1555313388956847</c:v>
                </c:pt>
                <c:pt idx="511">
                  <c:v>-2.1516733310756138</c:v>
                </c:pt>
                <c:pt idx="512">
                  <c:v>-2.1488988478630233</c:v>
                </c:pt>
                <c:pt idx="513">
                  <c:v>-2.1475703201077749</c:v>
                </c:pt>
                <c:pt idx="514">
                  <c:v>-2.1481443601078638</c:v>
                </c:pt>
                <c:pt idx="515">
                  <c:v>-2.1455044201078692</c:v>
                </c:pt>
                <c:pt idx="516">
                  <c:v>-2.1432500601076896</c:v>
                </c:pt>
                <c:pt idx="517">
                  <c:v>-2.1437461873804864</c:v>
                </c:pt>
                <c:pt idx="518">
                  <c:v>-2.1420988823301315</c:v>
                </c:pt>
                <c:pt idx="519">
                  <c:v>-2.1406865733153779</c:v>
                </c:pt>
                <c:pt idx="520">
                  <c:v>-2.13455346010781</c:v>
                </c:pt>
                <c:pt idx="521">
                  <c:v>-2.1358899201078145</c:v>
                </c:pt>
                <c:pt idx="522">
                  <c:v>-2.1352282701079588</c:v>
                </c:pt>
                <c:pt idx="523">
                  <c:v>-2.134404910107861</c:v>
                </c:pt>
                <c:pt idx="524">
                  <c:v>-2.1341546448903586</c:v>
                </c:pt>
                <c:pt idx="525">
                  <c:v>-2.1335857201077459</c:v>
                </c:pt>
                <c:pt idx="526">
                  <c:v>-2.1337439801078233</c:v>
                </c:pt>
                <c:pt idx="527">
                  <c:v>-2.1320294601078444</c:v>
                </c:pt>
                <c:pt idx="528">
                  <c:v>-2.1312654601078549</c:v>
                </c:pt>
                <c:pt idx="529">
                  <c:v>-2.1329885601079326</c:v>
                </c:pt>
                <c:pt idx="530">
                  <c:v>-2.1305529901079296</c:v>
                </c:pt>
                <c:pt idx="531">
                  <c:v>-2.1315842621910832</c:v>
                </c:pt>
                <c:pt idx="532">
                  <c:v>-2.1320602830244439</c:v>
                </c:pt>
                <c:pt idx="533">
                  <c:v>-2.1317648701079008</c:v>
                </c:pt>
                <c:pt idx="534">
                  <c:v>-2.133530860107868</c:v>
                </c:pt>
                <c:pt idx="535">
                  <c:v>-2.1317865998927203</c:v>
                </c:pt>
                <c:pt idx="536">
                  <c:v>-2.1315734035041203</c:v>
                </c:pt>
                <c:pt idx="537">
                  <c:v>-2.1330379907201547</c:v>
                </c:pt>
                <c:pt idx="538">
                  <c:v>-2.1323899701078091</c:v>
                </c:pt>
                <c:pt idx="539">
                  <c:v>-2.1326306901078738</c:v>
                </c:pt>
                <c:pt idx="540">
                  <c:v>-2.1318851501077489</c:v>
                </c:pt>
                <c:pt idx="541">
                  <c:v>-2.1322377101078018</c:v>
                </c:pt>
                <c:pt idx="542">
                  <c:v>-2.1324676201077608</c:v>
                </c:pt>
                <c:pt idx="543">
                  <c:v>-2.1333358648697782</c:v>
                </c:pt>
                <c:pt idx="544">
                  <c:v>-2.1335027033511409</c:v>
                </c:pt>
                <c:pt idx="545">
                  <c:v>-2.1344146601077938</c:v>
                </c:pt>
                <c:pt idx="546">
                  <c:v>-2.1346838601077565</c:v>
                </c:pt>
                <c:pt idx="547">
                  <c:v>-2.1358788201078198</c:v>
                </c:pt>
                <c:pt idx="548">
                  <c:v>-2.1378254005840773</c:v>
                </c:pt>
                <c:pt idx="549">
                  <c:v>-2.137746080107874</c:v>
                </c:pt>
                <c:pt idx="550">
                  <c:v>-2.1380953401079523</c:v>
                </c:pt>
                <c:pt idx="551">
                  <c:v>-2.1395197289250376</c:v>
                </c:pt>
                <c:pt idx="552">
                  <c:v>-2.1418011842458213</c:v>
                </c:pt>
                <c:pt idx="553">
                  <c:v>-2.1436048070466853</c:v>
                </c:pt>
                <c:pt idx="554">
                  <c:v>-2.1465319601079074</c:v>
                </c:pt>
                <c:pt idx="555">
                  <c:v>-2.1462979401079849</c:v>
                </c:pt>
                <c:pt idx="556">
                  <c:v>-2.1469300601079908</c:v>
                </c:pt>
                <c:pt idx="557">
                  <c:v>-2.1485454401079238</c:v>
                </c:pt>
                <c:pt idx="558">
                  <c:v>-2.1490555106128824</c:v>
                </c:pt>
                <c:pt idx="559">
                  <c:v>-2.1506583781406761</c:v>
                </c:pt>
                <c:pt idx="560">
                  <c:v>-2.149264995461408</c:v>
                </c:pt>
                <c:pt idx="561">
                  <c:v>-2.1496584801079024</c:v>
                </c:pt>
                <c:pt idx="562">
                  <c:v>-2.1495383101078005</c:v>
                </c:pt>
                <c:pt idx="563">
                  <c:v>-2.1474059907201308</c:v>
                </c:pt>
                <c:pt idx="564">
                  <c:v>-2.1473015601077634</c:v>
                </c:pt>
                <c:pt idx="565">
                  <c:v>-2.1451440601078815</c:v>
                </c:pt>
                <c:pt idx="566">
                  <c:v>-2.143697960107815</c:v>
                </c:pt>
                <c:pt idx="567">
                  <c:v>-2.1401523368201651</c:v>
                </c:pt>
                <c:pt idx="568">
                  <c:v>-2.1406938376588869</c:v>
                </c:pt>
                <c:pt idx="569">
                  <c:v>-2.1394271001078806</c:v>
                </c:pt>
                <c:pt idx="570">
                  <c:v>-2.1410663401078978</c:v>
                </c:pt>
                <c:pt idx="571">
                  <c:v>-2.1396724601078887</c:v>
                </c:pt>
                <c:pt idx="572">
                  <c:v>-2.14022603010784</c:v>
                </c:pt>
                <c:pt idx="573">
                  <c:v>-2.138795094516496</c:v>
                </c:pt>
                <c:pt idx="574">
                  <c:v>-2.1377694601078474</c:v>
                </c:pt>
                <c:pt idx="575">
                  <c:v>-2.1392083781406512</c:v>
                </c:pt>
                <c:pt idx="576">
                  <c:v>-2.1393267101078095</c:v>
                </c:pt>
                <c:pt idx="577">
                  <c:v>-2.1387840201078632</c:v>
                </c:pt>
                <c:pt idx="578">
                  <c:v>-2.1390163101078485</c:v>
                </c:pt>
                <c:pt idx="579">
                  <c:v>-2.1390389941987564</c:v>
                </c:pt>
                <c:pt idx="580">
                  <c:v>-2.1356718801078074</c:v>
                </c:pt>
                <c:pt idx="581">
                  <c:v>-2.1373002601078923</c:v>
                </c:pt>
                <c:pt idx="582">
                  <c:v>-2.1379349201077389</c:v>
                </c:pt>
                <c:pt idx="583">
                  <c:v>-2.1358785672506855</c:v>
                </c:pt>
                <c:pt idx="584">
                  <c:v>-2.1356794601078803</c:v>
                </c:pt>
                <c:pt idx="585">
                  <c:v>-2.133678748996644</c:v>
                </c:pt>
                <c:pt idx="586">
                  <c:v>-2.1326449201079782</c:v>
                </c:pt>
                <c:pt idx="587">
                  <c:v>-2.1310720101078289</c:v>
                </c:pt>
                <c:pt idx="588">
                  <c:v>-2.1305582301078374</c:v>
                </c:pt>
                <c:pt idx="589">
                  <c:v>-2.1288223801078914</c:v>
                </c:pt>
                <c:pt idx="590">
                  <c:v>-2.1276109294955319</c:v>
                </c:pt>
                <c:pt idx="591">
                  <c:v>-2.1286828464715484</c:v>
                </c:pt>
                <c:pt idx="592">
                  <c:v>-2.1270282717021161</c:v>
                </c:pt>
                <c:pt idx="593">
                  <c:v>-2.1266759501077388</c:v>
                </c:pt>
                <c:pt idx="594">
                  <c:v>-2.1263361201078084</c:v>
                </c:pt>
                <c:pt idx="595">
                  <c:v>-2.1253933274547876</c:v>
                </c:pt>
                <c:pt idx="596">
                  <c:v>-2.1246876301079283</c:v>
                </c:pt>
                <c:pt idx="597">
                  <c:v>-2.1239427801078818</c:v>
                </c:pt>
                <c:pt idx="598">
                  <c:v>-2.1253178901078371</c:v>
                </c:pt>
                <c:pt idx="599">
                  <c:v>-2.1252538142745436</c:v>
                </c:pt>
                <c:pt idx="600">
                  <c:v>-2.125867588312957</c:v>
                </c:pt>
                <c:pt idx="601">
                  <c:v>-2.1266194901078279</c:v>
                </c:pt>
                <c:pt idx="602">
                  <c:v>-2.1264270201078261</c:v>
                </c:pt>
                <c:pt idx="603">
                  <c:v>-2.1266232601078059</c:v>
                </c:pt>
                <c:pt idx="604">
                  <c:v>-2.1276692458221049</c:v>
                </c:pt>
                <c:pt idx="605">
                  <c:v>-2.1281829201078324</c:v>
                </c:pt>
                <c:pt idx="606">
                  <c:v>-2.1290684101077346</c:v>
                </c:pt>
                <c:pt idx="607">
                  <c:v>-2.1289914401078676</c:v>
                </c:pt>
                <c:pt idx="608">
                  <c:v>-2.1296792036976342</c:v>
                </c:pt>
                <c:pt idx="609">
                  <c:v>-2.1320389913578595</c:v>
                </c:pt>
                <c:pt idx="610">
                  <c:v>-2.1327949101078616</c:v>
                </c:pt>
                <c:pt idx="611">
                  <c:v>-2.1339460701079531</c:v>
                </c:pt>
                <c:pt idx="612">
                  <c:v>-2.135716260108012</c:v>
                </c:pt>
                <c:pt idx="613">
                  <c:v>-2.1363021701078679</c:v>
                </c:pt>
                <c:pt idx="614">
                  <c:v>-2.1364763886792844</c:v>
                </c:pt>
                <c:pt idx="615">
                  <c:v>-2.1381512501078532</c:v>
                </c:pt>
                <c:pt idx="616">
                  <c:v>-2.1388512301078038</c:v>
                </c:pt>
                <c:pt idx="617">
                  <c:v>-2.1390640538579078</c:v>
                </c:pt>
                <c:pt idx="618">
                  <c:v>-2.1426732934411774</c:v>
                </c:pt>
                <c:pt idx="619">
                  <c:v>-2.1431119701078956</c:v>
                </c:pt>
                <c:pt idx="620">
                  <c:v>-2.1445579501078385</c:v>
                </c:pt>
                <c:pt idx="621">
                  <c:v>-2.1475806301077967</c:v>
                </c:pt>
                <c:pt idx="622">
                  <c:v>-2.1437056106454691</c:v>
                </c:pt>
                <c:pt idx="623">
                  <c:v>-2.1439348801077358</c:v>
                </c:pt>
                <c:pt idx="624">
                  <c:v>-2.1449990301079396</c:v>
                </c:pt>
                <c:pt idx="625">
                  <c:v>-2.1427360601077083</c:v>
                </c:pt>
                <c:pt idx="626">
                  <c:v>-2.1426677821417286</c:v>
                </c:pt>
                <c:pt idx="627">
                  <c:v>-2.1390441823300392</c:v>
                </c:pt>
                <c:pt idx="628">
                  <c:v>-2.1373561443182751</c:v>
                </c:pt>
                <c:pt idx="629">
                  <c:v>-2.1403682901079435</c:v>
                </c:pt>
                <c:pt idx="630">
                  <c:v>-2.1373262501078045</c:v>
                </c:pt>
                <c:pt idx="631">
                  <c:v>-2.1375524901078222</c:v>
                </c:pt>
                <c:pt idx="632">
                  <c:v>-2.1356795201078569</c:v>
                </c:pt>
                <c:pt idx="633">
                  <c:v>-2.1365712601077149</c:v>
                </c:pt>
                <c:pt idx="634">
                  <c:v>-2.1351933123805935</c:v>
                </c:pt>
                <c:pt idx="635">
                  <c:v>-2.1344937006141578</c:v>
                </c:pt>
                <c:pt idx="636">
                  <c:v>-2.1345792901079079</c:v>
                </c:pt>
                <c:pt idx="637">
                  <c:v>-2.1346955701078514</c:v>
                </c:pt>
                <c:pt idx="638">
                  <c:v>-2.1351735601078303</c:v>
                </c:pt>
                <c:pt idx="639">
                  <c:v>-2.1365230401078747</c:v>
                </c:pt>
                <c:pt idx="640">
                  <c:v>-2.1355109396996568</c:v>
                </c:pt>
                <c:pt idx="641">
                  <c:v>-2.1361531001078902</c:v>
                </c:pt>
                <c:pt idx="642">
                  <c:v>-2.1366006801078896</c:v>
                </c:pt>
                <c:pt idx="643">
                  <c:v>-2.13914150010784</c:v>
                </c:pt>
                <c:pt idx="644">
                  <c:v>-2.1405248948905466</c:v>
                </c:pt>
                <c:pt idx="645">
                  <c:v>-2.1445358901079601</c:v>
                </c:pt>
                <c:pt idx="646">
                  <c:v>-2.1462421001078269</c:v>
                </c:pt>
                <c:pt idx="647">
                  <c:v>-2.1458304243935231</c:v>
                </c:pt>
                <c:pt idx="648">
                  <c:v>-2.1486826901077762</c:v>
                </c:pt>
                <c:pt idx="649">
                  <c:v>-2.1504499601078209</c:v>
                </c:pt>
                <c:pt idx="650">
                  <c:v>-2.1516074001078636</c:v>
                </c:pt>
                <c:pt idx="651">
                  <c:v>-2.153705199691089</c:v>
                </c:pt>
                <c:pt idx="652">
                  <c:v>-2.1609344037697582</c:v>
                </c:pt>
                <c:pt idx="653">
                  <c:v>-2.1619554394893754</c:v>
                </c:pt>
                <c:pt idx="654">
                  <c:v>-2.1634463201077523</c:v>
                </c:pt>
                <c:pt idx="655">
                  <c:v>-2.1654440701079523</c:v>
                </c:pt>
                <c:pt idx="656">
                  <c:v>-2.1637574901077414</c:v>
                </c:pt>
                <c:pt idx="657">
                  <c:v>-2.1653420701077977</c:v>
                </c:pt>
                <c:pt idx="658">
                  <c:v>-2.1654206318250999</c:v>
                </c:pt>
                <c:pt idx="659">
                  <c:v>-2.1667908101078694</c:v>
                </c:pt>
                <c:pt idx="660">
                  <c:v>-2.1700845934411745</c:v>
                </c:pt>
                <c:pt idx="661">
                  <c:v>-2.1676259851078044</c:v>
                </c:pt>
                <c:pt idx="662">
                  <c:v>-2.166119640107965</c:v>
                </c:pt>
                <c:pt idx="663">
                  <c:v>-2.1670136701077922</c:v>
                </c:pt>
                <c:pt idx="664">
                  <c:v>-2.1667621801078099</c:v>
                </c:pt>
                <c:pt idx="665">
                  <c:v>-2.1661067159218419</c:v>
                </c:pt>
                <c:pt idx="666">
                  <c:v>-2.1652303301078746</c:v>
                </c:pt>
                <c:pt idx="667">
                  <c:v>-2.1644134601078946</c:v>
                </c:pt>
                <c:pt idx="668">
                  <c:v>-2.1645818495814666</c:v>
                </c:pt>
                <c:pt idx="669">
                  <c:v>-2.1625247662302769</c:v>
                </c:pt>
                <c:pt idx="670">
                  <c:v>-2.1630358529649953</c:v>
                </c:pt>
                <c:pt idx="671">
                  <c:v>-2.1627832301079195</c:v>
                </c:pt>
                <c:pt idx="672">
                  <c:v>-2.1618225801078381</c:v>
                </c:pt>
                <c:pt idx="673">
                  <c:v>-2.1616762601078534</c:v>
                </c:pt>
                <c:pt idx="674">
                  <c:v>-2.1600396601077989</c:v>
                </c:pt>
                <c:pt idx="675">
                  <c:v>-2.159436140107843</c:v>
                </c:pt>
                <c:pt idx="676">
                  <c:v>-2.1596787458221769</c:v>
                </c:pt>
                <c:pt idx="677">
                  <c:v>-2.158161692665999</c:v>
                </c:pt>
                <c:pt idx="678">
                  <c:v>-2.1586288401080367</c:v>
                </c:pt>
                <c:pt idx="679">
                  <c:v>-2.1573873601078759</c:v>
                </c:pt>
                <c:pt idx="680">
                  <c:v>-2.1558953201077884</c:v>
                </c:pt>
                <c:pt idx="681">
                  <c:v>-2.153887930107885</c:v>
                </c:pt>
                <c:pt idx="682">
                  <c:v>-2.1559497050058809</c:v>
                </c:pt>
                <c:pt idx="683">
                  <c:v>-2.1540355275236323</c:v>
                </c:pt>
                <c:pt idx="684">
                  <c:v>-2.1531140401078659</c:v>
                </c:pt>
                <c:pt idx="685">
                  <c:v>-2.1475999680444176</c:v>
                </c:pt>
                <c:pt idx="686">
                  <c:v>-2.1456010301079402</c:v>
                </c:pt>
                <c:pt idx="687">
                  <c:v>-2.1442879101077921</c:v>
                </c:pt>
                <c:pt idx="688">
                  <c:v>-2.1409452560261713</c:v>
                </c:pt>
                <c:pt idx="689">
                  <c:v>-2.1388259601078232</c:v>
                </c:pt>
                <c:pt idx="690">
                  <c:v>-2.1393580901079048</c:v>
                </c:pt>
                <c:pt idx="691">
                  <c:v>-2.1361422301078647</c:v>
                </c:pt>
                <c:pt idx="692">
                  <c:v>-2.1356502101077552</c:v>
                </c:pt>
                <c:pt idx="693">
                  <c:v>-2.1370157601078716</c:v>
                </c:pt>
                <c:pt idx="694">
                  <c:v>-2.1356390315364564</c:v>
                </c:pt>
                <c:pt idx="695">
                  <c:v>-2.1345953776336586</c:v>
                </c:pt>
                <c:pt idx="696">
                  <c:v>-2.134699060107863</c:v>
                </c:pt>
                <c:pt idx="697">
                  <c:v>-2.1346972301077614</c:v>
                </c:pt>
                <c:pt idx="698">
                  <c:v>-2.1340737201077502</c:v>
                </c:pt>
                <c:pt idx="699">
                  <c:v>-2.134560030107906</c:v>
                </c:pt>
                <c:pt idx="700">
                  <c:v>-2.1355009001078855</c:v>
                </c:pt>
                <c:pt idx="701">
                  <c:v>-2.1361375487154106</c:v>
                </c:pt>
                <c:pt idx="702">
                  <c:v>-2.1382704601078331</c:v>
                </c:pt>
                <c:pt idx="703">
                  <c:v>-2.1387412401078478</c:v>
                </c:pt>
                <c:pt idx="704">
                  <c:v>-2.1386834601078419</c:v>
                </c:pt>
                <c:pt idx="705">
                  <c:v>-2.1390344301077704</c:v>
                </c:pt>
                <c:pt idx="706">
                  <c:v>-2.1397270519445044</c:v>
                </c:pt>
                <c:pt idx="707">
                  <c:v>-2.1388101801077966</c:v>
                </c:pt>
                <c:pt idx="708">
                  <c:v>-2.1376909701077977</c:v>
                </c:pt>
                <c:pt idx="709">
                  <c:v>-2.1385592489966712</c:v>
                </c:pt>
                <c:pt idx="710">
                  <c:v>-2.1357963869370167</c:v>
                </c:pt>
                <c:pt idx="711">
                  <c:v>-2.1354436201077931</c:v>
                </c:pt>
                <c:pt idx="712">
                  <c:v>-2.1344177590768822</c:v>
                </c:pt>
                <c:pt idx="713">
                  <c:v>-2.1320142901079322</c:v>
                </c:pt>
                <c:pt idx="714">
                  <c:v>-2.1320603901077675</c:v>
                </c:pt>
                <c:pt idx="715">
                  <c:v>-2.1303290001078068</c:v>
                </c:pt>
                <c:pt idx="716">
                  <c:v>-2.1297952898950001</c:v>
                </c:pt>
                <c:pt idx="717">
                  <c:v>-2.1274520080530408</c:v>
                </c:pt>
                <c:pt idx="718">
                  <c:v>-2.1260409755717689</c:v>
                </c:pt>
                <c:pt idx="719">
                  <c:v>-2.1250883301078289</c:v>
                </c:pt>
                <c:pt idx="720">
                  <c:v>-2.1239130801079256</c:v>
                </c:pt>
                <c:pt idx="721">
                  <c:v>-2.1217534101078712</c:v>
                </c:pt>
                <c:pt idx="722">
                  <c:v>-2.121338280107679</c:v>
                </c:pt>
                <c:pt idx="723">
                  <c:v>-2.1194000201078609</c:v>
                </c:pt>
                <c:pt idx="724">
                  <c:v>-2.1179899192915599</c:v>
                </c:pt>
                <c:pt idx="725">
                  <c:v>-2.1185538130490471</c:v>
                </c:pt>
                <c:pt idx="726">
                  <c:v>-2.1150555851077826</c:v>
                </c:pt>
                <c:pt idx="727">
                  <c:v>-2.1140075401079059</c:v>
                </c:pt>
                <c:pt idx="728">
                  <c:v>-2.112191120107866</c:v>
                </c:pt>
                <c:pt idx="729">
                  <c:v>-2.1122777401078849</c:v>
                </c:pt>
                <c:pt idx="730">
                  <c:v>-2.1112441842457912</c:v>
                </c:pt>
                <c:pt idx="731">
                  <c:v>-2.1099151001078269</c:v>
                </c:pt>
                <c:pt idx="732">
                  <c:v>-2.1094524501077672</c:v>
                </c:pt>
                <c:pt idx="733">
                  <c:v>-2.1082653801078806</c:v>
                </c:pt>
                <c:pt idx="734">
                  <c:v>-2.1080254601078536</c:v>
                </c:pt>
                <c:pt idx="735">
                  <c:v>-2.1091869601078486</c:v>
                </c:pt>
                <c:pt idx="736">
                  <c:v>-2.1082863401078242</c:v>
                </c:pt>
                <c:pt idx="737">
                  <c:v>-2.1081553988834401</c:v>
                </c:pt>
                <c:pt idx="738">
                  <c:v>-2.1081719401077805</c:v>
                </c:pt>
                <c:pt idx="739">
                  <c:v>-2.1082240301078059</c:v>
                </c:pt>
                <c:pt idx="740">
                  <c:v>-2.1104684301078152</c:v>
                </c:pt>
                <c:pt idx="741">
                  <c:v>-2.1086636501078573</c:v>
                </c:pt>
                <c:pt idx="742">
                  <c:v>-2.1123063376588931</c:v>
                </c:pt>
                <c:pt idx="743">
                  <c:v>-2.11007760644938</c:v>
                </c:pt>
                <c:pt idx="744">
                  <c:v>-2.1095844601078255</c:v>
                </c:pt>
                <c:pt idx="745">
                  <c:v>-2.1121151001078715</c:v>
                </c:pt>
                <c:pt idx="746">
                  <c:v>-2.1107473201078619</c:v>
                </c:pt>
                <c:pt idx="747">
                  <c:v>-2.1108450101078944</c:v>
                </c:pt>
                <c:pt idx="748">
                  <c:v>-2.1116920101078023</c:v>
                </c:pt>
                <c:pt idx="749">
                  <c:v>-2.11223425602617</c:v>
                </c:pt>
                <c:pt idx="750">
                  <c:v>-2.1125582801078764</c:v>
                </c:pt>
                <c:pt idx="751">
                  <c:v>-2.1118835201079662</c:v>
                </c:pt>
                <c:pt idx="752">
                  <c:v>-2.115165602965007</c:v>
                </c:pt>
                <c:pt idx="753">
                  <c:v>-2.1152894601078458</c:v>
                </c:pt>
                <c:pt idx="754">
                  <c:v>-2.114830960107895</c:v>
                </c:pt>
                <c:pt idx="755">
                  <c:v>-2.1151178601078158</c:v>
                </c:pt>
                <c:pt idx="756">
                  <c:v>-2.1159263776336275</c:v>
                </c:pt>
                <c:pt idx="757">
                  <c:v>-2.1156250201077853</c:v>
                </c:pt>
                <c:pt idx="758">
                  <c:v>-2.1166042201079591</c:v>
                </c:pt>
                <c:pt idx="759">
                  <c:v>-2.1157609705245051</c:v>
                </c:pt>
                <c:pt idx="760">
                  <c:v>-2.1156724724535678</c:v>
                </c:pt>
                <c:pt idx="761">
                  <c:v>-2.1161629652625322</c:v>
                </c:pt>
                <c:pt idx="762">
                  <c:v>-2.1173897001077648</c:v>
                </c:pt>
                <c:pt idx="763">
                  <c:v>-2.1159910101078765</c:v>
                </c:pt>
                <c:pt idx="764">
                  <c:v>-2.1165319301078966</c:v>
                </c:pt>
                <c:pt idx="765">
                  <c:v>-2.1144193701078677</c:v>
                </c:pt>
                <c:pt idx="766">
                  <c:v>-2.1152281201078011</c:v>
                </c:pt>
                <c:pt idx="767">
                  <c:v>-2.1156813376588559</c:v>
                </c:pt>
                <c:pt idx="768">
                  <c:v>-2.1189661267744953</c:v>
                </c:pt>
                <c:pt idx="769">
                  <c:v>-2.115902745822126</c:v>
                </c:pt>
                <c:pt idx="770">
                  <c:v>-2.1154667701078864</c:v>
                </c:pt>
                <c:pt idx="771">
                  <c:v>-2.1160644501078281</c:v>
                </c:pt>
                <c:pt idx="772">
                  <c:v>-2.1153633901078877</c:v>
                </c:pt>
                <c:pt idx="773">
                  <c:v>-2.1134402023758128</c:v>
                </c:pt>
                <c:pt idx="774">
                  <c:v>-2.1136292901077951</c:v>
                </c:pt>
                <c:pt idx="775">
                  <c:v>-2.1127942601078047</c:v>
                </c:pt>
                <c:pt idx="776">
                  <c:v>-2.1136844706342259</c:v>
                </c:pt>
                <c:pt idx="777">
                  <c:v>-2.1145544601078541</c:v>
                </c:pt>
                <c:pt idx="778">
                  <c:v>-2.1130660101078149</c:v>
                </c:pt>
                <c:pt idx="779">
                  <c:v>-2.1145657075305735</c:v>
                </c:pt>
                <c:pt idx="780">
                  <c:v>-2.1157501001078032</c:v>
                </c:pt>
                <c:pt idx="781">
                  <c:v>-2.1136452201078839</c:v>
                </c:pt>
                <c:pt idx="782">
                  <c:v>-2.1146301701078869</c:v>
                </c:pt>
                <c:pt idx="783">
                  <c:v>-2.1144550401078988</c:v>
                </c:pt>
                <c:pt idx="784">
                  <c:v>-2.1152730579338765</c:v>
                </c:pt>
                <c:pt idx="785">
                  <c:v>-2.1153751743935629</c:v>
                </c:pt>
                <c:pt idx="786">
                  <c:v>-2.1164132301078098</c:v>
                </c:pt>
                <c:pt idx="787">
                  <c:v>-2.1161757101077967</c:v>
                </c:pt>
                <c:pt idx="788">
                  <c:v>-2.1154278801078732</c:v>
                </c:pt>
                <c:pt idx="789">
                  <c:v>-2.1165357501079001</c:v>
                </c:pt>
                <c:pt idx="790">
                  <c:v>-2.1145905825567439</c:v>
                </c:pt>
                <c:pt idx="791">
                  <c:v>-2.1148083001077822</c:v>
                </c:pt>
                <c:pt idx="792">
                  <c:v>-2.1153701127393845</c:v>
                </c:pt>
                <c:pt idx="793">
                  <c:v>-2.1159618886793652</c:v>
                </c:pt>
                <c:pt idx="794">
                  <c:v>-2.1144749201078952</c:v>
                </c:pt>
                <c:pt idx="795">
                  <c:v>-2.1128993570150101</c:v>
                </c:pt>
                <c:pt idx="796">
                  <c:v>-2.1155098801078225</c:v>
                </c:pt>
                <c:pt idx="797">
                  <c:v>-2.115867570107838</c:v>
                </c:pt>
                <c:pt idx="798">
                  <c:v>-2.1141108801078161</c:v>
                </c:pt>
                <c:pt idx="799">
                  <c:v>-2.1151146001078445</c:v>
                </c:pt>
                <c:pt idx="800">
                  <c:v>-2.1148588172505924</c:v>
                </c:pt>
                <c:pt idx="801">
                  <c:v>-2.1132549985693743</c:v>
                </c:pt>
                <c:pt idx="802">
                  <c:v>-2.1145175877672955</c:v>
                </c:pt>
                <c:pt idx="803">
                  <c:v>-2.116310440107867</c:v>
                </c:pt>
                <c:pt idx="804">
                  <c:v>-2.1164807801078638</c:v>
                </c:pt>
                <c:pt idx="805">
                  <c:v>-2.1152679601079001</c:v>
                </c:pt>
                <c:pt idx="806">
                  <c:v>-2.1154645219634602</c:v>
                </c:pt>
                <c:pt idx="807">
                  <c:v>-2.1161375838192242</c:v>
                </c:pt>
                <c:pt idx="808">
                  <c:v>-2.1162398085927805</c:v>
                </c:pt>
                <c:pt idx="809">
                  <c:v>-2.1155805301078345</c:v>
                </c:pt>
                <c:pt idx="810">
                  <c:v>-2.1172344301078141</c:v>
                </c:pt>
                <c:pt idx="811">
                  <c:v>-2.1157527178397544</c:v>
                </c:pt>
                <c:pt idx="812">
                  <c:v>-2.116679360107895</c:v>
                </c:pt>
                <c:pt idx="813">
                  <c:v>-2.1156691801078011</c:v>
                </c:pt>
                <c:pt idx="814">
                  <c:v>-2.1174121301077662</c:v>
                </c:pt>
                <c:pt idx="815">
                  <c:v>-2.1184813580670436</c:v>
                </c:pt>
                <c:pt idx="816">
                  <c:v>-2.1155935934411474</c:v>
                </c:pt>
                <c:pt idx="817">
                  <c:v>-2.1168977901078563</c:v>
                </c:pt>
                <c:pt idx="818">
                  <c:v>-2.1169309201079187</c:v>
                </c:pt>
                <c:pt idx="819">
                  <c:v>-2.1179825101079075</c:v>
                </c:pt>
                <c:pt idx="820">
                  <c:v>-2.1173235101077381</c:v>
                </c:pt>
                <c:pt idx="821">
                  <c:v>-2.1190203070466112</c:v>
                </c:pt>
                <c:pt idx="822">
                  <c:v>-2.1170515601077966</c:v>
                </c:pt>
                <c:pt idx="823">
                  <c:v>-2.1165780253252393</c:v>
                </c:pt>
                <c:pt idx="824">
                  <c:v>-2.1178151476078284</c:v>
                </c:pt>
                <c:pt idx="825">
                  <c:v>-2.1177155701078476</c:v>
                </c:pt>
                <c:pt idx="826">
                  <c:v>-2.1178599601079213</c:v>
                </c:pt>
                <c:pt idx="827">
                  <c:v>-2.116672360107728</c:v>
                </c:pt>
                <c:pt idx="828">
                  <c:v>-2.1186420901078549</c:v>
                </c:pt>
                <c:pt idx="829">
                  <c:v>-2.1185809901079153</c:v>
                </c:pt>
                <c:pt idx="830">
                  <c:v>-2.1184434901079499</c:v>
                </c:pt>
                <c:pt idx="831">
                  <c:v>-2.1176929901078836</c:v>
                </c:pt>
                <c:pt idx="832">
                  <c:v>-2.1182652601078473</c:v>
                </c:pt>
                <c:pt idx="833">
                  <c:v>-2.1203790226078354</c:v>
                </c:pt>
                <c:pt idx="834">
                  <c:v>-2.1176811728738301</c:v>
                </c:pt>
                <c:pt idx="835">
                  <c:v>-2.1187233801078236</c:v>
                </c:pt>
                <c:pt idx="836">
                  <c:v>-2.1219979801077642</c:v>
                </c:pt>
                <c:pt idx="837">
                  <c:v>-2.1197700801079122</c:v>
                </c:pt>
                <c:pt idx="838">
                  <c:v>-2.1188960701078514</c:v>
                </c:pt>
                <c:pt idx="839">
                  <c:v>-2.1183101101076716</c:v>
                </c:pt>
                <c:pt idx="840">
                  <c:v>-2.1189676788577572</c:v>
                </c:pt>
                <c:pt idx="841">
                  <c:v>-2.1190594601078487</c:v>
                </c:pt>
                <c:pt idx="842">
                  <c:v>-2.118679760107824</c:v>
                </c:pt>
                <c:pt idx="843">
                  <c:v>-2.1188783201077541</c:v>
                </c:pt>
                <c:pt idx="844">
                  <c:v>-2.1180380801078229</c:v>
                </c:pt>
                <c:pt idx="845">
                  <c:v>-2.1193965501078651</c:v>
                </c:pt>
                <c:pt idx="846">
                  <c:v>-2.1198994301077647</c:v>
                </c:pt>
                <c:pt idx="847">
                  <c:v>-2.1202032539222699</c:v>
                </c:pt>
                <c:pt idx="848">
                  <c:v>-2.1200457801078301</c:v>
                </c:pt>
                <c:pt idx="849">
                  <c:v>-2.1202953691988</c:v>
                </c:pt>
                <c:pt idx="850">
                  <c:v>-2.1216426267745163</c:v>
                </c:pt>
                <c:pt idx="851">
                  <c:v>-2.1217061570775115</c:v>
                </c:pt>
                <c:pt idx="852">
                  <c:v>-2.1228554101078458</c:v>
                </c:pt>
                <c:pt idx="853">
                  <c:v>-2.1229714601078484</c:v>
                </c:pt>
                <c:pt idx="854">
                  <c:v>-2.1249642458221132</c:v>
                </c:pt>
                <c:pt idx="855">
                  <c:v>-2.1244588901078458</c:v>
                </c:pt>
                <c:pt idx="856">
                  <c:v>-2.1270521701077456</c:v>
                </c:pt>
                <c:pt idx="857">
                  <c:v>-2.1286262401079199</c:v>
                </c:pt>
                <c:pt idx="858">
                  <c:v>-2.1284088476078153</c:v>
                </c:pt>
                <c:pt idx="859">
                  <c:v>-2.1326374851077361</c:v>
                </c:pt>
                <c:pt idx="860">
                  <c:v>-2.1332442601078299</c:v>
                </c:pt>
                <c:pt idx="861">
                  <c:v>-2.1346360301078846</c:v>
                </c:pt>
                <c:pt idx="862">
                  <c:v>-2.135935990107825</c:v>
                </c:pt>
                <c:pt idx="863">
                  <c:v>-2.1365476501079286</c:v>
                </c:pt>
                <c:pt idx="864">
                  <c:v>-2.1376495501078097</c:v>
                </c:pt>
                <c:pt idx="865">
                  <c:v>-2.1366226408307085</c:v>
                </c:pt>
                <c:pt idx="866">
                  <c:v>-2.1410566443184536</c:v>
                </c:pt>
                <c:pt idx="867">
                  <c:v>-2.1428772901078474</c:v>
                </c:pt>
                <c:pt idx="868">
                  <c:v>-2.1428188701078028</c:v>
                </c:pt>
                <c:pt idx="869">
                  <c:v>-2.144806040107909</c:v>
                </c:pt>
                <c:pt idx="870">
                  <c:v>-2.1436969101079342</c:v>
                </c:pt>
                <c:pt idx="871">
                  <c:v>-2.1408494601078019</c:v>
                </c:pt>
                <c:pt idx="872">
                  <c:v>-2.1452776456747955</c:v>
                </c:pt>
                <c:pt idx="873">
                  <c:v>-2.1475273336710075</c:v>
                </c:pt>
                <c:pt idx="874">
                  <c:v>-2.1502683275777343</c:v>
                </c:pt>
                <c:pt idx="875">
                  <c:v>-2.1520969301080015</c:v>
                </c:pt>
                <c:pt idx="876">
                  <c:v>-2.154572260107912</c:v>
                </c:pt>
                <c:pt idx="877">
                  <c:v>-2.1545348415511114</c:v>
                </c:pt>
                <c:pt idx="878">
                  <c:v>-2.1554204801078924</c:v>
                </c:pt>
                <c:pt idx="879">
                  <c:v>-2.1553371001079142</c:v>
                </c:pt>
                <c:pt idx="880">
                  <c:v>-2.1558824201077726</c:v>
                </c:pt>
                <c:pt idx="881">
                  <c:v>-2.1562346001077799</c:v>
                </c:pt>
                <c:pt idx="882">
                  <c:v>-2.1595309601078583</c:v>
                </c:pt>
                <c:pt idx="883">
                  <c:v>-2.1571766659901783</c:v>
                </c:pt>
                <c:pt idx="884">
                  <c:v>-2.1603772126850629</c:v>
                </c:pt>
                <c:pt idx="885">
                  <c:v>-2.1606044601077627</c:v>
                </c:pt>
                <c:pt idx="886">
                  <c:v>-2.1609224801078426</c:v>
                </c:pt>
                <c:pt idx="887">
                  <c:v>-2.1618393801078355</c:v>
                </c:pt>
                <c:pt idx="888">
                  <c:v>-2.1624117701079371</c:v>
                </c:pt>
                <c:pt idx="889">
                  <c:v>-2.1635991801078802</c:v>
                </c:pt>
                <c:pt idx="890">
                  <c:v>-2.1638942101079124</c:v>
                </c:pt>
                <c:pt idx="891">
                  <c:v>-2.1635480813200161</c:v>
                </c:pt>
                <c:pt idx="892">
                  <c:v>-2.1661083489967439</c:v>
                </c:pt>
                <c:pt idx="893">
                  <c:v>-2.1631399001078506</c:v>
                </c:pt>
                <c:pt idx="894">
                  <c:v>-2.1656834601077719</c:v>
                </c:pt>
                <c:pt idx="895">
                  <c:v>-2.1651371901079415</c:v>
                </c:pt>
                <c:pt idx="896">
                  <c:v>-2.1658666201078631</c:v>
                </c:pt>
                <c:pt idx="897">
                  <c:v>-2.164565975571648</c:v>
                </c:pt>
                <c:pt idx="898">
                  <c:v>-2.1656799901078188</c:v>
                </c:pt>
                <c:pt idx="899">
                  <c:v>-2.1662164701079405</c:v>
                </c:pt>
                <c:pt idx="900">
                  <c:v>-2.1651681743935143</c:v>
                </c:pt>
                <c:pt idx="901">
                  <c:v>-2.1660721873805926</c:v>
                </c:pt>
                <c:pt idx="902">
                  <c:v>-2.1657175601079075</c:v>
                </c:pt>
                <c:pt idx="903">
                  <c:v>-2.1657366401078377</c:v>
                </c:pt>
                <c:pt idx="904">
                  <c:v>-2.1653687900047771</c:v>
                </c:pt>
                <c:pt idx="905">
                  <c:v>-2.1646831801078719</c:v>
                </c:pt>
                <c:pt idx="906">
                  <c:v>-2.1643370901077219</c:v>
                </c:pt>
                <c:pt idx="907">
                  <c:v>-2.1641831201077366</c:v>
                </c:pt>
                <c:pt idx="908">
                  <c:v>-2.1644247339174143</c:v>
                </c:pt>
                <c:pt idx="909">
                  <c:v>-2.1657415182473017</c:v>
                </c:pt>
                <c:pt idx="910">
                  <c:v>-2.1647057401078769</c:v>
                </c:pt>
                <c:pt idx="911">
                  <c:v>-2.1657536801078976</c:v>
                </c:pt>
                <c:pt idx="912">
                  <c:v>-2.1675072601078966</c:v>
                </c:pt>
                <c:pt idx="913">
                  <c:v>-2.1672650601077521</c:v>
                </c:pt>
                <c:pt idx="914">
                  <c:v>-2.167242500107875</c:v>
                </c:pt>
                <c:pt idx="915">
                  <c:v>-2.1692302229943863</c:v>
                </c:pt>
                <c:pt idx="916">
                  <c:v>-2.1700957701078778</c:v>
                </c:pt>
                <c:pt idx="917">
                  <c:v>-2.1711382275496618</c:v>
                </c:pt>
                <c:pt idx="918">
                  <c:v>-2.1745237934411676</c:v>
                </c:pt>
                <c:pt idx="919">
                  <c:v>-2.1736385001079697</c:v>
                </c:pt>
                <c:pt idx="920">
                  <c:v>-2.1758142801078293</c:v>
                </c:pt>
                <c:pt idx="921">
                  <c:v>-2.1751011301077767</c:v>
                </c:pt>
                <c:pt idx="922">
                  <c:v>-2.1767820064996926</c:v>
                </c:pt>
                <c:pt idx="923">
                  <c:v>-2.1767074301078395</c:v>
                </c:pt>
                <c:pt idx="924">
                  <c:v>-2.1775420201079214</c:v>
                </c:pt>
                <c:pt idx="925">
                  <c:v>-2.1787260601077492</c:v>
                </c:pt>
                <c:pt idx="926">
                  <c:v>-2.178277303245153</c:v>
                </c:pt>
                <c:pt idx="927">
                  <c:v>-2.182759199238248</c:v>
                </c:pt>
                <c:pt idx="928">
                  <c:v>-2.1821811201076713</c:v>
                </c:pt>
                <c:pt idx="929">
                  <c:v>-2.1849483663577729</c:v>
                </c:pt>
                <c:pt idx="930">
                  <c:v>-2.1832939801079192</c:v>
                </c:pt>
                <c:pt idx="931">
                  <c:v>-2.1836806201078929</c:v>
                </c:pt>
                <c:pt idx="932">
                  <c:v>-2.1860224101078387</c:v>
                </c:pt>
                <c:pt idx="933">
                  <c:v>-2.1852119501078278</c:v>
                </c:pt>
                <c:pt idx="934">
                  <c:v>-2.1876110628476084</c:v>
                </c:pt>
                <c:pt idx="935">
                  <c:v>-2.1868849963396713</c:v>
                </c:pt>
                <c:pt idx="936">
                  <c:v>-2.1881194601078562</c:v>
                </c:pt>
                <c:pt idx="937">
                  <c:v>-2.1866612001078067</c:v>
                </c:pt>
                <c:pt idx="938">
                  <c:v>-2.1879661001079143</c:v>
                </c:pt>
                <c:pt idx="939">
                  <c:v>-2.1878124101078527</c:v>
                </c:pt>
                <c:pt idx="940">
                  <c:v>-2.1875213701078735</c:v>
                </c:pt>
                <c:pt idx="941">
                  <c:v>-2.1877142539222518</c:v>
                </c:pt>
                <c:pt idx="942">
                  <c:v>-2.1877189201078551</c:v>
                </c:pt>
                <c:pt idx="943">
                  <c:v>-2.1878957588091623</c:v>
                </c:pt>
                <c:pt idx="944">
                  <c:v>-2.1882519977422135</c:v>
                </c:pt>
                <c:pt idx="945">
                  <c:v>-2.1900097101078018</c:v>
                </c:pt>
                <c:pt idx="946">
                  <c:v>-2.1890411701078847</c:v>
                </c:pt>
                <c:pt idx="947">
                  <c:v>-2.1892032642315655</c:v>
                </c:pt>
                <c:pt idx="948">
                  <c:v>-2.1893570801077118</c:v>
                </c:pt>
                <c:pt idx="949">
                  <c:v>-2.1897313301078896</c:v>
                </c:pt>
                <c:pt idx="950">
                  <c:v>-2.1911470901078616</c:v>
                </c:pt>
                <c:pt idx="951">
                  <c:v>-2.1901785401077518</c:v>
                </c:pt>
                <c:pt idx="952">
                  <c:v>-2.1895335777549008</c:v>
                </c:pt>
                <c:pt idx="953">
                  <c:v>-2.190045352965015</c:v>
                </c:pt>
                <c:pt idx="954">
                  <c:v>-2.1893770301079485</c:v>
                </c:pt>
                <c:pt idx="955">
                  <c:v>-2.1889221801078236</c:v>
                </c:pt>
                <c:pt idx="956">
                  <c:v>-2.1882810401079382</c:v>
                </c:pt>
                <c:pt idx="957">
                  <c:v>-2.1888000401077932</c:v>
                </c:pt>
                <c:pt idx="958">
                  <c:v>-2.1883421714480562</c:v>
                </c:pt>
                <c:pt idx="959">
                  <c:v>-2.1893698801078045</c:v>
                </c:pt>
                <c:pt idx="960">
                  <c:v>-2.1879060113898419</c:v>
                </c:pt>
                <c:pt idx="961">
                  <c:v>-2.1894568691986791</c:v>
                </c:pt>
                <c:pt idx="962">
                  <c:v>-2.1901733301078252</c:v>
                </c:pt>
                <c:pt idx="963">
                  <c:v>-2.187613390107856</c:v>
                </c:pt>
                <c:pt idx="964">
                  <c:v>-2.1894799537787435</c:v>
                </c:pt>
                <c:pt idx="965">
                  <c:v>-2.1889095901077411</c:v>
                </c:pt>
                <c:pt idx="966">
                  <c:v>-2.1888804101078421</c:v>
                </c:pt>
                <c:pt idx="967">
                  <c:v>-2.1893309920228319</c:v>
                </c:pt>
                <c:pt idx="968">
                  <c:v>-2.1927394875050936</c:v>
                </c:pt>
                <c:pt idx="969">
                  <c:v>-2.189156770107914</c:v>
                </c:pt>
                <c:pt idx="970">
                  <c:v>-2.1888613673242503</c:v>
                </c:pt>
                <c:pt idx="971">
                  <c:v>-2.1907363801077935</c:v>
                </c:pt>
                <c:pt idx="972">
                  <c:v>-2.1913423101078848</c:v>
                </c:pt>
                <c:pt idx="973">
                  <c:v>-2.1907972101076609</c:v>
                </c:pt>
                <c:pt idx="974">
                  <c:v>-2.190030190107862</c:v>
                </c:pt>
                <c:pt idx="975">
                  <c:v>-2.189745027118164</c:v>
                </c:pt>
                <c:pt idx="976">
                  <c:v>-2.1891825302833183</c:v>
                </c:pt>
                <c:pt idx="977">
                  <c:v>-2.1915871267745217</c:v>
                </c:pt>
                <c:pt idx="978">
                  <c:v>-2.1923457701079059</c:v>
                </c:pt>
                <c:pt idx="979">
                  <c:v>-2.1921260401077234</c:v>
                </c:pt>
                <c:pt idx="980">
                  <c:v>-2.1917962101078245</c:v>
                </c:pt>
                <c:pt idx="981">
                  <c:v>-2.1916010001078234</c:v>
                </c:pt>
                <c:pt idx="982">
                  <c:v>-2.1918758106232588</c:v>
                </c:pt>
                <c:pt idx="983">
                  <c:v>-2.1903487101077843</c:v>
                </c:pt>
                <c:pt idx="984">
                  <c:v>-2.1910743212189061</c:v>
                </c:pt>
                <c:pt idx="985">
                  <c:v>-2.1950736706341445</c:v>
                </c:pt>
                <c:pt idx="986">
                  <c:v>-2.195836810107906</c:v>
                </c:pt>
                <c:pt idx="987">
                  <c:v>-2.1930823601078515</c:v>
                </c:pt>
                <c:pt idx="988">
                  <c:v>-2.1962302501078028</c:v>
                </c:pt>
                <c:pt idx="989">
                  <c:v>-2.1940979755717223</c:v>
                </c:pt>
                <c:pt idx="990">
                  <c:v>-2.1942661901078679</c:v>
                </c:pt>
                <c:pt idx="991">
                  <c:v>-2.1954776201077379</c:v>
                </c:pt>
                <c:pt idx="992">
                  <c:v>-2.1942852101079637</c:v>
                </c:pt>
                <c:pt idx="993">
                  <c:v>-2.1949046378856849</c:v>
                </c:pt>
                <c:pt idx="994">
                  <c:v>-2.1962252201078059</c:v>
                </c:pt>
                <c:pt idx="995">
                  <c:v>-2.1966770423863977</c:v>
                </c:pt>
                <c:pt idx="996">
                  <c:v>-2.1969600501078475</c:v>
                </c:pt>
                <c:pt idx="997">
                  <c:v>-2.196801070107739</c:v>
                </c:pt>
                <c:pt idx="998">
                  <c:v>-2.1967578801077536</c:v>
                </c:pt>
                <c:pt idx="999">
                  <c:v>-2.1982392901078356</c:v>
                </c:pt>
                <c:pt idx="1000">
                  <c:v>-2.198948574393512</c:v>
                </c:pt>
                <c:pt idx="1001">
                  <c:v>-2.1986321412673675</c:v>
                </c:pt>
                <c:pt idx="1002">
                  <c:v>-2.2005760001078158</c:v>
                </c:pt>
                <c:pt idx="1003">
                  <c:v>-2.2003827001078804</c:v>
                </c:pt>
                <c:pt idx="1004">
                  <c:v>-2.2005795501079035</c:v>
                </c:pt>
                <c:pt idx="1005">
                  <c:v>-2.2017455901077767</c:v>
                </c:pt>
                <c:pt idx="1006">
                  <c:v>-2.2021274601078744</c:v>
                </c:pt>
                <c:pt idx="1007">
                  <c:v>-2.2005376559841068</c:v>
                </c:pt>
                <c:pt idx="1008">
                  <c:v>-2.2001378259614199</c:v>
                </c:pt>
                <c:pt idx="1009">
                  <c:v>-2.2015357542254606</c:v>
                </c:pt>
                <c:pt idx="1010">
                  <c:v>-2.2013207101078791</c:v>
                </c:pt>
                <c:pt idx="1011">
                  <c:v>-2.2006837501078422</c:v>
                </c:pt>
                <c:pt idx="1012">
                  <c:v>-2.200742650107955</c:v>
                </c:pt>
                <c:pt idx="1013">
                  <c:v>-2.2006480683552212</c:v>
                </c:pt>
                <c:pt idx="1014">
                  <c:v>-2.2008848001079002</c:v>
                </c:pt>
                <c:pt idx="1015">
                  <c:v>-2.2006376501079501</c:v>
                </c:pt>
                <c:pt idx="1016">
                  <c:v>-2.202577780107859</c:v>
                </c:pt>
                <c:pt idx="1017">
                  <c:v>-2.1995413566595374</c:v>
                </c:pt>
                <c:pt idx="1018">
                  <c:v>-2.1988691801080051</c:v>
                </c:pt>
                <c:pt idx="1019">
                  <c:v>-2.1994720201078906</c:v>
                </c:pt>
                <c:pt idx="1020">
                  <c:v>-2.1996957413578428</c:v>
                </c:pt>
                <c:pt idx="1021">
                  <c:v>-2.1994615901078447</c:v>
                </c:pt>
                <c:pt idx="1022">
                  <c:v>-2.2024188901079071</c:v>
                </c:pt>
                <c:pt idx="1023">
                  <c:v>-2.2011097801077995</c:v>
                </c:pt>
                <c:pt idx="1024">
                  <c:v>-2.2010311201079418</c:v>
                </c:pt>
                <c:pt idx="1025">
                  <c:v>-2.2013242279650314</c:v>
                </c:pt>
                <c:pt idx="1026">
                  <c:v>-2.2007343106824777</c:v>
                </c:pt>
                <c:pt idx="1027">
                  <c:v>-2.1998901301077751</c:v>
                </c:pt>
                <c:pt idx="1028">
                  <c:v>-2.2006207501078023</c:v>
                </c:pt>
                <c:pt idx="1029">
                  <c:v>-2.1994730701078993</c:v>
                </c:pt>
                <c:pt idx="1030">
                  <c:v>-2.2015768301079106</c:v>
                </c:pt>
                <c:pt idx="1031">
                  <c:v>-2.1996774601079068</c:v>
                </c:pt>
                <c:pt idx="1032">
                  <c:v>-2.2060194601078535</c:v>
                </c:pt>
                <c:pt idx="1033">
                  <c:v>-2.1996627934411634</c:v>
                </c:pt>
                <c:pt idx="1034">
                  <c:v>-2.1989036401078721</c:v>
                </c:pt>
                <c:pt idx="1035">
                  <c:v>-2.1970702801078374</c:v>
                </c:pt>
                <c:pt idx="1036">
                  <c:v>-2.1969528601078423</c:v>
                </c:pt>
                <c:pt idx="1037">
                  <c:v>-2.1961043501078024</c:v>
                </c:pt>
                <c:pt idx="1038">
                  <c:v>-2.195805710107706</c:v>
                </c:pt>
                <c:pt idx="1039">
                  <c:v>-2.1942003172506901</c:v>
                </c:pt>
                <c:pt idx="1040">
                  <c:v>-2.1931481743935421</c:v>
                </c:pt>
                <c:pt idx="1041">
                  <c:v>-2.1937549801078831</c:v>
                </c:pt>
                <c:pt idx="1042">
                  <c:v>-2.1944993901079926</c:v>
                </c:pt>
                <c:pt idx="1043">
                  <c:v>-2.1934766901078859</c:v>
                </c:pt>
                <c:pt idx="1044">
                  <c:v>-2.1939671901078128</c:v>
                </c:pt>
                <c:pt idx="1045">
                  <c:v>-2.1927613776335875</c:v>
                </c:pt>
                <c:pt idx="1046">
                  <c:v>-2.1943691701077768</c:v>
                </c:pt>
                <c:pt idx="1047">
                  <c:v>-2.193750790107913</c:v>
                </c:pt>
                <c:pt idx="1048">
                  <c:v>-2.1923103267744892</c:v>
                </c:pt>
                <c:pt idx="1049">
                  <c:v>-2.1922041071666598</c:v>
                </c:pt>
                <c:pt idx="1050">
                  <c:v>-2.1900411401080362</c:v>
                </c:pt>
                <c:pt idx="1051">
                  <c:v>-2.1926986684411958</c:v>
                </c:pt>
                <c:pt idx="1052">
                  <c:v>-2.1934888601079194</c:v>
                </c:pt>
                <c:pt idx="1053">
                  <c:v>-2.1956297401078331</c:v>
                </c:pt>
                <c:pt idx="1054">
                  <c:v>-2.1954525901078625</c:v>
                </c:pt>
                <c:pt idx="1055">
                  <c:v>-2.1961375101078744</c:v>
                </c:pt>
                <c:pt idx="1056">
                  <c:v>-2.196987109592456</c:v>
                </c:pt>
                <c:pt idx="1057">
                  <c:v>-2.1967907564041553</c:v>
                </c:pt>
                <c:pt idx="1058">
                  <c:v>-2.197162970107911</c:v>
                </c:pt>
                <c:pt idx="1059">
                  <c:v>-2.1963447501078548</c:v>
                </c:pt>
                <c:pt idx="1060">
                  <c:v>-2.1965929901077885</c:v>
                </c:pt>
                <c:pt idx="1061">
                  <c:v>-2.1967076401078316</c:v>
                </c:pt>
                <c:pt idx="1062">
                  <c:v>-2.1971848114591666</c:v>
                </c:pt>
                <c:pt idx="1063">
                  <c:v>-2.1972231001078768</c:v>
                </c:pt>
                <c:pt idx="1064">
                  <c:v>-2.1977969101078969</c:v>
                </c:pt>
                <c:pt idx="1065">
                  <c:v>-2.1965447328351217</c:v>
                </c:pt>
                <c:pt idx="1066">
                  <c:v>-2.1976427172507016</c:v>
                </c:pt>
                <c:pt idx="1067">
                  <c:v>-2.1971195601077227</c:v>
                </c:pt>
                <c:pt idx="1068">
                  <c:v>-2.1972045001078016</c:v>
                </c:pt>
                <c:pt idx="1069">
                  <c:v>-2.1976156456748157</c:v>
                </c:pt>
                <c:pt idx="1070">
                  <c:v>-2.19662226010783</c:v>
                </c:pt>
                <c:pt idx="1071">
                  <c:v>-2.1974775301078751</c:v>
                </c:pt>
                <c:pt idx="1072">
                  <c:v>-2.1974397301078739</c:v>
                </c:pt>
                <c:pt idx="1073">
                  <c:v>-2.1966441996911357</c:v>
                </c:pt>
                <c:pt idx="1074">
                  <c:v>-2.1988630834844543</c:v>
                </c:pt>
                <c:pt idx="1075">
                  <c:v>-2.1969621301078917</c:v>
                </c:pt>
                <c:pt idx="1076">
                  <c:v>-2.1971108301078317</c:v>
                </c:pt>
                <c:pt idx="1077">
                  <c:v>-2.1980403801077699</c:v>
                </c:pt>
                <c:pt idx="1078">
                  <c:v>-2.1975477301078143</c:v>
                </c:pt>
                <c:pt idx="1079">
                  <c:v>-2.1972083976078665</c:v>
                </c:pt>
                <c:pt idx="1080">
                  <c:v>-2.1976839501079297</c:v>
                </c:pt>
                <c:pt idx="1081">
                  <c:v>-2.1980615590089201</c:v>
                </c:pt>
                <c:pt idx="1082">
                  <c:v>-2.197247139120293</c:v>
                </c:pt>
                <c:pt idx="1083">
                  <c:v>-2.1968291001077631</c:v>
                </c:pt>
                <c:pt idx="1084">
                  <c:v>-2.197524550107758</c:v>
                </c:pt>
                <c:pt idx="1085">
                  <c:v>-2.1979335955245887</c:v>
                </c:pt>
                <c:pt idx="1086">
                  <c:v>-2.1966946501079434</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-2.1979064501078938</c:v>
                </c:pt>
                <c:pt idx="1096">
                  <c:v>-2.2004905942540915</c:v>
                </c:pt>
                <c:pt idx="1097">
                  <c:v>-2.1983934801078249</c:v>
                </c:pt>
                <c:pt idx="1098">
                  <c:v>-2.1999556228985568</c:v>
                </c:pt>
                <c:pt idx="1099">
                  <c:v>-2.2015248886792875</c:v>
                </c:pt>
                <c:pt idx="1100">
                  <c:v>-2.1994293501077635</c:v>
                </c:pt>
                <c:pt idx="1101">
                  <c:v>-2.1993548312419477</c:v>
                </c:pt>
                <c:pt idx="1102">
                  <c:v>-2.1995302901078304</c:v>
                </c:pt>
                <c:pt idx="1103">
                  <c:v>-2.1996055501078189</c:v>
                </c:pt>
                <c:pt idx="1104">
                  <c:v>-2.1986918601078287</c:v>
                </c:pt>
                <c:pt idx="1105">
                  <c:v>-2.2007169701079192</c:v>
                </c:pt>
                <c:pt idx="1106">
                  <c:v>-2.2007785924608072</c:v>
                </c:pt>
                <c:pt idx="1107">
                  <c:v>-2.2020688430865221</c:v>
                </c:pt>
                <c:pt idx="1108">
                  <c:v>-2.1985734601078235</c:v>
                </c:pt>
                <c:pt idx="1109">
                  <c:v>-2.2006355101078583</c:v>
                </c:pt>
                <c:pt idx="1110">
                  <c:v>-2.2020400001080418</c:v>
                </c:pt>
                <c:pt idx="1111">
                  <c:v>-2.2024606267744957</c:v>
                </c:pt>
                <c:pt idx="1112">
                  <c:v>-2.2023934039281272</c:v>
                </c:pt>
                <c:pt idx="1113">
                  <c:v>-2.2019626301079427</c:v>
                </c:pt>
                <c:pt idx="1114">
                  <c:v>-2.2024762580876143</c:v>
                </c:pt>
                <c:pt idx="1115">
                  <c:v>-2.2017496267745145</c:v>
                </c:pt>
                <c:pt idx="1116">
                  <c:v>-2.2027667436898639</c:v>
                </c:pt>
                <c:pt idx="1117">
                  <c:v>-2.2033737201078623</c:v>
                </c:pt>
                <c:pt idx="1118">
                  <c:v>-2.2032448663578776</c:v>
                </c:pt>
                <c:pt idx="1119">
                  <c:v>-2.2047782401077711</c:v>
                </c:pt>
                <c:pt idx="1120">
                  <c:v>-2.2024984401078598</c:v>
                </c:pt>
                <c:pt idx="1121">
                  <c:v>-2.2024673401079014</c:v>
                </c:pt>
                <c:pt idx="1122">
                  <c:v>-2.2040906371911717</c:v>
                </c:pt>
                <c:pt idx="1123">
                  <c:v>-2.2032372709186774</c:v>
                </c:pt>
                <c:pt idx="1124">
                  <c:v>-2.204895030107906</c:v>
                </c:pt>
                <c:pt idx="1125">
                  <c:v>-2.2048549001078044</c:v>
                </c:pt>
                <c:pt idx="1126">
                  <c:v>-2.2063137101077643</c:v>
                </c:pt>
                <c:pt idx="1127">
                  <c:v>-2.2066457977702356</c:v>
                </c:pt>
                <c:pt idx="1128">
                  <c:v>-2.2068328338452545</c:v>
                </c:pt>
                <c:pt idx="1129">
                  <c:v>-2.2058837101078126</c:v>
                </c:pt>
                <c:pt idx="1130">
                  <c:v>-2.2058951801078024</c:v>
                </c:pt>
                <c:pt idx="1131">
                  <c:v>-2.2052407101078728</c:v>
                </c:pt>
                <c:pt idx="1132">
                  <c:v>-2.2077694601078548</c:v>
                </c:pt>
                <c:pt idx="1133">
                  <c:v>-2.2058768285289005</c:v>
                </c:pt>
                <c:pt idx="1134">
                  <c:v>-2.2056702901078324</c:v>
                </c:pt>
                <c:pt idx="1135">
                  <c:v>-2.2069374801078396</c:v>
                </c:pt>
                <c:pt idx="1136">
                  <c:v>-2.206352930107883</c:v>
                </c:pt>
                <c:pt idx="1137">
                  <c:v>-2.2061332401078459</c:v>
                </c:pt>
                <c:pt idx="1138">
                  <c:v>-2.206879450107877</c:v>
                </c:pt>
                <c:pt idx="1139">
                  <c:v>-2.2059688767745484</c:v>
                </c:pt>
                <c:pt idx="1140">
                  <c:v>-2.2090308801079175</c:v>
                </c:pt>
                <c:pt idx="1141">
                  <c:v>-2.2064215712188968</c:v>
                </c:pt>
                <c:pt idx="1142">
                  <c:v>-2.207948388679327</c:v>
                </c:pt>
                <c:pt idx="1143">
                  <c:v>-2.2064581301078192</c:v>
                </c:pt>
                <c:pt idx="1144">
                  <c:v>-2.2058120301077366</c:v>
                </c:pt>
                <c:pt idx="1145">
                  <c:v>-2.2068925001079265</c:v>
                </c:pt>
                <c:pt idx="1146">
                  <c:v>-2.2071572309412488</c:v>
                </c:pt>
                <c:pt idx="1147">
                  <c:v>-2.2081616201077878</c:v>
                </c:pt>
                <c:pt idx="1148">
                  <c:v>-2.2070868401078059</c:v>
                </c:pt>
                <c:pt idx="1149">
                  <c:v>-2.2071564401079513</c:v>
                </c:pt>
                <c:pt idx="1150">
                  <c:v>-2.2052394601078475</c:v>
                </c:pt>
                <c:pt idx="1151">
                  <c:v>-2.2088678351078528</c:v>
                </c:pt>
                <c:pt idx="1152">
                  <c:v>-2.2070225611181513</c:v>
                </c:pt>
                <c:pt idx="1153">
                  <c:v>-2.2069981996911707</c:v>
                </c:pt>
                <c:pt idx="1154">
                  <c:v>-2.2071439801079862</c:v>
                </c:pt>
                <c:pt idx="1155">
                  <c:v>-2.2051793501078976</c:v>
                </c:pt>
                <c:pt idx="1156">
                  <c:v>-2.2056736301077819</c:v>
                </c:pt>
                <c:pt idx="1157">
                  <c:v>-2.2057681101078401</c:v>
                </c:pt>
                <c:pt idx="1158">
                  <c:v>-2.2056659240253538</c:v>
                </c:pt>
                <c:pt idx="1159">
                  <c:v>-2.2055594601078496</c:v>
                </c:pt>
                <c:pt idx="1160">
                  <c:v>-2.2054822101078457</c:v>
                </c:pt>
                <c:pt idx="1161">
                  <c:v>-2.2066753301078847</c:v>
                </c:pt>
                <c:pt idx="1162">
                  <c:v>-2.2056860301079553</c:v>
                </c:pt>
                <c:pt idx="1163">
                  <c:v>-2.2056452401078843</c:v>
                </c:pt>
                <c:pt idx="1164">
                  <c:v>-2.2070082701077922</c:v>
                </c:pt>
                <c:pt idx="1165">
                  <c:v>-2.2072690746912116</c:v>
                </c:pt>
                <c:pt idx="1166">
                  <c:v>-2.2060333001079897</c:v>
                </c:pt>
                <c:pt idx="1167">
                  <c:v>-2.2071912020433047</c:v>
                </c:pt>
                <c:pt idx="1168">
                  <c:v>-2.2050992577269426</c:v>
                </c:pt>
                <c:pt idx="1169">
                  <c:v>-2.2082199201079078</c:v>
                </c:pt>
                <c:pt idx="1170">
                  <c:v>-2.2060631101078201</c:v>
                </c:pt>
                <c:pt idx="1171">
                  <c:v>-2.2060286684412347</c:v>
                </c:pt>
                <c:pt idx="1172">
                  <c:v>-2.2064242201078486</c:v>
                </c:pt>
                <c:pt idx="1173">
                  <c:v>-2.2061040501077827</c:v>
                </c:pt>
                <c:pt idx="1174">
                  <c:v>-2.2057893001078668</c:v>
                </c:pt>
                <c:pt idx="1175">
                  <c:v>-2.206288745822107</c:v>
                </c:pt>
                <c:pt idx="1176">
                  <c:v>-2.2046756801078828</c:v>
                </c:pt>
                <c:pt idx="1177">
                  <c:v>-2.2066256580244641</c:v>
                </c:pt>
                <c:pt idx="1178">
                  <c:v>-2.2061555201078278</c:v>
                </c:pt>
                <c:pt idx="1179">
                  <c:v>-2.2059974901079329</c:v>
                </c:pt>
                <c:pt idx="1180">
                  <c:v>-2.2079434501078339</c:v>
                </c:pt>
                <c:pt idx="1181">
                  <c:v>-2.207135970107899</c:v>
                </c:pt>
                <c:pt idx="1182">
                  <c:v>-2.2087697601077991</c:v>
                </c:pt>
                <c:pt idx="1183">
                  <c:v>-2.2089289812345925</c:v>
                </c:pt>
                <c:pt idx="1184">
                  <c:v>-2.2110110434411752</c:v>
                </c:pt>
                <c:pt idx="1185">
                  <c:v>-2.212848690877081</c:v>
                </c:pt>
                <c:pt idx="1186">
                  <c:v>-2.212769000107798</c:v>
                </c:pt>
                <c:pt idx="1187">
                  <c:v>-2.2131311501077846</c:v>
                </c:pt>
                <c:pt idx="1188">
                  <c:v>-2.2162133601077159</c:v>
                </c:pt>
                <c:pt idx="1189">
                  <c:v>-2.2157386483430912</c:v>
                </c:pt>
                <c:pt idx="1190">
                  <c:v>-2.2168916156633145</c:v>
                </c:pt>
                <c:pt idx="1191">
                  <c:v>-2.2168109501077851</c:v>
                </c:pt>
                <c:pt idx="1192">
                  <c:v>-2.2173280253252443</c:v>
                </c:pt>
                <c:pt idx="1193">
                  <c:v>-2.218992722402902</c:v>
                </c:pt>
                <c:pt idx="1194">
                  <c:v>-2.2199049401077957</c:v>
                </c:pt>
                <c:pt idx="1195">
                  <c:v>-2.2187304500068024</c:v>
                </c:pt>
                <c:pt idx="1196">
                  <c:v>-2.2197091476079152</c:v>
                </c:pt>
                <c:pt idx="1197">
                  <c:v>-2.2203032801077995</c:v>
                </c:pt>
                <c:pt idx="1198">
                  <c:v>-2.2193046801079248</c:v>
                </c:pt>
                <c:pt idx="1199">
                  <c:v>-2.2195073101078435</c:v>
                </c:pt>
                <c:pt idx="1200">
                  <c:v>-2.2205617801078859</c:v>
                </c:pt>
                <c:pt idx="1201">
                  <c:v>-2.2204201969499877</c:v>
                </c:pt>
                <c:pt idx="1202">
                  <c:v>-2.2205513886792545</c:v>
                </c:pt>
                <c:pt idx="1203">
                  <c:v>-2.2208076501077585</c:v>
                </c:pt>
                <c:pt idx="1204">
                  <c:v>-2.2206288701078165</c:v>
                </c:pt>
                <c:pt idx="1205">
                  <c:v>-2.2199112001078305</c:v>
                </c:pt>
                <c:pt idx="1206">
                  <c:v>-2.2220756601078335</c:v>
                </c:pt>
                <c:pt idx="1207">
                  <c:v>-2.2192955801078966</c:v>
                </c:pt>
                <c:pt idx="1208">
                  <c:v>-2.2196545642745633</c:v>
                </c:pt>
                <c:pt idx="1209">
                  <c:v>-2.2200934990689518</c:v>
                </c:pt>
                <c:pt idx="1210">
                  <c:v>-2.221198783024434</c:v>
                </c:pt>
                <c:pt idx="1211">
                  <c:v>-2.2206505901078515</c:v>
                </c:pt>
                <c:pt idx="1212">
                  <c:v>-2.2210588301078786</c:v>
                </c:pt>
                <c:pt idx="1213">
                  <c:v>-2.2209991301078702</c:v>
                </c:pt>
                <c:pt idx="1214">
                  <c:v>-2.2229541996911024</c:v>
                </c:pt>
                <c:pt idx="1215">
                  <c:v>-2.2226014801077838</c:v>
                </c:pt>
                <c:pt idx="1216">
                  <c:v>-2.2219498201079659</c:v>
                </c:pt>
                <c:pt idx="1217">
                  <c:v>-2.2233879301080037</c:v>
                </c:pt>
                <c:pt idx="1218">
                  <c:v>-2.2222355045522875</c:v>
                </c:pt>
                <c:pt idx="1219">
                  <c:v>-2.2209514092603797</c:v>
                </c:pt>
                <c:pt idx="1220">
                  <c:v>-2.2229430622584658</c:v>
                </c:pt>
                <c:pt idx="1221">
                  <c:v>-2.2221266701078832</c:v>
                </c:pt>
                <c:pt idx="1222">
                  <c:v>-2.2221526401078933</c:v>
                </c:pt>
                <c:pt idx="1223">
                  <c:v>-2.2233519101077945</c:v>
                </c:pt>
                <c:pt idx="1224">
                  <c:v>-2.2237623701079201</c:v>
                </c:pt>
                <c:pt idx="1225">
                  <c:v>-2.2227212621912003</c:v>
                </c:pt>
                <c:pt idx="1226">
                  <c:v>-2.2204952148248509</c:v>
                </c:pt>
                <c:pt idx="1227">
                  <c:v>-2.220462580107835</c:v>
                </c:pt>
                <c:pt idx="1228">
                  <c:v>-2.22101838010785</c:v>
                </c:pt>
                <c:pt idx="1229">
                  <c:v>-2.2232009401077732</c:v>
                </c:pt>
                <c:pt idx="1230">
                  <c:v>-2.2231214901078431</c:v>
                </c:pt>
                <c:pt idx="1231">
                  <c:v>-2.2229332003675211</c:v>
                </c:pt>
                <c:pt idx="1232">
                  <c:v>-2.2222988976078284</c:v>
                </c:pt>
                <c:pt idx="1233">
                  <c:v>-2.2236549601079076</c:v>
                </c:pt>
                <c:pt idx="1234">
                  <c:v>-2.222411540107899</c:v>
                </c:pt>
                <c:pt idx="1235">
                  <c:v>-2.222219260107849</c:v>
                </c:pt>
                <c:pt idx="1236">
                  <c:v>-2.2219027328351899</c:v>
                </c:pt>
                <c:pt idx="1237">
                  <c:v>-2.2235999601078191</c:v>
                </c:pt>
                <c:pt idx="1238">
                  <c:v>-2.2237616892745535</c:v>
                </c:pt>
                <c:pt idx="1239">
                  <c:v>-2.2228696101078214</c:v>
                </c:pt>
                <c:pt idx="1240">
                  <c:v>-2.2216146501076963</c:v>
                </c:pt>
                <c:pt idx="1241">
                  <c:v>-2.2217016101078997</c:v>
                </c:pt>
                <c:pt idx="1242">
                  <c:v>-2.2211385701078825</c:v>
                </c:pt>
                <c:pt idx="1243">
                  <c:v>-2.2212844809411791</c:v>
                </c:pt>
                <c:pt idx="1244">
                  <c:v>-2.2233305001078634</c:v>
                </c:pt>
                <c:pt idx="1245">
                  <c:v>-2.2216303948905107</c:v>
                </c:pt>
                <c:pt idx="1246">
                  <c:v>-2.2211313601079041</c:v>
                </c:pt>
                <c:pt idx="1247">
                  <c:v>-2.2215651701078372</c:v>
                </c:pt>
                <c:pt idx="1248">
                  <c:v>-2.2217892001079349</c:v>
                </c:pt>
                <c:pt idx="1249">
                  <c:v>-2.2213279001078376</c:v>
                </c:pt>
                <c:pt idx="1250">
                  <c:v>-2.2211893384862549</c:v>
                </c:pt>
                <c:pt idx="1251">
                  <c:v>-2.221117520107839</c:v>
                </c:pt>
                <c:pt idx="1252">
                  <c:v>-2.2208101701078107</c:v>
                </c:pt>
                <c:pt idx="1253">
                  <c:v>-2.2201566941504467</c:v>
                </c:pt>
                <c:pt idx="1254">
                  <c:v>-2.2197871152802264</c:v>
                </c:pt>
                <c:pt idx="1255">
                  <c:v>-2.2200855106129609</c:v>
                </c:pt>
                <c:pt idx="1256">
                  <c:v>-2.218870869198696</c:v>
                </c:pt>
                <c:pt idx="1257">
                  <c:v>-2.2197751148697336</c:v>
                </c:pt>
                <c:pt idx="1258">
                  <c:v>-2.21819403010781</c:v>
                </c:pt>
                <c:pt idx="1259">
                  <c:v>-2.2209519501078034</c:v>
                </c:pt>
                <c:pt idx="1260">
                  <c:v>-2.2203098001078985</c:v>
                </c:pt>
                <c:pt idx="1261">
                  <c:v>-2.2192841679730009</c:v>
                </c:pt>
                <c:pt idx="1262">
                  <c:v>-2.2190563464714188</c:v>
                </c:pt>
                <c:pt idx="1263">
                  <c:v>-2.2193349601079149</c:v>
                </c:pt>
                <c:pt idx="1264">
                  <c:v>-2.2184313501079345</c:v>
                </c:pt>
                <c:pt idx="1265">
                  <c:v>-2.217844820107814</c:v>
                </c:pt>
                <c:pt idx="1266">
                  <c:v>-2.2194832801079087</c:v>
                </c:pt>
                <c:pt idx="1267">
                  <c:v>-2.2199437101078558</c:v>
                </c:pt>
                <c:pt idx="1268">
                  <c:v>-2.2207129001079124</c:v>
                </c:pt>
                <c:pt idx="1269">
                  <c:v>-2.2227671524155426</c:v>
                </c:pt>
                <c:pt idx="1270">
                  <c:v>-2.220849460107857</c:v>
                </c:pt>
                <c:pt idx="1271">
                  <c:v>-2.2215352401078974</c:v>
                </c:pt>
                <c:pt idx="1272">
                  <c:v>-2.2235408801078478</c:v>
                </c:pt>
                <c:pt idx="1273">
                  <c:v>-2.2215582706342616</c:v>
                </c:pt>
                <c:pt idx="1274">
                  <c:v>-2.2242485301078148</c:v>
                </c:pt>
                <c:pt idx="1275">
                  <c:v>-2.2238723901078288</c:v>
                </c:pt>
                <c:pt idx="1276">
                  <c:v>-2.2250622801078634</c:v>
                </c:pt>
                <c:pt idx="1277">
                  <c:v>-2.2235860746911413</c:v>
                </c:pt>
                <c:pt idx="1278">
                  <c:v>-2.2253998101078878</c:v>
                </c:pt>
                <c:pt idx="1279">
                  <c:v>-2.2268958687099456</c:v>
                </c:pt>
                <c:pt idx="1280">
                  <c:v>-2.2282577201078055</c:v>
                </c:pt>
                <c:pt idx="1281">
                  <c:v>-2.2290786801078326</c:v>
                </c:pt>
                <c:pt idx="1282">
                  <c:v>-2.2287348001078442</c:v>
                </c:pt>
                <c:pt idx="1283">
                  <c:v>-2.2281450905426112</c:v>
                </c:pt>
                <c:pt idx="1284">
                  <c:v>-2.2291085001077988</c:v>
                </c:pt>
                <c:pt idx="1285">
                  <c:v>-2.2303230801077945</c:v>
                </c:pt>
                <c:pt idx="1286">
                  <c:v>-2.2300977601078387</c:v>
                </c:pt>
                <c:pt idx="1287">
                  <c:v>-2.2311435113899165</c:v>
                </c:pt>
                <c:pt idx="1288">
                  <c:v>-2.2315112343013652</c:v>
                </c:pt>
                <c:pt idx="1289">
                  <c:v>-2.2325551501079985</c:v>
                </c:pt>
                <c:pt idx="1290">
                  <c:v>-2.2325764901078031</c:v>
                </c:pt>
                <c:pt idx="1291">
                  <c:v>-2.2327034901077951</c:v>
                </c:pt>
                <c:pt idx="1292">
                  <c:v>-2.2328155701078174</c:v>
                </c:pt>
                <c:pt idx="1293">
                  <c:v>-2.232118570107815</c:v>
                </c:pt>
                <c:pt idx="1294">
                  <c:v>-2.2324629871349089</c:v>
                </c:pt>
                <c:pt idx="1295">
                  <c:v>-2.2316525833954586</c:v>
                </c:pt>
                <c:pt idx="1296">
                  <c:v>-2.2338831758973612</c:v>
                </c:pt>
                <c:pt idx="1297">
                  <c:v>-2.2331930601078085</c:v>
                </c:pt>
                <c:pt idx="1298">
                  <c:v>-2.2331870601078947</c:v>
                </c:pt>
                <c:pt idx="1299">
                  <c:v>-2.2342908101078791</c:v>
                </c:pt>
                <c:pt idx="1300">
                  <c:v>-2.2343310121910775</c:v>
                </c:pt>
                <c:pt idx="1301">
                  <c:v>-2.2352883501078509</c:v>
                </c:pt>
                <c:pt idx="1302">
                  <c:v>-2.2362125390552166</c:v>
                </c:pt>
                <c:pt idx="1303">
                  <c:v>-2.234627521963688</c:v>
                </c:pt>
                <c:pt idx="1304">
                  <c:v>-2.2346997401078568</c:v>
                </c:pt>
                <c:pt idx="1305">
                  <c:v>-2.2351909301078479</c:v>
                </c:pt>
                <c:pt idx="1306">
                  <c:v>-2.2351807413578655</c:v>
                </c:pt>
                <c:pt idx="1307">
                  <c:v>-2.2348227701078685</c:v>
                </c:pt>
                <c:pt idx="1308">
                  <c:v>-2.2348397401079012</c:v>
                </c:pt>
                <c:pt idx="1309">
                  <c:v>-2.2340145301078707</c:v>
                </c:pt>
                <c:pt idx="1310">
                  <c:v>-2.235538020107839</c:v>
                </c:pt>
                <c:pt idx="1311">
                  <c:v>-2.23580346010786</c:v>
                </c:pt>
                <c:pt idx="1312">
                  <c:v>-2.2346562378856305</c:v>
                </c:pt>
                <c:pt idx="1313">
                  <c:v>-2.2332613029649764</c:v>
                </c:pt>
                <c:pt idx="1314">
                  <c:v>-2.235934060107823</c:v>
                </c:pt>
                <c:pt idx="1315">
                  <c:v>-2.2345165101077669</c:v>
                </c:pt>
                <c:pt idx="1316">
                  <c:v>-2.2342471101077876</c:v>
                </c:pt>
                <c:pt idx="1317">
                  <c:v>-2.2353346801078402</c:v>
                </c:pt>
                <c:pt idx="1318">
                  <c:v>-2.2350501801078337</c:v>
                </c:pt>
                <c:pt idx="1319">
                  <c:v>-2.2378720084949322</c:v>
                </c:pt>
                <c:pt idx="1320">
                  <c:v>-2.2418886743934223</c:v>
                </c:pt>
                <c:pt idx="1321">
                  <c:v>-2.2393988301079446</c:v>
                </c:pt>
                <c:pt idx="1322">
                  <c:v>-2.2397767801078743</c:v>
                </c:pt>
                <c:pt idx="1323">
                  <c:v>-2.2394161901078178</c:v>
                </c:pt>
                <c:pt idx="1324">
                  <c:v>-2.2411532401078489</c:v>
                </c:pt>
                <c:pt idx="1325">
                  <c:v>-2.2399116495815292</c:v>
                </c:pt>
                <c:pt idx="1326">
                  <c:v>-2.2414620201079032</c:v>
                </c:pt>
                <c:pt idx="1327">
                  <c:v>-2.2400152322597222</c:v>
                </c:pt>
                <c:pt idx="1328">
                  <c:v>-2.2409060880149241</c:v>
                </c:pt>
                <c:pt idx="1329">
                  <c:v>-2.2409386101078894</c:v>
                </c:pt>
                <c:pt idx="1330">
                  <c:v>-2.2411464901078801</c:v>
                </c:pt>
                <c:pt idx="1331">
                  <c:v>-2.2411535121911754</c:v>
                </c:pt>
                <c:pt idx="1332">
                  <c:v>-2.2408672001078287</c:v>
                </c:pt>
                <c:pt idx="1333">
                  <c:v>-2.2400956201079509</c:v>
                </c:pt>
                <c:pt idx="1334">
                  <c:v>-2.2404941001078242</c:v>
                </c:pt>
                <c:pt idx="1335">
                  <c:v>-2.2403304401078401</c:v>
                </c:pt>
                <c:pt idx="1336">
                  <c:v>-2.2406211267744993</c:v>
                </c:pt>
                <c:pt idx="1337">
                  <c:v>-2.2419802601078658</c:v>
                </c:pt>
                <c:pt idx="1338">
                  <c:v>-2.2421507504304259</c:v>
                </c:pt>
                <c:pt idx="1339">
                  <c:v>-2.2395363301079243</c:v>
                </c:pt>
                <c:pt idx="1340">
                  <c:v>-2.2393293501078517</c:v>
                </c:pt>
                <c:pt idx="1341">
                  <c:v>-2.238507660107885</c:v>
                </c:pt>
                <c:pt idx="1342">
                  <c:v>-2.2378476601078745</c:v>
                </c:pt>
                <c:pt idx="1343">
                  <c:v>-2.2389348038578163</c:v>
                </c:pt>
                <c:pt idx="1344">
                  <c:v>-2.238038360107879</c:v>
                </c:pt>
                <c:pt idx="1345">
                  <c:v>-2.2373780565990273</c:v>
                </c:pt>
                <c:pt idx="1346">
                  <c:v>-2.2375878601078654</c:v>
                </c:pt>
                <c:pt idx="1347">
                  <c:v>-2.2380700801078319</c:v>
                </c:pt>
                <c:pt idx="1348">
                  <c:v>-2.2389884201077734</c:v>
                </c:pt>
                <c:pt idx="1349">
                  <c:v>-2.2382371101079457</c:v>
                </c:pt>
                <c:pt idx="1350">
                  <c:v>-2.2384482479865255</c:v>
                </c:pt>
                <c:pt idx="1351">
                  <c:v>-2.2374810168088999</c:v>
                </c:pt>
                <c:pt idx="1352">
                  <c:v>-2.2405860501077939</c:v>
                </c:pt>
                <c:pt idx="1353">
                  <c:v>-2.2390261514658505</c:v>
                </c:pt>
                <c:pt idx="1354">
                  <c:v>-2.2387372546283189</c:v>
                </c:pt>
                <c:pt idx="1355">
                  <c:v>-2.2390076701079522</c:v>
                </c:pt>
                <c:pt idx="1356">
                  <c:v>-2.2372313505188401</c:v>
                </c:pt>
                <c:pt idx="1357">
                  <c:v>-2.2374022001077662</c:v>
                </c:pt>
                <c:pt idx="1358">
                  <c:v>-2.2368048501078874</c:v>
                </c:pt>
                <c:pt idx="1359">
                  <c:v>-2.238056880107905</c:v>
                </c:pt>
                <c:pt idx="1360">
                  <c:v>-2.2380584601078226</c:v>
                </c:pt>
                <c:pt idx="1361">
                  <c:v>-2.234094126774508</c:v>
                </c:pt>
                <c:pt idx="1362">
                  <c:v>-2.2357590201079773</c:v>
                </c:pt>
                <c:pt idx="1363">
                  <c:v>-2.2358512285289294</c:v>
                </c:pt>
                <c:pt idx="1364">
                  <c:v>-2.2354732601077529</c:v>
                </c:pt>
                <c:pt idx="1365">
                  <c:v>-2.234009750107802</c:v>
                </c:pt>
                <c:pt idx="1366">
                  <c:v>-2.2336087501078907</c:v>
                </c:pt>
                <c:pt idx="1367">
                  <c:v>-2.2330469301078466</c:v>
                </c:pt>
                <c:pt idx="1368">
                  <c:v>-2.2339273548447807</c:v>
                </c:pt>
                <c:pt idx="1369">
                  <c:v>-2.231123386937071</c:v>
                </c:pt>
                <c:pt idx="1370">
                  <c:v>-2.227190260107804</c:v>
                </c:pt>
                <c:pt idx="1371">
                  <c:v>-2.2298477701078951</c:v>
                </c:pt>
                <c:pt idx="1372">
                  <c:v>-2.2287648501077939</c:v>
                </c:pt>
                <c:pt idx="1373">
                  <c:v>-2.2303077601078201</c:v>
                </c:pt>
                <c:pt idx="1374">
                  <c:v>-2.2304656916867032</c:v>
                </c:pt>
                <c:pt idx="1375">
                  <c:v>-2.2294208201078902</c:v>
                </c:pt>
                <c:pt idx="1376">
                  <c:v>-2.2307683401079146</c:v>
                </c:pt>
                <c:pt idx="1377">
                  <c:v>-2.2292395201078392</c:v>
                </c:pt>
                <c:pt idx="1378">
                  <c:v>-2.2307955672507092</c:v>
                </c:pt>
                <c:pt idx="1379">
                  <c:v>-2.2299210463147574</c:v>
                </c:pt>
                <c:pt idx="1380">
                  <c:v>-2.2283555401077848</c:v>
                </c:pt>
                <c:pt idx="1381">
                  <c:v>-2.2281019337921606</c:v>
                </c:pt>
                <c:pt idx="1382">
                  <c:v>-2.2261465601079351</c:v>
                </c:pt>
                <c:pt idx="1383">
                  <c:v>-2.2259870901079353</c:v>
                </c:pt>
                <c:pt idx="1384">
                  <c:v>-2.2268567201079179</c:v>
                </c:pt>
                <c:pt idx="1385">
                  <c:v>-2.2255332101078409</c:v>
                </c:pt>
                <c:pt idx="1386">
                  <c:v>-2.2249760226078763</c:v>
                </c:pt>
                <c:pt idx="1387">
                  <c:v>-2.2286555905426724</c:v>
                </c:pt>
                <c:pt idx="1388">
                  <c:v>-2.2261784601078176</c:v>
                </c:pt>
                <c:pt idx="1389">
                  <c:v>-2.2268946401077585</c:v>
                </c:pt>
                <c:pt idx="1390">
                  <c:v>-2.2264204001077843</c:v>
                </c:pt>
                <c:pt idx="1391">
                  <c:v>-2.2253805901079176</c:v>
                </c:pt>
                <c:pt idx="1392">
                  <c:v>-2.225748290107731</c:v>
                </c:pt>
                <c:pt idx="1393">
                  <c:v>-2.224772765370858</c:v>
                </c:pt>
                <c:pt idx="1394">
                  <c:v>-2.22691684010789</c:v>
                </c:pt>
                <c:pt idx="1395">
                  <c:v>-2.2252614864236619</c:v>
                </c:pt>
                <c:pt idx="1396">
                  <c:v>-2.2252634601078682</c:v>
                </c:pt>
                <c:pt idx="1397">
                  <c:v>-2.2263240001078088</c:v>
                </c:pt>
                <c:pt idx="1398">
                  <c:v>-2.2272915226078851</c:v>
                </c:pt>
                <c:pt idx="1399">
                  <c:v>-2.2261807701079164</c:v>
                </c:pt>
                <c:pt idx="1400">
                  <c:v>-2.2256499201078555</c:v>
                </c:pt>
                <c:pt idx="1401">
                  <c:v>-2.2265448801078662</c:v>
                </c:pt>
                <c:pt idx="1402">
                  <c:v>-2.2245710201078168</c:v>
                </c:pt>
                <c:pt idx="1403">
                  <c:v>-2.2224901653710418</c:v>
                </c:pt>
                <c:pt idx="1404">
                  <c:v>-2.2208327458221788</c:v>
                </c:pt>
                <c:pt idx="1405">
                  <c:v>-2.2202194601078418</c:v>
                </c:pt>
                <c:pt idx="1406">
                  <c:v>-2.2200901801078032</c:v>
                </c:pt>
                <c:pt idx="1407">
                  <c:v>-2.2200045101078132</c:v>
                </c:pt>
                <c:pt idx="1408">
                  <c:v>-2.2212865901077947</c:v>
                </c:pt>
                <c:pt idx="1409">
                  <c:v>-2.220515670107801</c:v>
                </c:pt>
                <c:pt idx="1410">
                  <c:v>-2.221343165371124</c:v>
                </c:pt>
                <c:pt idx="1411">
                  <c:v>-2.2194434801080263</c:v>
                </c:pt>
                <c:pt idx="1412">
                  <c:v>-2.2169894601078397</c:v>
                </c:pt>
                <c:pt idx="1413">
                  <c:v>-2.2193608472046407</c:v>
                </c:pt>
                <c:pt idx="1414">
                  <c:v>-2.218666640107898</c:v>
                </c:pt>
                <c:pt idx="1415">
                  <c:v>-2.2198027201079071</c:v>
                </c:pt>
                <c:pt idx="1416">
                  <c:v>-2.2198123643631504</c:v>
                </c:pt>
                <c:pt idx="1417">
                  <c:v>-2.2188039201079448</c:v>
                </c:pt>
                <c:pt idx="1418">
                  <c:v>-2.2196992701077392</c:v>
                </c:pt>
                <c:pt idx="1419">
                  <c:v>-2.2176577901079497</c:v>
                </c:pt>
                <c:pt idx="1420">
                  <c:v>-2.2155822701078449</c:v>
                </c:pt>
                <c:pt idx="1421">
                  <c:v>-2.2184984230708409</c:v>
                </c:pt>
                <c:pt idx="1422">
                  <c:v>-2.2180110390552414</c:v>
                </c:pt>
                <c:pt idx="1423">
                  <c:v>-2.2171541122817473</c:v>
                </c:pt>
                <c:pt idx="1424">
                  <c:v>-2.2168680201078246</c:v>
                </c:pt>
                <c:pt idx="1425">
                  <c:v>-2.2176569301079638</c:v>
                </c:pt>
                <c:pt idx="1426">
                  <c:v>-2.2178849201078208</c:v>
                </c:pt>
                <c:pt idx="1427">
                  <c:v>-2.2187457701078159</c:v>
                </c:pt>
                <c:pt idx="1428">
                  <c:v>-2.2201644180026534</c:v>
                </c:pt>
                <c:pt idx="1429">
                  <c:v>-2.2186898001078958</c:v>
                </c:pt>
                <c:pt idx="1430">
                  <c:v>-2.2194264479127099</c:v>
                </c:pt>
                <c:pt idx="1431">
                  <c:v>-2.2193561892744498</c:v>
                </c:pt>
                <c:pt idx="1432">
                  <c:v>-2.2180041701078466</c:v>
                </c:pt>
                <c:pt idx="1433">
                  <c:v>-2.2194988701077847</c:v>
                </c:pt>
                <c:pt idx="1434">
                  <c:v>-2.218342260107903</c:v>
                </c:pt>
                <c:pt idx="1435">
                  <c:v>-2.2179707101078776</c:v>
                </c:pt>
                <c:pt idx="1436">
                  <c:v>-2.2171408601079037</c:v>
                </c:pt>
                <c:pt idx="1437">
                  <c:v>-2.2172600401078313</c:v>
                </c:pt>
                <c:pt idx="1438">
                  <c:v>-2.2220294601078336</c:v>
                </c:pt>
                <c:pt idx="1439">
                  <c:v>-2.2169564601078235</c:v>
                </c:pt>
                <c:pt idx="1440">
                  <c:v>-2.2171040401077136</c:v>
                </c:pt>
                <c:pt idx="1441">
                  <c:v>-2.2161671232658051</c:v>
                </c:pt>
                <c:pt idx="1442">
                  <c:v>-2.2152909001078598</c:v>
                </c:pt>
                <c:pt idx="1443">
                  <c:v>-2.2158890201078236</c:v>
                </c:pt>
                <c:pt idx="1444">
                  <c:v>-2.2156333101077479</c:v>
                </c:pt>
                <c:pt idx="1445">
                  <c:v>-2.2157043401078056</c:v>
                </c:pt>
                <c:pt idx="1446">
                  <c:v>-2.2156844211467188</c:v>
                </c:pt>
                <c:pt idx="1447">
                  <c:v>-2.2134797315364807</c:v>
                </c:pt>
                <c:pt idx="1448">
                  <c:v>-2.2156334601078385</c:v>
                </c:pt>
                <c:pt idx="1449">
                  <c:v>-2.2148641001078033</c:v>
                </c:pt>
                <c:pt idx="1450">
                  <c:v>-2.2144752101078069</c:v>
                </c:pt>
                <c:pt idx="1451">
                  <c:v>-2.2140520101077499</c:v>
                </c:pt>
                <c:pt idx="1452">
                  <c:v>-2.2150648301077638</c:v>
                </c:pt>
                <c:pt idx="1453">
                  <c:v>-2.2147638871911539</c:v>
                </c:pt>
                <c:pt idx="1454">
                  <c:v>-2.2155036001077661</c:v>
                </c:pt>
                <c:pt idx="1455">
                  <c:v>-2.2160214101077997</c:v>
                </c:pt>
                <c:pt idx="1456">
                  <c:v>-2.2159294601078443</c:v>
                </c:pt>
                <c:pt idx="1457">
                  <c:v>-2.2159598122204613</c:v>
                </c:pt>
                <c:pt idx="1458">
                  <c:v>-2.2140904401078672</c:v>
                </c:pt>
                <c:pt idx="1459">
                  <c:v>-2.2150190401079044</c:v>
                </c:pt>
                <c:pt idx="1460">
                  <c:v>-2.2146400916868458</c:v>
                </c:pt>
                <c:pt idx="1461">
                  <c:v>-2.2163767701078143</c:v>
                </c:pt>
                <c:pt idx="1462">
                  <c:v>-2.2152978801078405</c:v>
                </c:pt>
                <c:pt idx="1463">
                  <c:v>-2.2157838801079066</c:v>
                </c:pt>
                <c:pt idx="1464">
                  <c:v>-2.2161857601078196</c:v>
                </c:pt>
                <c:pt idx="1465">
                  <c:v>-2.216739460107874</c:v>
                </c:pt>
                <c:pt idx="1466">
                  <c:v>-2.2162897542254996</c:v>
                </c:pt>
                <c:pt idx="1467">
                  <c:v>-2.2156099117207759</c:v>
                </c:pt>
                <c:pt idx="1468">
                  <c:v>-2.2156449401078788</c:v>
                </c:pt>
                <c:pt idx="1469">
                  <c:v>-2.2153130601078601</c:v>
                </c:pt>
                <c:pt idx="1470">
                  <c:v>-2.2148752901078694</c:v>
                </c:pt>
                <c:pt idx="1471">
                  <c:v>-2.2147029501079771</c:v>
                </c:pt>
                <c:pt idx="1472">
                  <c:v>-2.2155214201079048</c:v>
                </c:pt>
                <c:pt idx="1473">
                  <c:v>-2.2144617421591022</c:v>
                </c:pt>
                <c:pt idx="1474">
                  <c:v>-2.214202210107814</c:v>
                </c:pt>
              </c:numCache>
            </c:numRef>
          </c:val>
          <c:smooth val="0"/>
          <c:extLs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-2.254417230107876</c:v>
                </c:pt>
                <c:pt idx="3">
                  <c:v>-2.2559195401079535</c:v>
                </c:pt>
                <c:pt idx="4">
                  <c:v>-2.2557755279044613</c:v>
                </c:pt>
                <c:pt idx="5">
                  <c:v>-2.254385460107855</c:v>
                </c:pt>
                <c:pt idx="6">
                  <c:v>-2.2529285501078249</c:v>
                </c:pt>
                <c:pt idx="7">
                  <c:v>-2.2540873792998326</c:v>
                </c:pt>
                <c:pt idx="8">
                  <c:v>-2.2495275121912925</c:v>
                </c:pt>
                <c:pt idx="9">
                  <c:v>-2.2469478101079261</c:v>
                </c:pt>
                <c:pt idx="10">
                  <c:v>-2.2511287001079836</c:v>
                </c:pt>
                <c:pt idx="11">
                  <c:v>-2.2479445101078284</c:v>
                </c:pt>
                <c:pt idx="12">
                  <c:v>-2.2483050964714977</c:v>
                </c:pt>
                <c:pt idx="13">
                  <c:v>-0.99599196010790081</c:v>
                </c:pt>
                <c:pt idx="14">
                  <c:v>-0.78391896010772655</c:v>
                </c:pt>
                <c:pt idx="15">
                  <c:v>-1.7313829201078477</c:v>
                </c:pt>
                <c:pt idx="16">
                  <c:v>-2.1030265001080295</c:v>
                </c:pt>
                <c:pt idx="17">
                  <c:v>-1.809580880107859</c:v>
                </c:pt>
                <c:pt idx="18">
                  <c:v>-1.9287230927609471</c:v>
                </c:pt>
                <c:pt idx="19">
                  <c:v>-2.3031580358654367</c:v>
                </c:pt>
                <c:pt idx="20">
                  <c:v>-2.9456824344668604</c:v>
                </c:pt>
                <c:pt idx="21">
                  <c:v>-4.5766656601078211</c:v>
                </c:pt>
                <c:pt idx="22">
                  <c:v>-4.6545979301078404</c:v>
                </c:pt>
                <c:pt idx="23">
                  <c:v>-5.1308201501078514</c:v>
                </c:pt>
                <c:pt idx="24">
                  <c:v>-5.2136506801077047</c:v>
                </c:pt>
                <c:pt idx="25">
                  <c:v>-4.6569085201078195</c:v>
                </c:pt>
                <c:pt idx="26">
                  <c:v>-3.8886155510168692</c:v>
                </c:pt>
                <c:pt idx="27">
                  <c:v>-4.1034039501078894</c:v>
                </c:pt>
                <c:pt idx="28">
                  <c:v>-4.182674674393553</c:v>
                </c:pt>
                <c:pt idx="29">
                  <c:v>-2.1149211601078548</c:v>
                </c:pt>
                <c:pt idx="30">
                  <c:v>-2.6879422075825659</c:v>
                </c:pt>
                <c:pt idx="31">
                  <c:v>-2.8539487401078674</c:v>
                </c:pt>
                <c:pt idx="32">
                  <c:v>-2.6689572001077266</c:v>
                </c:pt>
                <c:pt idx="33">
                  <c:v>-2.3793308001077946</c:v>
                </c:pt>
                <c:pt idx="34">
                  <c:v>-2.0390261901079185</c:v>
                </c:pt>
                <c:pt idx="35">
                  <c:v>-1.6722097771810525</c:v>
                </c:pt>
                <c:pt idx="36">
                  <c:v>-0.22994446010784486</c:v>
                </c:pt>
                <c:pt idx="37">
                  <c:v>-0.23233861010781709</c:v>
                </c:pt>
                <c:pt idx="38">
                  <c:v>0.60116617989223187</c:v>
                </c:pt>
                <c:pt idx="39">
                  <c:v>1.7286324990758004</c:v>
                </c:pt>
                <c:pt idx="40">
                  <c:v>2.6192386598921473</c:v>
                </c:pt>
                <c:pt idx="41">
                  <c:v>2.7123745104803874</c:v>
                </c:pt>
                <c:pt idx="42">
                  <c:v>5.557287834009756</c:v>
                </c:pt>
                <c:pt idx="43">
                  <c:v>6.2773606898920917</c:v>
                </c:pt>
                <c:pt idx="44">
                  <c:v>7.1917295798923391</c:v>
                </c:pt>
                <c:pt idx="45">
                  <c:v>7.4054848398920541</c:v>
                </c:pt>
                <c:pt idx="46">
                  <c:v>7.4933010798921345</c:v>
                </c:pt>
                <c:pt idx="47">
                  <c:v>7.3289144298921514</c:v>
                </c:pt>
                <c:pt idx="48">
                  <c:v>7.6253187898920629</c:v>
                </c:pt>
                <c:pt idx="49">
                  <c:v>8.1038494998919646</c:v>
                </c:pt>
                <c:pt idx="50">
                  <c:v>8.0474065925237142</c:v>
                </c:pt>
                <c:pt idx="51">
                  <c:v>6.4818346648920908</c:v>
                </c:pt>
                <c:pt idx="52">
                  <c:v>6.5229915798920928</c:v>
                </c:pt>
                <c:pt idx="53">
                  <c:v>6.6153964148921744</c:v>
                </c:pt>
                <c:pt idx="54">
                  <c:v>6.6279792098920751</c:v>
                </c:pt>
                <c:pt idx="55">
                  <c:v>6.5481459498921453</c:v>
                </c:pt>
                <c:pt idx="56">
                  <c:v>6.4334388960565434</c:v>
                </c:pt>
                <c:pt idx="57">
                  <c:v>5.9029207671648578</c:v>
                </c:pt>
                <c:pt idx="58">
                  <c:v>5.8092382098920439</c:v>
                </c:pt>
                <c:pt idx="59">
                  <c:v>5.499610709892238</c:v>
                </c:pt>
                <c:pt idx="60">
                  <c:v>5.5707263198920884</c:v>
                </c:pt>
                <c:pt idx="61">
                  <c:v>5.7801743698920518</c:v>
                </c:pt>
                <c:pt idx="62">
                  <c:v>5.9774995698920605</c:v>
                </c:pt>
                <c:pt idx="63">
                  <c:v>6.3860395398921241</c:v>
                </c:pt>
                <c:pt idx="64">
                  <c:v>6.8210001956300204</c:v>
                </c:pt>
                <c:pt idx="65">
                  <c:v>8.098672206558831</c:v>
                </c:pt>
                <c:pt idx="66">
                  <c:v>8.5950128498922282</c:v>
                </c:pt>
                <c:pt idx="67">
                  <c:v>9.3476527398920979</c:v>
                </c:pt>
                <c:pt idx="68">
                  <c:v>10.203733729892193</c:v>
                </c:pt>
                <c:pt idx="69">
                  <c:v>11.414096019892128</c:v>
                </c:pt>
                <c:pt idx="70">
                  <c:v>12.851502879892053</c:v>
                </c:pt>
                <c:pt idx="71">
                  <c:v>14.494817829892142</c:v>
                </c:pt>
                <c:pt idx="72">
                  <c:v>16.374299309892251</c:v>
                </c:pt>
                <c:pt idx="73">
                  <c:v>18.105188381997351</c:v>
                </c:pt>
                <c:pt idx="74">
                  <c:v>24.949186414892154</c:v>
                </c:pt>
                <c:pt idx="75">
                  <c:v>26.227818619892048</c:v>
                </c:pt>
                <c:pt idx="76">
                  <c:v>27.481897999892041</c:v>
                </c:pt>
                <c:pt idx="77">
                  <c:v>28.126192609892101</c:v>
                </c:pt>
                <c:pt idx="78">
                  <c:v>27.891144539892082</c:v>
                </c:pt>
                <c:pt idx="79">
                  <c:v>26.856077569892236</c:v>
                </c:pt>
                <c:pt idx="80">
                  <c:v>25.511063169892012</c:v>
                </c:pt>
                <c:pt idx="81">
                  <c:v>24.26855367989198</c:v>
                </c:pt>
                <c:pt idx="82">
                  <c:v>23.251010539892164</c:v>
                </c:pt>
                <c:pt idx="83">
                  <c:v>16.385100539892179</c:v>
                </c:pt>
                <c:pt idx="84">
                  <c:v>14.285101519892109</c:v>
                </c:pt>
                <c:pt idx="85">
                  <c:v>12.404741889892179</c:v>
                </c:pt>
                <c:pt idx="86">
                  <c:v>10.68191281989219</c:v>
                </c:pt>
                <c:pt idx="87">
                  <c:v>9.2468553098922399</c:v>
                </c:pt>
                <c:pt idx="88">
                  <c:v>8.2031121827492086</c:v>
                </c:pt>
                <c:pt idx="89">
                  <c:v>6.203023639892109</c:v>
                </c:pt>
                <c:pt idx="90">
                  <c:v>4.5873979798920317</c:v>
                </c:pt>
                <c:pt idx="91">
                  <c:v>3.2609056631799263</c:v>
                </c:pt>
                <c:pt idx="92">
                  <c:v>-0.37579726402937297</c:v>
                </c:pt>
                <c:pt idx="93">
                  <c:v>0.2690809098920397</c:v>
                </c:pt>
                <c:pt idx="94">
                  <c:v>1.3882706636035209</c:v>
                </c:pt>
                <c:pt idx="95">
                  <c:v>2.676507729892208</c:v>
                </c:pt>
                <c:pt idx="96">
                  <c:v>3.9404543498920219</c:v>
                </c:pt>
                <c:pt idx="97">
                  <c:v>5.9467491098921528</c:v>
                </c:pt>
                <c:pt idx="98">
                  <c:v>8.4119005098921491</c:v>
                </c:pt>
                <c:pt idx="99">
                  <c:v>10.558854062969161</c:v>
                </c:pt>
                <c:pt idx="100">
                  <c:v>20.653755973854459</c:v>
                </c:pt>
                <c:pt idx="101">
                  <c:v>22.415528589892133</c:v>
                </c:pt>
                <c:pt idx="102">
                  <c:v>24.846336829892081</c:v>
                </c:pt>
                <c:pt idx="103">
                  <c:v>27.770804789892196</c:v>
                </c:pt>
                <c:pt idx="104">
                  <c:v>30.688266749892122</c:v>
                </c:pt>
                <c:pt idx="105">
                  <c:v>32.913036570504332</c:v>
                </c:pt>
                <c:pt idx="106">
                  <c:v>33.525608996413922</c:v>
                </c:pt>
                <c:pt idx="107">
                  <c:v>36.621820539892127</c:v>
                </c:pt>
                <c:pt idx="108">
                  <c:v>36.8960766398923</c:v>
                </c:pt>
                <c:pt idx="109">
                  <c:v>36.689618139892218</c:v>
                </c:pt>
                <c:pt idx="110">
                  <c:v>36.337706839892093</c:v>
                </c:pt>
                <c:pt idx="111">
                  <c:v>34.12062944989205</c:v>
                </c:pt>
                <c:pt idx="112">
                  <c:v>31.598141489892001</c:v>
                </c:pt>
                <c:pt idx="113">
                  <c:v>29.953543439892172</c:v>
                </c:pt>
                <c:pt idx="114">
                  <c:v>28.360936789892136</c:v>
                </c:pt>
                <c:pt idx="115">
                  <c:v>20.39373041489209</c:v>
                </c:pt>
                <c:pt idx="116">
                  <c:v>19.245226257063905</c:v>
                </c:pt>
                <c:pt idx="117">
                  <c:v>17.830376839892082</c:v>
                </c:pt>
                <c:pt idx="118">
                  <c:v>16.087350299892151</c:v>
                </c:pt>
                <c:pt idx="119">
                  <c:v>14.365121619892236</c:v>
                </c:pt>
                <c:pt idx="120">
                  <c:v>13.042808929892217</c:v>
                </c:pt>
                <c:pt idx="121">
                  <c:v>11.622628759892009</c:v>
                </c:pt>
                <c:pt idx="122">
                  <c:v>10.590681215567969</c:v>
                </c:pt>
                <c:pt idx="123">
                  <c:v>4.8722580954476769</c:v>
                </c:pt>
                <c:pt idx="124">
                  <c:v>3.8731930098919065</c:v>
                </c:pt>
                <c:pt idx="125">
                  <c:v>2.7736438798920915</c:v>
                </c:pt>
                <c:pt idx="126">
                  <c:v>2.0428040198920456</c:v>
                </c:pt>
                <c:pt idx="127">
                  <c:v>1.9037564198920194</c:v>
                </c:pt>
                <c:pt idx="128">
                  <c:v>1.8283389598922213</c:v>
                </c:pt>
                <c:pt idx="129">
                  <c:v>2.5713927101050444</c:v>
                </c:pt>
                <c:pt idx="130">
                  <c:v>8.3042705398921726</c:v>
                </c:pt>
                <c:pt idx="131">
                  <c:v>9.5542892498922498</c:v>
                </c:pt>
                <c:pt idx="132">
                  <c:v>12.084411539892216</c:v>
                </c:pt>
                <c:pt idx="133">
                  <c:v>14.721356416180811</c:v>
                </c:pt>
                <c:pt idx="134">
                  <c:v>16.882638859892126</c:v>
                </c:pt>
                <c:pt idx="135">
                  <c:v>19.059670189892174</c:v>
                </c:pt>
                <c:pt idx="136">
                  <c:v>21.63023889989212</c:v>
                </c:pt>
                <c:pt idx="137">
                  <c:v>23.270767029253719</c:v>
                </c:pt>
                <c:pt idx="138">
                  <c:v>23.72629353989214</c:v>
                </c:pt>
                <c:pt idx="139">
                  <c:v>19.56015587322544</c:v>
                </c:pt>
                <c:pt idx="140">
                  <c:v>17.119452119892088</c:v>
                </c:pt>
                <c:pt idx="141">
                  <c:v>14.593206939892227</c:v>
                </c:pt>
                <c:pt idx="142">
                  <c:v>12.245367979892038</c:v>
                </c:pt>
                <c:pt idx="143">
                  <c:v>10.35831527673416</c:v>
                </c:pt>
                <c:pt idx="144">
                  <c:v>8.8743921598921816</c:v>
                </c:pt>
                <c:pt idx="145">
                  <c:v>7.4875907621142659</c:v>
                </c:pt>
                <c:pt idx="146">
                  <c:v>4.3228742898921411</c:v>
                </c:pt>
                <c:pt idx="147">
                  <c:v>4.4283356198920387</c:v>
                </c:pt>
                <c:pt idx="148">
                  <c:v>4.2328070698921749</c:v>
                </c:pt>
                <c:pt idx="149">
                  <c:v>4.4889178198920803</c:v>
                </c:pt>
                <c:pt idx="150">
                  <c:v>4.8842079698921026</c:v>
                </c:pt>
                <c:pt idx="151">
                  <c:v>4.7603613674782963</c:v>
                </c:pt>
                <c:pt idx="152">
                  <c:v>-1.7906435040638939</c:v>
                </c:pt>
                <c:pt idx="153">
                  <c:v>-2.1775123955917621</c:v>
                </c:pt>
                <c:pt idx="154">
                  <c:v>-1.9368393601077685</c:v>
                </c:pt>
                <c:pt idx="155">
                  <c:v>-1.3174027201078928</c:v>
                </c:pt>
                <c:pt idx="156">
                  <c:v>-0.65941399010800694</c:v>
                </c:pt>
                <c:pt idx="157">
                  <c:v>-0.18286328663856466</c:v>
                </c:pt>
                <c:pt idx="158">
                  <c:v>5.6017505398921088</c:v>
                </c:pt>
                <c:pt idx="159">
                  <c:v>7.4281936998919633</c:v>
                </c:pt>
                <c:pt idx="160">
                  <c:v>10.911999639892187</c:v>
                </c:pt>
                <c:pt idx="161">
                  <c:v>12.752134379892155</c:v>
                </c:pt>
                <c:pt idx="162">
                  <c:v>15.668947629892031</c:v>
                </c:pt>
                <c:pt idx="163">
                  <c:v>18.130276859892234</c:v>
                </c:pt>
                <c:pt idx="164">
                  <c:v>20.261436349892122</c:v>
                </c:pt>
                <c:pt idx="165">
                  <c:v>21.24326349989218</c:v>
                </c:pt>
                <c:pt idx="166">
                  <c:v>22.131753873225477</c:v>
                </c:pt>
                <c:pt idx="167">
                  <c:v>21.328599514251025</c:v>
                </c:pt>
                <c:pt idx="168">
                  <c:v>20.127089570195309</c:v>
                </c:pt>
                <c:pt idx="169">
                  <c:v>18.973351129892038</c:v>
                </c:pt>
                <c:pt idx="170">
                  <c:v>18.317315589892189</c:v>
                </c:pt>
                <c:pt idx="171">
                  <c:v>17.548019749892163</c:v>
                </c:pt>
                <c:pt idx="172">
                  <c:v>16.857083059891863</c:v>
                </c:pt>
                <c:pt idx="173">
                  <c:v>16.223923206558666</c:v>
                </c:pt>
                <c:pt idx="174">
                  <c:v>15.351817739892169</c:v>
                </c:pt>
                <c:pt idx="175">
                  <c:v>11.755638977392351</c:v>
                </c:pt>
                <c:pt idx="176">
                  <c:v>10.803139589892183</c:v>
                </c:pt>
                <c:pt idx="177">
                  <c:v>10.076364929892023</c:v>
                </c:pt>
                <c:pt idx="178">
                  <c:v>9.4145808198921657</c:v>
                </c:pt>
                <c:pt idx="179">
                  <c:v>8.4921126898921244</c:v>
                </c:pt>
                <c:pt idx="180">
                  <c:v>7.383655969892132</c:v>
                </c:pt>
                <c:pt idx="181">
                  <c:v>6.4914717898921168</c:v>
                </c:pt>
                <c:pt idx="182">
                  <c:v>5.6201746294443637</c:v>
                </c:pt>
                <c:pt idx="183">
                  <c:v>2.3012999684635815</c:v>
                </c:pt>
                <c:pt idx="184">
                  <c:v>1.8858102998923272</c:v>
                </c:pt>
                <c:pt idx="185">
                  <c:v>1.2417040998920754</c:v>
                </c:pt>
                <c:pt idx="186">
                  <c:v>0.96028321989213339</c:v>
                </c:pt>
                <c:pt idx="187">
                  <c:v>0.56765983989207314</c:v>
                </c:pt>
                <c:pt idx="188">
                  <c:v>0.46739756989207137</c:v>
                </c:pt>
                <c:pt idx="189">
                  <c:v>0.91886673989212397</c:v>
                </c:pt>
                <c:pt idx="190">
                  <c:v>1.1711735198920934</c:v>
                </c:pt>
                <c:pt idx="191">
                  <c:v>1.087611206558833</c:v>
                </c:pt>
                <c:pt idx="192">
                  <c:v>3.7705752065588598</c:v>
                </c:pt>
                <c:pt idx="193">
                  <c:v>4.933372739892107</c:v>
                </c:pt>
                <c:pt idx="194">
                  <c:v>7.2698211498921239</c:v>
                </c:pt>
                <c:pt idx="195">
                  <c:v>8.8661358598921822</c:v>
                </c:pt>
                <c:pt idx="196">
                  <c:v>9.4371894598921102</c:v>
                </c:pt>
                <c:pt idx="197">
                  <c:v>9.4760412898920521</c:v>
                </c:pt>
                <c:pt idx="198">
                  <c:v>9.49623003989214</c:v>
                </c:pt>
                <c:pt idx="199">
                  <c:v>8.8355111648921536</c:v>
                </c:pt>
                <c:pt idx="200">
                  <c:v>8.8074514898922303</c:v>
                </c:pt>
                <c:pt idx="201">
                  <c:v>8.7357723698920324</c:v>
                </c:pt>
                <c:pt idx="202">
                  <c:v>8.5918578898921965</c:v>
                </c:pt>
                <c:pt idx="203">
                  <c:v>8.4459767098920508</c:v>
                </c:pt>
                <c:pt idx="204">
                  <c:v>8.2561327598922105</c:v>
                </c:pt>
                <c:pt idx="205">
                  <c:v>8.3818894228707848</c:v>
                </c:pt>
                <c:pt idx="206">
                  <c:v>8.1414018398921399</c:v>
                </c:pt>
                <c:pt idx="207">
                  <c:v>7.8915201827493178</c:v>
                </c:pt>
                <c:pt idx="208">
                  <c:v>6.1846865398922404</c:v>
                </c:pt>
                <c:pt idx="209">
                  <c:v>6.1171907698920904</c:v>
                </c:pt>
                <c:pt idx="210">
                  <c:v>5.9235348898920535</c:v>
                </c:pt>
                <c:pt idx="211">
                  <c:v>6.0270670651447773</c:v>
                </c:pt>
                <c:pt idx="212">
                  <c:v>5.8304663940587744</c:v>
                </c:pt>
                <c:pt idx="213">
                  <c:v>5.3303620298921288</c:v>
                </c:pt>
                <c:pt idx="214">
                  <c:v>4.3704250398921403</c:v>
                </c:pt>
                <c:pt idx="215">
                  <c:v>4.4905101498920601</c:v>
                </c:pt>
                <c:pt idx="216">
                  <c:v>4.8076532541778221</c:v>
                </c:pt>
                <c:pt idx="217">
                  <c:v>5.5705405398921073</c:v>
                </c:pt>
                <c:pt idx="218">
                  <c:v>5.5321549714710727</c:v>
                </c:pt>
                <c:pt idx="219">
                  <c:v>5.2104148998921715</c:v>
                </c:pt>
                <c:pt idx="220">
                  <c:v>5.31825778989203</c:v>
                </c:pt>
                <c:pt idx="221">
                  <c:v>5.9559436598921138</c:v>
                </c:pt>
                <c:pt idx="222">
                  <c:v>6.4543384398920409</c:v>
                </c:pt>
                <c:pt idx="223">
                  <c:v>6.7882887526581754</c:v>
                </c:pt>
                <c:pt idx="224">
                  <c:v>6.889959670326931</c:v>
                </c:pt>
                <c:pt idx="225">
                  <c:v>6.8254278377644653</c:v>
                </c:pt>
                <c:pt idx="226">
                  <c:v>6.7167823998921961</c:v>
                </c:pt>
                <c:pt idx="227">
                  <c:v>6.5509162098921649</c:v>
                </c:pt>
                <c:pt idx="228">
                  <c:v>6.1697897398920816</c:v>
                </c:pt>
                <c:pt idx="229">
                  <c:v>5.7388032598920802</c:v>
                </c:pt>
                <c:pt idx="230">
                  <c:v>5.5843097217103121</c:v>
                </c:pt>
                <c:pt idx="231">
                  <c:v>6.0613993940587108</c:v>
                </c:pt>
                <c:pt idx="232">
                  <c:v>7.4220656621143206</c:v>
                </c:pt>
                <c:pt idx="233">
                  <c:v>7.7817646998920225</c:v>
                </c:pt>
                <c:pt idx="234">
                  <c:v>8.1773104298923016</c:v>
                </c:pt>
                <c:pt idx="235">
                  <c:v>8.4413812767342478</c:v>
                </c:pt>
                <c:pt idx="236">
                  <c:v>8.5179668598921694</c:v>
                </c:pt>
                <c:pt idx="237">
                  <c:v>8.3435261998920254</c:v>
                </c:pt>
                <c:pt idx="238">
                  <c:v>7.82815993989216</c:v>
                </c:pt>
                <c:pt idx="239">
                  <c:v>7.435598057749246</c:v>
                </c:pt>
                <c:pt idx="240">
                  <c:v>5.564461373225484</c:v>
                </c:pt>
                <c:pt idx="241">
                  <c:v>5.3677591260991306</c:v>
                </c:pt>
                <c:pt idx="242">
                  <c:v>4.6897658388612768</c:v>
                </c:pt>
                <c:pt idx="243">
                  <c:v>3.7596180098920229</c:v>
                </c:pt>
                <c:pt idx="244">
                  <c:v>3.1204242598921041</c:v>
                </c:pt>
                <c:pt idx="245">
                  <c:v>2.9296745498921553</c:v>
                </c:pt>
                <c:pt idx="246">
                  <c:v>3.0057140752457912</c:v>
                </c:pt>
                <c:pt idx="247">
                  <c:v>3.3513905398921509</c:v>
                </c:pt>
                <c:pt idx="248">
                  <c:v>3.8522479116870443</c:v>
                </c:pt>
                <c:pt idx="249">
                  <c:v>4.2320014898921698</c:v>
                </c:pt>
                <c:pt idx="250">
                  <c:v>4.9889332498920851</c:v>
                </c:pt>
                <c:pt idx="251">
                  <c:v>5.4949787298921251</c:v>
                </c:pt>
                <c:pt idx="252">
                  <c:v>5.5303622469629801</c:v>
                </c:pt>
                <c:pt idx="253">
                  <c:v>5.7312166198921659</c:v>
                </c:pt>
                <c:pt idx="254">
                  <c:v>6.1194709198921373</c:v>
                </c:pt>
                <c:pt idx="255">
                  <c:v>6.5565650775264999</c:v>
                </c:pt>
                <c:pt idx="256">
                  <c:v>7.9773880886726261</c:v>
                </c:pt>
                <c:pt idx="257">
                  <c:v>8.6691411205372901</c:v>
                </c:pt>
                <c:pt idx="258">
                  <c:v>9.4784054598921301</c:v>
                </c:pt>
                <c:pt idx="259">
                  <c:v>10.566174739892176</c:v>
                </c:pt>
                <c:pt idx="260">
                  <c:v>11.500100069892113</c:v>
                </c:pt>
                <c:pt idx="261">
                  <c:v>13.009955719892076</c:v>
                </c:pt>
                <c:pt idx="262">
                  <c:v>14.221903888206938</c:v>
                </c:pt>
                <c:pt idx="263">
                  <c:v>16.025985852392083</c:v>
                </c:pt>
                <c:pt idx="264">
                  <c:v>19.527558467428321</c:v>
                </c:pt>
                <c:pt idx="265">
                  <c:v>19.459286479892199</c:v>
                </c:pt>
                <c:pt idx="266">
                  <c:v>19.024051639892036</c:v>
                </c:pt>
                <c:pt idx="267">
                  <c:v>18.177535295211371</c:v>
                </c:pt>
                <c:pt idx="268">
                  <c:v>17.742997459892251</c:v>
                </c:pt>
                <c:pt idx="269">
                  <c:v>17.394952209892139</c:v>
                </c:pt>
                <c:pt idx="270">
                  <c:v>16.797461039892283</c:v>
                </c:pt>
                <c:pt idx="271">
                  <c:v>16.261470749891942</c:v>
                </c:pt>
                <c:pt idx="272">
                  <c:v>15.643445095447717</c:v>
                </c:pt>
                <c:pt idx="273">
                  <c:v>12.177050539892107</c:v>
                </c:pt>
                <c:pt idx="274">
                  <c:v>11.456601949892189</c:v>
                </c:pt>
                <c:pt idx="275">
                  <c:v>10.418930819892154</c:v>
                </c:pt>
                <c:pt idx="276">
                  <c:v>9.5393212698921701</c:v>
                </c:pt>
                <c:pt idx="277">
                  <c:v>8.4240502498922325</c:v>
                </c:pt>
                <c:pt idx="278">
                  <c:v>7.4492656409023681</c:v>
                </c:pt>
                <c:pt idx="279">
                  <c:v>6.5261657398920647</c:v>
                </c:pt>
                <c:pt idx="280">
                  <c:v>5.826851869892252</c:v>
                </c:pt>
                <c:pt idx="281">
                  <c:v>5.4802335398921542</c:v>
                </c:pt>
                <c:pt idx="282">
                  <c:v>3.8247866336423186</c:v>
                </c:pt>
                <c:pt idx="283">
                  <c:v>3.3402616498921702</c:v>
                </c:pt>
                <c:pt idx="284">
                  <c:v>2.9568002065589098</c:v>
                </c:pt>
                <c:pt idx="285">
                  <c:v>2.6177701198921426</c:v>
                </c:pt>
                <c:pt idx="286">
                  <c:v>2.0631047698922487</c:v>
                </c:pt>
                <c:pt idx="287">
                  <c:v>1.9908863398921994</c:v>
                </c:pt>
                <c:pt idx="288">
                  <c:v>2.2732426004981505</c:v>
                </c:pt>
                <c:pt idx="289">
                  <c:v>3.8661785739830776</c:v>
                </c:pt>
                <c:pt idx="290">
                  <c:v>11.427755834763914</c:v>
                </c:pt>
                <c:pt idx="291">
                  <c:v>14.628942439892072</c:v>
                </c:pt>
                <c:pt idx="292">
                  <c:v>17.661987689892101</c:v>
                </c:pt>
                <c:pt idx="293">
                  <c:v>20.976245007283467</c:v>
                </c:pt>
                <c:pt idx="294">
                  <c:v>24.350193639892282</c:v>
                </c:pt>
                <c:pt idx="295">
                  <c:v>27.00966832989225</c:v>
                </c:pt>
                <c:pt idx="296">
                  <c:v>28.127576699891975</c:v>
                </c:pt>
                <c:pt idx="297">
                  <c:v>28.317281181997416</c:v>
                </c:pt>
                <c:pt idx="298">
                  <c:v>24.511588326558851</c:v>
                </c:pt>
                <c:pt idx="299">
                  <c:v>23.10353375989223</c:v>
                </c:pt>
                <c:pt idx="300">
                  <c:v>21.03874296989207</c:v>
                </c:pt>
                <c:pt idx="301">
                  <c:v>18.580557009892189</c:v>
                </c:pt>
                <c:pt idx="302">
                  <c:v>15.436019549892066</c:v>
                </c:pt>
                <c:pt idx="303">
                  <c:v>11.96251151969004</c:v>
                </c:pt>
                <c:pt idx="304">
                  <c:v>9.9950908007617727</c:v>
                </c:pt>
                <c:pt idx="305">
                  <c:v>8.6805990598919891</c:v>
                </c:pt>
                <c:pt idx="306">
                  <c:v>8.0242405398921477</c:v>
                </c:pt>
                <c:pt idx="307">
                  <c:v>4.5468392732255154</c:v>
                </c:pt>
                <c:pt idx="308">
                  <c:v>3.996522579892229</c:v>
                </c:pt>
                <c:pt idx="309">
                  <c:v>3.8228765798920676</c:v>
                </c:pt>
                <c:pt idx="310">
                  <c:v>3.605476229892119</c:v>
                </c:pt>
                <c:pt idx="311">
                  <c:v>3.4356126914072576</c:v>
                </c:pt>
                <c:pt idx="312">
                  <c:v>3.3830933898922382</c:v>
                </c:pt>
                <c:pt idx="313">
                  <c:v>3.3705918598919737</c:v>
                </c:pt>
                <c:pt idx="314">
                  <c:v>3.4846844536851336</c:v>
                </c:pt>
                <c:pt idx="315">
                  <c:v>4.7103939881680787</c:v>
                </c:pt>
                <c:pt idx="316">
                  <c:v>6.1778901863567484</c:v>
                </c:pt>
                <c:pt idx="317">
                  <c:v>8.0120314498921914</c:v>
                </c:pt>
                <c:pt idx="318">
                  <c:v>9.8293766798922917</c:v>
                </c:pt>
                <c:pt idx="319">
                  <c:v>11.402060549892283</c:v>
                </c:pt>
                <c:pt idx="320">
                  <c:v>12.007191855681597</c:v>
                </c:pt>
                <c:pt idx="321">
                  <c:v>16.486444162533701</c:v>
                </c:pt>
                <c:pt idx="322">
                  <c:v>16.743668919892102</c:v>
                </c:pt>
                <c:pt idx="323">
                  <c:v>16.66634918635674</c:v>
                </c:pt>
                <c:pt idx="324">
                  <c:v>16.449921829892205</c:v>
                </c:pt>
                <c:pt idx="325">
                  <c:v>16.185496619891907</c:v>
                </c:pt>
                <c:pt idx="326">
                  <c:v>16.005267739892062</c:v>
                </c:pt>
                <c:pt idx="327">
                  <c:v>15.992643659892295</c:v>
                </c:pt>
                <c:pt idx="328">
                  <c:v>15.947939704727389</c:v>
                </c:pt>
                <c:pt idx="329">
                  <c:v>15.806146903528557</c:v>
                </c:pt>
                <c:pt idx="330">
                  <c:v>14.579541873225452</c:v>
                </c:pt>
                <c:pt idx="331">
                  <c:v>13.971785169892215</c:v>
                </c:pt>
                <c:pt idx="332">
                  <c:v>12.987678409892283</c:v>
                </c:pt>
                <c:pt idx="333">
                  <c:v>11.974739279892148</c:v>
                </c:pt>
                <c:pt idx="334">
                  <c:v>9.9804966498921175</c:v>
                </c:pt>
                <c:pt idx="335">
                  <c:v>8.4008903893543589</c:v>
                </c:pt>
                <c:pt idx="336">
                  <c:v>7.2780755798921604</c:v>
                </c:pt>
                <c:pt idx="337">
                  <c:v>6.2654627598922303</c:v>
                </c:pt>
                <c:pt idx="338">
                  <c:v>5.7443195743748845</c:v>
                </c:pt>
                <c:pt idx="339">
                  <c:v>5.2729416113207748</c:v>
                </c:pt>
                <c:pt idx="340">
                  <c:v>5.2844792065588564</c:v>
                </c:pt>
                <c:pt idx="341">
                  <c:v>5.1785430298920687</c:v>
                </c:pt>
                <c:pt idx="342">
                  <c:v>4.6371968058496265</c:v>
                </c:pt>
                <c:pt idx="343">
                  <c:v>3.5092870698920677</c:v>
                </c:pt>
                <c:pt idx="344">
                  <c:v>3.0694776798921311</c:v>
                </c:pt>
                <c:pt idx="345">
                  <c:v>3.2356893998920668</c:v>
                </c:pt>
                <c:pt idx="346">
                  <c:v>3.2767108498921687</c:v>
                </c:pt>
                <c:pt idx="347">
                  <c:v>3.1843095791078468</c:v>
                </c:pt>
                <c:pt idx="348">
                  <c:v>2.4662509148921288</c:v>
                </c:pt>
                <c:pt idx="349">
                  <c:v>2.3488177998921458</c:v>
                </c:pt>
                <c:pt idx="350">
                  <c:v>1.607123739892117</c:v>
                </c:pt>
                <c:pt idx="351">
                  <c:v>-1.1967875701077162</c:v>
                </c:pt>
                <c:pt idx="352">
                  <c:v>-4.3210059701080326</c:v>
                </c:pt>
                <c:pt idx="353">
                  <c:v>-5.1048735901079993</c:v>
                </c:pt>
                <c:pt idx="354">
                  <c:v>-8.933717924754319</c:v>
                </c:pt>
                <c:pt idx="355">
                  <c:v>-12.681329490107871</c:v>
                </c:pt>
                <c:pt idx="356">
                  <c:v>-14.182246888679273</c:v>
                </c:pt>
                <c:pt idx="357">
                  <c:v>-15.975590460107853</c:v>
                </c:pt>
                <c:pt idx="358">
                  <c:v>-15.272037840107998</c:v>
                </c:pt>
                <c:pt idx="359">
                  <c:v>-14.469385190107857</c:v>
                </c:pt>
                <c:pt idx="360">
                  <c:v>-12.961372332448363</c:v>
                </c:pt>
                <c:pt idx="361">
                  <c:v>-11.972356010107845</c:v>
                </c:pt>
                <c:pt idx="362">
                  <c:v>-10.948111910107841</c:v>
                </c:pt>
                <c:pt idx="363">
                  <c:v>-9.9626361601079907</c:v>
                </c:pt>
                <c:pt idx="364">
                  <c:v>-9.2504295510169499</c:v>
                </c:pt>
                <c:pt idx="365">
                  <c:v>-7.2773998160400453</c:v>
                </c:pt>
                <c:pt idx="366">
                  <c:v>-7.1700767181722824</c:v>
                </c:pt>
                <c:pt idx="367">
                  <c:v>-7.1302441301077408</c:v>
                </c:pt>
                <c:pt idx="368">
                  <c:v>-7.1133898201078694</c:v>
                </c:pt>
                <c:pt idx="369">
                  <c:v>-7.0350447501077724</c:v>
                </c:pt>
                <c:pt idx="370">
                  <c:v>-6.9714564601078308</c:v>
                </c:pt>
                <c:pt idx="371">
                  <c:v>-6.9803186429036259</c:v>
                </c:pt>
                <c:pt idx="372">
                  <c:v>-6.8659926908770075</c:v>
                </c:pt>
                <c:pt idx="373">
                  <c:v>-5.1920496726077943</c:v>
                </c:pt>
                <c:pt idx="374">
                  <c:v>-4.5426655501079694</c:v>
                </c:pt>
                <c:pt idx="375">
                  <c:v>-3.702843480107731</c:v>
                </c:pt>
                <c:pt idx="376">
                  <c:v>-3.4922008944512157</c:v>
                </c:pt>
                <c:pt idx="377">
                  <c:v>-3.4825307101078522</c:v>
                </c:pt>
                <c:pt idx="378">
                  <c:v>-3.4722032001078986</c:v>
                </c:pt>
                <c:pt idx="379">
                  <c:v>-3.4582212601078908</c:v>
                </c:pt>
                <c:pt idx="380">
                  <c:v>-3.4425307601078146</c:v>
                </c:pt>
                <c:pt idx="381">
                  <c:v>-3.4310062601078499</c:v>
                </c:pt>
                <c:pt idx="382">
                  <c:v>-3.1918587387963129</c:v>
                </c:pt>
                <c:pt idx="383">
                  <c:v>-3.1837697201079038</c:v>
                </c:pt>
                <c:pt idx="384">
                  <c:v>-3.1803823901077806</c:v>
                </c:pt>
                <c:pt idx="385">
                  <c:v>-3.1766111501080019</c:v>
                </c:pt>
                <c:pt idx="386">
                  <c:v>-3.1710460401080667</c:v>
                </c:pt>
                <c:pt idx="387">
                  <c:v>-3.1691341469766741</c:v>
                </c:pt>
                <c:pt idx="388">
                  <c:v>-3.0849769001078613</c:v>
                </c:pt>
                <c:pt idx="389">
                  <c:v>-3.0696799001077864</c:v>
                </c:pt>
                <c:pt idx="390">
                  <c:v>-3.0111897242588697</c:v>
                </c:pt>
                <c:pt idx="391">
                  <c:v>-2.9756825470643378</c:v>
                </c:pt>
                <c:pt idx="392">
                  <c:v>-2.9755374401078143</c:v>
                </c:pt>
                <c:pt idx="393">
                  <c:v>-2.9742786706342343</c:v>
                </c:pt>
                <c:pt idx="394">
                  <c:v>-2.9578387301079232</c:v>
                </c:pt>
                <c:pt idx="395">
                  <c:v>-2.9408043301079516</c:v>
                </c:pt>
                <c:pt idx="396">
                  <c:v>-2.9361262901077367</c:v>
                </c:pt>
                <c:pt idx="397">
                  <c:v>-2.9285255611178655</c:v>
                </c:pt>
                <c:pt idx="398">
                  <c:v>-2.9308338201079067</c:v>
                </c:pt>
                <c:pt idx="399">
                  <c:v>-2.9297861267745304</c:v>
                </c:pt>
                <c:pt idx="400">
                  <c:v>-2.9242975777549276</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-2.9212166191987734</c:v>
                </c:pt>
                <c:pt idx="409">
                  <c:v>-2.9259576601078265</c:v>
                </c:pt>
                <c:pt idx="410">
                  <c:v>-2.9237911001079482</c:v>
                </c:pt>
                <c:pt idx="411">
                  <c:v>-2.9198457101079782</c:v>
                </c:pt>
                <c:pt idx="412">
                  <c:v>-2.9094467701078912</c:v>
                </c:pt>
                <c:pt idx="413">
                  <c:v>-2.9058458201077997</c:v>
                </c:pt>
                <c:pt idx="414">
                  <c:v>-2.9037742970643876</c:v>
                </c:pt>
                <c:pt idx="415">
                  <c:v>-2.9024104501078938</c:v>
                </c:pt>
                <c:pt idx="416">
                  <c:v>-2.9028189146534089</c:v>
                </c:pt>
                <c:pt idx="417">
                  <c:v>-2.9004818718724863</c:v>
                </c:pt>
                <c:pt idx="418">
                  <c:v>-2.898772010108047</c:v>
                </c:pt>
                <c:pt idx="419">
                  <c:v>-2.8980319813844631</c:v>
                </c:pt>
                <c:pt idx="420">
                  <c:v>-2.8976519401079344</c:v>
                </c:pt>
                <c:pt idx="421">
                  <c:v>-2.8977210101079578</c:v>
                </c:pt>
                <c:pt idx="422">
                  <c:v>-2.8960288401078458</c:v>
                </c:pt>
                <c:pt idx="423">
                  <c:v>-2.8966346233730604</c:v>
                </c:pt>
                <c:pt idx="424">
                  <c:v>-2.8946693525808342</c:v>
                </c:pt>
                <c:pt idx="425">
                  <c:v>-2.8943174601078709</c:v>
                </c:pt>
                <c:pt idx="426">
                  <c:v>-2.894452376774538</c:v>
                </c:pt>
                <c:pt idx="427">
                  <c:v>-2.8934923201079386</c:v>
                </c:pt>
                <c:pt idx="428">
                  <c:v>-2.8927644401078254</c:v>
                </c:pt>
                <c:pt idx="429">
                  <c:v>-2.8923067732392553</c:v>
                </c:pt>
                <c:pt idx="430">
                  <c:v>-2.8909348901077578</c:v>
                </c:pt>
                <c:pt idx="431">
                  <c:v>-2.8910699801078579</c:v>
                </c:pt>
                <c:pt idx="432">
                  <c:v>-2.8916236101078141</c:v>
                </c:pt>
                <c:pt idx="433">
                  <c:v>-2.8916038901080015</c:v>
                </c:pt>
                <c:pt idx="434">
                  <c:v>-2.8911362644557244</c:v>
                </c:pt>
                <c:pt idx="435">
                  <c:v>-2.890399460107858</c:v>
                </c:pt>
                <c:pt idx="436">
                  <c:v>-2.8920582801077899</c:v>
                </c:pt>
                <c:pt idx="437">
                  <c:v>-2.8918933901079242</c:v>
                </c:pt>
                <c:pt idx="438">
                  <c:v>-2.8914035601077046</c:v>
                </c:pt>
                <c:pt idx="439">
                  <c:v>-2.8919444401078209</c:v>
                </c:pt>
                <c:pt idx="440">
                  <c:v>-2.8917144601079627</c:v>
                </c:pt>
                <c:pt idx="441">
                  <c:v>-2.8923851501078559</c:v>
                </c:pt>
                <c:pt idx="442">
                  <c:v>-2.8918208801077725</c:v>
                </c:pt>
                <c:pt idx="443">
                  <c:v>-2.892214067950988</c:v>
                </c:pt>
                <c:pt idx="444">
                  <c:v>-2.8901290601078671</c:v>
                </c:pt>
                <c:pt idx="445">
                  <c:v>-2.8892614816132891</c:v>
                </c:pt>
                <c:pt idx="446">
                  <c:v>-2.8890358401077947</c:v>
                </c:pt>
                <c:pt idx="447">
                  <c:v>-2.8887663801078958</c:v>
                </c:pt>
                <c:pt idx="448">
                  <c:v>-2.8871516201076872</c:v>
                </c:pt>
                <c:pt idx="449">
                  <c:v>-2.8873944701079495</c:v>
                </c:pt>
                <c:pt idx="450">
                  <c:v>-2.8864745510169882</c:v>
                </c:pt>
                <c:pt idx="451">
                  <c:v>-2.8856466090438886</c:v>
                </c:pt>
                <c:pt idx="452">
                  <c:v>-2.8842825295523369</c:v>
                </c:pt>
                <c:pt idx="453">
                  <c:v>-2.8837846701078149</c:v>
                </c:pt>
                <c:pt idx="454">
                  <c:v>-2.8838869801078317</c:v>
                </c:pt>
                <c:pt idx="455">
                  <c:v>-2.8823682898950551</c:v>
                </c:pt>
                <c:pt idx="456">
                  <c:v>-2.8818376201078308</c:v>
                </c:pt>
                <c:pt idx="457">
                  <c:v>-2.8811077401078933</c:v>
                </c:pt>
                <c:pt idx="458">
                  <c:v>-2.8805233001078818</c:v>
                </c:pt>
                <c:pt idx="459">
                  <c:v>-2.8789105568820759</c:v>
                </c:pt>
                <c:pt idx="460">
                  <c:v>-2.880797904552324</c:v>
                </c:pt>
                <c:pt idx="461">
                  <c:v>-2.8792394601078257</c:v>
                </c:pt>
                <c:pt idx="462">
                  <c:v>-2.8782821501078644</c:v>
                </c:pt>
                <c:pt idx="463">
                  <c:v>-2.877218710107897</c:v>
                </c:pt>
                <c:pt idx="464">
                  <c:v>-2.8773221001079037</c:v>
                </c:pt>
                <c:pt idx="465">
                  <c:v>-2.8754918237440279</c:v>
                </c:pt>
                <c:pt idx="466">
                  <c:v>-2.8752274101078399</c:v>
                </c:pt>
                <c:pt idx="467">
                  <c:v>-2.8742424301079552</c:v>
                </c:pt>
                <c:pt idx="468">
                  <c:v>-2.8734446101078106</c:v>
                </c:pt>
                <c:pt idx="469">
                  <c:v>-2.8741076131691727</c:v>
                </c:pt>
                <c:pt idx="470">
                  <c:v>-2.8737375370309337</c:v>
                </c:pt>
                <c:pt idx="471">
                  <c:v>-2.8721004601078164</c:v>
                </c:pt>
                <c:pt idx="472">
                  <c:v>-2.8713014001078392</c:v>
                </c:pt>
                <c:pt idx="473">
                  <c:v>-2.8717301701076678</c:v>
                </c:pt>
                <c:pt idx="474">
                  <c:v>-2.8706171601078267</c:v>
                </c:pt>
                <c:pt idx="475">
                  <c:v>-2.8697295001078942</c:v>
                </c:pt>
                <c:pt idx="476">
                  <c:v>-2.8691592378856399</c:v>
                </c:pt>
                <c:pt idx="477">
                  <c:v>-2.8695976167344099</c:v>
                </c:pt>
                <c:pt idx="478">
                  <c:v>-2.8673210331414509</c:v>
                </c:pt>
                <c:pt idx="479">
                  <c:v>-2.8666102001078997</c:v>
                </c:pt>
                <c:pt idx="480">
                  <c:v>-2.8661166101078663</c:v>
                </c:pt>
                <c:pt idx="481">
                  <c:v>-2.8659379601078427</c:v>
                </c:pt>
                <c:pt idx="482">
                  <c:v>-2.8654180661683881</c:v>
                </c:pt>
                <c:pt idx="483">
                  <c:v>-2.8640830301077926</c:v>
                </c:pt>
                <c:pt idx="484">
                  <c:v>-2.8635178901078149</c:v>
                </c:pt>
                <c:pt idx="485">
                  <c:v>-2.8630104701078523</c:v>
                </c:pt>
                <c:pt idx="486">
                  <c:v>-2.8626875302832673</c:v>
                </c:pt>
                <c:pt idx="487">
                  <c:v>-2.8615534132328122</c:v>
                </c:pt>
                <c:pt idx="488">
                  <c:v>-2.8606210905425939</c:v>
                </c:pt>
                <c:pt idx="489">
                  <c:v>-2.8610271001078189</c:v>
                </c:pt>
                <c:pt idx="490">
                  <c:v>-2.8603088601079492</c:v>
                </c:pt>
                <c:pt idx="491">
                  <c:v>-2.8592239901078216</c:v>
                </c:pt>
                <c:pt idx="492">
                  <c:v>-2.8580961001079572</c:v>
                </c:pt>
                <c:pt idx="493">
                  <c:v>-2.857597724475653</c:v>
                </c:pt>
                <c:pt idx="494">
                  <c:v>-2.8553653680026088</c:v>
                </c:pt>
                <c:pt idx="495">
                  <c:v>-2.8551582401078832</c:v>
                </c:pt>
                <c:pt idx="496">
                  <c:v>-2.8549317801078899</c:v>
                </c:pt>
                <c:pt idx="497">
                  <c:v>-2.8537804401077977</c:v>
                </c:pt>
                <c:pt idx="498">
                  <c:v>-2.8532362501078126</c:v>
                </c:pt>
                <c:pt idx="499">
                  <c:v>-2.8534698901078457</c:v>
                </c:pt>
                <c:pt idx="500">
                  <c:v>-2.8529174278498743</c:v>
                </c:pt>
                <c:pt idx="501">
                  <c:v>-2.8526219901077923</c:v>
                </c:pt>
                <c:pt idx="502">
                  <c:v>-2.8522509373806031</c:v>
                </c:pt>
                <c:pt idx="503">
                  <c:v>-2.850155253211355</c:v>
                </c:pt>
                <c:pt idx="504">
                  <c:v>-2.8496312101078303</c:v>
                </c:pt>
                <c:pt idx="505">
                  <c:v>-2.8492851201077798</c:v>
                </c:pt>
                <c:pt idx="506">
                  <c:v>-2.8493833201077763</c:v>
                </c:pt>
                <c:pt idx="507">
                  <c:v>-2.8477731524155416</c:v>
                </c:pt>
                <c:pt idx="508">
                  <c:v>-2.8468169301078348</c:v>
                </c:pt>
                <c:pt idx="509">
                  <c:v>-2.8463288801079045</c:v>
                </c:pt>
                <c:pt idx="510">
                  <c:v>-2.8459196015219845</c:v>
                </c:pt>
                <c:pt idx="511">
                  <c:v>-2.8445187343014453</c:v>
                </c:pt>
                <c:pt idx="512">
                  <c:v>-2.8434940111282714</c:v>
                </c:pt>
                <c:pt idx="513">
                  <c:v>-2.8434274901079135</c:v>
                </c:pt>
                <c:pt idx="514">
                  <c:v>-2.8429344701079202</c:v>
                </c:pt>
                <c:pt idx="515">
                  <c:v>-2.8420933201077645</c:v>
                </c:pt>
                <c:pt idx="516">
                  <c:v>-2.8413510101078572</c:v>
                </c:pt>
                <c:pt idx="517">
                  <c:v>-2.841356409602767</c:v>
                </c:pt>
                <c:pt idx="518">
                  <c:v>-2.8414612823301155</c:v>
                </c:pt>
                <c:pt idx="519">
                  <c:v>-2.8397509129380865</c:v>
                </c:pt>
                <c:pt idx="520">
                  <c:v>-2.8390492517745116</c:v>
                </c:pt>
                <c:pt idx="521">
                  <c:v>-2.8385731201078102</c:v>
                </c:pt>
                <c:pt idx="522">
                  <c:v>-2.8373602001077813</c:v>
                </c:pt>
                <c:pt idx="523">
                  <c:v>-2.836612370107872</c:v>
                </c:pt>
                <c:pt idx="524">
                  <c:v>-2.8364504818469101</c:v>
                </c:pt>
                <c:pt idx="525">
                  <c:v>-2.8358028501078678</c:v>
                </c:pt>
                <c:pt idx="526">
                  <c:v>-2.8349735401078249</c:v>
                </c:pt>
                <c:pt idx="527">
                  <c:v>-2.8360094601078458</c:v>
                </c:pt>
                <c:pt idx="528">
                  <c:v>-2.8317994601078453</c:v>
                </c:pt>
                <c:pt idx="529">
                  <c:v>-2.8324112501077252</c:v>
                </c:pt>
                <c:pt idx="530">
                  <c:v>-2.8326982701078691</c:v>
                </c:pt>
                <c:pt idx="531">
                  <c:v>-2.8318503246912599</c:v>
                </c:pt>
                <c:pt idx="532">
                  <c:v>-2.8311770226077755</c:v>
                </c:pt>
                <c:pt idx="533">
                  <c:v>-2.830696140107932</c:v>
                </c:pt>
                <c:pt idx="534">
                  <c:v>-2.8315316801079291</c:v>
                </c:pt>
                <c:pt idx="535">
                  <c:v>-2.8295719762368208</c:v>
                </c:pt>
                <c:pt idx="536">
                  <c:v>-2.8289123657681756</c:v>
                </c:pt>
                <c:pt idx="537">
                  <c:v>-2.8273184805160128</c:v>
                </c:pt>
                <c:pt idx="538">
                  <c:v>-2.8263072001079053</c:v>
                </c:pt>
                <c:pt idx="539">
                  <c:v>-2.8255201401077983</c:v>
                </c:pt>
                <c:pt idx="540">
                  <c:v>-2.8245318601079674</c:v>
                </c:pt>
                <c:pt idx="541">
                  <c:v>-2.8248200801078127</c:v>
                </c:pt>
                <c:pt idx="542">
                  <c:v>-2.8242988301078213</c:v>
                </c:pt>
                <c:pt idx="543">
                  <c:v>-2.823358829155481</c:v>
                </c:pt>
                <c:pt idx="544">
                  <c:v>-2.8219892709186638</c:v>
                </c:pt>
                <c:pt idx="545">
                  <c:v>-2.8212309901078356</c:v>
                </c:pt>
                <c:pt idx="546">
                  <c:v>-2.8209520601078282</c:v>
                </c:pt>
                <c:pt idx="547">
                  <c:v>-2.8205135301079451</c:v>
                </c:pt>
                <c:pt idx="548">
                  <c:v>-2.8200652458221356</c:v>
                </c:pt>
                <c:pt idx="549">
                  <c:v>-2.8201519501077854</c:v>
                </c:pt>
                <c:pt idx="550">
                  <c:v>-2.8192230001078826</c:v>
                </c:pt>
                <c:pt idx="551">
                  <c:v>-2.818679094516412</c:v>
                </c:pt>
                <c:pt idx="552">
                  <c:v>-2.8174017704526904</c:v>
                </c:pt>
                <c:pt idx="553">
                  <c:v>-2.8173264396997268</c:v>
                </c:pt>
                <c:pt idx="554">
                  <c:v>-2.8175842001078593</c:v>
                </c:pt>
                <c:pt idx="555">
                  <c:v>-2.8175053601078019</c:v>
                </c:pt>
                <c:pt idx="556">
                  <c:v>-2.8162512601079612</c:v>
                </c:pt>
                <c:pt idx="557">
                  <c:v>-2.8156947601079025</c:v>
                </c:pt>
                <c:pt idx="558">
                  <c:v>-2.8159727530371015</c:v>
                </c:pt>
                <c:pt idx="559">
                  <c:v>-2.8147410010914768</c:v>
                </c:pt>
                <c:pt idx="560">
                  <c:v>-2.8139478944512604</c:v>
                </c:pt>
                <c:pt idx="561">
                  <c:v>-2.8129795901078438</c:v>
                </c:pt>
                <c:pt idx="562">
                  <c:v>-2.8122008601078363</c:v>
                </c:pt>
                <c:pt idx="563">
                  <c:v>-2.8124781029650592</c:v>
                </c:pt>
                <c:pt idx="564">
                  <c:v>-2.8112072001077451</c:v>
                </c:pt>
                <c:pt idx="565">
                  <c:v>-2.8111133001077775</c:v>
                </c:pt>
                <c:pt idx="566">
                  <c:v>-2.8107836231512522</c:v>
                </c:pt>
                <c:pt idx="567">
                  <c:v>-2.8086965149024365</c:v>
                </c:pt>
                <c:pt idx="568">
                  <c:v>-2.8087261539854751</c:v>
                </c:pt>
                <c:pt idx="569">
                  <c:v>-2.8082473201078813</c:v>
                </c:pt>
                <c:pt idx="570">
                  <c:v>-2.8073366401078914</c:v>
                </c:pt>
                <c:pt idx="571">
                  <c:v>-2.8064228501078645</c:v>
                </c:pt>
                <c:pt idx="572">
                  <c:v>-2.8067468801079514</c:v>
                </c:pt>
                <c:pt idx="573">
                  <c:v>-2.805559126774483</c:v>
                </c:pt>
                <c:pt idx="574">
                  <c:v>-2.8036694601078551</c:v>
                </c:pt>
                <c:pt idx="575">
                  <c:v>-2.8039679519111189</c:v>
                </c:pt>
                <c:pt idx="576">
                  <c:v>-2.8039434901079545</c:v>
                </c:pt>
                <c:pt idx="577">
                  <c:v>-2.803648550108008</c:v>
                </c:pt>
                <c:pt idx="578">
                  <c:v>-2.8029179701078988</c:v>
                </c:pt>
                <c:pt idx="579">
                  <c:v>-2.8027542441987094</c:v>
                </c:pt>
                <c:pt idx="580">
                  <c:v>-2.8025322101078416</c:v>
                </c:pt>
                <c:pt idx="581">
                  <c:v>-2.8016557101078376</c:v>
                </c:pt>
                <c:pt idx="582">
                  <c:v>-2.80225232010784</c:v>
                </c:pt>
                <c:pt idx="583">
                  <c:v>-2.7997549601079044</c:v>
                </c:pt>
                <c:pt idx="584">
                  <c:v>-2.79820446010784</c:v>
                </c:pt>
                <c:pt idx="585">
                  <c:v>-2.798485693441279</c:v>
                </c:pt>
                <c:pt idx="586">
                  <c:v>-2.7978788701077804</c:v>
                </c:pt>
                <c:pt idx="587">
                  <c:v>-2.7974069501078986</c:v>
                </c:pt>
                <c:pt idx="588">
                  <c:v>-2.7976494601078059</c:v>
                </c:pt>
                <c:pt idx="589">
                  <c:v>-2.796438530107892</c:v>
                </c:pt>
                <c:pt idx="590">
                  <c:v>-2.7958890927608451</c:v>
                </c:pt>
                <c:pt idx="591">
                  <c:v>-2.7953460396532392</c:v>
                </c:pt>
                <c:pt idx="592">
                  <c:v>-2.7934799963396699</c:v>
                </c:pt>
                <c:pt idx="593">
                  <c:v>-2.7929599201077906</c:v>
                </c:pt>
                <c:pt idx="594">
                  <c:v>-2.7917255301078541</c:v>
                </c:pt>
                <c:pt idx="595">
                  <c:v>-2.7917997764344307</c:v>
                </c:pt>
                <c:pt idx="596">
                  <c:v>-2.7919111101079608</c:v>
                </c:pt>
                <c:pt idx="597">
                  <c:v>-2.7907204401078758</c:v>
                </c:pt>
                <c:pt idx="598">
                  <c:v>-2.7897036201078151</c:v>
                </c:pt>
                <c:pt idx="599">
                  <c:v>-2.789608262191237</c:v>
                </c:pt>
                <c:pt idx="600">
                  <c:v>-2.788196472928405</c:v>
                </c:pt>
                <c:pt idx="601">
                  <c:v>-2.7885159901077543</c:v>
                </c:pt>
                <c:pt idx="602">
                  <c:v>-2.7874888201077681</c:v>
                </c:pt>
                <c:pt idx="603">
                  <c:v>-2.7873152801078902</c:v>
                </c:pt>
                <c:pt idx="604">
                  <c:v>-2.7864880417404549</c:v>
                </c:pt>
                <c:pt idx="605">
                  <c:v>-2.7862776201078958</c:v>
                </c:pt>
                <c:pt idx="606">
                  <c:v>-2.7864372001079261</c:v>
                </c:pt>
                <c:pt idx="607">
                  <c:v>-2.7848530101077245</c:v>
                </c:pt>
                <c:pt idx="608">
                  <c:v>-2.7861857165181476</c:v>
                </c:pt>
                <c:pt idx="609">
                  <c:v>-2.782248710107794</c:v>
                </c:pt>
                <c:pt idx="610">
                  <c:v>-2.7838555501078162</c:v>
                </c:pt>
                <c:pt idx="611">
                  <c:v>-2.7827067201079103</c:v>
                </c:pt>
                <c:pt idx="612">
                  <c:v>-2.782572900107823</c:v>
                </c:pt>
                <c:pt idx="613">
                  <c:v>-2.7823284001078719</c:v>
                </c:pt>
                <c:pt idx="614">
                  <c:v>-2.7812955723527324</c:v>
                </c:pt>
                <c:pt idx="615">
                  <c:v>-2.781562100107891</c:v>
                </c:pt>
                <c:pt idx="616">
                  <c:v>-2.7811830901077741</c:v>
                </c:pt>
                <c:pt idx="617">
                  <c:v>-2.7804835538578203</c:v>
                </c:pt>
                <c:pt idx="618">
                  <c:v>-2.7797705156633015</c:v>
                </c:pt>
                <c:pt idx="619">
                  <c:v>-2.7784848901078476</c:v>
                </c:pt>
                <c:pt idx="620">
                  <c:v>-2.7775047001077837</c:v>
                </c:pt>
                <c:pt idx="621">
                  <c:v>-2.7771587401078364</c:v>
                </c:pt>
                <c:pt idx="622">
                  <c:v>-2.7767057396777091</c:v>
                </c:pt>
                <c:pt idx="623">
                  <c:v>-2.7766638901078124</c:v>
                </c:pt>
                <c:pt idx="624">
                  <c:v>-2.7758781101077545</c:v>
                </c:pt>
                <c:pt idx="625">
                  <c:v>-2.7760224801076703</c:v>
                </c:pt>
                <c:pt idx="626">
                  <c:v>-2.7746796973959391</c:v>
                </c:pt>
                <c:pt idx="627">
                  <c:v>-2.7731555712189362</c:v>
                </c:pt>
                <c:pt idx="628">
                  <c:v>-2.7728773022131179</c:v>
                </c:pt>
                <c:pt idx="629">
                  <c:v>-2.7730091601077902</c:v>
                </c:pt>
                <c:pt idx="630">
                  <c:v>-2.7721825701079013</c:v>
                </c:pt>
                <c:pt idx="631">
                  <c:v>-2.7717719001078507</c:v>
                </c:pt>
                <c:pt idx="632">
                  <c:v>-2.7707631301076958</c:v>
                </c:pt>
                <c:pt idx="633">
                  <c:v>-2.7701769601077473</c:v>
                </c:pt>
                <c:pt idx="634">
                  <c:v>-2.7689716760169318</c:v>
                </c:pt>
                <c:pt idx="635">
                  <c:v>-2.7675746626394613</c:v>
                </c:pt>
                <c:pt idx="636">
                  <c:v>-2.7673796001078017</c:v>
                </c:pt>
                <c:pt idx="637">
                  <c:v>-2.767761830107915</c:v>
                </c:pt>
                <c:pt idx="638">
                  <c:v>-2.767729680107891</c:v>
                </c:pt>
                <c:pt idx="639">
                  <c:v>-2.7671825901078364</c:v>
                </c:pt>
                <c:pt idx="640">
                  <c:v>-2.7664231641895469</c:v>
                </c:pt>
                <c:pt idx="641">
                  <c:v>-2.7661154601079403</c:v>
                </c:pt>
                <c:pt idx="642">
                  <c:v>-2.7657085801079404</c:v>
                </c:pt>
                <c:pt idx="643">
                  <c:v>-2.7646998601078252</c:v>
                </c:pt>
                <c:pt idx="644">
                  <c:v>-2.7624194601078074</c:v>
                </c:pt>
                <c:pt idx="645">
                  <c:v>-2.7635961501077873</c:v>
                </c:pt>
                <c:pt idx="646">
                  <c:v>-2.7633468301079063</c:v>
                </c:pt>
                <c:pt idx="647">
                  <c:v>-2.761744769631477</c:v>
                </c:pt>
                <c:pt idx="648">
                  <c:v>-2.7619586101078539</c:v>
                </c:pt>
                <c:pt idx="649">
                  <c:v>-2.7609954001078449</c:v>
                </c:pt>
                <c:pt idx="650">
                  <c:v>-2.7605063201077655</c:v>
                </c:pt>
                <c:pt idx="651">
                  <c:v>-2.7601974288578219</c:v>
                </c:pt>
                <c:pt idx="652">
                  <c:v>-2.7598382347556765</c:v>
                </c:pt>
                <c:pt idx="653">
                  <c:v>-2.7591223467058228</c:v>
                </c:pt>
                <c:pt idx="654">
                  <c:v>-2.7587396101078525</c:v>
                </c:pt>
                <c:pt idx="655">
                  <c:v>-2.7578417501078576</c:v>
                </c:pt>
                <c:pt idx="656">
                  <c:v>-2.7580747201079845</c:v>
                </c:pt>
                <c:pt idx="657">
                  <c:v>-2.75813921010797</c:v>
                </c:pt>
                <c:pt idx="658">
                  <c:v>-2.7569532984918084</c:v>
                </c:pt>
                <c:pt idx="659">
                  <c:v>-2.7566166601076958</c:v>
                </c:pt>
                <c:pt idx="660">
                  <c:v>-2.756416793441133</c:v>
                </c:pt>
                <c:pt idx="661">
                  <c:v>-2.7556827101078909</c:v>
                </c:pt>
                <c:pt idx="662">
                  <c:v>-2.754143320107886</c:v>
                </c:pt>
                <c:pt idx="663">
                  <c:v>-2.7537683801078003</c:v>
                </c:pt>
                <c:pt idx="664">
                  <c:v>-2.7532109001078737</c:v>
                </c:pt>
                <c:pt idx="665">
                  <c:v>-2.7535881926660011</c:v>
                </c:pt>
                <c:pt idx="666">
                  <c:v>-2.7526180601078352</c:v>
                </c:pt>
                <c:pt idx="667">
                  <c:v>-2.7524584401078585</c:v>
                </c:pt>
                <c:pt idx="668">
                  <c:v>-2.7519723443183466</c:v>
                </c:pt>
                <c:pt idx="669">
                  <c:v>-2.7505052152099552</c:v>
                </c:pt>
                <c:pt idx="670">
                  <c:v>-2.7503687220126949</c:v>
                </c:pt>
                <c:pt idx="671">
                  <c:v>-2.7489329801079521</c:v>
                </c:pt>
                <c:pt idx="672">
                  <c:v>-2.7488010901077899</c:v>
                </c:pt>
                <c:pt idx="673">
                  <c:v>-2.7478281901078105</c:v>
                </c:pt>
                <c:pt idx="674">
                  <c:v>-2.7470771201079316</c:v>
                </c:pt>
                <c:pt idx="675">
                  <c:v>-2.747016510107926</c:v>
                </c:pt>
                <c:pt idx="676">
                  <c:v>-2.7478573172506913</c:v>
                </c:pt>
                <c:pt idx="677">
                  <c:v>-2.7462501577823133</c:v>
                </c:pt>
                <c:pt idx="678">
                  <c:v>-2.7456027701078369</c:v>
                </c:pt>
                <c:pt idx="679">
                  <c:v>-2.7443180601079007</c:v>
                </c:pt>
                <c:pt idx="680">
                  <c:v>-2.7455209201079498</c:v>
                </c:pt>
                <c:pt idx="681">
                  <c:v>-2.7430743201078087</c:v>
                </c:pt>
                <c:pt idx="682">
                  <c:v>-2.7431988478630416</c:v>
                </c:pt>
                <c:pt idx="683">
                  <c:v>-2.7435959769618563</c:v>
                </c:pt>
                <c:pt idx="684">
                  <c:v>-2.741871860107949</c:v>
                </c:pt>
                <c:pt idx="685">
                  <c:v>-2.7412907299490854</c:v>
                </c:pt>
                <c:pt idx="686">
                  <c:v>-2.7397828901078469</c:v>
                </c:pt>
                <c:pt idx="687">
                  <c:v>-2.739069130107822</c:v>
                </c:pt>
                <c:pt idx="688">
                  <c:v>-2.7378686437812831</c:v>
                </c:pt>
                <c:pt idx="689">
                  <c:v>-2.7378134101077762</c:v>
                </c:pt>
                <c:pt idx="690">
                  <c:v>-2.7373613601077551</c:v>
                </c:pt>
                <c:pt idx="691">
                  <c:v>-2.7362524801079928</c:v>
                </c:pt>
                <c:pt idx="692">
                  <c:v>-2.7355041501077153</c:v>
                </c:pt>
                <c:pt idx="693">
                  <c:v>-2.7369939601078954</c:v>
                </c:pt>
                <c:pt idx="694">
                  <c:v>-2.7351516029650469</c:v>
                </c:pt>
                <c:pt idx="695">
                  <c:v>-2.7344100374274092</c:v>
                </c:pt>
                <c:pt idx="696">
                  <c:v>-2.7339292801078727</c:v>
                </c:pt>
                <c:pt idx="697">
                  <c:v>-2.7333719201077855</c:v>
                </c:pt>
                <c:pt idx="698">
                  <c:v>-2.7333738801077487</c:v>
                </c:pt>
                <c:pt idx="699">
                  <c:v>-2.7327530701078047</c:v>
                </c:pt>
                <c:pt idx="700">
                  <c:v>-2.7320794501078325</c:v>
                </c:pt>
                <c:pt idx="701">
                  <c:v>-2.7320096246648262</c:v>
                </c:pt>
                <c:pt idx="702">
                  <c:v>-2.7309417337919939</c:v>
                </c:pt>
                <c:pt idx="703">
                  <c:v>-2.7308877501080104</c:v>
                </c:pt>
                <c:pt idx="704">
                  <c:v>-2.7305041501078477</c:v>
                </c:pt>
                <c:pt idx="705">
                  <c:v>-2.7295601401078784</c:v>
                </c:pt>
                <c:pt idx="706">
                  <c:v>-2.7293128886792744</c:v>
                </c:pt>
                <c:pt idx="707">
                  <c:v>-2.7279770601077189</c:v>
                </c:pt>
                <c:pt idx="708">
                  <c:v>-2.7282851601079017</c:v>
                </c:pt>
                <c:pt idx="709">
                  <c:v>-2.7278267156634399</c:v>
                </c:pt>
                <c:pt idx="710">
                  <c:v>-2.7249121674249466</c:v>
                </c:pt>
                <c:pt idx="711">
                  <c:v>-2.7252337101076876</c:v>
                </c:pt>
                <c:pt idx="712">
                  <c:v>-2.7248445838190918</c:v>
                </c:pt>
                <c:pt idx="713">
                  <c:v>-2.7232346601079342</c:v>
                </c:pt>
                <c:pt idx="714">
                  <c:v>-2.7220135401078238</c:v>
                </c:pt>
                <c:pt idx="715">
                  <c:v>-2.7219608901077947</c:v>
                </c:pt>
                <c:pt idx="716">
                  <c:v>-2.7215086835121127</c:v>
                </c:pt>
                <c:pt idx="717">
                  <c:v>-2.720563172436556</c:v>
                </c:pt>
                <c:pt idx="718">
                  <c:v>-2.7196790580459265</c:v>
                </c:pt>
                <c:pt idx="719">
                  <c:v>-2.7182040201077342</c:v>
                </c:pt>
                <c:pt idx="720">
                  <c:v>-2.7195024501078109</c:v>
                </c:pt>
                <c:pt idx="721">
                  <c:v>-2.7178445701079283</c:v>
                </c:pt>
                <c:pt idx="722">
                  <c:v>-2.7170888201077332</c:v>
                </c:pt>
                <c:pt idx="723">
                  <c:v>-2.7161500701078864</c:v>
                </c:pt>
                <c:pt idx="724">
                  <c:v>-2.7163419703119871</c:v>
                </c:pt>
                <c:pt idx="725">
                  <c:v>-2.7164551071666381</c:v>
                </c:pt>
                <c:pt idx="726">
                  <c:v>-2.7157138351078487</c:v>
                </c:pt>
                <c:pt idx="727">
                  <c:v>-2.7144642301078079</c:v>
                </c:pt>
                <c:pt idx="728">
                  <c:v>-2.7134714101080419</c:v>
                </c:pt>
                <c:pt idx="729">
                  <c:v>-2.7134666801078424</c:v>
                </c:pt>
                <c:pt idx="730">
                  <c:v>-2.7114534371192747</c:v>
                </c:pt>
                <c:pt idx="731">
                  <c:v>-2.7112854301079778</c:v>
                </c:pt>
                <c:pt idx="732">
                  <c:v>-2.7113704301078769</c:v>
                </c:pt>
                <c:pt idx="733">
                  <c:v>-2.710702560107805</c:v>
                </c:pt>
                <c:pt idx="734">
                  <c:v>-2.7108027934412036</c:v>
                </c:pt>
                <c:pt idx="735">
                  <c:v>-2.7103827934412408</c:v>
                </c:pt>
                <c:pt idx="736">
                  <c:v>-2.7084600601078961</c:v>
                </c:pt>
                <c:pt idx="737">
                  <c:v>-2.7085607764343393</c:v>
                </c:pt>
                <c:pt idx="738">
                  <c:v>-2.7083410201078948</c:v>
                </c:pt>
                <c:pt idx="739">
                  <c:v>-2.707132870107742</c:v>
                </c:pt>
                <c:pt idx="740">
                  <c:v>-2.7061963801078122</c:v>
                </c:pt>
                <c:pt idx="741">
                  <c:v>-2.7063847601078663</c:v>
                </c:pt>
                <c:pt idx="742">
                  <c:v>-2.7054984907201032</c:v>
                </c:pt>
                <c:pt idx="743">
                  <c:v>-2.7050597527908025</c:v>
                </c:pt>
                <c:pt idx="744">
                  <c:v>-2.7035749773491915</c:v>
                </c:pt>
                <c:pt idx="745">
                  <c:v>-2.7026021301080618</c:v>
                </c:pt>
                <c:pt idx="746">
                  <c:v>-2.7028764901078119</c:v>
                </c:pt>
                <c:pt idx="747">
                  <c:v>-2.7030183301078949</c:v>
                </c:pt>
                <c:pt idx="748">
                  <c:v>-2.7028260601077818</c:v>
                </c:pt>
                <c:pt idx="749">
                  <c:v>-2.701928705005713</c:v>
                </c:pt>
                <c:pt idx="750">
                  <c:v>-2.7010451601078955</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-2.6958629539349346</c:v>
                </c:pt>
                <c:pt idx="761">
                  <c:v>-2.6950514497984557</c:v>
                </c:pt>
                <c:pt idx="762">
                  <c:v>-2.6940144201077629</c:v>
                </c:pt>
                <c:pt idx="763">
                  <c:v>-2.6942425801078969</c:v>
                </c:pt>
                <c:pt idx="764">
                  <c:v>-2.6940578701079119</c:v>
                </c:pt>
                <c:pt idx="765">
                  <c:v>-2.6937132601077991</c:v>
                </c:pt>
                <c:pt idx="766">
                  <c:v>-2.6927461901079681</c:v>
                </c:pt>
                <c:pt idx="767">
                  <c:v>-2.6930123580670084</c:v>
                </c:pt>
                <c:pt idx="768">
                  <c:v>-2.692568348996744</c:v>
                </c:pt>
                <c:pt idx="769">
                  <c:v>-2.6914161585204539</c:v>
                </c:pt>
                <c:pt idx="770">
                  <c:v>-2.6918883101078279</c:v>
                </c:pt>
                <c:pt idx="771">
                  <c:v>-2.6911973801078233</c:v>
                </c:pt>
                <c:pt idx="772">
                  <c:v>-2.6900117601077511</c:v>
                </c:pt>
                <c:pt idx="773">
                  <c:v>-2.6897692745408364</c:v>
                </c:pt>
                <c:pt idx="774">
                  <c:v>-2.6897577901078336</c:v>
                </c:pt>
                <c:pt idx="775">
                  <c:v>-2.6890519201080139</c:v>
                </c:pt>
                <c:pt idx="776">
                  <c:v>-2.6882842601078352</c:v>
                </c:pt>
                <c:pt idx="777">
                  <c:v>-2.6861794601078515</c:v>
                </c:pt>
                <c:pt idx="778">
                  <c:v>-2.6866647501078234</c:v>
                </c:pt>
                <c:pt idx="779">
                  <c:v>-2.6862243570150497</c:v>
                </c:pt>
                <c:pt idx="780">
                  <c:v>-2.6857604601079004</c:v>
                </c:pt>
                <c:pt idx="781">
                  <c:v>-2.6851554701080005</c:v>
                </c:pt>
                <c:pt idx="782">
                  <c:v>-2.6852102701078309</c:v>
                </c:pt>
                <c:pt idx="783">
                  <c:v>-2.6853717001078934</c:v>
                </c:pt>
                <c:pt idx="784">
                  <c:v>-2.6848010035861307</c:v>
                </c:pt>
                <c:pt idx="785">
                  <c:v>-2.6829493172507028</c:v>
                </c:pt>
                <c:pt idx="786">
                  <c:v>-2.6821809901078382</c:v>
                </c:pt>
                <c:pt idx="787">
                  <c:v>-2.6811731501078384</c:v>
                </c:pt>
                <c:pt idx="788">
                  <c:v>-2.6814115101079352</c:v>
                </c:pt>
                <c:pt idx="789">
                  <c:v>-2.6815042601078858</c:v>
                </c:pt>
                <c:pt idx="790">
                  <c:v>-2.6810464601077655</c:v>
                </c:pt>
                <c:pt idx="791">
                  <c:v>-2.6803895701079483</c:v>
                </c:pt>
                <c:pt idx="792">
                  <c:v>-2.6806089758973712</c:v>
                </c:pt>
                <c:pt idx="793">
                  <c:v>-2.6791526029649759</c:v>
                </c:pt>
                <c:pt idx="794">
                  <c:v>-2.6789684401079512</c:v>
                </c:pt>
                <c:pt idx="795">
                  <c:v>-2.6790162951594567</c:v>
                </c:pt>
                <c:pt idx="796">
                  <c:v>-2.678590820107928</c:v>
                </c:pt>
                <c:pt idx="797">
                  <c:v>-2.6771862101078341</c:v>
                </c:pt>
                <c:pt idx="798">
                  <c:v>-2.6769675201078087</c:v>
                </c:pt>
                <c:pt idx="799">
                  <c:v>-2.6772008501077948</c:v>
                </c:pt>
                <c:pt idx="800">
                  <c:v>-2.6780239294955805</c:v>
                </c:pt>
                <c:pt idx="801">
                  <c:v>-2.6764086908770679</c:v>
                </c:pt>
                <c:pt idx="802">
                  <c:v>-2.6742981303206363</c:v>
                </c:pt>
                <c:pt idx="803">
                  <c:v>-2.673410160107764</c:v>
                </c:pt>
                <c:pt idx="804">
                  <c:v>-2.6740770001077294</c:v>
                </c:pt>
                <c:pt idx="805">
                  <c:v>-2.6733081901078748</c:v>
                </c:pt>
                <c:pt idx="806">
                  <c:v>-2.6724717281490626</c:v>
                </c:pt>
                <c:pt idx="807">
                  <c:v>-2.6726228930975111</c:v>
                </c:pt>
                <c:pt idx="808">
                  <c:v>-2.6711123085927539</c:v>
                </c:pt>
                <c:pt idx="809">
                  <c:v>-2.6716372101078036</c:v>
                </c:pt>
                <c:pt idx="810">
                  <c:v>-2.6710592301079288</c:v>
                </c:pt>
                <c:pt idx="811">
                  <c:v>-2.6704560580459002</c:v>
                </c:pt>
                <c:pt idx="812">
                  <c:v>-2.6702471401079464</c:v>
                </c:pt>
                <c:pt idx="813">
                  <c:v>-2.6693866901077712</c:v>
                </c:pt>
                <c:pt idx="814">
                  <c:v>-2.6692648901078115</c:v>
                </c:pt>
                <c:pt idx="815">
                  <c:v>-2.668558766230376</c:v>
                </c:pt>
                <c:pt idx="816">
                  <c:v>-2.66724288677446</c:v>
                </c:pt>
                <c:pt idx="817">
                  <c:v>-2.6670670801078984</c:v>
                </c:pt>
                <c:pt idx="818">
                  <c:v>-2.6658784401078037</c:v>
                </c:pt>
                <c:pt idx="819">
                  <c:v>-2.6667716601079121</c:v>
                </c:pt>
                <c:pt idx="820">
                  <c:v>-2.6656204901078269</c:v>
                </c:pt>
                <c:pt idx="821">
                  <c:v>-2.6660194601078615</c:v>
                </c:pt>
                <c:pt idx="822">
                  <c:v>-2.6647247101078619</c:v>
                </c:pt>
                <c:pt idx="823">
                  <c:v>-2.6648036774992789</c:v>
                </c:pt>
                <c:pt idx="824">
                  <c:v>-2.6638692101077055</c:v>
                </c:pt>
                <c:pt idx="825">
                  <c:v>-2.6630111001079939</c:v>
                </c:pt>
                <c:pt idx="826">
                  <c:v>-2.6631673101077951</c:v>
                </c:pt>
                <c:pt idx="827">
                  <c:v>-2.6630245226078841</c:v>
                </c:pt>
                <c:pt idx="828">
                  <c:v>-2.6620910201078374</c:v>
                </c:pt>
                <c:pt idx="829">
                  <c:v>-2.6618327401078687</c:v>
                </c:pt>
                <c:pt idx="830">
                  <c:v>-2.6611097201079588</c:v>
                </c:pt>
                <c:pt idx="831">
                  <c:v>-2.6606719701078134</c:v>
                </c:pt>
                <c:pt idx="832">
                  <c:v>-2.6613094601078444</c:v>
                </c:pt>
                <c:pt idx="833">
                  <c:v>-2.659577428857844</c:v>
                </c:pt>
                <c:pt idx="834">
                  <c:v>-2.6600839388312494</c:v>
                </c:pt>
                <c:pt idx="835">
                  <c:v>-2.6586705301078837</c:v>
                </c:pt>
                <c:pt idx="836">
                  <c:v>-2.6586516601077648</c:v>
                </c:pt>
                <c:pt idx="837">
                  <c:v>-2.6580698501077507</c:v>
                </c:pt>
                <c:pt idx="838">
                  <c:v>-2.6569500001079547</c:v>
                </c:pt>
                <c:pt idx="839">
                  <c:v>-2.656790590107903</c:v>
                </c:pt>
                <c:pt idx="840">
                  <c:v>-2.6572951788578365</c:v>
                </c:pt>
                <c:pt idx="841">
                  <c:v>-2.6570094601078438</c:v>
                </c:pt>
                <c:pt idx="842">
                  <c:v>-2.6565087301079444</c:v>
                </c:pt>
                <c:pt idx="843">
                  <c:v>-2.655617150107787</c:v>
                </c:pt>
                <c:pt idx="844">
                  <c:v>-2.6553776401077869</c:v>
                </c:pt>
                <c:pt idx="845">
                  <c:v>-2.6543675701077518</c:v>
                </c:pt>
                <c:pt idx="846">
                  <c:v>-2.6540274601078835</c:v>
                </c:pt>
                <c:pt idx="847">
                  <c:v>-2.6533065735099655</c:v>
                </c:pt>
                <c:pt idx="848">
                  <c:v>-2.6542723201078786</c:v>
                </c:pt>
                <c:pt idx="849">
                  <c:v>-2.6544817631381363</c:v>
                </c:pt>
                <c:pt idx="850">
                  <c:v>-2.6519342601078506</c:v>
                </c:pt>
                <c:pt idx="851">
                  <c:v>-2.6512262782895561</c:v>
                </c:pt>
                <c:pt idx="852">
                  <c:v>-2.6518082001077943</c:v>
                </c:pt>
                <c:pt idx="853">
                  <c:v>-2.651605700107794</c:v>
                </c:pt>
                <c:pt idx="854">
                  <c:v>-2.6511206335771078</c:v>
                </c:pt>
                <c:pt idx="855">
                  <c:v>-2.6508256801079142</c:v>
                </c:pt>
                <c:pt idx="856">
                  <c:v>-2.6503293801078343</c:v>
                </c:pt>
                <c:pt idx="857">
                  <c:v>-2.6503238501080091</c:v>
                </c:pt>
                <c:pt idx="858">
                  <c:v>-2.6497063601077571</c:v>
                </c:pt>
                <c:pt idx="859">
                  <c:v>-2.6472920601078158</c:v>
                </c:pt>
                <c:pt idx="860">
                  <c:v>-2.6479645022130427</c:v>
                </c:pt>
                <c:pt idx="861">
                  <c:v>-2.6481049801076892</c:v>
                </c:pt>
                <c:pt idx="862">
                  <c:v>-2.6480729701078758</c:v>
                </c:pt>
                <c:pt idx="863">
                  <c:v>-2.6471815901079054</c:v>
                </c:pt>
                <c:pt idx="864">
                  <c:v>-2.6471984901078258</c:v>
                </c:pt>
                <c:pt idx="865">
                  <c:v>-2.6479805203488382</c:v>
                </c:pt>
                <c:pt idx="866">
                  <c:v>-2.645705275897285</c:v>
                </c:pt>
                <c:pt idx="867">
                  <c:v>-2.6453140401079196</c:v>
                </c:pt>
                <c:pt idx="868">
                  <c:v>-2.6456481001079055</c:v>
                </c:pt>
                <c:pt idx="869">
                  <c:v>-2.6454339501077442</c:v>
                </c:pt>
                <c:pt idx="870">
                  <c:v>-2.6450545001077472</c:v>
                </c:pt>
                <c:pt idx="871">
                  <c:v>-2.6447897201078945</c:v>
                </c:pt>
                <c:pt idx="872">
                  <c:v>-2.6452961611386314</c:v>
                </c:pt>
                <c:pt idx="873">
                  <c:v>-2.6442357819470175</c:v>
                </c:pt>
                <c:pt idx="874">
                  <c:v>-2.6436112552886328</c:v>
                </c:pt>
                <c:pt idx="875">
                  <c:v>-2.6432380601077767</c:v>
                </c:pt>
                <c:pt idx="876">
                  <c:v>-2.642523640107953</c:v>
                </c:pt>
                <c:pt idx="877">
                  <c:v>-2.6418949755717307</c:v>
                </c:pt>
                <c:pt idx="878">
                  <c:v>-2.6424419401078723</c:v>
                </c:pt>
                <c:pt idx="879">
                  <c:v>-2.6413669801079038</c:v>
                </c:pt>
                <c:pt idx="880">
                  <c:v>-2.6415696801080628</c:v>
                </c:pt>
                <c:pt idx="881">
                  <c:v>-2.6413937401077447</c:v>
                </c:pt>
                <c:pt idx="882">
                  <c:v>-2.6390194601078463</c:v>
                </c:pt>
                <c:pt idx="883">
                  <c:v>-2.6405588865786029</c:v>
                </c:pt>
                <c:pt idx="884">
                  <c:v>-2.6402441817573248</c:v>
                </c:pt>
                <c:pt idx="885">
                  <c:v>-2.6392063801077938</c:v>
                </c:pt>
                <c:pt idx="886">
                  <c:v>-2.6389764801079707</c:v>
                </c:pt>
                <c:pt idx="887">
                  <c:v>-2.6392299301079021</c:v>
                </c:pt>
                <c:pt idx="888">
                  <c:v>-2.6387538301078166</c:v>
                </c:pt>
                <c:pt idx="889">
                  <c:v>-2.6378709401078169</c:v>
                </c:pt>
                <c:pt idx="890">
                  <c:v>-2.6381376962188199</c:v>
                </c:pt>
                <c:pt idx="891">
                  <c:v>-2.6380730661685163</c:v>
                </c:pt>
                <c:pt idx="892">
                  <c:v>-2.6356061267745332</c:v>
                </c:pt>
                <c:pt idx="893">
                  <c:v>-2.6361146601077081</c:v>
                </c:pt>
                <c:pt idx="894">
                  <c:v>-2.6361016401079524</c:v>
                </c:pt>
                <c:pt idx="895">
                  <c:v>-2.6355165601080301</c:v>
                </c:pt>
                <c:pt idx="896">
                  <c:v>-2.6349131501078347</c:v>
                </c:pt>
                <c:pt idx="897">
                  <c:v>-2.6353620271181626</c:v>
                </c:pt>
                <c:pt idx="898">
                  <c:v>-2.6355471301078239</c:v>
                </c:pt>
                <c:pt idx="899">
                  <c:v>-2.6342898801077865</c:v>
                </c:pt>
                <c:pt idx="900">
                  <c:v>-2.6340273172507267</c:v>
                </c:pt>
                <c:pt idx="901">
                  <c:v>-2.6337474601078554</c:v>
                </c:pt>
                <c:pt idx="902">
                  <c:v>-2.6335360101077754</c:v>
                </c:pt>
                <c:pt idx="903">
                  <c:v>-2.633251970107807</c:v>
                </c:pt>
                <c:pt idx="904">
                  <c:v>-2.6323389961903416</c:v>
                </c:pt>
                <c:pt idx="905">
                  <c:v>-2.631756130107803</c:v>
                </c:pt>
                <c:pt idx="906">
                  <c:v>-2.6317049901078775</c:v>
                </c:pt>
                <c:pt idx="907">
                  <c:v>-2.6311433401079398</c:v>
                </c:pt>
                <c:pt idx="908">
                  <c:v>-2.6310515315365564</c:v>
                </c:pt>
                <c:pt idx="909">
                  <c:v>-2.6301941926659111</c:v>
                </c:pt>
                <c:pt idx="910">
                  <c:v>-2.6298836501078569</c:v>
                </c:pt>
                <c:pt idx="911">
                  <c:v>-2.6290322101078942</c:v>
                </c:pt>
                <c:pt idx="912">
                  <c:v>-2.6286309501078335</c:v>
                </c:pt>
                <c:pt idx="913">
                  <c:v>-2.6284316101078531</c:v>
                </c:pt>
                <c:pt idx="914">
                  <c:v>-2.6280915301077812</c:v>
                </c:pt>
                <c:pt idx="915">
                  <c:v>-2.6278470477366938</c:v>
                </c:pt>
                <c:pt idx="916">
                  <c:v>-2.6276927201077456</c:v>
                </c:pt>
                <c:pt idx="917">
                  <c:v>-2.6273416228985127</c:v>
                </c:pt>
                <c:pt idx="918">
                  <c:v>-2.6275721934412104</c:v>
                </c:pt>
                <c:pt idx="919">
                  <c:v>-2.6262376401077603</c:v>
                </c:pt>
                <c:pt idx="920">
                  <c:v>-2.6262716201079428</c:v>
                </c:pt>
                <c:pt idx="921">
                  <c:v>-2.6256456801078656</c:v>
                </c:pt>
                <c:pt idx="922">
                  <c:v>-2.6259543879429117</c:v>
                </c:pt>
                <c:pt idx="923">
                  <c:v>-2.6254958801079056</c:v>
                </c:pt>
                <c:pt idx="924">
                  <c:v>-2.6247456801077931</c:v>
                </c:pt>
                <c:pt idx="925">
                  <c:v>-2.6246302001078874</c:v>
                </c:pt>
                <c:pt idx="926">
                  <c:v>-2.6239053032451523</c:v>
                </c:pt>
                <c:pt idx="927">
                  <c:v>-2.6226538079339008</c:v>
                </c:pt>
                <c:pt idx="928">
                  <c:v>-2.6229386201078455</c:v>
                </c:pt>
                <c:pt idx="929">
                  <c:v>-2.622732658024546</c:v>
                </c:pt>
                <c:pt idx="930">
                  <c:v>-2.6227025601079106</c:v>
                </c:pt>
                <c:pt idx="931">
                  <c:v>-2.6217425901078713</c:v>
                </c:pt>
                <c:pt idx="932">
                  <c:v>-2.621435700107682</c:v>
                </c:pt>
                <c:pt idx="933">
                  <c:v>-2.6210969301078535</c:v>
                </c:pt>
                <c:pt idx="934">
                  <c:v>-2.6209676929844932</c:v>
                </c:pt>
                <c:pt idx="935">
                  <c:v>-2.6202737209773801</c:v>
                </c:pt>
                <c:pt idx="936">
                  <c:v>-2.6195674601078451</c:v>
                </c:pt>
                <c:pt idx="937">
                  <c:v>-2.6197858501077462</c:v>
                </c:pt>
                <c:pt idx="938">
                  <c:v>-2.6188231801078103</c:v>
                </c:pt>
                <c:pt idx="939">
                  <c:v>-2.6194953801078498</c:v>
                </c:pt>
                <c:pt idx="940">
                  <c:v>-2.6190532101078361</c:v>
                </c:pt>
                <c:pt idx="941">
                  <c:v>-2.6181213157779979</c:v>
                </c:pt>
                <c:pt idx="942">
                  <c:v>-2.6178348001077723</c:v>
                </c:pt>
                <c:pt idx="943">
                  <c:v>-2.6173558237442052</c:v>
                </c:pt>
                <c:pt idx="944">
                  <c:v>-2.6164139977422423</c:v>
                </c:pt>
                <c:pt idx="945">
                  <c:v>-2.6179577701078927</c:v>
                </c:pt>
                <c:pt idx="946">
                  <c:v>-2.6165715101078746</c:v>
                </c:pt>
                <c:pt idx="947">
                  <c:v>-2.6155943054685906</c:v>
                </c:pt>
                <c:pt idx="948">
                  <c:v>-2.6155564001077778</c:v>
                </c:pt>
                <c:pt idx="949">
                  <c:v>-2.6156612801077301</c:v>
                </c:pt>
                <c:pt idx="950">
                  <c:v>-2.615460620107811</c:v>
                </c:pt>
                <c:pt idx="951">
                  <c:v>-2.6154291701078876</c:v>
                </c:pt>
                <c:pt idx="952">
                  <c:v>-2.6147296954019623</c:v>
                </c:pt>
                <c:pt idx="953">
                  <c:v>-2.6148689601077564</c:v>
                </c:pt>
                <c:pt idx="954">
                  <c:v>-2.6147743901078684</c:v>
                </c:pt>
                <c:pt idx="955">
                  <c:v>-2.6135522701078457</c:v>
                </c:pt>
                <c:pt idx="956">
                  <c:v>-2.6138585201079252</c:v>
                </c:pt>
                <c:pt idx="957">
                  <c:v>-2.6136383501077916</c:v>
                </c:pt>
                <c:pt idx="958">
                  <c:v>-2.6131329961903447</c:v>
                </c:pt>
                <c:pt idx="959">
                  <c:v>-2.6128748001078606</c:v>
                </c:pt>
                <c:pt idx="960">
                  <c:v>-2.6120329601078112</c:v>
                </c:pt>
                <c:pt idx="961">
                  <c:v>-2.6104624146532842</c:v>
                </c:pt>
                <c:pt idx="962">
                  <c:v>-2.6108990101078007</c:v>
                </c:pt>
                <c:pt idx="963">
                  <c:v>-2.6114396801079067</c:v>
                </c:pt>
                <c:pt idx="964">
                  <c:v>-2.6108478525128902</c:v>
                </c:pt>
                <c:pt idx="965">
                  <c:v>-2.6104280801078517</c:v>
                </c:pt>
                <c:pt idx="966">
                  <c:v>-2.6097228201078053</c:v>
                </c:pt>
                <c:pt idx="967">
                  <c:v>-2.609927736703483</c:v>
                </c:pt>
                <c:pt idx="968">
                  <c:v>-2.6090243094230061</c:v>
                </c:pt>
                <c:pt idx="969">
                  <c:v>-2.6087294701079031</c:v>
                </c:pt>
                <c:pt idx="970">
                  <c:v>-2.6079160992830879</c:v>
                </c:pt>
                <c:pt idx="971">
                  <c:v>-2.6077242401078138</c:v>
                </c:pt>
                <c:pt idx="972">
                  <c:v>-2.6076816301078196</c:v>
                </c:pt>
                <c:pt idx="973">
                  <c:v>-2.606955500107901</c:v>
                </c:pt>
                <c:pt idx="974">
                  <c:v>-2.6066192701079132</c:v>
                </c:pt>
                <c:pt idx="975">
                  <c:v>-2.6066278415509458</c:v>
                </c:pt>
                <c:pt idx="976">
                  <c:v>-2.6072010039674467</c:v>
                </c:pt>
                <c:pt idx="977">
                  <c:v>-2.6052401267745324</c:v>
                </c:pt>
                <c:pt idx="978">
                  <c:v>-2.6052548401079321</c:v>
                </c:pt>
                <c:pt idx="979">
                  <c:v>-2.6046963701078454</c:v>
                </c:pt>
                <c:pt idx="980">
                  <c:v>-2.605177720107875</c:v>
                </c:pt>
                <c:pt idx="981">
                  <c:v>-2.6042556401077519</c:v>
                </c:pt>
                <c:pt idx="982">
                  <c:v>-2.6042783054686396</c:v>
                </c:pt>
                <c:pt idx="983">
                  <c:v>-2.6043841901079503</c:v>
                </c:pt>
                <c:pt idx="984">
                  <c:v>-2.6047111823300924</c:v>
                </c:pt>
                <c:pt idx="985">
                  <c:v>-2.6037215653710035</c:v>
                </c:pt>
                <c:pt idx="986">
                  <c:v>-2.6032511001078689</c:v>
                </c:pt>
                <c:pt idx="987">
                  <c:v>-2.602314950107754</c:v>
                </c:pt>
                <c:pt idx="988">
                  <c:v>-2.6022121101077573</c:v>
                </c:pt>
                <c:pt idx="989">
                  <c:v>-2.6012252539222942</c:v>
                </c:pt>
                <c:pt idx="990">
                  <c:v>-2.6017270401079031</c:v>
                </c:pt>
                <c:pt idx="991">
                  <c:v>-2.6014251501077865</c:v>
                </c:pt>
                <c:pt idx="992">
                  <c:v>-2.6006607351078515</c:v>
                </c:pt>
                <c:pt idx="993">
                  <c:v>-2.5999450156632946</c:v>
                </c:pt>
                <c:pt idx="994">
                  <c:v>-2.5996706501078393</c:v>
                </c:pt>
                <c:pt idx="995">
                  <c:v>-2.6000940297281403</c:v>
                </c:pt>
                <c:pt idx="996">
                  <c:v>-2.5992865601079131</c:v>
                </c:pt>
                <c:pt idx="997">
                  <c:v>-2.5987644001079531</c:v>
                </c:pt>
                <c:pt idx="998">
                  <c:v>-2.5987382701080293</c:v>
                </c:pt>
                <c:pt idx="999">
                  <c:v>-2.5981917001076482</c:v>
                </c:pt>
                <c:pt idx="1000">
                  <c:v>-2.5986785743935457</c:v>
                </c:pt>
                <c:pt idx="1001">
                  <c:v>-2.5969402137310595</c:v>
                </c:pt>
                <c:pt idx="1002">
                  <c:v>-2.5971438501078694</c:v>
                </c:pt>
                <c:pt idx="1003">
                  <c:v>-2.5975350601079583</c:v>
                </c:pt>
                <c:pt idx="1004">
                  <c:v>-2.5965689501077946</c:v>
                </c:pt>
                <c:pt idx="1005">
                  <c:v>-2.5969711101079014</c:v>
                </c:pt>
                <c:pt idx="1006">
                  <c:v>-2.5961066701079289</c:v>
                </c:pt>
                <c:pt idx="1007">
                  <c:v>-2.5961350064995941</c:v>
                </c:pt>
                <c:pt idx="1008">
                  <c:v>-2.5960685820590896</c:v>
                </c:pt>
                <c:pt idx="1009">
                  <c:v>-2.594383518931366</c:v>
                </c:pt>
                <c:pt idx="1010">
                  <c:v>-2.5932708701078298</c:v>
                </c:pt>
                <c:pt idx="1011">
                  <c:v>-2.593570200107763</c:v>
                </c:pt>
                <c:pt idx="1012">
                  <c:v>-2.593832610108052</c:v>
                </c:pt>
                <c:pt idx="1013">
                  <c:v>-2.5939181199016161</c:v>
                </c:pt>
                <c:pt idx="1014">
                  <c:v>-2.5926017701078621</c:v>
                </c:pt>
                <c:pt idx="1015">
                  <c:v>-2.5928667401078513</c:v>
                </c:pt>
                <c:pt idx="1016">
                  <c:v>-2.5926612601078318</c:v>
                </c:pt>
                <c:pt idx="1017">
                  <c:v>-2.5914294601078609</c:v>
                </c:pt>
                <c:pt idx="1018">
                  <c:v>-2.591561960107839</c:v>
                </c:pt>
                <c:pt idx="1019">
                  <c:v>-2.5920783901077442</c:v>
                </c:pt>
                <c:pt idx="1020">
                  <c:v>-2.591125939274562</c:v>
                </c:pt>
                <c:pt idx="1021">
                  <c:v>-2.5910626401079782</c:v>
                </c:pt>
                <c:pt idx="1022">
                  <c:v>-2.5910847501077825</c:v>
                </c:pt>
                <c:pt idx="1023">
                  <c:v>-2.5900180401078927</c:v>
                </c:pt>
                <c:pt idx="1024">
                  <c:v>-2.5896502901078406</c:v>
                </c:pt>
                <c:pt idx="1025">
                  <c:v>-2.5894499065364585</c:v>
                </c:pt>
                <c:pt idx="1026">
                  <c:v>-2.5884732417170113</c:v>
                </c:pt>
                <c:pt idx="1027">
                  <c:v>-2.5884519501078813</c:v>
                </c:pt>
                <c:pt idx="1028">
                  <c:v>-2.5872191101079096</c:v>
                </c:pt>
                <c:pt idx="1029">
                  <c:v>-2.5874712301079228</c:v>
                </c:pt>
                <c:pt idx="1030">
                  <c:v>-2.5872537301078893</c:v>
                </c:pt>
                <c:pt idx="1031">
                  <c:v>-2.5871350889738665</c:v>
                </c:pt>
                <c:pt idx="1032">
                  <c:v>-2.587397577754885</c:v>
                </c:pt>
                <c:pt idx="1033">
                  <c:v>-2.5841544601078539</c:v>
                </c:pt>
                <c:pt idx="1034">
                  <c:v>-2.5849672801078043</c:v>
                </c:pt>
                <c:pt idx="1035">
                  <c:v>-2.5853118501077148</c:v>
                </c:pt>
                <c:pt idx="1036">
                  <c:v>-2.5853358801077917</c:v>
                </c:pt>
                <c:pt idx="1037">
                  <c:v>-2.5847496601077893</c:v>
                </c:pt>
                <c:pt idx="1038">
                  <c:v>-2.5835713663578161</c:v>
                </c:pt>
                <c:pt idx="1039">
                  <c:v>-2.5837718601078166</c:v>
                </c:pt>
                <c:pt idx="1040">
                  <c:v>-2.584949631536432</c:v>
                </c:pt>
                <c:pt idx="1041">
                  <c:v>-2.5828703601078189</c:v>
                </c:pt>
                <c:pt idx="1042">
                  <c:v>-2.5834535801078005</c:v>
                </c:pt>
                <c:pt idx="1043">
                  <c:v>-2.5824698901078449</c:v>
                </c:pt>
                <c:pt idx="1044">
                  <c:v>-2.5823406601077892</c:v>
                </c:pt>
                <c:pt idx="1045">
                  <c:v>-2.5820238106234541</c:v>
                </c:pt>
                <c:pt idx="1046">
                  <c:v>-2.5814148501077767</c:v>
                </c:pt>
                <c:pt idx="1047">
                  <c:v>-2.5816478101079525</c:v>
                </c:pt>
                <c:pt idx="1048">
                  <c:v>-2.5811029601078417</c:v>
                </c:pt>
                <c:pt idx="1049">
                  <c:v>-2.5805369601078922</c:v>
                </c:pt>
                <c:pt idx="1050">
                  <c:v>-2.5805391501077963</c:v>
                </c:pt>
                <c:pt idx="1051">
                  <c:v>-2.5805424601079636</c:v>
                </c:pt>
                <c:pt idx="1052">
                  <c:v>-2.5802024201079945</c:v>
                </c:pt>
                <c:pt idx="1053">
                  <c:v>-2.5793469601077987</c:v>
                </c:pt>
                <c:pt idx="1054">
                  <c:v>-2.579711370107816</c:v>
                </c:pt>
                <c:pt idx="1055">
                  <c:v>-2.5793178501077563</c:v>
                </c:pt>
                <c:pt idx="1056">
                  <c:v>-2.5790042642315711</c:v>
                </c:pt>
                <c:pt idx="1057">
                  <c:v>-2.5779634415893184</c:v>
                </c:pt>
                <c:pt idx="1058">
                  <c:v>-2.5779169801079149</c:v>
                </c:pt>
                <c:pt idx="1059">
                  <c:v>-2.578005830107827</c:v>
                </c:pt>
                <c:pt idx="1060">
                  <c:v>-2.5781784501079557</c:v>
                </c:pt>
                <c:pt idx="1061">
                  <c:v>-2.5782146401078592</c:v>
                </c:pt>
                <c:pt idx="1062">
                  <c:v>-2.5776979195673135</c:v>
                </c:pt>
                <c:pt idx="1063">
                  <c:v>-2.5775011301077342</c:v>
                </c:pt>
                <c:pt idx="1064">
                  <c:v>-2.5763152501079247</c:v>
                </c:pt>
                <c:pt idx="1065">
                  <c:v>-2.5757700358654461</c:v>
                </c:pt>
                <c:pt idx="1066">
                  <c:v>-2.575366031536376</c:v>
                </c:pt>
                <c:pt idx="1067">
                  <c:v>-2.5753960201077746</c:v>
                </c:pt>
                <c:pt idx="1068">
                  <c:v>-2.5755212101079081</c:v>
                </c:pt>
                <c:pt idx="1069">
                  <c:v>-2.5753537590768758</c:v>
                </c:pt>
                <c:pt idx="1070">
                  <c:v>-2.5744554501079762</c:v>
                </c:pt>
                <c:pt idx="1071">
                  <c:v>-2.5747825401077762</c:v>
                </c:pt>
                <c:pt idx="1072">
                  <c:v>-2.5742848601077952</c:v>
                </c:pt>
                <c:pt idx="1073">
                  <c:v>-2.5744027934411235</c:v>
                </c:pt>
                <c:pt idx="1074">
                  <c:v>-2.5740249016662062</c:v>
                </c:pt>
                <c:pt idx="1075">
                  <c:v>-2.5738948701077788</c:v>
                </c:pt>
                <c:pt idx="1076">
                  <c:v>-2.5727682101079523</c:v>
                </c:pt>
                <c:pt idx="1077">
                  <c:v>-2.5727195001079366</c:v>
                </c:pt>
                <c:pt idx="1078">
                  <c:v>-2.5717022601078696</c:v>
                </c:pt>
                <c:pt idx="1079">
                  <c:v>-2.5717982517745384</c:v>
                </c:pt>
                <c:pt idx="1080">
                  <c:v>-2.572020880107786</c:v>
                </c:pt>
                <c:pt idx="1081">
                  <c:v>-2.5710997348331688</c:v>
                </c:pt>
                <c:pt idx="1082">
                  <c:v>-2.5704738922066923</c:v>
                </c:pt>
                <c:pt idx="1083">
                  <c:v>-2.5708026201078411</c:v>
                </c:pt>
                <c:pt idx="1084">
                  <c:v>-2.5703963601079209</c:v>
                </c:pt>
                <c:pt idx="1085">
                  <c:v>-2.5695136476079625</c:v>
                </c:pt>
                <c:pt idx="1086">
                  <c:v>-2.5690779901079566</c:v>
                </c:pt>
                <c:pt idx="1087">
                  <c:v>-2.5697632601077913</c:v>
                </c:pt>
                <c:pt idx="1088">
                  <c:v>-2.5689325401078662</c:v>
                </c:pt>
                <c:pt idx="1089">
                  <c:v>-2.5688403079339821</c:v>
                </c:pt>
                <c:pt idx="1090">
                  <c:v>-2.5687156059412075</c:v>
                </c:pt>
                <c:pt idx="1091">
                  <c:v>-2.5683594601078568</c:v>
                </c:pt>
                <c:pt idx="1092">
                  <c:v>-2.5677569701078937</c:v>
                </c:pt>
                <c:pt idx="1093">
                  <c:v>-2.5672261601077651</c:v>
                </c:pt>
                <c:pt idx="1094">
                  <c:v>-2.5668907701078751</c:v>
                </c:pt>
                <c:pt idx="1095">
                  <c:v>-2.5670307401077821</c:v>
                </c:pt>
                <c:pt idx="1096">
                  <c:v>-2.5670528381565845</c:v>
                </c:pt>
                <c:pt idx="1097">
                  <c:v>-2.5663830001079049</c:v>
                </c:pt>
                <c:pt idx="1098">
                  <c:v>-2.5665444484799167</c:v>
                </c:pt>
                <c:pt idx="1099">
                  <c:v>-2.5643991505840376</c:v>
                </c:pt>
                <c:pt idx="1100">
                  <c:v>-2.5648847901077403</c:v>
                </c:pt>
                <c:pt idx="1101">
                  <c:v>-2.5646820168088027</c:v>
                </c:pt>
                <c:pt idx="1102">
                  <c:v>-2.5648474601077424</c:v>
                </c:pt>
                <c:pt idx="1103">
                  <c:v>-2.5644309101078591</c:v>
                </c:pt>
                <c:pt idx="1104">
                  <c:v>-2.5641331201078827</c:v>
                </c:pt>
                <c:pt idx="1105">
                  <c:v>-2.5634767401078733</c:v>
                </c:pt>
                <c:pt idx="1106">
                  <c:v>-2.5643198424608613</c:v>
                </c:pt>
                <c:pt idx="1107">
                  <c:v>-2.5632498430866235</c:v>
                </c:pt>
                <c:pt idx="1108">
                  <c:v>-2.5621762906164633</c:v>
                </c:pt>
                <c:pt idx="1109">
                  <c:v>-2.5615377201078502</c:v>
                </c:pt>
                <c:pt idx="1110">
                  <c:v>-2.5610133301079543</c:v>
                </c:pt>
                <c:pt idx="1111">
                  <c:v>-2.5611626823300782</c:v>
                </c:pt>
                <c:pt idx="1112">
                  <c:v>-2.5617655837034476</c:v>
                </c:pt>
                <c:pt idx="1113">
                  <c:v>-2.5609685901077484</c:v>
                </c:pt>
                <c:pt idx="1114">
                  <c:v>-2.5606373287946838</c:v>
                </c:pt>
                <c:pt idx="1115">
                  <c:v>-2.5608236267745212</c:v>
                </c:pt>
                <c:pt idx="1116">
                  <c:v>-2.5599145645854691</c:v>
                </c:pt>
                <c:pt idx="1117">
                  <c:v>-2.5605495001079106</c:v>
                </c:pt>
                <c:pt idx="1118">
                  <c:v>-2.5596516788578327</c:v>
                </c:pt>
                <c:pt idx="1119">
                  <c:v>-2.5588329601079209</c:v>
                </c:pt>
                <c:pt idx="1120">
                  <c:v>-2.5585753801078255</c:v>
                </c:pt>
                <c:pt idx="1121">
                  <c:v>-2.5590745401077868</c:v>
                </c:pt>
                <c:pt idx="1122">
                  <c:v>-2.5577501788579582</c:v>
                </c:pt>
                <c:pt idx="1123">
                  <c:v>-2.5583475411889651</c:v>
                </c:pt>
                <c:pt idx="1124">
                  <c:v>-2.5572622501078541</c:v>
                </c:pt>
                <c:pt idx="1125">
                  <c:v>-2.5569655801077005</c:v>
                </c:pt>
                <c:pt idx="1126">
                  <c:v>-2.5560516501079462</c:v>
                </c:pt>
                <c:pt idx="1127">
                  <c:v>-2.5561706029650111</c:v>
                </c:pt>
                <c:pt idx="1128">
                  <c:v>-2.5560557429360813</c:v>
                </c:pt>
                <c:pt idx="1129">
                  <c:v>-2.5554668401079255</c:v>
                </c:pt>
                <c:pt idx="1130">
                  <c:v>-2.5547231801078993</c:v>
                </c:pt>
                <c:pt idx="1131">
                  <c:v>-2.5551228038578415</c:v>
                </c:pt>
                <c:pt idx="1132">
                  <c:v>-2.5545441267745161</c:v>
                </c:pt>
                <c:pt idx="1133">
                  <c:v>-2.5543369206342419</c:v>
                </c:pt>
                <c:pt idx="1134">
                  <c:v>-2.5541086601079428</c:v>
                </c:pt>
                <c:pt idx="1135">
                  <c:v>-2.5536490701078094</c:v>
                </c:pt>
                <c:pt idx="1136">
                  <c:v>-2.5539087401078859</c:v>
                </c:pt>
                <c:pt idx="1137">
                  <c:v>-2.5530600201078073</c:v>
                </c:pt>
                <c:pt idx="1138">
                  <c:v>-2.5533214201078351</c:v>
                </c:pt>
                <c:pt idx="1139">
                  <c:v>-2.5531889288579066</c:v>
                </c:pt>
                <c:pt idx="1140">
                  <c:v>-2.5528645101077956</c:v>
                </c:pt>
                <c:pt idx="1141">
                  <c:v>-2.5528715989967452</c:v>
                </c:pt>
                <c:pt idx="1142">
                  <c:v>-2.553303031536359</c:v>
                </c:pt>
                <c:pt idx="1143">
                  <c:v>-2.5514272001078808</c:v>
                </c:pt>
                <c:pt idx="1144">
                  <c:v>-2.5511964301079928</c:v>
                </c:pt>
                <c:pt idx="1145">
                  <c:v>-2.5514690901078581</c:v>
                </c:pt>
                <c:pt idx="1146">
                  <c:v>-2.5503758663578822</c:v>
                </c:pt>
                <c:pt idx="1147">
                  <c:v>-2.5503034601077701</c:v>
                </c:pt>
                <c:pt idx="1148">
                  <c:v>-2.5503137901079782</c:v>
                </c:pt>
                <c:pt idx="1149">
                  <c:v>-2.549937290107863</c:v>
                </c:pt>
                <c:pt idx="1150">
                  <c:v>-2.5493139601078383</c:v>
                </c:pt>
                <c:pt idx="1151">
                  <c:v>-2.5497834601078324</c:v>
                </c:pt>
                <c:pt idx="1152">
                  <c:v>-2.5499934197039096</c:v>
                </c:pt>
                <c:pt idx="1153">
                  <c:v>-2.5497710226078567</c:v>
                </c:pt>
                <c:pt idx="1154">
                  <c:v>-2.5487475401078541</c:v>
                </c:pt>
                <c:pt idx="1155">
                  <c:v>-2.5483026901078318</c:v>
                </c:pt>
                <c:pt idx="1156">
                  <c:v>-2.5478495301078254</c:v>
                </c:pt>
                <c:pt idx="1157">
                  <c:v>-2.5478194201078566</c:v>
                </c:pt>
                <c:pt idx="1158">
                  <c:v>-2.5468210271180851</c:v>
                </c:pt>
                <c:pt idx="1159">
                  <c:v>-2.5479454601078544</c:v>
                </c:pt>
                <c:pt idx="1160">
                  <c:v>-2.5462829206342406</c:v>
                </c:pt>
                <c:pt idx="1161">
                  <c:v>-2.5460079801079303</c:v>
                </c:pt>
                <c:pt idx="1162">
                  <c:v>-2.5463113801079658</c:v>
                </c:pt>
                <c:pt idx="1163">
                  <c:v>-2.5460085301078834</c:v>
                </c:pt>
                <c:pt idx="1164">
                  <c:v>-2.54563875010777</c:v>
                </c:pt>
                <c:pt idx="1165">
                  <c:v>-2.5459904288578485</c:v>
                </c:pt>
                <c:pt idx="1166">
                  <c:v>-2.5456777101078103</c:v>
                </c:pt>
                <c:pt idx="1167">
                  <c:v>-2.5446694816131838</c:v>
                </c:pt>
                <c:pt idx="1168">
                  <c:v>-2.5440630315363819</c:v>
                </c:pt>
                <c:pt idx="1169">
                  <c:v>-2.5438324301077984</c:v>
                </c:pt>
                <c:pt idx="1170">
                  <c:v>-2.5434912801077161</c:v>
                </c:pt>
                <c:pt idx="1171">
                  <c:v>-2.543367928857819</c:v>
                </c:pt>
                <c:pt idx="1172">
                  <c:v>-2.5426871701078966</c:v>
                </c:pt>
                <c:pt idx="1173">
                  <c:v>-2.5420607801078887</c:v>
                </c:pt>
                <c:pt idx="1174">
                  <c:v>-2.5423968801078445</c:v>
                </c:pt>
                <c:pt idx="1175">
                  <c:v>-2.5420171743935214</c:v>
                </c:pt>
                <c:pt idx="1176">
                  <c:v>-2.5409768601078184</c:v>
                </c:pt>
                <c:pt idx="1177">
                  <c:v>-2.5418094184410762</c:v>
                </c:pt>
                <c:pt idx="1178">
                  <c:v>-2.5412497201077713</c:v>
                </c:pt>
                <c:pt idx="1179">
                  <c:v>-2.5406299301078548</c:v>
                </c:pt>
                <c:pt idx="1180">
                  <c:v>-2.5407998801079117</c:v>
                </c:pt>
                <c:pt idx="1181">
                  <c:v>-2.5394874201080171</c:v>
                </c:pt>
                <c:pt idx="1182">
                  <c:v>-2.5405052001078587</c:v>
                </c:pt>
                <c:pt idx="1183">
                  <c:v>-2.5409805164459414</c:v>
                </c:pt>
                <c:pt idx="1184">
                  <c:v>-2.5412860434412465</c:v>
                </c:pt>
                <c:pt idx="1185">
                  <c:v>-2.5393271524155381</c:v>
                </c:pt>
                <c:pt idx="1186">
                  <c:v>-2.5387911801077934</c:v>
                </c:pt>
                <c:pt idx="1187">
                  <c:v>-2.5381156901077446</c:v>
                </c:pt>
                <c:pt idx="1188">
                  <c:v>-2.5384247101078046</c:v>
                </c:pt>
                <c:pt idx="1189">
                  <c:v>-2.5382371071667791</c:v>
                </c:pt>
                <c:pt idx="1190">
                  <c:v>-2.5383511267744865</c:v>
                </c:pt>
                <c:pt idx="1191">
                  <c:v>-2.5375101401079121</c:v>
                </c:pt>
                <c:pt idx="1192">
                  <c:v>-2.5381617970643191</c:v>
                </c:pt>
                <c:pt idx="1193">
                  <c:v>-2.5366682142061165</c:v>
                </c:pt>
                <c:pt idx="1194">
                  <c:v>-2.5367502601078513</c:v>
                </c:pt>
                <c:pt idx="1195">
                  <c:v>-2.5366200459663446</c:v>
                </c:pt>
                <c:pt idx="1196">
                  <c:v>-2.5366198871911649</c:v>
                </c:pt>
                <c:pt idx="1197">
                  <c:v>-2.5360310801078185</c:v>
                </c:pt>
                <c:pt idx="1198">
                  <c:v>-2.5360751601079556</c:v>
                </c:pt>
                <c:pt idx="1199">
                  <c:v>-2.5349076401077326</c:v>
                </c:pt>
                <c:pt idx="1200">
                  <c:v>-2.5343623601079344</c:v>
                </c:pt>
                <c:pt idx="1201">
                  <c:v>-2.5349102758973601</c:v>
                </c:pt>
                <c:pt idx="1202">
                  <c:v>-2.5331751743935769</c:v>
                </c:pt>
                <c:pt idx="1203">
                  <c:v>-2.5338721201079011</c:v>
                </c:pt>
                <c:pt idx="1204">
                  <c:v>-2.5345106801078714</c:v>
                </c:pt>
                <c:pt idx="1205">
                  <c:v>-2.5346226501079627</c:v>
                </c:pt>
                <c:pt idx="1206">
                  <c:v>-2.5335151501079594</c:v>
                </c:pt>
                <c:pt idx="1207">
                  <c:v>-2.5329812001077983</c:v>
                </c:pt>
                <c:pt idx="1208">
                  <c:v>-2.532223689274602</c:v>
                </c:pt>
                <c:pt idx="1209">
                  <c:v>-2.5323513302377023</c:v>
                </c:pt>
                <c:pt idx="1210">
                  <c:v>-2.5324356059411173</c:v>
                </c:pt>
                <c:pt idx="1211">
                  <c:v>-2.532349110107873</c:v>
                </c:pt>
                <c:pt idx="1212">
                  <c:v>-2.5320220401078615</c:v>
                </c:pt>
                <c:pt idx="1213">
                  <c:v>-2.5316392001079464</c:v>
                </c:pt>
                <c:pt idx="1214">
                  <c:v>-2.5310896163579315</c:v>
                </c:pt>
                <c:pt idx="1215">
                  <c:v>-2.5311704901080105</c:v>
                </c:pt>
                <c:pt idx="1216">
                  <c:v>-2.5309320401077855</c:v>
                </c:pt>
                <c:pt idx="1217">
                  <c:v>-2.5307872201076975</c:v>
                </c:pt>
                <c:pt idx="1218">
                  <c:v>-2.5293773489967037</c:v>
                </c:pt>
                <c:pt idx="1219">
                  <c:v>-2.5288866465485</c:v>
                </c:pt>
                <c:pt idx="1220">
                  <c:v>-2.528543460107727</c:v>
                </c:pt>
                <c:pt idx="1221">
                  <c:v>-2.5292380001078669</c:v>
                </c:pt>
                <c:pt idx="1222">
                  <c:v>-2.5289951501078889</c:v>
                </c:pt>
                <c:pt idx="1223">
                  <c:v>-2.5286265601079663</c:v>
                </c:pt>
                <c:pt idx="1224">
                  <c:v>-2.5287008601079322</c:v>
                </c:pt>
                <c:pt idx="1225">
                  <c:v>-2.5294155017743805</c:v>
                </c:pt>
                <c:pt idx="1226">
                  <c:v>-2.5293600261455538</c:v>
                </c:pt>
                <c:pt idx="1227">
                  <c:v>-2.5258863801078775</c:v>
                </c:pt>
                <c:pt idx="1228">
                  <c:v>-2.5270181201078401</c:v>
                </c:pt>
                <c:pt idx="1229">
                  <c:v>-2.5271404701078666</c:v>
                </c:pt>
                <c:pt idx="1230">
                  <c:v>-2.5266980701079547</c:v>
                </c:pt>
                <c:pt idx="1231">
                  <c:v>-2.5266200575104421</c:v>
                </c:pt>
                <c:pt idx="1232">
                  <c:v>-2.5270119809410687</c:v>
                </c:pt>
                <c:pt idx="1233">
                  <c:v>-2.526681870107879</c:v>
                </c:pt>
                <c:pt idx="1234">
                  <c:v>-2.5258649301077014</c:v>
                </c:pt>
                <c:pt idx="1235">
                  <c:v>-2.5253794601078425</c:v>
                </c:pt>
                <c:pt idx="1236">
                  <c:v>-2.5248939510170061</c:v>
                </c:pt>
                <c:pt idx="1237">
                  <c:v>-2.5245747301078723</c:v>
                </c:pt>
                <c:pt idx="1238">
                  <c:v>-2.5247405851078213</c:v>
                </c:pt>
                <c:pt idx="1239">
                  <c:v>-2.5243751301078703</c:v>
                </c:pt>
                <c:pt idx="1240">
                  <c:v>-2.5246602501078854</c:v>
                </c:pt>
                <c:pt idx="1241">
                  <c:v>-2.5239163201079577</c:v>
                </c:pt>
                <c:pt idx="1242">
                  <c:v>-2.5236555001078926</c:v>
                </c:pt>
                <c:pt idx="1243">
                  <c:v>-2.5234683246911658</c:v>
                </c:pt>
                <c:pt idx="1244">
                  <c:v>-2.522005460107863</c:v>
                </c:pt>
                <c:pt idx="1245">
                  <c:v>-2.5236928948904023</c:v>
                </c:pt>
                <c:pt idx="1246">
                  <c:v>-2.522372910107805</c:v>
                </c:pt>
                <c:pt idx="1247">
                  <c:v>-2.5226764001077413</c:v>
                </c:pt>
                <c:pt idx="1248">
                  <c:v>-2.5219230301078852</c:v>
                </c:pt>
                <c:pt idx="1249">
                  <c:v>-2.5225464401077744</c:v>
                </c:pt>
                <c:pt idx="1250">
                  <c:v>-2.5238943925403561</c:v>
                </c:pt>
                <c:pt idx="1251">
                  <c:v>-2.5225725701077835</c:v>
                </c:pt>
                <c:pt idx="1252">
                  <c:v>-2.5208098801078052</c:v>
                </c:pt>
                <c:pt idx="1253">
                  <c:v>-2.5209937579801647</c:v>
                </c:pt>
                <c:pt idx="1254">
                  <c:v>-2.5186894601078222</c:v>
                </c:pt>
                <c:pt idx="1255">
                  <c:v>-2.5192021570775296</c:v>
                </c:pt>
                <c:pt idx="1256">
                  <c:v>-2.5200435964715098</c:v>
                </c:pt>
                <c:pt idx="1257">
                  <c:v>-2.5208620672507038</c:v>
                </c:pt>
                <c:pt idx="1258">
                  <c:v>-2.5195101201078813</c:v>
                </c:pt>
                <c:pt idx="1259">
                  <c:v>-2.5195525601079112</c:v>
                </c:pt>
                <c:pt idx="1260">
                  <c:v>-2.5192289001079189</c:v>
                </c:pt>
                <c:pt idx="1261">
                  <c:v>-2.5189885050517233</c:v>
                </c:pt>
                <c:pt idx="1262">
                  <c:v>-2.5175146532896662</c:v>
                </c:pt>
                <c:pt idx="1263">
                  <c:v>-2.5180478401079256</c:v>
                </c:pt>
                <c:pt idx="1264">
                  <c:v>-2.5177387501077959</c:v>
                </c:pt>
                <c:pt idx="1265">
                  <c:v>-2.5173710801077789</c:v>
                </c:pt>
                <c:pt idx="1266">
                  <c:v>-2.5172521001078678</c:v>
                </c:pt>
                <c:pt idx="1267">
                  <c:v>-2.5166189496912494</c:v>
                </c:pt>
                <c:pt idx="1268">
                  <c:v>-2.5168992401079038</c:v>
                </c:pt>
                <c:pt idx="1269">
                  <c:v>-2.5166194985693693</c:v>
                </c:pt>
                <c:pt idx="1270">
                  <c:v>-2.5166794601078522</c:v>
                </c:pt>
                <c:pt idx="1271">
                  <c:v>-2.515937910107823</c:v>
                </c:pt>
                <c:pt idx="1272">
                  <c:v>-2.5157768401078613</c:v>
                </c:pt>
                <c:pt idx="1273">
                  <c:v>-2.5156809548447541</c:v>
                </c:pt>
                <c:pt idx="1274">
                  <c:v>-2.5154236901077951</c:v>
                </c:pt>
                <c:pt idx="1275">
                  <c:v>-2.5148493901079405</c:v>
                </c:pt>
                <c:pt idx="1276">
                  <c:v>-2.5159804101077157</c:v>
                </c:pt>
                <c:pt idx="1277">
                  <c:v>-2.5153916267745018</c:v>
                </c:pt>
                <c:pt idx="1278">
                  <c:v>-2.5147638976078071</c:v>
                </c:pt>
                <c:pt idx="1279">
                  <c:v>-2.5146314386023221</c:v>
                </c:pt>
                <c:pt idx="1280">
                  <c:v>-2.5142664501078826</c:v>
                </c:pt>
                <c:pt idx="1281">
                  <c:v>-2.5136979601078622</c:v>
                </c:pt>
                <c:pt idx="1282">
                  <c:v>-2.5136129101077671</c:v>
                </c:pt>
                <c:pt idx="1283">
                  <c:v>-2.513467003586257</c:v>
                </c:pt>
                <c:pt idx="1284">
                  <c:v>-2.5132178601077584</c:v>
                </c:pt>
                <c:pt idx="1285">
                  <c:v>-2.5124590201078547</c:v>
                </c:pt>
                <c:pt idx="1286">
                  <c:v>-2.5124315801077159</c:v>
                </c:pt>
                <c:pt idx="1287">
                  <c:v>-2.5130811139539446</c:v>
                </c:pt>
                <c:pt idx="1288">
                  <c:v>-2.5118730837638594</c:v>
                </c:pt>
                <c:pt idx="1289">
                  <c:v>-2.5116014501078467</c:v>
                </c:pt>
                <c:pt idx="1290">
                  <c:v>-2.510990200107841</c:v>
                </c:pt>
                <c:pt idx="1291">
                  <c:v>-2.5114193301078842</c:v>
                </c:pt>
                <c:pt idx="1292">
                  <c:v>-2.511357480108046</c:v>
                </c:pt>
                <c:pt idx="1293">
                  <c:v>-2.5104869301078594</c:v>
                </c:pt>
                <c:pt idx="1294">
                  <c:v>-2.5115791357833785</c:v>
                </c:pt>
                <c:pt idx="1295">
                  <c:v>-2.5116303094228272</c:v>
                </c:pt>
                <c:pt idx="1296">
                  <c:v>-2.5101685443183328</c:v>
                </c:pt>
                <c:pt idx="1297">
                  <c:v>-2.5091155501079214</c:v>
                </c:pt>
                <c:pt idx="1298">
                  <c:v>-2.5095091601078394</c:v>
                </c:pt>
                <c:pt idx="1299">
                  <c:v>-2.5095542301079519</c:v>
                </c:pt>
                <c:pt idx="1300">
                  <c:v>-2.5088094809411956</c:v>
                </c:pt>
                <c:pt idx="1301">
                  <c:v>-2.5084813901078462</c:v>
                </c:pt>
                <c:pt idx="1302">
                  <c:v>-2.5091614864236504</c:v>
                </c:pt>
                <c:pt idx="1303">
                  <c:v>-2.508461470417032</c:v>
                </c:pt>
                <c:pt idx="1304">
                  <c:v>-2.5076449801077558</c:v>
                </c:pt>
                <c:pt idx="1305">
                  <c:v>-2.5081916201078229</c:v>
                </c:pt>
                <c:pt idx="1306">
                  <c:v>-2.507525408024577</c:v>
                </c:pt>
                <c:pt idx="1307">
                  <c:v>-2.5075880501079553</c:v>
                </c:pt>
                <c:pt idx="1308">
                  <c:v>-2.5072361201078621</c:v>
                </c:pt>
                <c:pt idx="1309">
                  <c:v>-2.5071738101079006</c:v>
                </c:pt>
                <c:pt idx="1310">
                  <c:v>-2.507313950107914</c:v>
                </c:pt>
                <c:pt idx="1311">
                  <c:v>-2.5072039001078394</c:v>
                </c:pt>
                <c:pt idx="1312">
                  <c:v>-2.5063272823301048</c:v>
                </c:pt>
                <c:pt idx="1313">
                  <c:v>-2.5062592601078109</c:v>
                </c:pt>
                <c:pt idx="1314">
                  <c:v>-2.5057816401078696</c:v>
                </c:pt>
                <c:pt idx="1315">
                  <c:v>-2.5054853901079355</c:v>
                </c:pt>
                <c:pt idx="1316">
                  <c:v>-2.5054661601078294</c:v>
                </c:pt>
                <c:pt idx="1317">
                  <c:v>-2.5053477801078827</c:v>
                </c:pt>
                <c:pt idx="1318">
                  <c:v>-2.505644760107927</c:v>
                </c:pt>
                <c:pt idx="1319">
                  <c:v>-2.505801922473438</c:v>
                </c:pt>
                <c:pt idx="1320">
                  <c:v>-2.50469723153644</c:v>
                </c:pt>
                <c:pt idx="1321">
                  <c:v>-2.5044905201078222</c:v>
                </c:pt>
                <c:pt idx="1322">
                  <c:v>-2.5043163501079135</c:v>
                </c:pt>
                <c:pt idx="1323">
                  <c:v>-2.5045160401078874</c:v>
                </c:pt>
                <c:pt idx="1324">
                  <c:v>-2.504532930107743</c:v>
                </c:pt>
                <c:pt idx="1325">
                  <c:v>-2.5038438601078354</c:v>
                </c:pt>
                <c:pt idx="1326">
                  <c:v>-2.5042612901079906</c:v>
                </c:pt>
                <c:pt idx="1327">
                  <c:v>-2.5037390170698188</c:v>
                </c:pt>
                <c:pt idx="1328">
                  <c:v>-2.5033197391775701</c:v>
                </c:pt>
                <c:pt idx="1329">
                  <c:v>-2.5030510001078738</c:v>
                </c:pt>
                <c:pt idx="1330">
                  <c:v>-2.5031298601079328</c:v>
                </c:pt>
                <c:pt idx="1331">
                  <c:v>-2.5025647101077908</c:v>
                </c:pt>
                <c:pt idx="1332">
                  <c:v>-2.502497550107833</c:v>
                </c:pt>
                <c:pt idx="1333">
                  <c:v>-2.5021633101078038</c:v>
                </c:pt>
                <c:pt idx="1334">
                  <c:v>-2.5019234401077597</c:v>
                </c:pt>
                <c:pt idx="1335">
                  <c:v>-2.5024083701078439</c:v>
                </c:pt>
                <c:pt idx="1336">
                  <c:v>-2.5012380242104371</c:v>
                </c:pt>
                <c:pt idx="1337">
                  <c:v>-2.5013694601078384</c:v>
                </c:pt>
                <c:pt idx="1338">
                  <c:v>-2.5009682665594966</c:v>
                </c:pt>
                <c:pt idx="1339">
                  <c:v>-2.5010332201078</c:v>
                </c:pt>
                <c:pt idx="1340">
                  <c:v>-2.5005007101078434</c:v>
                </c:pt>
                <c:pt idx="1341">
                  <c:v>-2.5010275001076678</c:v>
                </c:pt>
                <c:pt idx="1342">
                  <c:v>-2.5012547001078929</c:v>
                </c:pt>
                <c:pt idx="1343">
                  <c:v>-2.5007154601079549</c:v>
                </c:pt>
                <c:pt idx="1344">
                  <c:v>-2.4998210601078625</c:v>
                </c:pt>
                <c:pt idx="1345">
                  <c:v>-2.4999874074762687</c:v>
                </c:pt>
                <c:pt idx="1346">
                  <c:v>-2.4988774601078489</c:v>
                </c:pt>
                <c:pt idx="1347">
                  <c:v>-2.4993062701079367</c:v>
                </c:pt>
                <c:pt idx="1348">
                  <c:v>-2.4988173301077552</c:v>
                </c:pt>
                <c:pt idx="1349">
                  <c:v>-2.4977646201079722</c:v>
                </c:pt>
                <c:pt idx="1350">
                  <c:v>-2.4986554197037947</c:v>
                </c:pt>
                <c:pt idx="1351">
                  <c:v>-2.4977555941285061</c:v>
                </c:pt>
                <c:pt idx="1352">
                  <c:v>-2.4971332201077274</c:v>
                </c:pt>
                <c:pt idx="1353">
                  <c:v>-2.4974013119596492</c:v>
                </c:pt>
                <c:pt idx="1354">
                  <c:v>-2.4971916929846714</c:v>
                </c:pt>
                <c:pt idx="1355">
                  <c:v>-2.4967860501080423</c:v>
                </c:pt>
                <c:pt idx="1356">
                  <c:v>-2.4967059121625113</c:v>
                </c:pt>
                <c:pt idx="1357">
                  <c:v>-2.4964175301077915</c:v>
                </c:pt>
                <c:pt idx="1358">
                  <c:v>-2.4954435801078745</c:v>
                </c:pt>
                <c:pt idx="1359">
                  <c:v>-2.4950003501079152</c:v>
                </c:pt>
                <c:pt idx="1360">
                  <c:v>-2.494991896471447</c:v>
                </c:pt>
                <c:pt idx="1361">
                  <c:v>-2.4929841267745161</c:v>
                </c:pt>
                <c:pt idx="1362">
                  <c:v>-2.4949807301078408</c:v>
                </c:pt>
                <c:pt idx="1363">
                  <c:v>-2.4942633653710544</c:v>
                </c:pt>
                <c:pt idx="1364">
                  <c:v>-2.4940695101078489</c:v>
                </c:pt>
                <c:pt idx="1365">
                  <c:v>-2.4942300601077818</c:v>
                </c:pt>
                <c:pt idx="1366">
                  <c:v>-2.4940995701078634</c:v>
                </c:pt>
                <c:pt idx="1367">
                  <c:v>-2.4941777301079071</c:v>
                </c:pt>
                <c:pt idx="1368">
                  <c:v>-2.4934693443185125</c:v>
                </c:pt>
                <c:pt idx="1369">
                  <c:v>-2.493601460107854</c:v>
                </c:pt>
                <c:pt idx="1370">
                  <c:v>-2.493033160107899</c:v>
                </c:pt>
                <c:pt idx="1371">
                  <c:v>-2.4920244601077997</c:v>
                </c:pt>
                <c:pt idx="1372">
                  <c:v>-2.4923328001076896</c:v>
                </c:pt>
                <c:pt idx="1373">
                  <c:v>-2.4919821701077893</c:v>
                </c:pt>
                <c:pt idx="1374">
                  <c:v>-2.4915471443184742</c:v>
                </c:pt>
                <c:pt idx="1375">
                  <c:v>-2.4905445301077975</c:v>
                </c:pt>
                <c:pt idx="1376">
                  <c:v>-2.4911004801079173</c:v>
                </c:pt>
                <c:pt idx="1377">
                  <c:v>-2.4919010201077754</c:v>
                </c:pt>
                <c:pt idx="1378">
                  <c:v>-2.4906741029650021</c:v>
                </c:pt>
                <c:pt idx="1379">
                  <c:v>-2.4900915980389016</c:v>
                </c:pt>
                <c:pt idx="1380">
                  <c:v>-2.4901237101079232</c:v>
                </c:pt>
                <c:pt idx="1381">
                  <c:v>-2.4893918916867221</c:v>
                </c:pt>
                <c:pt idx="1382">
                  <c:v>-2.489854680107797</c:v>
                </c:pt>
                <c:pt idx="1383">
                  <c:v>-2.4897172401078507</c:v>
                </c:pt>
                <c:pt idx="1384">
                  <c:v>-2.4887255201079057</c:v>
                </c:pt>
                <c:pt idx="1385">
                  <c:v>-2.4884433401078354</c:v>
                </c:pt>
                <c:pt idx="1386">
                  <c:v>-2.490625355941205</c:v>
                </c:pt>
                <c:pt idx="1387">
                  <c:v>-2.4884779818470832</c:v>
                </c:pt>
                <c:pt idx="1388">
                  <c:v>-2.4874965510169318</c:v>
                </c:pt>
                <c:pt idx="1389">
                  <c:v>-2.4880449701078504</c:v>
                </c:pt>
                <c:pt idx="1390">
                  <c:v>-2.4885943501077747</c:v>
                </c:pt>
                <c:pt idx="1391">
                  <c:v>-2.4879045401077917</c:v>
                </c:pt>
                <c:pt idx="1392">
                  <c:v>-2.4876903801079209</c:v>
                </c:pt>
                <c:pt idx="1393">
                  <c:v>-2.4877114916868095</c:v>
                </c:pt>
                <c:pt idx="1394">
                  <c:v>-2.4870365501078453</c:v>
                </c:pt>
                <c:pt idx="1395">
                  <c:v>-2.487004223265771</c:v>
                </c:pt>
                <c:pt idx="1396">
                  <c:v>-2.4854555480200275</c:v>
                </c:pt>
                <c:pt idx="1397">
                  <c:v>-2.4851222901078103</c:v>
                </c:pt>
                <c:pt idx="1398">
                  <c:v>-2.4856468976079356</c:v>
                </c:pt>
                <c:pt idx="1399">
                  <c:v>-2.4847768801078303</c:v>
                </c:pt>
                <c:pt idx="1400">
                  <c:v>-2.4850729501077922</c:v>
                </c:pt>
                <c:pt idx="1401">
                  <c:v>-2.4850574101079843</c:v>
                </c:pt>
                <c:pt idx="1402">
                  <c:v>-2.4846089801078364</c:v>
                </c:pt>
                <c:pt idx="1403">
                  <c:v>-2.4844611232658167</c:v>
                </c:pt>
                <c:pt idx="1404">
                  <c:v>-2.4831377743935406</c:v>
                </c:pt>
                <c:pt idx="1405">
                  <c:v>-2.4850494601078594</c:v>
                </c:pt>
                <c:pt idx="1406">
                  <c:v>-2.4833721901079855</c:v>
                </c:pt>
                <c:pt idx="1407">
                  <c:v>-2.4827666701078357</c:v>
                </c:pt>
                <c:pt idx="1408">
                  <c:v>-2.482932670107715</c:v>
                </c:pt>
                <c:pt idx="1409">
                  <c:v>-2.4818800601078692</c:v>
                </c:pt>
                <c:pt idx="1410">
                  <c:v>-2.4822307022130019</c:v>
                </c:pt>
                <c:pt idx="1411">
                  <c:v>-2.4817439501079264</c:v>
                </c:pt>
                <c:pt idx="1412">
                  <c:v>-2.4813069601078439</c:v>
                </c:pt>
                <c:pt idx="1413">
                  <c:v>-2.4808208472046971</c:v>
                </c:pt>
                <c:pt idx="1414">
                  <c:v>-2.4810602801078545</c:v>
                </c:pt>
                <c:pt idx="1415">
                  <c:v>-2.4807285601079485</c:v>
                </c:pt>
                <c:pt idx="1416">
                  <c:v>-2.4805017154268825</c:v>
                </c:pt>
                <c:pt idx="1417">
                  <c:v>-2.4799388901078743</c:v>
                </c:pt>
                <c:pt idx="1418">
                  <c:v>-2.4799837801078155</c:v>
                </c:pt>
                <c:pt idx="1419">
                  <c:v>-2.4801169901080158</c:v>
                </c:pt>
                <c:pt idx="1420">
                  <c:v>-2.4807127601078918</c:v>
                </c:pt>
                <c:pt idx="1421">
                  <c:v>-2.4808794601078574</c:v>
                </c:pt>
                <c:pt idx="1422">
                  <c:v>-2.4778634601078409</c:v>
                </c:pt>
                <c:pt idx="1423">
                  <c:v>-2.478280340542625</c:v>
                </c:pt>
                <c:pt idx="1424">
                  <c:v>-2.4788950601078454</c:v>
                </c:pt>
                <c:pt idx="1425">
                  <c:v>-2.4784867501078907</c:v>
                </c:pt>
                <c:pt idx="1426">
                  <c:v>-2.4778029601077947</c:v>
                </c:pt>
                <c:pt idx="1427">
                  <c:v>-2.4784774701077339</c:v>
                </c:pt>
                <c:pt idx="1428">
                  <c:v>-2.4780240180025572</c:v>
                </c:pt>
                <c:pt idx="1429">
                  <c:v>-2.4775683301079283</c:v>
                </c:pt>
                <c:pt idx="1430">
                  <c:v>-2.4776548137664207</c:v>
                </c:pt>
                <c:pt idx="1431">
                  <c:v>-2.4768704288577936</c:v>
                </c:pt>
                <c:pt idx="1432">
                  <c:v>-2.4770124401077851</c:v>
                </c:pt>
                <c:pt idx="1433">
                  <c:v>-2.4764389301079461</c:v>
                </c:pt>
                <c:pt idx="1434">
                  <c:v>-2.4760052495814904</c:v>
                </c:pt>
                <c:pt idx="1435">
                  <c:v>-2.4752792501078744</c:v>
                </c:pt>
                <c:pt idx="1436">
                  <c:v>-2.4753277801079605</c:v>
                </c:pt>
                <c:pt idx="1437">
                  <c:v>-2.475576260107772</c:v>
                </c:pt>
                <c:pt idx="1438">
                  <c:v>-2.4754249243935362</c:v>
                </c:pt>
                <c:pt idx="1439">
                  <c:v>-2.4746487782896764</c:v>
                </c:pt>
                <c:pt idx="1440">
                  <c:v>-2.4751279101077301</c:v>
                </c:pt>
                <c:pt idx="1441">
                  <c:v>-2.4746364916867378</c:v>
                </c:pt>
                <c:pt idx="1442">
                  <c:v>-2.4741313601077621</c:v>
                </c:pt>
                <c:pt idx="1443">
                  <c:v>-2.4746394401079357</c:v>
                </c:pt>
                <c:pt idx="1444">
                  <c:v>-2.4740619001077846</c:v>
                </c:pt>
                <c:pt idx="1445">
                  <c:v>-2.474503800107783</c:v>
                </c:pt>
                <c:pt idx="1446">
                  <c:v>-2.4737513172507875</c:v>
                </c:pt>
                <c:pt idx="1447">
                  <c:v>-2.4743768886792594</c:v>
                </c:pt>
                <c:pt idx="1448">
                  <c:v>-2.4731094601078496</c:v>
                </c:pt>
                <c:pt idx="1449">
                  <c:v>-2.4725417801079885</c:v>
                </c:pt>
                <c:pt idx="1450">
                  <c:v>-2.4726864101078689</c:v>
                </c:pt>
                <c:pt idx="1451">
                  <c:v>-2.4731439401079314</c:v>
                </c:pt>
                <c:pt idx="1452">
                  <c:v>-2.472149200107836</c:v>
                </c:pt>
                <c:pt idx="1453">
                  <c:v>-2.4722780330245371</c:v>
                </c:pt>
                <c:pt idx="1454">
                  <c:v>-2.4723259701078177</c:v>
                </c:pt>
                <c:pt idx="1455">
                  <c:v>-2.4716044001078927</c:v>
                </c:pt>
                <c:pt idx="1456">
                  <c:v>-2.4718644601078523</c:v>
                </c:pt>
                <c:pt idx="1457">
                  <c:v>-2.4724290234880613</c:v>
                </c:pt>
                <c:pt idx="1458">
                  <c:v>-2.4705976001078511</c:v>
                </c:pt>
                <c:pt idx="1459">
                  <c:v>-2.4707638401077361</c:v>
                </c:pt>
                <c:pt idx="1460">
                  <c:v>-2.4711477232656307</c:v>
                </c:pt>
                <c:pt idx="1461">
                  <c:v>-2.4702362501078312</c:v>
                </c:pt>
                <c:pt idx="1462">
                  <c:v>-2.4696658001079186</c:v>
                </c:pt>
                <c:pt idx="1463">
                  <c:v>-2.4703034601078286</c:v>
                </c:pt>
                <c:pt idx="1464">
                  <c:v>-2.4698275501077944</c:v>
                </c:pt>
                <c:pt idx="1465">
                  <c:v>-2.4692191788578555</c:v>
                </c:pt>
                <c:pt idx="1466">
                  <c:v>-2.4697572542254704</c:v>
                </c:pt>
                <c:pt idx="1467">
                  <c:v>-2.4686925783874045</c:v>
                </c:pt>
                <c:pt idx="1468">
                  <c:v>-2.4686646301078525</c:v>
                </c:pt>
                <c:pt idx="1469">
                  <c:v>-2.4684455901077342</c:v>
                </c:pt>
                <c:pt idx="1470">
                  <c:v>-2.4682693201078649</c:v>
                </c:pt>
                <c:pt idx="1471">
                  <c:v>-2.4679304201077628</c:v>
                </c:pt>
                <c:pt idx="1472">
                  <c:v>-2.4683341401077286</c:v>
                </c:pt>
                <c:pt idx="1473">
                  <c:v>-2.4678059344669236</c:v>
                </c:pt>
                <c:pt idx="1474">
                  <c:v>-2.4679590672507032</c:v>
                </c:pt>
              </c:numCache>
            </c:numRef>
          </c:val>
          <c:smooth val="0"/>
          <c:extLs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-2.2017294601078561</c:v>
                </c:pt>
                <c:pt idx="1">
                  <c:v>-2.2028032101078594</c:v>
                </c:pt>
                <c:pt idx="2">
                  <c:v>-2.2035490601078891</c:v>
                </c:pt>
                <c:pt idx="3">
                  <c:v>-2.2045717601079673</c:v>
                </c:pt>
                <c:pt idx="4">
                  <c:v>-2.2027614940061682</c:v>
                </c:pt>
                <c:pt idx="5">
                  <c:v>-2.1967194601078006</c:v>
                </c:pt>
                <c:pt idx="6">
                  <c:v>-2.192415230107855</c:v>
                </c:pt>
                <c:pt idx="7">
                  <c:v>-2.1815924803097886</c:v>
                </c:pt>
                <c:pt idx="8">
                  <c:v>-2.1199178246911146</c:v>
                </c:pt>
                <c:pt idx="9">
                  <c:v>-2.0631174901079277</c:v>
                </c:pt>
                <c:pt idx="10">
                  <c:v>-2.1779601101078896</c:v>
                </c:pt>
                <c:pt idx="11">
                  <c:v>-2.0977134401078388</c:v>
                </c:pt>
                <c:pt idx="12">
                  <c:v>-2.0518858237442146</c:v>
                </c:pt>
                <c:pt idx="13">
                  <c:v>-0.80155049582202764</c:v>
                </c:pt>
                <c:pt idx="14">
                  <c:v>-0.5468130801079667</c:v>
                </c:pt>
                <c:pt idx="15">
                  <c:v>-1.4556012601078265</c:v>
                </c:pt>
                <c:pt idx="16">
                  <c:v>-1.7928200201077686</c:v>
                </c:pt>
                <c:pt idx="17">
                  <c:v>-1.4559195401078853</c:v>
                </c:pt>
                <c:pt idx="18">
                  <c:v>-1.4251896641893893</c:v>
                </c:pt>
                <c:pt idx="19">
                  <c:v>-1.6515346621280287</c:v>
                </c:pt>
                <c:pt idx="20">
                  <c:v>-2.0450249729283456</c:v>
                </c:pt>
                <c:pt idx="21">
                  <c:v>-2.5003588601078235</c:v>
                </c:pt>
                <c:pt idx="22">
                  <c:v>-2.5220405901078209</c:v>
                </c:pt>
                <c:pt idx="23">
                  <c:v>-2.954007060107827</c:v>
                </c:pt>
                <c:pt idx="24">
                  <c:v>-3.0889758201078195</c:v>
                </c:pt>
                <c:pt idx="25">
                  <c:v>-2.9696413001078099</c:v>
                </c:pt>
                <c:pt idx="26">
                  <c:v>-2.7465759247543389</c:v>
                </c:pt>
                <c:pt idx="27">
                  <c:v>-4.278484920107843</c:v>
                </c:pt>
                <c:pt idx="28">
                  <c:v>-4.4939444601077838</c:v>
                </c:pt>
                <c:pt idx="29">
                  <c:v>-2.2261172601078556</c:v>
                </c:pt>
                <c:pt idx="30">
                  <c:v>-2.7368989449563372</c:v>
                </c:pt>
                <c:pt idx="31">
                  <c:v>-3.2154104601078899</c:v>
                </c:pt>
                <c:pt idx="32">
                  <c:v>-3.2502701001079686</c:v>
                </c:pt>
                <c:pt idx="33">
                  <c:v>-3.3476670101079122</c:v>
                </c:pt>
                <c:pt idx="34">
                  <c:v>-3.1307732401079704</c:v>
                </c:pt>
                <c:pt idx="35">
                  <c:v>-2.7901211674249424</c:v>
                </c:pt>
                <c:pt idx="36">
                  <c:v>-1.089329460107848</c:v>
                </c:pt>
                <c:pt idx="37">
                  <c:v>-1.0296189201079073</c:v>
                </c:pt>
                <c:pt idx="38">
                  <c:v>-0.12011701010791853</c:v>
                </c:pt>
                <c:pt idx="39">
                  <c:v>0.84451841744309775</c:v>
                </c:pt>
                <c:pt idx="40">
                  <c:v>2.0020353898922849</c:v>
                </c:pt>
                <c:pt idx="41">
                  <c:v>2.2555655987156626</c:v>
                </c:pt>
                <c:pt idx="42">
                  <c:v>5.1841764222450593</c:v>
                </c:pt>
                <c:pt idx="43">
                  <c:v>5.9165823798922617</c:v>
                </c:pt>
                <c:pt idx="44">
                  <c:v>6.9026942898921959</c:v>
                </c:pt>
                <c:pt idx="45">
                  <c:v>7.2574964798923673</c:v>
                </c:pt>
                <c:pt idx="46">
                  <c:v>7.2811151398923357</c:v>
                </c:pt>
                <c:pt idx="47">
                  <c:v>7.0736663498920223</c:v>
                </c:pt>
                <c:pt idx="48">
                  <c:v>7.3805176998920388</c:v>
                </c:pt>
                <c:pt idx="49">
                  <c:v>7.8879965798921177</c:v>
                </c:pt>
                <c:pt idx="50">
                  <c:v>7.8501531714710637</c:v>
                </c:pt>
                <c:pt idx="51">
                  <c:v>6.3833046961422184</c:v>
                </c:pt>
                <c:pt idx="52">
                  <c:v>6.5000618298921466</c:v>
                </c:pt>
                <c:pt idx="53">
                  <c:v>6.7298604669755093</c:v>
                </c:pt>
                <c:pt idx="54">
                  <c:v>6.7837699098922428</c:v>
                </c:pt>
                <c:pt idx="55">
                  <c:v>6.7149278398923116</c:v>
                </c:pt>
                <c:pt idx="56">
                  <c:v>6.6135977179743151</c:v>
                </c:pt>
                <c:pt idx="57">
                  <c:v>6.9262396308012484</c:v>
                </c:pt>
                <c:pt idx="58">
                  <c:v>6.9439221998921852</c:v>
                </c:pt>
                <c:pt idx="59">
                  <c:v>6.6414339498920754</c:v>
                </c:pt>
                <c:pt idx="60">
                  <c:v>6.6896041398921824</c:v>
                </c:pt>
                <c:pt idx="61">
                  <c:v>6.8804093798922281</c:v>
                </c:pt>
                <c:pt idx="62">
                  <c:v>6.9830957798921958</c:v>
                </c:pt>
                <c:pt idx="63">
                  <c:v>7.2860759298920073</c:v>
                </c:pt>
                <c:pt idx="64">
                  <c:v>7.6222633267775137</c:v>
                </c:pt>
                <c:pt idx="65">
                  <c:v>8.4259798732254723</c:v>
                </c:pt>
                <c:pt idx="66">
                  <c:v>8.9138142598921917</c:v>
                </c:pt>
                <c:pt idx="67">
                  <c:v>9.6147684098921502</c:v>
                </c:pt>
                <c:pt idx="68">
                  <c:v>10.442525949892044</c:v>
                </c:pt>
                <c:pt idx="69">
                  <c:v>11.593751529892259</c:v>
                </c:pt>
                <c:pt idx="70">
                  <c:v>12.993535299892159</c:v>
                </c:pt>
                <c:pt idx="71">
                  <c:v>14.598635559892116</c:v>
                </c:pt>
                <c:pt idx="72">
                  <c:v>16.422013169892125</c:v>
                </c:pt>
                <c:pt idx="73">
                  <c:v>18.077291364453473</c:v>
                </c:pt>
                <c:pt idx="74">
                  <c:v>24.873064789892126</c:v>
                </c:pt>
                <c:pt idx="75">
                  <c:v>26.019362389892166</c:v>
                </c:pt>
                <c:pt idx="76">
                  <c:v>27.279131869892083</c:v>
                </c:pt>
                <c:pt idx="77">
                  <c:v>27.969348539892167</c:v>
                </c:pt>
                <c:pt idx="78">
                  <c:v>27.755240619892035</c:v>
                </c:pt>
                <c:pt idx="79">
                  <c:v>26.9284359798921</c:v>
                </c:pt>
                <c:pt idx="80">
                  <c:v>25.648990039892325</c:v>
                </c:pt>
                <c:pt idx="81">
                  <c:v>24.527102389892136</c:v>
                </c:pt>
                <c:pt idx="82">
                  <c:v>23.766437994437609</c:v>
                </c:pt>
                <c:pt idx="83">
                  <c:v>16.516651716362716</c:v>
                </c:pt>
                <c:pt idx="84">
                  <c:v>14.489073699892046</c:v>
                </c:pt>
                <c:pt idx="85">
                  <c:v>12.716245519892396</c:v>
                </c:pt>
                <c:pt idx="86">
                  <c:v>11.141032339892078</c:v>
                </c:pt>
                <c:pt idx="87">
                  <c:v>9.4922218798921705</c:v>
                </c:pt>
                <c:pt idx="88">
                  <c:v>8.5569187643819902</c:v>
                </c:pt>
                <c:pt idx="89">
                  <c:v>6.5378162198920649</c:v>
                </c:pt>
                <c:pt idx="90">
                  <c:v>4.8415754798921427</c:v>
                </c:pt>
                <c:pt idx="91">
                  <c:v>3.679009170029147</c:v>
                </c:pt>
                <c:pt idx="92">
                  <c:v>-0.16388122481370715</c:v>
                </c:pt>
                <c:pt idx="93">
                  <c:v>0.61631358989221496</c:v>
                </c:pt>
                <c:pt idx="94">
                  <c:v>1.6424896636033424</c:v>
                </c:pt>
                <c:pt idx="95">
                  <c:v>2.9778567098922082</c:v>
                </c:pt>
                <c:pt idx="96">
                  <c:v>4.1269419798920239</c:v>
                </c:pt>
                <c:pt idx="97">
                  <c:v>5.9680731498920778</c:v>
                </c:pt>
                <c:pt idx="98">
                  <c:v>8.5995684398920815</c:v>
                </c:pt>
                <c:pt idx="99">
                  <c:v>10.605232816815203</c:v>
                </c:pt>
                <c:pt idx="100">
                  <c:v>20.284222049326246</c:v>
                </c:pt>
                <c:pt idx="101">
                  <c:v>22.167398169892209</c:v>
                </c:pt>
                <c:pt idx="102">
                  <c:v>24.505624459892204</c:v>
                </c:pt>
                <c:pt idx="103">
                  <c:v>27.469780839891968</c:v>
                </c:pt>
                <c:pt idx="104">
                  <c:v>30.20509040989198</c:v>
                </c:pt>
                <c:pt idx="105">
                  <c:v>32.628066233769687</c:v>
                </c:pt>
                <c:pt idx="106">
                  <c:v>33.275078333370416</c:v>
                </c:pt>
                <c:pt idx="107">
                  <c:v>36.412702539892166</c:v>
                </c:pt>
                <c:pt idx="108">
                  <c:v>36.718970939892131</c:v>
                </c:pt>
                <c:pt idx="109">
                  <c:v>36.585735739892215</c:v>
                </c:pt>
                <c:pt idx="110">
                  <c:v>36.080220539892395</c:v>
                </c:pt>
                <c:pt idx="111">
                  <c:v>34.878456139892194</c:v>
                </c:pt>
                <c:pt idx="112">
                  <c:v>31.818769599892079</c:v>
                </c:pt>
                <c:pt idx="113">
                  <c:v>30.051217699892263</c:v>
                </c:pt>
                <c:pt idx="114">
                  <c:v>28.507466789892106</c:v>
                </c:pt>
                <c:pt idx="115">
                  <c:v>20.835984133642214</c:v>
                </c:pt>
                <c:pt idx="116">
                  <c:v>19.578227560094291</c:v>
                </c:pt>
                <c:pt idx="117">
                  <c:v>18.142301489892304</c:v>
                </c:pt>
                <c:pt idx="118">
                  <c:v>16.401824859892145</c:v>
                </c:pt>
                <c:pt idx="119">
                  <c:v>14.631458379892308</c:v>
                </c:pt>
                <c:pt idx="120">
                  <c:v>13.398405689892172</c:v>
                </c:pt>
                <c:pt idx="121">
                  <c:v>11.876058289892157</c:v>
                </c:pt>
                <c:pt idx="122">
                  <c:v>10.872850120973297</c:v>
                </c:pt>
                <c:pt idx="123">
                  <c:v>5.7204047621143985</c:v>
                </c:pt>
                <c:pt idx="124">
                  <c:v>4.3671450298922423</c:v>
                </c:pt>
                <c:pt idx="125">
                  <c:v>3.335562359892009</c:v>
                </c:pt>
                <c:pt idx="126">
                  <c:v>2.5795088898921108</c:v>
                </c:pt>
                <c:pt idx="127">
                  <c:v>2.4382755898921715</c:v>
                </c:pt>
                <c:pt idx="128">
                  <c:v>2.3041292998922245</c:v>
                </c:pt>
                <c:pt idx="129">
                  <c:v>2.9449444122324593</c:v>
                </c:pt>
                <c:pt idx="130">
                  <c:v>7.5016189398921398</c:v>
                </c:pt>
                <c:pt idx="131">
                  <c:v>9.5237623598922028</c:v>
                </c:pt>
                <c:pt idx="132">
                  <c:v>12.073821719892052</c:v>
                </c:pt>
                <c:pt idx="133">
                  <c:v>14.553621467727083</c:v>
                </c:pt>
                <c:pt idx="134">
                  <c:v>16.729442539892133</c:v>
                </c:pt>
                <c:pt idx="135">
                  <c:v>18.996141999892188</c:v>
                </c:pt>
                <c:pt idx="136">
                  <c:v>21.448268339892152</c:v>
                </c:pt>
                <c:pt idx="137">
                  <c:v>23.081792156913409</c:v>
                </c:pt>
                <c:pt idx="138">
                  <c:v>23.55829933989213</c:v>
                </c:pt>
                <c:pt idx="139">
                  <c:v>19.75479053989217</c:v>
                </c:pt>
                <c:pt idx="140">
                  <c:v>17.359627209892096</c:v>
                </c:pt>
                <c:pt idx="141">
                  <c:v>14.631248899892057</c:v>
                </c:pt>
                <c:pt idx="142">
                  <c:v>12.203842129892251</c:v>
                </c:pt>
                <c:pt idx="143">
                  <c:v>10.257313171471196</c:v>
                </c:pt>
                <c:pt idx="144">
                  <c:v>8.7382772798920314</c:v>
                </c:pt>
                <c:pt idx="145">
                  <c:v>7.4098942287810701</c:v>
                </c:pt>
                <c:pt idx="146">
                  <c:v>4.4336407898921664</c:v>
                </c:pt>
                <c:pt idx="147">
                  <c:v>4.5043749398921165</c:v>
                </c:pt>
                <c:pt idx="148">
                  <c:v>4.3175952298922482</c:v>
                </c:pt>
                <c:pt idx="149">
                  <c:v>4.5640773398921084</c:v>
                </c:pt>
                <c:pt idx="150">
                  <c:v>5.0371493398921672</c:v>
                </c:pt>
                <c:pt idx="151">
                  <c:v>5.0323948502368836</c:v>
                </c:pt>
                <c:pt idx="152">
                  <c:v>-1.3434011414266251</c:v>
                </c:pt>
                <c:pt idx="153">
                  <c:v>-1.8175708794627496</c:v>
                </c:pt>
                <c:pt idx="154">
                  <c:v>-1.6770316101077896</c:v>
                </c:pt>
                <c:pt idx="155">
                  <c:v>-1.1255800801078095</c:v>
                </c:pt>
                <c:pt idx="156">
                  <c:v>-0.50859844010781785</c:v>
                </c:pt>
                <c:pt idx="157">
                  <c:v>-0.10899917439355988</c:v>
                </c:pt>
                <c:pt idx="158">
                  <c:v>3.6589905398921445</c:v>
                </c:pt>
                <c:pt idx="159">
                  <c:v>6.8243564898920113</c:v>
                </c:pt>
                <c:pt idx="160">
                  <c:v>10.75112992989223</c:v>
                </c:pt>
                <c:pt idx="161">
                  <c:v>12.273147789892178</c:v>
                </c:pt>
                <c:pt idx="162">
                  <c:v>15.035784549892</c:v>
                </c:pt>
                <c:pt idx="163">
                  <c:v>17.507318539892154</c:v>
                </c:pt>
                <c:pt idx="164">
                  <c:v>19.724129079892322</c:v>
                </c:pt>
                <c:pt idx="165">
                  <c:v>20.738733559892083</c:v>
                </c:pt>
                <c:pt idx="166">
                  <c:v>21.596971052712718</c:v>
                </c:pt>
                <c:pt idx="167">
                  <c:v>21.183170539892146</c:v>
                </c:pt>
                <c:pt idx="168">
                  <c:v>19.995036206558709</c:v>
                </c:pt>
                <c:pt idx="169">
                  <c:v>18.858561049892074</c:v>
                </c:pt>
                <c:pt idx="170">
                  <c:v>18.182816239892148</c:v>
                </c:pt>
                <c:pt idx="171">
                  <c:v>17.467862739892041</c:v>
                </c:pt>
                <c:pt idx="172">
                  <c:v>16.820192009892395</c:v>
                </c:pt>
                <c:pt idx="173">
                  <c:v>16.114671943932365</c:v>
                </c:pt>
                <c:pt idx="174">
                  <c:v>15.325681039892132</c:v>
                </c:pt>
                <c:pt idx="175">
                  <c:v>11.762441289892109</c:v>
                </c:pt>
                <c:pt idx="176">
                  <c:v>10.918762459892235</c:v>
                </c:pt>
                <c:pt idx="177">
                  <c:v>10.161394169892134</c:v>
                </c:pt>
                <c:pt idx="178">
                  <c:v>9.5782119198919418</c:v>
                </c:pt>
                <c:pt idx="179">
                  <c:v>8.5848899898919342</c:v>
                </c:pt>
                <c:pt idx="180">
                  <c:v>7.691552909892124</c:v>
                </c:pt>
                <c:pt idx="181">
                  <c:v>6.8888028398923069</c:v>
                </c:pt>
                <c:pt idx="182">
                  <c:v>6.0698612861609007</c:v>
                </c:pt>
                <c:pt idx="183">
                  <c:v>3.0305926827492868</c:v>
                </c:pt>
                <c:pt idx="184">
                  <c:v>2.6165416898921592</c:v>
                </c:pt>
                <c:pt idx="185">
                  <c:v>1.9817084198922146</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8.746712499892169</c:v>
                </c:pt>
                <c:pt idx="196">
                  <c:v>9.1767248898921281</c:v>
                </c:pt>
                <c:pt idx="197">
                  <c:v>9.1948232798920486</c:v>
                </c:pt>
                <c:pt idx="198">
                  <c:v>9.1718888732255124</c:v>
                </c:pt>
                <c:pt idx="199">
                  <c:v>8.5404945398921654</c:v>
                </c:pt>
                <c:pt idx="200">
                  <c:v>8.5118552298923049</c:v>
                </c:pt>
                <c:pt idx="201">
                  <c:v>8.4535187398920755</c:v>
                </c:pt>
                <c:pt idx="202">
                  <c:v>8.3115985998923492</c:v>
                </c:pt>
                <c:pt idx="203">
                  <c:v>8.1352153298922474</c:v>
                </c:pt>
                <c:pt idx="204">
                  <c:v>7.8898632398921791</c:v>
                </c:pt>
                <c:pt idx="205">
                  <c:v>8.0208987632964295</c:v>
                </c:pt>
                <c:pt idx="206">
                  <c:v>7.8797177998920631</c:v>
                </c:pt>
                <c:pt idx="207">
                  <c:v>7.6341842303682483</c:v>
                </c:pt>
                <c:pt idx="208">
                  <c:v>6.1132658126194031</c:v>
                </c:pt>
                <c:pt idx="209">
                  <c:v>5.9766445198920337</c:v>
                </c:pt>
                <c:pt idx="210">
                  <c:v>5.573412739892305</c:v>
                </c:pt>
                <c:pt idx="211">
                  <c:v>5.5805424691850192</c:v>
                </c:pt>
                <c:pt idx="212">
                  <c:v>5.4116779148921097</c:v>
                </c:pt>
                <c:pt idx="213">
                  <c:v>5.0310291998921599</c:v>
                </c:pt>
                <c:pt idx="214">
                  <c:v>4.2008824798921154</c:v>
                </c:pt>
                <c:pt idx="215">
                  <c:v>4.2753566398923084</c:v>
                </c:pt>
                <c:pt idx="216">
                  <c:v>4.7517412541777588</c:v>
                </c:pt>
                <c:pt idx="217">
                  <c:v>5.7417405398921488</c:v>
                </c:pt>
                <c:pt idx="218">
                  <c:v>5.750519908313251</c:v>
                </c:pt>
                <c:pt idx="219">
                  <c:v>5.5141471698921265</c:v>
                </c:pt>
                <c:pt idx="220">
                  <c:v>5.6675679398920664</c:v>
                </c:pt>
                <c:pt idx="221">
                  <c:v>6.3416651698921527</c:v>
                </c:pt>
                <c:pt idx="222">
                  <c:v>6.9495171098921702</c:v>
                </c:pt>
                <c:pt idx="223">
                  <c:v>7.3636899973390371</c:v>
                </c:pt>
                <c:pt idx="224">
                  <c:v>7.4820705398921916</c:v>
                </c:pt>
                <c:pt idx="225">
                  <c:v>7.2790571356368758</c:v>
                </c:pt>
                <c:pt idx="226">
                  <c:v>7.173571499892077</c:v>
                </c:pt>
                <c:pt idx="227">
                  <c:v>7.0325198398921742</c:v>
                </c:pt>
                <c:pt idx="228">
                  <c:v>6.5598644498920606</c:v>
                </c:pt>
                <c:pt idx="229">
                  <c:v>6.0873114398919626</c:v>
                </c:pt>
                <c:pt idx="230">
                  <c:v>5.9275177217103447</c:v>
                </c:pt>
                <c:pt idx="231">
                  <c:v>6.3646493419755217</c:v>
                </c:pt>
                <c:pt idx="232">
                  <c:v>7.5584288732255231</c:v>
                </c:pt>
                <c:pt idx="233">
                  <c:v>7.8472309398920572</c:v>
                </c:pt>
                <c:pt idx="234">
                  <c:v>8.202524099892031</c:v>
                </c:pt>
                <c:pt idx="235">
                  <c:v>8.4292943714711441</c:v>
                </c:pt>
                <c:pt idx="236">
                  <c:v>8.3964384698921322</c:v>
                </c:pt>
                <c:pt idx="237">
                  <c:v>8.1609998598922715</c:v>
                </c:pt>
                <c:pt idx="238">
                  <c:v>7.638492839892109</c:v>
                </c:pt>
                <c:pt idx="239">
                  <c:v>7.1487497363207098</c:v>
                </c:pt>
                <c:pt idx="240">
                  <c:v>5.2915555398921441</c:v>
                </c:pt>
                <c:pt idx="241">
                  <c:v>5.1119428272484555</c:v>
                </c:pt>
                <c:pt idx="242">
                  <c:v>4.4075349831909989</c:v>
                </c:pt>
                <c:pt idx="243">
                  <c:v>3.501769839892205</c:v>
                </c:pt>
                <c:pt idx="244">
                  <c:v>2.9043864998921123</c:v>
                </c:pt>
                <c:pt idx="245">
                  <c:v>2.6271096598922838</c:v>
                </c:pt>
                <c:pt idx="246">
                  <c:v>2.7552963984782224</c:v>
                </c:pt>
                <c:pt idx="247">
                  <c:v>3.1373100342741651</c:v>
                </c:pt>
                <c:pt idx="248">
                  <c:v>3.7214264373280201</c:v>
                </c:pt>
                <c:pt idx="249">
                  <c:v>3.9639801798920047</c:v>
                </c:pt>
                <c:pt idx="250">
                  <c:v>4.8548627198922247</c:v>
                </c:pt>
                <c:pt idx="251">
                  <c:v>5.4727790298921377</c:v>
                </c:pt>
                <c:pt idx="252">
                  <c:v>5.6103912469629194</c:v>
                </c:pt>
                <c:pt idx="253">
                  <c:v>5.899689779892185</c:v>
                </c:pt>
                <c:pt idx="254">
                  <c:v>6.3446293798922255</c:v>
                </c:pt>
                <c:pt idx="255">
                  <c:v>6.8324529377415928</c:v>
                </c:pt>
                <c:pt idx="256">
                  <c:v>8.3777838813555263</c:v>
                </c:pt>
                <c:pt idx="257">
                  <c:v>9.0520494001071796</c:v>
                </c:pt>
                <c:pt idx="258">
                  <c:v>9.7567077798921815</c:v>
                </c:pt>
                <c:pt idx="259">
                  <c:v>10.744094009892109</c:v>
                </c:pt>
                <c:pt idx="260">
                  <c:v>11.53557623989218</c:v>
                </c:pt>
                <c:pt idx="261">
                  <c:v>12.845578809891975</c:v>
                </c:pt>
                <c:pt idx="262">
                  <c:v>14.029364921914635</c:v>
                </c:pt>
                <c:pt idx="263">
                  <c:v>15.774807196142234</c:v>
                </c:pt>
                <c:pt idx="264">
                  <c:v>19.169510771776245</c:v>
                </c:pt>
                <c:pt idx="265">
                  <c:v>19.064329859891927</c:v>
                </c:pt>
                <c:pt idx="266">
                  <c:v>18.720513339892278</c:v>
                </c:pt>
                <c:pt idx="267">
                  <c:v>17.879362242019795</c:v>
                </c:pt>
                <c:pt idx="268">
                  <c:v>17.362174799892088</c:v>
                </c:pt>
                <c:pt idx="269">
                  <c:v>17.056192659892346</c:v>
                </c:pt>
                <c:pt idx="270">
                  <c:v>16.46839403989199</c:v>
                </c:pt>
                <c:pt idx="271">
                  <c:v>16.096210519891997</c:v>
                </c:pt>
                <c:pt idx="272">
                  <c:v>15.665780984336635</c:v>
                </c:pt>
                <c:pt idx="273">
                  <c:v>12.237341919202464</c:v>
                </c:pt>
                <c:pt idx="274">
                  <c:v>11.543479259892024</c:v>
                </c:pt>
                <c:pt idx="275">
                  <c:v>10.633392119892306</c:v>
                </c:pt>
                <c:pt idx="276">
                  <c:v>9.8714976298923176</c:v>
                </c:pt>
                <c:pt idx="277">
                  <c:v>8.7073256498920273</c:v>
                </c:pt>
                <c:pt idx="278">
                  <c:v>7.7480230146396707</c:v>
                </c:pt>
                <c:pt idx="279">
                  <c:v>6.8042668898921335</c:v>
                </c:pt>
                <c:pt idx="280">
                  <c:v>6.1129446498921993</c:v>
                </c:pt>
                <c:pt idx="281">
                  <c:v>5.7527625398921458</c:v>
                </c:pt>
                <c:pt idx="282">
                  <c:v>4.1070217586421336</c:v>
                </c:pt>
                <c:pt idx="283">
                  <c:v>3.6694637998920996</c:v>
                </c:pt>
                <c:pt idx="284">
                  <c:v>3.4565002671649694</c:v>
                </c:pt>
                <c:pt idx="285">
                  <c:v>3.3082175898921236</c:v>
                </c:pt>
                <c:pt idx="286">
                  <c:v>2.8508587398920611</c:v>
                </c:pt>
                <c:pt idx="287">
                  <c:v>2.6390054598920898</c:v>
                </c:pt>
                <c:pt idx="288">
                  <c:v>2.7745140348415589</c:v>
                </c:pt>
                <c:pt idx="289">
                  <c:v>4.0992563808012505</c:v>
                </c:pt>
                <c:pt idx="290">
                  <c:v>10.964996591174085</c:v>
                </c:pt>
                <c:pt idx="291">
                  <c:v>14.512523949892184</c:v>
                </c:pt>
                <c:pt idx="292">
                  <c:v>17.635739149892089</c:v>
                </c:pt>
                <c:pt idx="293">
                  <c:v>20.776055681196596</c:v>
                </c:pt>
                <c:pt idx="294">
                  <c:v>23.953489179892145</c:v>
                </c:pt>
                <c:pt idx="295">
                  <c:v>26.580684349892167</c:v>
                </c:pt>
                <c:pt idx="296">
                  <c:v>27.662702039892139</c:v>
                </c:pt>
                <c:pt idx="297">
                  <c:v>27.888452697786889</c:v>
                </c:pt>
                <c:pt idx="298">
                  <c:v>24.410091726558733</c:v>
                </c:pt>
                <c:pt idx="299">
                  <c:v>23.103651189892332</c:v>
                </c:pt>
                <c:pt idx="300">
                  <c:v>21.191143359892081</c:v>
                </c:pt>
                <c:pt idx="301">
                  <c:v>18.769402999892137</c:v>
                </c:pt>
                <c:pt idx="302">
                  <c:v>16.013189509892115</c:v>
                </c:pt>
                <c:pt idx="303">
                  <c:v>12.125327347972927</c:v>
                </c:pt>
                <c:pt idx="304">
                  <c:v>10.091528018152971</c:v>
                </c:pt>
                <c:pt idx="305">
                  <c:v>8.6641184598921654</c:v>
                </c:pt>
                <c:pt idx="306">
                  <c:v>8.0658505398921534</c:v>
                </c:pt>
                <c:pt idx="307">
                  <c:v>4.8144805398921875</c:v>
                </c:pt>
                <c:pt idx="308">
                  <c:v>4.3333024298921998</c:v>
                </c:pt>
                <c:pt idx="309">
                  <c:v>4.1220737798921476</c:v>
                </c:pt>
                <c:pt idx="310">
                  <c:v>3.9919313698922849</c:v>
                </c:pt>
                <c:pt idx="311">
                  <c:v>3.7244256914071769</c:v>
                </c:pt>
                <c:pt idx="312">
                  <c:v>3.628265469892213</c:v>
                </c:pt>
                <c:pt idx="313">
                  <c:v>3.6130609398921507</c:v>
                </c:pt>
                <c:pt idx="314">
                  <c:v>3.7767029709265643</c:v>
                </c:pt>
                <c:pt idx="315">
                  <c:v>5.5935333215012832</c:v>
                </c:pt>
                <c:pt idx="316">
                  <c:v>6.8824163378720868</c:v>
                </c:pt>
                <c:pt idx="317">
                  <c:v>8.4625329198921975</c:v>
                </c:pt>
                <c:pt idx="318">
                  <c:v>10.019489719892078</c:v>
                </c:pt>
                <c:pt idx="319">
                  <c:v>11.487125839892087</c:v>
                </c:pt>
                <c:pt idx="320">
                  <c:v>12.1238855398922</c:v>
                </c:pt>
                <c:pt idx="321">
                  <c:v>16.437757785175137</c:v>
                </c:pt>
                <c:pt idx="322">
                  <c:v>16.725738799892028</c:v>
                </c:pt>
                <c:pt idx="323">
                  <c:v>16.61100043888203</c:v>
                </c:pt>
                <c:pt idx="324">
                  <c:v>16.358414409892376</c:v>
                </c:pt>
                <c:pt idx="325">
                  <c:v>16.089546169892216</c:v>
                </c:pt>
                <c:pt idx="326">
                  <c:v>15.964948549892227</c:v>
                </c:pt>
                <c:pt idx="327">
                  <c:v>16.060926979892358</c:v>
                </c:pt>
                <c:pt idx="328">
                  <c:v>16.044992287145007</c:v>
                </c:pt>
                <c:pt idx="329">
                  <c:v>15.943437812619436</c:v>
                </c:pt>
                <c:pt idx="330">
                  <c:v>14.661776748225336</c:v>
                </c:pt>
                <c:pt idx="331">
                  <c:v>14.018829459892387</c:v>
                </c:pt>
                <c:pt idx="332">
                  <c:v>13.037336299892146</c:v>
                </c:pt>
                <c:pt idx="333">
                  <c:v>12.054109749892248</c:v>
                </c:pt>
                <c:pt idx="334">
                  <c:v>10.078115039892168</c:v>
                </c:pt>
                <c:pt idx="335">
                  <c:v>8.4216131635479883</c:v>
                </c:pt>
                <c:pt idx="336">
                  <c:v>7.1369207598921065</c:v>
                </c:pt>
                <c:pt idx="337">
                  <c:v>5.9410312998923303</c:v>
                </c:pt>
                <c:pt idx="338">
                  <c:v>5.33269950540938</c:v>
                </c:pt>
                <c:pt idx="339">
                  <c:v>4.921731968463618</c:v>
                </c:pt>
                <c:pt idx="340">
                  <c:v>5.0509952166598708</c:v>
                </c:pt>
                <c:pt idx="341">
                  <c:v>5.2306535098920932</c:v>
                </c:pt>
                <c:pt idx="342">
                  <c:v>5.1346642739347885</c:v>
                </c:pt>
                <c:pt idx="343">
                  <c:v>3.975331439892102</c:v>
                </c:pt>
                <c:pt idx="344">
                  <c:v>3.6070684998920655</c:v>
                </c:pt>
                <c:pt idx="345">
                  <c:v>3.7627931898922924</c:v>
                </c:pt>
                <c:pt idx="346">
                  <c:v>3.7831530598920864</c:v>
                </c:pt>
                <c:pt idx="347">
                  <c:v>3.574618186950957</c:v>
                </c:pt>
                <c:pt idx="348">
                  <c:v>2.5472480398921675</c:v>
                </c:pt>
                <c:pt idx="349">
                  <c:v>2.4326386498920556</c:v>
                </c:pt>
                <c:pt idx="350">
                  <c:v>1.7021127098922335</c:v>
                </c:pt>
                <c:pt idx="351">
                  <c:v>-1.1163975601081262</c:v>
                </c:pt>
                <c:pt idx="352">
                  <c:v>-3.9809418101077938</c:v>
                </c:pt>
                <c:pt idx="353">
                  <c:v>-5.2111204401077913</c:v>
                </c:pt>
                <c:pt idx="354">
                  <c:v>-8.9641919348552364</c:v>
                </c:pt>
                <c:pt idx="355">
                  <c:v>-12.460000740107787</c:v>
                </c:pt>
                <c:pt idx="356">
                  <c:v>-13.860633924393454</c:v>
                </c:pt>
                <c:pt idx="357">
                  <c:v>-15.349165991357836</c:v>
                </c:pt>
                <c:pt idx="358">
                  <c:v>-14.604480520107799</c:v>
                </c:pt>
                <c:pt idx="359">
                  <c:v>-13.771479540107876</c:v>
                </c:pt>
                <c:pt idx="360">
                  <c:v>-12.301559640958914</c:v>
                </c:pt>
                <c:pt idx="361">
                  <c:v>-11.2857825901079</c:v>
                </c:pt>
                <c:pt idx="362">
                  <c:v>-10.415511930107783</c:v>
                </c:pt>
                <c:pt idx="363">
                  <c:v>-9.3970614601078637</c:v>
                </c:pt>
                <c:pt idx="364">
                  <c:v>-8.7011794601078378</c:v>
                </c:pt>
                <c:pt idx="365">
                  <c:v>-7.0872253245146766</c:v>
                </c:pt>
                <c:pt idx="366">
                  <c:v>-6.863193761183183</c:v>
                </c:pt>
                <c:pt idx="367">
                  <c:v>-6.6655028001077739</c:v>
                </c:pt>
                <c:pt idx="368">
                  <c:v>-6.6264922601078098</c:v>
                </c:pt>
                <c:pt idx="369">
                  <c:v>-6.4494624501078732</c:v>
                </c:pt>
                <c:pt idx="370">
                  <c:v>-6.3445965201078849</c:v>
                </c:pt>
                <c:pt idx="371">
                  <c:v>-6.3605403203227269</c:v>
                </c:pt>
                <c:pt idx="372">
                  <c:v>-6.1993800095585101</c:v>
                </c:pt>
                <c:pt idx="373">
                  <c:v>-4.1933265851078687</c:v>
                </c:pt>
                <c:pt idx="374">
                  <c:v>-3.4704340601078485</c:v>
                </c:pt>
                <c:pt idx="375">
                  <c:v>-2.8974045301078206</c:v>
                </c:pt>
                <c:pt idx="376">
                  <c:v>-2.2159586015221038</c:v>
                </c:pt>
                <c:pt idx="377">
                  <c:v>-2.0244833601078795</c:v>
                </c:pt>
                <c:pt idx="378">
                  <c:v>-1.9670435101078851</c:v>
                </c:pt>
                <c:pt idx="379">
                  <c:v>-1.9115592001079307</c:v>
                </c:pt>
                <c:pt idx="380">
                  <c:v>-1.8788802701079135</c:v>
                </c:pt>
                <c:pt idx="381">
                  <c:v>-1.8751894601078476</c:v>
                </c:pt>
                <c:pt idx="382">
                  <c:v>-1.6487334601077919</c:v>
                </c:pt>
                <c:pt idx="383">
                  <c:v>-1.8504627901077555</c:v>
                </c:pt>
                <c:pt idx="384">
                  <c:v>-1.9580077601078045</c:v>
                </c:pt>
                <c:pt idx="385">
                  <c:v>-1.9099161601079544</c:v>
                </c:pt>
                <c:pt idx="386">
                  <c:v>-1.8586325201078608</c:v>
                </c:pt>
                <c:pt idx="387">
                  <c:v>-1.8490808742493812</c:v>
                </c:pt>
                <c:pt idx="388">
                  <c:v>-2.0332264101079147</c:v>
                </c:pt>
                <c:pt idx="389">
                  <c:v>-2.0838565201076875</c:v>
                </c:pt>
                <c:pt idx="390">
                  <c:v>-1.8900727242588431</c:v>
                </c:pt>
                <c:pt idx="391">
                  <c:v>-1.2894180688035135</c:v>
                </c:pt>
                <c:pt idx="392">
                  <c:v>-1.2615661001078422</c:v>
                </c:pt>
                <c:pt idx="393">
                  <c:v>-1.3451890811605693</c:v>
                </c:pt>
                <c:pt idx="394">
                  <c:v>-1.4701015201079883</c:v>
                </c:pt>
                <c:pt idx="395">
                  <c:v>-1.5540086401079805</c:v>
                </c:pt>
                <c:pt idx="396">
                  <c:v>-1.650153110107766</c:v>
                </c:pt>
                <c:pt idx="397">
                  <c:v>-1.7130931974815411</c:v>
                </c:pt>
                <c:pt idx="398">
                  <c:v>-1.7603035201078399</c:v>
                </c:pt>
                <c:pt idx="399">
                  <c:v>-1.810994645292979</c:v>
                </c:pt>
                <c:pt idx="400">
                  <c:v>-1.8711059306961175</c:v>
                </c:pt>
                <c:pt idx="401">
                  <c:v>-1.8870454101078735</c:v>
                </c:pt>
                <c:pt idx="402">
                  <c:v>-1.8895420201077826</c:v>
                </c:pt>
                <c:pt idx="403">
                  <c:v>-1.9060910358654723</c:v>
                </c:pt>
                <c:pt idx="404">
                  <c:v>-1.9070470001079514</c:v>
                </c:pt>
                <c:pt idx="405">
                  <c:v>-1.9172837801077236</c:v>
                </c:pt>
                <c:pt idx="406">
                  <c:v>-1.9214668001079218</c:v>
                </c:pt>
                <c:pt idx="407">
                  <c:v>-1.9317059801078926</c:v>
                </c:pt>
                <c:pt idx="408">
                  <c:v>-1.9344682101078803</c:v>
                </c:pt>
                <c:pt idx="409">
                  <c:v>-1.9502441001078097</c:v>
                </c:pt>
                <c:pt idx="410">
                  <c:v>-1.9504389801079043</c:v>
                </c:pt>
                <c:pt idx="411">
                  <c:v>-1.95166496010782</c:v>
                </c:pt>
                <c:pt idx="412">
                  <c:v>-1.9544925001078042</c:v>
                </c:pt>
                <c:pt idx="413">
                  <c:v>-1.9557710001079442</c:v>
                </c:pt>
                <c:pt idx="414">
                  <c:v>-1.9575220688035841</c:v>
                </c:pt>
                <c:pt idx="415">
                  <c:v>-1.9596345401080413</c:v>
                </c:pt>
                <c:pt idx="416">
                  <c:v>-1.9618580282898535</c:v>
                </c:pt>
                <c:pt idx="417">
                  <c:v>-1.96752369540188</c:v>
                </c:pt>
                <c:pt idx="418">
                  <c:v>-1.9678794601077954</c:v>
                </c:pt>
                <c:pt idx="419">
                  <c:v>-1.9678794601078522</c:v>
                </c:pt>
                <c:pt idx="420">
                  <c:v>-1.9678794601077954</c:v>
                </c:pt>
                <c:pt idx="421">
                  <c:v>-1.9678794601077954</c:v>
                </c:pt>
                <c:pt idx="422">
                  <c:v>-1.9678794601077954</c:v>
                </c:pt>
                <c:pt idx="423">
                  <c:v>-1.9678794601078096</c:v>
                </c:pt>
                <c:pt idx="424">
                  <c:v>-1.9678794601078522</c:v>
                </c:pt>
                <c:pt idx="425">
                  <c:v>-1.967916793441205</c:v>
                </c:pt>
                <c:pt idx="426">
                  <c:v>-1.9681034601078551</c:v>
                </c:pt>
                <c:pt idx="427">
                  <c:v>-1.9681034601080682</c:v>
                </c:pt>
                <c:pt idx="428">
                  <c:v>-1.9681034601080682</c:v>
                </c:pt>
                <c:pt idx="429">
                  <c:v>-1.9682950156635002</c:v>
                </c:pt>
                <c:pt idx="430">
                  <c:v>-1.9769827601078731</c:v>
                </c:pt>
                <c:pt idx="431">
                  <c:v>-1.9927695601078739</c:v>
                </c:pt>
                <c:pt idx="432">
                  <c:v>-2.0075009701078272</c:v>
                </c:pt>
                <c:pt idx="433">
                  <c:v>-2.023425890107859</c:v>
                </c:pt>
                <c:pt idx="434">
                  <c:v>-2.035510547064348</c:v>
                </c:pt>
                <c:pt idx="435">
                  <c:v>-2.0690394601078452</c:v>
                </c:pt>
                <c:pt idx="436">
                  <c:v>-2.0716331201077196</c:v>
                </c:pt>
                <c:pt idx="437">
                  <c:v>-2.0817801901077786</c:v>
                </c:pt>
                <c:pt idx="438">
                  <c:v>-2.0883800601076814</c:v>
                </c:pt>
                <c:pt idx="439">
                  <c:v>-2.0974661401077555</c:v>
                </c:pt>
                <c:pt idx="440">
                  <c:v>-2.1045643188035257</c:v>
                </c:pt>
                <c:pt idx="441">
                  <c:v>-2.1097666801078958</c:v>
                </c:pt>
                <c:pt idx="442">
                  <c:v>-2.1131278501080146</c:v>
                </c:pt>
                <c:pt idx="443">
                  <c:v>-2.1151278914804266</c:v>
                </c:pt>
                <c:pt idx="444">
                  <c:v>-2.1178834601078336</c:v>
                </c:pt>
                <c:pt idx="445">
                  <c:v>-2.1178834601079473</c:v>
                </c:pt>
                <c:pt idx="446">
                  <c:v>-2.1194573601078588</c:v>
                </c:pt>
                <c:pt idx="447">
                  <c:v>-2.1203794601079267</c:v>
                </c:pt>
                <c:pt idx="448">
                  <c:v>-2.1203794601079267</c:v>
                </c:pt>
                <c:pt idx="449">
                  <c:v>-2.1204823601079283</c:v>
                </c:pt>
                <c:pt idx="450">
                  <c:v>-2.1209592580876659</c:v>
                </c:pt>
                <c:pt idx="451">
                  <c:v>-2.1209594601079118</c:v>
                </c:pt>
                <c:pt idx="452">
                  <c:v>-2.1217477934412869</c:v>
                </c:pt>
                <c:pt idx="453">
                  <c:v>-2.1300395601078037</c:v>
                </c:pt>
                <c:pt idx="454">
                  <c:v>-2.1363416601078882</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-2.1425246116231307</c:v>
                </c:pt>
                <c:pt idx="466">
                  <c:v>-2.1430094601078054</c:v>
                </c:pt>
                <c:pt idx="467">
                  <c:v>-2.1457740001077639</c:v>
                </c:pt>
                <c:pt idx="468">
                  <c:v>-2.1476302601078459</c:v>
                </c:pt>
                <c:pt idx="469">
                  <c:v>-2.1478894601078622</c:v>
                </c:pt>
                <c:pt idx="470">
                  <c:v>-2.1478894601078622</c:v>
                </c:pt>
                <c:pt idx="471">
                  <c:v>-2.1506908886793497</c:v>
                </c:pt>
                <c:pt idx="472">
                  <c:v>-2.1508194601077832</c:v>
                </c:pt>
                <c:pt idx="473">
                  <c:v>-2.1508194601077832</c:v>
                </c:pt>
                <c:pt idx="474">
                  <c:v>-2.1508194601077832</c:v>
                </c:pt>
                <c:pt idx="475">
                  <c:v>-2.1508194601077832</c:v>
                </c:pt>
                <c:pt idx="476">
                  <c:v>-2.1508194601077832</c:v>
                </c:pt>
                <c:pt idx="477">
                  <c:v>-2.1508223516742504</c:v>
                </c:pt>
                <c:pt idx="478">
                  <c:v>-2.1497186174111391</c:v>
                </c:pt>
                <c:pt idx="479">
                  <c:v>-2.1518322601080797</c:v>
                </c:pt>
                <c:pt idx="480">
                  <c:v>-2.155527060107957</c:v>
                </c:pt>
                <c:pt idx="481">
                  <c:v>-2.1619534601080517</c:v>
                </c:pt>
                <c:pt idx="482">
                  <c:v>-2.1660902075825987</c:v>
                </c:pt>
                <c:pt idx="483">
                  <c:v>-2.1699301401079509</c:v>
                </c:pt>
                <c:pt idx="484">
                  <c:v>-2.1723756401078873</c:v>
                </c:pt>
                <c:pt idx="485">
                  <c:v>-2.1739537601077075</c:v>
                </c:pt>
                <c:pt idx="486">
                  <c:v>-2.1737330390553353</c:v>
                </c:pt>
                <c:pt idx="487">
                  <c:v>-2.179994460107892</c:v>
                </c:pt>
                <c:pt idx="488">
                  <c:v>-2.1799944601079488</c:v>
                </c:pt>
                <c:pt idx="489">
                  <c:v>-2.1780163601078328</c:v>
                </c:pt>
                <c:pt idx="490">
                  <c:v>-2.1753344601078766</c:v>
                </c:pt>
                <c:pt idx="491">
                  <c:v>-2.174315020107926</c:v>
                </c:pt>
                <c:pt idx="492">
                  <c:v>-2.1743244101078432</c:v>
                </c:pt>
                <c:pt idx="493">
                  <c:v>-2.1764374716022417</c:v>
                </c:pt>
                <c:pt idx="494">
                  <c:v>-2.183146565371004</c:v>
                </c:pt>
                <c:pt idx="495">
                  <c:v>-2.1841866201078517</c:v>
                </c:pt>
                <c:pt idx="496">
                  <c:v>-2.1862399801079277</c:v>
                </c:pt>
                <c:pt idx="497">
                  <c:v>-2.1855736401079611</c:v>
                </c:pt>
                <c:pt idx="498">
                  <c:v>-2.1829453801077534</c:v>
                </c:pt>
                <c:pt idx="499">
                  <c:v>-2.1814632801077778</c:v>
                </c:pt>
                <c:pt idx="500">
                  <c:v>-2.1813087934412465</c:v>
                </c:pt>
                <c:pt idx="501">
                  <c:v>-2.1809403601077975</c:v>
                </c:pt>
                <c:pt idx="502">
                  <c:v>-2.1806694601079357</c:v>
                </c:pt>
                <c:pt idx="503">
                  <c:v>-2.1767880807974933</c:v>
                </c:pt>
                <c:pt idx="504">
                  <c:v>-2.1764094601079194</c:v>
                </c:pt>
                <c:pt idx="505">
                  <c:v>-2.1770567601077033</c:v>
                </c:pt>
                <c:pt idx="506">
                  <c:v>-2.1763046601079736</c:v>
                </c:pt>
                <c:pt idx="507">
                  <c:v>-2.1728361304374317</c:v>
                </c:pt>
                <c:pt idx="508">
                  <c:v>-2.1698548601078471</c:v>
                </c:pt>
                <c:pt idx="509">
                  <c:v>-2.1658772001078574</c:v>
                </c:pt>
                <c:pt idx="510">
                  <c:v>-2.1643948136433124</c:v>
                </c:pt>
                <c:pt idx="511">
                  <c:v>-2.1549051052691794</c:v>
                </c:pt>
                <c:pt idx="512">
                  <c:v>-2.154119460107907</c:v>
                </c:pt>
                <c:pt idx="513">
                  <c:v>-2.1539409601079598</c:v>
                </c:pt>
                <c:pt idx="514">
                  <c:v>-2.1536094601080151</c:v>
                </c:pt>
                <c:pt idx="515">
                  <c:v>-2.1536094601080151</c:v>
                </c:pt>
                <c:pt idx="516">
                  <c:v>-2.1528206101078098</c:v>
                </c:pt>
                <c:pt idx="517">
                  <c:v>-2.1499454702088769</c:v>
                </c:pt>
                <c:pt idx="518">
                  <c:v>-2.1499044601079333</c:v>
                </c:pt>
                <c:pt idx="519">
                  <c:v>-2.1495524789757923</c:v>
                </c:pt>
                <c:pt idx="520">
                  <c:v>-2.1437544601078429</c:v>
                </c:pt>
                <c:pt idx="521">
                  <c:v>-2.1443577001075909</c:v>
                </c:pt>
                <c:pt idx="522">
                  <c:v>-2.1450021601076088</c:v>
                </c:pt>
                <c:pt idx="523">
                  <c:v>-2.1472294601079795</c:v>
                </c:pt>
                <c:pt idx="524">
                  <c:v>-2.1472294601080222</c:v>
                </c:pt>
                <c:pt idx="525">
                  <c:v>-2.1473623001080568</c:v>
                </c:pt>
                <c:pt idx="526">
                  <c:v>-2.1501972101077627</c:v>
                </c:pt>
                <c:pt idx="527">
                  <c:v>-2.1516294601078556</c:v>
                </c:pt>
                <c:pt idx="528">
                  <c:v>-2.1466794601078476</c:v>
                </c:pt>
                <c:pt idx="529">
                  <c:v>-2.1466794601078618</c:v>
                </c:pt>
                <c:pt idx="530">
                  <c:v>-2.1477386601078479</c:v>
                </c:pt>
                <c:pt idx="531">
                  <c:v>-2.1520942517745567</c:v>
                </c:pt>
                <c:pt idx="532">
                  <c:v>-2.1529617726077817</c:v>
                </c:pt>
                <c:pt idx="533">
                  <c:v>-2.1561960601079022</c:v>
                </c:pt>
                <c:pt idx="534">
                  <c:v>-2.1540444101077583</c:v>
                </c:pt>
                <c:pt idx="535">
                  <c:v>-2.1520763633338902</c:v>
                </c:pt>
                <c:pt idx="536">
                  <c:v>-2.153359837466482</c:v>
                </c:pt>
                <c:pt idx="537">
                  <c:v>-2.1529966539853262</c:v>
                </c:pt>
                <c:pt idx="538">
                  <c:v>-2.1505928601078068</c:v>
                </c:pt>
                <c:pt idx="539">
                  <c:v>-2.1510135001077941</c:v>
                </c:pt>
                <c:pt idx="540">
                  <c:v>-2.1515754601078356</c:v>
                </c:pt>
                <c:pt idx="541">
                  <c:v>-2.1522546201079393</c:v>
                </c:pt>
                <c:pt idx="542">
                  <c:v>-2.1534634601077727</c:v>
                </c:pt>
                <c:pt idx="543">
                  <c:v>-2.1539727934413406</c:v>
                </c:pt>
                <c:pt idx="544">
                  <c:v>-2.1576897303779532</c:v>
                </c:pt>
                <c:pt idx="545">
                  <c:v>-2.1604155801077809</c:v>
                </c:pt>
                <c:pt idx="546">
                  <c:v>-2.1622020801079316</c:v>
                </c:pt>
                <c:pt idx="547">
                  <c:v>-2.1636637401077792</c:v>
                </c:pt>
                <c:pt idx="548">
                  <c:v>-2.1649577458220648</c:v>
                </c:pt>
                <c:pt idx="549">
                  <c:v>-2.1664041601077173</c:v>
                </c:pt>
                <c:pt idx="550">
                  <c:v>-2.1668838001078257</c:v>
                </c:pt>
                <c:pt idx="551">
                  <c:v>-2.1680736536563074</c:v>
                </c:pt>
                <c:pt idx="552">
                  <c:v>-2.1734289773492605</c:v>
                </c:pt>
                <c:pt idx="553">
                  <c:v>-2.1748388172506878</c:v>
                </c:pt>
                <c:pt idx="554">
                  <c:v>-2.175620210107823</c:v>
                </c:pt>
                <c:pt idx="555">
                  <c:v>-2.1762810201077087</c:v>
                </c:pt>
                <c:pt idx="556">
                  <c:v>-2.175456940107992</c:v>
                </c:pt>
                <c:pt idx="557">
                  <c:v>-2.1725060101079237</c:v>
                </c:pt>
                <c:pt idx="558">
                  <c:v>-2.1735722277845468</c:v>
                </c:pt>
                <c:pt idx="559">
                  <c:v>-2.1731663125669058</c:v>
                </c:pt>
                <c:pt idx="560">
                  <c:v>-2.1687573186937072</c:v>
                </c:pt>
                <c:pt idx="561">
                  <c:v>-2.1625809401076879</c:v>
                </c:pt>
                <c:pt idx="562">
                  <c:v>-2.1592929401078038</c:v>
                </c:pt>
                <c:pt idx="563">
                  <c:v>-2.1574394601077813</c:v>
                </c:pt>
                <c:pt idx="564">
                  <c:v>-2.1574394601077813</c:v>
                </c:pt>
                <c:pt idx="565">
                  <c:v>-2.159369560107848</c:v>
                </c:pt>
                <c:pt idx="566">
                  <c:v>-2.1600977861948394</c:v>
                </c:pt>
                <c:pt idx="567">
                  <c:v>-2.1529094601077787</c:v>
                </c:pt>
                <c:pt idx="568">
                  <c:v>-2.1532803784751167</c:v>
                </c:pt>
                <c:pt idx="569">
                  <c:v>-2.1544930601076686</c:v>
                </c:pt>
                <c:pt idx="570">
                  <c:v>-2.156659460107619</c:v>
                </c:pt>
                <c:pt idx="571">
                  <c:v>-2.1573959601080048</c:v>
                </c:pt>
                <c:pt idx="572">
                  <c:v>-2.1585302601080514</c:v>
                </c:pt>
                <c:pt idx="573">
                  <c:v>-2.157172019247497</c:v>
                </c:pt>
                <c:pt idx="574">
                  <c:v>-2.1575194601078493</c:v>
                </c:pt>
                <c:pt idx="575">
                  <c:v>-2.157956509288212</c:v>
                </c:pt>
                <c:pt idx="576">
                  <c:v>-2.1551357601077541</c:v>
                </c:pt>
                <c:pt idx="577">
                  <c:v>-2.1538483601078013</c:v>
                </c:pt>
                <c:pt idx="578">
                  <c:v>-2.1528070601078753</c:v>
                </c:pt>
                <c:pt idx="579">
                  <c:v>-2.150104687380491</c:v>
                </c:pt>
                <c:pt idx="580">
                  <c:v>-2.1498854401077949</c:v>
                </c:pt>
                <c:pt idx="581">
                  <c:v>-2.1500203001078404</c:v>
                </c:pt>
                <c:pt idx="582">
                  <c:v>-2.1508940601077597</c:v>
                </c:pt>
                <c:pt idx="583">
                  <c:v>-2.1505880315364294</c:v>
                </c:pt>
                <c:pt idx="584">
                  <c:v>-2.1451520851078527</c:v>
                </c:pt>
                <c:pt idx="585">
                  <c:v>-2.1415723045520991</c:v>
                </c:pt>
                <c:pt idx="586">
                  <c:v>-2.1398643601078504</c:v>
                </c:pt>
                <c:pt idx="587">
                  <c:v>-2.1384928601078741</c:v>
                </c:pt>
                <c:pt idx="588">
                  <c:v>-2.1373201601077341</c:v>
                </c:pt>
                <c:pt idx="589">
                  <c:v>-2.1380840601079143</c:v>
                </c:pt>
                <c:pt idx="590">
                  <c:v>-2.14199946010784</c:v>
                </c:pt>
                <c:pt idx="591">
                  <c:v>-2.1422362782896869</c:v>
                </c:pt>
                <c:pt idx="592">
                  <c:v>-2.140101257209281</c:v>
                </c:pt>
                <c:pt idx="593">
                  <c:v>-2.1399517001079573</c:v>
                </c:pt>
                <c:pt idx="594">
                  <c:v>-2.1402344601078909</c:v>
                </c:pt>
                <c:pt idx="595">
                  <c:v>-2.1409837866385431</c:v>
                </c:pt>
                <c:pt idx="596">
                  <c:v>-2.1413694601079953</c:v>
                </c:pt>
                <c:pt idx="597">
                  <c:v>-2.1433974601078631</c:v>
                </c:pt>
                <c:pt idx="598">
                  <c:v>-2.1451390201078482</c:v>
                </c:pt>
                <c:pt idx="599">
                  <c:v>-2.1464377101077758</c:v>
                </c:pt>
                <c:pt idx="600">
                  <c:v>-2.1483554601077088</c:v>
                </c:pt>
                <c:pt idx="601">
                  <c:v>-2.1501670801078205</c:v>
                </c:pt>
                <c:pt idx="602">
                  <c:v>-2.1506094601076597</c:v>
                </c:pt>
                <c:pt idx="603">
                  <c:v>-2.1529240301080819</c:v>
                </c:pt>
                <c:pt idx="604">
                  <c:v>-2.1523881845976973</c:v>
                </c:pt>
                <c:pt idx="605">
                  <c:v>-2.1511244601078374</c:v>
                </c:pt>
                <c:pt idx="606">
                  <c:v>-2.1524485401078834</c:v>
                </c:pt>
                <c:pt idx="607">
                  <c:v>-2.1558993201077641</c:v>
                </c:pt>
                <c:pt idx="608">
                  <c:v>-2.1563994601077638</c:v>
                </c:pt>
                <c:pt idx="609">
                  <c:v>-2.1637394601077773</c:v>
                </c:pt>
                <c:pt idx="610">
                  <c:v>-2.1637394601078483</c:v>
                </c:pt>
                <c:pt idx="611">
                  <c:v>-2.1644394601079568</c:v>
                </c:pt>
                <c:pt idx="612">
                  <c:v>-2.1648694601080081</c:v>
                </c:pt>
                <c:pt idx="613">
                  <c:v>-2.1643617601079512</c:v>
                </c:pt>
                <c:pt idx="614">
                  <c:v>-2.164733970311957</c:v>
                </c:pt>
                <c:pt idx="615">
                  <c:v>-2.1656728601079891</c:v>
                </c:pt>
                <c:pt idx="616">
                  <c:v>-2.1683931601078399</c:v>
                </c:pt>
                <c:pt idx="617">
                  <c:v>-2.1682447726078635</c:v>
                </c:pt>
                <c:pt idx="618">
                  <c:v>-2.1708244601078803</c:v>
                </c:pt>
                <c:pt idx="619">
                  <c:v>-2.1698275101076945</c:v>
                </c:pt>
                <c:pt idx="620">
                  <c:v>-2.1700694601077828</c:v>
                </c:pt>
                <c:pt idx="621">
                  <c:v>-2.166540600107993</c:v>
                </c:pt>
                <c:pt idx="622">
                  <c:v>-2.1614641912907047</c:v>
                </c:pt>
                <c:pt idx="623">
                  <c:v>-2.1571093101079555</c:v>
                </c:pt>
                <c:pt idx="624">
                  <c:v>-2.1564326601080808</c:v>
                </c:pt>
                <c:pt idx="625">
                  <c:v>-2.1564474601080832</c:v>
                </c:pt>
                <c:pt idx="626">
                  <c:v>-2.156650138073914</c:v>
                </c:pt>
                <c:pt idx="627">
                  <c:v>-2.1489039045522844</c:v>
                </c:pt>
                <c:pt idx="628">
                  <c:v>-2.1488294180024781</c:v>
                </c:pt>
                <c:pt idx="629">
                  <c:v>-2.1494394601078994</c:v>
                </c:pt>
                <c:pt idx="630">
                  <c:v>-2.1489556201080831</c:v>
                </c:pt>
                <c:pt idx="631">
                  <c:v>-2.1473913201078716</c:v>
                </c:pt>
                <c:pt idx="632">
                  <c:v>-2.1468894601078716</c:v>
                </c:pt>
                <c:pt idx="633">
                  <c:v>-2.1473856401077427</c:v>
                </c:pt>
                <c:pt idx="634">
                  <c:v>-2.1507375282898096</c:v>
                </c:pt>
                <c:pt idx="635">
                  <c:v>-2.1532667006141395</c:v>
                </c:pt>
                <c:pt idx="636">
                  <c:v>-2.1561984601077739</c:v>
                </c:pt>
                <c:pt idx="637">
                  <c:v>-2.157372560107774</c:v>
                </c:pt>
                <c:pt idx="638">
                  <c:v>-2.1597851701077531</c:v>
                </c:pt>
                <c:pt idx="639">
                  <c:v>-2.1591641101079944</c:v>
                </c:pt>
                <c:pt idx="640">
                  <c:v>-2.1626618682712575</c:v>
                </c:pt>
                <c:pt idx="641">
                  <c:v>-2.1650920001077907</c:v>
                </c:pt>
                <c:pt idx="642">
                  <c:v>-2.166882360107806</c:v>
                </c:pt>
                <c:pt idx="643">
                  <c:v>-2.1671544601078523</c:v>
                </c:pt>
                <c:pt idx="644">
                  <c:v>-2.1780768296730457</c:v>
                </c:pt>
                <c:pt idx="645">
                  <c:v>-2.1781885201078808</c:v>
                </c:pt>
                <c:pt idx="646">
                  <c:v>-2.1798034801078501</c:v>
                </c:pt>
                <c:pt idx="647">
                  <c:v>-2.1813382696317518</c:v>
                </c:pt>
                <c:pt idx="648">
                  <c:v>-2.1824568601079903</c:v>
                </c:pt>
                <c:pt idx="649">
                  <c:v>-2.1859220101079444</c:v>
                </c:pt>
                <c:pt idx="650">
                  <c:v>-2.1924851801079228</c:v>
                </c:pt>
                <c:pt idx="651">
                  <c:v>-2.1966148246911246</c:v>
                </c:pt>
                <c:pt idx="652">
                  <c:v>-2.1965632629248404</c:v>
                </c:pt>
                <c:pt idx="653">
                  <c:v>-2.195089460107809</c:v>
                </c:pt>
                <c:pt idx="654">
                  <c:v>-2.194136760107952</c:v>
                </c:pt>
                <c:pt idx="655">
                  <c:v>-2.1927253601078576</c:v>
                </c:pt>
                <c:pt idx="656">
                  <c:v>-2.191119260107854</c:v>
                </c:pt>
                <c:pt idx="657">
                  <c:v>-2.1889647001079169</c:v>
                </c:pt>
                <c:pt idx="658">
                  <c:v>-2.1891721873803789</c:v>
                </c:pt>
                <c:pt idx="659">
                  <c:v>-2.1889163801077984</c:v>
                </c:pt>
                <c:pt idx="660">
                  <c:v>-2.1887044601078145</c:v>
                </c:pt>
                <c:pt idx="661">
                  <c:v>-2.1873344601078486</c:v>
                </c:pt>
                <c:pt idx="662">
                  <c:v>-2.1872808101076942</c:v>
                </c:pt>
                <c:pt idx="663">
                  <c:v>-2.1842505601079409</c:v>
                </c:pt>
                <c:pt idx="664">
                  <c:v>-2.1800733701080048</c:v>
                </c:pt>
                <c:pt idx="665">
                  <c:v>-2.1797044601080131</c:v>
                </c:pt>
                <c:pt idx="666">
                  <c:v>-2.1797044601079563</c:v>
                </c:pt>
                <c:pt idx="667">
                  <c:v>-2.1797044601079563</c:v>
                </c:pt>
                <c:pt idx="668">
                  <c:v>-2.1782727232656072</c:v>
                </c:pt>
                <c:pt idx="669">
                  <c:v>-2.1776835417404783</c:v>
                </c:pt>
                <c:pt idx="670">
                  <c:v>-2.1773094601078213</c:v>
                </c:pt>
                <c:pt idx="671">
                  <c:v>-2.1773094601078213</c:v>
                </c:pt>
                <c:pt idx="672">
                  <c:v>-2.1751194401077498</c:v>
                </c:pt>
                <c:pt idx="673">
                  <c:v>-2.1734501001076865</c:v>
                </c:pt>
                <c:pt idx="674">
                  <c:v>-2.1732894601076964</c:v>
                </c:pt>
                <c:pt idx="675">
                  <c:v>-2.1732894601076964</c:v>
                </c:pt>
                <c:pt idx="676">
                  <c:v>-2.1732894601078669</c:v>
                </c:pt>
                <c:pt idx="677">
                  <c:v>-2.1725194601078499</c:v>
                </c:pt>
                <c:pt idx="678">
                  <c:v>-2.1707515201079133</c:v>
                </c:pt>
                <c:pt idx="679">
                  <c:v>-2.1670723601078805</c:v>
                </c:pt>
                <c:pt idx="680">
                  <c:v>-2.166963460107894</c:v>
                </c:pt>
                <c:pt idx="681">
                  <c:v>-2.1669119401077666</c:v>
                </c:pt>
                <c:pt idx="682">
                  <c:v>-2.1652169601078981</c:v>
                </c:pt>
                <c:pt idx="683">
                  <c:v>-2.1630758084224766</c:v>
                </c:pt>
                <c:pt idx="684">
                  <c:v>-2.1613194601079186</c:v>
                </c:pt>
                <c:pt idx="685">
                  <c:v>-2.1474089839175292</c:v>
                </c:pt>
                <c:pt idx="686">
                  <c:v>-2.1457317601079353</c:v>
                </c:pt>
                <c:pt idx="687">
                  <c:v>-2.1449829701078613</c:v>
                </c:pt>
                <c:pt idx="688">
                  <c:v>-2.1426885009241943</c:v>
                </c:pt>
                <c:pt idx="689">
                  <c:v>-2.1408424601077058</c:v>
                </c:pt>
                <c:pt idx="690">
                  <c:v>-2.1427218201078233</c:v>
                </c:pt>
                <c:pt idx="691">
                  <c:v>-2.1469280201079215</c:v>
                </c:pt>
                <c:pt idx="692">
                  <c:v>-2.1491585401078765</c:v>
                </c:pt>
                <c:pt idx="693">
                  <c:v>-2.1509352601078291</c:v>
                </c:pt>
                <c:pt idx="694">
                  <c:v>-2.1513894601077936</c:v>
                </c:pt>
                <c:pt idx="695">
                  <c:v>-2.1513894601077794</c:v>
                </c:pt>
                <c:pt idx="696">
                  <c:v>-2.1513894601077794</c:v>
                </c:pt>
                <c:pt idx="697">
                  <c:v>-2.1515046601077898</c:v>
                </c:pt>
                <c:pt idx="698">
                  <c:v>-2.1531138601077089</c:v>
                </c:pt>
                <c:pt idx="699">
                  <c:v>-2.1596535501080467</c:v>
                </c:pt>
                <c:pt idx="700">
                  <c:v>-2.1624987901078043</c:v>
                </c:pt>
                <c:pt idx="701">
                  <c:v>-2.165476700614164</c:v>
                </c:pt>
                <c:pt idx="702">
                  <c:v>-2.1606084074763316</c:v>
                </c:pt>
                <c:pt idx="703">
                  <c:v>-2.1578995801079799</c:v>
                </c:pt>
                <c:pt idx="704">
                  <c:v>-2.157170960107976</c:v>
                </c:pt>
                <c:pt idx="705">
                  <c:v>-2.1570794601078376</c:v>
                </c:pt>
                <c:pt idx="706">
                  <c:v>-2.1581883376588138</c:v>
                </c:pt>
                <c:pt idx="707">
                  <c:v>-2.1551256701078927</c:v>
                </c:pt>
                <c:pt idx="708">
                  <c:v>-2.1531139601077598</c:v>
                </c:pt>
                <c:pt idx="709">
                  <c:v>-2.1523505712188324</c:v>
                </c:pt>
                <c:pt idx="710">
                  <c:v>-2.1484921186445405</c:v>
                </c:pt>
                <c:pt idx="711">
                  <c:v>-2.1469814801079394</c:v>
                </c:pt>
                <c:pt idx="712">
                  <c:v>-2.1436838724790732</c:v>
                </c:pt>
                <c:pt idx="713">
                  <c:v>-2.1409194101078839</c:v>
                </c:pt>
                <c:pt idx="714">
                  <c:v>-2.1375247601079508</c:v>
                </c:pt>
                <c:pt idx="715">
                  <c:v>-2.1388263401078405</c:v>
                </c:pt>
                <c:pt idx="716">
                  <c:v>-2.1421695984057152</c:v>
                </c:pt>
                <c:pt idx="717">
                  <c:v>-2.1358164464092226</c:v>
                </c:pt>
                <c:pt idx="718">
                  <c:v>-2.1335117281491449</c:v>
                </c:pt>
                <c:pt idx="719">
                  <c:v>-2.12997541010769</c:v>
                </c:pt>
                <c:pt idx="720">
                  <c:v>-2.1278936601078158</c:v>
                </c:pt>
                <c:pt idx="721">
                  <c:v>-2.1271662401078402</c:v>
                </c:pt>
                <c:pt idx="722">
                  <c:v>-2.1271534601078201</c:v>
                </c:pt>
                <c:pt idx="723">
                  <c:v>-2.1271534601078201</c:v>
                </c:pt>
                <c:pt idx="724">
                  <c:v>-2.1265253886793545</c:v>
                </c:pt>
                <c:pt idx="725">
                  <c:v>-2.1258334601078275</c:v>
                </c:pt>
                <c:pt idx="726">
                  <c:v>-2.1220344601077983</c:v>
                </c:pt>
                <c:pt idx="727">
                  <c:v>-2.1215005101077367</c:v>
                </c:pt>
                <c:pt idx="728">
                  <c:v>-2.1211479801078497</c:v>
                </c:pt>
                <c:pt idx="729">
                  <c:v>-2.1229762801077925</c:v>
                </c:pt>
                <c:pt idx="730">
                  <c:v>-2.1236473911423559</c:v>
                </c:pt>
                <c:pt idx="731">
                  <c:v>-2.1243537601079083</c:v>
                </c:pt>
                <c:pt idx="732">
                  <c:v>-2.1248300601078682</c:v>
                </c:pt>
                <c:pt idx="733">
                  <c:v>-2.1256994601077537</c:v>
                </c:pt>
                <c:pt idx="734">
                  <c:v>-2.1254994601078607</c:v>
                </c:pt>
                <c:pt idx="735">
                  <c:v>-2.1249634601077787</c:v>
                </c:pt>
                <c:pt idx="736">
                  <c:v>-2.1249634601076082</c:v>
                </c:pt>
                <c:pt idx="737">
                  <c:v>-2.1257550315363574</c:v>
                </c:pt>
                <c:pt idx="738">
                  <c:v>-2.1288331601077743</c:v>
                </c:pt>
                <c:pt idx="739">
                  <c:v>-2.1316194601077711</c:v>
                </c:pt>
                <c:pt idx="740">
                  <c:v>-2.1310797201078771</c:v>
                </c:pt>
                <c:pt idx="741">
                  <c:v>-2.1316879601079393</c:v>
                </c:pt>
                <c:pt idx="742">
                  <c:v>-2.1328794601078727</c:v>
                </c:pt>
                <c:pt idx="743">
                  <c:v>-2.1328794601078727</c:v>
                </c:pt>
                <c:pt idx="744">
                  <c:v>-2.1328094601078504</c:v>
                </c:pt>
                <c:pt idx="745">
                  <c:v>-2.1328094601078504</c:v>
                </c:pt>
                <c:pt idx="746">
                  <c:v>-2.1328094601078504</c:v>
                </c:pt>
                <c:pt idx="747">
                  <c:v>-2.1338696101079933</c:v>
                </c:pt>
                <c:pt idx="748">
                  <c:v>-2.1341644601079963</c:v>
                </c:pt>
                <c:pt idx="749">
                  <c:v>-2.1351753784750542</c:v>
                </c:pt>
                <c:pt idx="750">
                  <c:v>-2.1360679601077806</c:v>
                </c:pt>
                <c:pt idx="751">
                  <c:v>-2.1364594601077727</c:v>
                </c:pt>
                <c:pt idx="752">
                  <c:v>-2.1364594601079006</c:v>
                </c:pt>
                <c:pt idx="753">
                  <c:v>-2.1364594601078437</c:v>
                </c:pt>
                <c:pt idx="754">
                  <c:v>-2.1364665601077775</c:v>
                </c:pt>
                <c:pt idx="755">
                  <c:v>-2.1371694601078559</c:v>
                </c:pt>
                <c:pt idx="756">
                  <c:v>-2.1370612126851256</c:v>
                </c:pt>
                <c:pt idx="757">
                  <c:v>-2.1366214601079037</c:v>
                </c:pt>
                <c:pt idx="758">
                  <c:v>-2.136589460107956</c:v>
                </c:pt>
                <c:pt idx="759">
                  <c:v>-2.1353532101077946</c:v>
                </c:pt>
                <c:pt idx="760">
                  <c:v>-2.1358734601080442</c:v>
                </c:pt>
                <c:pt idx="761">
                  <c:v>-2.1350769034068833</c:v>
                </c:pt>
                <c:pt idx="762">
                  <c:v>-2.1346857401078836</c:v>
                </c:pt>
                <c:pt idx="763">
                  <c:v>-2.1344894601078863</c:v>
                </c:pt>
                <c:pt idx="764">
                  <c:v>-2.1344894601078863</c:v>
                </c:pt>
                <c:pt idx="765">
                  <c:v>-2.1348095601078541</c:v>
                </c:pt>
                <c:pt idx="766">
                  <c:v>-2.1353510601078938</c:v>
                </c:pt>
                <c:pt idx="767">
                  <c:v>-2.1336674192914984</c:v>
                </c:pt>
                <c:pt idx="768">
                  <c:v>-2.1333594601078403</c:v>
                </c:pt>
                <c:pt idx="769">
                  <c:v>-2.133789460107721</c:v>
                </c:pt>
                <c:pt idx="770">
                  <c:v>-2.1337894601077778</c:v>
                </c:pt>
                <c:pt idx="771">
                  <c:v>-2.1318617601077676</c:v>
                </c:pt>
                <c:pt idx="772">
                  <c:v>-2.1301494601077451</c:v>
                </c:pt>
                <c:pt idx="773">
                  <c:v>-2.1306656869118115</c:v>
                </c:pt>
                <c:pt idx="774">
                  <c:v>-2.1322654601075897</c:v>
                </c:pt>
                <c:pt idx="775">
                  <c:v>-2.1322654601075897</c:v>
                </c:pt>
                <c:pt idx="776">
                  <c:v>-2.1322654601076039</c:v>
                </c:pt>
                <c:pt idx="777">
                  <c:v>-2.1349494601078476</c:v>
                </c:pt>
                <c:pt idx="778">
                  <c:v>-2.1354339601078323</c:v>
                </c:pt>
                <c:pt idx="779">
                  <c:v>-2.1355194601078153</c:v>
                </c:pt>
                <c:pt idx="780">
                  <c:v>-2.1355194601078438</c:v>
                </c:pt>
                <c:pt idx="781">
                  <c:v>-2.135809260108033</c:v>
                </c:pt>
                <c:pt idx="782">
                  <c:v>-2.1361634601080368</c:v>
                </c:pt>
                <c:pt idx="783">
                  <c:v>-2.1361634601080368</c:v>
                </c:pt>
                <c:pt idx="784">
                  <c:v>-2.1361634601080226</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-2.1334194601078167</c:v>
                </c:pt>
                <c:pt idx="793">
                  <c:v>-2.1334194601078735</c:v>
                </c:pt>
                <c:pt idx="794">
                  <c:v>-2.1334194601077741</c:v>
                </c:pt>
                <c:pt idx="795">
                  <c:v>-2.1335140992829764</c:v>
                </c:pt>
                <c:pt idx="796">
                  <c:v>-2.1336894601076324</c:v>
                </c:pt>
                <c:pt idx="797">
                  <c:v>-2.1336894601076324</c:v>
                </c:pt>
                <c:pt idx="798">
                  <c:v>-2.1341894601077342</c:v>
                </c:pt>
                <c:pt idx="799">
                  <c:v>-2.1348594601077764</c:v>
                </c:pt>
                <c:pt idx="800">
                  <c:v>-2.1348594601077906</c:v>
                </c:pt>
                <c:pt idx="801">
                  <c:v>-2.1348594601078759</c:v>
                </c:pt>
                <c:pt idx="802">
                  <c:v>-2.1357294601077967</c:v>
                </c:pt>
                <c:pt idx="803">
                  <c:v>-2.1357294601078536</c:v>
                </c:pt>
                <c:pt idx="804">
                  <c:v>-2.1357294601078536</c:v>
                </c:pt>
                <c:pt idx="805">
                  <c:v>-2.1357294601078536</c:v>
                </c:pt>
                <c:pt idx="806">
                  <c:v>-2.1357294601078252</c:v>
                </c:pt>
                <c:pt idx="807">
                  <c:v>-2.1359521405201889</c:v>
                </c:pt>
                <c:pt idx="808">
                  <c:v>-2.1364534601079015</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-2.1374394601079132</c:v>
                </c:pt>
                <c:pt idx="822">
                  <c:v>-2.1374394601079132</c:v>
                </c:pt>
                <c:pt idx="823">
                  <c:v>-2.137725329672918</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-2.1377653976079074</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-2.1397694601078001</c:v>
                </c:pt>
                <c:pt idx="843">
                  <c:v>-2.1397694601078001</c:v>
                </c:pt>
                <c:pt idx="844">
                  <c:v>-2.1404773101078547</c:v>
                </c:pt>
                <c:pt idx="845">
                  <c:v>-2.1407644601077607</c:v>
                </c:pt>
                <c:pt idx="846">
                  <c:v>-2.1407644601077607</c:v>
                </c:pt>
                <c:pt idx="847">
                  <c:v>-2.1414848209326323</c:v>
                </c:pt>
                <c:pt idx="848">
                  <c:v>-2.1432194601078436</c:v>
                </c:pt>
                <c:pt idx="849">
                  <c:v>-2.1432194601078294</c:v>
                </c:pt>
                <c:pt idx="850">
                  <c:v>-2.1453184601078021</c:v>
                </c:pt>
                <c:pt idx="851">
                  <c:v>-2.1481335813200531</c:v>
                </c:pt>
                <c:pt idx="852">
                  <c:v>-2.1484294601079483</c:v>
                </c:pt>
                <c:pt idx="853">
                  <c:v>-2.1493953201078995</c:v>
                </c:pt>
                <c:pt idx="854">
                  <c:v>-2.153822582556856</c:v>
                </c:pt>
                <c:pt idx="855">
                  <c:v>-2.1552447101078371</c:v>
                </c:pt>
                <c:pt idx="856">
                  <c:v>-2.1578635401078401</c:v>
                </c:pt>
                <c:pt idx="857">
                  <c:v>-2.1579794601078675</c:v>
                </c:pt>
                <c:pt idx="858">
                  <c:v>-2.1579794601077822</c:v>
                </c:pt>
                <c:pt idx="859">
                  <c:v>-2.1597388351078166</c:v>
                </c:pt>
                <c:pt idx="860">
                  <c:v>-2.1639814601079621</c:v>
                </c:pt>
                <c:pt idx="861">
                  <c:v>-2.1658494601079212</c:v>
                </c:pt>
                <c:pt idx="862">
                  <c:v>-2.1658494601079212</c:v>
                </c:pt>
                <c:pt idx="863">
                  <c:v>-2.1670348601077905</c:v>
                </c:pt>
                <c:pt idx="864">
                  <c:v>-2.1680994601076975</c:v>
                </c:pt>
                <c:pt idx="865">
                  <c:v>-2.1680994601077117</c:v>
                </c:pt>
                <c:pt idx="866">
                  <c:v>-2.1668334601076964</c:v>
                </c:pt>
                <c:pt idx="867">
                  <c:v>-2.1680383201076836</c:v>
                </c:pt>
                <c:pt idx="868">
                  <c:v>-2.1699700601078433</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-2.1820294601078416</c:v>
                </c:pt>
                <c:pt idx="878">
                  <c:v>-2.1823123801078737</c:v>
                </c:pt>
                <c:pt idx="879">
                  <c:v>-2.182749460107857</c:v>
                </c:pt>
                <c:pt idx="880">
                  <c:v>-2.182749460107857</c:v>
                </c:pt>
                <c:pt idx="881">
                  <c:v>-2.182877260107702</c:v>
                </c:pt>
                <c:pt idx="882">
                  <c:v>-2.183459460107855</c:v>
                </c:pt>
                <c:pt idx="883">
                  <c:v>-2.1851744601076888</c:v>
                </c:pt>
                <c:pt idx="884">
                  <c:v>-2.1851744601076035</c:v>
                </c:pt>
                <c:pt idx="885">
                  <c:v>-2.1852730601076331</c:v>
                </c:pt>
                <c:pt idx="886">
                  <c:v>-2.1857544601079155</c:v>
                </c:pt>
                <c:pt idx="887">
                  <c:v>-2.185221160108</c:v>
                </c:pt>
                <c:pt idx="888">
                  <c:v>-2.1849994601080027</c:v>
                </c:pt>
                <c:pt idx="889">
                  <c:v>-2.1849994601080027</c:v>
                </c:pt>
                <c:pt idx="890">
                  <c:v>-2.1849994601079459</c:v>
                </c:pt>
                <c:pt idx="891">
                  <c:v>-2.1857390055624677</c:v>
                </c:pt>
                <c:pt idx="892">
                  <c:v>-2.1860294601078465</c:v>
                </c:pt>
                <c:pt idx="893">
                  <c:v>-2.186029460107676</c:v>
                </c:pt>
                <c:pt idx="894">
                  <c:v>-2.186029460107676</c:v>
                </c:pt>
                <c:pt idx="895">
                  <c:v>-2.1858033001076933</c:v>
                </c:pt>
                <c:pt idx="896">
                  <c:v>-2.1856554601077107</c:v>
                </c:pt>
                <c:pt idx="897">
                  <c:v>-2.1856736456746972</c:v>
                </c:pt>
                <c:pt idx="898">
                  <c:v>-2.185739460107726</c:v>
                </c:pt>
                <c:pt idx="899">
                  <c:v>-2.185739460107726</c:v>
                </c:pt>
                <c:pt idx="900">
                  <c:v>-2.1852123172507163</c:v>
                </c:pt>
                <c:pt idx="901">
                  <c:v>-2.184509460107833</c:v>
                </c:pt>
                <c:pt idx="902">
                  <c:v>-2.184509460107833</c:v>
                </c:pt>
                <c:pt idx="903">
                  <c:v>-2.1843214601078245</c:v>
                </c:pt>
                <c:pt idx="904">
                  <c:v>-2.1832777487676651</c:v>
                </c:pt>
                <c:pt idx="905">
                  <c:v>-2.1817340501077496</c:v>
                </c:pt>
                <c:pt idx="906">
                  <c:v>-2.1802694601077803</c:v>
                </c:pt>
                <c:pt idx="907">
                  <c:v>-2.1802694601077803</c:v>
                </c:pt>
                <c:pt idx="908">
                  <c:v>-2.1803761267744903</c:v>
                </c:pt>
                <c:pt idx="909">
                  <c:v>-2.1872050415033328</c:v>
                </c:pt>
                <c:pt idx="910">
                  <c:v>-2.1914750601079476</c:v>
                </c:pt>
                <c:pt idx="911">
                  <c:v>-2.1947199601078609</c:v>
                </c:pt>
                <c:pt idx="912">
                  <c:v>-2.1950244601077742</c:v>
                </c:pt>
                <c:pt idx="913">
                  <c:v>-2.1950244601077742</c:v>
                </c:pt>
                <c:pt idx="914">
                  <c:v>-2.1952860701078833</c:v>
                </c:pt>
                <c:pt idx="915">
                  <c:v>-2.1964839446438589</c:v>
                </c:pt>
                <c:pt idx="916">
                  <c:v>-2.1965044601078034</c:v>
                </c:pt>
                <c:pt idx="917">
                  <c:v>-2.1969160415032007</c:v>
                </c:pt>
                <c:pt idx="918">
                  <c:v>-2.2017294601078561</c:v>
                </c:pt>
                <c:pt idx="919">
                  <c:v>-2.2021433601079536</c:v>
                </c:pt>
                <c:pt idx="920">
                  <c:v>-2.2027094601080535</c:v>
                </c:pt>
                <c:pt idx="921">
                  <c:v>-2.2032172601078059</c:v>
                </c:pt>
                <c:pt idx="922">
                  <c:v>-2.2036194601078734</c:v>
                </c:pt>
                <c:pt idx="923">
                  <c:v>-2.2052148601078017</c:v>
                </c:pt>
                <c:pt idx="924">
                  <c:v>-2.2082992601079923</c:v>
                </c:pt>
                <c:pt idx="925">
                  <c:v>-2.2085494601080029</c:v>
                </c:pt>
                <c:pt idx="926">
                  <c:v>-2.2085494601079461</c:v>
                </c:pt>
                <c:pt idx="927">
                  <c:v>-2.2099994601078237</c:v>
                </c:pt>
                <c:pt idx="928">
                  <c:v>-2.2099994601078237</c:v>
                </c:pt>
                <c:pt idx="929">
                  <c:v>-2.2099994601078237</c:v>
                </c:pt>
                <c:pt idx="930">
                  <c:v>-2.2099994601078237</c:v>
                </c:pt>
                <c:pt idx="931">
                  <c:v>-2.2099994601078237</c:v>
                </c:pt>
                <c:pt idx="932">
                  <c:v>-2.2099994601078237</c:v>
                </c:pt>
                <c:pt idx="933">
                  <c:v>-2.2099994601078237</c:v>
                </c:pt>
                <c:pt idx="934">
                  <c:v>-2.2110497340804471</c:v>
                </c:pt>
                <c:pt idx="935">
                  <c:v>-2.210799460107836</c:v>
                </c:pt>
                <c:pt idx="936">
                  <c:v>-2.2084994601078449</c:v>
                </c:pt>
                <c:pt idx="937">
                  <c:v>-2.2075479601078456</c:v>
                </c:pt>
                <c:pt idx="938">
                  <c:v>-2.207084710107921</c:v>
                </c:pt>
                <c:pt idx="939">
                  <c:v>-2.2073179601078294</c:v>
                </c:pt>
                <c:pt idx="940">
                  <c:v>-2.2071028601079519</c:v>
                </c:pt>
                <c:pt idx="941">
                  <c:v>-2.2076694601077804</c:v>
                </c:pt>
                <c:pt idx="942">
                  <c:v>-2.2076694601078088</c:v>
                </c:pt>
                <c:pt idx="943">
                  <c:v>-2.2077723172507149</c:v>
                </c:pt>
                <c:pt idx="944">
                  <c:v>-2.2096394601078231</c:v>
                </c:pt>
                <c:pt idx="945">
                  <c:v>-2.2096394601078231</c:v>
                </c:pt>
                <c:pt idx="946">
                  <c:v>-2.2096394601078231</c:v>
                </c:pt>
                <c:pt idx="947">
                  <c:v>-2.2096394601078231</c:v>
                </c:pt>
                <c:pt idx="948">
                  <c:v>-2.2096394601078231</c:v>
                </c:pt>
                <c:pt idx="949">
                  <c:v>-2.21064280010782</c:v>
                </c:pt>
                <c:pt idx="950">
                  <c:v>-2.2107634101078872</c:v>
                </c:pt>
                <c:pt idx="951">
                  <c:v>-2.2106889001077121</c:v>
                </c:pt>
                <c:pt idx="952">
                  <c:v>-2.2092624012843629</c:v>
                </c:pt>
                <c:pt idx="953">
                  <c:v>-2.2055994601079192</c:v>
                </c:pt>
                <c:pt idx="954">
                  <c:v>-2.2055994601079476</c:v>
                </c:pt>
                <c:pt idx="955">
                  <c:v>-2.2058085601079256</c:v>
                </c:pt>
                <c:pt idx="956">
                  <c:v>-2.2073943601077417</c:v>
                </c:pt>
                <c:pt idx="957">
                  <c:v>-2.2077994601077933</c:v>
                </c:pt>
                <c:pt idx="958">
                  <c:v>-2.2077994601078217</c:v>
                </c:pt>
                <c:pt idx="959">
                  <c:v>-2.2077994601077933</c:v>
                </c:pt>
                <c:pt idx="960">
                  <c:v>-2.2078577165180491</c:v>
                </c:pt>
                <c:pt idx="961">
                  <c:v>-2.2098274146534038</c:v>
                </c:pt>
                <c:pt idx="962">
                  <c:v>-2.2098094601079197</c:v>
                </c:pt>
                <c:pt idx="963">
                  <c:v>-2.2098094601079197</c:v>
                </c:pt>
                <c:pt idx="964">
                  <c:v>-2.2098094601079907</c:v>
                </c:pt>
                <c:pt idx="965">
                  <c:v>-2.2088744601078503</c:v>
                </c:pt>
                <c:pt idx="966">
                  <c:v>-2.2080994601078601</c:v>
                </c:pt>
                <c:pt idx="967">
                  <c:v>-2.2089727579801632</c:v>
                </c:pt>
                <c:pt idx="968">
                  <c:v>-2.2098394601079576</c:v>
                </c:pt>
                <c:pt idx="969">
                  <c:v>-2.2098394601080145</c:v>
                </c:pt>
                <c:pt idx="970">
                  <c:v>-2.2098571405202847</c:v>
                </c:pt>
                <c:pt idx="971">
                  <c:v>-2.2101973601079408</c:v>
                </c:pt>
                <c:pt idx="972">
                  <c:v>-2.2102094601079472</c:v>
                </c:pt>
                <c:pt idx="973">
                  <c:v>-2.2105479601078457</c:v>
                </c:pt>
                <c:pt idx="974">
                  <c:v>-2.2105927101078606</c:v>
                </c:pt>
                <c:pt idx="975">
                  <c:v>-2.2104744601077613</c:v>
                </c:pt>
                <c:pt idx="976">
                  <c:v>-2.210976126774483</c:v>
                </c:pt>
                <c:pt idx="977">
                  <c:v>-2.211758126774555</c:v>
                </c:pt>
                <c:pt idx="978">
                  <c:v>-2.2109294601079483</c:v>
                </c:pt>
                <c:pt idx="979">
                  <c:v>-2.2109294601079483</c:v>
                </c:pt>
                <c:pt idx="980">
                  <c:v>-2.2109294601079483</c:v>
                </c:pt>
                <c:pt idx="981">
                  <c:v>-2.2109294601079483</c:v>
                </c:pt>
                <c:pt idx="982">
                  <c:v>-2.2109294601079483</c:v>
                </c:pt>
                <c:pt idx="983">
                  <c:v>-2.2130814001078249</c:v>
                </c:pt>
                <c:pt idx="984">
                  <c:v>-2.2146394601078896</c:v>
                </c:pt>
                <c:pt idx="985">
                  <c:v>-2.2132694601078953</c:v>
                </c:pt>
                <c:pt idx="986">
                  <c:v>-2.2132694601078526</c:v>
                </c:pt>
                <c:pt idx="987">
                  <c:v>-2.2132694601078526</c:v>
                </c:pt>
                <c:pt idx="988">
                  <c:v>-2.2132694601078526</c:v>
                </c:pt>
                <c:pt idx="989">
                  <c:v>-2.2132694601078811</c:v>
                </c:pt>
                <c:pt idx="990">
                  <c:v>-2.2132694601078526</c:v>
                </c:pt>
                <c:pt idx="991">
                  <c:v>-2.2158706501079592</c:v>
                </c:pt>
                <c:pt idx="992">
                  <c:v>-2.2192344601079697</c:v>
                </c:pt>
                <c:pt idx="993">
                  <c:v>-2.2190994601079694</c:v>
                </c:pt>
                <c:pt idx="994">
                  <c:v>-2.2190994601078842</c:v>
                </c:pt>
                <c:pt idx="995">
                  <c:v>-2.2190994601079694</c:v>
                </c:pt>
                <c:pt idx="996">
                  <c:v>-2.2184679101078046</c:v>
                </c:pt>
                <c:pt idx="997">
                  <c:v>-2.2212234601077228</c:v>
                </c:pt>
                <c:pt idx="998">
                  <c:v>-2.2212234601077228</c:v>
                </c:pt>
                <c:pt idx="999">
                  <c:v>-2.2212234601077228</c:v>
                </c:pt>
                <c:pt idx="1000">
                  <c:v>-2.2208619172505735</c:v>
                </c:pt>
                <c:pt idx="1001">
                  <c:v>-2.222919460107903</c:v>
                </c:pt>
                <c:pt idx="1002">
                  <c:v>-2.222758260107895</c:v>
                </c:pt>
                <c:pt idx="1003">
                  <c:v>-2.2214038601080404</c:v>
                </c:pt>
                <c:pt idx="1004">
                  <c:v>-2.2213594601080331</c:v>
                </c:pt>
                <c:pt idx="1005">
                  <c:v>-2.2213594601080331</c:v>
                </c:pt>
                <c:pt idx="1006">
                  <c:v>-2.2214980601079617</c:v>
                </c:pt>
                <c:pt idx="1007">
                  <c:v>-2.2215794601079608</c:v>
                </c:pt>
                <c:pt idx="1008">
                  <c:v>-2.2215794601079466</c:v>
                </c:pt>
                <c:pt idx="1009">
                  <c:v>-2.2215794601078045</c:v>
                </c:pt>
                <c:pt idx="1010">
                  <c:v>-2.2206532601077953</c:v>
                </c:pt>
                <c:pt idx="1011">
                  <c:v>-2.2195834601079127</c:v>
                </c:pt>
                <c:pt idx="1012">
                  <c:v>-2.2195834601079127</c:v>
                </c:pt>
                <c:pt idx="1013">
                  <c:v>-2.2195834601079412</c:v>
                </c:pt>
                <c:pt idx="1014">
                  <c:v>-2.2195834601079127</c:v>
                </c:pt>
                <c:pt idx="1015">
                  <c:v>-2.2195834601079127</c:v>
                </c:pt>
                <c:pt idx="1016">
                  <c:v>-2.2195577001078846</c:v>
                </c:pt>
                <c:pt idx="1017">
                  <c:v>-2.2181594601078416</c:v>
                </c:pt>
                <c:pt idx="1018">
                  <c:v>-2.21815946010787</c:v>
                </c:pt>
                <c:pt idx="1019">
                  <c:v>-2.21815946010787</c:v>
                </c:pt>
                <c:pt idx="1020">
                  <c:v>-2.2181594601078984</c:v>
                </c:pt>
                <c:pt idx="1021">
                  <c:v>-2.2184770401078993</c:v>
                </c:pt>
                <c:pt idx="1022">
                  <c:v>-2.2206364601079969</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-2.220377060107964</c:v>
                </c:pt>
                <c:pt idx="1031">
                  <c:v>-2.2203594601079715</c:v>
                </c:pt>
                <c:pt idx="1032">
                  <c:v>-2.2203594601078294</c:v>
                </c:pt>
                <c:pt idx="1033">
                  <c:v>-2.2083894601078526</c:v>
                </c:pt>
                <c:pt idx="1034">
                  <c:v>-2.20838946010781</c:v>
                </c:pt>
                <c:pt idx="1035">
                  <c:v>-2.20838946010781</c:v>
                </c:pt>
                <c:pt idx="1036">
                  <c:v>-2.20838946010781</c:v>
                </c:pt>
                <c:pt idx="1037">
                  <c:v>-2.207858200107907</c:v>
                </c:pt>
                <c:pt idx="1038">
                  <c:v>-2.2069644601080256</c:v>
                </c:pt>
                <c:pt idx="1039">
                  <c:v>-2.2087707458221928</c:v>
                </c:pt>
                <c:pt idx="1040">
                  <c:v>-2.2103294601078005</c:v>
                </c:pt>
                <c:pt idx="1041">
                  <c:v>-2.2103294601078005</c:v>
                </c:pt>
                <c:pt idx="1042">
                  <c:v>-2.2103294601078005</c:v>
                </c:pt>
                <c:pt idx="1043">
                  <c:v>-2.2103294601078005</c:v>
                </c:pt>
                <c:pt idx="1044">
                  <c:v>-2.2103294601078005</c:v>
                </c:pt>
                <c:pt idx="1045">
                  <c:v>-2.2103294601077863</c:v>
                </c:pt>
                <c:pt idx="1046">
                  <c:v>-2.2103294601078005</c:v>
                </c:pt>
                <c:pt idx="1047">
                  <c:v>-2.2103294601078005</c:v>
                </c:pt>
                <c:pt idx="1048">
                  <c:v>-2.2103294601078289</c:v>
                </c:pt>
                <c:pt idx="1049">
                  <c:v>-2.2142091659902263</c:v>
                </c:pt>
                <c:pt idx="1050">
                  <c:v>-2.2141415601079331</c:v>
                </c:pt>
                <c:pt idx="1051">
                  <c:v>-2.2178313976077391</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-2.2163229201077996</c:v>
                </c:pt>
                <c:pt idx="1061">
                  <c:v>-2.2161654601078169</c:v>
                </c:pt>
                <c:pt idx="1062">
                  <c:v>-2.2161654601079022</c:v>
                </c:pt>
                <c:pt idx="1063">
                  <c:v>-2.2161654601078169</c:v>
                </c:pt>
                <c:pt idx="1064">
                  <c:v>-2.2161654601078169</c:v>
                </c:pt>
                <c:pt idx="1065">
                  <c:v>-2.216165460107888</c:v>
                </c:pt>
                <c:pt idx="1066">
                  <c:v>-2.2168873172507091</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-2.2166194601078786</c:v>
                </c:pt>
                <c:pt idx="1091">
                  <c:v>-2.2186994601078567</c:v>
                </c:pt>
                <c:pt idx="1092">
                  <c:v>-2.2186994601079562</c:v>
                </c:pt>
                <c:pt idx="1093">
                  <c:v>-2.2186994601079562</c:v>
                </c:pt>
                <c:pt idx="1094">
                  <c:v>-2.2186994601079562</c:v>
                </c:pt>
                <c:pt idx="1095">
                  <c:v>-2.2188418601079292</c:v>
                </c:pt>
                <c:pt idx="1096">
                  <c:v>-2.219859460107898</c:v>
                </c:pt>
                <c:pt idx="1097">
                  <c:v>-2.2198594601079122</c:v>
                </c:pt>
                <c:pt idx="1098">
                  <c:v>-2.2198594601079122</c:v>
                </c:pt>
                <c:pt idx="1099">
                  <c:v>-2.219859460107898</c:v>
                </c:pt>
                <c:pt idx="1100">
                  <c:v>-2.2198594601079122</c:v>
                </c:pt>
                <c:pt idx="1101">
                  <c:v>-2.219471625056272</c:v>
                </c:pt>
                <c:pt idx="1102">
                  <c:v>-2.2192894601077882</c:v>
                </c:pt>
                <c:pt idx="1103">
                  <c:v>-2.2192894601077882</c:v>
                </c:pt>
                <c:pt idx="1104">
                  <c:v>-2.2192894601077882</c:v>
                </c:pt>
                <c:pt idx="1105">
                  <c:v>-2.2192894601077882</c:v>
                </c:pt>
                <c:pt idx="1106">
                  <c:v>-2.2193688718725042</c:v>
                </c:pt>
                <c:pt idx="1107">
                  <c:v>-2.2203694601078183</c:v>
                </c:pt>
                <c:pt idx="1108">
                  <c:v>-2.223869460107835</c:v>
                </c:pt>
                <c:pt idx="1109">
                  <c:v>-2.223869460107835</c:v>
                </c:pt>
                <c:pt idx="1110">
                  <c:v>-2.2237759601078864</c:v>
                </c:pt>
                <c:pt idx="1111">
                  <c:v>-2.2234444601080838</c:v>
                </c:pt>
                <c:pt idx="1112">
                  <c:v>-2.2234444601080838</c:v>
                </c:pt>
                <c:pt idx="1113">
                  <c:v>-2.2234444601081123</c:v>
                </c:pt>
                <c:pt idx="1114">
                  <c:v>-2.2234444601081123</c:v>
                </c:pt>
                <c:pt idx="1115">
                  <c:v>-2.2234444601078565</c:v>
                </c:pt>
                <c:pt idx="1116">
                  <c:v>-2.2234444601080128</c:v>
                </c:pt>
                <c:pt idx="1117">
                  <c:v>-2.2234444601081123</c:v>
                </c:pt>
                <c:pt idx="1118">
                  <c:v>-2.223444460108098</c:v>
                </c:pt>
                <c:pt idx="1119">
                  <c:v>-2.2234444601081123</c:v>
                </c:pt>
                <c:pt idx="1120">
                  <c:v>-2.2234444601081123</c:v>
                </c:pt>
                <c:pt idx="1121">
                  <c:v>-2.2251259601079454</c:v>
                </c:pt>
                <c:pt idx="1122">
                  <c:v>-2.2253526892745441</c:v>
                </c:pt>
                <c:pt idx="1123">
                  <c:v>-2.2248794601077577</c:v>
                </c:pt>
                <c:pt idx="1124">
                  <c:v>-2.2267894601076819</c:v>
                </c:pt>
                <c:pt idx="1125">
                  <c:v>-2.2267894601076819</c:v>
                </c:pt>
                <c:pt idx="1126">
                  <c:v>-2.2267894601076819</c:v>
                </c:pt>
                <c:pt idx="1127">
                  <c:v>-2.2267894601077245</c:v>
                </c:pt>
                <c:pt idx="1128">
                  <c:v>-2.2258875409159486</c:v>
                </c:pt>
                <c:pt idx="1129">
                  <c:v>-2.2248794601077861</c:v>
                </c:pt>
                <c:pt idx="1130">
                  <c:v>-2.2248794601077861</c:v>
                </c:pt>
                <c:pt idx="1131">
                  <c:v>-2.2248794601077861</c:v>
                </c:pt>
                <c:pt idx="1132">
                  <c:v>-2.2261594601078656</c:v>
                </c:pt>
                <c:pt idx="1133">
                  <c:v>-2.2261594601079082</c:v>
                </c:pt>
                <c:pt idx="1134">
                  <c:v>-2.226159460107823</c:v>
                </c:pt>
                <c:pt idx="1135">
                  <c:v>-2.226159460107823</c:v>
                </c:pt>
                <c:pt idx="1136">
                  <c:v>-2.226159460107823</c:v>
                </c:pt>
                <c:pt idx="1137">
                  <c:v>-2.226159460107823</c:v>
                </c:pt>
                <c:pt idx="1138">
                  <c:v>-2.226159460107823</c:v>
                </c:pt>
                <c:pt idx="1139">
                  <c:v>-2.2261594601078656</c:v>
                </c:pt>
                <c:pt idx="1140">
                  <c:v>-2.2261529601078962</c:v>
                </c:pt>
                <c:pt idx="1141">
                  <c:v>-2.2260294601078954</c:v>
                </c:pt>
                <c:pt idx="1142">
                  <c:v>-2.2260294601078527</c:v>
                </c:pt>
                <c:pt idx="1143">
                  <c:v>-2.2260294601078385</c:v>
                </c:pt>
                <c:pt idx="1144">
                  <c:v>-2.2260294601078385</c:v>
                </c:pt>
                <c:pt idx="1145">
                  <c:v>-2.2261009601078285</c:v>
                </c:pt>
                <c:pt idx="1146">
                  <c:v>-2.2280191996911896</c:v>
                </c:pt>
                <c:pt idx="1147">
                  <c:v>-2.2281094601079019</c:v>
                </c:pt>
                <c:pt idx="1148">
                  <c:v>-2.2281094601079019</c:v>
                </c:pt>
                <c:pt idx="1149">
                  <c:v>-2.2281094601079019</c:v>
                </c:pt>
                <c:pt idx="1150">
                  <c:v>-2.2281094601078166</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-2.2241034601076848</c:v>
                </c:pt>
                <c:pt idx="1159">
                  <c:v>-2.2251994601078451</c:v>
                </c:pt>
                <c:pt idx="1160">
                  <c:v>-2.225199460107703</c:v>
                </c:pt>
                <c:pt idx="1161">
                  <c:v>-2.2252845601076672</c:v>
                </c:pt>
                <c:pt idx="1162">
                  <c:v>-2.2262828001077821</c:v>
                </c:pt>
                <c:pt idx="1163">
                  <c:v>-2.2263194601077885</c:v>
                </c:pt>
                <c:pt idx="1164">
                  <c:v>-2.2263194601077885</c:v>
                </c:pt>
                <c:pt idx="1165">
                  <c:v>-2.2269394601078005</c:v>
                </c:pt>
                <c:pt idx="1166">
                  <c:v>-2.2267144601078002</c:v>
                </c:pt>
                <c:pt idx="1167">
                  <c:v>-2.2264594601077192</c:v>
                </c:pt>
                <c:pt idx="1168">
                  <c:v>-2.2245397458219998</c:v>
                </c:pt>
                <c:pt idx="1169">
                  <c:v>-2.2244087401077479</c:v>
                </c:pt>
                <c:pt idx="1170">
                  <c:v>-2.2241394601078923</c:v>
                </c:pt>
                <c:pt idx="1171">
                  <c:v>-2.2241394601079207</c:v>
                </c:pt>
                <c:pt idx="1172">
                  <c:v>-2.2241394601078923</c:v>
                </c:pt>
                <c:pt idx="1173">
                  <c:v>-2.2241824601078974</c:v>
                </c:pt>
                <c:pt idx="1174">
                  <c:v>-2.2245694601078299</c:v>
                </c:pt>
                <c:pt idx="1175">
                  <c:v>-2.2245694601078156</c:v>
                </c:pt>
                <c:pt idx="1176">
                  <c:v>-2.224569460107773</c:v>
                </c:pt>
                <c:pt idx="1177">
                  <c:v>-2.2245694601078583</c:v>
                </c:pt>
                <c:pt idx="1178">
                  <c:v>-2.2269687401078642</c:v>
                </c:pt>
                <c:pt idx="1179">
                  <c:v>-2.2291274401079306</c:v>
                </c:pt>
                <c:pt idx="1180">
                  <c:v>-2.2320723601079351</c:v>
                </c:pt>
                <c:pt idx="1181">
                  <c:v>-2.23433866010771</c:v>
                </c:pt>
                <c:pt idx="1182">
                  <c:v>-2.2371897601080661</c:v>
                </c:pt>
                <c:pt idx="1183">
                  <c:v>-2.2379194601079746</c:v>
                </c:pt>
                <c:pt idx="1184">
                  <c:v>-2.2379214601078701</c:v>
                </c:pt>
                <c:pt idx="1185">
                  <c:v>-2.2407909985693806</c:v>
                </c:pt>
                <c:pt idx="1186">
                  <c:v>-2.2416294601079301</c:v>
                </c:pt>
                <c:pt idx="1187">
                  <c:v>-2.2416294601079301</c:v>
                </c:pt>
                <c:pt idx="1188">
                  <c:v>-2.2418602201079949</c:v>
                </c:pt>
                <c:pt idx="1189">
                  <c:v>-2.2420134601079553</c:v>
                </c:pt>
                <c:pt idx="1190">
                  <c:v>-2.2420134601079695</c:v>
                </c:pt>
                <c:pt idx="1191">
                  <c:v>-2.2421057801079769</c:v>
                </c:pt>
                <c:pt idx="1192">
                  <c:v>-2.2425851122817733</c:v>
                </c:pt>
                <c:pt idx="1193">
                  <c:v>-2.2423294601078254</c:v>
                </c:pt>
                <c:pt idx="1194">
                  <c:v>-2.242524960107886</c:v>
                </c:pt>
                <c:pt idx="1195">
                  <c:v>-2.240903904552269</c:v>
                </c:pt>
                <c:pt idx="1196">
                  <c:v>-2.2405594601078889</c:v>
                </c:pt>
                <c:pt idx="1197">
                  <c:v>-2.2394284401079005</c:v>
                </c:pt>
                <c:pt idx="1198">
                  <c:v>-2.2391834601079097</c:v>
                </c:pt>
                <c:pt idx="1199">
                  <c:v>-2.2391834601079097</c:v>
                </c:pt>
                <c:pt idx="1200">
                  <c:v>-2.2391834601079097</c:v>
                </c:pt>
                <c:pt idx="1201">
                  <c:v>-2.2391834601078102</c:v>
                </c:pt>
                <c:pt idx="1202">
                  <c:v>-2.2391834601078102</c:v>
                </c:pt>
                <c:pt idx="1203">
                  <c:v>-2.2391834601079097</c:v>
                </c:pt>
                <c:pt idx="1204">
                  <c:v>-2.2391834601079097</c:v>
                </c:pt>
                <c:pt idx="1205">
                  <c:v>-2.2391834601079097</c:v>
                </c:pt>
                <c:pt idx="1206">
                  <c:v>-2.2391834601079097</c:v>
                </c:pt>
                <c:pt idx="1207">
                  <c:v>-2.2391834601079097</c:v>
                </c:pt>
                <c:pt idx="1208">
                  <c:v>-2.2391834601078671</c:v>
                </c:pt>
                <c:pt idx="1209">
                  <c:v>-2.2391834601078102</c:v>
                </c:pt>
                <c:pt idx="1210">
                  <c:v>-2.2428794601077868</c:v>
                </c:pt>
                <c:pt idx="1211">
                  <c:v>-2.2428794601078152</c:v>
                </c:pt>
                <c:pt idx="1212">
                  <c:v>-2.2428794601078152</c:v>
                </c:pt>
                <c:pt idx="1213">
                  <c:v>-2.2428794601078152</c:v>
                </c:pt>
                <c:pt idx="1214">
                  <c:v>-2.2428794601077868</c:v>
                </c:pt>
                <c:pt idx="1215">
                  <c:v>-2.2428794601078152</c:v>
                </c:pt>
                <c:pt idx="1216">
                  <c:v>-2.2428794601078152</c:v>
                </c:pt>
                <c:pt idx="1217">
                  <c:v>-2.2428524601077697</c:v>
                </c:pt>
                <c:pt idx="1218">
                  <c:v>-2.2423394601079281</c:v>
                </c:pt>
                <c:pt idx="1219">
                  <c:v>-2.2423494601078886</c:v>
                </c:pt>
                <c:pt idx="1220">
                  <c:v>-2.2423494601079739</c:v>
                </c:pt>
                <c:pt idx="1221">
                  <c:v>-2.2423494601079312</c:v>
                </c:pt>
                <c:pt idx="1222">
                  <c:v>-2.2425033601079605</c:v>
                </c:pt>
                <c:pt idx="1223">
                  <c:v>-2.2440209601079601</c:v>
                </c:pt>
                <c:pt idx="1224">
                  <c:v>-2.2438506601079098</c:v>
                </c:pt>
                <c:pt idx="1225">
                  <c:v>-2.2433394601077765</c:v>
                </c:pt>
                <c:pt idx="1226">
                  <c:v>-2.2433394601077907</c:v>
                </c:pt>
                <c:pt idx="1227">
                  <c:v>-2.2433394601078191</c:v>
                </c:pt>
                <c:pt idx="1228">
                  <c:v>-2.2433394601077765</c:v>
                </c:pt>
                <c:pt idx="1229">
                  <c:v>-2.2433394601077765</c:v>
                </c:pt>
                <c:pt idx="1230">
                  <c:v>-2.2427815601079004</c:v>
                </c:pt>
                <c:pt idx="1231">
                  <c:v>-2.2417527068611065</c:v>
                </c:pt>
                <c:pt idx="1232">
                  <c:v>-2.2417319601077423</c:v>
                </c:pt>
                <c:pt idx="1233">
                  <c:v>-2.2417594601077155</c:v>
                </c:pt>
                <c:pt idx="1234">
                  <c:v>-2.2417594601077155</c:v>
                </c:pt>
                <c:pt idx="1235">
                  <c:v>-2.2417594601078719</c:v>
                </c:pt>
                <c:pt idx="1236">
                  <c:v>-2.2417594601077582</c:v>
                </c:pt>
                <c:pt idx="1237">
                  <c:v>-2.2411816601079551</c:v>
                </c:pt>
                <c:pt idx="1238">
                  <c:v>-2.2402958142744609</c:v>
                </c:pt>
                <c:pt idx="1239">
                  <c:v>-2.2392884601079857</c:v>
                </c:pt>
                <c:pt idx="1240">
                  <c:v>-2.2392194601079893</c:v>
                </c:pt>
                <c:pt idx="1241">
                  <c:v>-2.2392194601079893</c:v>
                </c:pt>
                <c:pt idx="1242">
                  <c:v>-2.2392194601079893</c:v>
                </c:pt>
                <c:pt idx="1243">
                  <c:v>-2.2392194601079893</c:v>
                </c:pt>
                <c:pt idx="1244">
                  <c:v>-2.2392194601078756</c:v>
                </c:pt>
                <c:pt idx="1245">
                  <c:v>-2.2392194601078046</c:v>
                </c:pt>
                <c:pt idx="1246">
                  <c:v>-2.2392194601079893</c:v>
                </c:pt>
                <c:pt idx="1247">
                  <c:v>-2.2390842601079015</c:v>
                </c:pt>
                <c:pt idx="1248">
                  <c:v>-2.2369809701078083</c:v>
                </c:pt>
                <c:pt idx="1249">
                  <c:v>-2.2367394601079127</c:v>
                </c:pt>
                <c:pt idx="1250">
                  <c:v>-2.2367394601079837</c:v>
                </c:pt>
                <c:pt idx="1251">
                  <c:v>-2.2366055601079466</c:v>
                </c:pt>
                <c:pt idx="1252">
                  <c:v>-2.2365194601078997</c:v>
                </c:pt>
                <c:pt idx="1253">
                  <c:v>-2.2365194601078002</c:v>
                </c:pt>
                <c:pt idx="1254">
                  <c:v>-2.2382994601077968</c:v>
                </c:pt>
                <c:pt idx="1255">
                  <c:v>-2.2382994601077684</c:v>
                </c:pt>
                <c:pt idx="1256">
                  <c:v>-2.2382994601077684</c:v>
                </c:pt>
                <c:pt idx="1257">
                  <c:v>-2.2383586267744704</c:v>
                </c:pt>
                <c:pt idx="1258">
                  <c:v>-2.2390094601079511</c:v>
                </c:pt>
                <c:pt idx="1259">
                  <c:v>-2.2389065601078926</c:v>
                </c:pt>
                <c:pt idx="1260">
                  <c:v>-2.2382394601076498</c:v>
                </c:pt>
                <c:pt idx="1261">
                  <c:v>-2.2382394601076783</c:v>
                </c:pt>
                <c:pt idx="1262">
                  <c:v>-2.2382394601076783</c:v>
                </c:pt>
                <c:pt idx="1263">
                  <c:v>-2.2382394601076498</c:v>
                </c:pt>
                <c:pt idx="1264">
                  <c:v>-2.2382394601076498</c:v>
                </c:pt>
                <c:pt idx="1265">
                  <c:v>-2.2389853601076197</c:v>
                </c:pt>
                <c:pt idx="1266">
                  <c:v>-2.2420691201079137</c:v>
                </c:pt>
                <c:pt idx="1267">
                  <c:v>-2.2424944601079204</c:v>
                </c:pt>
                <c:pt idx="1268">
                  <c:v>-2.2428354101079293</c:v>
                </c:pt>
                <c:pt idx="1269">
                  <c:v>-2.2428743319026125</c:v>
                </c:pt>
                <c:pt idx="1270">
                  <c:v>-2.2444994601078463</c:v>
                </c:pt>
                <c:pt idx="1271">
                  <c:v>-2.2444994601077326</c:v>
                </c:pt>
                <c:pt idx="1272">
                  <c:v>-2.2444994601077326</c:v>
                </c:pt>
                <c:pt idx="1273">
                  <c:v>-2.2458605443182904</c:v>
                </c:pt>
                <c:pt idx="1274">
                  <c:v>-2.2476419801077441</c:v>
                </c:pt>
                <c:pt idx="1275">
                  <c:v>-2.2487354601080369</c:v>
                </c:pt>
                <c:pt idx="1276">
                  <c:v>-2.249451540107799</c:v>
                </c:pt>
                <c:pt idx="1277">
                  <c:v>-2.2502534601079986</c:v>
                </c:pt>
                <c:pt idx="1278">
                  <c:v>-2.2502534601080129</c:v>
                </c:pt>
                <c:pt idx="1279">
                  <c:v>-2.2527634601077864</c:v>
                </c:pt>
                <c:pt idx="1280">
                  <c:v>-2.2527634601077864</c:v>
                </c:pt>
                <c:pt idx="1281">
                  <c:v>-2.2527634601077864</c:v>
                </c:pt>
                <c:pt idx="1282">
                  <c:v>-2.2527634601077864</c:v>
                </c:pt>
                <c:pt idx="1283">
                  <c:v>-2.2527634601078006</c:v>
                </c:pt>
                <c:pt idx="1284">
                  <c:v>-2.2527634601077864</c:v>
                </c:pt>
                <c:pt idx="1285">
                  <c:v>-2.2527634601077864</c:v>
                </c:pt>
                <c:pt idx="1286">
                  <c:v>-2.2527634601077864</c:v>
                </c:pt>
                <c:pt idx="1287">
                  <c:v>-2.2527634601078148</c:v>
                </c:pt>
                <c:pt idx="1288">
                  <c:v>-2.2533394601079237</c:v>
                </c:pt>
                <c:pt idx="1289">
                  <c:v>-2.2533394601079237</c:v>
                </c:pt>
                <c:pt idx="1290">
                  <c:v>-2.2533394601079237</c:v>
                </c:pt>
                <c:pt idx="1291">
                  <c:v>-2.2533394601079237</c:v>
                </c:pt>
                <c:pt idx="1292">
                  <c:v>-2.2533394601079237</c:v>
                </c:pt>
                <c:pt idx="1293">
                  <c:v>-2.2533394601079237</c:v>
                </c:pt>
                <c:pt idx="1294">
                  <c:v>-2.2533394601079237</c:v>
                </c:pt>
                <c:pt idx="1295">
                  <c:v>-2.2533394601079237</c:v>
                </c:pt>
                <c:pt idx="1296">
                  <c:v>-2.2547594601077918</c:v>
                </c:pt>
                <c:pt idx="1297">
                  <c:v>-2.2555937601077289</c:v>
                </c:pt>
                <c:pt idx="1298">
                  <c:v>-2.2578994601080069</c:v>
                </c:pt>
                <c:pt idx="1299">
                  <c:v>-2.2578994601080069</c:v>
                </c:pt>
                <c:pt idx="1300">
                  <c:v>-2.2578994601080211</c:v>
                </c:pt>
                <c:pt idx="1301">
                  <c:v>-2.2578994601080069</c:v>
                </c:pt>
                <c:pt idx="1302">
                  <c:v>-2.2573432758973411</c:v>
                </c:pt>
                <c:pt idx="1303">
                  <c:v>-2.2532494601078099</c:v>
                </c:pt>
                <c:pt idx="1304">
                  <c:v>-2.2542794601078668</c:v>
                </c:pt>
                <c:pt idx="1305">
                  <c:v>-2.2542794601078668</c:v>
                </c:pt>
                <c:pt idx="1306">
                  <c:v>-2.2542794601078668</c:v>
                </c:pt>
                <c:pt idx="1307">
                  <c:v>-2.253803760107715</c:v>
                </c:pt>
                <c:pt idx="1308">
                  <c:v>-2.2535694601076841</c:v>
                </c:pt>
                <c:pt idx="1309">
                  <c:v>-2.2535694601076841</c:v>
                </c:pt>
                <c:pt idx="1310">
                  <c:v>-2.2535694601076841</c:v>
                </c:pt>
                <c:pt idx="1311">
                  <c:v>-2.2535694601078404</c:v>
                </c:pt>
                <c:pt idx="1312">
                  <c:v>-2.2537654601078714</c:v>
                </c:pt>
                <c:pt idx="1313">
                  <c:v>-2.2542494601078005</c:v>
                </c:pt>
                <c:pt idx="1314">
                  <c:v>-2.2542494601078715</c:v>
                </c:pt>
                <c:pt idx="1315">
                  <c:v>-2.2542494601078715</c:v>
                </c:pt>
                <c:pt idx="1316">
                  <c:v>-2.2561508101079255</c:v>
                </c:pt>
                <c:pt idx="1317">
                  <c:v>-2.2580250101079571</c:v>
                </c:pt>
                <c:pt idx="1318">
                  <c:v>-2.2601232701077976</c:v>
                </c:pt>
                <c:pt idx="1319">
                  <c:v>-2.2630792880648727</c:v>
                </c:pt>
                <c:pt idx="1320">
                  <c:v>-2.2633494601079178</c:v>
                </c:pt>
                <c:pt idx="1321">
                  <c:v>-2.263349460107932</c:v>
                </c:pt>
                <c:pt idx="1322">
                  <c:v>-2.263349460107932</c:v>
                </c:pt>
                <c:pt idx="1323">
                  <c:v>-2.2633064601079838</c:v>
                </c:pt>
                <c:pt idx="1324">
                  <c:v>-2.2611265401077816</c:v>
                </c:pt>
                <c:pt idx="1325">
                  <c:v>-2.26009546010782</c:v>
                </c:pt>
                <c:pt idx="1326">
                  <c:v>-2.2600954601078627</c:v>
                </c:pt>
                <c:pt idx="1327">
                  <c:v>-2.2600954601077774</c:v>
                </c:pt>
                <c:pt idx="1328">
                  <c:v>-2.2600954601077632</c:v>
                </c:pt>
                <c:pt idx="1329">
                  <c:v>-2.2600954601078627</c:v>
                </c:pt>
                <c:pt idx="1330">
                  <c:v>-2.2600954601078627</c:v>
                </c:pt>
                <c:pt idx="1331">
                  <c:v>-2.2595169184410508</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-2.2565379601077922</c:v>
                </c:pt>
                <c:pt idx="1341">
                  <c:v>-2.2573294601078828</c:v>
                </c:pt>
                <c:pt idx="1342">
                  <c:v>-2.2573294601078828</c:v>
                </c:pt>
                <c:pt idx="1343">
                  <c:v>-2.2575679601078349</c:v>
                </c:pt>
                <c:pt idx="1344">
                  <c:v>-2.2577534601078355</c:v>
                </c:pt>
                <c:pt idx="1345">
                  <c:v>-2.2577534601078924</c:v>
                </c:pt>
                <c:pt idx="1346">
                  <c:v>-2.2577534601078497</c:v>
                </c:pt>
                <c:pt idx="1347">
                  <c:v>-2.2577534601078355</c:v>
                </c:pt>
                <c:pt idx="1348">
                  <c:v>-2.2582264801078225</c:v>
                </c:pt>
                <c:pt idx="1349">
                  <c:v>-2.2583682601077584</c:v>
                </c:pt>
                <c:pt idx="1350">
                  <c:v>-2.257399460107905</c:v>
                </c:pt>
                <c:pt idx="1351">
                  <c:v>-2.2573994601079193</c:v>
                </c:pt>
                <c:pt idx="1352">
                  <c:v>-2.257399460107905</c:v>
                </c:pt>
                <c:pt idx="1353">
                  <c:v>-2.2563608922066152</c:v>
                </c:pt>
                <c:pt idx="1354">
                  <c:v>-2.2575764464091179</c:v>
                </c:pt>
                <c:pt idx="1355">
                  <c:v>-2.2545873601077204</c:v>
                </c:pt>
                <c:pt idx="1356">
                  <c:v>-2.2520685696969451</c:v>
                </c:pt>
                <c:pt idx="1357">
                  <c:v>-2.2518594601079371</c:v>
                </c:pt>
                <c:pt idx="1358">
                  <c:v>-2.2519517601079713</c:v>
                </c:pt>
                <c:pt idx="1359">
                  <c:v>-2.2522144601079219</c:v>
                </c:pt>
                <c:pt idx="1360">
                  <c:v>-2.2522144601078651</c:v>
                </c:pt>
                <c:pt idx="1361">
                  <c:v>-2.2526694601078532</c:v>
                </c:pt>
                <c:pt idx="1362">
                  <c:v>-2.2526694601077679</c:v>
                </c:pt>
                <c:pt idx="1363">
                  <c:v>-2.2524563022129058</c:v>
                </c:pt>
                <c:pt idx="1364">
                  <c:v>-2.2503553401078165</c:v>
                </c:pt>
                <c:pt idx="1365">
                  <c:v>-2.2480194601077841</c:v>
                </c:pt>
                <c:pt idx="1366">
                  <c:v>-2.2478396601078146</c:v>
                </c:pt>
                <c:pt idx="1367">
                  <c:v>-2.245824260107824</c:v>
                </c:pt>
                <c:pt idx="1368">
                  <c:v>-2.2442416706342101</c:v>
                </c:pt>
                <c:pt idx="1369">
                  <c:v>-2.2448243381566186</c:v>
                </c:pt>
                <c:pt idx="1370">
                  <c:v>-2.2469077934412383</c:v>
                </c:pt>
                <c:pt idx="1371">
                  <c:v>-2.2473794601077373</c:v>
                </c:pt>
                <c:pt idx="1372">
                  <c:v>-2.2474322601077006</c:v>
                </c:pt>
                <c:pt idx="1373">
                  <c:v>-2.2492227601079691</c:v>
                </c:pt>
                <c:pt idx="1374">
                  <c:v>-2.2521479864237648</c:v>
                </c:pt>
                <c:pt idx="1375">
                  <c:v>-2.2521340601079061</c:v>
                </c:pt>
                <c:pt idx="1376">
                  <c:v>-2.2507330601078479</c:v>
                </c:pt>
                <c:pt idx="1377">
                  <c:v>-2.2497499701079562</c:v>
                </c:pt>
                <c:pt idx="1378">
                  <c:v>-2.2444049601078291</c:v>
                </c:pt>
                <c:pt idx="1379">
                  <c:v>-2.2404494601078682</c:v>
                </c:pt>
                <c:pt idx="1380">
                  <c:v>-2.2404494601079534</c:v>
                </c:pt>
                <c:pt idx="1381">
                  <c:v>-2.2406423022132458</c:v>
                </c:pt>
                <c:pt idx="1382">
                  <c:v>-2.24159446010799</c:v>
                </c:pt>
                <c:pt idx="1383">
                  <c:v>-2.2425575601078691</c:v>
                </c:pt>
                <c:pt idx="1384">
                  <c:v>-2.2431734601079398</c:v>
                </c:pt>
                <c:pt idx="1385">
                  <c:v>-2.2431734601079398</c:v>
                </c:pt>
                <c:pt idx="1386">
                  <c:v>-2.2436408559411518</c:v>
                </c:pt>
                <c:pt idx="1387">
                  <c:v>-2.2438144601079273</c:v>
                </c:pt>
                <c:pt idx="1388">
                  <c:v>-2.2477994601078564</c:v>
                </c:pt>
                <c:pt idx="1389">
                  <c:v>-2.2477994601078564</c:v>
                </c:pt>
                <c:pt idx="1390">
                  <c:v>-2.2472859601078881</c:v>
                </c:pt>
                <c:pt idx="1391">
                  <c:v>-2.2471494601079058</c:v>
                </c:pt>
                <c:pt idx="1392">
                  <c:v>-2.2471494601079058</c:v>
                </c:pt>
                <c:pt idx="1393">
                  <c:v>-2.2471494601079058</c:v>
                </c:pt>
                <c:pt idx="1394">
                  <c:v>-2.2461279601076996</c:v>
                </c:pt>
                <c:pt idx="1395">
                  <c:v>-2.2448594601077616</c:v>
                </c:pt>
                <c:pt idx="1396">
                  <c:v>-2.2448594601077474</c:v>
                </c:pt>
                <c:pt idx="1397">
                  <c:v>-2.2456208601076497</c:v>
                </c:pt>
                <c:pt idx="1398">
                  <c:v>-2.2457994601076763</c:v>
                </c:pt>
                <c:pt idx="1399">
                  <c:v>-2.2436053601078498</c:v>
                </c:pt>
                <c:pt idx="1400">
                  <c:v>-2.2409166201077824</c:v>
                </c:pt>
                <c:pt idx="1401">
                  <c:v>-2.2361231601077236</c:v>
                </c:pt>
                <c:pt idx="1402">
                  <c:v>-2.2340081601079476</c:v>
                </c:pt>
                <c:pt idx="1403">
                  <c:v>-2.2333894601079294</c:v>
                </c:pt>
                <c:pt idx="1404">
                  <c:v>-2.2333894601077873</c:v>
                </c:pt>
                <c:pt idx="1405">
                  <c:v>-2.2371694601078644</c:v>
                </c:pt>
                <c:pt idx="1406">
                  <c:v>-2.2380654601078049</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-2.2388201301078681</c:v>
                </c:pt>
                <c:pt idx="1430">
                  <c:v>-2.2385654601077931</c:v>
                </c:pt>
                <c:pt idx="1431">
                  <c:v>-2.234790085107889</c:v>
                </c:pt>
                <c:pt idx="1432">
                  <c:v>-2.2341479601079897</c:v>
                </c:pt>
                <c:pt idx="1433">
                  <c:v>-2.2340394601079936</c:v>
                </c:pt>
                <c:pt idx="1434">
                  <c:v>-2.2346011443184608</c:v>
                </c:pt>
                <c:pt idx="1435">
                  <c:v>-2.2347070301079413</c:v>
                </c:pt>
                <c:pt idx="1436">
                  <c:v>-2.2384017101078513</c:v>
                </c:pt>
                <c:pt idx="1437">
                  <c:v>-2.2382083601078193</c:v>
                </c:pt>
                <c:pt idx="1438">
                  <c:v>-2.2366194601078888</c:v>
                </c:pt>
                <c:pt idx="1439">
                  <c:v>-2.2339894601079209</c:v>
                </c:pt>
                <c:pt idx="1440">
                  <c:v>-2.2339894601076935</c:v>
                </c:pt>
                <c:pt idx="1441">
                  <c:v>-2.2332465548446976</c:v>
                </c:pt>
                <c:pt idx="1442">
                  <c:v>-2.2319194601078323</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-2.2337434601078456</c:v>
                </c:pt>
                <c:pt idx="1457">
                  <c:v>-2.233873460107958</c:v>
                </c:pt>
                <c:pt idx="1458">
                  <c:v>-2.2339415001079317</c:v>
                </c:pt>
                <c:pt idx="1459">
                  <c:v>-2.2365945801077629</c:v>
                </c:pt>
                <c:pt idx="1460">
                  <c:v>-2.2373394601077052</c:v>
                </c:pt>
                <c:pt idx="1461">
                  <c:v>-2.2373394601077337</c:v>
                </c:pt>
                <c:pt idx="1462">
                  <c:v>-2.2373394601077337</c:v>
                </c:pt>
                <c:pt idx="1463">
                  <c:v>-2.2369852601079998</c:v>
                </c:pt>
                <c:pt idx="1464">
                  <c:v>-2.236833460107988</c:v>
                </c:pt>
                <c:pt idx="1465">
                  <c:v>-2.2368334601078885</c:v>
                </c:pt>
                <c:pt idx="1466">
                  <c:v>-2.2333294601078109</c:v>
                </c:pt>
                <c:pt idx="1467">
                  <c:v>-2.2333294601078109</c:v>
                </c:pt>
                <c:pt idx="1468">
                  <c:v>-2.2333294601078109</c:v>
                </c:pt>
                <c:pt idx="1469">
                  <c:v>-2.2333294601078109</c:v>
                </c:pt>
                <c:pt idx="1470">
                  <c:v>-2.2333294601078109</c:v>
                </c:pt>
                <c:pt idx="1471">
                  <c:v>-2.2325881801077401</c:v>
                </c:pt>
                <c:pt idx="1472">
                  <c:v>-2.2322994601077255</c:v>
                </c:pt>
                <c:pt idx="1473">
                  <c:v>-2.2322429729282618</c:v>
                </c:pt>
                <c:pt idx="1474">
                  <c:v>-2.2303594243936118</c:v>
                </c:pt>
              </c:numCache>
            </c:numRef>
          </c:val>
          <c:smooth val="0"/>
          <c:extLs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-3.2732572199498406</c:v>
                </c:pt>
                <c:pt idx="3">
                  <c:v>-3.270832749440217</c:v>
                </c:pt>
                <c:pt idx="4">
                  <c:v>-3.2746028620800871</c:v>
                </c:pt>
                <c:pt idx="5">
                  <c:v>-3.2724973614046888</c:v>
                </c:pt>
                <c:pt idx="6">
                  <c:v>-3.2821613960613547</c:v>
                </c:pt>
                <c:pt idx="7">
                  <c:v>-3.2960632595340087</c:v>
                </c:pt>
                <c:pt idx="8">
                  <c:v>-3.2408151494846322</c:v>
                </c:pt>
                <c:pt idx="9">
                  <c:v>-3.1378628922968801</c:v>
                </c:pt>
                <c:pt idx="10">
                  <c:v>-3.2876377848196086</c:v>
                </c:pt>
                <c:pt idx="11">
                  <c:v>-3.2022946280585529</c:v>
                </c:pt>
                <c:pt idx="12">
                  <c:v>-3.126777039928001</c:v>
                </c:pt>
                <c:pt idx="13">
                  <c:v>-3.0646890076890259</c:v>
                </c:pt>
                <c:pt idx="14">
                  <c:v>-1.4931707002219525</c:v>
                </c:pt>
                <c:pt idx="15">
                  <c:v>-2.0119923628675735</c:v>
                </c:pt>
                <c:pt idx="16">
                  <c:v>-2.9680511465524688</c:v>
                </c:pt>
                <c:pt idx="17">
                  <c:v>-2.5966497256314796</c:v>
                </c:pt>
                <c:pt idx="18">
                  <c:v>-2.6967006512690546</c:v>
                </c:pt>
                <c:pt idx="19">
                  <c:v>-2.9536079146970735</c:v>
                </c:pt>
                <c:pt idx="20">
                  <c:v>-3.6473091479533366</c:v>
                </c:pt>
                <c:pt idx="21">
                  <c:v>-4.0944992799410045</c:v>
                </c:pt>
                <c:pt idx="22">
                  <c:v>-5.7555215649738756</c:v>
                </c:pt>
                <c:pt idx="23">
                  <c:v>-6.1363006648705749</c:v>
                </c:pt>
                <c:pt idx="24">
                  <c:v>-5.8761375071834436</c:v>
                </c:pt>
                <c:pt idx="25">
                  <c:v>-5.1325625883467865</c:v>
                </c:pt>
                <c:pt idx="26">
                  <c:v>-4.873453727276285</c:v>
                </c:pt>
                <c:pt idx="27">
                  <c:v>-5.2585254682570906</c:v>
                </c:pt>
                <c:pt idx="28">
                  <c:v>-4.2390278442795193</c:v>
                </c:pt>
                <c:pt idx="29">
                  <c:v>-3.9593641680462923</c:v>
                </c:pt>
                <c:pt idx="30">
                  <c:v>-3.6448278635507165</c:v>
                </c:pt>
                <c:pt idx="31">
                  <c:v>-3.3645184889810196</c:v>
                </c:pt>
                <c:pt idx="32">
                  <c:v>-3.0008352007948815</c:v>
                </c:pt>
                <c:pt idx="33">
                  <c:v>-2.5991026173171718</c:v>
                </c:pt>
                <c:pt idx="34">
                  <c:v>-1.9015929037820172</c:v>
                </c:pt>
                <c:pt idx="35">
                  <c:v>-2.7685932872523296</c:v>
                </c:pt>
                <c:pt idx="36">
                  <c:v>-1.4270498017602904</c:v>
                </c:pt>
                <c:pt idx="37">
                  <c:v>-0.96955583848979643</c:v>
                </c:pt>
                <c:pt idx="38">
                  <c:v>-0.464750596767459</c:v>
                </c:pt>
                <c:pt idx="39">
                  <c:v>0.58580171016410532</c:v>
                </c:pt>
                <c:pt idx="40">
                  <c:v>1.7694876849425896</c:v>
                </c:pt>
                <c:pt idx="41">
                  <c:v>2.1193492505422995</c:v>
                </c:pt>
                <c:pt idx="42">
                  <c:v>2.9452625551694069</c:v>
                </c:pt>
                <c:pt idx="43">
                  <c:v>3.7462257858863808</c:v>
                </c:pt>
                <c:pt idx="44">
                  <c:v>7.0368312181323205</c:v>
                </c:pt>
                <c:pt idx="45">
                  <c:v>7.0904187574124933</c:v>
                </c:pt>
                <c:pt idx="46">
                  <c:v>6.9399967424113669</c:v>
                </c:pt>
                <c:pt idx="47">
                  <c:v>6.997040357411592</c:v>
                </c:pt>
                <c:pt idx="48">
                  <c:v>7.6593477123377056</c:v>
                </c:pt>
                <c:pt idx="49">
                  <c:v>7.7093829461215506</c:v>
                </c:pt>
                <c:pt idx="50">
                  <c:v>6.3223305932086475</c:v>
                </c:pt>
                <c:pt idx="51">
                  <c:v>6.1581235868606399</c:v>
                </c:pt>
                <c:pt idx="52">
                  <c:v>6.132895903706256</c:v>
                </c:pt>
                <c:pt idx="53">
                  <c:v>6.2370361015453994</c:v>
                </c:pt>
                <c:pt idx="54">
                  <c:v>6.237866348984511</c:v>
                </c:pt>
                <c:pt idx="55">
                  <c:v>6.1134335073392663</c:v>
                </c:pt>
                <c:pt idx="56">
                  <c:v>5.9925986575668162</c:v>
                </c:pt>
                <c:pt idx="57">
                  <c:v>5.7508893429247649</c:v>
                </c:pt>
                <c:pt idx="58">
                  <c:v>5.4902358156007267</c:v>
                </c:pt>
                <c:pt idx="59">
                  <c:v>5.365728752566497</c:v>
                </c:pt>
                <c:pt idx="60">
                  <c:v>5.0037961177556411</c:v>
                </c:pt>
                <c:pt idx="61">
                  <c:v>4.8564967134610697</c:v>
                </c:pt>
                <c:pt idx="62">
                  <c:v>4.9810191064754434</c:v>
                </c:pt>
                <c:pt idx="63">
                  <c:v>5.1366155210097588</c:v>
                </c:pt>
                <c:pt idx="64">
                  <c:v>5.3534863214981812</c:v>
                </c:pt>
                <c:pt idx="65">
                  <c:v>5.8773900622867075</c:v>
                </c:pt>
                <c:pt idx="66">
                  <c:v>6.3019983343053525</c:v>
                </c:pt>
                <c:pt idx="67">
                  <c:v>8.1527763633054917</c:v>
                </c:pt>
                <c:pt idx="68">
                  <c:v>8.9039529791244547</c:v>
                </c:pt>
                <c:pt idx="69">
                  <c:v>9.9314225858649365</c:v>
                </c:pt>
                <c:pt idx="70">
                  <c:v>11.263819157911499</c:v>
                </c:pt>
                <c:pt idx="71">
                  <c:v>12.829891376098345</c:v>
                </c:pt>
                <c:pt idx="72">
                  <c:v>14.561096015374773</c:v>
                </c:pt>
                <c:pt idx="73">
                  <c:v>16.7911284942669</c:v>
                </c:pt>
                <c:pt idx="74">
                  <c:v>18.812073704466727</c:v>
                </c:pt>
                <c:pt idx="75">
                  <c:v>20.881373314786714</c:v>
                </c:pt>
                <c:pt idx="76">
                  <c:v>24.787314435690689</c:v>
                </c:pt>
                <c:pt idx="77">
                  <c:v>26.326742541271244</c:v>
                </c:pt>
                <c:pt idx="78">
                  <c:v>27.328140557039944</c:v>
                </c:pt>
                <c:pt idx="79">
                  <c:v>27.347024664057187</c:v>
                </c:pt>
                <c:pt idx="80">
                  <c:v>26.561096956433119</c:v>
                </c:pt>
                <c:pt idx="81">
                  <c:v>25.434453306507976</c:v>
                </c:pt>
                <c:pt idx="82">
                  <c:v>23.964441172372119</c:v>
                </c:pt>
                <c:pt idx="83">
                  <c:v>22.273068982079394</c:v>
                </c:pt>
                <c:pt idx="84">
                  <c:v>19.918419853562369</c:v>
                </c:pt>
                <c:pt idx="85">
                  <c:v>11.926268277208351</c:v>
                </c:pt>
                <c:pt idx="86">
                  <c:v>10.137875830049254</c:v>
                </c:pt>
                <c:pt idx="87">
                  <c:v>8.642256254241147</c:v>
                </c:pt>
                <c:pt idx="88">
                  <c:v>7.2197409520296105</c:v>
                </c:pt>
                <c:pt idx="89">
                  <c:v>5.5741330023417248</c:v>
                </c:pt>
                <c:pt idx="90">
                  <c:v>3.9119748971669708</c:v>
                </c:pt>
                <c:pt idx="91">
                  <c:v>1.9936655735870659</c:v>
                </c:pt>
                <c:pt idx="92">
                  <c:v>0.13197950480942211</c:v>
                </c:pt>
                <c:pt idx="93">
                  <c:v>-1.4397808569727459</c:v>
                </c:pt>
                <c:pt idx="94">
                  <c:v>-0.42554235118294059</c:v>
                </c:pt>
                <c:pt idx="95">
                  <c:v>0.84536741602633469</c:v>
                </c:pt>
                <c:pt idx="96">
                  <c:v>1.9693737781309437</c:v>
                </c:pt>
                <c:pt idx="97">
                  <c:v>3.7710576216328917</c:v>
                </c:pt>
                <c:pt idx="98">
                  <c:v>5.9544896929837421</c:v>
                </c:pt>
                <c:pt idx="99">
                  <c:v>9.0874470736506794</c:v>
                </c:pt>
                <c:pt idx="100">
                  <c:v>20.320430824167033</c:v>
                </c:pt>
                <c:pt idx="101">
                  <c:v>22.710131269248706</c:v>
                </c:pt>
                <c:pt idx="102">
                  <c:v>25.413180758229004</c:v>
                </c:pt>
                <c:pt idx="103">
                  <c:v>28.481292019351883</c:v>
                </c:pt>
                <c:pt idx="104">
                  <c:v>31.18102780411084</c:v>
                </c:pt>
                <c:pt idx="105">
                  <c:v>32.352305070660208</c:v>
                </c:pt>
                <c:pt idx="106">
                  <c:v>33.094208718098002</c:v>
                </c:pt>
                <c:pt idx="107">
                  <c:v>34.176180502339491</c:v>
                </c:pt>
                <c:pt idx="108">
                  <c:v>36.187053763807256</c:v>
                </c:pt>
                <c:pt idx="109">
                  <c:v>36.267187364533669</c:v>
                </c:pt>
                <c:pt idx="110">
                  <c:v>35.456766294981946</c:v>
                </c:pt>
                <c:pt idx="111">
                  <c:v>33.892676045910221</c:v>
                </c:pt>
                <c:pt idx="112">
                  <c:v>31.891018986362511</c:v>
                </c:pt>
                <c:pt idx="113">
                  <c:v>29.584819880613992</c:v>
                </c:pt>
                <c:pt idx="114">
                  <c:v>27.377584448223629</c:v>
                </c:pt>
                <c:pt idx="115">
                  <c:v>24.921938374923485</c:v>
                </c:pt>
                <c:pt idx="116">
                  <c:v>18.602120974915678</c:v>
                </c:pt>
                <c:pt idx="117">
                  <c:v>17.202975240840317</c:v>
                </c:pt>
                <c:pt idx="118">
                  <c:v>15.533137574526748</c:v>
                </c:pt>
                <c:pt idx="119">
                  <c:v>13.774369327399796</c:v>
                </c:pt>
                <c:pt idx="120">
                  <c:v>12.145947499701492</c:v>
                </c:pt>
                <c:pt idx="121">
                  <c:v>10.814736952058837</c:v>
                </c:pt>
                <c:pt idx="122">
                  <c:v>9.4596037427391764</c:v>
                </c:pt>
                <c:pt idx="123">
                  <c:v>4.3363444161286679</c:v>
                </c:pt>
                <c:pt idx="124">
                  <c:v>2.7724057972565106</c:v>
                </c:pt>
                <c:pt idx="125">
                  <c:v>1.7194196662507295</c:v>
                </c:pt>
                <c:pt idx="126">
                  <c:v>0.67914019150384775</c:v>
                </c:pt>
                <c:pt idx="127">
                  <c:v>0.43261445513202545</c:v>
                </c:pt>
                <c:pt idx="128">
                  <c:v>0.22536807420308946</c:v>
                </c:pt>
                <c:pt idx="129">
                  <c:v>0.65401033183655954</c:v>
                </c:pt>
                <c:pt idx="130">
                  <c:v>1.8292031181641164</c:v>
                </c:pt>
                <c:pt idx="131">
                  <c:v>3.0932657725124386</c:v>
                </c:pt>
                <c:pt idx="132">
                  <c:v>14.451566798280496</c:v>
                </c:pt>
                <c:pt idx="133">
                  <c:v>16.761497312263572</c:v>
                </c:pt>
                <c:pt idx="134">
                  <c:v>19.189164502211611</c:v>
                </c:pt>
                <c:pt idx="135">
                  <c:v>21.329338405255129</c:v>
                </c:pt>
                <c:pt idx="136">
                  <c:v>22.379508221593142</c:v>
                </c:pt>
                <c:pt idx="137">
                  <c:v>22.828365790113168</c:v>
                </c:pt>
                <c:pt idx="138">
                  <c:v>22.707081058547345</c:v>
                </c:pt>
                <c:pt idx="139">
                  <c:v>19.190522040254649</c:v>
                </c:pt>
                <c:pt idx="140">
                  <c:v>16.898923146875944</c:v>
                </c:pt>
                <c:pt idx="141">
                  <c:v>14.347796796694354</c:v>
                </c:pt>
                <c:pt idx="142">
                  <c:v>11.831474662011431</c:v>
                </c:pt>
                <c:pt idx="143">
                  <c:v>9.7250036444084458</c:v>
                </c:pt>
                <c:pt idx="144">
                  <c:v>8.1761459314416953</c:v>
                </c:pt>
                <c:pt idx="145">
                  <c:v>3.0322592817557847</c:v>
                </c:pt>
                <c:pt idx="146">
                  <c:v>2.9154759484169972</c:v>
                </c:pt>
                <c:pt idx="147">
                  <c:v>2.9117624504562656</c:v>
                </c:pt>
                <c:pt idx="148">
                  <c:v>3.3915355801074298</c:v>
                </c:pt>
                <c:pt idx="149">
                  <c:v>3.4961265704318123</c:v>
                </c:pt>
                <c:pt idx="150">
                  <c:v>2.8394673266033834</c:v>
                </c:pt>
                <c:pt idx="151">
                  <c:v>-1.4266294795078664</c:v>
                </c:pt>
                <c:pt idx="152">
                  <c:v>-2.9398481950501321</c:v>
                </c:pt>
                <c:pt idx="153">
                  <c:v>-3.7722171241190807</c:v>
                </c:pt>
                <c:pt idx="154">
                  <c:v>-3.823142692033997</c:v>
                </c:pt>
                <c:pt idx="155">
                  <c:v>-3.3417280260227074</c:v>
                </c:pt>
                <c:pt idx="156">
                  <c:v>-2.5865377444017668</c:v>
                </c:pt>
                <c:pt idx="157">
                  <c:v>-2.0513660887574616</c:v>
                </c:pt>
                <c:pt idx="158">
                  <c:v>-1.5484183928708859</c:v>
                </c:pt>
                <c:pt idx="159">
                  <c:v>-0.59732479623036738</c:v>
                </c:pt>
                <c:pt idx="160">
                  <c:v>8.2453794609446334</c:v>
                </c:pt>
                <c:pt idx="161">
                  <c:v>10.609348003129185</c:v>
                </c:pt>
                <c:pt idx="162">
                  <c:v>13.066054121788454</c:v>
                </c:pt>
                <c:pt idx="163">
                  <c:v>15.61347820587595</c:v>
                </c:pt>
                <c:pt idx="164">
                  <c:v>18.507865578625356</c:v>
                </c:pt>
                <c:pt idx="165">
                  <c:v>19.622103783633946</c:v>
                </c:pt>
                <c:pt idx="166">
                  <c:v>20.931378192174222</c:v>
                </c:pt>
                <c:pt idx="167">
                  <c:v>21.895310343615677</c:v>
                </c:pt>
                <c:pt idx="168">
                  <c:v>19.792202814723936</c:v>
                </c:pt>
                <c:pt idx="169">
                  <c:v>18.407467261977501</c:v>
                </c:pt>
                <c:pt idx="170">
                  <c:v>17.802103042379827</c:v>
                </c:pt>
                <c:pt idx="171">
                  <c:v>17.049821150171226</c:v>
                </c:pt>
                <c:pt idx="172">
                  <c:v>16.242895923218711</c:v>
                </c:pt>
                <c:pt idx="173">
                  <c:v>15.372799339106649</c:v>
                </c:pt>
                <c:pt idx="174">
                  <c:v>14.331280488589343</c:v>
                </c:pt>
                <c:pt idx="175">
                  <c:v>13.232425994539398</c:v>
                </c:pt>
                <c:pt idx="176">
                  <c:v>11.106117375511005</c:v>
                </c:pt>
                <c:pt idx="177">
                  <c:v>10.218991460196293</c:v>
                </c:pt>
                <c:pt idx="178">
                  <c:v>9.386269064094634</c:v>
                </c:pt>
                <c:pt idx="179">
                  <c:v>8.7748721178579956</c:v>
                </c:pt>
                <c:pt idx="180">
                  <c:v>7.7303789476301574</c:v>
                </c:pt>
                <c:pt idx="181">
                  <c:v>6.7209416474264287</c:v>
                </c:pt>
                <c:pt idx="182">
                  <c:v>5.7786783470179159</c:v>
                </c:pt>
                <c:pt idx="183">
                  <c:v>4.647037123568083</c:v>
                </c:pt>
                <c:pt idx="184">
                  <c:v>3.5952292760850924</c:v>
                </c:pt>
                <c:pt idx="185">
                  <c:v>-9.2146210590158262E-3</c:v>
                </c:pt>
                <c:pt idx="186">
                  <c:v>-0.33342229970013193</c:v>
                </c:pt>
                <c:pt idx="187">
                  <c:v>-0.73849865920428215</c:v>
                </c:pt>
                <c:pt idx="188">
                  <c:v>-1.0649735053038967</c:v>
                </c:pt>
                <c:pt idx="189">
                  <c:v>-0.84966461729666776</c:v>
                </c:pt>
                <c:pt idx="190">
                  <c:v>-0.48059155094549055</c:v>
                </c:pt>
                <c:pt idx="191">
                  <c:v>-0.55814205001875905</c:v>
                </c:pt>
                <c:pt idx="192">
                  <c:v>1.3752864285259108</c:v>
                </c:pt>
                <c:pt idx="193">
                  <c:v>2.6980538757715635</c:v>
                </c:pt>
                <c:pt idx="194">
                  <c:v>4.5804611447802301</c:v>
                </c:pt>
                <c:pt idx="195">
                  <c:v>6.7023910054226405</c:v>
                </c:pt>
                <c:pt idx="196">
                  <c:v>7.6058913126895931</c:v>
                </c:pt>
                <c:pt idx="197">
                  <c:v>7.8747175408105079</c:v>
                </c:pt>
                <c:pt idx="198">
                  <c:v>7.8832139925740421</c:v>
                </c:pt>
                <c:pt idx="199">
                  <c:v>8.0591235414819522</c:v>
                </c:pt>
                <c:pt idx="200">
                  <c:v>7.779380849683605</c:v>
                </c:pt>
                <c:pt idx="201">
                  <c:v>7.5048533867714582</c:v>
                </c:pt>
                <c:pt idx="202">
                  <c:v>7.5153755208608288</c:v>
                </c:pt>
                <c:pt idx="203">
                  <c:v>7.4655130149720321</c:v>
                </c:pt>
                <c:pt idx="204">
                  <c:v>7.3579791238072261</c:v>
                </c:pt>
                <c:pt idx="205">
                  <c:v>7.2388976594857297</c:v>
                </c:pt>
                <c:pt idx="206">
                  <c:v>7.3308320057141145</c:v>
                </c:pt>
                <c:pt idx="207">
                  <c:v>7.3216422138588371</c:v>
                </c:pt>
                <c:pt idx="208">
                  <c:v>6.8815497512097465</c:v>
                </c:pt>
                <c:pt idx="209">
                  <c:v>6.3592444264689618</c:v>
                </c:pt>
                <c:pt idx="210">
                  <c:v>4.7533988024892722</c:v>
                </c:pt>
                <c:pt idx="211">
                  <c:v>4.8013729887455838</c:v>
                </c:pt>
                <c:pt idx="212">
                  <c:v>4.6928484165871964</c:v>
                </c:pt>
                <c:pt idx="213">
                  <c:v>4.351165015935706</c:v>
                </c:pt>
                <c:pt idx="214">
                  <c:v>3.4374329335101095</c:v>
                </c:pt>
                <c:pt idx="215">
                  <c:v>3.2342173507743581</c:v>
                </c:pt>
                <c:pt idx="216">
                  <c:v>3.6952546644042741</c:v>
                </c:pt>
                <c:pt idx="217">
                  <c:v>4.1239454163808489</c:v>
                </c:pt>
                <c:pt idx="218">
                  <c:v>4.4516894634102329</c:v>
                </c:pt>
                <c:pt idx="219">
                  <c:v>4.2925887064857449</c:v>
                </c:pt>
                <c:pt idx="220">
                  <c:v>4.0752444979968772</c:v>
                </c:pt>
                <c:pt idx="221">
                  <c:v>4.6200158327376357</c:v>
                </c:pt>
                <c:pt idx="222">
                  <c:v>5.2264274997900202</c:v>
                </c:pt>
                <c:pt idx="223">
                  <c:v>5.6055421584769931</c:v>
                </c:pt>
                <c:pt idx="224">
                  <c:v>5.7555622547909167</c:v>
                </c:pt>
                <c:pt idx="225">
                  <c:v>5.5179380004004202</c:v>
                </c:pt>
                <c:pt idx="226">
                  <c:v>5.3756804899691844</c:v>
                </c:pt>
                <c:pt idx="227">
                  <c:v>4.9925155291044234</c:v>
                </c:pt>
                <c:pt idx="228">
                  <c:v>4.5270911090796062</c:v>
                </c:pt>
                <c:pt idx="229">
                  <c:v>4.232839577664322</c:v>
                </c:pt>
                <c:pt idx="230">
                  <c:v>4.3930491019640669</c:v>
                </c:pt>
                <c:pt idx="231">
                  <c:v>4.9480567653229315</c:v>
                </c:pt>
                <c:pt idx="232">
                  <c:v>5.573200453847079</c:v>
                </c:pt>
                <c:pt idx="233">
                  <c:v>5.9854680918553242</c:v>
                </c:pt>
                <c:pt idx="234">
                  <c:v>6.1219920379332677</c:v>
                </c:pt>
                <c:pt idx="235">
                  <c:v>6.6137234627832697</c:v>
                </c:pt>
                <c:pt idx="236">
                  <c:v>6.9292615064198912</c:v>
                </c:pt>
                <c:pt idx="237">
                  <c:v>7.096751708810956</c:v>
                </c:pt>
                <c:pt idx="238">
                  <c:v>7.0968406530521548</c:v>
                </c:pt>
                <c:pt idx="239">
                  <c:v>6.7931425146687303</c:v>
                </c:pt>
                <c:pt idx="240">
                  <c:v>6.1106473972858311</c:v>
                </c:pt>
                <c:pt idx="241">
                  <c:v>4.3097593467132214</c:v>
                </c:pt>
                <c:pt idx="242">
                  <c:v>3.7923655351136034</c:v>
                </c:pt>
                <c:pt idx="243">
                  <c:v>2.9912858876167689</c:v>
                </c:pt>
                <c:pt idx="244">
                  <c:v>2.1280814197231877</c:v>
                </c:pt>
                <c:pt idx="245">
                  <c:v>1.7993202816354028</c:v>
                </c:pt>
                <c:pt idx="246">
                  <c:v>1.8255445652806941</c:v>
                </c:pt>
                <c:pt idx="247">
                  <c:v>2.0799794330384032</c:v>
                </c:pt>
                <c:pt idx="248">
                  <c:v>2.391086960633416</c:v>
                </c:pt>
                <c:pt idx="249">
                  <c:v>2.7877951241484453</c:v>
                </c:pt>
                <c:pt idx="250">
                  <c:v>3.5051445450839651</c:v>
                </c:pt>
                <c:pt idx="251">
                  <c:v>4.1019329309417571</c:v>
                </c:pt>
                <c:pt idx="252">
                  <c:v>4.2605625565954881</c:v>
                </c:pt>
                <c:pt idx="253">
                  <c:v>4.3251470040033553</c:v>
                </c:pt>
                <c:pt idx="254">
                  <c:v>4.6891508557345105</c:v>
                </c:pt>
                <c:pt idx="255">
                  <c:v>5.1542226862161726</c:v>
                </c:pt>
                <c:pt idx="256">
                  <c:v>5.4642627311348946</c:v>
                </c:pt>
                <c:pt idx="257">
                  <c:v>6.9862659616689058</c:v>
                </c:pt>
                <c:pt idx="258">
                  <c:v>7.6644460690981475</c:v>
                </c:pt>
                <c:pt idx="259">
                  <c:v>8.7162372205631726</c:v>
                </c:pt>
                <c:pt idx="260">
                  <c:v>9.7123365273557027</c:v>
                </c:pt>
                <c:pt idx="261">
                  <c:v>10.953044336420049</c:v>
                </c:pt>
                <c:pt idx="262">
                  <c:v>12.507095421667699</c:v>
                </c:pt>
                <c:pt idx="263">
                  <c:v>14.056814649161751</c:v>
                </c:pt>
                <c:pt idx="264">
                  <c:v>15.908938528992351</c:v>
                </c:pt>
                <c:pt idx="265">
                  <c:v>17.526928381098344</c:v>
                </c:pt>
                <c:pt idx="266">
                  <c:v>18.56300979390835</c:v>
                </c:pt>
                <c:pt idx="267">
                  <c:v>18.296721056955093</c:v>
                </c:pt>
                <c:pt idx="268">
                  <c:v>17.603119900199772</c:v>
                </c:pt>
                <c:pt idx="269">
                  <c:v>17.090930996311627</c:v>
                </c:pt>
                <c:pt idx="270">
                  <c:v>16.843869393653947</c:v>
                </c:pt>
                <c:pt idx="271">
                  <c:v>16.325789831061641</c:v>
                </c:pt>
                <c:pt idx="272">
                  <c:v>15.760836653361324</c:v>
                </c:pt>
                <c:pt idx="273">
                  <c:v>14.979597187583579</c:v>
                </c:pt>
                <c:pt idx="274">
                  <c:v>13.632425550324442</c:v>
                </c:pt>
                <c:pt idx="275">
                  <c:v>11.099924367099561</c:v>
                </c:pt>
                <c:pt idx="276">
                  <c:v>9.9171474904995591</c:v>
                </c:pt>
                <c:pt idx="277">
                  <c:v>8.8512998097226898</c:v>
                </c:pt>
                <c:pt idx="278">
                  <c:v>7.789915126331465</c:v>
                </c:pt>
                <c:pt idx="279">
                  <c:v>6.6081570103917215</c:v>
                </c:pt>
                <c:pt idx="280">
                  <c:v>5.5591823253765114</c:v>
                </c:pt>
                <c:pt idx="281">
                  <c:v>4.6837935589135355</c:v>
                </c:pt>
                <c:pt idx="282">
                  <c:v>4.0197152118266501</c:v>
                </c:pt>
                <c:pt idx="283">
                  <c:v>2.1112219325578963</c:v>
                </c:pt>
                <c:pt idx="284">
                  <c:v>1.6365266690996805</c:v>
                </c:pt>
                <c:pt idx="285">
                  <c:v>1.2994477266406506</c:v>
                </c:pt>
                <c:pt idx="286">
                  <c:v>0.69041546778569796</c:v>
                </c:pt>
                <c:pt idx="287">
                  <c:v>0.34764174126968328</c:v>
                </c:pt>
                <c:pt idx="288">
                  <c:v>0.46288797848126251</c:v>
                </c:pt>
                <c:pt idx="289">
                  <c:v>1.3298220332256392</c:v>
                </c:pt>
                <c:pt idx="290">
                  <c:v>4.2695061580766804</c:v>
                </c:pt>
                <c:pt idx="291">
                  <c:v>11.613554896248473</c:v>
                </c:pt>
                <c:pt idx="292">
                  <c:v>15.150792084580388</c:v>
                </c:pt>
                <c:pt idx="293">
                  <c:v>18.510952217002284</c:v>
                </c:pt>
                <c:pt idx="294">
                  <c:v>21.794616962795672</c:v>
                </c:pt>
                <c:pt idx="295">
                  <c:v>24.961681576102023</c:v>
                </c:pt>
                <c:pt idx="296">
                  <c:v>26.842959131821928</c:v>
                </c:pt>
                <c:pt idx="297">
                  <c:v>27.515270133588416</c:v>
                </c:pt>
                <c:pt idx="298">
                  <c:v>27.309983182150376</c:v>
                </c:pt>
                <c:pt idx="299">
                  <c:v>26.320402911465621</c:v>
                </c:pt>
                <c:pt idx="300">
                  <c:v>21.252490580865498</c:v>
                </c:pt>
                <c:pt idx="301">
                  <c:v>18.831672401053183</c:v>
                </c:pt>
                <c:pt idx="302">
                  <c:v>15.867405211123412</c:v>
                </c:pt>
                <c:pt idx="303">
                  <c:v>12.347134212689795</c:v>
                </c:pt>
                <c:pt idx="304">
                  <c:v>9.5843278540070003</c:v>
                </c:pt>
                <c:pt idx="305">
                  <c:v>8.1944523562371501</c:v>
                </c:pt>
                <c:pt idx="306">
                  <c:v>6.8666975807505253</c:v>
                </c:pt>
                <c:pt idx="307">
                  <c:v>5.6475205011158778</c:v>
                </c:pt>
                <c:pt idx="308">
                  <c:v>2.2291918974284926</c:v>
                </c:pt>
                <c:pt idx="309">
                  <c:v>2.0170296775719123</c:v>
                </c:pt>
                <c:pt idx="310">
                  <c:v>1.9979045407679479</c:v>
                </c:pt>
                <c:pt idx="311">
                  <c:v>1.9752304376712573</c:v>
                </c:pt>
                <c:pt idx="312">
                  <c:v>2.1531219556943313</c:v>
                </c:pt>
                <c:pt idx="313">
                  <c:v>2.2705949863572954</c:v>
                </c:pt>
                <c:pt idx="314">
                  <c:v>1.8498227003584873</c:v>
                </c:pt>
                <c:pt idx="315">
                  <c:v>2.3268813610515195</c:v>
                </c:pt>
                <c:pt idx="316">
                  <c:v>3.048901872469429</c:v>
                </c:pt>
                <c:pt idx="317">
                  <c:v>4.1102678866769224</c:v>
                </c:pt>
                <c:pt idx="318">
                  <c:v>5.7029500665242097</c:v>
                </c:pt>
                <c:pt idx="319">
                  <c:v>7.4531986392443912</c:v>
                </c:pt>
                <c:pt idx="320">
                  <c:v>9.1775400008788068</c:v>
                </c:pt>
                <c:pt idx="321">
                  <c:v>10.619094834856753</c:v>
                </c:pt>
                <c:pt idx="322">
                  <c:v>12.334988922089622</c:v>
                </c:pt>
                <c:pt idx="323">
                  <c:v>15.258581576602097</c:v>
                </c:pt>
                <c:pt idx="324">
                  <c:v>15.3765310509052</c:v>
                </c:pt>
                <c:pt idx="325">
                  <c:v>15.315072098061492</c:v>
                </c:pt>
                <c:pt idx="326">
                  <c:v>15.162733987325268</c:v>
                </c:pt>
                <c:pt idx="327">
                  <c:v>14.950125376660935</c:v>
                </c:pt>
                <c:pt idx="328">
                  <c:v>14.999577160507656</c:v>
                </c:pt>
                <c:pt idx="329">
                  <c:v>15.046346046048441</c:v>
                </c:pt>
                <c:pt idx="330">
                  <c:v>14.89044864784465</c:v>
                </c:pt>
                <c:pt idx="331">
                  <c:v>14.435773579535621</c:v>
                </c:pt>
                <c:pt idx="332">
                  <c:v>13.561339066390687</c:v>
                </c:pt>
                <c:pt idx="333">
                  <c:v>12.695006068293281</c:v>
                </c:pt>
                <c:pt idx="334">
                  <c:v>11.669617392519925</c:v>
                </c:pt>
                <c:pt idx="335">
                  <c:v>10.156339197413629</c:v>
                </c:pt>
                <c:pt idx="336">
                  <c:v>8.0971789270255528</c:v>
                </c:pt>
                <c:pt idx="337">
                  <c:v>6.8026349597952418</c:v>
                </c:pt>
                <c:pt idx="338">
                  <c:v>5.7288463493073607</c:v>
                </c:pt>
                <c:pt idx="339">
                  <c:v>4.7181832578205842</c:v>
                </c:pt>
                <c:pt idx="340">
                  <c:v>4.416196764843221</c:v>
                </c:pt>
                <c:pt idx="341">
                  <c:v>4.5045215837681951</c:v>
                </c:pt>
                <c:pt idx="342">
                  <c:v>4.3403836382218373</c:v>
                </c:pt>
                <c:pt idx="343">
                  <c:v>4.039745121022662</c:v>
                </c:pt>
                <c:pt idx="344">
                  <c:v>2.6763443471676709</c:v>
                </c:pt>
                <c:pt idx="345">
                  <c:v>2.1289831564756128</c:v>
                </c:pt>
                <c:pt idx="346">
                  <c:v>2.013724017795596</c:v>
                </c:pt>
                <c:pt idx="347">
                  <c:v>2.2027138343100461</c:v>
                </c:pt>
                <c:pt idx="348">
                  <c:v>1.9422360705206358</c:v>
                </c:pt>
                <c:pt idx="349">
                  <c:v>2.7673771084255918</c:v>
                </c:pt>
                <c:pt idx="350">
                  <c:v>0.96949676959944497</c:v>
                </c:pt>
                <c:pt idx="351">
                  <c:v>-1.4974530391040872</c:v>
                </c:pt>
                <c:pt idx="352">
                  <c:v>-5.1885370320961641</c:v>
                </c:pt>
                <c:pt idx="353">
                  <c:v>-6.7404879669832667</c:v>
                </c:pt>
                <c:pt idx="354">
                  <c:v>-8.9351363852616714</c:v>
                </c:pt>
                <c:pt idx="355">
                  <c:v>-12.900217458004079</c:v>
                </c:pt>
                <c:pt idx="356">
                  <c:v>-15.999968887438101</c:v>
                </c:pt>
                <c:pt idx="357">
                  <c:v>-17.894859465519829</c:v>
                </c:pt>
                <c:pt idx="358">
                  <c:v>-17.594112879549783</c:v>
                </c:pt>
                <c:pt idx="359">
                  <c:v>-17.259915973356556</c:v>
                </c:pt>
                <c:pt idx="360">
                  <c:v>-16.137305474245295</c:v>
                </c:pt>
                <c:pt idx="361">
                  <c:v>-14.96293731942356</c:v>
                </c:pt>
                <c:pt idx="362">
                  <c:v>-13.795654954628759</c:v>
                </c:pt>
                <c:pt idx="363">
                  <c:v>-12.923554848360183</c:v>
                </c:pt>
                <c:pt idx="364">
                  <c:v>-11.745266772082744</c:v>
                </c:pt>
                <c:pt idx="365">
                  <c:v>-10.720419047291642</c:v>
                </c:pt>
                <c:pt idx="366">
                  <c:v>-8.6234680232448113</c:v>
                </c:pt>
                <c:pt idx="367">
                  <c:v>-8.278940380040936</c:v>
                </c:pt>
                <c:pt idx="368">
                  <c:v>-8.1254507753016014</c:v>
                </c:pt>
                <c:pt idx="369">
                  <c:v>-7.9805319954967615</c:v>
                </c:pt>
                <c:pt idx="370">
                  <c:v>-7.8065317880258362</c:v>
                </c:pt>
                <c:pt idx="371">
                  <c:v>-7.7953699687751765</c:v>
                </c:pt>
                <c:pt idx="372">
                  <c:v>-7.7177963988407186</c:v>
                </c:pt>
                <c:pt idx="373">
                  <c:v>-7.2666614175785185</c:v>
                </c:pt>
                <c:pt idx="374">
                  <c:v>-6.834453269961358</c:v>
                </c:pt>
                <c:pt idx="375">
                  <c:v>-4.8137205735084052</c:v>
                </c:pt>
                <c:pt idx="376">
                  <c:v>-3.8716439151337028</c:v>
                </c:pt>
                <c:pt idx="377">
                  <c:v>-3.319482725996636</c:v>
                </c:pt>
                <c:pt idx="378">
                  <c:v>-3.1035395600612503</c:v>
                </c:pt>
                <c:pt idx="379">
                  <c:v>-3.0502341834848039</c:v>
                </c:pt>
                <c:pt idx="380">
                  <c:v>-3.1064710013620243</c:v>
                </c:pt>
                <c:pt idx="381">
                  <c:v>-3.1088893247014227</c:v>
                </c:pt>
                <c:pt idx="382">
                  <c:v>-3.1100053396663156</c:v>
                </c:pt>
                <c:pt idx="383">
                  <c:v>-3.0189262849040119</c:v>
                </c:pt>
                <c:pt idx="384">
                  <c:v>-2.8967443320997432</c:v>
                </c:pt>
                <c:pt idx="385">
                  <c:v>-2.9114532772865971</c:v>
                </c:pt>
                <c:pt idx="386">
                  <c:v>-2.8446670045632914</c:v>
                </c:pt>
                <c:pt idx="387">
                  <c:v>-2.7838404892912934</c:v>
                </c:pt>
                <c:pt idx="388">
                  <c:v>-2.7052633558675439</c:v>
                </c:pt>
                <c:pt idx="389">
                  <c:v>-2.6324917124835565</c:v>
                </c:pt>
                <c:pt idx="390">
                  <c:v>-2.6696016480640452</c:v>
                </c:pt>
                <c:pt idx="391">
                  <c:v>-2.6306072632915516</c:v>
                </c:pt>
                <c:pt idx="392">
                  <c:v>-2.6388078540275188</c:v>
                </c:pt>
                <c:pt idx="393">
                  <c:v>-2.7475042813345141</c:v>
                </c:pt>
                <c:pt idx="394">
                  <c:v>-2.826569450747229</c:v>
                </c:pt>
                <c:pt idx="395">
                  <c:v>-2.9032760609757844</c:v>
                </c:pt>
                <c:pt idx="396">
                  <c:v>-2.9645065629644591</c:v>
                </c:pt>
                <c:pt idx="397">
                  <c:v>-3.0238269646062435</c:v>
                </c:pt>
                <c:pt idx="398">
                  <c:v>-3.078707895069499</c:v>
                </c:pt>
                <c:pt idx="399">
                  <c:v>-3.0836976328494075</c:v>
                </c:pt>
                <c:pt idx="400">
                  <c:v>-3.1546793302976255</c:v>
                </c:pt>
                <c:pt idx="401">
                  <c:v>-3.1555988255418868</c:v>
                </c:pt>
                <c:pt idx="402">
                  <c:v>-3.1257353222430879</c:v>
                </c:pt>
                <c:pt idx="403">
                  <c:v>-3.1166133010425625</c:v>
                </c:pt>
                <c:pt idx="404">
                  <c:v>-3.1201406194301882</c:v>
                </c:pt>
                <c:pt idx="405">
                  <c:v>-3.1181400570223019</c:v>
                </c:pt>
                <c:pt idx="406">
                  <c:v>-3.1151513369962345</c:v>
                </c:pt>
                <c:pt idx="407">
                  <c:v>-3.1089845678948365</c:v>
                </c:pt>
                <c:pt idx="408">
                  <c:v>-3.1055538018202498</c:v>
                </c:pt>
                <c:pt idx="409">
                  <c:v>-3.106279566337804</c:v>
                </c:pt>
                <c:pt idx="410">
                  <c:v>-3.0966666252906805</c:v>
                </c:pt>
                <c:pt idx="411">
                  <c:v>-3.0975663129863733</c:v>
                </c:pt>
                <c:pt idx="412">
                  <c:v>-3.0941053992156782</c:v>
                </c:pt>
                <c:pt idx="413">
                  <c:v>-3.0975458413915931</c:v>
                </c:pt>
                <c:pt idx="414">
                  <c:v>-3.094670123050804</c:v>
                </c:pt>
                <c:pt idx="415">
                  <c:v>-3.0929730107695264</c:v>
                </c:pt>
                <c:pt idx="416">
                  <c:v>-3.0900538827820156</c:v>
                </c:pt>
                <c:pt idx="417">
                  <c:v>-3.0886465033307786</c:v>
                </c:pt>
                <c:pt idx="418">
                  <c:v>-3.0885004890645291</c:v>
                </c:pt>
                <c:pt idx="419">
                  <c:v>-3.0865386879801662</c:v>
                </c:pt>
                <c:pt idx="420">
                  <c:v>-3.0847249502187992</c:v>
                </c:pt>
                <c:pt idx="421">
                  <c:v>-3.0854870285754714</c:v>
                </c:pt>
                <c:pt idx="422">
                  <c:v>-3.0836561204774426</c:v>
                </c:pt>
                <c:pt idx="423">
                  <c:v>-3.0830609074367743</c:v>
                </c:pt>
                <c:pt idx="424">
                  <c:v>-3.0803715963420757</c:v>
                </c:pt>
                <c:pt idx="425">
                  <c:v>-3.0775210738102032</c:v>
                </c:pt>
                <c:pt idx="426">
                  <c:v>-3.0752592376938139</c:v>
                </c:pt>
                <c:pt idx="427">
                  <c:v>-3.072844405340021</c:v>
                </c:pt>
                <c:pt idx="428">
                  <c:v>-3.0700445779899894</c:v>
                </c:pt>
                <c:pt idx="429">
                  <c:v>-3.0671519739037336</c:v>
                </c:pt>
                <c:pt idx="430">
                  <c:v>-3.0646806217345528</c:v>
                </c:pt>
                <c:pt idx="431">
                  <c:v>-3.0630005280079615</c:v>
                </c:pt>
                <c:pt idx="432">
                  <c:v>-3.0599927403704612</c:v>
                </c:pt>
                <c:pt idx="433">
                  <c:v>-3.058347025262691</c:v>
                </c:pt>
                <c:pt idx="434">
                  <c:v>-3.0559271651307398</c:v>
                </c:pt>
                <c:pt idx="435">
                  <c:v>-3.0547115052949749</c:v>
                </c:pt>
                <c:pt idx="436">
                  <c:v>-3.0535546989225395</c:v>
                </c:pt>
                <c:pt idx="437">
                  <c:v>-3.0518903715492911</c:v>
                </c:pt>
                <c:pt idx="438">
                  <c:v>-3.0497706602858727</c:v>
                </c:pt>
                <c:pt idx="439">
                  <c:v>-3.0489441504780501</c:v>
                </c:pt>
                <c:pt idx="440">
                  <c:v>-3.0465152213727151</c:v>
                </c:pt>
                <c:pt idx="441">
                  <c:v>-3.0458235319100169</c:v>
                </c:pt>
                <c:pt idx="442">
                  <c:v>-3.0447222587700935</c:v>
                </c:pt>
                <c:pt idx="443">
                  <c:v>-3.0434492063725429</c:v>
                </c:pt>
                <c:pt idx="444">
                  <c:v>-3.0425360480260082</c:v>
                </c:pt>
                <c:pt idx="445">
                  <c:v>-3.0363064411842657</c:v>
                </c:pt>
                <c:pt idx="446">
                  <c:v>-3.0335721457047953</c:v>
                </c:pt>
                <c:pt idx="447">
                  <c:v>-3.0308159556744556</c:v>
                </c:pt>
                <c:pt idx="448">
                  <c:v>-3.0272263877016599</c:v>
                </c:pt>
                <c:pt idx="449">
                  <c:v>-3.0244516802695784</c:v>
                </c:pt>
                <c:pt idx="450">
                  <c:v>-3.0213691210334161</c:v>
                </c:pt>
                <c:pt idx="451">
                  <c:v>-3.0159379822783876</c:v>
                </c:pt>
                <c:pt idx="452">
                  <c:v>-3.0119994295844918</c:v>
                </c:pt>
                <c:pt idx="453">
                  <c:v>-3.0080366866372827</c:v>
                </c:pt>
                <c:pt idx="454">
                  <c:v>-3.0002104851315465</c:v>
                </c:pt>
                <c:pt idx="455">
                  <c:v>-2.994979584755697</c:v>
                </c:pt>
                <c:pt idx="456">
                  <c:v>-2.9925650939113524</c:v>
                </c:pt>
                <c:pt idx="457">
                  <c:v>-2.9916045416410668</c:v>
                </c:pt>
                <c:pt idx="458">
                  <c:v>-2.9903663042355504</c:v>
                </c:pt>
                <c:pt idx="459">
                  <c:v>-2.9885042618585658</c:v>
                </c:pt>
                <c:pt idx="460">
                  <c:v>-2.9876740713376932</c:v>
                </c:pt>
                <c:pt idx="461">
                  <c:v>-2.9874005981524334</c:v>
                </c:pt>
                <c:pt idx="462">
                  <c:v>-2.9863384468182375</c:v>
                </c:pt>
                <c:pt idx="463">
                  <c:v>-2.984731606870497</c:v>
                </c:pt>
                <c:pt idx="464">
                  <c:v>-2.9837461433825041</c:v>
                </c:pt>
                <c:pt idx="465">
                  <c:v>-2.9824864098538342</c:v>
                </c:pt>
                <c:pt idx="466">
                  <c:v>-2.9818136172478518</c:v>
                </c:pt>
                <c:pt idx="467">
                  <c:v>-2.9818563438756485</c:v>
                </c:pt>
                <c:pt idx="468">
                  <c:v>-2.98025502499749</c:v>
                </c:pt>
                <c:pt idx="469">
                  <c:v>-2.9801779576963554</c:v>
                </c:pt>
                <c:pt idx="470">
                  <c:v>-2.9790250407372127</c:v>
                </c:pt>
                <c:pt idx="471">
                  <c:v>-2.979009748702552</c:v>
                </c:pt>
                <c:pt idx="472">
                  <c:v>-2.9796806060882943</c:v>
                </c:pt>
                <c:pt idx="473">
                  <c:v>-2.9787896079110681</c:v>
                </c:pt>
                <c:pt idx="474">
                  <c:v>-2.9779715599487133</c:v>
                </c:pt>
                <c:pt idx="475">
                  <c:v>-2.9760520680917182</c:v>
                </c:pt>
                <c:pt idx="476">
                  <c:v>-2.9735856488369308</c:v>
                </c:pt>
                <c:pt idx="477">
                  <c:v>-2.9718121333006877</c:v>
                </c:pt>
                <c:pt idx="478">
                  <c:v>-2.9687517911520871</c:v>
                </c:pt>
                <c:pt idx="479">
                  <c:v>-2.9653822501342972</c:v>
                </c:pt>
                <c:pt idx="480">
                  <c:v>-2.9593552342924312</c:v>
                </c:pt>
                <c:pt idx="481">
                  <c:v>-2.958798687711564</c:v>
                </c:pt>
                <c:pt idx="482">
                  <c:v>-2.9578464644775124</c:v>
                </c:pt>
                <c:pt idx="483">
                  <c:v>-2.9579580052612187</c:v>
                </c:pt>
                <c:pt idx="484">
                  <c:v>-2.9561221832215523</c:v>
                </c:pt>
                <c:pt idx="485">
                  <c:v>-2.9562556754743241</c:v>
                </c:pt>
                <c:pt idx="486">
                  <c:v>-2.9554895559224263</c:v>
                </c:pt>
                <c:pt idx="487">
                  <c:v>-2.953091893905281</c:v>
                </c:pt>
                <c:pt idx="488">
                  <c:v>-2.9502689956940742</c:v>
                </c:pt>
                <c:pt idx="489">
                  <c:v>-2.9476513826129036</c:v>
                </c:pt>
                <c:pt idx="490">
                  <c:v>-2.9458994011452972</c:v>
                </c:pt>
                <c:pt idx="491">
                  <c:v>-2.9449619007634595</c:v>
                </c:pt>
                <c:pt idx="492">
                  <c:v>-2.9456322269122666</c:v>
                </c:pt>
                <c:pt idx="493">
                  <c:v>-2.9461478872218549</c:v>
                </c:pt>
                <c:pt idx="494">
                  <c:v>-2.9443149490398355</c:v>
                </c:pt>
                <c:pt idx="495">
                  <c:v>-2.9441103848741932</c:v>
                </c:pt>
                <c:pt idx="496">
                  <c:v>-2.9428359284933094</c:v>
                </c:pt>
                <c:pt idx="497">
                  <c:v>-2.9430930851155779</c:v>
                </c:pt>
                <c:pt idx="498">
                  <c:v>-2.9417749155239932</c:v>
                </c:pt>
                <c:pt idx="499">
                  <c:v>-2.9420859547497002</c:v>
                </c:pt>
                <c:pt idx="500">
                  <c:v>-2.9410046409403492</c:v>
                </c:pt>
                <c:pt idx="501">
                  <c:v>-2.9385840788167314</c:v>
                </c:pt>
                <c:pt idx="502">
                  <c:v>-2.9380970483834119</c:v>
                </c:pt>
                <c:pt idx="503">
                  <c:v>-2.9370639443259563</c:v>
                </c:pt>
                <c:pt idx="504">
                  <c:v>-2.9376885651255549</c:v>
                </c:pt>
                <c:pt idx="505">
                  <c:v>-2.9375433856601916</c:v>
                </c:pt>
                <c:pt idx="506">
                  <c:v>-2.9370390520809764</c:v>
                </c:pt>
                <c:pt idx="507">
                  <c:v>-2.9358430100663213</c:v>
                </c:pt>
                <c:pt idx="508">
                  <c:v>-2.9366530894746319</c:v>
                </c:pt>
                <c:pt idx="509">
                  <c:v>-2.9368991280667416</c:v>
                </c:pt>
                <c:pt idx="510">
                  <c:v>-2.9391688947916776</c:v>
                </c:pt>
                <c:pt idx="511">
                  <c:v>-2.9407942521411599</c:v>
                </c:pt>
                <c:pt idx="512">
                  <c:v>-2.9404154991789255</c:v>
                </c:pt>
                <c:pt idx="513">
                  <c:v>-2.94091914973923</c:v>
                </c:pt>
                <c:pt idx="514">
                  <c:v>-2.9414543140334501</c:v>
                </c:pt>
                <c:pt idx="515">
                  <c:v>-2.9401354993684663</c:v>
                </c:pt>
                <c:pt idx="516">
                  <c:v>-2.9408545285605925</c:v>
                </c:pt>
                <c:pt idx="517">
                  <c:v>-2.9390184219297026</c:v>
                </c:pt>
                <c:pt idx="518">
                  <c:v>-2.9387158445494777</c:v>
                </c:pt>
                <c:pt idx="519">
                  <c:v>-2.9388655395287913</c:v>
                </c:pt>
                <c:pt idx="520">
                  <c:v>-2.9408108343226473</c:v>
                </c:pt>
                <c:pt idx="521">
                  <c:v>-2.9383194848773826</c:v>
                </c:pt>
                <c:pt idx="522">
                  <c:v>-2.9382479386458442</c:v>
                </c:pt>
                <c:pt idx="523">
                  <c:v>-2.9394680001590814</c:v>
                </c:pt>
                <c:pt idx="524">
                  <c:v>-2.9383546034333818</c:v>
                </c:pt>
                <c:pt idx="525">
                  <c:v>-2.9372628166672854</c:v>
                </c:pt>
                <c:pt idx="526">
                  <c:v>-2.9363622372524674</c:v>
                </c:pt>
                <c:pt idx="527">
                  <c:v>-2.9369541300623041</c:v>
                </c:pt>
                <c:pt idx="528">
                  <c:v>-2.9360815923685806</c:v>
                </c:pt>
                <c:pt idx="529">
                  <c:v>-2.9327554799702682</c:v>
                </c:pt>
                <c:pt idx="530">
                  <c:v>-2.9309640731329551</c:v>
                </c:pt>
                <c:pt idx="531">
                  <c:v>-2.9280596869703857</c:v>
                </c:pt>
                <c:pt idx="532">
                  <c:v>-2.927534843850907</c:v>
                </c:pt>
                <c:pt idx="533">
                  <c:v>-2.9268151695853533</c:v>
                </c:pt>
                <c:pt idx="534">
                  <c:v>-2.9274176871338966</c:v>
                </c:pt>
                <c:pt idx="535">
                  <c:v>-2.9293418273140759</c:v>
                </c:pt>
                <c:pt idx="536">
                  <c:v>-2.9298020302821612</c:v>
                </c:pt>
                <c:pt idx="537">
                  <c:v>-2.9253606808016173</c:v>
                </c:pt>
                <c:pt idx="538">
                  <c:v>-2.9263959287795558</c:v>
                </c:pt>
                <c:pt idx="539">
                  <c:v>-2.9253282374030505</c:v>
                </c:pt>
                <c:pt idx="540">
                  <c:v>-2.9261185092627784</c:v>
                </c:pt>
                <c:pt idx="541">
                  <c:v>-2.9257844560941066</c:v>
                </c:pt>
                <c:pt idx="542">
                  <c:v>-2.9263451007884953</c:v>
                </c:pt>
                <c:pt idx="543">
                  <c:v>-2.9271935620653835</c:v>
                </c:pt>
                <c:pt idx="544">
                  <c:v>-2.9255249847966525</c:v>
                </c:pt>
                <c:pt idx="545">
                  <c:v>-2.9190403462803829</c:v>
                </c:pt>
                <c:pt idx="546">
                  <c:v>-2.9188300713177</c:v>
                </c:pt>
                <c:pt idx="547">
                  <c:v>-2.918978988414338</c:v>
                </c:pt>
                <c:pt idx="548">
                  <c:v>-2.9171426351377505</c:v>
                </c:pt>
                <c:pt idx="549">
                  <c:v>-2.9164102681039878</c:v>
                </c:pt>
                <c:pt idx="550">
                  <c:v>-2.9162581446129821</c:v>
                </c:pt>
                <c:pt idx="551">
                  <c:v>-2.9151666234653675</c:v>
                </c:pt>
                <c:pt idx="552">
                  <c:v>-2.9137130833190099</c:v>
                </c:pt>
                <c:pt idx="553">
                  <c:v>-2.9114792699509451</c:v>
                </c:pt>
                <c:pt idx="554">
                  <c:v>-2.9129926311707948</c:v>
                </c:pt>
                <c:pt idx="555">
                  <c:v>-2.9097494107071498</c:v>
                </c:pt>
                <c:pt idx="556">
                  <c:v>-2.9081974968639912</c:v>
                </c:pt>
                <c:pt idx="557">
                  <c:v>-2.9083096827211108</c:v>
                </c:pt>
                <c:pt idx="558">
                  <c:v>-2.9097697874381652</c:v>
                </c:pt>
                <c:pt idx="559">
                  <c:v>-2.910057869639175</c:v>
                </c:pt>
                <c:pt idx="560">
                  <c:v>-2.9182069873106684</c:v>
                </c:pt>
                <c:pt idx="561">
                  <c:v>-2.9189848509933825</c:v>
                </c:pt>
                <c:pt idx="562">
                  <c:v>-2.9188208505623123</c:v>
                </c:pt>
                <c:pt idx="563">
                  <c:v>-2.9187444093618637</c:v>
                </c:pt>
                <c:pt idx="564">
                  <c:v>-2.9189935025663374</c:v>
                </c:pt>
                <c:pt idx="565">
                  <c:v>-2.9163160114934499</c:v>
                </c:pt>
                <c:pt idx="566">
                  <c:v>-2.9183638160430974</c:v>
                </c:pt>
                <c:pt idx="567">
                  <c:v>-2.9182996312376446</c:v>
                </c:pt>
                <c:pt idx="568">
                  <c:v>-2.9202167135557033</c:v>
                </c:pt>
                <c:pt idx="569">
                  <c:v>-2.9204262675539781</c:v>
                </c:pt>
                <c:pt idx="570">
                  <c:v>-2.9210813016681243</c:v>
                </c:pt>
                <c:pt idx="571">
                  <c:v>-2.9219135033002459</c:v>
                </c:pt>
                <c:pt idx="572">
                  <c:v>-2.9232868456421244</c:v>
                </c:pt>
                <c:pt idx="573">
                  <c:v>-2.9214660689913785</c:v>
                </c:pt>
                <c:pt idx="574">
                  <c:v>-2.9207006704038747</c:v>
                </c:pt>
                <c:pt idx="575">
                  <c:v>-2.9187390211015014</c:v>
                </c:pt>
                <c:pt idx="576">
                  <c:v>-2.9182685159314303</c:v>
                </c:pt>
                <c:pt idx="577">
                  <c:v>-2.9171561816796157</c:v>
                </c:pt>
                <c:pt idx="578">
                  <c:v>-2.9167240963236054</c:v>
                </c:pt>
                <c:pt idx="579">
                  <c:v>-2.918041696732729</c:v>
                </c:pt>
                <c:pt idx="580">
                  <c:v>-2.9198821101773547</c:v>
                </c:pt>
                <c:pt idx="581">
                  <c:v>-2.9195754536563641</c:v>
                </c:pt>
                <c:pt idx="582">
                  <c:v>-2.9195432758762934</c:v>
                </c:pt>
                <c:pt idx="583">
                  <c:v>-2.9187128007641974</c:v>
                </c:pt>
                <c:pt idx="584">
                  <c:v>-2.9203217466869376</c:v>
                </c:pt>
                <c:pt idx="585">
                  <c:v>-2.9183086053473062</c:v>
                </c:pt>
                <c:pt idx="586">
                  <c:v>-2.9179924814252161</c:v>
                </c:pt>
                <c:pt idx="587">
                  <c:v>-2.9178389729236187</c:v>
                </c:pt>
                <c:pt idx="588">
                  <c:v>-2.9167307747308087</c:v>
                </c:pt>
                <c:pt idx="589">
                  <c:v>-2.9172295303221887</c:v>
                </c:pt>
                <c:pt idx="590">
                  <c:v>-2.9177529694583342</c:v>
                </c:pt>
                <c:pt idx="591">
                  <c:v>-2.9177268629574939</c:v>
                </c:pt>
                <c:pt idx="592">
                  <c:v>-2.9153113475847903</c:v>
                </c:pt>
                <c:pt idx="593">
                  <c:v>-2.9133082238559496</c:v>
                </c:pt>
                <c:pt idx="594">
                  <c:v>-2.9125481566105691</c:v>
                </c:pt>
                <c:pt idx="595">
                  <c:v>-2.9134979323601442</c:v>
                </c:pt>
                <c:pt idx="596">
                  <c:v>-2.912304717284897</c:v>
                </c:pt>
                <c:pt idx="597">
                  <c:v>-2.9129118262383713</c:v>
                </c:pt>
                <c:pt idx="598">
                  <c:v>-2.9120321927370014</c:v>
                </c:pt>
                <c:pt idx="599">
                  <c:v>-2.9133930510108854</c:v>
                </c:pt>
                <c:pt idx="600">
                  <c:v>-2.9133078633737455</c:v>
                </c:pt>
                <c:pt idx="601">
                  <c:v>-2.9109070139349882</c:v>
                </c:pt>
                <c:pt idx="602">
                  <c:v>-2.9088996023651532</c:v>
                </c:pt>
                <c:pt idx="603">
                  <c:v>-2.9079691218999812</c:v>
                </c:pt>
                <c:pt idx="604">
                  <c:v>-2.9083735449898427</c:v>
                </c:pt>
                <c:pt idx="605">
                  <c:v>-2.9088146234282419</c:v>
                </c:pt>
                <c:pt idx="606">
                  <c:v>-2.9117552285661503</c:v>
                </c:pt>
                <c:pt idx="607">
                  <c:v>-2.9134218326691439</c:v>
                </c:pt>
                <c:pt idx="608">
                  <c:v>-2.9148233115958249</c:v>
                </c:pt>
                <c:pt idx="609">
                  <c:v>-2.9141894890135944</c:v>
                </c:pt>
                <c:pt idx="610">
                  <c:v>-2.9137869631985325</c:v>
                </c:pt>
                <c:pt idx="611">
                  <c:v>-2.9149242466135803</c:v>
                </c:pt>
                <c:pt idx="612">
                  <c:v>-2.9164036466150378</c:v>
                </c:pt>
                <c:pt idx="613">
                  <c:v>-2.9164210825701673</c:v>
                </c:pt>
                <c:pt idx="614">
                  <c:v>-2.9162456605450018</c:v>
                </c:pt>
                <c:pt idx="615">
                  <c:v>-2.9167761765160236</c:v>
                </c:pt>
                <c:pt idx="616">
                  <c:v>-2.9168657468578942</c:v>
                </c:pt>
                <c:pt idx="617">
                  <c:v>-2.9163165806758684</c:v>
                </c:pt>
                <c:pt idx="618">
                  <c:v>-2.9160261458541754</c:v>
                </c:pt>
                <c:pt idx="619">
                  <c:v>-2.9165600010287989</c:v>
                </c:pt>
                <c:pt idx="620">
                  <c:v>-2.917702653731439</c:v>
                </c:pt>
                <c:pt idx="621">
                  <c:v>-2.9185065100785152</c:v>
                </c:pt>
                <c:pt idx="622">
                  <c:v>-2.9189481387265914</c:v>
                </c:pt>
                <c:pt idx="623">
                  <c:v>-2.9203628796039425</c:v>
                </c:pt>
                <c:pt idx="624">
                  <c:v>-2.9217690258265634</c:v>
                </c:pt>
                <c:pt idx="625">
                  <c:v>-2.9229846097713477</c:v>
                </c:pt>
                <c:pt idx="626">
                  <c:v>-2.9251061044730307</c:v>
                </c:pt>
                <c:pt idx="627">
                  <c:v>-2.9253333031266919</c:v>
                </c:pt>
                <c:pt idx="628">
                  <c:v>-2.925920016376395</c:v>
                </c:pt>
                <c:pt idx="629">
                  <c:v>-2.9258964522237392</c:v>
                </c:pt>
                <c:pt idx="630">
                  <c:v>-2.9249706959727604</c:v>
                </c:pt>
                <c:pt idx="631">
                  <c:v>-2.9233241650368313</c:v>
                </c:pt>
                <c:pt idx="632">
                  <c:v>-2.9207258851855613</c:v>
                </c:pt>
                <c:pt idx="633">
                  <c:v>-2.9196410424451358</c:v>
                </c:pt>
                <c:pt idx="634">
                  <c:v>-2.9185655912148292</c:v>
                </c:pt>
                <c:pt idx="635">
                  <c:v>-2.918240170646385</c:v>
                </c:pt>
                <c:pt idx="636">
                  <c:v>-2.9173773849449702</c:v>
                </c:pt>
                <c:pt idx="637">
                  <c:v>-2.9176507632664936</c:v>
                </c:pt>
                <c:pt idx="638">
                  <c:v>-2.9194242977754925</c:v>
                </c:pt>
                <c:pt idx="639">
                  <c:v>-2.9192855500716064</c:v>
                </c:pt>
                <c:pt idx="640">
                  <c:v>-2.9218490528763397</c:v>
                </c:pt>
                <c:pt idx="641">
                  <c:v>-2.9210499017706866</c:v>
                </c:pt>
                <c:pt idx="642">
                  <c:v>-2.9221678709285897</c:v>
                </c:pt>
                <c:pt idx="643">
                  <c:v>-2.9196926103733745</c:v>
                </c:pt>
                <c:pt idx="644">
                  <c:v>-2.9216644100957723</c:v>
                </c:pt>
                <c:pt idx="645">
                  <c:v>-2.9215632094595776</c:v>
                </c:pt>
                <c:pt idx="646">
                  <c:v>-2.9233644631529216</c:v>
                </c:pt>
                <c:pt idx="647">
                  <c:v>-2.923479684649692</c:v>
                </c:pt>
                <c:pt idx="648">
                  <c:v>-2.9241838961258679</c:v>
                </c:pt>
                <c:pt idx="649">
                  <c:v>-2.9235376463938962</c:v>
                </c:pt>
                <c:pt idx="650">
                  <c:v>-2.9226549962256456</c:v>
                </c:pt>
                <c:pt idx="651">
                  <c:v>-2.9221477408432861</c:v>
                </c:pt>
                <c:pt idx="652">
                  <c:v>-2.9214529967682097</c:v>
                </c:pt>
                <c:pt idx="653">
                  <c:v>-2.9222554491319386</c:v>
                </c:pt>
                <c:pt idx="654">
                  <c:v>-2.9209479232518305</c:v>
                </c:pt>
                <c:pt idx="655">
                  <c:v>-2.9214277440410399</c:v>
                </c:pt>
                <c:pt idx="656">
                  <c:v>-2.9224040436918983</c:v>
                </c:pt>
                <c:pt idx="657">
                  <c:v>-2.9218434179702797</c:v>
                </c:pt>
                <c:pt idx="658">
                  <c:v>-2.9242111789370426</c:v>
                </c:pt>
                <c:pt idx="659">
                  <c:v>-2.9239714203244347</c:v>
                </c:pt>
                <c:pt idx="660">
                  <c:v>-2.9239686503032658</c:v>
                </c:pt>
                <c:pt idx="661">
                  <c:v>-2.9233568361083684</c:v>
                </c:pt>
                <c:pt idx="662">
                  <c:v>-2.9246732032889042</c:v>
                </c:pt>
                <c:pt idx="663">
                  <c:v>-2.9250507989135173</c:v>
                </c:pt>
                <c:pt idx="664">
                  <c:v>-2.9249085602240541</c:v>
                </c:pt>
                <c:pt idx="665">
                  <c:v>-2.9229123994936259</c:v>
                </c:pt>
                <c:pt idx="666">
                  <c:v>-2.9199102847076688</c:v>
                </c:pt>
                <c:pt idx="667">
                  <c:v>-2.9193514993425822</c:v>
                </c:pt>
                <c:pt idx="668">
                  <c:v>-2.9188181943776215</c:v>
                </c:pt>
                <c:pt idx="669">
                  <c:v>-2.9198885039933344</c:v>
                </c:pt>
                <c:pt idx="670">
                  <c:v>-2.9226170697030085</c:v>
                </c:pt>
                <c:pt idx="671">
                  <c:v>-2.9254573279783784</c:v>
                </c:pt>
                <c:pt idx="672">
                  <c:v>-2.9265014362294721</c:v>
                </c:pt>
                <c:pt idx="673">
                  <c:v>-2.9271953834491597</c:v>
                </c:pt>
                <c:pt idx="674">
                  <c:v>-2.9269341856316373</c:v>
                </c:pt>
                <c:pt idx="675">
                  <c:v>-2.9258658871272303</c:v>
                </c:pt>
                <c:pt idx="676">
                  <c:v>-2.9262837808679478</c:v>
                </c:pt>
                <c:pt idx="677">
                  <c:v>-2.9257619354425941</c:v>
                </c:pt>
                <c:pt idx="678">
                  <c:v>-2.9241013646733904</c:v>
                </c:pt>
                <c:pt idx="679">
                  <c:v>-2.9244622453072964</c:v>
                </c:pt>
                <c:pt idx="680">
                  <c:v>-2.9245792881878003</c:v>
                </c:pt>
                <c:pt idx="681">
                  <c:v>-2.9246789899769539</c:v>
                </c:pt>
                <c:pt idx="682">
                  <c:v>-2.9254818597411543</c:v>
                </c:pt>
                <c:pt idx="683">
                  <c:v>-2.9248525716456015</c:v>
                </c:pt>
                <c:pt idx="684">
                  <c:v>-2.9242784942458684</c:v>
                </c:pt>
                <c:pt idx="685">
                  <c:v>-2.9236551825658523</c:v>
                </c:pt>
                <c:pt idx="686">
                  <c:v>-2.9244925447853518</c:v>
                </c:pt>
                <c:pt idx="687">
                  <c:v>-2.9264942455581178</c:v>
                </c:pt>
                <c:pt idx="688">
                  <c:v>-2.9256238517848772</c:v>
                </c:pt>
                <c:pt idx="689">
                  <c:v>-2.9258425506475589</c:v>
                </c:pt>
                <c:pt idx="690">
                  <c:v>-2.9253146149702047</c:v>
                </c:pt>
                <c:pt idx="691">
                  <c:v>-2.9242733526312321</c:v>
                </c:pt>
                <c:pt idx="692">
                  <c:v>-2.9232917785565178</c:v>
                </c:pt>
                <c:pt idx="693">
                  <c:v>-2.923259107484995</c:v>
                </c:pt>
                <c:pt idx="694">
                  <c:v>-2.92287268953271</c:v>
                </c:pt>
                <c:pt idx="695">
                  <c:v>-2.9198615437188522</c:v>
                </c:pt>
                <c:pt idx="696">
                  <c:v>-2.9180197452636634</c:v>
                </c:pt>
                <c:pt idx="697">
                  <c:v>-2.9181180430694553</c:v>
                </c:pt>
                <c:pt idx="698">
                  <c:v>-2.9176590923027277</c:v>
                </c:pt>
                <c:pt idx="699">
                  <c:v>-2.9174230144031696</c:v>
                </c:pt>
                <c:pt idx="700">
                  <c:v>-2.9171377022233429</c:v>
                </c:pt>
                <c:pt idx="701">
                  <c:v>-2.9178411168441301</c:v>
                </c:pt>
                <c:pt idx="702">
                  <c:v>-2.9171415157456408</c:v>
                </c:pt>
                <c:pt idx="703">
                  <c:v>-2.9151642518719001</c:v>
                </c:pt>
                <c:pt idx="704">
                  <c:v>-2.9146166604279387</c:v>
                </c:pt>
                <c:pt idx="705">
                  <c:v>-2.9172058713058107</c:v>
                </c:pt>
                <c:pt idx="706">
                  <c:v>-2.916267706877818</c:v>
                </c:pt>
                <c:pt idx="707">
                  <c:v>-2.9195713934883543</c:v>
                </c:pt>
                <c:pt idx="708">
                  <c:v>-2.9199585513778175</c:v>
                </c:pt>
                <c:pt idx="709">
                  <c:v>-2.9220050468078682</c:v>
                </c:pt>
                <c:pt idx="710">
                  <c:v>-2.9204915148333015</c:v>
                </c:pt>
                <c:pt idx="711">
                  <c:v>-2.9198721115393198</c:v>
                </c:pt>
                <c:pt idx="712">
                  <c:v>-2.9165131193692417</c:v>
                </c:pt>
                <c:pt idx="713">
                  <c:v>-2.9177938747023688</c:v>
                </c:pt>
                <c:pt idx="714">
                  <c:v>-2.914829496711576</c:v>
                </c:pt>
                <c:pt idx="715">
                  <c:v>-2.9148752020607844</c:v>
                </c:pt>
                <c:pt idx="716">
                  <c:v>-2.9158887452153692</c:v>
                </c:pt>
                <c:pt idx="717">
                  <c:v>-2.9149450786905362</c:v>
                </c:pt>
                <c:pt idx="718">
                  <c:v>-2.9162484685116539</c:v>
                </c:pt>
                <c:pt idx="719">
                  <c:v>-2.9189180669215062</c:v>
                </c:pt>
                <c:pt idx="720">
                  <c:v>-2.9183123619513509</c:v>
                </c:pt>
                <c:pt idx="721">
                  <c:v>-2.9202831750908587</c:v>
                </c:pt>
                <c:pt idx="722">
                  <c:v>-2.9211218274571991</c:v>
                </c:pt>
                <c:pt idx="723">
                  <c:v>-2.9218085460600065</c:v>
                </c:pt>
                <c:pt idx="724">
                  <c:v>-2.9201949897595796</c:v>
                </c:pt>
                <c:pt idx="725">
                  <c:v>-2.9183359640494899</c:v>
                </c:pt>
                <c:pt idx="726">
                  <c:v>-2.9181951672888431</c:v>
                </c:pt>
                <c:pt idx="727">
                  <c:v>-2.9176974741713337</c:v>
                </c:pt>
                <c:pt idx="728">
                  <c:v>-2.9205104686082421</c:v>
                </c:pt>
                <c:pt idx="729">
                  <c:v>-2.9220262393670566</c:v>
                </c:pt>
                <c:pt idx="730">
                  <c:v>-2.9246649691164066</c:v>
                </c:pt>
                <c:pt idx="731">
                  <c:v>-2.9273041921572087</c:v>
                </c:pt>
                <c:pt idx="732">
                  <c:v>-2.9303993303250877</c:v>
                </c:pt>
                <c:pt idx="733">
                  <c:v>-2.9316683605001117</c:v>
                </c:pt>
                <c:pt idx="734">
                  <c:v>-2.9322302763685855</c:v>
                </c:pt>
                <c:pt idx="735">
                  <c:v>-2.9351917325562198</c:v>
                </c:pt>
                <c:pt idx="736">
                  <c:v>-2.9355958141366045</c:v>
                </c:pt>
                <c:pt idx="737">
                  <c:v>-2.9391065693154985</c:v>
                </c:pt>
                <c:pt idx="738">
                  <c:v>-2.9403745939349051</c:v>
                </c:pt>
                <c:pt idx="739">
                  <c:v>-2.9416525033558685</c:v>
                </c:pt>
                <c:pt idx="740">
                  <c:v>-2.9423270224819049</c:v>
                </c:pt>
                <c:pt idx="741">
                  <c:v>-2.9444000228405116</c:v>
                </c:pt>
                <c:pt idx="742">
                  <c:v>-2.9451480613638523</c:v>
                </c:pt>
                <c:pt idx="743">
                  <c:v>-2.9462499985499448</c:v>
                </c:pt>
                <c:pt idx="744">
                  <c:v>-2.9465019945848212</c:v>
                </c:pt>
                <c:pt idx="745">
                  <c:v>-2.9453925441906392</c:v>
                </c:pt>
                <c:pt idx="746">
                  <c:v>-2.9471067888630813</c:v>
                </c:pt>
                <c:pt idx="747">
                  <c:v>-2.9471815984072407</c:v>
                </c:pt>
                <c:pt idx="748">
                  <c:v>-2.947878372566322</c:v>
                </c:pt>
                <c:pt idx="749">
                  <c:v>-2.9470952534324795</c:v>
                </c:pt>
                <c:pt idx="750">
                  <c:v>-2.9476975812535358</c:v>
                </c:pt>
                <c:pt idx="751">
                  <c:v>-2.9477296641698842</c:v>
                </c:pt>
                <c:pt idx="752">
                  <c:v>-2.9460824691878003</c:v>
                </c:pt>
                <c:pt idx="753">
                  <c:v>-2.9479817930139944</c:v>
                </c:pt>
                <c:pt idx="754">
                  <c:v>-2.9503343188643782</c:v>
                </c:pt>
                <c:pt idx="755">
                  <c:v>-2.9506604224517474</c:v>
                </c:pt>
                <c:pt idx="756">
                  <c:v>-2.9496979349612076</c:v>
                </c:pt>
                <c:pt idx="757">
                  <c:v>-2.9504103616371395</c:v>
                </c:pt>
                <c:pt idx="758">
                  <c:v>-2.9513495316207639</c:v>
                </c:pt>
                <c:pt idx="759">
                  <c:v>-2.9512103854891762</c:v>
                </c:pt>
                <c:pt idx="760">
                  <c:v>-2.9527164991194184</c:v>
                </c:pt>
                <c:pt idx="761">
                  <c:v>-2.9513898866551074</c:v>
                </c:pt>
                <c:pt idx="762">
                  <c:v>-2.9531265760880672</c:v>
                </c:pt>
                <c:pt idx="763">
                  <c:v>-2.9563514499047017</c:v>
                </c:pt>
                <c:pt idx="764">
                  <c:v>-2.9594196277980984</c:v>
                </c:pt>
                <c:pt idx="765">
                  <c:v>-2.9613185911420885</c:v>
                </c:pt>
                <c:pt idx="766">
                  <c:v>-2.9628261846466444</c:v>
                </c:pt>
                <c:pt idx="767">
                  <c:v>-2.9654053209954867</c:v>
                </c:pt>
                <c:pt idx="768">
                  <c:v>-2.965148752528421</c:v>
                </c:pt>
                <c:pt idx="769">
                  <c:v>-2.9651475192998191</c:v>
                </c:pt>
                <c:pt idx="770">
                  <c:v>-2.9681658178395338</c:v>
                </c:pt>
                <c:pt idx="771">
                  <c:v>-2.9683776295948121</c:v>
                </c:pt>
                <c:pt idx="772">
                  <c:v>-2.9704144678962905</c:v>
                </c:pt>
                <c:pt idx="773">
                  <c:v>-2.9729301214313466</c:v>
                </c:pt>
                <c:pt idx="774">
                  <c:v>-2.9745074967019178</c:v>
                </c:pt>
                <c:pt idx="775">
                  <c:v>-2.9750039945363227</c:v>
                </c:pt>
                <c:pt idx="776">
                  <c:v>-2.9748969882393368</c:v>
                </c:pt>
                <c:pt idx="777">
                  <c:v>-2.9742893290761714</c:v>
                </c:pt>
                <c:pt idx="778">
                  <c:v>-2.9757256419676423</c:v>
                </c:pt>
                <c:pt idx="779">
                  <c:v>-2.9762965319457777</c:v>
                </c:pt>
                <c:pt idx="780">
                  <c:v>-2.9762997762856145</c:v>
                </c:pt>
                <c:pt idx="781">
                  <c:v>-2.9750537979990241</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-2.9567395374587875</c:v>
                </c:pt>
                <c:pt idx="791">
                  <c:v>-2.9577330074463077</c:v>
                </c:pt>
                <c:pt idx="792">
                  <c:v>-2.9588112286977832</c:v>
                </c:pt>
                <c:pt idx="793">
                  <c:v>-2.9608735284266743</c:v>
                </c:pt>
                <c:pt idx="794">
                  <c:v>-2.9639411750831641</c:v>
                </c:pt>
                <c:pt idx="795">
                  <c:v>-2.9642804457574243</c:v>
                </c:pt>
                <c:pt idx="796">
                  <c:v>-2.9636271002178205</c:v>
                </c:pt>
                <c:pt idx="797">
                  <c:v>-2.9650802419364908</c:v>
                </c:pt>
                <c:pt idx="798">
                  <c:v>-2.9650735066110485</c:v>
                </c:pt>
                <c:pt idx="799">
                  <c:v>-2.9641059533968814</c:v>
                </c:pt>
                <c:pt idx="800">
                  <c:v>-2.9652247763284265</c:v>
                </c:pt>
                <c:pt idx="801">
                  <c:v>-2.966699224442749</c:v>
                </c:pt>
                <c:pt idx="802">
                  <c:v>-2.9664584982200068</c:v>
                </c:pt>
                <c:pt idx="803">
                  <c:v>-2.9651145067188338</c:v>
                </c:pt>
                <c:pt idx="804">
                  <c:v>-2.9657681937678859</c:v>
                </c:pt>
                <c:pt idx="805">
                  <c:v>-2.966723509559813</c:v>
                </c:pt>
                <c:pt idx="806">
                  <c:v>-2.9675032135990591</c:v>
                </c:pt>
                <c:pt idx="807">
                  <c:v>-2.9683835490920814</c:v>
                </c:pt>
                <c:pt idx="808">
                  <c:v>-2.9697312592518159</c:v>
                </c:pt>
                <c:pt idx="809">
                  <c:v>-2.9702971024790514</c:v>
                </c:pt>
                <c:pt idx="810">
                  <c:v>-2.9696351053665069</c:v>
                </c:pt>
                <c:pt idx="811">
                  <c:v>-2.9685982636777482</c:v>
                </c:pt>
                <c:pt idx="812">
                  <c:v>-2.9651220388996649</c:v>
                </c:pt>
                <c:pt idx="813">
                  <c:v>-2.9618685541795315</c:v>
                </c:pt>
                <c:pt idx="814">
                  <c:v>-2.9594461137538985</c:v>
                </c:pt>
                <c:pt idx="815">
                  <c:v>-2.9580694511811743</c:v>
                </c:pt>
                <c:pt idx="816">
                  <c:v>-2.9572827841435156</c:v>
                </c:pt>
                <c:pt idx="817">
                  <c:v>-2.9631748468310235</c:v>
                </c:pt>
                <c:pt idx="818">
                  <c:v>-2.9674269052078301</c:v>
                </c:pt>
                <c:pt idx="819">
                  <c:v>-2.9695680177306372</c:v>
                </c:pt>
                <c:pt idx="820">
                  <c:v>-2.970061954244116</c:v>
                </c:pt>
                <c:pt idx="821">
                  <c:v>-2.971529515251035</c:v>
                </c:pt>
                <c:pt idx="822">
                  <c:v>-2.972060410677031</c:v>
                </c:pt>
                <c:pt idx="823">
                  <c:v>-2.9731687037335917</c:v>
                </c:pt>
                <c:pt idx="824">
                  <c:v>-2.9742091122989223</c:v>
                </c:pt>
                <c:pt idx="825">
                  <c:v>-2.9746689547847893</c:v>
                </c:pt>
                <c:pt idx="826">
                  <c:v>-2.974837641484541</c:v>
                </c:pt>
                <c:pt idx="827">
                  <c:v>-2.9755339223521844</c:v>
                </c:pt>
                <c:pt idx="828">
                  <c:v>-2.9771736420716763</c:v>
                </c:pt>
                <c:pt idx="829">
                  <c:v>-2.9779089688540807</c:v>
                </c:pt>
                <c:pt idx="830">
                  <c:v>-2.9782004282041612</c:v>
                </c:pt>
                <c:pt idx="831">
                  <c:v>-2.9791380234497353</c:v>
                </c:pt>
                <c:pt idx="832">
                  <c:v>-2.9785562620871815</c:v>
                </c:pt>
                <c:pt idx="833">
                  <c:v>-2.9791055610784269</c:v>
                </c:pt>
                <c:pt idx="834">
                  <c:v>-2.9814768889217618</c:v>
                </c:pt>
                <c:pt idx="835">
                  <c:v>-2.9828821434252433</c:v>
                </c:pt>
                <c:pt idx="836">
                  <c:v>-2.9839553558713305</c:v>
                </c:pt>
                <c:pt idx="837">
                  <c:v>-2.9837011210522348</c:v>
                </c:pt>
                <c:pt idx="838">
                  <c:v>-2.9853635321779706</c:v>
                </c:pt>
                <c:pt idx="839">
                  <c:v>-2.9860693563376941</c:v>
                </c:pt>
                <c:pt idx="840">
                  <c:v>-2.9865439596212724</c:v>
                </c:pt>
                <c:pt idx="841">
                  <c:v>-2.9861521723813809</c:v>
                </c:pt>
                <c:pt idx="842">
                  <c:v>-2.9855500912060506</c:v>
                </c:pt>
                <c:pt idx="843">
                  <c:v>-2.9870497351293182</c:v>
                </c:pt>
                <c:pt idx="844">
                  <c:v>-2.9865911827902778</c:v>
                </c:pt>
                <c:pt idx="845">
                  <c:v>-2.987605389991046</c:v>
                </c:pt>
                <c:pt idx="846">
                  <c:v>-2.9878475201971213</c:v>
                </c:pt>
                <c:pt idx="847">
                  <c:v>-2.987508723841529</c:v>
                </c:pt>
                <c:pt idx="848">
                  <c:v>-2.9882464791356256</c:v>
                </c:pt>
                <c:pt idx="849">
                  <c:v>-2.9902092668028786</c:v>
                </c:pt>
                <c:pt idx="850">
                  <c:v>-2.9911591563889459</c:v>
                </c:pt>
                <c:pt idx="851">
                  <c:v>-2.9931254160690202</c:v>
                </c:pt>
                <c:pt idx="852">
                  <c:v>-2.9928727939334578</c:v>
                </c:pt>
                <c:pt idx="853">
                  <c:v>-2.9917521875636339</c:v>
                </c:pt>
                <c:pt idx="854">
                  <c:v>-2.9905959503736312</c:v>
                </c:pt>
                <c:pt idx="855">
                  <c:v>-2.9909313126618713</c:v>
                </c:pt>
                <c:pt idx="856">
                  <c:v>-2.9893592307879118</c:v>
                </c:pt>
                <c:pt idx="857">
                  <c:v>-2.9881391503019472</c:v>
                </c:pt>
                <c:pt idx="858">
                  <c:v>-2.9880949817453057</c:v>
                </c:pt>
                <c:pt idx="859">
                  <c:v>-2.9880573587866195</c:v>
                </c:pt>
                <c:pt idx="860">
                  <c:v>-2.9899226644761967</c:v>
                </c:pt>
                <c:pt idx="861">
                  <c:v>-2.9909914562720701</c:v>
                </c:pt>
                <c:pt idx="862">
                  <c:v>-2.9921824325630979</c:v>
                </c:pt>
                <c:pt idx="863">
                  <c:v>-2.9968934417066322</c:v>
                </c:pt>
                <c:pt idx="864">
                  <c:v>-2.9990468106244634</c:v>
                </c:pt>
                <c:pt idx="865">
                  <c:v>-2.9999199364733613</c:v>
                </c:pt>
                <c:pt idx="866">
                  <c:v>-3.0012684434884989</c:v>
                </c:pt>
                <c:pt idx="867">
                  <c:v>-3.0022417264724766</c:v>
                </c:pt>
                <c:pt idx="868">
                  <c:v>-3.0036178957537487</c:v>
                </c:pt>
                <c:pt idx="869">
                  <c:v>-3.0034524723665896</c:v>
                </c:pt>
                <c:pt idx="870">
                  <c:v>-3.0036082386251621</c:v>
                </c:pt>
                <c:pt idx="871">
                  <c:v>-3.0032629346171262</c:v>
                </c:pt>
                <c:pt idx="872">
                  <c:v>-3.0037901872755555</c:v>
                </c:pt>
                <c:pt idx="873">
                  <c:v>-3.0038791125439985</c:v>
                </c:pt>
                <c:pt idx="874">
                  <c:v>-3.0041371229398948</c:v>
                </c:pt>
                <c:pt idx="875">
                  <c:v>-3.0031828506491252</c:v>
                </c:pt>
                <c:pt idx="876">
                  <c:v>-3.0025761590960798</c:v>
                </c:pt>
                <c:pt idx="877">
                  <c:v>-3.0041513335279149</c:v>
                </c:pt>
                <c:pt idx="878">
                  <c:v>-3.005798907964973</c:v>
                </c:pt>
                <c:pt idx="879">
                  <c:v>-3.0066797557221889</c:v>
                </c:pt>
                <c:pt idx="880">
                  <c:v>-3.0082277422065715</c:v>
                </c:pt>
                <c:pt idx="881">
                  <c:v>-3.0077449047504956</c:v>
                </c:pt>
                <c:pt idx="882">
                  <c:v>-3.0065392245800098</c:v>
                </c:pt>
                <c:pt idx="883">
                  <c:v>-3.0036203242654551</c:v>
                </c:pt>
                <c:pt idx="884">
                  <c:v>-3.0000965158361481</c:v>
                </c:pt>
                <c:pt idx="885">
                  <c:v>-3.0015046541972907</c:v>
                </c:pt>
                <c:pt idx="886">
                  <c:v>-2.999737987822968</c:v>
                </c:pt>
                <c:pt idx="887">
                  <c:v>-2.997123827781877</c:v>
                </c:pt>
                <c:pt idx="888">
                  <c:v>-2.9979611141103959</c:v>
                </c:pt>
                <c:pt idx="889">
                  <c:v>-3.0002607439402027</c:v>
                </c:pt>
                <c:pt idx="890">
                  <c:v>-3.0013574067024251</c:v>
                </c:pt>
                <c:pt idx="891">
                  <c:v>-3.0014140782998027</c:v>
                </c:pt>
                <c:pt idx="892">
                  <c:v>-3.0019291504542025</c:v>
                </c:pt>
                <c:pt idx="893">
                  <c:v>-3.0023022115921236</c:v>
                </c:pt>
                <c:pt idx="894">
                  <c:v>-3.0036567329682669</c:v>
                </c:pt>
                <c:pt idx="895">
                  <c:v>-3.0031080790504348</c:v>
                </c:pt>
                <c:pt idx="896">
                  <c:v>-3.0013501780855449</c:v>
                </c:pt>
                <c:pt idx="897">
                  <c:v>-3.0011480993498623</c:v>
                </c:pt>
                <c:pt idx="898">
                  <c:v>-3.0013358726338026</c:v>
                </c:pt>
                <c:pt idx="899">
                  <c:v>-3.0011770138173546</c:v>
                </c:pt>
                <c:pt idx="900">
                  <c:v>-3.0019974333731625</c:v>
                </c:pt>
                <c:pt idx="901">
                  <c:v>-3.0039389715629738</c:v>
                </c:pt>
                <c:pt idx="902">
                  <c:v>-3.007817437564924</c:v>
                </c:pt>
                <c:pt idx="903">
                  <c:v>-3.0063670279219252</c:v>
                </c:pt>
                <c:pt idx="904">
                  <c:v>-3.0054184095099572</c:v>
                </c:pt>
                <c:pt idx="905">
                  <c:v>-3.005190489891902</c:v>
                </c:pt>
                <c:pt idx="906">
                  <c:v>-3.0064782651416664</c:v>
                </c:pt>
                <c:pt idx="907">
                  <c:v>-3.0081638230195722</c:v>
                </c:pt>
                <c:pt idx="908">
                  <c:v>-3.008795179144613</c:v>
                </c:pt>
                <c:pt idx="909">
                  <c:v>-3.009112156840331</c:v>
                </c:pt>
                <c:pt idx="910">
                  <c:v>-3.0075525021161269</c:v>
                </c:pt>
                <c:pt idx="911">
                  <c:v>-3.007854586204914</c:v>
                </c:pt>
                <c:pt idx="912">
                  <c:v>-3.009268511254092</c:v>
                </c:pt>
                <c:pt idx="913">
                  <c:v>-3.0102211139430892</c:v>
                </c:pt>
                <c:pt idx="914">
                  <c:v>-3.0107243091574389</c:v>
                </c:pt>
                <c:pt idx="915">
                  <c:v>-3.0103442470756221</c:v>
                </c:pt>
                <c:pt idx="916">
                  <c:v>-3.0098953518651683</c:v>
                </c:pt>
                <c:pt idx="917">
                  <c:v>-3.0099264292258994</c:v>
                </c:pt>
                <c:pt idx="918">
                  <c:v>-3.0102631385792193</c:v>
                </c:pt>
                <c:pt idx="919">
                  <c:v>-3.0115474038706793</c:v>
                </c:pt>
                <c:pt idx="920">
                  <c:v>-3.0111861627545551</c:v>
                </c:pt>
                <c:pt idx="921">
                  <c:v>-3.0119257963506811</c:v>
                </c:pt>
                <c:pt idx="922">
                  <c:v>-3.0106485130303895</c:v>
                </c:pt>
                <c:pt idx="923">
                  <c:v>-3.0093707933369132</c:v>
                </c:pt>
                <c:pt idx="924">
                  <c:v>-3.0071853415027334</c:v>
                </c:pt>
                <c:pt idx="925">
                  <c:v>-3.0056912945400427</c:v>
                </c:pt>
                <c:pt idx="926">
                  <c:v>-3.0045796053616272</c:v>
                </c:pt>
                <c:pt idx="927">
                  <c:v>-3.002182379717695</c:v>
                </c:pt>
                <c:pt idx="928">
                  <c:v>-3.0036670351702668</c:v>
                </c:pt>
                <c:pt idx="929">
                  <c:v>-3.0059337662555663</c:v>
                </c:pt>
                <c:pt idx="930">
                  <c:v>-3.0052689611763554</c:v>
                </c:pt>
                <c:pt idx="931">
                  <c:v>-3.0058113730601974</c:v>
                </c:pt>
                <c:pt idx="932">
                  <c:v>-3.005419149447107</c:v>
                </c:pt>
                <c:pt idx="933">
                  <c:v>-3.0063377339994872</c:v>
                </c:pt>
                <c:pt idx="934">
                  <c:v>-3.0038991287928098</c:v>
                </c:pt>
                <c:pt idx="935">
                  <c:v>-3.0030525268451953</c:v>
                </c:pt>
                <c:pt idx="936">
                  <c:v>-3.0020032390339395</c:v>
                </c:pt>
                <c:pt idx="937">
                  <c:v>-3.0006804211191991</c:v>
                </c:pt>
                <c:pt idx="938">
                  <c:v>-3.0009818980800702</c:v>
                </c:pt>
                <c:pt idx="939">
                  <c:v>-2.9995487156919722</c:v>
                </c:pt>
                <c:pt idx="940">
                  <c:v>-2.9989283447878563</c:v>
                </c:pt>
                <c:pt idx="941">
                  <c:v>-2.9971789625866876</c:v>
                </c:pt>
                <c:pt idx="942">
                  <c:v>-2.9965345342385064</c:v>
                </c:pt>
                <c:pt idx="943">
                  <c:v>-2.997358027379434</c:v>
                </c:pt>
                <c:pt idx="944">
                  <c:v>-2.9984625828047058</c:v>
                </c:pt>
                <c:pt idx="945">
                  <c:v>-2.9987028536815075</c:v>
                </c:pt>
                <c:pt idx="946">
                  <c:v>-2.9977245618921415</c:v>
                </c:pt>
                <c:pt idx="947">
                  <c:v>-2.9983534325872085</c:v>
                </c:pt>
                <c:pt idx="948">
                  <c:v>-2.9988202949897413</c:v>
                </c:pt>
                <c:pt idx="949">
                  <c:v>-2.998219371152004</c:v>
                </c:pt>
                <c:pt idx="950">
                  <c:v>-2.9994600560419968</c:v>
                </c:pt>
                <c:pt idx="951">
                  <c:v>-3.0001400582921178</c:v>
                </c:pt>
                <c:pt idx="952">
                  <c:v>-2.9995294393803107</c:v>
                </c:pt>
                <c:pt idx="953">
                  <c:v>-2.9992722637853149</c:v>
                </c:pt>
                <c:pt idx="954">
                  <c:v>-3.0003878803225064</c:v>
                </c:pt>
                <c:pt idx="955">
                  <c:v>-3.0012116770273991</c:v>
                </c:pt>
                <c:pt idx="956">
                  <c:v>-3.0020285676521326</c:v>
                </c:pt>
                <c:pt idx="957">
                  <c:v>-3.0032939740323457</c:v>
                </c:pt>
                <c:pt idx="958">
                  <c:v>-3.0037216197654004</c:v>
                </c:pt>
                <c:pt idx="959">
                  <c:v>-3.0040359981946949</c:v>
                </c:pt>
                <c:pt idx="960">
                  <c:v>-3.0047634512867916</c:v>
                </c:pt>
                <c:pt idx="961">
                  <c:v>-3.0079582722710683</c:v>
                </c:pt>
                <c:pt idx="962">
                  <c:v>-3.0081779387438701</c:v>
                </c:pt>
                <c:pt idx="963">
                  <c:v>-3.0062724298019106</c:v>
                </c:pt>
                <c:pt idx="964">
                  <c:v>-3.0064759694391796</c:v>
                </c:pt>
                <c:pt idx="965">
                  <c:v>-3.0060192574566997</c:v>
                </c:pt>
                <c:pt idx="966">
                  <c:v>-3.0037453736455149</c:v>
                </c:pt>
                <c:pt idx="967">
                  <c:v>-3.0027490198003335</c:v>
                </c:pt>
                <c:pt idx="968">
                  <c:v>-3.0013795099534946</c:v>
                </c:pt>
                <c:pt idx="969">
                  <c:v>-2.99923541870929</c:v>
                </c:pt>
                <c:pt idx="970">
                  <c:v>-2.9984020407668055</c:v>
                </c:pt>
                <c:pt idx="971">
                  <c:v>-2.9975615670166889</c:v>
                </c:pt>
                <c:pt idx="972">
                  <c:v>-2.9995746324653254</c:v>
                </c:pt>
                <c:pt idx="973">
                  <c:v>-2.9998696966374609</c:v>
                </c:pt>
                <c:pt idx="974">
                  <c:v>-2.9992740851690911</c:v>
                </c:pt>
                <c:pt idx="975">
                  <c:v>-2.9996109273316733</c:v>
                </c:pt>
                <c:pt idx="976">
                  <c:v>-3.0018453857731231</c:v>
                </c:pt>
                <c:pt idx="977">
                  <c:v>-3.0036824220686498</c:v>
                </c:pt>
                <c:pt idx="978">
                  <c:v>-3.0036736566592168</c:v>
                </c:pt>
                <c:pt idx="979">
                  <c:v>-3.0027213954796821</c:v>
                </c:pt>
                <c:pt idx="980">
                  <c:v>-3.0009844783737663</c:v>
                </c:pt>
                <c:pt idx="981">
                  <c:v>-2.9981929990327103</c:v>
                </c:pt>
                <c:pt idx="982">
                  <c:v>-2.9947573190164576</c:v>
                </c:pt>
                <c:pt idx="983">
                  <c:v>-2.9920087939762112</c:v>
                </c:pt>
                <c:pt idx="984">
                  <c:v>-2.98865832056984</c:v>
                </c:pt>
                <c:pt idx="985">
                  <c:v>-2.9871593217200001</c:v>
                </c:pt>
                <c:pt idx="986">
                  <c:v>-2.9864612004958389</c:v>
                </c:pt>
                <c:pt idx="987">
                  <c:v>-2.9896746906638327</c:v>
                </c:pt>
                <c:pt idx="988">
                  <c:v>-2.9925938376241135</c:v>
                </c:pt>
                <c:pt idx="989">
                  <c:v>-2.9960272978288742</c:v>
                </c:pt>
                <c:pt idx="990">
                  <c:v>-3.0010861343558872</c:v>
                </c:pt>
                <c:pt idx="991">
                  <c:v>-3.0034234820081167</c:v>
                </c:pt>
                <c:pt idx="992">
                  <c:v>-3.0045077176206121</c:v>
                </c:pt>
                <c:pt idx="993">
                  <c:v>-3.0060341320908748</c:v>
                </c:pt>
                <c:pt idx="994">
                  <c:v>-3.00937504323241</c:v>
                </c:pt>
                <c:pt idx="995">
                  <c:v>-3.0092485708962613</c:v>
                </c:pt>
                <c:pt idx="996">
                  <c:v>-3.0103134922516119</c:v>
                </c:pt>
                <c:pt idx="997">
                  <c:v>-3.0105381485570604</c:v>
                </c:pt>
                <c:pt idx="998">
                  <c:v>-3.0105436127083891</c:v>
                </c:pt>
                <c:pt idx="999">
                  <c:v>-3.0094756746861719</c:v>
                </c:pt>
                <c:pt idx="1000">
                  <c:v>-3.0083530382323431</c:v>
                </c:pt>
                <c:pt idx="1001">
                  <c:v>-3.0075033057813414</c:v>
                </c:pt>
                <c:pt idx="1002">
                  <c:v>-3.0062939069523225</c:v>
                </c:pt>
                <c:pt idx="1003">
                  <c:v>-3.0069903965201661</c:v>
                </c:pt>
                <c:pt idx="1004">
                  <c:v>-3.0073710088116741</c:v>
                </c:pt>
                <c:pt idx="1005">
                  <c:v>-3.0055619952645003</c:v>
                </c:pt>
                <c:pt idx="1006">
                  <c:v>-3.0049871210093499</c:v>
                </c:pt>
                <c:pt idx="1007">
                  <c:v>-3.0057459170806453</c:v>
                </c:pt>
                <c:pt idx="1008">
                  <c:v>-3.0064002681758808</c:v>
                </c:pt>
                <c:pt idx="1009">
                  <c:v>-3.0082507561495078</c:v>
                </c:pt>
                <c:pt idx="1010">
                  <c:v>-3.0110771832918175</c:v>
                </c:pt>
                <c:pt idx="1011">
                  <c:v>-3.0105440490816022</c:v>
                </c:pt>
                <c:pt idx="1012">
                  <c:v>-3.0090570789537878</c:v>
                </c:pt>
                <c:pt idx="1013">
                  <c:v>-3.0078192968941977</c:v>
                </c:pt>
                <c:pt idx="1014">
                  <c:v>-3.0097708337220581</c:v>
                </c:pt>
                <c:pt idx="1015">
                  <c:v>-3.0102838378469556</c:v>
                </c:pt>
                <c:pt idx="1016">
                  <c:v>-3.010215365200537</c:v>
                </c:pt>
                <c:pt idx="1017">
                  <c:v>-3.0103139096520692</c:v>
                </c:pt>
                <c:pt idx="1018">
                  <c:v>-3.0104583302074985</c:v>
                </c:pt>
                <c:pt idx="1019">
                  <c:v>-3.0077755647107551</c:v>
                </c:pt>
                <c:pt idx="1020">
                  <c:v>-3.0081965320366066</c:v>
                </c:pt>
                <c:pt idx="1021">
                  <c:v>-3.0091779733021013</c:v>
                </c:pt>
                <c:pt idx="1022">
                  <c:v>-3.0100512888784721</c:v>
                </c:pt>
                <c:pt idx="1023">
                  <c:v>-3.0111041245935439</c:v>
                </c:pt>
                <c:pt idx="1024">
                  <c:v>-3.0130170139343306</c:v>
                </c:pt>
                <c:pt idx="1025">
                  <c:v>-3.0154856340278684</c:v>
                </c:pt>
                <c:pt idx="1026">
                  <c:v>-3.019300806943491</c:v>
                </c:pt>
                <c:pt idx="1027">
                  <c:v>-3.0188987933925944</c:v>
                </c:pt>
                <c:pt idx="1028">
                  <c:v>-3.0182544029898963</c:v>
                </c:pt>
                <c:pt idx="1029">
                  <c:v>-3.0180004337892541</c:v>
                </c:pt>
                <c:pt idx="1030">
                  <c:v>-3.0166816380970261</c:v>
                </c:pt>
                <c:pt idx="1031">
                  <c:v>-3.0152668592741776</c:v>
                </c:pt>
                <c:pt idx="1032">
                  <c:v>-3.0141564981881146</c:v>
                </c:pt>
                <c:pt idx="1033">
                  <c:v>-3.0143813062755527</c:v>
                </c:pt>
                <c:pt idx="1034">
                  <c:v>-3.0135460120855555</c:v>
                </c:pt>
                <c:pt idx="1035">
                  <c:v>-3.0133290017974161</c:v>
                </c:pt>
                <c:pt idx="1036">
                  <c:v>-3.0132988541013219</c:v>
                </c:pt>
                <c:pt idx="1037">
                  <c:v>-3.0125378951368162</c:v>
                </c:pt>
                <c:pt idx="1038">
                  <c:v>-3.0128900483067724</c:v>
                </c:pt>
                <c:pt idx="1039">
                  <c:v>-3.010806612936932</c:v>
                </c:pt>
                <c:pt idx="1040">
                  <c:v>-3.0080316398863971</c:v>
                </c:pt>
                <c:pt idx="1041">
                  <c:v>-3.00553063331256</c:v>
                </c:pt>
                <c:pt idx="1042">
                  <c:v>-3.003841091157625</c:v>
                </c:pt>
                <c:pt idx="1043">
                  <c:v>-3.0046117262234731</c:v>
                </c:pt>
                <c:pt idx="1044">
                  <c:v>-3.0069952725163347</c:v>
                </c:pt>
                <c:pt idx="1045">
                  <c:v>-3.009041502327932</c:v>
                </c:pt>
                <c:pt idx="1046">
                  <c:v>-3.010475481571433</c:v>
                </c:pt>
                <c:pt idx="1047">
                  <c:v>-3.0104552945678904</c:v>
                </c:pt>
                <c:pt idx="1048">
                  <c:v>-3.0104873585114831</c:v>
                </c:pt>
                <c:pt idx="1049">
                  <c:v>-3.0105072229783332</c:v>
                </c:pt>
                <c:pt idx="1050">
                  <c:v>-3.0115931281926294</c:v>
                </c:pt>
                <c:pt idx="1051">
                  <c:v>-3.012619231306175</c:v>
                </c:pt>
                <c:pt idx="1052">
                  <c:v>-3.0123128404036663</c:v>
                </c:pt>
                <c:pt idx="1053">
                  <c:v>-3.0120894173268056</c:v>
                </c:pt>
                <c:pt idx="1054">
                  <c:v>-3.0118926889059594</c:v>
                </c:pt>
                <c:pt idx="1055">
                  <c:v>-3.0126206732349914</c:v>
                </c:pt>
                <c:pt idx="1056">
                  <c:v>-3.0129858227371216</c:v>
                </c:pt>
                <c:pt idx="1057">
                  <c:v>-3.0128879423317585</c:v>
                </c:pt>
                <c:pt idx="1058">
                  <c:v>-3.0126687691503946</c:v>
                </c:pt>
                <c:pt idx="1059">
                  <c:v>-3.0156853980883227</c:v>
                </c:pt>
                <c:pt idx="1060">
                  <c:v>-3.0163039096631792</c:v>
                </c:pt>
                <c:pt idx="1061">
                  <c:v>-3.0138884512086861</c:v>
                </c:pt>
                <c:pt idx="1062">
                  <c:v>-3.0123756401985275</c:v>
                </c:pt>
                <c:pt idx="1063">
                  <c:v>-3.0097839628634517</c:v>
                </c:pt>
                <c:pt idx="1064">
                  <c:v>-3.0084775943209507</c:v>
                </c:pt>
                <c:pt idx="1065">
                  <c:v>-3.0067982974497625</c:v>
                </c:pt>
                <c:pt idx="1066">
                  <c:v>-3.0048774395549458</c:v>
                </c:pt>
                <c:pt idx="1067">
                  <c:v>-3.0047043511777218</c:v>
                </c:pt>
                <c:pt idx="1068">
                  <c:v>-3.0047566969886077</c:v>
                </c:pt>
                <c:pt idx="1069">
                  <c:v>-3.0040431698933219</c:v>
                </c:pt>
                <c:pt idx="1070">
                  <c:v>-3.0042589469528451</c:v>
                </c:pt>
                <c:pt idx="1071">
                  <c:v>-3.0032941637598185</c:v>
                </c:pt>
                <c:pt idx="1072">
                  <c:v>-3.0039590067845552</c:v>
                </c:pt>
                <c:pt idx="1073">
                  <c:v>-3.0056514707426345</c:v>
                </c:pt>
                <c:pt idx="1074">
                  <c:v>-3.0082814920007763</c:v>
                </c:pt>
                <c:pt idx="1075">
                  <c:v>-3.0098800977760334</c:v>
                </c:pt>
                <c:pt idx="1076">
                  <c:v>-3.0093930673426996</c:v>
                </c:pt>
                <c:pt idx="1077">
                  <c:v>-3.0111997092964202</c:v>
                </c:pt>
                <c:pt idx="1078">
                  <c:v>-3.0114713231524064</c:v>
                </c:pt>
                <c:pt idx="1079">
                  <c:v>-3.0121615327408051</c:v>
                </c:pt>
                <c:pt idx="1080">
                  <c:v>-3.0125076525769714</c:v>
                </c:pt>
                <c:pt idx="1081">
                  <c:v>-3.0141398211429049</c:v>
                </c:pt>
                <c:pt idx="1082">
                  <c:v>-3.0150040487731218</c:v>
                </c:pt>
                <c:pt idx="1083">
                  <c:v>-3.0133120401609972</c:v>
                </c:pt>
                <c:pt idx="1084">
                  <c:v>-3.0120479998185772</c:v>
                </c:pt>
                <c:pt idx="1085">
                  <c:v>-3.0123602153546472</c:v>
                </c:pt>
                <c:pt idx="1086">
                  <c:v>-3.0135723652321076</c:v>
                </c:pt>
                <c:pt idx="1087">
                  <c:v>-3.0148282852384796</c:v>
                </c:pt>
                <c:pt idx="1088">
                  <c:v>-3.0139827837102189</c:v>
                </c:pt>
                <c:pt idx="1089">
                  <c:v>-3.0143176716797768</c:v>
                </c:pt>
                <c:pt idx="1090">
                  <c:v>-3.013056894649992</c:v>
                </c:pt>
                <c:pt idx="1091">
                  <c:v>-3.0110719847589422</c:v>
                </c:pt>
                <c:pt idx="1092">
                  <c:v>-3.0132981141641864</c:v>
                </c:pt>
                <c:pt idx="1093">
                  <c:v>-3.0123608224825773</c:v>
                </c:pt>
                <c:pt idx="1094">
                  <c:v>-3.0131204723275147</c:v>
                </c:pt>
                <c:pt idx="1095">
                  <c:v>-3.0137959021454321</c:v>
                </c:pt>
                <c:pt idx="1096">
                  <c:v>-3.0129037656033404</c:v>
                </c:pt>
                <c:pt idx="1097">
                  <c:v>-3.0111386549943404</c:v>
                </c:pt>
                <c:pt idx="1098">
                  <c:v>-3.0105760561069559</c:v>
                </c:pt>
                <c:pt idx="1099">
                  <c:v>-3.011855217729277</c:v>
                </c:pt>
                <c:pt idx="1100">
                  <c:v>-3.0130162170789276</c:v>
                </c:pt>
                <c:pt idx="1101">
                  <c:v>-3.0146715323970454</c:v>
                </c:pt>
                <c:pt idx="1102">
                  <c:v>-3.0142516275450646</c:v>
                </c:pt>
                <c:pt idx="1103">
                  <c:v>-3.0142970293302938</c:v>
                </c:pt>
                <c:pt idx="1104">
                  <c:v>-3.0153180667202264</c:v>
                </c:pt>
                <c:pt idx="1105">
                  <c:v>-3.0155580719785462</c:v>
                </c:pt>
                <c:pt idx="1106">
                  <c:v>-3.0159398605804029</c:v>
                </c:pt>
                <c:pt idx="1107">
                  <c:v>-3.0165012831574387</c:v>
                </c:pt>
                <c:pt idx="1108">
                  <c:v>-3.0155218719759489</c:v>
                </c:pt>
                <c:pt idx="1109">
                  <c:v>-3.0148303912134793</c:v>
                </c:pt>
                <c:pt idx="1110">
                  <c:v>-3.0137000707968298</c:v>
                </c:pt>
                <c:pt idx="1111">
                  <c:v>-3.0121516289665067</c:v>
                </c:pt>
                <c:pt idx="1112">
                  <c:v>-3.0120205462526712</c:v>
                </c:pt>
                <c:pt idx="1113">
                  <c:v>-3.0107077080032099</c:v>
                </c:pt>
                <c:pt idx="1114">
                  <c:v>-3.0108951587504293</c:v>
                </c:pt>
                <c:pt idx="1115">
                  <c:v>-3.0110990209244051</c:v>
                </c:pt>
                <c:pt idx="1116">
                  <c:v>-3.0105393438401649</c:v>
                </c:pt>
                <c:pt idx="1117">
                  <c:v>-3.0140670416827362</c:v>
                </c:pt>
                <c:pt idx="1118">
                  <c:v>-3.0131085574419672</c:v>
                </c:pt>
                <c:pt idx="1119">
                  <c:v>-3.0122568897706969</c:v>
                </c:pt>
                <c:pt idx="1120">
                  <c:v>-3.0121156945823628</c:v>
                </c:pt>
                <c:pt idx="1121">
                  <c:v>-3.0128460125593648</c:v>
                </c:pt>
                <c:pt idx="1122">
                  <c:v>-3.0133846678391762</c:v>
                </c:pt>
                <c:pt idx="1123">
                  <c:v>-3.014685344557364</c:v>
                </c:pt>
                <c:pt idx="1124">
                  <c:v>-3.0155568387499443</c:v>
                </c:pt>
                <c:pt idx="1125">
                  <c:v>-3.0151074123025694</c:v>
                </c:pt>
                <c:pt idx="1126">
                  <c:v>-3.0148642765408624</c:v>
                </c:pt>
                <c:pt idx="1127">
                  <c:v>-3.0131465598556133</c:v>
                </c:pt>
                <c:pt idx="1128">
                  <c:v>-3.0135618733026206</c:v>
                </c:pt>
                <c:pt idx="1129">
                  <c:v>-3.0152547736339272</c:v>
                </c:pt>
                <c:pt idx="1130">
                  <c:v>-3.0138699148342027</c:v>
                </c:pt>
                <c:pt idx="1131">
                  <c:v>-3.0111568308866197</c:v>
                </c:pt>
                <c:pt idx="1132">
                  <c:v>-3.0078412293905359</c:v>
                </c:pt>
                <c:pt idx="1133">
                  <c:v>-3.0073702499017685</c:v>
                </c:pt>
                <c:pt idx="1134">
                  <c:v>-3.0054927257626787</c:v>
                </c:pt>
                <c:pt idx="1135">
                  <c:v>-3.0051286007889075</c:v>
                </c:pt>
                <c:pt idx="1136">
                  <c:v>-3.0053543764864799</c:v>
                </c:pt>
                <c:pt idx="1137">
                  <c:v>-3.0063276215249601</c:v>
                </c:pt>
                <c:pt idx="1138">
                  <c:v>-3.0077263683759838</c:v>
                </c:pt>
                <c:pt idx="1139">
                  <c:v>-3.0095591547760137</c:v>
                </c:pt>
                <c:pt idx="1140">
                  <c:v>-3.0106346818973293</c:v>
                </c:pt>
                <c:pt idx="1141">
                  <c:v>-3.0102485485362536</c:v>
                </c:pt>
                <c:pt idx="1142">
                  <c:v>-3.0106990564302549</c:v>
                </c:pt>
                <c:pt idx="1143">
                  <c:v>-3.0107917572754985</c:v>
                </c:pt>
                <c:pt idx="1144">
                  <c:v>-3.0114397904457348</c:v>
                </c:pt>
                <c:pt idx="1145">
                  <c:v>-3.0099477545943074</c:v>
                </c:pt>
                <c:pt idx="1146">
                  <c:v>-3.0071631054424444</c:v>
                </c:pt>
                <c:pt idx="1147">
                  <c:v>-3.0067742969239362</c:v>
                </c:pt>
                <c:pt idx="1148">
                  <c:v>-3.0058007103759792</c:v>
                </c:pt>
                <c:pt idx="1149">
                  <c:v>-3.0062811952113577</c:v>
                </c:pt>
                <c:pt idx="1150">
                  <c:v>-3.0065748743729159</c:v>
                </c:pt>
                <c:pt idx="1151">
                  <c:v>-3.0084179819477015</c:v>
                </c:pt>
                <c:pt idx="1152">
                  <c:v>-3.0097972058413518</c:v>
                </c:pt>
                <c:pt idx="1153">
                  <c:v>-3.0148706513840864</c:v>
                </c:pt>
                <c:pt idx="1154">
                  <c:v>-3.0160076502079107</c:v>
                </c:pt>
                <c:pt idx="1155">
                  <c:v>-3.0182364737433289</c:v>
                </c:pt>
                <c:pt idx="1156">
                  <c:v>-3.0167619687107532</c:v>
                </c:pt>
                <c:pt idx="1157">
                  <c:v>-3.0162551876471042</c:v>
                </c:pt>
                <c:pt idx="1158">
                  <c:v>-3.0153702417763668</c:v>
                </c:pt>
                <c:pt idx="1159">
                  <c:v>-3.014738790787618</c:v>
                </c:pt>
                <c:pt idx="1160">
                  <c:v>-3.013910952887457</c:v>
                </c:pt>
                <c:pt idx="1161">
                  <c:v>-3.0084707831045279</c:v>
                </c:pt>
                <c:pt idx="1162">
                  <c:v>-3.0084659829993541</c:v>
                </c:pt>
                <c:pt idx="1163">
                  <c:v>-3.0092534468924157</c:v>
                </c:pt>
                <c:pt idx="1164">
                  <c:v>-3.0113318165386147</c:v>
                </c:pt>
                <c:pt idx="1165">
                  <c:v>-3.0131832721223901</c:v>
                </c:pt>
                <c:pt idx="1166">
                  <c:v>-3.0159907454897308</c:v>
                </c:pt>
                <c:pt idx="1167">
                  <c:v>-3.0167068908241959</c:v>
                </c:pt>
                <c:pt idx="1168">
                  <c:v>-3.0160975620592581</c:v>
                </c:pt>
                <c:pt idx="1169">
                  <c:v>-3.0127102625496178</c:v>
                </c:pt>
                <c:pt idx="1170">
                  <c:v>-3.010987973432151</c:v>
                </c:pt>
                <c:pt idx="1171">
                  <c:v>-3.0126070697749014</c:v>
                </c:pt>
                <c:pt idx="1172">
                  <c:v>-3.0125127372733544</c:v>
                </c:pt>
                <c:pt idx="1173">
                  <c:v>-3.0119870783257312</c:v>
                </c:pt>
                <c:pt idx="1174">
                  <c:v>-3.0131440554528979</c:v>
                </c:pt>
                <c:pt idx="1175">
                  <c:v>-3.0137830196497504</c:v>
                </c:pt>
                <c:pt idx="1176">
                  <c:v>-3.0142994388692443</c:v>
                </c:pt>
                <c:pt idx="1177">
                  <c:v>-3.0152325375736098</c:v>
                </c:pt>
                <c:pt idx="1178">
                  <c:v>-3.0139066650464912</c:v>
                </c:pt>
                <c:pt idx="1179">
                  <c:v>-3.0135119939489385</c:v>
                </c:pt>
                <c:pt idx="1180">
                  <c:v>-3.0127103953588374</c:v>
                </c:pt>
                <c:pt idx="1181">
                  <c:v>-3.0125104415708961</c:v>
                </c:pt>
                <c:pt idx="1182">
                  <c:v>-3.0110706566665897</c:v>
                </c:pt>
                <c:pt idx="1183">
                  <c:v>-3.0082482517468208</c:v>
                </c:pt>
                <c:pt idx="1184">
                  <c:v>-3.006164361031054</c:v>
                </c:pt>
                <c:pt idx="1185">
                  <c:v>-3.0043744530408247</c:v>
                </c:pt>
                <c:pt idx="1186">
                  <c:v>-2.9970122111072044</c:v>
                </c:pt>
                <c:pt idx="1187">
                  <c:v>-2.9985576552434026</c:v>
                </c:pt>
                <c:pt idx="1188">
                  <c:v>-2.9993081412512197</c:v>
                </c:pt>
                <c:pt idx="1189">
                  <c:v>-2.9995426064672017</c:v>
                </c:pt>
                <c:pt idx="1190">
                  <c:v>-2.9994584623311908</c:v>
                </c:pt>
                <c:pt idx="1191">
                  <c:v>-2.9998439695915806</c:v>
                </c:pt>
                <c:pt idx="1192">
                  <c:v>-2.9995882548981569</c:v>
                </c:pt>
                <c:pt idx="1193">
                  <c:v>-2.9995116429429771</c:v>
                </c:pt>
                <c:pt idx="1194">
                  <c:v>-2.9982784333155905</c:v>
                </c:pt>
                <c:pt idx="1195">
                  <c:v>-2.9987227560938265</c:v>
                </c:pt>
                <c:pt idx="1196">
                  <c:v>-2.9983230192726609</c:v>
                </c:pt>
                <c:pt idx="1197">
                  <c:v>-2.9983636778709695</c:v>
                </c:pt>
                <c:pt idx="1198">
                  <c:v>-2.9988086457226615</c:v>
                </c:pt>
                <c:pt idx="1199">
                  <c:v>-2.9993030565548082</c:v>
                </c:pt>
                <c:pt idx="1200">
                  <c:v>-2.9991397011971799</c:v>
                </c:pt>
                <c:pt idx="1201">
                  <c:v>-2.9980343109710077</c:v>
                </c:pt>
                <c:pt idx="1202">
                  <c:v>-2.9983012575310539</c:v>
                </c:pt>
                <c:pt idx="1203">
                  <c:v>-2.9991518058102002</c:v>
                </c:pt>
                <c:pt idx="1204">
                  <c:v>-2.9993879216552699</c:v>
                </c:pt>
                <c:pt idx="1205">
                  <c:v>-2.9989899682723689</c:v>
                </c:pt>
                <c:pt idx="1206">
                  <c:v>-2.9999210179199878</c:v>
                </c:pt>
                <c:pt idx="1207">
                  <c:v>-3.0028677702281357</c:v>
                </c:pt>
                <c:pt idx="1208">
                  <c:v>-3.0041145833156406</c:v>
                </c:pt>
                <c:pt idx="1209">
                  <c:v>-3.0032219345093552</c:v>
                </c:pt>
                <c:pt idx="1210">
                  <c:v>-3.0025436777520156</c:v>
                </c:pt>
                <c:pt idx="1211">
                  <c:v>-3.0021813172438101</c:v>
                </c:pt>
                <c:pt idx="1212">
                  <c:v>-3.0007927208127967</c:v>
                </c:pt>
                <c:pt idx="1213">
                  <c:v>-2.9997105722025594</c:v>
                </c:pt>
                <c:pt idx="1214">
                  <c:v>-2.9974034671101606</c:v>
                </c:pt>
                <c:pt idx="1215">
                  <c:v>-2.9963614268885266</c:v>
                </c:pt>
                <c:pt idx="1216">
                  <c:v>-2.9966196459846515</c:v>
                </c:pt>
                <c:pt idx="1217">
                  <c:v>-2.9976081451122809</c:v>
                </c:pt>
                <c:pt idx="1218">
                  <c:v>-2.99894674835312</c:v>
                </c:pt>
                <c:pt idx="1219">
                  <c:v>-2.9995168794213356</c:v>
                </c:pt>
                <c:pt idx="1220">
                  <c:v>-2.9975332217316293</c:v>
                </c:pt>
                <c:pt idx="1221">
                  <c:v>-2.9966294738679551</c:v>
                </c:pt>
                <c:pt idx="1222">
                  <c:v>-2.9954890978950175</c:v>
                </c:pt>
                <c:pt idx="1223">
                  <c:v>-2.99495586882108</c:v>
                </c:pt>
                <c:pt idx="1224">
                  <c:v>-2.9944102884883819</c:v>
                </c:pt>
                <c:pt idx="1225">
                  <c:v>-2.9932815428097967</c:v>
                </c:pt>
                <c:pt idx="1226">
                  <c:v>-2.9926548350079543</c:v>
                </c:pt>
                <c:pt idx="1227">
                  <c:v>-2.9911446801824582</c:v>
                </c:pt>
                <c:pt idx="1228">
                  <c:v>-2.9895348045950954</c:v>
                </c:pt>
                <c:pt idx="1229">
                  <c:v>-2.9888403261384724</c:v>
                </c:pt>
                <c:pt idx="1230">
                  <c:v>-2.9893169784787972</c:v>
                </c:pt>
                <c:pt idx="1231">
                  <c:v>-2.9889087418666662</c:v>
                </c:pt>
                <c:pt idx="1232">
                  <c:v>-2.9889640853716912</c:v>
                </c:pt>
                <c:pt idx="1233">
                  <c:v>-2.9925348513515218</c:v>
                </c:pt>
                <c:pt idx="1234">
                  <c:v>-2.9964000933483419</c:v>
                </c:pt>
                <c:pt idx="1235">
                  <c:v>-3.0002782368135712</c:v>
                </c:pt>
                <c:pt idx="1236">
                  <c:v>-3.0010700075203545</c:v>
                </c:pt>
                <c:pt idx="1237">
                  <c:v>-3.0010165992355837</c:v>
                </c:pt>
                <c:pt idx="1238">
                  <c:v>-3.0030592052523843</c:v>
                </c:pt>
                <c:pt idx="1239">
                  <c:v>-3.0033525998227333</c:v>
                </c:pt>
                <c:pt idx="1240">
                  <c:v>-3.0034662655541808</c:v>
                </c:pt>
                <c:pt idx="1241">
                  <c:v>-3.0060246267442778</c:v>
                </c:pt>
                <c:pt idx="1242">
                  <c:v>-3.0057796126805556</c:v>
                </c:pt>
                <c:pt idx="1243">
                  <c:v>-3.0055000302705253</c:v>
                </c:pt>
                <c:pt idx="1244">
                  <c:v>-3.0051239145202402</c:v>
                </c:pt>
                <c:pt idx="1245">
                  <c:v>-3.0058269496860532</c:v>
                </c:pt>
                <c:pt idx="1246">
                  <c:v>-3.006901357415245</c:v>
                </c:pt>
                <c:pt idx="1247">
                  <c:v>-3.0084435192660948</c:v>
                </c:pt>
                <c:pt idx="1248">
                  <c:v>-3.0090235161631114</c:v>
                </c:pt>
                <c:pt idx="1249">
                  <c:v>-3.0099579619325709</c:v>
                </c:pt>
                <c:pt idx="1250">
                  <c:v>-3.0087126666648913</c:v>
                </c:pt>
                <c:pt idx="1251">
                  <c:v>-3.0096179323483909</c:v>
                </c:pt>
                <c:pt idx="1252">
                  <c:v>-3.0107575114659113</c:v>
                </c:pt>
                <c:pt idx="1253">
                  <c:v>-3.0103224284157761</c:v>
                </c:pt>
                <c:pt idx="1254">
                  <c:v>-3.0097273102388442</c:v>
                </c:pt>
                <c:pt idx="1255">
                  <c:v>-3.0043572637313929</c:v>
                </c:pt>
                <c:pt idx="1256">
                  <c:v>-3.0031347547337077</c:v>
                </c:pt>
                <c:pt idx="1257">
                  <c:v>-3.0024389671575022</c:v>
                </c:pt>
                <c:pt idx="1258">
                  <c:v>-3.0038073576122315</c:v>
                </c:pt>
                <c:pt idx="1259">
                  <c:v>-3.0046871049500652</c:v>
                </c:pt>
                <c:pt idx="1260">
                  <c:v>-3.0058598294578189</c:v>
                </c:pt>
                <c:pt idx="1261">
                  <c:v>-3.0085073435893435</c:v>
                </c:pt>
                <c:pt idx="1262">
                  <c:v>-3.0107088843135728</c:v>
                </c:pt>
                <c:pt idx="1263">
                  <c:v>-3.0092834807520319</c:v>
                </c:pt>
                <c:pt idx="1264">
                  <c:v>-3.0074161449784356</c:v>
                </c:pt>
                <c:pt idx="1265">
                  <c:v>-3.005826835849561</c:v>
                </c:pt>
                <c:pt idx="1266">
                  <c:v>-3.0053370353950868</c:v>
                </c:pt>
                <c:pt idx="1267">
                  <c:v>-3.0064897057085176</c:v>
                </c:pt>
                <c:pt idx="1268">
                  <c:v>-3.0076356976147736</c:v>
                </c:pt>
                <c:pt idx="1269">
                  <c:v>-3.0072687267288387</c:v>
                </c:pt>
                <c:pt idx="1270">
                  <c:v>-3.0045309971820302</c:v>
                </c:pt>
                <c:pt idx="1271">
                  <c:v>-3.0017095219268839</c:v>
                </c:pt>
                <c:pt idx="1272">
                  <c:v>-2.9928254379552186</c:v>
                </c:pt>
                <c:pt idx="1273">
                  <c:v>-2.9915756461463445</c:v>
                </c:pt>
                <c:pt idx="1274">
                  <c:v>-2.9888997677570046</c:v>
                </c:pt>
                <c:pt idx="1275">
                  <c:v>-2.987153193522488</c:v>
                </c:pt>
                <c:pt idx="1276">
                  <c:v>-2.9871648048440846</c:v>
                </c:pt>
                <c:pt idx="1277">
                  <c:v>-2.9874815358940907</c:v>
                </c:pt>
                <c:pt idx="1278">
                  <c:v>-2.9892373308839808</c:v>
                </c:pt>
                <c:pt idx="1279">
                  <c:v>-2.9911181183356774</c:v>
                </c:pt>
                <c:pt idx="1280">
                  <c:v>-2.9940495027182266</c:v>
                </c:pt>
                <c:pt idx="1281">
                  <c:v>-2.9990357305398163</c:v>
                </c:pt>
                <c:pt idx="1282">
                  <c:v>-2.9986758934070394</c:v>
                </c:pt>
                <c:pt idx="1283">
                  <c:v>-2.9972112352305089</c:v>
                </c:pt>
                <c:pt idx="1284">
                  <c:v>-2.9970124767256578</c:v>
                </c:pt>
                <c:pt idx="1285">
                  <c:v>-2.9952620889688717</c:v>
                </c:pt>
                <c:pt idx="1286">
                  <c:v>-2.9912033628910706</c:v>
                </c:pt>
                <c:pt idx="1287">
                  <c:v>-2.9901556118724102</c:v>
                </c:pt>
                <c:pt idx="1288">
                  <c:v>-2.9894692916973042</c:v>
                </c:pt>
                <c:pt idx="1289">
                  <c:v>-2.9874138411303193</c:v>
                </c:pt>
                <c:pt idx="1290">
                  <c:v>-2.9888065356748257</c:v>
                </c:pt>
                <c:pt idx="1291">
                  <c:v>-2.9876281762610404</c:v>
                </c:pt>
                <c:pt idx="1292">
                  <c:v>-2.98737445370611</c:v>
                </c:pt>
                <c:pt idx="1293">
                  <c:v>-2.9864273910594505</c:v>
                </c:pt>
                <c:pt idx="1294">
                  <c:v>-2.9859965199593006</c:v>
                </c:pt>
                <c:pt idx="1295">
                  <c:v>-2.985715002329016</c:v>
                </c:pt>
                <c:pt idx="1296">
                  <c:v>-2.9847356290930236</c:v>
                </c:pt>
                <c:pt idx="1297">
                  <c:v>-2.986508366746591</c:v>
                </c:pt>
                <c:pt idx="1298">
                  <c:v>-2.9871080763284823</c:v>
                </c:pt>
                <c:pt idx="1299">
                  <c:v>-2.9875888647277975</c:v>
                </c:pt>
                <c:pt idx="1300">
                  <c:v>-2.9862840709233609</c:v>
                </c:pt>
                <c:pt idx="1301">
                  <c:v>-2.9859570566440965</c:v>
                </c:pt>
                <c:pt idx="1302">
                  <c:v>-2.9865449462041624</c:v>
                </c:pt>
                <c:pt idx="1303">
                  <c:v>-2.9868308844846609</c:v>
                </c:pt>
                <c:pt idx="1304">
                  <c:v>-2.9848824022691929</c:v>
                </c:pt>
                <c:pt idx="1305">
                  <c:v>-2.9837964401366577</c:v>
                </c:pt>
                <c:pt idx="1306">
                  <c:v>-2.9839959765241417</c:v>
                </c:pt>
                <c:pt idx="1307">
                  <c:v>-2.9844713956358646</c:v>
                </c:pt>
                <c:pt idx="1308">
                  <c:v>-2.9866067594161336</c:v>
                </c:pt>
                <c:pt idx="1309">
                  <c:v>-2.9873281602017272</c:v>
                </c:pt>
                <c:pt idx="1310">
                  <c:v>-2.9898070066062559</c:v>
                </c:pt>
                <c:pt idx="1311">
                  <c:v>-2.9905160561330888</c:v>
                </c:pt>
                <c:pt idx="1312">
                  <c:v>-2.9907539364436957</c:v>
                </c:pt>
                <c:pt idx="1313">
                  <c:v>-2.9849969407470098</c:v>
                </c:pt>
                <c:pt idx="1314">
                  <c:v>-2.9846005051839342</c:v>
                </c:pt>
                <c:pt idx="1315">
                  <c:v>-2.9846693762580685</c:v>
                </c:pt>
                <c:pt idx="1316">
                  <c:v>-2.9846092136751281</c:v>
                </c:pt>
                <c:pt idx="1317">
                  <c:v>-2.9840469183517087</c:v>
                </c:pt>
                <c:pt idx="1318">
                  <c:v>-2.9833175110665877</c:v>
                </c:pt>
                <c:pt idx="1319">
                  <c:v>-2.9841561824056697</c:v>
                </c:pt>
                <c:pt idx="1320">
                  <c:v>-2.9847117044581637</c:v>
                </c:pt>
                <c:pt idx="1321">
                  <c:v>-2.9821517685300023</c:v>
                </c:pt>
                <c:pt idx="1322">
                  <c:v>-2.9808865139317504</c:v>
                </c:pt>
                <c:pt idx="1323">
                  <c:v>-2.9806949081527847</c:v>
                </c:pt>
                <c:pt idx="1324">
                  <c:v>-2.9822903454791572</c:v>
                </c:pt>
                <c:pt idx="1325">
                  <c:v>-2.982457191822391</c:v>
                </c:pt>
                <c:pt idx="1326">
                  <c:v>-2.9824954788272464</c:v>
                </c:pt>
                <c:pt idx="1327">
                  <c:v>-2.9827809997073018</c:v>
                </c:pt>
                <c:pt idx="1328">
                  <c:v>-2.9833021051954773</c:v>
                </c:pt>
                <c:pt idx="1329">
                  <c:v>-2.9836036201018175</c:v>
                </c:pt>
                <c:pt idx="1330">
                  <c:v>-2.9819823418931009</c:v>
                </c:pt>
                <c:pt idx="1331">
                  <c:v>-2.9811911593414777</c:v>
                </c:pt>
                <c:pt idx="1332">
                  <c:v>-2.9806764666420236</c:v>
                </c:pt>
                <c:pt idx="1333">
                  <c:v>-2.9802773559215154</c:v>
                </c:pt>
                <c:pt idx="1334">
                  <c:v>-2.9820835235565539</c:v>
                </c:pt>
                <c:pt idx="1335">
                  <c:v>-2.983360218721657</c:v>
                </c:pt>
                <c:pt idx="1336">
                  <c:v>-2.984861114846268</c:v>
                </c:pt>
                <c:pt idx="1337">
                  <c:v>-2.9856445375440757</c:v>
                </c:pt>
                <c:pt idx="1338">
                  <c:v>-2.9869167741134675</c:v>
                </c:pt>
                <c:pt idx="1339">
                  <c:v>-2.9856757856595237</c:v>
                </c:pt>
                <c:pt idx="1340">
                  <c:v>-2.9846678015200183</c:v>
                </c:pt>
                <c:pt idx="1341">
                  <c:v>-2.9851724196904428</c:v>
                </c:pt>
                <c:pt idx="1342">
                  <c:v>-2.9850691889702432</c:v>
                </c:pt>
                <c:pt idx="1343">
                  <c:v>-2.9838840752582456</c:v>
                </c:pt>
                <c:pt idx="1344">
                  <c:v>-2.9834745484992453</c:v>
                </c:pt>
                <c:pt idx="1345">
                  <c:v>-2.9842689564179778</c:v>
                </c:pt>
                <c:pt idx="1346">
                  <c:v>-2.9858791355693057</c:v>
                </c:pt>
                <c:pt idx="1347">
                  <c:v>-2.9886808032758552</c:v>
                </c:pt>
                <c:pt idx="1348">
                  <c:v>-2.9887300375561239</c:v>
                </c:pt>
                <c:pt idx="1349">
                  <c:v>-2.9876620426156535</c:v>
                </c:pt>
                <c:pt idx="1350">
                  <c:v>-2.9848460125391227</c:v>
                </c:pt>
                <c:pt idx="1351">
                  <c:v>-2.9841314798881911</c:v>
                </c:pt>
                <c:pt idx="1352">
                  <c:v>-2.9835006550000998</c:v>
                </c:pt>
                <c:pt idx="1353">
                  <c:v>-2.9828726570514021</c:v>
                </c:pt>
                <c:pt idx="1354">
                  <c:v>-2.9813507960405872</c:v>
                </c:pt>
                <c:pt idx="1355">
                  <c:v>-2.9794210399270753</c:v>
                </c:pt>
                <c:pt idx="1356">
                  <c:v>-2.9788678515225513</c:v>
                </c:pt>
                <c:pt idx="1357">
                  <c:v>-2.9795857613225678</c:v>
                </c:pt>
                <c:pt idx="1358">
                  <c:v>-2.9811872699281992</c:v>
                </c:pt>
                <c:pt idx="1359">
                  <c:v>-2.980245576569132</c:v>
                </c:pt>
                <c:pt idx="1360">
                  <c:v>-2.9793598907612591</c:v>
                </c:pt>
                <c:pt idx="1361">
                  <c:v>-2.9810650095420641</c:v>
                </c:pt>
                <c:pt idx="1362">
                  <c:v>-2.9814598134488364</c:v>
                </c:pt>
                <c:pt idx="1363">
                  <c:v>-2.9833756815110348</c:v>
                </c:pt>
                <c:pt idx="1364">
                  <c:v>-2.9848883597119595</c:v>
                </c:pt>
                <c:pt idx="1365">
                  <c:v>-2.9875245850586225</c:v>
                </c:pt>
                <c:pt idx="1366">
                  <c:v>-2.9876298458628412</c:v>
                </c:pt>
                <c:pt idx="1367">
                  <c:v>-2.9864430625490286</c:v>
                </c:pt>
                <c:pt idx="1368">
                  <c:v>-2.9856489581942753</c:v>
                </c:pt>
                <c:pt idx="1369">
                  <c:v>-2.9857377127079872</c:v>
                </c:pt>
                <c:pt idx="1370">
                  <c:v>-2.9866119958945063</c:v>
                </c:pt>
                <c:pt idx="1371">
                  <c:v>-2.9858203579969427</c:v>
                </c:pt>
                <c:pt idx="1372">
                  <c:v>-2.9859359020304197</c:v>
                </c:pt>
                <c:pt idx="1373">
                  <c:v>-2.983990341618096</c:v>
                </c:pt>
                <c:pt idx="1374">
                  <c:v>-2.9846025162951975</c:v>
                </c:pt>
                <c:pt idx="1375">
                  <c:v>-2.9844055412286252</c:v>
                </c:pt>
                <c:pt idx="1376">
                  <c:v>-2.9814885571615974</c:v>
                </c:pt>
                <c:pt idx="1377">
                  <c:v>-2.9823796312298043</c:v>
                </c:pt>
                <c:pt idx="1378">
                  <c:v>-2.9803609688206052</c:v>
                </c:pt>
                <c:pt idx="1379">
                  <c:v>-2.9811694165726266</c:v>
                </c:pt>
                <c:pt idx="1380">
                  <c:v>-2.9825526626887751</c:v>
                </c:pt>
                <c:pt idx="1381">
                  <c:v>-2.9826147225465007</c:v>
                </c:pt>
                <c:pt idx="1382">
                  <c:v>-2.9824210297652911</c:v>
                </c:pt>
                <c:pt idx="1383">
                  <c:v>-2.9821953109859578</c:v>
                </c:pt>
                <c:pt idx="1384">
                  <c:v>-2.9811882185655918</c:v>
                </c:pt>
                <c:pt idx="1385">
                  <c:v>-2.9793791670729206</c:v>
                </c:pt>
                <c:pt idx="1386">
                  <c:v>-2.9779802874126489</c:v>
                </c:pt>
                <c:pt idx="1387">
                  <c:v>-2.9768039391100984</c:v>
                </c:pt>
                <c:pt idx="1388">
                  <c:v>-2.976680217822377</c:v>
                </c:pt>
                <c:pt idx="1389">
                  <c:v>-2.977430286429751</c:v>
                </c:pt>
                <c:pt idx="1390">
                  <c:v>-2.9777511345660059</c:v>
                </c:pt>
                <c:pt idx="1391">
                  <c:v>-2.9787112504630926</c:v>
                </c:pt>
                <c:pt idx="1392">
                  <c:v>-2.9785196067386153</c:v>
                </c:pt>
                <c:pt idx="1393">
                  <c:v>-2.9781077842771708</c:v>
                </c:pt>
                <c:pt idx="1394">
                  <c:v>-2.9792467942122585</c:v>
                </c:pt>
                <c:pt idx="1395">
                  <c:v>-2.9798841267528076</c:v>
                </c:pt>
                <c:pt idx="1396">
                  <c:v>-2.9803243703903064</c:v>
                </c:pt>
                <c:pt idx="1397">
                  <c:v>-2.9812306985476766</c:v>
                </c:pt>
                <c:pt idx="1398">
                  <c:v>-2.9841853055733907</c:v>
                </c:pt>
                <c:pt idx="1399">
                  <c:v>-2.9854178701273497</c:v>
                </c:pt>
                <c:pt idx="1400">
                  <c:v>-2.9854884108032991</c:v>
                </c:pt>
                <c:pt idx="1401">
                  <c:v>-2.9880120898106242</c:v>
                </c:pt>
                <c:pt idx="1402">
                  <c:v>-2.9886197110282922</c:v>
                </c:pt>
                <c:pt idx="1403">
                  <c:v>-2.9897595178187828</c:v>
                </c:pt>
                <c:pt idx="1404">
                  <c:v>-2.9890053700706574</c:v>
                </c:pt>
                <c:pt idx="1405">
                  <c:v>-2.9884856495930734</c:v>
                </c:pt>
                <c:pt idx="1406">
                  <c:v>-2.989777333228858</c:v>
                </c:pt>
                <c:pt idx="1407">
                  <c:v>-2.9904271688101574</c:v>
                </c:pt>
                <c:pt idx="1408">
                  <c:v>-2.9894184257607321</c:v>
                </c:pt>
                <c:pt idx="1409">
                  <c:v>-2.9891554445049451</c:v>
                </c:pt>
                <c:pt idx="1410">
                  <c:v>-2.9879011561548481</c:v>
                </c:pt>
                <c:pt idx="1411">
                  <c:v>-2.988528698757591</c:v>
                </c:pt>
                <c:pt idx="1412">
                  <c:v>-2.9899860903717439</c:v>
                </c:pt>
                <c:pt idx="1413">
                  <c:v>-2.9899354521081563</c:v>
                </c:pt>
                <c:pt idx="1414">
                  <c:v>-2.9887028306359298</c:v>
                </c:pt>
                <c:pt idx="1415">
                  <c:v>-2.9868800239011932</c:v>
                </c:pt>
                <c:pt idx="1416">
                  <c:v>-2.9860037485761666</c:v>
                </c:pt>
                <c:pt idx="1417">
                  <c:v>-2.9861310367404457</c:v>
                </c:pt>
                <c:pt idx="1418">
                  <c:v>-2.9844617195345506</c:v>
                </c:pt>
                <c:pt idx="1419">
                  <c:v>-2.9823271146641872</c:v>
                </c:pt>
                <c:pt idx="1420">
                  <c:v>-2.9804481106507836</c:v>
                </c:pt>
                <c:pt idx="1421">
                  <c:v>-2.9807031423252823</c:v>
                </c:pt>
                <c:pt idx="1422">
                  <c:v>-2.9792164188432082</c:v>
                </c:pt>
                <c:pt idx="1423">
                  <c:v>-2.9783615258048286</c:v>
                </c:pt>
                <c:pt idx="1424">
                  <c:v>-2.9762657012307727</c:v>
                </c:pt>
                <c:pt idx="1425">
                  <c:v>-2.9775842502772889</c:v>
                </c:pt>
                <c:pt idx="1426">
                  <c:v>-2.9769778622882228</c:v>
                </c:pt>
                <c:pt idx="1427">
                  <c:v>-2.9776428381221649</c:v>
                </c:pt>
                <c:pt idx="1428">
                  <c:v>-2.9776586613937468</c:v>
                </c:pt>
                <c:pt idx="1429">
                  <c:v>-2.9779678982084192</c:v>
                </c:pt>
                <c:pt idx="1430">
                  <c:v>-2.9782253583946243</c:v>
                </c:pt>
                <c:pt idx="1431">
                  <c:v>-2.977815793690155</c:v>
                </c:pt>
                <c:pt idx="1432">
                  <c:v>-2.9758273548680307</c:v>
                </c:pt>
                <c:pt idx="1433">
                  <c:v>-2.9751622651976106</c:v>
                </c:pt>
                <c:pt idx="1434">
                  <c:v>-2.9747590943090927</c:v>
                </c:pt>
                <c:pt idx="1435">
                  <c:v>-2.9749708681188594</c:v>
                </c:pt>
                <c:pt idx="1436">
                  <c:v>-2.9736751812332898</c:v>
                </c:pt>
                <c:pt idx="1437">
                  <c:v>-2.9729680858994669</c:v>
                </c:pt>
                <c:pt idx="1438">
                  <c:v>-2.9735308555415827</c:v>
                </c:pt>
                <c:pt idx="1439">
                  <c:v>-2.972064565708763</c:v>
                </c:pt>
                <c:pt idx="1440">
                  <c:v>-2.9726478069456448</c:v>
                </c:pt>
                <c:pt idx="1441">
                  <c:v>-2.9719887126634887</c:v>
                </c:pt>
                <c:pt idx="1442">
                  <c:v>-2.9708369340691974</c:v>
                </c:pt>
                <c:pt idx="1443">
                  <c:v>-2.9723186487458975</c:v>
                </c:pt>
                <c:pt idx="1444">
                  <c:v>-2.9731869744896358</c:v>
                </c:pt>
                <c:pt idx="1445">
                  <c:v>-2.9743466647197181</c:v>
                </c:pt>
                <c:pt idx="1446">
                  <c:v>-2.9755699516000504</c:v>
                </c:pt>
                <c:pt idx="1447">
                  <c:v>-2.976217130996659</c:v>
                </c:pt>
                <c:pt idx="1448">
                  <c:v>-2.9764494333194449</c:v>
                </c:pt>
                <c:pt idx="1449">
                  <c:v>-2.9769985615559591</c:v>
                </c:pt>
                <c:pt idx="1450">
                  <c:v>-2.979430203764224</c:v>
                </c:pt>
                <c:pt idx="1451">
                  <c:v>-2.9801926426030718</c:v>
                </c:pt>
                <c:pt idx="1452">
                  <c:v>-2.9807681429588939</c:v>
                </c:pt>
                <c:pt idx="1453">
                  <c:v>-2.982249724826346</c:v>
                </c:pt>
                <c:pt idx="1454">
                  <c:v>-2.984705690097158</c:v>
                </c:pt>
                <c:pt idx="1455">
                  <c:v>-2.9861294620023955</c:v>
                </c:pt>
                <c:pt idx="1456">
                  <c:v>-2.9858560267626189</c:v>
                </c:pt>
                <c:pt idx="1457">
                  <c:v>-2.9863103481789182</c:v>
                </c:pt>
                <c:pt idx="1458">
                  <c:v>-2.9875529872619211</c:v>
                </c:pt>
                <c:pt idx="1459">
                  <c:v>-2.9907686023776421</c:v>
                </c:pt>
                <c:pt idx="1460">
                  <c:v>-2.9918483604216988</c:v>
                </c:pt>
                <c:pt idx="1461">
                  <c:v>-2.9914923557839472</c:v>
                </c:pt>
                <c:pt idx="1462">
                  <c:v>-2.9911769907717769</c:v>
                </c:pt>
                <c:pt idx="1463">
                  <c:v>-2.9918291410282905</c:v>
                </c:pt>
                <c:pt idx="1464">
                  <c:v>-2.9931633805371405</c:v>
                </c:pt>
                <c:pt idx="1465">
                  <c:v>-2.9944105541068353</c:v>
                </c:pt>
                <c:pt idx="1466">
                  <c:v>-2.9952277293227922</c:v>
                </c:pt>
                <c:pt idx="1467">
                  <c:v>-2.9957368819799228</c:v>
                </c:pt>
                <c:pt idx="1468">
                  <c:v>-2.9962856117887497</c:v>
                </c:pt>
                <c:pt idx="1469">
                  <c:v>-2.9958431673125006</c:v>
                </c:pt>
                <c:pt idx="1470">
                  <c:v>-2.9945888220441788</c:v>
                </c:pt>
                <c:pt idx="1471">
                  <c:v>-2.9928648064066863</c:v>
                </c:pt>
                <c:pt idx="1472">
                  <c:v>-2.9923981527043821</c:v>
                </c:pt>
                <c:pt idx="1473">
                  <c:v>-2.9927065547181684</c:v>
                </c:pt>
                <c:pt idx="1474">
                  <c:v>-2.993131297620792</c:v>
                </c:pt>
              </c:numCache>
            </c:numRef>
          </c:val>
          <c:smooth val="0"/>
          <c:extLst>
            <c:ext xmlns:c16="http://schemas.microsoft.com/office/drawing/2014/chart" uri="{C3380CC4-5D6E-409C-BE32-E72D297353CC}">
              <c16:uniqueId val="{00000003-A155-4FCF-B422-A59E72757B40}"/>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0.8851</cdr:x>
      <cdr:y>0.79343</cdr:y>
    </cdr:from>
    <cdr:to>
      <cdr:x>0.96826</cdr:x>
      <cdr:y>0.79343</cdr:y>
    </cdr:to>
    <cdr:cxnSp macro="">
      <cdr:nvCxnSpPr>
        <cdr:cNvPr id="12" name="Gerader Verbinder 11"/>
        <cdr:cNvCxnSpPr/>
      </cdr:nvCxnSpPr>
      <cdr:spPr>
        <a:xfrm xmlns:a="http://schemas.openxmlformats.org/drawingml/2006/main" flipH="1">
          <a:off x="4050595" y="959797"/>
          <a:ext cx="380575"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0.05561</cdr:x>
      <cdr:y>0.51065</cdr:y>
    </cdr:from>
    <cdr:to>
      <cdr:x>0.96905</cdr:x>
      <cdr:y>0.78624</cdr:y>
    </cdr:to>
    <cdr:grpSp>
      <cdr:nvGrpSpPr>
        <cdr:cNvPr id="42" name="Gruppieren 41"/>
        <cdr:cNvGrpSpPr/>
      </cdr:nvGrpSpPr>
      <cdr:grpSpPr>
        <a:xfrm xmlns:a="http://schemas.openxmlformats.org/drawingml/2006/main">
          <a:off x="215197" y="591777"/>
          <a:ext cx="3534730" cy="319374"/>
          <a:chOff x="263876" y="631511"/>
          <a:chExt cx="4180305" cy="333371"/>
        </a:xfrm>
      </cdr:grpSpPr>
      <cdr:cxnSp macro="">
        <cdr:nvCxnSpPr>
          <cdr:cNvPr id="3" name="Gerader Verbinder 2"/>
          <cdr:cNvCxnSpPr/>
        </cdr:nvCxnSpPr>
        <cdr:spPr>
          <a:xfrm xmlns:a="http://schemas.openxmlformats.org/drawingml/2006/main" flipH="1">
            <a:off x="263876" y="962543"/>
            <a:ext cx="549464"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4" name="Gerader Verbinder 3"/>
          <cdr:cNvCxnSpPr/>
        </cdr:nvCxnSpPr>
        <cdr:spPr>
          <a:xfrm xmlns:a="http://schemas.openxmlformats.org/drawingml/2006/main" flipV="1">
            <a:off x="813435" y="896303"/>
            <a:ext cx="0" cy="6476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7" name="Gerader Verbinder 6"/>
          <cdr:cNvCxnSpPr/>
        </cdr:nvCxnSpPr>
        <cdr:spPr>
          <a:xfrm xmlns:a="http://schemas.openxmlformats.org/drawingml/2006/main" flipV="1">
            <a:off x="4055230" y="842963"/>
            <a:ext cx="0" cy="119062"/>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15" name="Gerader Verbinder 14"/>
          <cdr:cNvCxnSpPr/>
        </cdr:nvCxnSpPr>
        <cdr:spPr>
          <a:xfrm xmlns:a="http://schemas.openxmlformats.org/drawingml/2006/main">
            <a:off x="282436" y="961427"/>
            <a:ext cx="1141648"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25" name="Gerader Verbinder 24"/>
          <cdr:cNvCxnSpPr/>
        </cdr:nvCxnSpPr>
        <cdr:spPr>
          <a:xfrm xmlns:a="http://schemas.openxmlformats.org/drawingml/2006/main" flipH="1">
            <a:off x="3129392" y="959521"/>
            <a:ext cx="1314789"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30" name="Gerader Verbinder 29"/>
          <cdr:cNvCxnSpPr/>
        </cdr:nvCxnSpPr>
        <cdr:spPr>
          <a:xfrm xmlns:a="http://schemas.openxmlformats.org/drawingml/2006/main" flipV="1">
            <a:off x="3124688" y="819151"/>
            <a:ext cx="0" cy="145731"/>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32" name="Gerader Verbinder 31"/>
          <cdr:cNvCxnSpPr/>
        </cdr:nvCxnSpPr>
        <cdr:spPr>
          <a:xfrm xmlns:a="http://schemas.openxmlformats.org/drawingml/2006/main" flipV="1">
            <a:off x="1427149" y="631511"/>
            <a:ext cx="0" cy="332419"/>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grp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40</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34</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58</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29</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21</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31</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60</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35</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49</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59</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24</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39</b:RefOrder>
  </b:Source>
  <b:Source>
    <b:Year>2018</b:Year>
    <b:BIBTEX_Entry>misc</b:BIBTEX_Entry>
    <b:Comments>Accessed: 2018-03-06</b:Comments>
    <b:SourceType>Misc</b:SourceType>
    <b:Title>CrowdWater</b:Title>
    <b:Tag>CrowdWaterApp2017a</b:Tag>
    <b:URL>http://www.crowdwater.ch/de/home/</b:URL>
    <b:Author>
      <b:Author>
        <b:NameList>
          <b:Person>
            <b:Last>Etter</b:Last>
            <b:First>Simon</b:First>
          </b:Person>
          <b:Person>
            <b:Last>Strobl</b:Last>
            <b:First>Barbara</b:First>
          </b:Person>
        </b:NameList>
      </b:Author>
    </b:Author>
    <b:Month>3</b:Month>
    <b:RefOrder>50</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30</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54</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RefOrder>53</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38</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DOI>10.1145/361002.361007</b:DOI>
    <b:Author>
      <b:Author>
        <b:NameList>
          <b:Person>
            <b:Last>Bentley</b:Last>
            <b:Middle>Louis</b:Middle>
            <b:First>Jon</b:First>
          </b:Person>
        </b:NameList>
      </b:Author>
    </b:Author>
    <b:Pages>509-517</b:Pages>
    <b:Month>9</b:Month>
    <b:JournalName>Communications of the {ACM}</b:JournalName>
    <b:Number>9</b:Number>
    <b:RefOrder>18</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27</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63</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47</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55</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62</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16</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3</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37</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56</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45</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11</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43</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46</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12</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42</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51</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15</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36</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44</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17</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52</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22</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9</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48</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25</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32</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2</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41</b:RefOrder>
  </b:Source>
  <b:Source>
    <b:Year>2017</b:Year>
    <b:BIBTEX_Entry>inproceedings</b:BIBTEX_Entry>
    <b:SourceType>ConferenceProceedings</b:SourceType>
    <b:Title>Mobile Graphics</b:Title>
    <b:Tag>Agus2017</b:Tag>
    <b:Publisher>The Eurographics Association</b:Publisher>
    <b:BookTitle>EuroGraphics 2017 - Tutorials</b:BookTitle>
    <b:DOI>10.2312/egt.20171032</b:DOI>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StandardNumber> ISSN: 1017-4656</b:StandardNumber>
    <b:ConferenceName>EuroGraphics 2017 - Tutorials</b:ConferenceName>
    <b:Guid>{19290155-9663-4805-B206-2C2904427A7A}</b:Guid>
    <b:RefOrder>61</b:RefOrder>
  </b:Source>
  <b:Source xmlns:b="http://schemas.openxmlformats.org/officeDocument/2006/bibliography" xmlns="http://schemas.openxmlformats.org/officeDocument/2006/bibliography">
    <b:Tag>Platzhalter1</b:Tag>
    <b:RefOrder>1</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14</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23</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33</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19</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20</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28</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57</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26</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10</b:RefOrder>
  </b:Source>
</b:Sources>
</file>

<file path=customXml/itemProps1.xml><?xml version="1.0" encoding="utf-8"?>
<ds:datastoreItem xmlns:ds="http://schemas.openxmlformats.org/officeDocument/2006/customXml" ds:itemID="{ABDB444A-A23A-490C-8533-CE933CA58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27</Pages>
  <Words>10877</Words>
  <Characters>68532</Characters>
  <Application>Microsoft Office Word</Application>
  <DocSecurity>0</DocSecurity>
  <Lines>571</Lines>
  <Paragraphs>158</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79251</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ms699852</cp:lastModifiedBy>
  <cp:revision>54</cp:revision>
  <cp:lastPrinted>2018-04-26T12:50:00Z</cp:lastPrinted>
  <dcterms:created xsi:type="dcterms:W3CDTF">2018-04-26T07:30:00Z</dcterms:created>
  <dcterms:modified xsi:type="dcterms:W3CDTF">2018-05-03T08:44:00Z</dcterms:modified>
</cp:coreProperties>
</file>